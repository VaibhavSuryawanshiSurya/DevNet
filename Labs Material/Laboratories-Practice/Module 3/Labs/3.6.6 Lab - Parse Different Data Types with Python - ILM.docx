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A0F6B" w14:textId="265382F8" w:rsidR="004D36D7" w:rsidRDefault="00E233C1" w:rsidP="00B47940">
      <w:pPr>
        <w:pStyle w:val="Title"/>
        <w:rPr>
          <w:rStyle w:val="LabTitleInstVersred"/>
        </w:rPr>
      </w:pPr>
      <w:sdt>
        <w:sdtPr>
          <w:rPr>
            <w:b w:val="0"/>
            <w:color w:val="EE0000"/>
          </w:rPr>
          <w:alias w:val="Title"/>
          <w:tag w:val=""/>
          <w:id w:val="-487021785"/>
          <w:placeholder>
            <w:docPart w:val="7C0705CC4798415D8FEB5C91B2A60CF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300CA" w:rsidRPr="00E300CA">
            <w:t>Lab - Parse Different Data Types with Python</w:t>
          </w:r>
        </w:sdtContent>
      </w:sdt>
      <w:r w:rsidR="004D36D7" w:rsidRPr="00FD4A68">
        <w:t xml:space="preserve"> </w:t>
      </w:r>
      <w:r w:rsidR="00D84BDA" w:rsidRPr="00FD4A68">
        <w:rPr>
          <w:rStyle w:val="LabTitleInstVersred"/>
        </w:rPr>
        <w:t>(Instructor Version)</w:t>
      </w:r>
    </w:p>
    <w:p w14:paraId="21119CC5" w14:textId="77777777" w:rsidR="002F0B12" w:rsidRPr="009A1CF4" w:rsidRDefault="002F0B12" w:rsidP="002F0B12">
      <w:pPr>
        <w:pStyle w:val="InstNoteRed"/>
      </w:pPr>
      <w:r w:rsidRPr="009A1CF4">
        <w:rPr>
          <w:b/>
        </w:rPr>
        <w:t>Instructor Note</w:t>
      </w:r>
      <w:r w:rsidRPr="001C05A1">
        <w:t>:</w:t>
      </w:r>
      <w:r w:rsidRPr="009A1CF4">
        <w:t xml:space="preserve"> Red </w:t>
      </w:r>
      <w:r>
        <w:t>font color or g</w:t>
      </w:r>
      <w:r w:rsidRPr="009A1CF4">
        <w:t>ray highlights indicate text that appears in the instructor copy only.</w:t>
      </w:r>
    </w:p>
    <w:p w14:paraId="5910CD94" w14:textId="77777777" w:rsidR="00E300CA" w:rsidRPr="002F0AF6" w:rsidRDefault="00E300CA" w:rsidP="00E300CA">
      <w:pPr>
        <w:pStyle w:val="Heading1"/>
        <w:tabs>
          <w:tab w:val="num" w:pos="0"/>
          <w:tab w:val="left" w:pos="6210"/>
        </w:tabs>
      </w:pPr>
      <w:r w:rsidRPr="002F0AF6">
        <w:t>Objectives</w:t>
      </w:r>
    </w:p>
    <w:p w14:paraId="74AB8B04" w14:textId="77777777" w:rsidR="00E300CA" w:rsidRDefault="00E300CA" w:rsidP="00E300CA">
      <w:pPr>
        <w:pStyle w:val="BodyTextL25Bold"/>
      </w:pPr>
      <w:r>
        <w:t>Part 1: Launch the DEVASC VM</w:t>
      </w:r>
    </w:p>
    <w:p w14:paraId="74011A00" w14:textId="77777777" w:rsidR="00E300CA" w:rsidRDefault="00E300CA" w:rsidP="00E300CA">
      <w:pPr>
        <w:pStyle w:val="BodyTextL25Bold"/>
      </w:pPr>
      <w:r>
        <w:t>Part 2: Parse XML in Python</w:t>
      </w:r>
    </w:p>
    <w:p w14:paraId="694F7473" w14:textId="77777777" w:rsidR="00E300CA" w:rsidRDefault="00E300CA" w:rsidP="00E300CA">
      <w:pPr>
        <w:pStyle w:val="BodyTextL25Bold"/>
      </w:pPr>
      <w:r>
        <w:t>Part 3: Parse JSON in Python</w:t>
      </w:r>
    </w:p>
    <w:p w14:paraId="283342C2" w14:textId="77777777" w:rsidR="00E300CA" w:rsidRPr="004C0909" w:rsidRDefault="00E300CA" w:rsidP="00E300CA">
      <w:pPr>
        <w:pStyle w:val="BodyTextL25Bold"/>
      </w:pPr>
      <w:r>
        <w:t>Part 4: Parse YAML in Python</w:t>
      </w:r>
    </w:p>
    <w:p w14:paraId="5194E44B" w14:textId="77777777" w:rsidR="00E300CA" w:rsidRDefault="00E300CA" w:rsidP="00E300CA">
      <w:pPr>
        <w:pStyle w:val="Heading1"/>
      </w:pPr>
      <w:r w:rsidRPr="00E70096">
        <w:t>Background / Scenario</w:t>
      </w:r>
    </w:p>
    <w:p w14:paraId="5806E697" w14:textId="77777777" w:rsidR="00E300CA" w:rsidRDefault="00E300CA" w:rsidP="00E300CA">
      <w:pPr>
        <w:pStyle w:val="BodyTextL25"/>
      </w:pPr>
      <w:r>
        <w:t xml:space="preserve">Parsing means analyzing a message, breaking it into its component parts, and understanding the purpose of each part in context. When messages are transmitted between computers, they travel as a stream of characters. Those characters are effectively a string. That message needs to be parsed into a </w:t>
      </w:r>
      <w:proofErr w:type="gramStart"/>
      <w:r>
        <w:t>semantically-equivalent</w:t>
      </w:r>
      <w:proofErr w:type="gramEnd"/>
      <w:r>
        <w:t xml:space="preserve"> data-structure containing data of recognized types (e.g., integers, floats, strings, and Booleans) before the data can be interpreted and acted upon.</w:t>
      </w:r>
    </w:p>
    <w:p w14:paraId="1BC9046D" w14:textId="77777777" w:rsidR="00E300CA" w:rsidRDefault="00E300CA" w:rsidP="00E300CA">
      <w:pPr>
        <w:pStyle w:val="BodyTextL25"/>
      </w:pPr>
      <w:r>
        <w:t>In this lab, you will use Python to parse each data format in turn: XML, JSON, and YAML. We'll walk through code examples and talk about how each parser works.</w:t>
      </w:r>
    </w:p>
    <w:p w14:paraId="09BB8DB6" w14:textId="77777777" w:rsidR="00E300CA" w:rsidRPr="00E70096" w:rsidRDefault="00E300CA" w:rsidP="00E300CA">
      <w:pPr>
        <w:pStyle w:val="Heading1"/>
      </w:pPr>
      <w:r w:rsidRPr="00E70096">
        <w:t>Required Resources</w:t>
      </w:r>
    </w:p>
    <w:p w14:paraId="7B3836DC" w14:textId="77777777" w:rsidR="00E300CA" w:rsidRDefault="00E300CA" w:rsidP="00E300CA">
      <w:pPr>
        <w:pStyle w:val="Bulletlevel1"/>
      </w:pPr>
      <w:r>
        <w:t>1 PC with operating system of your choice</w:t>
      </w:r>
    </w:p>
    <w:p w14:paraId="369D9B85" w14:textId="77777777" w:rsidR="00E300CA" w:rsidRDefault="00E300CA" w:rsidP="00E300CA">
      <w:pPr>
        <w:pStyle w:val="Bulletlevel1"/>
      </w:pPr>
      <w:r>
        <w:t>Virtual Box or VMWare</w:t>
      </w:r>
    </w:p>
    <w:p w14:paraId="5764120F" w14:textId="77777777" w:rsidR="00E300CA" w:rsidRDefault="00E300CA" w:rsidP="00E300CA">
      <w:pPr>
        <w:pStyle w:val="Bulletlevel1"/>
      </w:pPr>
      <w:r>
        <w:t>DEVASC Virtual Machine</w:t>
      </w:r>
    </w:p>
    <w:p w14:paraId="3515B400" w14:textId="77777777" w:rsidR="00E300CA" w:rsidRDefault="00E300CA" w:rsidP="00E300CA">
      <w:pPr>
        <w:pStyle w:val="Heading1"/>
        <w:tabs>
          <w:tab w:val="num" w:pos="0"/>
        </w:tabs>
      </w:pPr>
      <w:r>
        <w:t>Instructions</w:t>
      </w:r>
    </w:p>
    <w:p w14:paraId="1CA722B8" w14:textId="77777777" w:rsidR="00E300CA" w:rsidRPr="004123E3" w:rsidRDefault="00E300CA" w:rsidP="00E300CA">
      <w:pPr>
        <w:pStyle w:val="Heading2"/>
      </w:pPr>
      <w:r w:rsidRPr="004123E3">
        <w:t>Launch the DEVASC VM</w:t>
      </w:r>
    </w:p>
    <w:p w14:paraId="52EBA198" w14:textId="77777777" w:rsidR="00E300CA" w:rsidRPr="004123E3" w:rsidRDefault="00E300CA" w:rsidP="00E300CA">
      <w:pPr>
        <w:pStyle w:val="BodyTextL25"/>
      </w:pPr>
      <w:r w:rsidRPr="0096687F">
        <w:t xml:space="preserve">If you have not already completed the </w:t>
      </w:r>
      <w:r w:rsidRPr="00A03D0E">
        <w:rPr>
          <w:b/>
          <w:bCs/>
        </w:rPr>
        <w:t>Lab - Install the Virtual Machine Lab Environment</w:t>
      </w:r>
      <w:r w:rsidRPr="0096687F">
        <w:t>, do so now. If you have already completed that lab, launch the DEVASC VM now.</w:t>
      </w:r>
    </w:p>
    <w:p w14:paraId="34A31943" w14:textId="77777777" w:rsidR="00E300CA" w:rsidRDefault="00E300CA" w:rsidP="00E300CA">
      <w:pPr>
        <w:pStyle w:val="Heading2"/>
      </w:pPr>
      <w:r>
        <w:t>Parse XML in Python</w:t>
      </w:r>
    </w:p>
    <w:p w14:paraId="700CFF65" w14:textId="0AF6EE33" w:rsidR="00E300CA" w:rsidRDefault="00E300CA" w:rsidP="00E300CA">
      <w:pPr>
        <w:pStyle w:val="BodyTextL25"/>
      </w:pPr>
      <w:r>
        <w:t>Because of the flexibility provide</w:t>
      </w:r>
      <w:r w:rsidR="004D3313">
        <w:t>d</w:t>
      </w:r>
      <w:r>
        <w:t xml:space="preserve"> by Extensible Markup Language (XML), it can be tricky to parse. XML’s all-text tagged data fields do not map unambiguously to default data types in Python or other popular languages. In addition, it is not always obvious how attribute values should be represented in data.</w:t>
      </w:r>
    </w:p>
    <w:p w14:paraId="3DAEC0A6" w14:textId="3DA6988B" w:rsidR="00E300CA" w:rsidRDefault="00E300CA" w:rsidP="00E300CA">
      <w:pPr>
        <w:pStyle w:val="BodyTextL25"/>
      </w:pPr>
      <w:r>
        <w:t xml:space="preserve">These issues can be sidestepped by Cisco developers working in some contexts, because Cisco has provided tools such as YANG-CLI, which validates and consumes XML relevant to data modeling and related tasks. Below is content of the </w:t>
      </w:r>
      <w:r w:rsidRPr="00E541C7">
        <w:rPr>
          <w:b/>
          <w:bCs/>
        </w:rPr>
        <w:t>myfile.xml</w:t>
      </w:r>
      <w:r>
        <w:t xml:space="preserve"> file found in </w:t>
      </w:r>
      <w:r w:rsidR="00221458">
        <w:rPr>
          <w:b/>
          <w:bCs/>
        </w:rPr>
        <w:t>~/labs/</w:t>
      </w:r>
      <w:proofErr w:type="spellStart"/>
      <w:r w:rsidR="00221458">
        <w:rPr>
          <w:b/>
          <w:bCs/>
        </w:rPr>
        <w:t>devnet-src</w:t>
      </w:r>
      <w:proofErr w:type="spellEnd"/>
      <w:r w:rsidR="00221458">
        <w:rPr>
          <w:b/>
          <w:bCs/>
        </w:rPr>
        <w:t>/</w:t>
      </w:r>
      <w:r w:rsidRPr="00E541C7">
        <w:rPr>
          <w:b/>
          <w:bCs/>
        </w:rPr>
        <w:t>parsing</w:t>
      </w:r>
      <w:r>
        <w:t>. This is an example of the sort of file that YANG-CLI manages. You will parse this file in Python to get access to the information it contains.</w:t>
      </w:r>
    </w:p>
    <w:p w14:paraId="74217CFD" w14:textId="77777777" w:rsidR="00E300CA" w:rsidRDefault="00E300CA" w:rsidP="00E300CA">
      <w:pPr>
        <w:pStyle w:val="CMDOutput"/>
      </w:pPr>
      <w:r>
        <w:t>&lt;?xml version="1.0" encoding="UTF-8"?&gt;</w:t>
      </w:r>
    </w:p>
    <w:p w14:paraId="43C4EA33" w14:textId="77777777" w:rsidR="00E300CA" w:rsidRDefault="00E300CA" w:rsidP="00E300CA">
      <w:pPr>
        <w:pStyle w:val="CMDOutput"/>
      </w:pPr>
      <w:r>
        <w:t>&lt;</w:t>
      </w:r>
      <w:proofErr w:type="spellStart"/>
      <w:r>
        <w:t>rpc</w:t>
      </w:r>
      <w:proofErr w:type="spellEnd"/>
      <w:r>
        <w:t xml:space="preserve"> message-id="1"</w:t>
      </w:r>
    </w:p>
    <w:p w14:paraId="74597CC4" w14:textId="77777777" w:rsidR="00E300CA" w:rsidRDefault="00E300CA" w:rsidP="00E300CA">
      <w:pPr>
        <w:pStyle w:val="CMDOutput"/>
      </w:pPr>
      <w:r>
        <w:t xml:space="preserve"> </w:t>
      </w:r>
      <w:proofErr w:type="spellStart"/>
      <w:r>
        <w:t>xmlns</w:t>
      </w:r>
      <w:proofErr w:type="spellEnd"/>
      <w:r>
        <w:t>="</w:t>
      </w:r>
      <w:proofErr w:type="gramStart"/>
      <w:r>
        <w:t>urn:ietf</w:t>
      </w:r>
      <w:proofErr w:type="gramEnd"/>
      <w:r>
        <w:t>:params:xml:ns:netconf:base:1.0"&gt;</w:t>
      </w:r>
    </w:p>
    <w:p w14:paraId="28146E08" w14:textId="77777777" w:rsidR="00E300CA" w:rsidRDefault="00E300CA" w:rsidP="00E300CA">
      <w:pPr>
        <w:pStyle w:val="CMDOutput"/>
      </w:pPr>
      <w:r>
        <w:t xml:space="preserve"> &lt;edit-config&gt;</w:t>
      </w:r>
    </w:p>
    <w:p w14:paraId="32CDE214" w14:textId="77777777" w:rsidR="00E300CA" w:rsidRDefault="00E300CA" w:rsidP="00E300CA">
      <w:pPr>
        <w:pStyle w:val="CMDOutput"/>
      </w:pPr>
      <w:r>
        <w:t xml:space="preserve">  &lt;target&gt;</w:t>
      </w:r>
    </w:p>
    <w:p w14:paraId="1F66E372" w14:textId="77777777" w:rsidR="00E300CA" w:rsidRDefault="00E300CA" w:rsidP="00E300CA">
      <w:pPr>
        <w:pStyle w:val="CMDOutput"/>
      </w:pPr>
      <w:r>
        <w:lastRenderedPageBreak/>
        <w:t xml:space="preserve">   &lt;candidate/&gt;</w:t>
      </w:r>
    </w:p>
    <w:p w14:paraId="49305F82" w14:textId="77777777" w:rsidR="00E300CA" w:rsidRDefault="00E300CA" w:rsidP="00E300CA">
      <w:pPr>
        <w:pStyle w:val="CMDOutput"/>
      </w:pPr>
      <w:r>
        <w:t xml:space="preserve">  &lt;/target&gt;</w:t>
      </w:r>
    </w:p>
    <w:p w14:paraId="5FCCE8EC" w14:textId="77777777" w:rsidR="00E300CA" w:rsidRDefault="00E300CA" w:rsidP="00E300CA">
      <w:pPr>
        <w:pStyle w:val="CMDOutput"/>
      </w:pPr>
      <w:r>
        <w:t xml:space="preserve">  &lt;default-operation&gt;merge&lt;/default-operation&gt;</w:t>
      </w:r>
    </w:p>
    <w:p w14:paraId="531098C0" w14:textId="77777777" w:rsidR="00E300CA" w:rsidRDefault="00E300CA" w:rsidP="00E300CA">
      <w:pPr>
        <w:pStyle w:val="CMDOutput"/>
      </w:pPr>
      <w:r>
        <w:t xml:space="preserve">  &lt;test-option&gt;set&lt;/test-option&gt;</w:t>
      </w:r>
    </w:p>
    <w:p w14:paraId="3EC0D09F" w14:textId="77777777" w:rsidR="00E300CA" w:rsidRDefault="00E300CA" w:rsidP="00E300CA">
      <w:pPr>
        <w:pStyle w:val="CMDOutput"/>
      </w:pPr>
      <w:r>
        <w:t xml:space="preserve">  &lt;config&gt;</w:t>
      </w:r>
    </w:p>
    <w:p w14:paraId="0610398F" w14:textId="77777777" w:rsidR="00E300CA" w:rsidRDefault="00E300CA" w:rsidP="00E300CA">
      <w:pPr>
        <w:pStyle w:val="CMDOutput"/>
      </w:pPr>
      <w:r>
        <w:t xml:space="preserve">   &lt;int8.1</w:t>
      </w:r>
    </w:p>
    <w:p w14:paraId="377CD59A" w14:textId="77777777" w:rsidR="00E300CA" w:rsidRDefault="00E300CA" w:rsidP="00E300CA">
      <w:pPr>
        <w:pStyle w:val="CMDOutput"/>
      </w:pPr>
      <w:r>
        <w:t xml:space="preserve">    </w:t>
      </w:r>
      <w:proofErr w:type="spellStart"/>
      <w:r>
        <w:t>xmlns:nc</w:t>
      </w:r>
      <w:proofErr w:type="spellEnd"/>
      <w:r>
        <w:t>="</w:t>
      </w:r>
      <w:proofErr w:type="gramStart"/>
      <w:r>
        <w:t>urn:ietf</w:t>
      </w:r>
      <w:proofErr w:type="gramEnd"/>
      <w:r>
        <w:t>:params:xml:ns:netconf:base:1.0"</w:t>
      </w:r>
    </w:p>
    <w:p w14:paraId="4B1B46B1" w14:textId="77777777" w:rsidR="00E300CA" w:rsidRDefault="00E300CA" w:rsidP="00E300CA">
      <w:pPr>
        <w:pStyle w:val="CMDOutput"/>
      </w:pPr>
      <w:r>
        <w:t xml:space="preserve">    </w:t>
      </w:r>
      <w:proofErr w:type="spellStart"/>
      <w:proofErr w:type="gramStart"/>
      <w:r>
        <w:t>nc:operation</w:t>
      </w:r>
      <w:proofErr w:type="spellEnd"/>
      <w:proofErr w:type="gramEnd"/>
      <w:r>
        <w:t>="create"</w:t>
      </w:r>
    </w:p>
    <w:p w14:paraId="7073D4A8" w14:textId="77777777" w:rsidR="00E300CA" w:rsidRDefault="00E300CA" w:rsidP="00E300CA">
      <w:pPr>
        <w:pStyle w:val="CMDOutput"/>
      </w:pPr>
      <w:r>
        <w:t xml:space="preserve">    </w:t>
      </w:r>
      <w:proofErr w:type="spellStart"/>
      <w:r>
        <w:t>xmlns</w:t>
      </w:r>
      <w:proofErr w:type="spellEnd"/>
      <w:r>
        <w:t>="http://netconfcentral.org/ns/test"&gt;9&lt;/int8.1&gt;</w:t>
      </w:r>
    </w:p>
    <w:p w14:paraId="26B22180" w14:textId="77777777" w:rsidR="00E300CA" w:rsidRDefault="00E300CA" w:rsidP="00E300CA">
      <w:pPr>
        <w:pStyle w:val="CMDOutput"/>
      </w:pPr>
      <w:r>
        <w:t xml:space="preserve">  &lt;/config&gt;</w:t>
      </w:r>
    </w:p>
    <w:p w14:paraId="1ABBF7B4" w14:textId="77777777" w:rsidR="00E300CA" w:rsidRDefault="00E300CA" w:rsidP="00E300CA">
      <w:pPr>
        <w:pStyle w:val="CMDOutput"/>
      </w:pPr>
      <w:r>
        <w:t xml:space="preserve"> &lt;/edit-config&gt;</w:t>
      </w:r>
    </w:p>
    <w:p w14:paraId="381A83D1" w14:textId="77777777" w:rsidR="00E300CA" w:rsidRDefault="00E300CA" w:rsidP="00E300CA">
      <w:pPr>
        <w:pStyle w:val="CMDOutput"/>
      </w:pPr>
      <w:r>
        <w:t>&lt;/</w:t>
      </w:r>
      <w:proofErr w:type="spellStart"/>
      <w:r>
        <w:t>rpc</w:t>
      </w:r>
      <w:proofErr w:type="spellEnd"/>
      <w:r>
        <w:t>&gt;</w:t>
      </w:r>
    </w:p>
    <w:p w14:paraId="6C3FB114" w14:textId="77777777" w:rsidR="00E300CA" w:rsidRDefault="00E300CA" w:rsidP="00E300CA">
      <w:pPr>
        <w:pStyle w:val="Heading3"/>
      </w:pPr>
      <w:r>
        <w:t>Build a script to parse the XML data.</w:t>
      </w:r>
    </w:p>
    <w:p w14:paraId="62794965" w14:textId="77777777" w:rsidR="00E300CA" w:rsidRDefault="00E300CA" w:rsidP="00E300CA">
      <w:pPr>
        <w:pStyle w:val="SubStepAlpha"/>
      </w:pPr>
      <w:r>
        <w:t xml:space="preserve">Open the </w:t>
      </w:r>
      <w:r w:rsidRPr="00E541C7">
        <w:rPr>
          <w:b/>
          <w:bCs/>
        </w:rPr>
        <w:t>parsexml.py</w:t>
      </w:r>
      <w:r>
        <w:t xml:space="preserve"> file found in the </w:t>
      </w:r>
      <w:r w:rsidRPr="00D8539A">
        <w:rPr>
          <w:b/>
          <w:bCs/>
        </w:rPr>
        <w:t>~/labs/</w:t>
      </w:r>
      <w:proofErr w:type="spellStart"/>
      <w:r w:rsidRPr="00D8539A">
        <w:rPr>
          <w:b/>
          <w:bCs/>
        </w:rPr>
        <w:t>devnet-src</w:t>
      </w:r>
      <w:proofErr w:type="spellEnd"/>
      <w:r w:rsidRPr="00D8539A">
        <w:rPr>
          <w:b/>
          <w:bCs/>
        </w:rPr>
        <w:t>/parsing</w:t>
      </w:r>
      <w:r>
        <w:t xml:space="preserve"> directory.</w:t>
      </w:r>
    </w:p>
    <w:p w14:paraId="62018EB7" w14:textId="77777777" w:rsidR="00E300CA" w:rsidRDefault="00E300CA" w:rsidP="00E300CA">
      <w:pPr>
        <w:pStyle w:val="SubStepAlpha"/>
      </w:pPr>
      <w:r>
        <w:t xml:space="preserve">Import the </w:t>
      </w:r>
      <w:proofErr w:type="spellStart"/>
      <w:r>
        <w:t>ElementTree</w:t>
      </w:r>
      <w:proofErr w:type="spellEnd"/>
      <w:r>
        <w:t xml:space="preserve"> module of the xml library and the regular expression engine. The </w:t>
      </w:r>
      <w:proofErr w:type="spellStart"/>
      <w:r>
        <w:t>ElementTree</w:t>
      </w:r>
      <w:proofErr w:type="spellEnd"/>
      <w:r>
        <w:t xml:space="preserve"> module will be used to do the parsing. The regular expression engine will be used to search for specific data.</w:t>
      </w:r>
    </w:p>
    <w:p w14:paraId="70CCF950" w14:textId="77777777" w:rsidR="00E300CA" w:rsidRDefault="00E300CA" w:rsidP="00E300CA">
      <w:pPr>
        <w:pStyle w:val="BodyTextL50"/>
      </w:pPr>
      <w:r w:rsidRPr="00624C20">
        <w:rPr>
          <w:b/>
          <w:bCs/>
        </w:rPr>
        <w:t>Note</w:t>
      </w:r>
      <w:r>
        <w:t>: If you do not have any experience with using regular expressions in Linux, Python, or other object-oriented programming languages, search the internet for tutorials.</w:t>
      </w:r>
    </w:p>
    <w:p w14:paraId="0285756A" w14:textId="77777777" w:rsidR="00E300CA" w:rsidRDefault="00E300CA" w:rsidP="00E300CA">
      <w:pPr>
        <w:pStyle w:val="CMD"/>
      </w:pPr>
      <w:r>
        <w:t xml:space="preserve">import </w:t>
      </w:r>
      <w:proofErr w:type="spellStart"/>
      <w:proofErr w:type="gramStart"/>
      <w:r>
        <w:t>xml.etree</w:t>
      </w:r>
      <w:proofErr w:type="gramEnd"/>
      <w:r>
        <w:t>.ElementTree</w:t>
      </w:r>
      <w:proofErr w:type="spellEnd"/>
      <w:r>
        <w:t xml:space="preserve"> as ET</w:t>
      </w:r>
    </w:p>
    <w:p w14:paraId="54F62704" w14:textId="77777777" w:rsidR="00E300CA" w:rsidRDefault="00E300CA" w:rsidP="00E300CA">
      <w:pPr>
        <w:pStyle w:val="CMD"/>
      </w:pPr>
      <w:r>
        <w:t>import re</w:t>
      </w:r>
    </w:p>
    <w:p w14:paraId="0243B78D" w14:textId="77777777" w:rsidR="00E300CA" w:rsidRDefault="00E300CA" w:rsidP="00E300CA">
      <w:pPr>
        <w:pStyle w:val="SubStepAlpha"/>
      </w:pPr>
      <w:r w:rsidRPr="001944D1">
        <w:t xml:space="preserve">Next, use the </w:t>
      </w:r>
      <w:r w:rsidRPr="001944D1">
        <w:rPr>
          <w:b/>
          <w:bCs/>
        </w:rPr>
        <w:t>parse</w:t>
      </w:r>
      <w:r w:rsidRPr="001944D1">
        <w:t xml:space="preserve"> function from ET (</w:t>
      </w:r>
      <w:proofErr w:type="spellStart"/>
      <w:r w:rsidRPr="001944D1">
        <w:t>ElementTree</w:t>
      </w:r>
      <w:proofErr w:type="spellEnd"/>
      <w:r w:rsidRPr="001944D1">
        <w:t xml:space="preserve">) to parse the </w:t>
      </w:r>
      <w:r w:rsidRPr="001944D1">
        <w:rPr>
          <w:b/>
          <w:bCs/>
        </w:rPr>
        <w:t>myfile.xml</w:t>
      </w:r>
      <w:r w:rsidRPr="001944D1">
        <w:t xml:space="preserve"> file</w:t>
      </w:r>
      <w:r>
        <w:t xml:space="preserve"> and assign it to a variable (</w:t>
      </w:r>
      <w:r w:rsidRPr="001944D1">
        <w:rPr>
          <w:b/>
          <w:bCs/>
        </w:rPr>
        <w:t>xml</w:t>
      </w:r>
      <w:r>
        <w:t>)</w:t>
      </w:r>
      <w:r w:rsidRPr="001944D1">
        <w:t xml:space="preserve">. </w:t>
      </w:r>
      <w:r>
        <w:t>Then, g</w:t>
      </w:r>
      <w:r w:rsidRPr="001944D1">
        <w:t xml:space="preserve">et the root element with the </w:t>
      </w:r>
      <w:proofErr w:type="spellStart"/>
      <w:r w:rsidRPr="00127CFB">
        <w:rPr>
          <w:b/>
          <w:bCs/>
        </w:rPr>
        <w:t>getroot</w:t>
      </w:r>
      <w:proofErr w:type="spellEnd"/>
      <w:r w:rsidRPr="001944D1">
        <w:t xml:space="preserve"> function</w:t>
      </w:r>
      <w:r>
        <w:t xml:space="preserve"> and assign it to a variable (</w:t>
      </w:r>
      <w:r w:rsidRPr="001944D1">
        <w:rPr>
          <w:b/>
          <w:bCs/>
        </w:rPr>
        <w:t>root</w:t>
      </w:r>
      <w:r>
        <w:t>).</w:t>
      </w:r>
    </w:p>
    <w:p w14:paraId="7AE54056" w14:textId="77777777" w:rsidR="00E300CA" w:rsidRDefault="00E300CA" w:rsidP="00E300CA">
      <w:pPr>
        <w:pStyle w:val="CMD"/>
      </w:pPr>
      <w:r>
        <w:t xml:space="preserve">xml = </w:t>
      </w:r>
      <w:proofErr w:type="spellStart"/>
      <w:proofErr w:type="gramStart"/>
      <w:r>
        <w:t>ET.parse</w:t>
      </w:r>
      <w:proofErr w:type="spellEnd"/>
      <w:proofErr w:type="gramEnd"/>
      <w:r>
        <w:t>("myfile.xml")</w:t>
      </w:r>
    </w:p>
    <w:p w14:paraId="47E21237" w14:textId="77777777" w:rsidR="00E300CA" w:rsidRDefault="00E300CA" w:rsidP="00E300CA">
      <w:pPr>
        <w:pStyle w:val="CMD"/>
      </w:pPr>
      <w:r>
        <w:t xml:space="preserve">root = </w:t>
      </w:r>
      <w:proofErr w:type="spellStart"/>
      <w:proofErr w:type="gramStart"/>
      <w:r>
        <w:t>xml.getroot</w:t>
      </w:r>
      <w:proofErr w:type="spellEnd"/>
      <w:proofErr w:type="gramEnd"/>
      <w:r>
        <w:t>()</w:t>
      </w:r>
    </w:p>
    <w:p w14:paraId="46E192D5" w14:textId="77777777" w:rsidR="00E300CA" w:rsidRDefault="00E300CA" w:rsidP="00E300CA">
      <w:pPr>
        <w:pStyle w:val="SubStepAlpha"/>
      </w:pPr>
      <w:r>
        <w:t>Now the</w:t>
      </w:r>
      <w:r w:rsidRPr="00127CFB">
        <w:t xml:space="preserve"> top level of the tree can be searched for the containing tag </w:t>
      </w:r>
      <w:r w:rsidRPr="00127CFB">
        <w:rPr>
          <w:b/>
          <w:bCs/>
        </w:rPr>
        <w:t>&lt;edit-config&gt;</w:t>
      </w:r>
      <w:r w:rsidRPr="00127CFB">
        <w:t>, and when found, that tagged block can be searched for two named values it contains</w:t>
      </w:r>
      <w:r>
        <w:t xml:space="preserve">: </w:t>
      </w:r>
      <w:r w:rsidRPr="0098336B">
        <w:rPr>
          <w:b/>
          <w:bCs/>
        </w:rPr>
        <w:t xml:space="preserve">&lt;default-operation&gt; </w:t>
      </w:r>
      <w:r>
        <w:t xml:space="preserve">and </w:t>
      </w:r>
      <w:r w:rsidRPr="0098336B">
        <w:rPr>
          <w:b/>
          <w:bCs/>
        </w:rPr>
        <w:t>&lt;test-option</w:t>
      </w:r>
      <w:r>
        <w:rPr>
          <w:b/>
          <w:bCs/>
        </w:rPr>
        <w:t>&gt;</w:t>
      </w:r>
      <w:r w:rsidRPr="00127CFB">
        <w:t>.</w:t>
      </w:r>
      <w:r>
        <w:t xml:space="preserve"> Create a regular expression to get the contents of the XML root content in the </w:t>
      </w:r>
      <w:r w:rsidRPr="0098336B">
        <w:rPr>
          <w:b/>
          <w:bCs/>
        </w:rPr>
        <w:t>&lt;</w:t>
      </w:r>
      <w:proofErr w:type="spellStart"/>
      <w:r w:rsidRPr="0098336B">
        <w:rPr>
          <w:b/>
          <w:bCs/>
        </w:rPr>
        <w:t>rpc</w:t>
      </w:r>
      <w:proofErr w:type="spellEnd"/>
      <w:r w:rsidRPr="0098336B">
        <w:rPr>
          <w:b/>
          <w:bCs/>
        </w:rPr>
        <w:t>&gt;</w:t>
      </w:r>
      <w:r>
        <w:t xml:space="preserve"> tag and then add additional regular expressions to drill down into the content in order to find the value of the </w:t>
      </w:r>
      <w:r w:rsidRPr="00127CFB">
        <w:rPr>
          <w:b/>
          <w:bCs/>
        </w:rPr>
        <w:t>&lt;edit-config&gt;</w:t>
      </w:r>
      <w:r w:rsidRPr="00127CFB">
        <w:t xml:space="preserve">, </w:t>
      </w:r>
      <w:r w:rsidRPr="0098336B">
        <w:rPr>
          <w:b/>
          <w:bCs/>
        </w:rPr>
        <w:t>&lt;default-operation&gt;</w:t>
      </w:r>
      <w:r w:rsidRPr="00127CFB">
        <w:t xml:space="preserve">, </w:t>
      </w:r>
      <w:r>
        <w:t xml:space="preserve">and </w:t>
      </w:r>
      <w:r w:rsidRPr="0098336B">
        <w:rPr>
          <w:b/>
          <w:bCs/>
        </w:rPr>
        <w:t>&lt;test-option&gt;</w:t>
      </w:r>
      <w:r>
        <w:t xml:space="preserve"> elements.</w:t>
      </w:r>
    </w:p>
    <w:p w14:paraId="56CAE0D3" w14:textId="77777777" w:rsidR="00E300CA" w:rsidRDefault="00E300CA" w:rsidP="00E300CA">
      <w:pPr>
        <w:pStyle w:val="CMD"/>
      </w:pPr>
      <w:r>
        <w:t xml:space="preserve">ns = </w:t>
      </w:r>
      <w:proofErr w:type="spellStart"/>
      <w:proofErr w:type="gramStart"/>
      <w:r>
        <w:t>re.match</w:t>
      </w:r>
      <w:proofErr w:type="spellEnd"/>
      <w:proofErr w:type="gramEnd"/>
      <w:r>
        <w:t xml:space="preserve">('{.*}', </w:t>
      </w:r>
      <w:proofErr w:type="spellStart"/>
      <w:r>
        <w:t>root.tag</w:t>
      </w:r>
      <w:proofErr w:type="spellEnd"/>
      <w:r>
        <w:t>).group(0)</w:t>
      </w:r>
    </w:p>
    <w:p w14:paraId="401FEAA0" w14:textId="77777777" w:rsidR="00E300CA" w:rsidRDefault="00E300CA" w:rsidP="00E300CA">
      <w:pPr>
        <w:pStyle w:val="CMD"/>
      </w:pPr>
      <w:proofErr w:type="spellStart"/>
      <w:r>
        <w:t>editconf</w:t>
      </w:r>
      <w:proofErr w:type="spellEnd"/>
      <w:r>
        <w:t xml:space="preserve"> = </w:t>
      </w:r>
      <w:proofErr w:type="spellStart"/>
      <w:proofErr w:type="gramStart"/>
      <w:r>
        <w:t>root.find</w:t>
      </w:r>
      <w:proofErr w:type="spellEnd"/>
      <w:proofErr w:type="gramEnd"/>
      <w:r>
        <w:t>("{}edit-</w:t>
      </w:r>
      <w:proofErr w:type="spellStart"/>
      <w:r>
        <w:t>config".format</w:t>
      </w:r>
      <w:proofErr w:type="spellEnd"/>
      <w:r>
        <w:t>(ns))</w:t>
      </w:r>
    </w:p>
    <w:p w14:paraId="2378CC27" w14:textId="77777777" w:rsidR="00E300CA" w:rsidRDefault="00E300CA" w:rsidP="00E300CA">
      <w:pPr>
        <w:pStyle w:val="CMD"/>
      </w:pPr>
      <w:proofErr w:type="spellStart"/>
      <w:r>
        <w:t>defop</w:t>
      </w:r>
      <w:proofErr w:type="spellEnd"/>
      <w:r>
        <w:t xml:space="preserve"> = </w:t>
      </w:r>
      <w:proofErr w:type="spellStart"/>
      <w:proofErr w:type="gramStart"/>
      <w:r>
        <w:t>editconf.find</w:t>
      </w:r>
      <w:proofErr w:type="spellEnd"/>
      <w:proofErr w:type="gramEnd"/>
      <w:r>
        <w:t>("{}default-</w:t>
      </w:r>
      <w:proofErr w:type="spellStart"/>
      <w:r>
        <w:t>operation".format</w:t>
      </w:r>
      <w:proofErr w:type="spellEnd"/>
      <w:r>
        <w:t>(ns))</w:t>
      </w:r>
    </w:p>
    <w:p w14:paraId="6C3CA757" w14:textId="77777777" w:rsidR="00E300CA" w:rsidRDefault="00E300CA" w:rsidP="00E300CA">
      <w:pPr>
        <w:pStyle w:val="CMD"/>
      </w:pPr>
      <w:proofErr w:type="spellStart"/>
      <w:r>
        <w:t>testop</w:t>
      </w:r>
      <w:proofErr w:type="spellEnd"/>
      <w:r>
        <w:t xml:space="preserve"> = </w:t>
      </w:r>
      <w:proofErr w:type="spellStart"/>
      <w:proofErr w:type="gramStart"/>
      <w:r>
        <w:t>editconf.find</w:t>
      </w:r>
      <w:proofErr w:type="spellEnd"/>
      <w:proofErr w:type="gramEnd"/>
      <w:r>
        <w:t>("{}test-</w:t>
      </w:r>
      <w:proofErr w:type="spellStart"/>
      <w:r>
        <w:t>option".format</w:t>
      </w:r>
      <w:proofErr w:type="spellEnd"/>
      <w:r>
        <w:t>(ns))</w:t>
      </w:r>
    </w:p>
    <w:p w14:paraId="6DECB721" w14:textId="77777777" w:rsidR="00E300CA" w:rsidRDefault="00E300CA" w:rsidP="00E300CA">
      <w:pPr>
        <w:pStyle w:val="SubStepAlpha"/>
      </w:pPr>
      <w:r>
        <w:t xml:space="preserve">Add print statements to print the value of the </w:t>
      </w:r>
      <w:r w:rsidRPr="00047143">
        <w:rPr>
          <w:b/>
          <w:bCs/>
        </w:rPr>
        <w:t>&lt;default-operation&gt;</w:t>
      </w:r>
      <w:r>
        <w:t xml:space="preserve"> and </w:t>
      </w:r>
      <w:r w:rsidRPr="00047143">
        <w:rPr>
          <w:b/>
          <w:bCs/>
        </w:rPr>
        <w:t>&lt;test-option&gt;</w:t>
      </w:r>
      <w:r>
        <w:t xml:space="preserve"> elements.</w:t>
      </w:r>
    </w:p>
    <w:p w14:paraId="2D3A5703" w14:textId="77777777" w:rsidR="00E300CA" w:rsidRDefault="00E300CA" w:rsidP="00E300CA">
      <w:pPr>
        <w:pStyle w:val="CMD"/>
      </w:pPr>
      <w:proofErr w:type="gramStart"/>
      <w:r>
        <w:t>print(</w:t>
      </w:r>
      <w:proofErr w:type="gramEnd"/>
      <w:r>
        <w:t>"The default-operation contains: {}".format(</w:t>
      </w:r>
      <w:proofErr w:type="spellStart"/>
      <w:r>
        <w:t>defop.text</w:t>
      </w:r>
      <w:proofErr w:type="spellEnd"/>
      <w:r>
        <w:t>))</w:t>
      </w:r>
    </w:p>
    <w:p w14:paraId="3228E8D4" w14:textId="77777777" w:rsidR="00E300CA" w:rsidRDefault="00E300CA" w:rsidP="00E300CA">
      <w:pPr>
        <w:pStyle w:val="CMD"/>
      </w:pPr>
      <w:proofErr w:type="gramStart"/>
      <w:r>
        <w:t>print(</w:t>
      </w:r>
      <w:proofErr w:type="gramEnd"/>
      <w:r>
        <w:t>"The test-option contains: {}".format(</w:t>
      </w:r>
      <w:proofErr w:type="spellStart"/>
      <w:r>
        <w:t>testop.text</w:t>
      </w:r>
      <w:proofErr w:type="spellEnd"/>
      <w:r>
        <w:t>))</w:t>
      </w:r>
    </w:p>
    <w:p w14:paraId="6678E594" w14:textId="77777777" w:rsidR="00E300CA" w:rsidRDefault="00E300CA" w:rsidP="00E300CA">
      <w:pPr>
        <w:pStyle w:val="Heading3"/>
      </w:pPr>
      <w:r>
        <w:t>Run the script.</w:t>
      </w:r>
    </w:p>
    <w:p w14:paraId="470C536E" w14:textId="77777777" w:rsidR="00E300CA" w:rsidRDefault="00E300CA" w:rsidP="00E300CA">
      <w:pPr>
        <w:pStyle w:val="BodyTextL25"/>
      </w:pPr>
      <w:r>
        <w:t xml:space="preserve">Save and run the </w:t>
      </w:r>
      <w:r w:rsidRPr="00047143">
        <w:rPr>
          <w:b/>
          <w:bCs/>
        </w:rPr>
        <w:t>parsexml.py</w:t>
      </w:r>
      <w:r>
        <w:t>. You should get the following output.</w:t>
      </w:r>
    </w:p>
    <w:p w14:paraId="3EE975AF" w14:textId="77777777" w:rsidR="00E300CA" w:rsidRDefault="00E300CA" w:rsidP="00E300CA">
      <w:pPr>
        <w:pStyle w:val="CMD"/>
      </w:pPr>
      <w:proofErr w:type="spellStart"/>
      <w:r>
        <w:t>devasc@</w:t>
      </w:r>
      <w:proofErr w:type="gramStart"/>
      <w:r>
        <w:t>labvm</w:t>
      </w:r>
      <w:proofErr w:type="spellEnd"/>
      <w:r>
        <w:t>:~</w:t>
      </w:r>
      <w:proofErr w:type="gramEnd"/>
      <w:r>
        <w:t>/labs/</w:t>
      </w:r>
      <w:proofErr w:type="spellStart"/>
      <w:r>
        <w:t>devnet-src</w:t>
      </w:r>
      <w:proofErr w:type="spellEnd"/>
      <w:r>
        <w:t xml:space="preserve">/parsing$ </w:t>
      </w:r>
      <w:r w:rsidRPr="00047143">
        <w:rPr>
          <w:b/>
          <w:bCs/>
        </w:rPr>
        <w:t>python3 parsexml.py</w:t>
      </w:r>
      <w:r>
        <w:t xml:space="preserve"> </w:t>
      </w:r>
    </w:p>
    <w:p w14:paraId="1D54826F" w14:textId="77777777" w:rsidR="00E300CA" w:rsidRDefault="00E300CA" w:rsidP="00E300CA">
      <w:pPr>
        <w:pStyle w:val="CMD"/>
      </w:pPr>
      <w:r>
        <w:t xml:space="preserve">The default-operation </w:t>
      </w:r>
      <w:proofErr w:type="gramStart"/>
      <w:r>
        <w:t>contains:</w:t>
      </w:r>
      <w:proofErr w:type="gramEnd"/>
      <w:r>
        <w:t xml:space="preserve"> merge</w:t>
      </w:r>
    </w:p>
    <w:p w14:paraId="4E1C9738" w14:textId="77777777" w:rsidR="00E300CA" w:rsidRDefault="00E300CA" w:rsidP="00E300CA">
      <w:pPr>
        <w:pStyle w:val="CMD"/>
      </w:pPr>
      <w:r>
        <w:t xml:space="preserve">The test-option </w:t>
      </w:r>
      <w:proofErr w:type="gramStart"/>
      <w:r>
        <w:t>contains:</w:t>
      </w:r>
      <w:proofErr w:type="gramEnd"/>
      <w:r>
        <w:t xml:space="preserve"> set</w:t>
      </w:r>
    </w:p>
    <w:p w14:paraId="39E21058" w14:textId="77777777" w:rsidR="00E300CA" w:rsidRPr="00684D96" w:rsidRDefault="00E300CA" w:rsidP="00E300CA">
      <w:pPr>
        <w:pStyle w:val="CMD"/>
      </w:pPr>
      <w:proofErr w:type="spellStart"/>
      <w:r>
        <w:t>devasc@</w:t>
      </w:r>
      <w:proofErr w:type="gramStart"/>
      <w:r>
        <w:t>labvm</w:t>
      </w:r>
      <w:proofErr w:type="spellEnd"/>
      <w:r>
        <w:t>:~</w:t>
      </w:r>
      <w:proofErr w:type="gramEnd"/>
      <w:r>
        <w:t>/labs/</w:t>
      </w:r>
      <w:proofErr w:type="spellStart"/>
      <w:r>
        <w:t>devnet-src</w:t>
      </w:r>
      <w:proofErr w:type="spellEnd"/>
      <w:r>
        <w:t>/parsing$</w:t>
      </w:r>
    </w:p>
    <w:p w14:paraId="3099C102" w14:textId="77777777" w:rsidR="00E300CA" w:rsidRDefault="00E300CA" w:rsidP="00E300CA">
      <w:pPr>
        <w:pStyle w:val="Heading2"/>
      </w:pPr>
      <w:r>
        <w:lastRenderedPageBreak/>
        <w:t>Parse JSON in Python</w:t>
      </w:r>
    </w:p>
    <w:p w14:paraId="158E36AE" w14:textId="77777777" w:rsidR="00E300CA" w:rsidRDefault="00E300CA" w:rsidP="00E300CA">
      <w:pPr>
        <w:pStyle w:val="BodyTextL25"/>
      </w:pPr>
      <w:r>
        <w:t>Parsing JavaScript Object Notation (JSON) is a frequent requirement of interacting with REST APIs. The steps are usually as follows:</w:t>
      </w:r>
    </w:p>
    <w:p w14:paraId="0BD47998" w14:textId="77777777" w:rsidR="00E300CA" w:rsidRDefault="00E300CA" w:rsidP="00E300CA">
      <w:pPr>
        <w:pStyle w:val="SubStepNum"/>
      </w:pPr>
      <w:r>
        <w:t>Authenticate using a user/password combination to retrieve a token that will expire after a set amount of time. This token is used for authenticating subsequent requests.</w:t>
      </w:r>
    </w:p>
    <w:p w14:paraId="71498186" w14:textId="77777777" w:rsidR="00E300CA" w:rsidRDefault="00E300CA" w:rsidP="00E300CA">
      <w:pPr>
        <w:pStyle w:val="SubStepNum"/>
      </w:pPr>
      <w:r>
        <w:t>Execute a GET request to the REST API, authenticating as required, to retrieve the state of a resource, requesting JSON as the output format.</w:t>
      </w:r>
    </w:p>
    <w:p w14:paraId="2BFAF28F" w14:textId="77777777" w:rsidR="00E300CA" w:rsidRDefault="00E300CA" w:rsidP="00E300CA">
      <w:pPr>
        <w:pStyle w:val="SubStepNum"/>
      </w:pPr>
      <w:r>
        <w:t>Modify the returned JSON, as needed.</w:t>
      </w:r>
    </w:p>
    <w:p w14:paraId="55381B9C" w14:textId="77777777" w:rsidR="00E300CA" w:rsidRDefault="00E300CA" w:rsidP="00E300CA">
      <w:pPr>
        <w:pStyle w:val="SubStepNum"/>
      </w:pPr>
      <w:r>
        <w:t>Execute a POST (or PUT) to the same REST API (again, authenticating as required) to change the state of the resource, again requesting JSON as the output format and interpreting it as needed to determine whether the operation was successful.</w:t>
      </w:r>
    </w:p>
    <w:p w14:paraId="64880A55" w14:textId="77777777" w:rsidR="00E300CA" w:rsidRDefault="00E300CA" w:rsidP="00E300CA">
      <w:pPr>
        <w:pStyle w:val="BodyTextL25"/>
      </w:pPr>
      <w:r>
        <w:t>The JSON example to parse is this response from a token request:</w:t>
      </w:r>
    </w:p>
    <w:p w14:paraId="520156D7" w14:textId="77777777" w:rsidR="00E300CA" w:rsidRDefault="00E300CA" w:rsidP="00E300CA">
      <w:pPr>
        <w:pStyle w:val="CMD"/>
      </w:pPr>
      <w:r>
        <w:t>{</w:t>
      </w:r>
    </w:p>
    <w:p w14:paraId="186D4888" w14:textId="77777777" w:rsidR="00E300CA" w:rsidRDefault="00E300CA" w:rsidP="00E300CA">
      <w:pPr>
        <w:pStyle w:val="CMD"/>
      </w:pPr>
      <w:r>
        <w:t xml:space="preserve"> "access_token":"ZDI3MGEyYzQtNmFlNS00NDNhLWFlNzAtZGVjNjE0MGU1OGZmZWNmZDEwN2ItYTU3",</w:t>
      </w:r>
    </w:p>
    <w:p w14:paraId="33843564" w14:textId="77777777" w:rsidR="00E300CA" w:rsidRDefault="00E300CA" w:rsidP="00E300CA">
      <w:pPr>
        <w:pStyle w:val="CMD"/>
      </w:pPr>
      <w:r>
        <w:t xml:space="preserve"> "expires_in":1209600,</w:t>
      </w:r>
    </w:p>
    <w:p w14:paraId="720108B4" w14:textId="77777777" w:rsidR="00E300CA" w:rsidRDefault="00E300CA" w:rsidP="00E300CA">
      <w:pPr>
        <w:pStyle w:val="CMD"/>
      </w:pPr>
      <w:r>
        <w:t xml:space="preserve"> "refresh_token":"MDEyMzQ1Njc4OTAxMjM0NTY3ODkwMTIzNDU2Nzg5MDEyMzQ1Njc4OTEyMzQ1Njc4",</w:t>
      </w:r>
    </w:p>
    <w:p w14:paraId="2CB7D741" w14:textId="77777777" w:rsidR="00E300CA" w:rsidRDefault="00E300CA" w:rsidP="00E300CA">
      <w:pPr>
        <w:pStyle w:val="CMD"/>
      </w:pPr>
      <w:r>
        <w:t xml:space="preserve"> "refreshtokenexpires_in":7776000</w:t>
      </w:r>
    </w:p>
    <w:p w14:paraId="23C9A7D1" w14:textId="77777777" w:rsidR="00E300CA" w:rsidRDefault="00E300CA" w:rsidP="00E300CA">
      <w:pPr>
        <w:pStyle w:val="CMD"/>
      </w:pPr>
      <w:r>
        <w:t>}</w:t>
      </w:r>
    </w:p>
    <w:p w14:paraId="0A37B02E" w14:textId="77777777" w:rsidR="00E300CA" w:rsidRDefault="00E300CA" w:rsidP="00E300CA">
      <w:pPr>
        <w:pStyle w:val="BodyTextL25"/>
      </w:pPr>
      <w:r>
        <w:t xml:space="preserve">In Python scripts, the Python </w:t>
      </w:r>
      <w:r w:rsidRPr="00E24F35">
        <w:rPr>
          <w:b/>
          <w:bCs/>
        </w:rPr>
        <w:t>json</w:t>
      </w:r>
      <w:r>
        <w:t xml:space="preserve"> library can be used to parse JSON into Python native data </w:t>
      </w:r>
      <w:proofErr w:type="gramStart"/>
      <w:r>
        <w:t>structures, and</w:t>
      </w:r>
      <w:proofErr w:type="gramEnd"/>
      <w:r>
        <w:t xml:space="preserve"> serialize data structures back out as JSON. The Python </w:t>
      </w:r>
      <w:proofErr w:type="spellStart"/>
      <w:r w:rsidRPr="00253537">
        <w:rPr>
          <w:b/>
          <w:bCs/>
        </w:rPr>
        <w:t>yaml</w:t>
      </w:r>
      <w:proofErr w:type="spellEnd"/>
      <w:r>
        <w:t xml:space="preserve"> library can be used to convert the data to YAML. </w:t>
      </w:r>
    </w:p>
    <w:p w14:paraId="156E917B" w14:textId="77777777" w:rsidR="00E300CA" w:rsidRPr="00E24F35" w:rsidRDefault="00E300CA" w:rsidP="00E300CA">
      <w:pPr>
        <w:pStyle w:val="BodyTextL25"/>
      </w:pPr>
      <w:r>
        <w:t xml:space="preserve">The following program uses both modules to parse the above JSON data, extract and print data values, and output a YAML version of the file. It uses the </w:t>
      </w:r>
      <w:r w:rsidRPr="00253537">
        <w:rPr>
          <w:b/>
          <w:bCs/>
        </w:rPr>
        <w:t>json</w:t>
      </w:r>
      <w:r>
        <w:t xml:space="preserve"> library </w:t>
      </w:r>
      <w:proofErr w:type="gramStart"/>
      <w:r w:rsidRPr="00253537">
        <w:rPr>
          <w:b/>
          <w:bCs/>
        </w:rPr>
        <w:t>loads(</w:t>
      </w:r>
      <w:proofErr w:type="gramEnd"/>
      <w:r w:rsidRPr="00253537">
        <w:rPr>
          <w:b/>
          <w:bCs/>
        </w:rPr>
        <w:t>)</w:t>
      </w:r>
      <w:r>
        <w:t xml:space="preserve"> method to parse a string into which the file has been read. It then uses normal Python data references to extract values from the resulting Python data structure. Finally, it uses the </w:t>
      </w:r>
      <w:proofErr w:type="spellStart"/>
      <w:r w:rsidRPr="00253537">
        <w:rPr>
          <w:b/>
          <w:bCs/>
        </w:rPr>
        <w:t>yaml</w:t>
      </w:r>
      <w:proofErr w:type="spellEnd"/>
      <w:r>
        <w:t xml:space="preserve"> library </w:t>
      </w:r>
      <w:proofErr w:type="gramStart"/>
      <w:r w:rsidRPr="00253537">
        <w:rPr>
          <w:b/>
          <w:bCs/>
        </w:rPr>
        <w:t>dump(</w:t>
      </w:r>
      <w:proofErr w:type="gramEnd"/>
      <w:r w:rsidRPr="00253537">
        <w:rPr>
          <w:b/>
          <w:bCs/>
        </w:rPr>
        <w:t>)</w:t>
      </w:r>
      <w:r>
        <w:t xml:space="preserve"> function to serialize the Python data back out as YAML, to the terminal.</w:t>
      </w:r>
    </w:p>
    <w:p w14:paraId="4DCFDB13" w14:textId="77777777" w:rsidR="00E300CA" w:rsidRPr="002F0B12" w:rsidRDefault="00E300CA" w:rsidP="002F0B12">
      <w:pPr>
        <w:pStyle w:val="Heading3"/>
        <w:numPr>
          <w:ilvl w:val="2"/>
          <w:numId w:val="11"/>
        </w:numPr>
      </w:pPr>
      <w:r w:rsidRPr="002F0B12">
        <w:t>Build a script to parse the JSON data.</w:t>
      </w:r>
    </w:p>
    <w:p w14:paraId="3A143501" w14:textId="77777777" w:rsidR="00E300CA" w:rsidRDefault="00E300CA" w:rsidP="00E300CA">
      <w:pPr>
        <w:pStyle w:val="SubStepAlpha"/>
      </w:pPr>
      <w:r>
        <w:t xml:space="preserve">Open the </w:t>
      </w:r>
      <w:r w:rsidRPr="00E541C7">
        <w:rPr>
          <w:b/>
          <w:bCs/>
        </w:rPr>
        <w:t>parse</w:t>
      </w:r>
      <w:r>
        <w:rPr>
          <w:b/>
          <w:bCs/>
        </w:rPr>
        <w:t>json</w:t>
      </w:r>
      <w:r w:rsidRPr="00E541C7">
        <w:rPr>
          <w:b/>
          <w:bCs/>
        </w:rPr>
        <w:t>.py</w:t>
      </w:r>
      <w:r>
        <w:t xml:space="preserve"> file found in the </w:t>
      </w:r>
      <w:r w:rsidRPr="00253537">
        <w:rPr>
          <w:b/>
          <w:bCs/>
        </w:rPr>
        <w:t>~/labs/</w:t>
      </w:r>
      <w:proofErr w:type="spellStart"/>
      <w:r w:rsidRPr="00253537">
        <w:rPr>
          <w:b/>
          <w:bCs/>
        </w:rPr>
        <w:t>devnet-src</w:t>
      </w:r>
      <w:proofErr w:type="spellEnd"/>
      <w:r w:rsidRPr="00253537">
        <w:rPr>
          <w:b/>
          <w:bCs/>
        </w:rPr>
        <w:t>/parsing</w:t>
      </w:r>
      <w:r>
        <w:t xml:space="preserve"> directory.</w:t>
      </w:r>
    </w:p>
    <w:p w14:paraId="34423DAF" w14:textId="77777777" w:rsidR="00E300CA" w:rsidRDefault="00E300CA" w:rsidP="00E300CA">
      <w:pPr>
        <w:pStyle w:val="SubStepAlpha"/>
      </w:pPr>
      <w:r>
        <w:t xml:space="preserve">Import the </w:t>
      </w:r>
      <w:r w:rsidRPr="004E74D1">
        <w:rPr>
          <w:b/>
          <w:bCs/>
        </w:rPr>
        <w:t>json</w:t>
      </w:r>
      <w:r>
        <w:t xml:space="preserve"> and </w:t>
      </w:r>
      <w:proofErr w:type="spellStart"/>
      <w:r w:rsidRPr="004E74D1">
        <w:rPr>
          <w:b/>
          <w:bCs/>
        </w:rPr>
        <w:t>yaml</w:t>
      </w:r>
      <w:proofErr w:type="spellEnd"/>
      <w:r>
        <w:t xml:space="preserve"> libraries.</w:t>
      </w:r>
    </w:p>
    <w:p w14:paraId="6C451FA3" w14:textId="77777777" w:rsidR="00E300CA" w:rsidRDefault="00E300CA" w:rsidP="00E300CA">
      <w:pPr>
        <w:pStyle w:val="CMD"/>
      </w:pPr>
      <w:r>
        <w:t>import json</w:t>
      </w:r>
    </w:p>
    <w:p w14:paraId="32DBB1D8" w14:textId="77777777" w:rsidR="00E300CA" w:rsidRDefault="00E300CA" w:rsidP="00E300CA">
      <w:pPr>
        <w:pStyle w:val="CMD"/>
      </w:pPr>
      <w:r>
        <w:t xml:space="preserve">import </w:t>
      </w:r>
      <w:proofErr w:type="spellStart"/>
      <w:r>
        <w:t>yaml</w:t>
      </w:r>
      <w:proofErr w:type="spellEnd"/>
    </w:p>
    <w:p w14:paraId="3142683D" w14:textId="77777777" w:rsidR="00E300CA" w:rsidRDefault="00E300CA" w:rsidP="00E300CA">
      <w:pPr>
        <w:pStyle w:val="SubStepAlpha"/>
      </w:pPr>
      <w:r>
        <w:t xml:space="preserve">Use the Python </w:t>
      </w:r>
      <w:r w:rsidRPr="004E74D1">
        <w:rPr>
          <w:b/>
          <w:bCs/>
        </w:rPr>
        <w:t>with</w:t>
      </w:r>
      <w:r>
        <w:t xml:space="preserve"> statement to open </w:t>
      </w:r>
      <w:proofErr w:type="spellStart"/>
      <w:proofErr w:type="gramStart"/>
      <w:r w:rsidRPr="004E74D1">
        <w:rPr>
          <w:b/>
          <w:bCs/>
        </w:rPr>
        <w:t>myfile.json</w:t>
      </w:r>
      <w:proofErr w:type="spellEnd"/>
      <w:proofErr w:type="gramEnd"/>
      <w:r>
        <w:t xml:space="preserve"> and set it to the variable name </w:t>
      </w:r>
      <w:proofErr w:type="spellStart"/>
      <w:r w:rsidRPr="004E74D1">
        <w:rPr>
          <w:b/>
          <w:bCs/>
        </w:rPr>
        <w:t>json_file</w:t>
      </w:r>
      <w:proofErr w:type="spellEnd"/>
      <w:r>
        <w:t xml:space="preserve">. Then use the </w:t>
      </w:r>
      <w:proofErr w:type="spellStart"/>
      <w:proofErr w:type="gramStart"/>
      <w:r w:rsidRPr="00253537">
        <w:rPr>
          <w:b/>
          <w:bCs/>
        </w:rPr>
        <w:t>json.load</w:t>
      </w:r>
      <w:proofErr w:type="spellEnd"/>
      <w:proofErr w:type="gramEnd"/>
      <w:r>
        <w:t xml:space="preserve"> method to l</w:t>
      </w:r>
      <w:r w:rsidRPr="00253537">
        <w:t>oad the JSON file into a string</w:t>
      </w:r>
      <w:r>
        <w:t xml:space="preserve"> set to the variable name </w:t>
      </w:r>
      <w:proofErr w:type="spellStart"/>
      <w:r w:rsidRPr="004E74D1">
        <w:rPr>
          <w:b/>
          <w:bCs/>
        </w:rPr>
        <w:t>ourjson</w:t>
      </w:r>
      <w:proofErr w:type="spellEnd"/>
      <w:r>
        <w:t>.</w:t>
      </w:r>
    </w:p>
    <w:p w14:paraId="5BA5AB8C" w14:textId="77777777" w:rsidR="00E300CA" w:rsidRDefault="00E300CA" w:rsidP="00E300CA">
      <w:pPr>
        <w:pStyle w:val="BodyTextL50"/>
      </w:pPr>
      <w:r w:rsidRPr="004E74D1">
        <w:rPr>
          <w:b/>
          <w:bCs/>
        </w:rPr>
        <w:t>Note</w:t>
      </w:r>
      <w:r>
        <w:t xml:space="preserve">: There is no need to explicitly close the file as the </w:t>
      </w:r>
      <w:r w:rsidRPr="004E74D1">
        <w:rPr>
          <w:b/>
          <w:bCs/>
        </w:rPr>
        <w:t>with</w:t>
      </w:r>
      <w:r>
        <w:t xml:space="preserve"> statement ensures proper opening and closing of the file.</w:t>
      </w:r>
    </w:p>
    <w:p w14:paraId="7DB30D52" w14:textId="77777777" w:rsidR="00E300CA" w:rsidRDefault="00E300CA" w:rsidP="00E300CA">
      <w:pPr>
        <w:pStyle w:val="CMD"/>
      </w:pPr>
      <w:r>
        <w:t>with open('</w:t>
      </w:r>
      <w:proofErr w:type="spellStart"/>
      <w:proofErr w:type="gramStart"/>
      <w:r>
        <w:t>myfile.json</w:t>
      </w:r>
      <w:proofErr w:type="gramEnd"/>
      <w:r>
        <w:t>','r</w:t>
      </w:r>
      <w:proofErr w:type="spellEnd"/>
      <w:r>
        <w:t xml:space="preserve">') as </w:t>
      </w:r>
      <w:proofErr w:type="spellStart"/>
      <w:r>
        <w:t>json_file</w:t>
      </w:r>
      <w:proofErr w:type="spellEnd"/>
      <w:r>
        <w:t>:</w:t>
      </w:r>
    </w:p>
    <w:p w14:paraId="5912FF78" w14:textId="77777777" w:rsidR="00E300CA" w:rsidRDefault="00E300CA" w:rsidP="00E300CA">
      <w:pPr>
        <w:pStyle w:val="CMD"/>
      </w:pPr>
      <w:r>
        <w:t xml:space="preserve">    </w:t>
      </w:r>
      <w:proofErr w:type="spellStart"/>
      <w:r>
        <w:t>ourjson</w:t>
      </w:r>
      <w:proofErr w:type="spellEnd"/>
      <w:r>
        <w:t xml:space="preserve"> = </w:t>
      </w:r>
      <w:proofErr w:type="spellStart"/>
      <w:proofErr w:type="gramStart"/>
      <w:r>
        <w:t>json.load</w:t>
      </w:r>
      <w:proofErr w:type="spellEnd"/>
      <w:proofErr w:type="gramEnd"/>
      <w:r>
        <w:t>(</w:t>
      </w:r>
      <w:proofErr w:type="spellStart"/>
      <w:r>
        <w:t>json_file</w:t>
      </w:r>
      <w:proofErr w:type="spellEnd"/>
      <w:r>
        <w:t>)</w:t>
      </w:r>
    </w:p>
    <w:p w14:paraId="48DF8206" w14:textId="77777777" w:rsidR="00E300CA" w:rsidRDefault="00E300CA" w:rsidP="00E300CA">
      <w:pPr>
        <w:pStyle w:val="SubStepAlpha"/>
      </w:pPr>
      <w:r>
        <w:t xml:space="preserve">Add a print statement for </w:t>
      </w:r>
      <w:proofErr w:type="spellStart"/>
      <w:r w:rsidRPr="004E74D1">
        <w:rPr>
          <w:b/>
          <w:bCs/>
        </w:rPr>
        <w:t>ourjson</w:t>
      </w:r>
      <w:proofErr w:type="spellEnd"/>
      <w:r>
        <w:t xml:space="preserve"> to see that it is now a Python dictionary.</w:t>
      </w:r>
    </w:p>
    <w:p w14:paraId="418BFB71" w14:textId="77777777" w:rsidR="00E300CA" w:rsidRDefault="00E300CA" w:rsidP="00E300CA">
      <w:pPr>
        <w:pStyle w:val="CMD"/>
      </w:pPr>
      <w:r w:rsidRPr="004E74D1">
        <w:t>print(</w:t>
      </w:r>
      <w:proofErr w:type="spellStart"/>
      <w:r w:rsidRPr="004E74D1">
        <w:t>ourjson</w:t>
      </w:r>
      <w:proofErr w:type="spellEnd"/>
      <w:r w:rsidRPr="004E74D1">
        <w:t>)</w:t>
      </w:r>
    </w:p>
    <w:p w14:paraId="323A0108" w14:textId="77777777" w:rsidR="00E300CA" w:rsidRDefault="00E300CA" w:rsidP="00E300CA">
      <w:pPr>
        <w:pStyle w:val="Heading3"/>
      </w:pPr>
      <w:r>
        <w:lastRenderedPageBreak/>
        <w:t>Run the script to print the JSON data and then modify it to print data of interest.</w:t>
      </w:r>
    </w:p>
    <w:p w14:paraId="764667B8" w14:textId="77777777" w:rsidR="00E300CA" w:rsidRDefault="00E300CA" w:rsidP="00E300CA">
      <w:pPr>
        <w:pStyle w:val="SubStepAlpha"/>
      </w:pPr>
      <w:r>
        <w:t>Save and run your script. You should see the following output.</w:t>
      </w:r>
    </w:p>
    <w:p w14:paraId="0605F98E" w14:textId="77777777" w:rsidR="00E300CA" w:rsidRDefault="00E300CA" w:rsidP="00E300CA">
      <w:pPr>
        <w:pStyle w:val="CMD"/>
      </w:pPr>
      <w:proofErr w:type="spellStart"/>
      <w:r>
        <w:t>devasc@</w:t>
      </w:r>
      <w:proofErr w:type="gramStart"/>
      <w:r>
        <w:t>labvm</w:t>
      </w:r>
      <w:proofErr w:type="spellEnd"/>
      <w:r>
        <w:t>:~</w:t>
      </w:r>
      <w:proofErr w:type="gramEnd"/>
      <w:r>
        <w:t>/labs/</w:t>
      </w:r>
      <w:proofErr w:type="spellStart"/>
      <w:r>
        <w:t>devnet-src</w:t>
      </w:r>
      <w:proofErr w:type="spellEnd"/>
      <w:r>
        <w:t xml:space="preserve">/parsing$ </w:t>
      </w:r>
      <w:r w:rsidRPr="00F13169">
        <w:rPr>
          <w:b/>
          <w:bCs/>
        </w:rPr>
        <w:t>python3 parsejson.py</w:t>
      </w:r>
      <w:r>
        <w:t xml:space="preserve"> </w:t>
      </w:r>
    </w:p>
    <w:p w14:paraId="2E436BDE" w14:textId="77777777" w:rsidR="00E300CA" w:rsidRDefault="00E300CA" w:rsidP="00E300CA">
      <w:pPr>
        <w:pStyle w:val="CMDOutput"/>
      </w:pPr>
      <w:r>
        <w:t>{'</w:t>
      </w:r>
      <w:proofErr w:type="spellStart"/>
      <w:r>
        <w:t>access_token</w:t>
      </w:r>
      <w:proofErr w:type="spellEnd"/>
      <w:r>
        <w:t>': 'ZDI3MGEyYzQtNmFlNS00NDNhLWFlNzAtZGVjNjE0MGU1OGZmZWNmZDEwN2ItYTU3', '</w:t>
      </w:r>
      <w:proofErr w:type="spellStart"/>
      <w:r>
        <w:t>expires_in</w:t>
      </w:r>
      <w:proofErr w:type="spellEnd"/>
      <w:r>
        <w:t>': 1209600, '</w:t>
      </w:r>
      <w:proofErr w:type="spellStart"/>
      <w:r>
        <w:t>refresh_token</w:t>
      </w:r>
      <w:proofErr w:type="spellEnd"/>
      <w:r>
        <w:t>': 'MDEyMzQ1Njc4OTAxMjM0NTY3ODkwMTIzNDU2Nzg5MDEyMzQ1Njc4OTEyMzQ1Njc4', '</w:t>
      </w:r>
      <w:proofErr w:type="spellStart"/>
      <w:r>
        <w:t>refreshtokenexpires_in</w:t>
      </w:r>
      <w:proofErr w:type="spellEnd"/>
      <w:r>
        <w:t>': 7776000}</w:t>
      </w:r>
    </w:p>
    <w:p w14:paraId="6B8DEEB9" w14:textId="77777777" w:rsidR="00E300CA" w:rsidRDefault="00E300CA" w:rsidP="00E300CA">
      <w:pPr>
        <w:pStyle w:val="CMD"/>
      </w:pPr>
      <w:proofErr w:type="spellStart"/>
      <w:r>
        <w:t>devasc@</w:t>
      </w:r>
      <w:proofErr w:type="gramStart"/>
      <w:r>
        <w:t>labvm</w:t>
      </w:r>
      <w:proofErr w:type="spellEnd"/>
      <w:r>
        <w:t>:~</w:t>
      </w:r>
      <w:proofErr w:type="gramEnd"/>
      <w:r>
        <w:t>/labs/</w:t>
      </w:r>
      <w:proofErr w:type="spellStart"/>
      <w:r>
        <w:t>devnet-src</w:t>
      </w:r>
      <w:proofErr w:type="spellEnd"/>
      <w:r>
        <w:t>/parsing$</w:t>
      </w:r>
    </w:p>
    <w:p w14:paraId="3F0C2F8F" w14:textId="1061BE17" w:rsidR="00E300CA" w:rsidRDefault="00E300CA" w:rsidP="00E300CA">
      <w:pPr>
        <w:pStyle w:val="SubStepAlpha"/>
      </w:pPr>
      <w:r>
        <w:t>Add print statements that display the token value and how many seconds until the token expires.</w:t>
      </w:r>
    </w:p>
    <w:p w14:paraId="518960A2" w14:textId="77777777" w:rsidR="00E300CA" w:rsidRDefault="00E300CA" w:rsidP="00E300CA">
      <w:pPr>
        <w:pStyle w:val="CMD"/>
      </w:pPr>
      <w:proofErr w:type="gramStart"/>
      <w:r>
        <w:t>print(</w:t>
      </w:r>
      <w:proofErr w:type="gramEnd"/>
      <w:r>
        <w:t>"The access token is: {}".format(</w:t>
      </w:r>
      <w:proofErr w:type="spellStart"/>
      <w:r>
        <w:t>ourjson</w:t>
      </w:r>
      <w:proofErr w:type="spellEnd"/>
      <w:r>
        <w:t>['</w:t>
      </w:r>
      <w:proofErr w:type="spellStart"/>
      <w:r>
        <w:t>access_token</w:t>
      </w:r>
      <w:proofErr w:type="spellEnd"/>
      <w:r>
        <w:t>']))</w:t>
      </w:r>
    </w:p>
    <w:p w14:paraId="1E4CFEF8" w14:textId="77777777" w:rsidR="00E300CA" w:rsidRDefault="00E300CA" w:rsidP="00E300CA">
      <w:pPr>
        <w:pStyle w:val="CMD"/>
      </w:pPr>
      <w:proofErr w:type="gramStart"/>
      <w:r>
        <w:t>print(</w:t>
      </w:r>
      <w:proofErr w:type="gramEnd"/>
      <w:r>
        <w:t xml:space="preserve">"The token expires in {} </w:t>
      </w:r>
      <w:proofErr w:type="spellStart"/>
      <w:r>
        <w:t>seconds.".format</w:t>
      </w:r>
      <w:proofErr w:type="spellEnd"/>
      <w:r>
        <w:t>(</w:t>
      </w:r>
      <w:proofErr w:type="spellStart"/>
      <w:r>
        <w:t>ourjson</w:t>
      </w:r>
      <w:proofErr w:type="spellEnd"/>
      <w:r>
        <w:t>['</w:t>
      </w:r>
      <w:proofErr w:type="spellStart"/>
      <w:r>
        <w:t>expires_in</w:t>
      </w:r>
      <w:proofErr w:type="spellEnd"/>
      <w:r>
        <w:t>']))</w:t>
      </w:r>
    </w:p>
    <w:p w14:paraId="0ADE3AF3" w14:textId="77777777" w:rsidR="00E300CA" w:rsidRDefault="00E300CA" w:rsidP="00E300CA">
      <w:pPr>
        <w:pStyle w:val="SubStepAlpha"/>
      </w:pPr>
      <w:r>
        <w:t>Save and run your script. You should see the following output.</w:t>
      </w:r>
    </w:p>
    <w:p w14:paraId="0A88415D" w14:textId="77777777" w:rsidR="00E300CA" w:rsidRDefault="00E300CA" w:rsidP="00E300CA">
      <w:pPr>
        <w:pStyle w:val="CMD"/>
      </w:pPr>
      <w:proofErr w:type="spellStart"/>
      <w:r>
        <w:t>devasc@</w:t>
      </w:r>
      <w:proofErr w:type="gramStart"/>
      <w:r>
        <w:t>labvm</w:t>
      </w:r>
      <w:proofErr w:type="spellEnd"/>
      <w:r>
        <w:t>:~</w:t>
      </w:r>
      <w:proofErr w:type="gramEnd"/>
      <w:r>
        <w:t>/labs/</w:t>
      </w:r>
      <w:proofErr w:type="spellStart"/>
      <w:r>
        <w:t>devnet-src</w:t>
      </w:r>
      <w:proofErr w:type="spellEnd"/>
      <w:r>
        <w:t xml:space="preserve">/parsing$ </w:t>
      </w:r>
      <w:r w:rsidRPr="004C41B0">
        <w:rPr>
          <w:b/>
          <w:bCs/>
        </w:rPr>
        <w:t>python3 parsejson.py</w:t>
      </w:r>
      <w:r>
        <w:t xml:space="preserve"> </w:t>
      </w:r>
    </w:p>
    <w:p w14:paraId="28405265" w14:textId="77777777" w:rsidR="00E300CA" w:rsidRDefault="00E300CA" w:rsidP="00E300CA">
      <w:pPr>
        <w:pStyle w:val="CMDOutput"/>
      </w:pPr>
      <w:r>
        <w:t>{'</w:t>
      </w:r>
      <w:proofErr w:type="spellStart"/>
      <w:r>
        <w:t>access_token</w:t>
      </w:r>
      <w:proofErr w:type="spellEnd"/>
      <w:r>
        <w:t>': 'ZDI3MGEyYzQtNmFlNS00NDNhLWFlNzAtZGVjNjE0MGU1OGZmZWNmZDEwN2ItYTU3', '</w:t>
      </w:r>
      <w:proofErr w:type="spellStart"/>
      <w:r>
        <w:t>expires_in</w:t>
      </w:r>
      <w:proofErr w:type="spellEnd"/>
      <w:r>
        <w:t>': 1209600, '</w:t>
      </w:r>
      <w:proofErr w:type="spellStart"/>
      <w:r>
        <w:t>refresh_token</w:t>
      </w:r>
      <w:proofErr w:type="spellEnd"/>
      <w:r>
        <w:t>': 'MDEyMzQ1Njc4OTAxMjM0NTY3ODkwMTIzNDU2Nzg5MDEyMzQ1Njc4OTEyMzQ1Njc4', '</w:t>
      </w:r>
      <w:proofErr w:type="spellStart"/>
      <w:r>
        <w:t>refreshtokenexpires_in</w:t>
      </w:r>
      <w:proofErr w:type="spellEnd"/>
      <w:r>
        <w:t>': 7776000}</w:t>
      </w:r>
    </w:p>
    <w:p w14:paraId="46A5BCB7" w14:textId="77777777" w:rsidR="00E300CA" w:rsidRDefault="00E300CA" w:rsidP="00E300CA">
      <w:pPr>
        <w:pStyle w:val="CMDOutput"/>
      </w:pPr>
      <w:r>
        <w:t>1209600</w:t>
      </w:r>
    </w:p>
    <w:p w14:paraId="5F459205" w14:textId="77777777" w:rsidR="00E300CA" w:rsidRDefault="00E300CA" w:rsidP="00E300CA">
      <w:pPr>
        <w:pStyle w:val="CMDOutput"/>
      </w:pPr>
      <w:r>
        <w:t>The access token is ZDI3MGEyYzQtNmFlNS00NDNhLWFlNzAtZGVjNjE0MGU1OGZmZWNmZDEwN2ItYTU3</w:t>
      </w:r>
    </w:p>
    <w:p w14:paraId="0AFFA5FB" w14:textId="77777777" w:rsidR="00E300CA" w:rsidRDefault="00E300CA" w:rsidP="00E300CA">
      <w:pPr>
        <w:pStyle w:val="CMDOutput"/>
      </w:pPr>
      <w:r>
        <w:t>The token expires in 1209600 seconds</w:t>
      </w:r>
    </w:p>
    <w:p w14:paraId="0C8F51B3" w14:textId="77777777" w:rsidR="00E300CA" w:rsidRDefault="00E300CA" w:rsidP="00E300CA">
      <w:pPr>
        <w:pStyle w:val="CMD"/>
      </w:pPr>
      <w:proofErr w:type="spellStart"/>
      <w:r>
        <w:t>devasc@</w:t>
      </w:r>
      <w:proofErr w:type="gramStart"/>
      <w:r>
        <w:t>labvm</w:t>
      </w:r>
      <w:proofErr w:type="spellEnd"/>
      <w:r>
        <w:t>:~</w:t>
      </w:r>
      <w:proofErr w:type="gramEnd"/>
      <w:r>
        <w:t>/labs/</w:t>
      </w:r>
      <w:proofErr w:type="spellStart"/>
      <w:r>
        <w:t>devnet-src</w:t>
      </w:r>
      <w:proofErr w:type="spellEnd"/>
      <w:r>
        <w:t>/parsing$</w:t>
      </w:r>
    </w:p>
    <w:p w14:paraId="713DE663" w14:textId="77777777" w:rsidR="00E300CA" w:rsidRDefault="00E300CA" w:rsidP="00E300CA">
      <w:pPr>
        <w:pStyle w:val="Heading3"/>
      </w:pPr>
      <w:r>
        <w:t>Output the parsed JSON data in a YAML data format.</w:t>
      </w:r>
    </w:p>
    <w:p w14:paraId="6EBC642A" w14:textId="3AC0BB0E" w:rsidR="00E300CA" w:rsidRDefault="00E300CA" w:rsidP="00E300CA">
      <w:pPr>
        <w:pStyle w:val="SubStepAlpha"/>
      </w:pPr>
      <w:r>
        <w:t xml:space="preserve">Add a print statement that will display the three dashes required for a YAML file. The two </w:t>
      </w:r>
      <w:r w:rsidR="00EE36A6">
        <w:rPr>
          <w:b/>
          <w:bCs/>
        </w:rPr>
        <w:t>\</w:t>
      </w:r>
      <w:r w:rsidRPr="00D909D9">
        <w:rPr>
          <w:b/>
          <w:bCs/>
        </w:rPr>
        <w:t>n</w:t>
      </w:r>
      <w:r>
        <w:t xml:space="preserve"> will add two lines after the previous output. Then add a statement to print </w:t>
      </w:r>
      <w:proofErr w:type="spellStart"/>
      <w:r w:rsidRPr="00D909D9">
        <w:rPr>
          <w:b/>
          <w:bCs/>
        </w:rPr>
        <w:t>ourjson</w:t>
      </w:r>
      <w:proofErr w:type="spellEnd"/>
      <w:r>
        <w:t xml:space="preserve"> as YAML data by using the </w:t>
      </w:r>
      <w:proofErr w:type="gramStart"/>
      <w:r w:rsidRPr="00D909D9">
        <w:rPr>
          <w:b/>
          <w:bCs/>
        </w:rPr>
        <w:t>dump(</w:t>
      </w:r>
      <w:proofErr w:type="gramEnd"/>
      <w:r w:rsidRPr="00D909D9">
        <w:rPr>
          <w:b/>
          <w:bCs/>
        </w:rPr>
        <w:t>)</w:t>
      </w:r>
      <w:r>
        <w:t xml:space="preserve"> method of the </w:t>
      </w:r>
      <w:proofErr w:type="spellStart"/>
      <w:r w:rsidRPr="00D909D9">
        <w:rPr>
          <w:b/>
          <w:bCs/>
        </w:rPr>
        <w:t>yaml</w:t>
      </w:r>
      <w:proofErr w:type="spellEnd"/>
      <w:r>
        <w:t xml:space="preserve"> library. </w:t>
      </w:r>
    </w:p>
    <w:p w14:paraId="4C5B975E" w14:textId="77777777" w:rsidR="00E300CA" w:rsidRDefault="00E300CA" w:rsidP="00E300CA">
      <w:pPr>
        <w:pStyle w:val="CMD"/>
      </w:pPr>
      <w:r>
        <w:t>print("\n\n---")</w:t>
      </w:r>
    </w:p>
    <w:p w14:paraId="70CAD194" w14:textId="77777777" w:rsidR="00E300CA" w:rsidRDefault="00E300CA" w:rsidP="00E300CA">
      <w:pPr>
        <w:pStyle w:val="CMD"/>
      </w:pPr>
      <w:r>
        <w:t>print(</w:t>
      </w:r>
      <w:proofErr w:type="spellStart"/>
      <w:proofErr w:type="gramStart"/>
      <w:r>
        <w:t>yaml.dump</w:t>
      </w:r>
      <w:proofErr w:type="spellEnd"/>
      <w:proofErr w:type="gramEnd"/>
      <w:r>
        <w:t>(</w:t>
      </w:r>
      <w:proofErr w:type="spellStart"/>
      <w:r>
        <w:t>ourjson</w:t>
      </w:r>
      <w:proofErr w:type="spellEnd"/>
      <w:r>
        <w:t>))</w:t>
      </w:r>
    </w:p>
    <w:p w14:paraId="2FD71234" w14:textId="77777777" w:rsidR="00E300CA" w:rsidRDefault="00E300CA" w:rsidP="00E300CA">
      <w:pPr>
        <w:pStyle w:val="SubStepAlpha"/>
      </w:pPr>
      <w:r>
        <w:t>Save and run your script. You should see the following output.</w:t>
      </w:r>
    </w:p>
    <w:p w14:paraId="68E21D0B" w14:textId="77777777" w:rsidR="00E300CA" w:rsidRDefault="00E300CA" w:rsidP="00E300CA">
      <w:pPr>
        <w:pStyle w:val="CMD"/>
      </w:pPr>
      <w:proofErr w:type="spellStart"/>
      <w:r>
        <w:t>devasc@</w:t>
      </w:r>
      <w:proofErr w:type="gramStart"/>
      <w:r>
        <w:t>labvm</w:t>
      </w:r>
      <w:proofErr w:type="spellEnd"/>
      <w:r>
        <w:t>:~</w:t>
      </w:r>
      <w:proofErr w:type="gramEnd"/>
      <w:r>
        <w:t>/labs/</w:t>
      </w:r>
      <w:proofErr w:type="spellStart"/>
      <w:r>
        <w:t>devnet-src</w:t>
      </w:r>
      <w:proofErr w:type="spellEnd"/>
      <w:r>
        <w:t>/</w:t>
      </w:r>
      <w:r w:rsidRPr="00D909D9">
        <w:t>parsing$</w:t>
      </w:r>
      <w:r w:rsidRPr="00D909D9">
        <w:rPr>
          <w:b/>
          <w:bCs/>
        </w:rPr>
        <w:t xml:space="preserve"> python3 parsejson.py</w:t>
      </w:r>
      <w:r>
        <w:t xml:space="preserve"> </w:t>
      </w:r>
    </w:p>
    <w:p w14:paraId="45812C20" w14:textId="77777777" w:rsidR="00E300CA" w:rsidRDefault="00E300CA" w:rsidP="00E300CA">
      <w:pPr>
        <w:pStyle w:val="CMDOutput"/>
      </w:pPr>
      <w:r>
        <w:t>&lt;output from previous steps omitted&gt;</w:t>
      </w:r>
    </w:p>
    <w:p w14:paraId="0786AE81" w14:textId="77777777" w:rsidR="00E300CA" w:rsidRDefault="00E300CA" w:rsidP="00E300CA">
      <w:pPr>
        <w:pStyle w:val="CMDOutput"/>
      </w:pPr>
      <w:r>
        <w:t>---</w:t>
      </w:r>
    </w:p>
    <w:p w14:paraId="54E14D66" w14:textId="77777777" w:rsidR="00E300CA" w:rsidRDefault="00E300CA" w:rsidP="00E300CA">
      <w:pPr>
        <w:pStyle w:val="CMDOutput"/>
      </w:pPr>
      <w:proofErr w:type="spellStart"/>
      <w:r>
        <w:t>access_token</w:t>
      </w:r>
      <w:proofErr w:type="spellEnd"/>
      <w:r>
        <w:t>: ZDI3MGEyYzQtNmFlNS00NDNhLWFlNzAtZGVjNjE0MGU1OGZmZWNmZDEwN2ItYTU3</w:t>
      </w:r>
    </w:p>
    <w:p w14:paraId="62632748" w14:textId="77777777" w:rsidR="00E300CA" w:rsidRDefault="00E300CA" w:rsidP="00E300CA">
      <w:pPr>
        <w:pStyle w:val="CMDOutput"/>
      </w:pPr>
      <w:proofErr w:type="spellStart"/>
      <w:r>
        <w:t>expires_</w:t>
      </w:r>
      <w:proofErr w:type="gramStart"/>
      <w:r>
        <w:t>in</w:t>
      </w:r>
      <w:proofErr w:type="spellEnd"/>
      <w:r>
        <w:t>:</w:t>
      </w:r>
      <w:proofErr w:type="gramEnd"/>
      <w:r>
        <w:t xml:space="preserve"> 1209600</w:t>
      </w:r>
    </w:p>
    <w:p w14:paraId="10E6DE35" w14:textId="77777777" w:rsidR="00E300CA" w:rsidRDefault="00E300CA" w:rsidP="00E300CA">
      <w:pPr>
        <w:pStyle w:val="CMDOutput"/>
      </w:pPr>
      <w:proofErr w:type="spellStart"/>
      <w:r>
        <w:t>refresh_token</w:t>
      </w:r>
      <w:proofErr w:type="spellEnd"/>
      <w:r>
        <w:t>: MDEyMzQ1Njc4OTAxMjM0NTY3ODkwMTIzNDU2Nzg5MDEyMzQ1Njc4OTEyMzQ1Njc4</w:t>
      </w:r>
    </w:p>
    <w:p w14:paraId="03E7640F" w14:textId="77777777" w:rsidR="00E300CA" w:rsidRDefault="00E300CA" w:rsidP="00E300CA">
      <w:pPr>
        <w:pStyle w:val="CMDOutput"/>
      </w:pPr>
      <w:proofErr w:type="spellStart"/>
      <w:r>
        <w:t>refreshtokenexpires_</w:t>
      </w:r>
      <w:proofErr w:type="gramStart"/>
      <w:r>
        <w:t>in</w:t>
      </w:r>
      <w:proofErr w:type="spellEnd"/>
      <w:r>
        <w:t>:</w:t>
      </w:r>
      <w:proofErr w:type="gramEnd"/>
      <w:r>
        <w:t xml:space="preserve"> 7776000</w:t>
      </w:r>
    </w:p>
    <w:p w14:paraId="5EF64DE4" w14:textId="77777777" w:rsidR="00E300CA" w:rsidRDefault="00E300CA" w:rsidP="00E300CA">
      <w:pPr>
        <w:pStyle w:val="CMDOutput"/>
      </w:pPr>
    </w:p>
    <w:p w14:paraId="2A1717BE" w14:textId="77777777" w:rsidR="00E300CA" w:rsidRPr="00FE333A" w:rsidRDefault="00E300CA" w:rsidP="00E300CA">
      <w:pPr>
        <w:pStyle w:val="CMD"/>
      </w:pPr>
      <w:proofErr w:type="spellStart"/>
      <w:r>
        <w:t>devasc@</w:t>
      </w:r>
      <w:proofErr w:type="gramStart"/>
      <w:r>
        <w:t>labvm</w:t>
      </w:r>
      <w:proofErr w:type="spellEnd"/>
      <w:r>
        <w:t>:~</w:t>
      </w:r>
      <w:proofErr w:type="gramEnd"/>
      <w:r>
        <w:t>/labs/</w:t>
      </w:r>
      <w:proofErr w:type="spellStart"/>
      <w:r>
        <w:t>devnet-src</w:t>
      </w:r>
      <w:proofErr w:type="spellEnd"/>
      <w:r>
        <w:t>/parsing$</w:t>
      </w:r>
    </w:p>
    <w:p w14:paraId="52F6ADC9" w14:textId="77777777" w:rsidR="00E300CA" w:rsidRDefault="00E300CA" w:rsidP="00E300CA">
      <w:pPr>
        <w:pStyle w:val="Heading2"/>
      </w:pPr>
      <w:r>
        <w:t>Parse YAML in Python</w:t>
      </w:r>
    </w:p>
    <w:p w14:paraId="5C75E916" w14:textId="77777777" w:rsidR="00E300CA" w:rsidRDefault="00E300CA" w:rsidP="00E300CA">
      <w:pPr>
        <w:pStyle w:val="BodyTextL25"/>
      </w:pPr>
      <w:r>
        <w:t xml:space="preserve">The following program imports the </w:t>
      </w:r>
      <w:r w:rsidRPr="007D6112">
        <w:rPr>
          <w:b/>
          <w:bCs/>
        </w:rPr>
        <w:t>json</w:t>
      </w:r>
      <w:r>
        <w:t xml:space="preserve"> and </w:t>
      </w:r>
      <w:proofErr w:type="spellStart"/>
      <w:r w:rsidRPr="007D6112">
        <w:rPr>
          <w:b/>
          <w:bCs/>
        </w:rPr>
        <w:t>yaml</w:t>
      </w:r>
      <w:proofErr w:type="spellEnd"/>
      <w:r>
        <w:t xml:space="preserve"> libraries, uses </w:t>
      </w:r>
      <w:proofErr w:type="spellStart"/>
      <w:r>
        <w:t>PyYAML</w:t>
      </w:r>
      <w:proofErr w:type="spellEnd"/>
      <w:r>
        <w:t xml:space="preserve"> to parse a YAML file, extract and print data values, and output a JSON version of the file. It uses the </w:t>
      </w:r>
      <w:proofErr w:type="spellStart"/>
      <w:r w:rsidRPr="007D6112">
        <w:rPr>
          <w:b/>
          <w:bCs/>
        </w:rPr>
        <w:t>yaml</w:t>
      </w:r>
      <w:proofErr w:type="spellEnd"/>
      <w:r>
        <w:t xml:space="preserve"> library </w:t>
      </w:r>
      <w:proofErr w:type="spellStart"/>
      <w:r w:rsidRPr="007D6112">
        <w:rPr>
          <w:b/>
          <w:bCs/>
        </w:rPr>
        <w:t>safe_</w:t>
      </w:r>
      <w:proofErr w:type="gramStart"/>
      <w:r w:rsidRPr="007D6112">
        <w:rPr>
          <w:b/>
          <w:bCs/>
        </w:rPr>
        <w:t>load</w:t>
      </w:r>
      <w:proofErr w:type="spellEnd"/>
      <w:r w:rsidRPr="007D6112">
        <w:rPr>
          <w:b/>
          <w:bCs/>
        </w:rPr>
        <w:t>(</w:t>
      </w:r>
      <w:proofErr w:type="gramEnd"/>
      <w:r w:rsidRPr="007D6112">
        <w:rPr>
          <w:b/>
          <w:bCs/>
        </w:rPr>
        <w:t>)</w:t>
      </w:r>
      <w:r>
        <w:t xml:space="preserve"> method to parse the file stream and normal Python data references to extract values from the resulting Python data structure. It then uses the </w:t>
      </w:r>
      <w:r w:rsidRPr="007D6112">
        <w:rPr>
          <w:b/>
          <w:bCs/>
        </w:rPr>
        <w:t>json</w:t>
      </w:r>
      <w:r>
        <w:t xml:space="preserve"> library </w:t>
      </w:r>
      <w:proofErr w:type="gramStart"/>
      <w:r w:rsidRPr="007D6112">
        <w:rPr>
          <w:b/>
          <w:bCs/>
        </w:rPr>
        <w:t>dumps(</w:t>
      </w:r>
      <w:proofErr w:type="gramEnd"/>
      <w:r w:rsidRPr="007D6112">
        <w:rPr>
          <w:b/>
          <w:bCs/>
        </w:rPr>
        <w:t>)</w:t>
      </w:r>
      <w:r>
        <w:t xml:space="preserve"> function to serialize the Python data back out as JSON.</w:t>
      </w:r>
    </w:p>
    <w:p w14:paraId="327BCE81" w14:textId="77777777" w:rsidR="00E300CA" w:rsidRDefault="00E300CA" w:rsidP="00E300CA">
      <w:pPr>
        <w:pStyle w:val="BodyTextL25"/>
      </w:pPr>
      <w:r>
        <w:t>The YAML example to parse is the same YAML file you outputted in Part 3:</w:t>
      </w:r>
    </w:p>
    <w:p w14:paraId="52ADF8B7" w14:textId="77777777" w:rsidR="00E300CA" w:rsidRDefault="00E300CA" w:rsidP="00E300CA">
      <w:pPr>
        <w:pStyle w:val="CMDOutput"/>
      </w:pPr>
      <w:r>
        <w:t>---</w:t>
      </w:r>
    </w:p>
    <w:p w14:paraId="772B53C0" w14:textId="77777777" w:rsidR="00E300CA" w:rsidRDefault="00E300CA" w:rsidP="00E300CA">
      <w:pPr>
        <w:pStyle w:val="CMDOutput"/>
      </w:pPr>
      <w:proofErr w:type="spellStart"/>
      <w:r>
        <w:lastRenderedPageBreak/>
        <w:t>access_token</w:t>
      </w:r>
      <w:proofErr w:type="spellEnd"/>
      <w:r>
        <w:t>: ZDI3MGEyYzQtNmFlNS00NDNhLWFlNzAtZGVjNjE0MGU1OGZmZWNmZDEwN2ItYTU3</w:t>
      </w:r>
    </w:p>
    <w:p w14:paraId="5438F3B2" w14:textId="77777777" w:rsidR="00E300CA" w:rsidRDefault="00E300CA" w:rsidP="00E300CA">
      <w:pPr>
        <w:pStyle w:val="CMDOutput"/>
      </w:pPr>
      <w:proofErr w:type="spellStart"/>
      <w:r>
        <w:t>expires_</w:t>
      </w:r>
      <w:proofErr w:type="gramStart"/>
      <w:r>
        <w:t>in</w:t>
      </w:r>
      <w:proofErr w:type="spellEnd"/>
      <w:r>
        <w:t>:</w:t>
      </w:r>
      <w:proofErr w:type="gramEnd"/>
      <w:r>
        <w:t xml:space="preserve"> 1209600</w:t>
      </w:r>
    </w:p>
    <w:p w14:paraId="27E9D2C0" w14:textId="77777777" w:rsidR="00E300CA" w:rsidRDefault="00E300CA" w:rsidP="00E300CA">
      <w:pPr>
        <w:pStyle w:val="CMDOutput"/>
      </w:pPr>
      <w:proofErr w:type="spellStart"/>
      <w:r>
        <w:t>refresh_token</w:t>
      </w:r>
      <w:proofErr w:type="spellEnd"/>
      <w:r>
        <w:t>: MDEyMzQ1Njc4OTAxMjM0NTY3ODkwMTIzNDU2Nzg5MDEyMzQ1Njc4OTEyMzQ1Njc4</w:t>
      </w:r>
    </w:p>
    <w:p w14:paraId="5046D67B" w14:textId="77777777" w:rsidR="00E300CA" w:rsidRDefault="00E300CA" w:rsidP="00E300CA">
      <w:pPr>
        <w:pStyle w:val="CMDOutput"/>
      </w:pPr>
      <w:proofErr w:type="spellStart"/>
      <w:r>
        <w:t>refreshtokenexpires_</w:t>
      </w:r>
      <w:proofErr w:type="gramStart"/>
      <w:r>
        <w:t>in</w:t>
      </w:r>
      <w:proofErr w:type="spellEnd"/>
      <w:r>
        <w:t>:</w:t>
      </w:r>
      <w:proofErr w:type="gramEnd"/>
      <w:r>
        <w:t xml:space="preserve"> 7776000</w:t>
      </w:r>
    </w:p>
    <w:p w14:paraId="489F1881" w14:textId="77777777" w:rsidR="00E300CA" w:rsidRDefault="00E300CA" w:rsidP="00E300CA">
      <w:pPr>
        <w:pStyle w:val="Heading3"/>
      </w:pPr>
      <w:r>
        <w:t>Build a script to parse the YAML data.</w:t>
      </w:r>
    </w:p>
    <w:p w14:paraId="1A7BF551" w14:textId="77777777" w:rsidR="00E300CA" w:rsidRDefault="00E300CA" w:rsidP="00E300CA">
      <w:pPr>
        <w:pStyle w:val="SubStepAlpha"/>
      </w:pPr>
      <w:r>
        <w:t xml:space="preserve">Open the </w:t>
      </w:r>
      <w:r w:rsidRPr="00E541C7">
        <w:rPr>
          <w:b/>
          <w:bCs/>
        </w:rPr>
        <w:t>parse</w:t>
      </w:r>
      <w:r>
        <w:rPr>
          <w:b/>
          <w:bCs/>
        </w:rPr>
        <w:t>yaml</w:t>
      </w:r>
      <w:r w:rsidRPr="00E541C7">
        <w:rPr>
          <w:b/>
          <w:bCs/>
        </w:rPr>
        <w:t>.py</w:t>
      </w:r>
      <w:r>
        <w:t xml:space="preserve"> file found in the </w:t>
      </w:r>
      <w:r w:rsidRPr="00253537">
        <w:rPr>
          <w:b/>
          <w:bCs/>
        </w:rPr>
        <w:t>~/labs/</w:t>
      </w:r>
      <w:proofErr w:type="spellStart"/>
      <w:r w:rsidRPr="00253537">
        <w:rPr>
          <w:b/>
          <w:bCs/>
        </w:rPr>
        <w:t>devnet-src</w:t>
      </w:r>
      <w:proofErr w:type="spellEnd"/>
      <w:r w:rsidRPr="00253537">
        <w:rPr>
          <w:b/>
          <w:bCs/>
        </w:rPr>
        <w:t>/parsing</w:t>
      </w:r>
      <w:r>
        <w:t xml:space="preserve"> directory.</w:t>
      </w:r>
    </w:p>
    <w:p w14:paraId="207EDFD9" w14:textId="77777777" w:rsidR="00E300CA" w:rsidRDefault="00E300CA" w:rsidP="00E300CA">
      <w:pPr>
        <w:pStyle w:val="SubStepAlpha"/>
      </w:pPr>
      <w:r>
        <w:t xml:space="preserve">Import the </w:t>
      </w:r>
      <w:r w:rsidRPr="004E74D1">
        <w:rPr>
          <w:b/>
          <w:bCs/>
        </w:rPr>
        <w:t>json</w:t>
      </w:r>
      <w:r>
        <w:t xml:space="preserve"> and </w:t>
      </w:r>
      <w:proofErr w:type="spellStart"/>
      <w:r w:rsidRPr="004E74D1">
        <w:rPr>
          <w:b/>
          <w:bCs/>
        </w:rPr>
        <w:t>yaml</w:t>
      </w:r>
      <w:proofErr w:type="spellEnd"/>
      <w:r>
        <w:t xml:space="preserve"> libraries.</w:t>
      </w:r>
    </w:p>
    <w:p w14:paraId="3E5E3CE2" w14:textId="77777777" w:rsidR="00E300CA" w:rsidRDefault="00E300CA" w:rsidP="00E300CA">
      <w:pPr>
        <w:pStyle w:val="CMD"/>
      </w:pPr>
      <w:r>
        <w:t>import json</w:t>
      </w:r>
    </w:p>
    <w:p w14:paraId="405274A8" w14:textId="77777777" w:rsidR="00E300CA" w:rsidRDefault="00E300CA" w:rsidP="00E300CA">
      <w:pPr>
        <w:pStyle w:val="CMD"/>
      </w:pPr>
      <w:r>
        <w:t xml:space="preserve">import </w:t>
      </w:r>
      <w:proofErr w:type="spellStart"/>
      <w:r>
        <w:t>yaml</w:t>
      </w:r>
      <w:proofErr w:type="spellEnd"/>
    </w:p>
    <w:p w14:paraId="3652209B" w14:textId="77777777" w:rsidR="00E300CA" w:rsidRDefault="00E300CA" w:rsidP="00E300CA">
      <w:pPr>
        <w:pStyle w:val="SubStepAlpha"/>
      </w:pPr>
      <w:r>
        <w:t xml:space="preserve">Use the Python </w:t>
      </w:r>
      <w:r w:rsidRPr="004E74D1">
        <w:rPr>
          <w:b/>
          <w:bCs/>
        </w:rPr>
        <w:t>with</w:t>
      </w:r>
      <w:r>
        <w:t xml:space="preserve"> statement to open </w:t>
      </w:r>
      <w:proofErr w:type="spellStart"/>
      <w:proofErr w:type="gramStart"/>
      <w:r w:rsidRPr="004E74D1">
        <w:rPr>
          <w:b/>
          <w:bCs/>
        </w:rPr>
        <w:t>myfile.</w:t>
      </w:r>
      <w:r>
        <w:rPr>
          <w:b/>
          <w:bCs/>
        </w:rPr>
        <w:t>yaml</w:t>
      </w:r>
      <w:proofErr w:type="spellEnd"/>
      <w:proofErr w:type="gramEnd"/>
      <w:r>
        <w:t xml:space="preserve"> and set it to the variable name </w:t>
      </w:r>
      <w:proofErr w:type="spellStart"/>
      <w:r>
        <w:rPr>
          <w:b/>
          <w:bCs/>
        </w:rPr>
        <w:t>yaml</w:t>
      </w:r>
      <w:r w:rsidRPr="004E74D1">
        <w:rPr>
          <w:b/>
          <w:bCs/>
        </w:rPr>
        <w:t>_file</w:t>
      </w:r>
      <w:proofErr w:type="spellEnd"/>
      <w:r>
        <w:t xml:space="preserve">. Then use the </w:t>
      </w:r>
      <w:proofErr w:type="spellStart"/>
      <w:proofErr w:type="gramStart"/>
      <w:r>
        <w:rPr>
          <w:b/>
          <w:bCs/>
        </w:rPr>
        <w:t>yaml.safe</w:t>
      </w:r>
      <w:proofErr w:type="gramEnd"/>
      <w:r>
        <w:rPr>
          <w:b/>
          <w:bCs/>
        </w:rPr>
        <w:t>_load</w:t>
      </w:r>
      <w:proofErr w:type="spellEnd"/>
      <w:r>
        <w:t xml:space="preserve"> method to l</w:t>
      </w:r>
      <w:r w:rsidRPr="00253537">
        <w:t xml:space="preserve">oad the </w:t>
      </w:r>
      <w:r>
        <w:t>YAML</w:t>
      </w:r>
      <w:r w:rsidRPr="00253537">
        <w:t xml:space="preserve"> file into a string</w:t>
      </w:r>
      <w:r>
        <w:t xml:space="preserve"> set to the variable name </w:t>
      </w:r>
      <w:proofErr w:type="spellStart"/>
      <w:r w:rsidRPr="004E74D1">
        <w:rPr>
          <w:b/>
          <w:bCs/>
        </w:rPr>
        <w:t>our</w:t>
      </w:r>
      <w:r>
        <w:rPr>
          <w:b/>
          <w:bCs/>
        </w:rPr>
        <w:t>yaml</w:t>
      </w:r>
      <w:proofErr w:type="spellEnd"/>
      <w:r>
        <w:t>.</w:t>
      </w:r>
    </w:p>
    <w:p w14:paraId="07B9B068" w14:textId="77777777" w:rsidR="00E300CA" w:rsidRDefault="00E300CA" w:rsidP="00E300CA">
      <w:pPr>
        <w:pStyle w:val="CMD"/>
      </w:pPr>
    </w:p>
    <w:p w14:paraId="79B12DF1" w14:textId="77777777" w:rsidR="00E300CA" w:rsidRDefault="00E300CA" w:rsidP="00E300CA">
      <w:pPr>
        <w:pStyle w:val="CMD"/>
      </w:pPr>
      <w:r>
        <w:t>with open('</w:t>
      </w:r>
      <w:proofErr w:type="gramStart"/>
      <w:r>
        <w:t>myfile.</w:t>
      </w:r>
      <w:proofErr w:type="spellStart"/>
      <w:r>
        <w:t>yaml</w:t>
      </w:r>
      <w:proofErr w:type="spellEnd"/>
      <w:proofErr w:type="gramEnd"/>
      <w:r>
        <w:t xml:space="preserve">','r') as </w:t>
      </w:r>
      <w:proofErr w:type="spellStart"/>
      <w:r>
        <w:t>yaml_file</w:t>
      </w:r>
      <w:proofErr w:type="spellEnd"/>
      <w:r>
        <w:t>:</w:t>
      </w:r>
    </w:p>
    <w:p w14:paraId="1D3C5E2E" w14:textId="77777777" w:rsidR="00E300CA" w:rsidRDefault="00E300CA" w:rsidP="00E300CA">
      <w:pPr>
        <w:pStyle w:val="CMD"/>
      </w:pPr>
      <w:r>
        <w:t xml:space="preserve">    </w:t>
      </w:r>
      <w:proofErr w:type="spellStart"/>
      <w:r>
        <w:t>ouryaml</w:t>
      </w:r>
      <w:proofErr w:type="spellEnd"/>
      <w:r>
        <w:t xml:space="preserve"> = </w:t>
      </w:r>
      <w:proofErr w:type="spellStart"/>
      <w:proofErr w:type="gramStart"/>
      <w:r>
        <w:t>yaml.safe</w:t>
      </w:r>
      <w:proofErr w:type="gramEnd"/>
      <w:r>
        <w:t>_load</w:t>
      </w:r>
      <w:proofErr w:type="spellEnd"/>
      <w:r>
        <w:t>(</w:t>
      </w:r>
      <w:proofErr w:type="spellStart"/>
      <w:r>
        <w:t>yaml_file</w:t>
      </w:r>
      <w:proofErr w:type="spellEnd"/>
      <w:r>
        <w:t>)</w:t>
      </w:r>
    </w:p>
    <w:p w14:paraId="2FF5C648" w14:textId="77777777" w:rsidR="00E300CA" w:rsidRDefault="00E300CA" w:rsidP="00E300CA">
      <w:pPr>
        <w:pStyle w:val="SubStepAlpha"/>
      </w:pPr>
      <w:r>
        <w:t xml:space="preserve">Add a print statement for </w:t>
      </w:r>
      <w:proofErr w:type="spellStart"/>
      <w:r>
        <w:rPr>
          <w:b/>
          <w:bCs/>
        </w:rPr>
        <w:t>ouryaml</w:t>
      </w:r>
      <w:proofErr w:type="spellEnd"/>
      <w:r>
        <w:t xml:space="preserve"> to see that it is now a Python dictionary.</w:t>
      </w:r>
    </w:p>
    <w:p w14:paraId="02C47B25" w14:textId="77777777" w:rsidR="00E300CA" w:rsidRDefault="00E300CA" w:rsidP="00E300CA">
      <w:pPr>
        <w:pStyle w:val="CMD"/>
      </w:pPr>
      <w:r w:rsidRPr="004E74D1">
        <w:t>print(</w:t>
      </w:r>
      <w:proofErr w:type="spellStart"/>
      <w:r>
        <w:t>ouryaml</w:t>
      </w:r>
      <w:proofErr w:type="spellEnd"/>
      <w:r w:rsidRPr="004E74D1">
        <w:t>)</w:t>
      </w:r>
    </w:p>
    <w:p w14:paraId="46B4FCC1" w14:textId="77777777" w:rsidR="00E300CA" w:rsidRDefault="00E300CA" w:rsidP="00E300CA">
      <w:pPr>
        <w:pStyle w:val="Heading3"/>
      </w:pPr>
      <w:r>
        <w:t>Run the script to print the YAML data and then modify it to print data of interest.</w:t>
      </w:r>
    </w:p>
    <w:p w14:paraId="28514871" w14:textId="77777777" w:rsidR="00E300CA" w:rsidRDefault="00E300CA" w:rsidP="00E300CA">
      <w:pPr>
        <w:pStyle w:val="SubStepAlpha"/>
      </w:pPr>
      <w:r>
        <w:t>Save and run your script. You should see the following output.</w:t>
      </w:r>
    </w:p>
    <w:p w14:paraId="5154D6BD" w14:textId="77777777" w:rsidR="00E300CA" w:rsidRDefault="00E300CA" w:rsidP="00E300CA">
      <w:pPr>
        <w:pStyle w:val="CMD"/>
      </w:pPr>
      <w:proofErr w:type="spellStart"/>
      <w:r>
        <w:t>devasc@</w:t>
      </w:r>
      <w:proofErr w:type="gramStart"/>
      <w:r>
        <w:t>labvm</w:t>
      </w:r>
      <w:proofErr w:type="spellEnd"/>
      <w:r>
        <w:t>:~</w:t>
      </w:r>
      <w:proofErr w:type="gramEnd"/>
      <w:r>
        <w:t>/labs/</w:t>
      </w:r>
      <w:proofErr w:type="spellStart"/>
      <w:r>
        <w:t>devnet-src</w:t>
      </w:r>
      <w:proofErr w:type="spellEnd"/>
      <w:r>
        <w:t xml:space="preserve">/parsing$ </w:t>
      </w:r>
      <w:r w:rsidRPr="0045029F">
        <w:rPr>
          <w:b/>
          <w:bCs/>
        </w:rPr>
        <w:t>python3 parseyaml.py</w:t>
      </w:r>
      <w:r>
        <w:t xml:space="preserve"> </w:t>
      </w:r>
    </w:p>
    <w:p w14:paraId="3EBEF9A3" w14:textId="77777777" w:rsidR="00E300CA" w:rsidRDefault="00E300CA" w:rsidP="00E300CA">
      <w:pPr>
        <w:pStyle w:val="CMDOutput"/>
      </w:pPr>
      <w:r>
        <w:t>{'</w:t>
      </w:r>
      <w:proofErr w:type="spellStart"/>
      <w:r>
        <w:t>access_token</w:t>
      </w:r>
      <w:proofErr w:type="spellEnd"/>
      <w:r>
        <w:t>': 'ZDI3MGEyYzQtNmFlNS00NDNhLWFlNzAtZGVjNjE0MGU1OGZmZWNmZDEwN2ItYTU3', '</w:t>
      </w:r>
      <w:proofErr w:type="spellStart"/>
      <w:r>
        <w:t>expires_in</w:t>
      </w:r>
      <w:proofErr w:type="spellEnd"/>
      <w:r>
        <w:t>': 1209600, '</w:t>
      </w:r>
      <w:proofErr w:type="spellStart"/>
      <w:r>
        <w:t>refresh_token</w:t>
      </w:r>
      <w:proofErr w:type="spellEnd"/>
      <w:r>
        <w:t>': 'MDEyMzQ1Njc4OTAxMjM0NTY3ODkwMTIzNDU2Nzg5MDEyMzQ1Njc4OTEyMzQ1Njc4', '</w:t>
      </w:r>
      <w:proofErr w:type="spellStart"/>
      <w:r>
        <w:t>refreshtokenexpires_in</w:t>
      </w:r>
      <w:proofErr w:type="spellEnd"/>
      <w:r>
        <w:t>': 7776000}</w:t>
      </w:r>
    </w:p>
    <w:p w14:paraId="3F7BA80C" w14:textId="77777777" w:rsidR="00E300CA" w:rsidRDefault="00E300CA" w:rsidP="00E300CA">
      <w:pPr>
        <w:pStyle w:val="CMD"/>
      </w:pPr>
      <w:proofErr w:type="spellStart"/>
      <w:r>
        <w:t>devasc@</w:t>
      </w:r>
      <w:proofErr w:type="gramStart"/>
      <w:r>
        <w:t>labvm</w:t>
      </w:r>
      <w:proofErr w:type="spellEnd"/>
      <w:r>
        <w:t>:~</w:t>
      </w:r>
      <w:proofErr w:type="gramEnd"/>
      <w:r>
        <w:t>/labs/</w:t>
      </w:r>
      <w:proofErr w:type="spellStart"/>
      <w:r>
        <w:t>devnet-src</w:t>
      </w:r>
      <w:proofErr w:type="spellEnd"/>
      <w:r>
        <w:t>/parsing$</w:t>
      </w:r>
    </w:p>
    <w:p w14:paraId="05EAB94B" w14:textId="77777777" w:rsidR="00E300CA" w:rsidRDefault="00E300CA" w:rsidP="00E300CA">
      <w:pPr>
        <w:pStyle w:val="SubStepAlpha"/>
      </w:pPr>
      <w:r>
        <w:t>Add print statements that display the token value and how many seconds until the token expires.</w:t>
      </w:r>
    </w:p>
    <w:p w14:paraId="18D31910" w14:textId="77777777" w:rsidR="00E300CA" w:rsidRDefault="00E300CA" w:rsidP="00E300CA">
      <w:pPr>
        <w:pStyle w:val="CMD"/>
      </w:pPr>
      <w:proofErr w:type="gramStart"/>
      <w:r>
        <w:t>print(</w:t>
      </w:r>
      <w:proofErr w:type="gramEnd"/>
      <w:r>
        <w:t>"The access token is {}".format(</w:t>
      </w:r>
      <w:proofErr w:type="spellStart"/>
      <w:r>
        <w:t>ouryaml</w:t>
      </w:r>
      <w:proofErr w:type="spellEnd"/>
      <w:r>
        <w:t>['</w:t>
      </w:r>
      <w:proofErr w:type="spellStart"/>
      <w:r>
        <w:t>access_token</w:t>
      </w:r>
      <w:proofErr w:type="spellEnd"/>
      <w:r>
        <w:t>']))</w:t>
      </w:r>
    </w:p>
    <w:p w14:paraId="757531BB" w14:textId="77777777" w:rsidR="00E300CA" w:rsidRDefault="00E300CA" w:rsidP="00E300CA">
      <w:pPr>
        <w:pStyle w:val="CMD"/>
      </w:pPr>
      <w:proofErr w:type="gramStart"/>
      <w:r>
        <w:t>print(</w:t>
      </w:r>
      <w:proofErr w:type="gramEnd"/>
      <w:r>
        <w:t xml:space="preserve">"The token expires in {} </w:t>
      </w:r>
      <w:proofErr w:type="spellStart"/>
      <w:r>
        <w:t>seconds.".format</w:t>
      </w:r>
      <w:proofErr w:type="spellEnd"/>
      <w:r>
        <w:t>(</w:t>
      </w:r>
      <w:proofErr w:type="spellStart"/>
      <w:r>
        <w:t>ouryaml</w:t>
      </w:r>
      <w:proofErr w:type="spellEnd"/>
      <w:r>
        <w:t>['</w:t>
      </w:r>
      <w:proofErr w:type="spellStart"/>
      <w:r>
        <w:t>expires_in</w:t>
      </w:r>
      <w:proofErr w:type="spellEnd"/>
      <w:r>
        <w:t>']))</w:t>
      </w:r>
    </w:p>
    <w:p w14:paraId="2C01D89B" w14:textId="77777777" w:rsidR="00E300CA" w:rsidRDefault="00E300CA" w:rsidP="00E300CA">
      <w:pPr>
        <w:pStyle w:val="SubStepAlpha"/>
      </w:pPr>
      <w:r>
        <w:t>Save and run your script. You should see the following output.</w:t>
      </w:r>
    </w:p>
    <w:p w14:paraId="5DDF8DF2" w14:textId="77777777" w:rsidR="00E300CA" w:rsidRDefault="00E300CA" w:rsidP="00E300CA">
      <w:pPr>
        <w:pStyle w:val="CMD"/>
      </w:pPr>
      <w:proofErr w:type="spellStart"/>
      <w:r>
        <w:t>devasc@</w:t>
      </w:r>
      <w:proofErr w:type="gramStart"/>
      <w:r>
        <w:t>labvm</w:t>
      </w:r>
      <w:proofErr w:type="spellEnd"/>
      <w:r>
        <w:t>:~</w:t>
      </w:r>
      <w:proofErr w:type="gramEnd"/>
      <w:r>
        <w:t>/labs/</w:t>
      </w:r>
      <w:proofErr w:type="spellStart"/>
      <w:r>
        <w:t>devnet-src</w:t>
      </w:r>
      <w:proofErr w:type="spellEnd"/>
      <w:r>
        <w:t xml:space="preserve">/parsing$ </w:t>
      </w:r>
      <w:r w:rsidRPr="0045029F">
        <w:rPr>
          <w:b/>
          <w:bCs/>
        </w:rPr>
        <w:t>python3 parseyaml.py</w:t>
      </w:r>
      <w:r>
        <w:t xml:space="preserve"> </w:t>
      </w:r>
    </w:p>
    <w:p w14:paraId="64555C5F" w14:textId="77777777" w:rsidR="00E300CA" w:rsidRDefault="00E300CA" w:rsidP="00E300CA">
      <w:pPr>
        <w:pStyle w:val="CMDOutput"/>
      </w:pPr>
      <w:r>
        <w:t>{'</w:t>
      </w:r>
      <w:proofErr w:type="spellStart"/>
      <w:r>
        <w:t>access_token</w:t>
      </w:r>
      <w:proofErr w:type="spellEnd"/>
      <w:r>
        <w:t>': 'ZDI3MGEyYzQtNmFlNS00NDNhLWFlNzAtZGVjNjE0MGU1OGZmZWNmZDEwN2ItYTU3', '</w:t>
      </w:r>
      <w:proofErr w:type="spellStart"/>
      <w:r>
        <w:t>expires_in</w:t>
      </w:r>
      <w:proofErr w:type="spellEnd"/>
      <w:r>
        <w:t>': 1209600, '</w:t>
      </w:r>
      <w:proofErr w:type="spellStart"/>
      <w:r>
        <w:t>refresh_token</w:t>
      </w:r>
      <w:proofErr w:type="spellEnd"/>
      <w:r>
        <w:t>': 'MDEyMzQ1Njc4OTAxMjM0NTY3ODkwMTIzNDU2Nzg5MDEyMzQ1Njc4OTEyMzQ1Njc4', '</w:t>
      </w:r>
      <w:proofErr w:type="spellStart"/>
      <w:r>
        <w:t>refreshtokenexpires_in</w:t>
      </w:r>
      <w:proofErr w:type="spellEnd"/>
      <w:r>
        <w:t>': 7776000}</w:t>
      </w:r>
    </w:p>
    <w:p w14:paraId="39C59216" w14:textId="77777777" w:rsidR="00E300CA" w:rsidRDefault="00E300CA" w:rsidP="00E300CA">
      <w:pPr>
        <w:pStyle w:val="CMDOutput"/>
      </w:pPr>
      <w:r>
        <w:t>The access token is ZDI3MGEyYzQtNmFlNS00NDNhLWFlNzAtZGVjNjE0MGU1OGZmZWNmZDEwN2ItYTU3</w:t>
      </w:r>
    </w:p>
    <w:p w14:paraId="6B822D35" w14:textId="77777777" w:rsidR="00E300CA" w:rsidRDefault="00E300CA" w:rsidP="00E300CA">
      <w:pPr>
        <w:pStyle w:val="CMDOutput"/>
      </w:pPr>
      <w:r>
        <w:t>The token expires in 1209600 seconds.</w:t>
      </w:r>
    </w:p>
    <w:p w14:paraId="7C0D3493" w14:textId="77777777" w:rsidR="00E300CA" w:rsidRDefault="00E300CA" w:rsidP="00E300CA">
      <w:pPr>
        <w:pStyle w:val="CMD"/>
      </w:pPr>
      <w:proofErr w:type="spellStart"/>
      <w:r>
        <w:t>devasc@</w:t>
      </w:r>
      <w:proofErr w:type="gramStart"/>
      <w:r>
        <w:t>labvm</w:t>
      </w:r>
      <w:proofErr w:type="spellEnd"/>
      <w:r>
        <w:t>:~</w:t>
      </w:r>
      <w:proofErr w:type="gramEnd"/>
      <w:r>
        <w:t>/labs/</w:t>
      </w:r>
      <w:proofErr w:type="spellStart"/>
      <w:r>
        <w:t>devnet-src</w:t>
      </w:r>
      <w:proofErr w:type="spellEnd"/>
      <w:r>
        <w:t>/parsing$</w:t>
      </w:r>
    </w:p>
    <w:p w14:paraId="21A6E204" w14:textId="77777777" w:rsidR="00E300CA" w:rsidRDefault="00E300CA" w:rsidP="00E300CA">
      <w:pPr>
        <w:pStyle w:val="Heading3"/>
      </w:pPr>
      <w:r>
        <w:t>Output the parsed YAML data in a JSON data format.</w:t>
      </w:r>
    </w:p>
    <w:p w14:paraId="1A397B9D" w14:textId="77777777" w:rsidR="00E300CA" w:rsidRDefault="00E300CA" w:rsidP="00E300CA">
      <w:pPr>
        <w:pStyle w:val="SubStepAlpha"/>
      </w:pPr>
      <w:r>
        <w:t xml:space="preserve">Add a print statement to add two blank lines after the previous output. Then add a statement to print </w:t>
      </w:r>
      <w:proofErr w:type="spellStart"/>
      <w:r w:rsidRPr="00D909D9">
        <w:rPr>
          <w:b/>
          <w:bCs/>
        </w:rPr>
        <w:t>our</w:t>
      </w:r>
      <w:r>
        <w:rPr>
          <w:b/>
          <w:bCs/>
        </w:rPr>
        <w:t>yaml</w:t>
      </w:r>
      <w:proofErr w:type="spellEnd"/>
      <w:r>
        <w:t xml:space="preserve"> as JSON data by using the </w:t>
      </w:r>
      <w:proofErr w:type="gramStart"/>
      <w:r w:rsidRPr="00D909D9">
        <w:rPr>
          <w:b/>
          <w:bCs/>
        </w:rPr>
        <w:t>dump</w:t>
      </w:r>
      <w:r>
        <w:rPr>
          <w:b/>
          <w:bCs/>
        </w:rPr>
        <w:t>s</w:t>
      </w:r>
      <w:r w:rsidRPr="00D909D9">
        <w:rPr>
          <w:b/>
          <w:bCs/>
        </w:rPr>
        <w:t>(</w:t>
      </w:r>
      <w:proofErr w:type="gramEnd"/>
      <w:r w:rsidRPr="00D909D9">
        <w:rPr>
          <w:b/>
          <w:bCs/>
        </w:rPr>
        <w:t>)</w:t>
      </w:r>
      <w:r>
        <w:t xml:space="preserve"> method of the </w:t>
      </w:r>
      <w:r>
        <w:rPr>
          <w:b/>
          <w:bCs/>
        </w:rPr>
        <w:t>json</w:t>
      </w:r>
      <w:r>
        <w:t xml:space="preserve"> library. Add the indent parameter to prettify the JSON data.</w:t>
      </w:r>
    </w:p>
    <w:p w14:paraId="2A47E671" w14:textId="77777777" w:rsidR="00E300CA" w:rsidRDefault="00E300CA" w:rsidP="00E300CA">
      <w:pPr>
        <w:pStyle w:val="CMD"/>
      </w:pPr>
      <w:r>
        <w:t>print("\n\n")</w:t>
      </w:r>
    </w:p>
    <w:p w14:paraId="23603D91" w14:textId="77777777" w:rsidR="00E300CA" w:rsidRDefault="00E300CA" w:rsidP="00E300CA">
      <w:pPr>
        <w:pStyle w:val="CMD"/>
      </w:pPr>
      <w:proofErr w:type="gramStart"/>
      <w:r w:rsidRPr="00A8385D">
        <w:t>print(</w:t>
      </w:r>
      <w:proofErr w:type="spellStart"/>
      <w:proofErr w:type="gramEnd"/>
      <w:r w:rsidRPr="00A8385D">
        <w:t>json.dumps</w:t>
      </w:r>
      <w:proofErr w:type="spellEnd"/>
      <w:r w:rsidRPr="00A8385D">
        <w:t>(</w:t>
      </w:r>
      <w:proofErr w:type="spellStart"/>
      <w:r w:rsidRPr="00A8385D">
        <w:t>ouryaml</w:t>
      </w:r>
      <w:proofErr w:type="spellEnd"/>
      <w:r w:rsidRPr="00A8385D">
        <w:t>, indent=</w:t>
      </w:r>
      <w:r>
        <w:t>4</w:t>
      </w:r>
      <w:r w:rsidRPr="00A8385D">
        <w:t>))</w:t>
      </w:r>
    </w:p>
    <w:p w14:paraId="3E26A636" w14:textId="77777777" w:rsidR="00E300CA" w:rsidRDefault="00E300CA" w:rsidP="00E300CA">
      <w:pPr>
        <w:pStyle w:val="SubStepAlpha"/>
      </w:pPr>
      <w:r>
        <w:lastRenderedPageBreak/>
        <w:t xml:space="preserve">Save and run your script. You should see the following output. Notice that the output looks just like the </w:t>
      </w:r>
      <w:proofErr w:type="spellStart"/>
      <w:proofErr w:type="gramStart"/>
      <w:r w:rsidRPr="00A8385D">
        <w:rPr>
          <w:b/>
          <w:bCs/>
        </w:rPr>
        <w:t>myfile.json</w:t>
      </w:r>
      <w:proofErr w:type="spellEnd"/>
      <w:proofErr w:type="gramEnd"/>
      <w:r>
        <w:t>.</w:t>
      </w:r>
    </w:p>
    <w:p w14:paraId="6BC34AD8" w14:textId="77777777" w:rsidR="00E300CA" w:rsidRDefault="00E300CA" w:rsidP="00E300CA">
      <w:pPr>
        <w:pStyle w:val="CMD"/>
      </w:pPr>
      <w:proofErr w:type="spellStart"/>
      <w:r>
        <w:t>devasc@</w:t>
      </w:r>
      <w:proofErr w:type="gramStart"/>
      <w:r>
        <w:t>labvm</w:t>
      </w:r>
      <w:proofErr w:type="spellEnd"/>
      <w:r>
        <w:t>:~</w:t>
      </w:r>
      <w:proofErr w:type="gramEnd"/>
      <w:r>
        <w:t>/labs/</w:t>
      </w:r>
      <w:proofErr w:type="spellStart"/>
      <w:r>
        <w:t>devnet-src</w:t>
      </w:r>
      <w:proofErr w:type="spellEnd"/>
      <w:r>
        <w:t xml:space="preserve">/parsing$ </w:t>
      </w:r>
      <w:r w:rsidRPr="0045029F">
        <w:rPr>
          <w:b/>
          <w:bCs/>
        </w:rPr>
        <w:t>python3 parseyaml.py</w:t>
      </w:r>
      <w:r>
        <w:t xml:space="preserve"> </w:t>
      </w:r>
    </w:p>
    <w:p w14:paraId="3E1B2985" w14:textId="77777777" w:rsidR="00E300CA" w:rsidRDefault="00E300CA" w:rsidP="00E300CA">
      <w:pPr>
        <w:pStyle w:val="CMDOutput"/>
      </w:pPr>
      <w:r>
        <w:t>&lt;output from previous steps omitted&gt;</w:t>
      </w:r>
    </w:p>
    <w:p w14:paraId="3314A045" w14:textId="77777777" w:rsidR="00E300CA" w:rsidRDefault="00E300CA" w:rsidP="00E300CA">
      <w:pPr>
        <w:pStyle w:val="CMDOutput"/>
      </w:pPr>
      <w:r>
        <w:t>{</w:t>
      </w:r>
    </w:p>
    <w:p w14:paraId="39553F73" w14:textId="77777777" w:rsidR="00E300CA" w:rsidRPr="00A8385D" w:rsidRDefault="00E300CA" w:rsidP="00E300CA">
      <w:pPr>
        <w:pStyle w:val="CMDOutput"/>
        <w:rPr>
          <w:sz w:val="16"/>
          <w:szCs w:val="20"/>
        </w:rPr>
      </w:pPr>
      <w:r w:rsidRPr="00A8385D">
        <w:rPr>
          <w:sz w:val="16"/>
          <w:szCs w:val="20"/>
        </w:rPr>
        <w:t xml:space="preserve">  "</w:t>
      </w:r>
      <w:proofErr w:type="spellStart"/>
      <w:r w:rsidRPr="00A8385D">
        <w:rPr>
          <w:sz w:val="16"/>
          <w:szCs w:val="20"/>
        </w:rPr>
        <w:t>access_token</w:t>
      </w:r>
      <w:proofErr w:type="spellEnd"/>
      <w:r w:rsidRPr="00A8385D">
        <w:rPr>
          <w:sz w:val="16"/>
          <w:szCs w:val="20"/>
        </w:rPr>
        <w:t>": "ZDI3MGEyYzQtNmFlNS00NDNhLWFlNzAtZGVjNjE0MGU1OGZmZWNmZDEwN2ItYTU3",</w:t>
      </w:r>
    </w:p>
    <w:p w14:paraId="166FE417" w14:textId="77777777" w:rsidR="00E300CA" w:rsidRPr="00A8385D" w:rsidRDefault="00E300CA" w:rsidP="00E300CA">
      <w:pPr>
        <w:pStyle w:val="CMDOutput"/>
        <w:rPr>
          <w:sz w:val="16"/>
          <w:szCs w:val="20"/>
        </w:rPr>
      </w:pPr>
      <w:r w:rsidRPr="00A8385D">
        <w:rPr>
          <w:sz w:val="16"/>
          <w:szCs w:val="20"/>
        </w:rPr>
        <w:t xml:space="preserve">  "</w:t>
      </w:r>
      <w:proofErr w:type="spellStart"/>
      <w:r w:rsidRPr="00A8385D">
        <w:rPr>
          <w:sz w:val="16"/>
          <w:szCs w:val="20"/>
        </w:rPr>
        <w:t>expires_in</w:t>
      </w:r>
      <w:proofErr w:type="spellEnd"/>
      <w:r w:rsidRPr="00A8385D">
        <w:rPr>
          <w:sz w:val="16"/>
          <w:szCs w:val="20"/>
        </w:rPr>
        <w:t>": 1209600,</w:t>
      </w:r>
    </w:p>
    <w:p w14:paraId="5D8DFA81" w14:textId="77777777" w:rsidR="00E300CA" w:rsidRPr="00A8385D" w:rsidRDefault="00E300CA" w:rsidP="00E300CA">
      <w:pPr>
        <w:pStyle w:val="CMDOutput"/>
        <w:rPr>
          <w:sz w:val="16"/>
          <w:szCs w:val="20"/>
        </w:rPr>
      </w:pPr>
      <w:r w:rsidRPr="00A8385D">
        <w:rPr>
          <w:sz w:val="16"/>
          <w:szCs w:val="20"/>
        </w:rPr>
        <w:t xml:space="preserve">  "</w:t>
      </w:r>
      <w:proofErr w:type="spellStart"/>
      <w:r w:rsidRPr="00A8385D">
        <w:rPr>
          <w:sz w:val="16"/>
          <w:szCs w:val="20"/>
        </w:rPr>
        <w:t>refresh_token</w:t>
      </w:r>
      <w:proofErr w:type="spellEnd"/>
      <w:r w:rsidRPr="00A8385D">
        <w:rPr>
          <w:sz w:val="16"/>
          <w:szCs w:val="20"/>
        </w:rPr>
        <w:t>": "MDEyMzQ1Njc4OTAxMjM0NTY3ODkwMTIzNDU2Nzg5MDEyMzQ1Njc4OTEyMzQ1Njc4",</w:t>
      </w:r>
    </w:p>
    <w:p w14:paraId="2AD010E3" w14:textId="77777777" w:rsidR="00E300CA" w:rsidRPr="00A8385D" w:rsidRDefault="00E300CA" w:rsidP="00E300CA">
      <w:pPr>
        <w:pStyle w:val="CMDOutput"/>
        <w:rPr>
          <w:sz w:val="16"/>
          <w:szCs w:val="20"/>
        </w:rPr>
      </w:pPr>
      <w:r w:rsidRPr="00A8385D">
        <w:rPr>
          <w:sz w:val="16"/>
          <w:szCs w:val="20"/>
        </w:rPr>
        <w:t xml:space="preserve">  "</w:t>
      </w:r>
      <w:proofErr w:type="spellStart"/>
      <w:r w:rsidRPr="00A8385D">
        <w:rPr>
          <w:sz w:val="16"/>
          <w:szCs w:val="20"/>
        </w:rPr>
        <w:t>refreshtokenexpires_in</w:t>
      </w:r>
      <w:proofErr w:type="spellEnd"/>
      <w:r w:rsidRPr="00A8385D">
        <w:rPr>
          <w:sz w:val="16"/>
          <w:szCs w:val="20"/>
        </w:rPr>
        <w:t>": 7776000</w:t>
      </w:r>
    </w:p>
    <w:p w14:paraId="0B24AF22" w14:textId="77777777" w:rsidR="00E300CA" w:rsidRDefault="00E300CA" w:rsidP="00E300CA">
      <w:pPr>
        <w:pStyle w:val="CMDOutput"/>
      </w:pPr>
      <w:r>
        <w:t>}</w:t>
      </w:r>
    </w:p>
    <w:p w14:paraId="195F5696" w14:textId="77777777" w:rsidR="00E300CA" w:rsidRDefault="00E300CA" w:rsidP="00E300CA">
      <w:pPr>
        <w:pStyle w:val="CMD"/>
      </w:pPr>
      <w:proofErr w:type="spellStart"/>
      <w:r>
        <w:t>devasc@</w:t>
      </w:r>
      <w:proofErr w:type="gramStart"/>
      <w:r>
        <w:t>labvm</w:t>
      </w:r>
      <w:proofErr w:type="spellEnd"/>
      <w:r>
        <w:t>:~</w:t>
      </w:r>
      <w:proofErr w:type="gramEnd"/>
      <w:r>
        <w:t>/labs/</w:t>
      </w:r>
      <w:proofErr w:type="spellStart"/>
      <w:r>
        <w:t>devnet-src</w:t>
      </w:r>
      <w:proofErr w:type="spellEnd"/>
      <w:r>
        <w:t>/parsing$</w:t>
      </w:r>
    </w:p>
    <w:p w14:paraId="79898AE9" w14:textId="77777777" w:rsidR="00E300CA" w:rsidRPr="007D6112" w:rsidRDefault="00E300CA" w:rsidP="00E300CA">
      <w:pPr>
        <w:pStyle w:val="ConfigWindow"/>
      </w:pPr>
      <w:r>
        <w:t>End of Document</w:t>
      </w:r>
    </w:p>
    <w:sectPr w:rsidR="00E300CA" w:rsidRPr="007D6112"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5CA0F" w14:textId="77777777" w:rsidR="00E233C1" w:rsidRDefault="00E233C1" w:rsidP="00710659">
      <w:pPr>
        <w:spacing w:after="0" w:line="240" w:lineRule="auto"/>
      </w:pPr>
      <w:r>
        <w:separator/>
      </w:r>
    </w:p>
    <w:p w14:paraId="3A45A254" w14:textId="77777777" w:rsidR="00E233C1" w:rsidRDefault="00E233C1"/>
  </w:endnote>
  <w:endnote w:type="continuationSeparator" w:id="0">
    <w:p w14:paraId="3DEB7D03" w14:textId="77777777" w:rsidR="00E233C1" w:rsidRDefault="00E233C1" w:rsidP="00710659">
      <w:pPr>
        <w:spacing w:after="0" w:line="240" w:lineRule="auto"/>
      </w:pPr>
      <w:r>
        <w:continuationSeparator/>
      </w:r>
    </w:p>
    <w:p w14:paraId="0E27ADB1" w14:textId="77777777" w:rsidR="00E233C1" w:rsidRDefault="00E233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43CC1" w14:textId="678F471B"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2F0B12">
          <w:t>2020</w:t>
        </w:r>
      </w:sdtContent>
    </w:sdt>
    <w:r>
      <w:t xml:space="preserve"> - </w:t>
    </w:r>
    <w:r>
      <w:fldChar w:fldCharType="begin"/>
    </w:r>
    <w:r>
      <w:instrText xml:space="preserve"> SAVEDATE  \@ "yyyy"  \* MERGEFORMAT </w:instrText>
    </w:r>
    <w:r>
      <w:fldChar w:fldCharType="separate"/>
    </w:r>
    <w:r w:rsidR="00EC426B">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2A2FD" w14:textId="15ED2D88" w:rsidR="00882B63" w:rsidRPr="00882B63" w:rsidRDefault="00882B63" w:rsidP="00E859E3">
    <w:pPr>
      <w:pStyle w:val="Footer"/>
      <w:rPr>
        <w:szCs w:val="16"/>
      </w:rPr>
    </w:pPr>
    <w:r w:rsidRPr="00B31F19">
      <w:sym w:font="Symbol" w:char="F0E3"/>
    </w:r>
    <w:r w:rsidR="007E6402">
      <w:t xml:space="preserve"> </w:t>
    </w:r>
    <w:sdt>
      <w:sdtPr>
        <w:alias w:val="Comments"/>
        <w:tag w:val=""/>
        <w:id w:val="899868482"/>
        <w:placeholder>
          <w:docPart w:val="3C35CF610B6A4DC4933A7EFF69A2FA50"/>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2F0B12">
          <w:t>2020</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C426B">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B0C60" w14:textId="77777777" w:rsidR="00E233C1" w:rsidRDefault="00E233C1" w:rsidP="00710659">
      <w:pPr>
        <w:spacing w:after="0" w:line="240" w:lineRule="auto"/>
      </w:pPr>
      <w:r>
        <w:separator/>
      </w:r>
    </w:p>
    <w:p w14:paraId="342679C5" w14:textId="77777777" w:rsidR="00E233C1" w:rsidRDefault="00E233C1"/>
  </w:footnote>
  <w:footnote w:type="continuationSeparator" w:id="0">
    <w:p w14:paraId="62D1BAB6" w14:textId="77777777" w:rsidR="00E233C1" w:rsidRDefault="00E233C1" w:rsidP="00710659">
      <w:pPr>
        <w:spacing w:after="0" w:line="240" w:lineRule="auto"/>
      </w:pPr>
      <w:r>
        <w:continuationSeparator/>
      </w:r>
    </w:p>
    <w:p w14:paraId="22F4CB6F" w14:textId="77777777" w:rsidR="00E233C1" w:rsidRDefault="00E233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7C0705CC4798415D8FEB5C91B2A60CF0"/>
      </w:placeholder>
      <w:dataBinding w:prefixMappings="xmlns:ns0='http://purl.org/dc/elements/1.1/' xmlns:ns1='http://schemas.openxmlformats.org/package/2006/metadata/core-properties' " w:xpath="/ns1:coreProperties[1]/ns0:title[1]" w:storeItemID="{6C3C8BC8-F283-45AE-878A-BAB7291924A1}"/>
      <w:text/>
    </w:sdtPr>
    <w:sdtEndPr/>
    <w:sdtContent>
      <w:p w14:paraId="792EF293" w14:textId="4F228851" w:rsidR="00926CB2" w:rsidRDefault="00E300CA" w:rsidP="008402F2">
        <w:pPr>
          <w:pStyle w:val="PageHead"/>
        </w:pPr>
        <w:r>
          <w:t>Lab - Parse Different Data Types with Python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FFD8F" w14:textId="77777777" w:rsidR="00926CB2" w:rsidRDefault="00882B63" w:rsidP="006C3FCF">
    <w:pPr>
      <w:ind w:left="-288"/>
    </w:pPr>
    <w:r>
      <w:rPr>
        <w:noProof/>
      </w:rPr>
      <w:drawing>
        <wp:inline distT="0" distB="0" distL="0" distR="0" wp14:anchorId="62C991C8" wp14:editId="69EA853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FAE06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0">
      <w:startOverride w:val="1"/>
      <w:lvl w:ilvl="0">
        <w:start w:val="1"/>
        <w:numFmt w:val="none"/>
        <w:pStyle w:val="Heading1"/>
        <w:suff w:val="nothing"/>
        <w:lvlText w:val=""/>
        <w:lvlJc w:val="left"/>
        <w:pPr>
          <w:ind w:left="0" w:firstLine="0"/>
        </w:pPr>
        <w:rPr>
          <w:rFonts w:hint="default"/>
        </w:rPr>
      </w:lvl>
    </w:lvlOverride>
    <w:lvlOverride w:ilvl="1">
      <w:startOverride w:val="1"/>
      <w:lvl w:ilvl="1">
        <w:start w:val="1"/>
        <w:numFmt w:val="decimal"/>
        <w:pStyle w:val="Heading2"/>
        <w:suff w:val="space"/>
        <w:lvlText w:val="Part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0CA"/>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558"/>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1458"/>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1783"/>
    <w:rsid w:val="002A6C56"/>
    <w:rsid w:val="002C04C4"/>
    <w:rsid w:val="002C090C"/>
    <w:rsid w:val="002C1243"/>
    <w:rsid w:val="002C1815"/>
    <w:rsid w:val="002C475E"/>
    <w:rsid w:val="002C6AD6"/>
    <w:rsid w:val="002D6C2A"/>
    <w:rsid w:val="002D7A86"/>
    <w:rsid w:val="002F0B12"/>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C60CE"/>
    <w:rsid w:val="004D01F2"/>
    <w:rsid w:val="004D2CED"/>
    <w:rsid w:val="004D3313"/>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1B6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33C1"/>
    <w:rsid w:val="00E26930"/>
    <w:rsid w:val="00E27257"/>
    <w:rsid w:val="00E27F4F"/>
    <w:rsid w:val="00E300CA"/>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426B"/>
    <w:rsid w:val="00EC6F62"/>
    <w:rsid w:val="00ED2EA2"/>
    <w:rsid w:val="00ED6019"/>
    <w:rsid w:val="00ED7830"/>
    <w:rsid w:val="00EE2BFF"/>
    <w:rsid w:val="00EE36A6"/>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BDA47"/>
  <w15:docId w15:val="{8AB4C7A3-BC5D-4D4D-9139-848845C94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F0B1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Desktop\Sandbox\DevNet\1.0\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C0705CC4798415D8FEB5C91B2A60CF0"/>
        <w:category>
          <w:name w:val="General"/>
          <w:gallery w:val="placeholder"/>
        </w:category>
        <w:types>
          <w:type w:val="bbPlcHdr"/>
        </w:types>
        <w:behaviors>
          <w:behavior w:val="content"/>
        </w:behaviors>
        <w:guid w:val="{34D6E138-A7F4-47EB-8108-342B46B03E6F}"/>
      </w:docPartPr>
      <w:docPartBody>
        <w:p w:rsidR="00D971A5" w:rsidRDefault="008729AD">
          <w:pPr>
            <w:pStyle w:val="7C0705CC4798415D8FEB5C91B2A60CF0"/>
          </w:pPr>
          <w:r w:rsidRPr="00E97C7A">
            <w:rPr>
              <w:rStyle w:val="PlaceholderText"/>
            </w:rPr>
            <w:t>[Title]</w:t>
          </w:r>
        </w:p>
      </w:docPartBody>
    </w:docPart>
    <w:docPart>
      <w:docPartPr>
        <w:name w:val="3C35CF610B6A4DC4933A7EFF69A2FA50"/>
        <w:category>
          <w:name w:val="General"/>
          <w:gallery w:val="placeholder"/>
        </w:category>
        <w:types>
          <w:type w:val="bbPlcHdr"/>
        </w:types>
        <w:behaviors>
          <w:behavior w:val="content"/>
        </w:behaviors>
        <w:guid w:val="{51889B3B-8FD7-4195-919A-910B8E747E94}"/>
      </w:docPartPr>
      <w:docPartBody>
        <w:p w:rsidR="00D971A5" w:rsidRDefault="00EA52AC" w:rsidP="00EA52AC">
          <w:pPr>
            <w:pStyle w:val="3C35CF610B6A4DC4933A7EFF69A2FA5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2AC"/>
    <w:rsid w:val="003E44A3"/>
    <w:rsid w:val="00554317"/>
    <w:rsid w:val="008729AD"/>
    <w:rsid w:val="00D971A5"/>
    <w:rsid w:val="00EA5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52AC"/>
    <w:rPr>
      <w:color w:val="808080"/>
    </w:rPr>
  </w:style>
  <w:style w:type="paragraph" w:customStyle="1" w:styleId="7C0705CC4798415D8FEB5C91B2A60CF0">
    <w:name w:val="7C0705CC4798415D8FEB5C91B2A60CF0"/>
  </w:style>
  <w:style w:type="paragraph" w:customStyle="1" w:styleId="3C35CF610B6A4DC4933A7EFF69A2FA50">
    <w:name w:val="3C35CF610B6A4DC4933A7EFF69A2FA50"/>
    <w:rsid w:val="00EA52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253FB2-185E-459F-BCF0-34BF1BAEE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9</TotalTime>
  <Pages>6</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Lab - Parse Different Data Types with Python</vt:lpstr>
    </vt:vector>
  </TitlesOfParts>
  <Company>Cisco Systems, Inc.</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Parse Different Data Types with Python</dc:title>
  <dc:creator>Allan Johnson</dc:creator>
  <dc:description>2020</dc:description>
  <cp:lastModifiedBy>Suk-Yi Pennock -X (spennock - UNICON INC at Cisco)</cp:lastModifiedBy>
  <cp:revision>6</cp:revision>
  <cp:lastPrinted>2020-07-18T00:28:00Z</cp:lastPrinted>
  <dcterms:created xsi:type="dcterms:W3CDTF">2020-07-02T17:41:00Z</dcterms:created>
  <dcterms:modified xsi:type="dcterms:W3CDTF">2020-07-18T00:28:00Z</dcterms:modified>
</cp:coreProperties>
</file>