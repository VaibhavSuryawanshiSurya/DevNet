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3656DC" w14:textId="3AB1815B" w:rsidR="004D36D7" w:rsidRPr="00FD4A68" w:rsidRDefault="00FF265F" w:rsidP="00B47940">
      <w:pPr>
        <w:pStyle w:val="Title"/>
        <w:rPr>
          <w:rStyle w:val="LabTitleInstVersred"/>
          <w:b/>
          <w:color w:val="auto"/>
        </w:rPr>
      </w:pPr>
      <w:sdt>
        <w:sdtPr>
          <w:rPr>
            <w:b w:val="0"/>
            <w:color w:val="EE0000"/>
          </w:rPr>
          <w:alias w:val="Title"/>
          <w:tag w:val=""/>
          <w:id w:val="-487021785"/>
          <w:placeholder>
            <w:docPart w:val="66DED61730BA4CBCABA5E572FEB0D39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96687F">
            <w:t xml:space="preserve">Lab </w:t>
          </w:r>
          <w:r w:rsidR="0077671D">
            <w:t>-</w:t>
          </w:r>
          <w:r w:rsidR="0096687F">
            <w:t xml:space="preserve"> </w:t>
          </w:r>
          <w:r w:rsidR="00F426AC">
            <w:t>Software Version Control with Git</w:t>
          </w:r>
        </w:sdtContent>
      </w:sdt>
      <w:r w:rsidR="004D36D7" w:rsidRPr="00FD4A68">
        <w:t xml:space="preserve"> </w:t>
      </w:r>
      <w:r w:rsidR="00D84BDA" w:rsidRPr="00FD4A68">
        <w:rPr>
          <w:rStyle w:val="LabTitleInstVersred"/>
        </w:rPr>
        <w:t>(Instructor Version)</w:t>
      </w:r>
    </w:p>
    <w:p w14:paraId="77AEE400"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0B6DC90B" w14:textId="77777777" w:rsidR="00D778DF" w:rsidRPr="00E70096" w:rsidRDefault="00D778DF" w:rsidP="00D452F4">
      <w:pPr>
        <w:pStyle w:val="Heading1"/>
      </w:pPr>
      <w:r w:rsidRPr="00E70096">
        <w:t>Objectives</w:t>
      </w:r>
    </w:p>
    <w:p w14:paraId="0C90ABBD" w14:textId="2B23E85B" w:rsidR="00D778DF" w:rsidRDefault="0096687F" w:rsidP="00176781">
      <w:pPr>
        <w:pStyle w:val="BodyTextL25Bold"/>
      </w:pPr>
      <w:r>
        <w:t xml:space="preserve">Part 1: </w:t>
      </w:r>
      <w:r w:rsidR="004E2E0A">
        <w:t>Launch the DEVASC VM</w:t>
      </w:r>
    </w:p>
    <w:p w14:paraId="1B95BF0E" w14:textId="7F85DF4E" w:rsidR="004E2E0A" w:rsidRDefault="004E2E0A" w:rsidP="00176781">
      <w:pPr>
        <w:pStyle w:val="BodyTextL25Bold"/>
      </w:pPr>
      <w:r>
        <w:t xml:space="preserve">Part 2: </w:t>
      </w:r>
      <w:r w:rsidR="00C53212">
        <w:t>Initializing Git</w:t>
      </w:r>
    </w:p>
    <w:p w14:paraId="6CD2B16C" w14:textId="17288472" w:rsidR="004E2E0A" w:rsidRDefault="004E2E0A" w:rsidP="00176781">
      <w:pPr>
        <w:pStyle w:val="BodyTextL25Bold"/>
      </w:pPr>
      <w:r>
        <w:t xml:space="preserve">Part 3: </w:t>
      </w:r>
      <w:r w:rsidR="00C53212">
        <w:t xml:space="preserve">Staging and Committing </w:t>
      </w:r>
      <w:r w:rsidR="00684088">
        <w:t>a File in the Git Repository</w:t>
      </w:r>
    </w:p>
    <w:p w14:paraId="36B384D3" w14:textId="43C0D7B8" w:rsidR="004E2E0A" w:rsidRDefault="004E2E0A" w:rsidP="00176781">
      <w:pPr>
        <w:pStyle w:val="BodyTextL25Bold"/>
      </w:pPr>
      <w:r>
        <w:t xml:space="preserve">Part 4: </w:t>
      </w:r>
      <w:r w:rsidR="00684088">
        <w:t>Managing the File and Tracking Changes</w:t>
      </w:r>
    </w:p>
    <w:p w14:paraId="264F1066" w14:textId="377BD612" w:rsidR="004E2E0A" w:rsidRDefault="004E2E0A" w:rsidP="00176781">
      <w:pPr>
        <w:pStyle w:val="BodyTextL25Bold"/>
      </w:pPr>
      <w:r>
        <w:t xml:space="preserve">Part 5: </w:t>
      </w:r>
      <w:r w:rsidR="00684088">
        <w:t>Branches and Merging</w:t>
      </w:r>
    </w:p>
    <w:p w14:paraId="24D05180" w14:textId="2A6D650E" w:rsidR="00684088" w:rsidRDefault="00684088" w:rsidP="00176781">
      <w:pPr>
        <w:pStyle w:val="BodyTextL25Bold"/>
      </w:pPr>
      <w:r>
        <w:t>Part 6: Handling Merge Conflicts</w:t>
      </w:r>
    </w:p>
    <w:p w14:paraId="41CA8834" w14:textId="57ABA9A6" w:rsidR="00684088" w:rsidRPr="004C0909" w:rsidRDefault="00684088" w:rsidP="00176781">
      <w:pPr>
        <w:pStyle w:val="BodyTextL25Bold"/>
      </w:pPr>
      <w:r>
        <w:t xml:space="preserve">Part 7: </w:t>
      </w:r>
      <w:r w:rsidR="00676918">
        <w:t>Integrating Git with GitHub</w:t>
      </w:r>
    </w:p>
    <w:p w14:paraId="25192630" w14:textId="77777777" w:rsidR="00D778DF" w:rsidRDefault="00D778DF" w:rsidP="00D452F4">
      <w:pPr>
        <w:pStyle w:val="Heading1"/>
      </w:pPr>
      <w:r w:rsidRPr="00E70096">
        <w:t>Background / Scenario</w:t>
      </w:r>
    </w:p>
    <w:p w14:paraId="50DABF93" w14:textId="0A559452" w:rsidR="005F0301" w:rsidRPr="00F426AC" w:rsidRDefault="00A03D0E" w:rsidP="00F426AC">
      <w:pPr>
        <w:pStyle w:val="BodyTextL25"/>
      </w:pPr>
      <w:r>
        <w:t xml:space="preserve">In this lab, you </w:t>
      </w:r>
      <w:r w:rsidR="00F426AC">
        <w:t>will</w:t>
      </w:r>
      <w:r w:rsidR="00F426AC" w:rsidRPr="00F426AC">
        <w:t xml:space="preserve"> explore</w:t>
      </w:r>
      <w:r w:rsidR="00F426AC">
        <w:t xml:space="preserve"> the</w:t>
      </w:r>
      <w:r w:rsidR="00F426AC" w:rsidRPr="00F426AC">
        <w:t xml:space="preserve"> fundamentals of the distributed version control system Git, including most of the features you need to know </w:t>
      </w:r>
      <w:proofErr w:type="gramStart"/>
      <w:r w:rsidR="00F426AC" w:rsidRPr="00F426AC">
        <w:t>in order to</w:t>
      </w:r>
      <w:proofErr w:type="gramEnd"/>
      <w:r w:rsidR="00F426AC" w:rsidRPr="00F426AC">
        <w:t xml:space="preserve"> collaborate on a software project.</w:t>
      </w:r>
      <w:r w:rsidR="006E7359">
        <w:t xml:space="preserve"> You will also integrate your local Git repository with </w:t>
      </w:r>
      <w:r w:rsidR="00873D7A">
        <w:t>the</w:t>
      </w:r>
      <w:r w:rsidR="006E7359">
        <w:t xml:space="preserve"> cloud-based GitHub repository.  </w:t>
      </w:r>
    </w:p>
    <w:p w14:paraId="72F456D2" w14:textId="77777777" w:rsidR="00D778DF" w:rsidRPr="00E70096" w:rsidRDefault="00D778DF" w:rsidP="00D452F4">
      <w:pPr>
        <w:pStyle w:val="Heading1"/>
      </w:pPr>
      <w:r w:rsidRPr="00E70096">
        <w:t>Required Resources</w:t>
      </w:r>
    </w:p>
    <w:p w14:paraId="7FE06CD1" w14:textId="77777777" w:rsidR="0096687F" w:rsidRDefault="0096687F" w:rsidP="0096687F">
      <w:pPr>
        <w:pStyle w:val="Bulletlevel1"/>
      </w:pPr>
      <w:r>
        <w:t>1 PC with operating system of your choice</w:t>
      </w:r>
    </w:p>
    <w:p w14:paraId="5FBB7B65" w14:textId="77777777" w:rsidR="0096687F" w:rsidRDefault="0096687F" w:rsidP="0096687F">
      <w:pPr>
        <w:pStyle w:val="Bulletlevel1"/>
      </w:pPr>
      <w:r>
        <w:t>Virtual Box or VMWare</w:t>
      </w:r>
    </w:p>
    <w:p w14:paraId="3679BA11" w14:textId="77777777" w:rsidR="0096687F" w:rsidRDefault="0096687F" w:rsidP="0096687F">
      <w:pPr>
        <w:pStyle w:val="Bulletlevel1"/>
      </w:pPr>
      <w:r>
        <w:t>DEVASC Virtual Machine</w:t>
      </w:r>
    </w:p>
    <w:p w14:paraId="02B1E759" w14:textId="77777777" w:rsidR="00125806" w:rsidRDefault="00125806" w:rsidP="00D452F4">
      <w:pPr>
        <w:pStyle w:val="Heading1"/>
      </w:pPr>
      <w:r>
        <w:t>Instructions</w:t>
      </w:r>
    </w:p>
    <w:p w14:paraId="7E0501B1" w14:textId="4AB5B61C" w:rsidR="00103401" w:rsidRDefault="0096687F" w:rsidP="00103401">
      <w:pPr>
        <w:pStyle w:val="Heading2"/>
      </w:pPr>
      <w:r>
        <w:t>Launch the DEVASC VM</w:t>
      </w:r>
    </w:p>
    <w:p w14:paraId="381835A0" w14:textId="389443F5" w:rsidR="0096687F" w:rsidRDefault="0096687F" w:rsidP="0096687F">
      <w:pPr>
        <w:pStyle w:val="BodyTextL25"/>
      </w:pPr>
      <w:r w:rsidRPr="0096687F">
        <w:t xml:space="preserve">If you have not already completed the </w:t>
      </w:r>
      <w:r w:rsidRPr="00A03D0E">
        <w:rPr>
          <w:b/>
          <w:bCs/>
        </w:rPr>
        <w:t>Lab - Install the Virtual Machine Lab Environment</w:t>
      </w:r>
      <w:r w:rsidRPr="0096687F">
        <w:t>, do so now. If you have already completed that lab, launch the DEVASC VM now.</w:t>
      </w:r>
    </w:p>
    <w:p w14:paraId="7B5DC6A9" w14:textId="0A79DB49" w:rsidR="006941C8" w:rsidRDefault="00926F6E" w:rsidP="006941C8">
      <w:pPr>
        <w:pStyle w:val="Heading2"/>
      </w:pPr>
      <w:r>
        <w:t>Initializing Git</w:t>
      </w:r>
    </w:p>
    <w:p w14:paraId="34E4E15F" w14:textId="0A3507F7" w:rsidR="006941C8" w:rsidRDefault="006941C8" w:rsidP="006941C8">
      <w:pPr>
        <w:pStyle w:val="BodyTextL25"/>
      </w:pPr>
      <w:r>
        <w:t>In this part,</w:t>
      </w:r>
      <w:r w:rsidR="00065B39">
        <w:t xml:space="preserve"> you will initialize </w:t>
      </w:r>
      <w:r w:rsidR="001510FE">
        <w:t>a</w:t>
      </w:r>
      <w:r w:rsidR="00065B39">
        <w:t xml:space="preserve"> Git</w:t>
      </w:r>
      <w:r w:rsidR="001510FE">
        <w:t xml:space="preserve"> repository</w:t>
      </w:r>
      <w:r>
        <w:t>.</w:t>
      </w:r>
    </w:p>
    <w:p w14:paraId="42EF2C20" w14:textId="3EFB1C2D" w:rsidR="00D66DF4" w:rsidRDefault="00D66DF4" w:rsidP="00D66DF4">
      <w:pPr>
        <w:pStyle w:val="Heading3"/>
      </w:pPr>
      <w:r>
        <w:t>Open a terminal in the DEVASC-LABVM.</w:t>
      </w:r>
    </w:p>
    <w:p w14:paraId="6E3B6012" w14:textId="1C42578D" w:rsidR="00D66DF4" w:rsidRDefault="00D66DF4" w:rsidP="00176781">
      <w:pPr>
        <w:pStyle w:val="BodyTextL25"/>
      </w:pPr>
      <w:r>
        <w:t>Double-click the Terminal Emulator icon on the desktop.</w:t>
      </w:r>
    </w:p>
    <w:p w14:paraId="382583A2" w14:textId="66A2E16C" w:rsidR="00D66DF4" w:rsidRDefault="001D25DB" w:rsidP="00D66DF4">
      <w:pPr>
        <w:pStyle w:val="Heading3"/>
      </w:pPr>
      <w:r>
        <w:t>Initialize a Git Repository</w:t>
      </w:r>
      <w:r w:rsidR="00D66DF4">
        <w:t>.</w:t>
      </w:r>
    </w:p>
    <w:p w14:paraId="5AF62BCF" w14:textId="407D628A" w:rsidR="00D66DF4" w:rsidRDefault="00D66DF4" w:rsidP="00D66DF4">
      <w:pPr>
        <w:pStyle w:val="SubStepAlpha"/>
      </w:pPr>
      <w:r>
        <w:t xml:space="preserve">Use the </w:t>
      </w:r>
      <w:r w:rsidRPr="003A3A08">
        <w:rPr>
          <w:b/>
          <w:bCs/>
        </w:rPr>
        <w:t>ls</w:t>
      </w:r>
      <w:r>
        <w:t xml:space="preserve"> command to display a listing of the current directory. Remember that commands are case-sensitive.</w:t>
      </w:r>
    </w:p>
    <w:p w14:paraId="48395942" w14:textId="77777777" w:rsidR="001C38A3" w:rsidRPr="001C38A3" w:rsidRDefault="001C38A3" w:rsidP="001C38A3">
      <w:pPr>
        <w:pStyle w:val="CMD"/>
      </w:pPr>
      <w:r w:rsidRPr="001C38A3">
        <w:t>devasc@</w:t>
      </w:r>
      <w:proofErr w:type="gramStart"/>
      <w:r w:rsidRPr="001C38A3">
        <w:t>labvm:~</w:t>
      </w:r>
      <w:proofErr w:type="gramEnd"/>
      <w:r w:rsidRPr="001C38A3">
        <w:t xml:space="preserve">$ </w:t>
      </w:r>
      <w:r w:rsidRPr="001C38A3">
        <w:rPr>
          <w:b/>
          <w:bCs/>
        </w:rPr>
        <w:t>ls</w:t>
      </w:r>
    </w:p>
    <w:p w14:paraId="3A934635" w14:textId="77777777" w:rsidR="004E0743" w:rsidRPr="004E0743" w:rsidRDefault="004E0743" w:rsidP="004E0743">
      <w:pPr>
        <w:pStyle w:val="CMD"/>
        <w:rPr>
          <w:sz w:val="18"/>
        </w:rPr>
      </w:pPr>
      <w:r w:rsidRPr="004E0743">
        <w:rPr>
          <w:sz w:val="18"/>
        </w:rPr>
        <w:t xml:space="preserve">Desktop    </w:t>
      </w:r>
      <w:proofErr w:type="gramStart"/>
      <w:r w:rsidRPr="004E0743">
        <w:rPr>
          <w:sz w:val="18"/>
        </w:rPr>
        <w:t>Downloads  Music</w:t>
      </w:r>
      <w:proofErr w:type="gramEnd"/>
      <w:r w:rsidRPr="004E0743">
        <w:rPr>
          <w:sz w:val="18"/>
        </w:rPr>
        <w:t xml:space="preserve">     Public  Templates</w:t>
      </w:r>
    </w:p>
    <w:p w14:paraId="43B1BF30" w14:textId="55F5A3BA" w:rsidR="001C38A3" w:rsidRPr="001C38A3" w:rsidRDefault="004E0743" w:rsidP="00176781">
      <w:pPr>
        <w:pStyle w:val="CMDOutput"/>
      </w:pPr>
      <w:proofErr w:type="gramStart"/>
      <w:r w:rsidRPr="004E0743">
        <w:t>Documents  labs</w:t>
      </w:r>
      <w:proofErr w:type="gramEnd"/>
      <w:r w:rsidRPr="004E0743">
        <w:t xml:space="preserve">       Pictures  snap    Videos</w:t>
      </w:r>
    </w:p>
    <w:p w14:paraId="64D94A96" w14:textId="66FECF8C" w:rsidR="00065B39" w:rsidRPr="008D2AEB" w:rsidRDefault="001C38A3" w:rsidP="008D2AEB">
      <w:pPr>
        <w:pStyle w:val="CMD"/>
        <w:rPr>
          <w:rStyle w:val="AnswerGray"/>
          <w:rFonts w:ascii="Courier New" w:hAnsi="Courier New"/>
          <w:b w:val="0"/>
          <w:shd w:val="clear" w:color="auto" w:fill="auto"/>
        </w:rPr>
      </w:pPr>
      <w:r w:rsidRPr="001C38A3">
        <w:t>devasc@</w:t>
      </w:r>
      <w:proofErr w:type="gramStart"/>
      <w:r w:rsidRPr="001C38A3">
        <w:t>labvm:~</w:t>
      </w:r>
      <w:proofErr w:type="gramEnd"/>
      <w:r w:rsidRPr="001C38A3">
        <w:t>$ </w:t>
      </w:r>
    </w:p>
    <w:p w14:paraId="3E7594FD" w14:textId="6EF20C81" w:rsidR="005C4F27" w:rsidRDefault="0034589D" w:rsidP="005C4F27">
      <w:pPr>
        <w:pStyle w:val="SubStepAlpha"/>
      </w:pPr>
      <w:r>
        <w:lastRenderedPageBreak/>
        <w:t>Next, configure</w:t>
      </w:r>
      <w:r w:rsidR="005C4F27" w:rsidRPr="005C4F27">
        <w:t xml:space="preserve"> user information </w:t>
      </w:r>
      <w:r>
        <w:t xml:space="preserve">to be </w:t>
      </w:r>
      <w:r w:rsidR="005C4F27" w:rsidRPr="005C4F27">
        <w:t xml:space="preserve">used </w:t>
      </w:r>
      <w:r w:rsidR="00F3318B">
        <w:t>for</w:t>
      </w:r>
      <w:r w:rsidR="005C4F27" w:rsidRPr="005C4F27">
        <w:t xml:space="preserve"> </w:t>
      </w:r>
      <w:r w:rsidR="003177B0">
        <w:t>this</w:t>
      </w:r>
      <w:r w:rsidR="005C4F27" w:rsidRPr="005C4F27">
        <w:t xml:space="preserve"> local repositor</w:t>
      </w:r>
      <w:r w:rsidR="00F3318B">
        <w:t>y</w:t>
      </w:r>
      <w:r w:rsidR="002D6FCC">
        <w:t xml:space="preserve">. </w:t>
      </w:r>
      <w:r w:rsidR="006257A6">
        <w:t xml:space="preserve">This will associate your information the work that you contribute to a local repository. </w:t>
      </w:r>
      <w:r w:rsidR="002D6FCC">
        <w:t>Use your name in place of "Sample User" for the name in quotes " ".</w:t>
      </w:r>
      <w:r w:rsidR="0080427F">
        <w:t xml:space="preserve"> Use @example.com for your email address.</w:t>
      </w:r>
    </w:p>
    <w:p w14:paraId="56D6A97F" w14:textId="046CE4D0" w:rsidR="006F060F" w:rsidRDefault="006F060F" w:rsidP="00176781">
      <w:pPr>
        <w:pStyle w:val="BodyTextL50"/>
      </w:pPr>
      <w:r w:rsidRPr="00176781">
        <w:rPr>
          <w:b/>
          <w:bCs/>
        </w:rPr>
        <w:t>Note</w:t>
      </w:r>
      <w:r>
        <w:t>: These settings can be anything you want at this point. However, when you reset these global values in Part 7, you will use the username for your GitHub account. If you wish, you can use your GitHub username now.</w:t>
      </w:r>
    </w:p>
    <w:p w14:paraId="13A153E6" w14:textId="586D2033" w:rsidR="0080427F" w:rsidRPr="0080427F" w:rsidRDefault="0080427F" w:rsidP="0080427F">
      <w:pPr>
        <w:pStyle w:val="CMD"/>
      </w:pPr>
      <w:r w:rsidRPr="0080427F">
        <w:t>devasc@</w:t>
      </w:r>
      <w:proofErr w:type="gramStart"/>
      <w:r w:rsidRPr="0080427F">
        <w:t>labvm:~</w:t>
      </w:r>
      <w:proofErr w:type="gramEnd"/>
      <w:r w:rsidRPr="0080427F">
        <w:t xml:space="preserve">$ </w:t>
      </w:r>
      <w:r w:rsidRPr="0080427F">
        <w:rPr>
          <w:b/>
          <w:bCs/>
        </w:rPr>
        <w:t>git config --global user.name "SampleUser"</w:t>
      </w:r>
    </w:p>
    <w:p w14:paraId="7A56ABF2" w14:textId="2034213A" w:rsidR="0080427F" w:rsidRPr="0080427F" w:rsidRDefault="0080427F" w:rsidP="0080427F">
      <w:pPr>
        <w:pStyle w:val="CMD"/>
        <w:rPr>
          <w:b/>
          <w:bCs/>
        </w:rPr>
      </w:pPr>
      <w:r w:rsidRPr="0080427F">
        <w:t>devasc@</w:t>
      </w:r>
      <w:proofErr w:type="gramStart"/>
      <w:r w:rsidRPr="0080427F">
        <w:t>labvm:~</w:t>
      </w:r>
      <w:proofErr w:type="gramEnd"/>
      <w:r w:rsidRPr="0080427F">
        <w:t xml:space="preserve">$ </w:t>
      </w:r>
      <w:r w:rsidRPr="0080427F">
        <w:rPr>
          <w:b/>
          <w:bCs/>
        </w:rPr>
        <w:t>git config --global user.email sample@example.com</w:t>
      </w:r>
    </w:p>
    <w:p w14:paraId="02E34D7A" w14:textId="7DA27C79" w:rsidR="009A429B" w:rsidRDefault="009A429B" w:rsidP="002D1F5B">
      <w:pPr>
        <w:pStyle w:val="SubStepAlpha"/>
      </w:pPr>
      <w:r>
        <w:t xml:space="preserve">At any time, you can review these setting with the </w:t>
      </w:r>
      <w:r w:rsidRPr="00176781">
        <w:rPr>
          <w:b/>
          <w:bCs/>
        </w:rPr>
        <w:t>git config --list</w:t>
      </w:r>
      <w:r>
        <w:t xml:space="preserve"> command.</w:t>
      </w:r>
    </w:p>
    <w:p w14:paraId="2895ADEA" w14:textId="77777777" w:rsidR="009A429B" w:rsidRDefault="009A429B" w:rsidP="009A429B">
      <w:pPr>
        <w:pStyle w:val="CMD"/>
      </w:pPr>
      <w:r>
        <w:t>devasc@</w:t>
      </w:r>
      <w:proofErr w:type="gramStart"/>
      <w:r>
        <w:t>labvm:~</w:t>
      </w:r>
      <w:proofErr w:type="gramEnd"/>
      <w:r>
        <w:t xml:space="preserve">$ </w:t>
      </w:r>
      <w:r w:rsidRPr="00176781">
        <w:rPr>
          <w:b/>
          <w:bCs/>
        </w:rPr>
        <w:t>git config --list</w:t>
      </w:r>
    </w:p>
    <w:p w14:paraId="113DB743" w14:textId="703E33F2" w:rsidR="009A429B" w:rsidRDefault="009A429B" w:rsidP="00176781">
      <w:pPr>
        <w:pStyle w:val="CMDOutput"/>
      </w:pPr>
      <w:r>
        <w:t>user.name=</w:t>
      </w:r>
      <w:r w:rsidRPr="009A429B">
        <w:t>SampleUser</w:t>
      </w:r>
    </w:p>
    <w:p w14:paraId="07AC433C" w14:textId="4FE3E00E" w:rsidR="009A429B" w:rsidRDefault="009A429B" w:rsidP="00176781">
      <w:pPr>
        <w:pStyle w:val="CMDOutput"/>
      </w:pPr>
      <w:r>
        <w:t>user.email=</w:t>
      </w:r>
      <w:r w:rsidRPr="009A429B">
        <w:t>sample@example.com</w:t>
      </w:r>
    </w:p>
    <w:p w14:paraId="5D8E35CD" w14:textId="769C099E" w:rsidR="009A429B" w:rsidRDefault="009A429B" w:rsidP="00176781">
      <w:pPr>
        <w:pStyle w:val="CMD"/>
      </w:pPr>
      <w:r>
        <w:t>devasc@</w:t>
      </w:r>
      <w:proofErr w:type="gramStart"/>
      <w:r>
        <w:t>labvm:~</w:t>
      </w:r>
      <w:proofErr w:type="gramEnd"/>
      <w:r>
        <w:t>$</w:t>
      </w:r>
    </w:p>
    <w:p w14:paraId="5D91032C" w14:textId="5B9D01AA" w:rsidR="004E0743" w:rsidRDefault="005C4F27" w:rsidP="00176781">
      <w:pPr>
        <w:pStyle w:val="SubStepAlpha"/>
      </w:pPr>
      <w:r>
        <w:t xml:space="preserve">Use the </w:t>
      </w:r>
      <w:r w:rsidRPr="00A37726">
        <w:rPr>
          <w:b/>
          <w:bCs/>
        </w:rPr>
        <w:t>cd</w:t>
      </w:r>
      <w:r>
        <w:t xml:space="preserve"> command to </w:t>
      </w:r>
      <w:r w:rsidR="004E0743">
        <w:t>navigate to</w:t>
      </w:r>
      <w:r>
        <w:t xml:space="preserve"> the </w:t>
      </w:r>
      <w:r w:rsidR="004E0743" w:rsidRPr="00176781">
        <w:rPr>
          <w:b/>
          <w:bCs/>
        </w:rPr>
        <w:t>devnet-</w:t>
      </w:r>
      <w:r w:rsidRPr="00493AA4">
        <w:rPr>
          <w:b/>
          <w:bCs/>
        </w:rPr>
        <w:t>src</w:t>
      </w:r>
      <w:r>
        <w:t xml:space="preserve"> folder</w:t>
      </w:r>
      <w:r w:rsidR="007A4A39">
        <w:t>:</w:t>
      </w:r>
    </w:p>
    <w:p w14:paraId="7C556A4A" w14:textId="77777777" w:rsidR="004E0743" w:rsidRDefault="004E0743" w:rsidP="004E0743">
      <w:pPr>
        <w:pStyle w:val="CMD"/>
      </w:pPr>
      <w:r>
        <w:t>devasc@</w:t>
      </w:r>
      <w:proofErr w:type="gramStart"/>
      <w:r>
        <w:t>labvm:~</w:t>
      </w:r>
      <w:proofErr w:type="gramEnd"/>
      <w:r>
        <w:t xml:space="preserve">$ </w:t>
      </w:r>
      <w:r w:rsidRPr="00176781">
        <w:rPr>
          <w:b/>
          <w:bCs/>
        </w:rPr>
        <w:t>cd labs/devnet-src/</w:t>
      </w:r>
    </w:p>
    <w:p w14:paraId="24857CE8" w14:textId="25C7EDF2" w:rsidR="004F30D2" w:rsidRPr="008D2AEB" w:rsidRDefault="004E0743" w:rsidP="002D1F5B">
      <w:pPr>
        <w:pStyle w:val="CMD"/>
        <w:rPr>
          <w:rStyle w:val="AnswerGray"/>
          <w:rFonts w:ascii="Courier New" w:hAnsi="Courier New"/>
          <w:b w:val="0"/>
          <w:shd w:val="clear" w:color="auto" w:fill="auto"/>
        </w:rPr>
      </w:pPr>
      <w:r>
        <w:t>devasc@</w:t>
      </w:r>
      <w:proofErr w:type="gramStart"/>
      <w:r>
        <w:t>labvm:~</w:t>
      </w:r>
      <w:proofErr w:type="gramEnd"/>
      <w:r>
        <w:t>/labs/devnet-src$</w:t>
      </w:r>
      <w:r w:rsidR="002D1F5B" w:rsidRPr="002D1F5B">
        <w:t> </w:t>
      </w:r>
    </w:p>
    <w:p w14:paraId="1BEB251D" w14:textId="59C7E3FD" w:rsidR="00780735" w:rsidRDefault="007A4A39" w:rsidP="00780735">
      <w:pPr>
        <w:pStyle w:val="SubStepAlpha"/>
      </w:pPr>
      <w:r>
        <w:t>Make a director</w:t>
      </w:r>
      <w:r w:rsidR="00EE613B">
        <w:t>y</w:t>
      </w:r>
      <w:r>
        <w:t xml:space="preserve"> </w:t>
      </w:r>
      <w:r w:rsidRPr="00EE613B">
        <w:rPr>
          <w:b/>
          <w:bCs/>
        </w:rPr>
        <w:t>git-intro</w:t>
      </w:r>
      <w:r>
        <w:t xml:space="preserve"> and change directory into it:</w:t>
      </w:r>
    </w:p>
    <w:p w14:paraId="47C91D91" w14:textId="02002BE5" w:rsidR="00EE613B" w:rsidRPr="00EE613B" w:rsidRDefault="004E0743" w:rsidP="00EE613B">
      <w:pPr>
        <w:pStyle w:val="CMD"/>
      </w:pPr>
      <w:r>
        <w:t>devasc@</w:t>
      </w:r>
      <w:proofErr w:type="gramStart"/>
      <w:r>
        <w:t>labvm:~</w:t>
      </w:r>
      <w:proofErr w:type="gramEnd"/>
      <w:r>
        <w:t>/labs/devnet-src</w:t>
      </w:r>
      <w:r w:rsidR="00EE613B" w:rsidRPr="00EE613B">
        <w:t xml:space="preserve">$ </w:t>
      </w:r>
      <w:r w:rsidR="00EE613B" w:rsidRPr="00EE613B">
        <w:rPr>
          <w:b/>
          <w:bCs/>
        </w:rPr>
        <w:t>mkdir git-intro</w:t>
      </w:r>
    </w:p>
    <w:p w14:paraId="09803160" w14:textId="5BA08E89" w:rsidR="00EE613B" w:rsidRPr="00EE613B" w:rsidRDefault="004E0743" w:rsidP="00EE613B">
      <w:pPr>
        <w:pStyle w:val="CMD"/>
        <w:rPr>
          <w:b/>
          <w:bCs/>
        </w:rPr>
      </w:pPr>
      <w:r>
        <w:t>devasc@</w:t>
      </w:r>
      <w:proofErr w:type="gramStart"/>
      <w:r>
        <w:t>labvm:~</w:t>
      </w:r>
      <w:proofErr w:type="gramEnd"/>
      <w:r>
        <w:t>/labs/devnet-src</w:t>
      </w:r>
      <w:r w:rsidR="00EE613B" w:rsidRPr="00EE613B">
        <w:t xml:space="preserve">$ </w:t>
      </w:r>
      <w:r w:rsidR="00EE613B" w:rsidRPr="00EE613B">
        <w:rPr>
          <w:b/>
          <w:bCs/>
        </w:rPr>
        <w:t>cd git-intro</w:t>
      </w:r>
    </w:p>
    <w:p w14:paraId="15F2E05B" w14:textId="39890D44" w:rsidR="00EE613B" w:rsidRPr="00EE613B" w:rsidRDefault="004E0743" w:rsidP="00EE613B">
      <w:pPr>
        <w:pStyle w:val="CMD"/>
      </w:pPr>
      <w:r>
        <w:t>devasc@</w:t>
      </w:r>
      <w:proofErr w:type="gramStart"/>
      <w:r>
        <w:t>labvm:~</w:t>
      </w:r>
      <w:proofErr w:type="gramEnd"/>
      <w:r>
        <w:t>/labs/devnet-src</w:t>
      </w:r>
      <w:r w:rsidR="00EE613B" w:rsidRPr="00EE613B">
        <w:t>/git-intro$ </w:t>
      </w:r>
    </w:p>
    <w:p w14:paraId="13E335EC" w14:textId="59CEBEF8" w:rsidR="00780735" w:rsidRDefault="003023D4" w:rsidP="00EE613B">
      <w:pPr>
        <w:pStyle w:val="SubStepAlpha"/>
      </w:pPr>
      <w:r>
        <w:t xml:space="preserve">Use the </w:t>
      </w:r>
      <w:r w:rsidRPr="003023D4">
        <w:rPr>
          <w:b/>
          <w:bCs/>
        </w:rPr>
        <w:t>gi</w:t>
      </w:r>
      <w:r w:rsidR="00956B1D">
        <w:rPr>
          <w:b/>
          <w:bCs/>
        </w:rPr>
        <w:t>t</w:t>
      </w:r>
      <w:r w:rsidRPr="003023D4">
        <w:rPr>
          <w:b/>
          <w:bCs/>
        </w:rPr>
        <w:t xml:space="preserve"> init</w:t>
      </w:r>
      <w:r>
        <w:t xml:space="preserve"> command to initialize the current directory (git-intro) as a Git repository. </w:t>
      </w:r>
      <w:r w:rsidR="00EE613B">
        <w:t>The message displayed indicates that you</w:t>
      </w:r>
      <w:r w:rsidR="00EE613B" w:rsidRPr="00EE613B">
        <w:t xml:space="preserve"> have created a local </w:t>
      </w:r>
      <w:r w:rsidR="005D645B">
        <w:t>repository</w:t>
      </w:r>
      <w:r w:rsidR="00EE613B" w:rsidRPr="00EE613B">
        <w:t xml:space="preserve"> within your project contained in the hidden </w:t>
      </w:r>
      <w:proofErr w:type="gramStart"/>
      <w:r w:rsidR="00EE613B" w:rsidRPr="00EE613B">
        <w:t xml:space="preserve">directory </w:t>
      </w:r>
      <w:r w:rsidR="00EE613B" w:rsidRPr="00EE613B">
        <w:rPr>
          <w:b/>
          <w:bCs/>
        </w:rPr>
        <w:t>.git</w:t>
      </w:r>
      <w:proofErr w:type="gramEnd"/>
      <w:r w:rsidR="00EE613B" w:rsidRPr="00EE613B">
        <w:t xml:space="preserve">. This is where </w:t>
      </w:r>
      <w:proofErr w:type="gramStart"/>
      <w:r w:rsidR="00EE613B" w:rsidRPr="00EE613B">
        <w:t>all of</w:t>
      </w:r>
      <w:proofErr w:type="gramEnd"/>
      <w:r w:rsidR="00EE613B" w:rsidRPr="00EE613B">
        <w:t xml:space="preserve"> your change history is located.</w:t>
      </w:r>
      <w:r w:rsidR="00956B1D">
        <w:t xml:space="preserve"> You can see it with the </w:t>
      </w:r>
      <w:r w:rsidR="00956B1D" w:rsidRPr="00176781">
        <w:rPr>
          <w:b/>
          <w:bCs/>
        </w:rPr>
        <w:t>ls -a</w:t>
      </w:r>
      <w:r w:rsidR="00956B1D">
        <w:t xml:space="preserve"> command.</w:t>
      </w:r>
    </w:p>
    <w:p w14:paraId="2C49AAE3" w14:textId="6B81250E" w:rsidR="00EE613B" w:rsidRPr="00EE613B" w:rsidRDefault="004E0743" w:rsidP="00EE613B">
      <w:pPr>
        <w:pStyle w:val="CMD"/>
      </w:pPr>
      <w:r>
        <w:t>devasc@</w:t>
      </w:r>
      <w:proofErr w:type="gramStart"/>
      <w:r>
        <w:t>labvm:~</w:t>
      </w:r>
      <w:proofErr w:type="gramEnd"/>
      <w:r>
        <w:t>/labs/devnet-src</w:t>
      </w:r>
      <w:r w:rsidR="00EE613B" w:rsidRPr="00EE613B">
        <w:t xml:space="preserve">/git-intro$ </w:t>
      </w:r>
      <w:r w:rsidR="00EE613B" w:rsidRPr="00EE613B">
        <w:rPr>
          <w:b/>
          <w:bCs/>
        </w:rPr>
        <w:t>git init</w:t>
      </w:r>
    </w:p>
    <w:p w14:paraId="212D9C43" w14:textId="35057B2C" w:rsidR="00EE613B" w:rsidRDefault="00EE613B" w:rsidP="00873D7A">
      <w:pPr>
        <w:pStyle w:val="CMDOutput"/>
      </w:pPr>
      <w:r w:rsidRPr="00EE613B">
        <w:t>Initialized empty Git repository in /home/devasc</w:t>
      </w:r>
      <w:r w:rsidR="00DF0771">
        <w:t>/</w:t>
      </w:r>
      <w:r w:rsidR="00DF0771" w:rsidRPr="00DF0771">
        <w:t>labs/devnet-src/git-intro</w:t>
      </w:r>
      <w:proofErr w:type="gramStart"/>
      <w:r w:rsidRPr="00EE613B">
        <w:t>/.git</w:t>
      </w:r>
      <w:proofErr w:type="gramEnd"/>
      <w:r w:rsidRPr="00EE613B">
        <w:t>/</w:t>
      </w:r>
    </w:p>
    <w:p w14:paraId="13E6085F" w14:textId="77777777" w:rsidR="00956B1D" w:rsidRDefault="00956B1D" w:rsidP="00956B1D">
      <w:pPr>
        <w:pStyle w:val="CMD"/>
      </w:pPr>
      <w:r>
        <w:t>devasc@</w:t>
      </w:r>
      <w:proofErr w:type="gramStart"/>
      <w:r>
        <w:t>labvm:~</w:t>
      </w:r>
      <w:proofErr w:type="gramEnd"/>
      <w:r>
        <w:t xml:space="preserve">/labs/devnet-src/git-intro$ </w:t>
      </w:r>
      <w:r w:rsidRPr="00176781">
        <w:rPr>
          <w:b/>
          <w:bCs/>
        </w:rPr>
        <w:t>ls -a</w:t>
      </w:r>
    </w:p>
    <w:p w14:paraId="7ADBD3CA" w14:textId="77777777" w:rsidR="00956B1D" w:rsidRDefault="00956B1D" w:rsidP="00176781">
      <w:pPr>
        <w:pStyle w:val="CMDOutput"/>
      </w:pPr>
      <w:r>
        <w:t xml:space="preserve">.  ..  </w:t>
      </w:r>
      <w:proofErr w:type="gramStart"/>
      <w:r w:rsidRPr="00176781">
        <w:rPr>
          <w:highlight w:val="yellow"/>
        </w:rPr>
        <w:t>.git</w:t>
      </w:r>
      <w:proofErr w:type="gramEnd"/>
    </w:p>
    <w:p w14:paraId="5BDCC143" w14:textId="5E58DDD3" w:rsidR="00956B1D" w:rsidRPr="00EE613B" w:rsidRDefault="00956B1D">
      <w:pPr>
        <w:pStyle w:val="CMD"/>
      </w:pPr>
      <w:r>
        <w:t>devasc@</w:t>
      </w:r>
      <w:proofErr w:type="gramStart"/>
      <w:r>
        <w:t>labvm:~</w:t>
      </w:r>
      <w:proofErr w:type="gramEnd"/>
      <w:r>
        <w:t>/labs/devnet-src/git-intro$</w:t>
      </w:r>
    </w:p>
    <w:p w14:paraId="65E0F9D3" w14:textId="77777777" w:rsidR="00033AA5" w:rsidRDefault="001D25DB" w:rsidP="00033AA5">
      <w:pPr>
        <w:pStyle w:val="SubStepAlpha"/>
      </w:pPr>
      <w:r w:rsidRPr="001D25DB">
        <w:t>As you work on your project, you will want to check to see which files have changed. This is helpful when you are committing files to the repo, and you don't want to commit all of them.</w:t>
      </w:r>
      <w:r>
        <w:t xml:space="preserve"> The </w:t>
      </w:r>
      <w:r w:rsidRPr="001D25DB">
        <w:rPr>
          <w:b/>
          <w:bCs/>
        </w:rPr>
        <w:t>git status</w:t>
      </w:r>
      <w:r>
        <w:t xml:space="preserve"> command displays</w:t>
      </w:r>
      <w:r w:rsidRPr="001D25DB">
        <w:t xml:space="preserve"> modified files in working directory</w:t>
      </w:r>
      <w:r>
        <w:t xml:space="preserve"> that are</w:t>
      </w:r>
      <w:r w:rsidRPr="001D25DB">
        <w:t xml:space="preserve"> staged for your next commit</w:t>
      </w:r>
      <w:r w:rsidR="00033AA5">
        <w:t>.</w:t>
      </w:r>
    </w:p>
    <w:p w14:paraId="632B804B" w14:textId="77777777" w:rsidR="00033AA5" w:rsidRDefault="00033AA5" w:rsidP="00033AA5">
      <w:pPr>
        <w:pStyle w:val="SubStepAlpha"/>
        <w:numPr>
          <w:ilvl w:val="0"/>
          <w:numId w:val="0"/>
        </w:numPr>
        <w:ind w:left="720"/>
      </w:pPr>
      <w:r>
        <w:t xml:space="preserve">This message tells you: </w:t>
      </w:r>
    </w:p>
    <w:p w14:paraId="224AA2EF" w14:textId="11038068" w:rsidR="00033AA5" w:rsidRDefault="00033AA5" w:rsidP="00033AA5">
      <w:pPr>
        <w:pStyle w:val="SubStepAlpha"/>
        <w:numPr>
          <w:ilvl w:val="0"/>
          <w:numId w:val="13"/>
        </w:numPr>
      </w:pPr>
      <w:r>
        <w:t>That you are on branch master. (Branches are discussed later in this lab)</w:t>
      </w:r>
    </w:p>
    <w:p w14:paraId="24595DDA" w14:textId="4E61E1AF" w:rsidR="00033AA5" w:rsidRDefault="00033AA5" w:rsidP="00033AA5">
      <w:pPr>
        <w:pStyle w:val="SubStepAlpha"/>
        <w:numPr>
          <w:ilvl w:val="0"/>
          <w:numId w:val="13"/>
        </w:numPr>
      </w:pPr>
      <w:r>
        <w:t>The commit message is Initial commit.</w:t>
      </w:r>
    </w:p>
    <w:p w14:paraId="1372426C" w14:textId="60356E05" w:rsidR="00033AA5" w:rsidRDefault="00033AA5" w:rsidP="00033AA5">
      <w:pPr>
        <w:pStyle w:val="SubStepAlpha"/>
        <w:numPr>
          <w:ilvl w:val="0"/>
          <w:numId w:val="13"/>
        </w:numPr>
      </w:pPr>
      <w:r>
        <w:t>There is nothing changed to commit.</w:t>
      </w:r>
    </w:p>
    <w:p w14:paraId="216AF4FD" w14:textId="547778AE" w:rsidR="00033AA5" w:rsidRDefault="00033AA5" w:rsidP="00033AA5">
      <w:pPr>
        <w:pStyle w:val="SubStepAlpha"/>
        <w:numPr>
          <w:ilvl w:val="0"/>
          <w:numId w:val="0"/>
        </w:numPr>
        <w:ind w:left="720"/>
      </w:pPr>
      <w:r>
        <w:t xml:space="preserve">You will see that the status of your repo will change once </w:t>
      </w:r>
      <w:r w:rsidR="00956B1D">
        <w:t xml:space="preserve">you </w:t>
      </w:r>
      <w:r>
        <w:t>add files and start making changes.</w:t>
      </w:r>
    </w:p>
    <w:p w14:paraId="1E5B98D7" w14:textId="065D88F3" w:rsidR="00033AA5" w:rsidRPr="00033AA5" w:rsidRDefault="004E0743" w:rsidP="00033AA5">
      <w:pPr>
        <w:pStyle w:val="CMD"/>
        <w:rPr>
          <w:b/>
          <w:bCs/>
        </w:rPr>
      </w:pPr>
      <w:r>
        <w:t>devasc@</w:t>
      </w:r>
      <w:proofErr w:type="gramStart"/>
      <w:r>
        <w:t>labvm:~</w:t>
      </w:r>
      <w:proofErr w:type="gramEnd"/>
      <w:r>
        <w:t>/labs/devnet-src</w:t>
      </w:r>
      <w:r w:rsidR="00033AA5" w:rsidRPr="00033AA5">
        <w:t xml:space="preserve">/git-intro$ </w:t>
      </w:r>
      <w:r w:rsidR="00033AA5" w:rsidRPr="00033AA5">
        <w:rPr>
          <w:b/>
          <w:bCs/>
        </w:rPr>
        <w:t>git status</w:t>
      </w:r>
    </w:p>
    <w:p w14:paraId="3B0326D7" w14:textId="77777777" w:rsidR="00033AA5" w:rsidRPr="00033AA5" w:rsidRDefault="00033AA5" w:rsidP="00176781">
      <w:pPr>
        <w:pStyle w:val="CMDOutput"/>
      </w:pPr>
      <w:r w:rsidRPr="00033AA5">
        <w:rPr>
          <w:highlight w:val="yellow"/>
        </w:rPr>
        <w:t>On branch master</w:t>
      </w:r>
    </w:p>
    <w:p w14:paraId="02F5E72E" w14:textId="77777777" w:rsidR="00033AA5" w:rsidRPr="00033AA5" w:rsidRDefault="00033AA5" w:rsidP="00176781">
      <w:pPr>
        <w:pStyle w:val="CMDOutput"/>
      </w:pPr>
    </w:p>
    <w:p w14:paraId="2EB27C12" w14:textId="77777777" w:rsidR="00033AA5" w:rsidRPr="00033AA5" w:rsidRDefault="00033AA5" w:rsidP="00176781">
      <w:pPr>
        <w:pStyle w:val="CMDOutput"/>
      </w:pPr>
      <w:r w:rsidRPr="00033AA5">
        <w:rPr>
          <w:highlight w:val="yellow"/>
        </w:rPr>
        <w:t>No commits yet</w:t>
      </w:r>
    </w:p>
    <w:p w14:paraId="104E8667" w14:textId="77777777" w:rsidR="00033AA5" w:rsidRPr="00033AA5" w:rsidRDefault="00033AA5" w:rsidP="00176781">
      <w:pPr>
        <w:pStyle w:val="CMDOutput"/>
      </w:pPr>
    </w:p>
    <w:p w14:paraId="2F86C8F4" w14:textId="77777777" w:rsidR="00033AA5" w:rsidRPr="00033AA5" w:rsidRDefault="00033AA5" w:rsidP="00176781">
      <w:pPr>
        <w:pStyle w:val="CMDOutput"/>
      </w:pPr>
      <w:r w:rsidRPr="00033AA5">
        <w:rPr>
          <w:highlight w:val="yellow"/>
        </w:rPr>
        <w:t>nothing to commit</w:t>
      </w:r>
      <w:r w:rsidRPr="00033AA5">
        <w:t xml:space="preserve"> (create/copy files and use "git add" to track)</w:t>
      </w:r>
    </w:p>
    <w:p w14:paraId="14ADA1CF" w14:textId="4C7D1F65" w:rsidR="00033AA5" w:rsidRDefault="004E0743" w:rsidP="00033AA5">
      <w:pPr>
        <w:pStyle w:val="CMD"/>
      </w:pPr>
      <w:r>
        <w:t>devasc@</w:t>
      </w:r>
      <w:proofErr w:type="gramStart"/>
      <w:r>
        <w:t>labvm:~</w:t>
      </w:r>
      <w:proofErr w:type="gramEnd"/>
      <w:r>
        <w:t>/labs/devnet-src</w:t>
      </w:r>
      <w:r w:rsidR="00033AA5" w:rsidRPr="00033AA5">
        <w:t>/git-intro$ </w:t>
      </w:r>
    </w:p>
    <w:p w14:paraId="49D2AD8B" w14:textId="7417EAA0" w:rsidR="00816E02" w:rsidRPr="00033AA5" w:rsidRDefault="00816E02" w:rsidP="00816E02">
      <w:pPr>
        <w:pStyle w:val="Heading2"/>
      </w:pPr>
      <w:r>
        <w:lastRenderedPageBreak/>
        <w:t xml:space="preserve">Staging </w:t>
      </w:r>
      <w:r w:rsidR="006F000D">
        <w:t>and Committing a File in the</w:t>
      </w:r>
      <w:r>
        <w:t xml:space="preserve"> Repository</w:t>
      </w:r>
    </w:p>
    <w:p w14:paraId="2D337AF0" w14:textId="51B3AA12" w:rsidR="0051718C" w:rsidRDefault="007D4629" w:rsidP="0051718C">
      <w:pPr>
        <w:pStyle w:val="BodyTextL25"/>
      </w:pPr>
      <w:r>
        <w:t>In this part you will create a file, stage</w:t>
      </w:r>
      <w:r w:rsidR="00956B1D">
        <w:t xml:space="preserve"> that file,</w:t>
      </w:r>
      <w:r>
        <w:t xml:space="preserve"> and commit that file to the Git repository.</w:t>
      </w:r>
      <w:r w:rsidR="0051718C">
        <w:t xml:space="preserve"> </w:t>
      </w:r>
    </w:p>
    <w:p w14:paraId="458331BE" w14:textId="4DFE3B3D" w:rsidR="005B31FF" w:rsidRDefault="00816E02" w:rsidP="00412BE5">
      <w:pPr>
        <w:pStyle w:val="Heading3"/>
      </w:pPr>
      <w:r>
        <w:t>Create a file</w:t>
      </w:r>
      <w:r w:rsidR="00412BE5">
        <w:t>.</w:t>
      </w:r>
    </w:p>
    <w:p w14:paraId="30F55B1B" w14:textId="2C01E880" w:rsidR="003728FD" w:rsidRDefault="004F0A2A" w:rsidP="003728FD">
      <w:pPr>
        <w:pStyle w:val="SubStepAlpha"/>
      </w:pPr>
      <w:r>
        <w:t xml:space="preserve">The </w:t>
      </w:r>
      <w:r w:rsidRPr="00176781">
        <w:rPr>
          <w:b/>
          <w:bCs/>
        </w:rPr>
        <w:t>git-intro</w:t>
      </w:r>
      <w:r>
        <w:t xml:space="preserve"> repository </w:t>
      </w:r>
      <w:r w:rsidR="00956B1D">
        <w:t>is</w:t>
      </w:r>
      <w:r>
        <w:t xml:space="preserve"> created but empty</w:t>
      </w:r>
      <w:r w:rsidR="003728FD">
        <w:t>.</w:t>
      </w:r>
      <w:r>
        <w:t xml:space="preserve"> Using the </w:t>
      </w:r>
      <w:r w:rsidRPr="00176781">
        <w:rPr>
          <w:b/>
          <w:bCs/>
        </w:rPr>
        <w:t>echo</w:t>
      </w:r>
      <w:r>
        <w:t xml:space="preserve"> command, create the file </w:t>
      </w:r>
      <w:r w:rsidRPr="00176781">
        <w:rPr>
          <w:b/>
          <w:bCs/>
        </w:rPr>
        <w:t>DEVASC.txt</w:t>
      </w:r>
      <w:r>
        <w:t xml:space="preserve"> with the information contained in quotes.</w:t>
      </w:r>
    </w:p>
    <w:p w14:paraId="31AAAF91" w14:textId="6041453F" w:rsidR="00334A76" w:rsidRPr="00334A76" w:rsidRDefault="004E0743" w:rsidP="00334A76">
      <w:pPr>
        <w:pStyle w:val="CMD"/>
        <w:rPr>
          <w:b/>
          <w:bCs/>
        </w:rPr>
      </w:pPr>
      <w:r>
        <w:t>devasc@</w:t>
      </w:r>
      <w:proofErr w:type="gramStart"/>
      <w:r>
        <w:t>labvm:~</w:t>
      </w:r>
      <w:proofErr w:type="gramEnd"/>
      <w:r>
        <w:t>/labs/devnet-src</w:t>
      </w:r>
      <w:r w:rsidR="00334A76" w:rsidRPr="00334A76">
        <w:t xml:space="preserve">/git-intro$ </w:t>
      </w:r>
      <w:r w:rsidR="00334A76" w:rsidRPr="00334A76">
        <w:rPr>
          <w:b/>
          <w:bCs/>
        </w:rPr>
        <w:t>echo "I am on my way to passing the Cisco DEVASC exam" &gt; DEVASC.txt</w:t>
      </w:r>
    </w:p>
    <w:p w14:paraId="15EE6BDA" w14:textId="430A7E6B" w:rsidR="00112497" w:rsidRDefault="004E0743" w:rsidP="00816E02">
      <w:pPr>
        <w:pStyle w:val="CMD"/>
      </w:pPr>
      <w:r>
        <w:t>devasc@</w:t>
      </w:r>
      <w:proofErr w:type="gramStart"/>
      <w:r>
        <w:t>labvm:~</w:t>
      </w:r>
      <w:proofErr w:type="gramEnd"/>
      <w:r>
        <w:t>/labs/devnet-src</w:t>
      </w:r>
      <w:r w:rsidR="00334A76" w:rsidRPr="00334A76">
        <w:t>/git-intro$</w:t>
      </w:r>
    </w:p>
    <w:p w14:paraId="2D97B575" w14:textId="21CE674B" w:rsidR="004F0A2A" w:rsidRPr="004F0A2A" w:rsidRDefault="00956B1D" w:rsidP="004F0A2A">
      <w:pPr>
        <w:pStyle w:val="SubStepAlpha"/>
      </w:pPr>
      <w:r>
        <w:t xml:space="preserve">Use the </w:t>
      </w:r>
      <w:r w:rsidRPr="00176781">
        <w:rPr>
          <w:b/>
          <w:bCs/>
        </w:rPr>
        <w:t>ls -la</w:t>
      </w:r>
      <w:r>
        <w:t xml:space="preserve"> command t</w:t>
      </w:r>
      <w:r w:rsidR="00334A76">
        <w:t>erify the file</w:t>
      </w:r>
      <w:r>
        <w:t xml:space="preserve">, as well as </w:t>
      </w:r>
      <w:proofErr w:type="gramStart"/>
      <w:r>
        <w:t>the .git</w:t>
      </w:r>
      <w:proofErr w:type="gramEnd"/>
      <w:r>
        <w:t xml:space="preserve"> directory, are in the </w:t>
      </w:r>
      <w:r w:rsidRPr="00176781">
        <w:rPr>
          <w:b/>
          <w:bCs/>
        </w:rPr>
        <w:t>git intro</w:t>
      </w:r>
      <w:r>
        <w:t xml:space="preserve"> directory.  Then use </w:t>
      </w:r>
      <w:r>
        <w:rPr>
          <w:b/>
          <w:bCs/>
        </w:rPr>
        <w:t xml:space="preserve">cat </w:t>
      </w:r>
      <w:r>
        <w:t xml:space="preserve">to display the contents of </w:t>
      </w:r>
      <w:r w:rsidRPr="00176781">
        <w:rPr>
          <w:b/>
          <w:bCs/>
        </w:rPr>
        <w:t>DEVASC.txt</w:t>
      </w:r>
      <w:r>
        <w:t>.</w:t>
      </w:r>
    </w:p>
    <w:p w14:paraId="31BD8085" w14:textId="47D68B65" w:rsidR="00334A76" w:rsidRPr="00334A76" w:rsidRDefault="004E0743" w:rsidP="00334A76">
      <w:pPr>
        <w:pStyle w:val="CMD"/>
        <w:rPr>
          <w:b/>
          <w:bCs/>
        </w:rPr>
      </w:pPr>
      <w:r>
        <w:t>devasc@</w:t>
      </w:r>
      <w:proofErr w:type="gramStart"/>
      <w:r>
        <w:t>labvm:~</w:t>
      </w:r>
      <w:proofErr w:type="gramEnd"/>
      <w:r>
        <w:t>/labs/devnet-src</w:t>
      </w:r>
      <w:r w:rsidR="00334A76" w:rsidRPr="00334A76">
        <w:t xml:space="preserve">/git-intro$ </w:t>
      </w:r>
      <w:r w:rsidR="00334A76" w:rsidRPr="00334A76">
        <w:rPr>
          <w:b/>
          <w:bCs/>
        </w:rPr>
        <w:t>ls -la</w:t>
      </w:r>
    </w:p>
    <w:p w14:paraId="4DF84B74" w14:textId="77777777" w:rsidR="00334A76" w:rsidRPr="00334A76" w:rsidRDefault="00334A76" w:rsidP="00176781">
      <w:pPr>
        <w:pStyle w:val="CMDOutput"/>
      </w:pPr>
      <w:r w:rsidRPr="00334A76">
        <w:t>total 16</w:t>
      </w:r>
    </w:p>
    <w:p w14:paraId="49737283" w14:textId="77777777" w:rsidR="00334A76" w:rsidRPr="00334A76" w:rsidRDefault="00334A76" w:rsidP="00176781">
      <w:pPr>
        <w:pStyle w:val="CMDOutput"/>
      </w:pPr>
      <w:r w:rsidRPr="00334A76">
        <w:t xml:space="preserve">drwxrwxr-x 3 devasc devasc 4096 Apr 17 </w:t>
      </w:r>
      <w:proofErr w:type="gramStart"/>
      <w:r w:rsidRPr="00334A76">
        <w:t>20:38 .</w:t>
      </w:r>
      <w:proofErr w:type="gramEnd"/>
    </w:p>
    <w:p w14:paraId="6CFCEF78" w14:textId="77777777" w:rsidR="00334A76" w:rsidRPr="00334A76" w:rsidRDefault="00334A76" w:rsidP="00176781">
      <w:pPr>
        <w:pStyle w:val="CMDOutput"/>
      </w:pPr>
      <w:r w:rsidRPr="00334A76">
        <w:t>drwxrwxr-x 5 devasc devasc 4096 Apr 17 19:50</w:t>
      </w:r>
      <w:proofErr w:type="gramStart"/>
      <w:r w:rsidRPr="00334A76">
        <w:t xml:space="preserve"> ..</w:t>
      </w:r>
      <w:proofErr w:type="gramEnd"/>
    </w:p>
    <w:p w14:paraId="3E7BAD4E" w14:textId="77777777" w:rsidR="00334A76" w:rsidRPr="00334A76" w:rsidRDefault="00334A76" w:rsidP="00176781">
      <w:pPr>
        <w:pStyle w:val="CMDOutput"/>
      </w:pPr>
      <w:r w:rsidRPr="00334A76">
        <w:rPr>
          <w:highlight w:val="yellow"/>
        </w:rPr>
        <w:t>-rw-rw-r-- 1 devasc devasc   48 Apr 17 20:38 DEVASC.txt</w:t>
      </w:r>
    </w:p>
    <w:p w14:paraId="29B45397" w14:textId="77777777" w:rsidR="00334A76" w:rsidRPr="00334A76" w:rsidRDefault="00334A76" w:rsidP="00176781">
      <w:pPr>
        <w:pStyle w:val="CMDOutput"/>
      </w:pPr>
      <w:r w:rsidRPr="00334A76">
        <w:t xml:space="preserve">drwxrwxr-x 7 devasc devasc 4096 Apr 17 </w:t>
      </w:r>
      <w:proofErr w:type="gramStart"/>
      <w:r w:rsidRPr="00334A76">
        <w:t>19:57 .git</w:t>
      </w:r>
      <w:proofErr w:type="gramEnd"/>
    </w:p>
    <w:p w14:paraId="37F0545F" w14:textId="77777777" w:rsidR="00334A76" w:rsidRPr="00334A76" w:rsidRDefault="00334A76" w:rsidP="00176781">
      <w:pPr>
        <w:pStyle w:val="CMDOutput"/>
      </w:pPr>
      <w:r w:rsidRPr="00334A76">
        <w:t>evasc@</w:t>
      </w:r>
      <w:proofErr w:type="gramStart"/>
      <w:r w:rsidRPr="00334A76">
        <w:t>labvm:~</w:t>
      </w:r>
      <w:proofErr w:type="gramEnd"/>
      <w:r w:rsidRPr="00334A76">
        <w:t xml:space="preserve">/src/git-intro$ </w:t>
      </w:r>
      <w:r w:rsidRPr="00334A76">
        <w:rPr>
          <w:b/>
          <w:bCs/>
        </w:rPr>
        <w:t>cat DEVASC.txt</w:t>
      </w:r>
    </w:p>
    <w:p w14:paraId="19E18B11" w14:textId="77777777" w:rsidR="00334A76" w:rsidRPr="00334A76" w:rsidRDefault="00334A76" w:rsidP="00176781">
      <w:pPr>
        <w:pStyle w:val="CMDOutput"/>
      </w:pPr>
      <w:r w:rsidRPr="00334A76">
        <w:t>I am on my way to passing the Cisco DEVASC exam</w:t>
      </w:r>
    </w:p>
    <w:p w14:paraId="7CA0DABF" w14:textId="0CAE79E3" w:rsidR="00334A76" w:rsidRDefault="004E0743" w:rsidP="00334A76">
      <w:pPr>
        <w:pStyle w:val="CMD"/>
      </w:pPr>
      <w:r>
        <w:t>devasc@</w:t>
      </w:r>
      <w:proofErr w:type="gramStart"/>
      <w:r>
        <w:t>labvm:~</w:t>
      </w:r>
      <w:proofErr w:type="gramEnd"/>
      <w:r>
        <w:t>/labs/devnet-src</w:t>
      </w:r>
      <w:r w:rsidR="00334A76" w:rsidRPr="00334A76">
        <w:t>/git-intro$ </w:t>
      </w:r>
    </w:p>
    <w:p w14:paraId="6DFAB760" w14:textId="2998AB9A" w:rsidR="00816E02" w:rsidRPr="00334A76" w:rsidRDefault="00816E02" w:rsidP="00816E02">
      <w:pPr>
        <w:pStyle w:val="Heading3"/>
      </w:pPr>
      <w:r>
        <w:t>Examine the Repository Status.</w:t>
      </w:r>
    </w:p>
    <w:p w14:paraId="77CF2746" w14:textId="1C86A4ED" w:rsidR="003728FD" w:rsidRDefault="001A1306" w:rsidP="00176781">
      <w:pPr>
        <w:pStyle w:val="BodyTextL25"/>
      </w:pPr>
      <w:r>
        <w:t xml:space="preserve">Examine the repository status using </w:t>
      </w:r>
      <w:r w:rsidRPr="001A1306">
        <w:rPr>
          <w:b/>
          <w:bCs/>
        </w:rPr>
        <w:t>git status</w:t>
      </w:r>
      <w:r w:rsidR="009A4C84" w:rsidRPr="009A4C84">
        <w:t>. Notice that </w:t>
      </w:r>
      <w:r w:rsidR="000E2C27">
        <w:t>Git</w:t>
      </w:r>
      <w:r w:rsidR="000E2C27" w:rsidRPr="009A4C84">
        <w:t> </w:t>
      </w:r>
      <w:r w:rsidR="009A4C84" w:rsidRPr="009A4C84">
        <w:t xml:space="preserve">found the new file in the </w:t>
      </w:r>
      <w:proofErr w:type="gramStart"/>
      <w:r w:rsidR="009A4C84" w:rsidRPr="009A4C84">
        <w:t>directory, and</w:t>
      </w:r>
      <w:proofErr w:type="gramEnd"/>
      <w:r w:rsidR="009A4C84" w:rsidRPr="009A4C84">
        <w:t xml:space="preserve"> knows that it's not tracked.</w:t>
      </w:r>
    </w:p>
    <w:p w14:paraId="24F7B862" w14:textId="7471D90F" w:rsidR="000624BC" w:rsidRPr="000624BC" w:rsidRDefault="004E0743" w:rsidP="000624BC">
      <w:pPr>
        <w:pStyle w:val="CMD"/>
      </w:pPr>
      <w:r>
        <w:t>devasc@</w:t>
      </w:r>
      <w:proofErr w:type="gramStart"/>
      <w:r>
        <w:t>labvm:~</w:t>
      </w:r>
      <w:proofErr w:type="gramEnd"/>
      <w:r>
        <w:t>/labs/devnet-src</w:t>
      </w:r>
      <w:r w:rsidR="000624BC" w:rsidRPr="000624BC">
        <w:t xml:space="preserve">/git-intro$ </w:t>
      </w:r>
      <w:r w:rsidR="000624BC" w:rsidRPr="000624BC">
        <w:rPr>
          <w:b/>
          <w:bCs/>
        </w:rPr>
        <w:t>git status</w:t>
      </w:r>
    </w:p>
    <w:p w14:paraId="4E693FCC" w14:textId="77777777" w:rsidR="000624BC" w:rsidRPr="000624BC" w:rsidRDefault="000624BC" w:rsidP="00176781">
      <w:pPr>
        <w:pStyle w:val="CMDOutput"/>
      </w:pPr>
      <w:r w:rsidRPr="000624BC">
        <w:t>On branch master</w:t>
      </w:r>
    </w:p>
    <w:p w14:paraId="36C157CA" w14:textId="77777777" w:rsidR="000624BC" w:rsidRPr="000624BC" w:rsidRDefault="000624BC" w:rsidP="00176781">
      <w:pPr>
        <w:pStyle w:val="CMDOutput"/>
      </w:pPr>
    </w:p>
    <w:p w14:paraId="3251C2B1" w14:textId="77777777" w:rsidR="000624BC" w:rsidRPr="000624BC" w:rsidRDefault="000624BC" w:rsidP="00176781">
      <w:pPr>
        <w:pStyle w:val="CMDOutput"/>
      </w:pPr>
      <w:r w:rsidRPr="000624BC">
        <w:t>No commits yet</w:t>
      </w:r>
    </w:p>
    <w:p w14:paraId="05A6BFC5" w14:textId="77777777" w:rsidR="000624BC" w:rsidRPr="000624BC" w:rsidRDefault="000624BC" w:rsidP="00176781">
      <w:pPr>
        <w:pStyle w:val="CMDOutput"/>
      </w:pPr>
    </w:p>
    <w:p w14:paraId="69179645" w14:textId="77777777" w:rsidR="000624BC" w:rsidRPr="000624BC" w:rsidRDefault="000624BC" w:rsidP="00176781">
      <w:pPr>
        <w:pStyle w:val="CMDOutput"/>
      </w:pPr>
      <w:r w:rsidRPr="000624BC">
        <w:rPr>
          <w:highlight w:val="yellow"/>
        </w:rPr>
        <w:t>Untracked files:</w:t>
      </w:r>
    </w:p>
    <w:p w14:paraId="48ECCDA0" w14:textId="77777777" w:rsidR="000624BC" w:rsidRPr="000624BC" w:rsidRDefault="000624BC" w:rsidP="00176781">
      <w:pPr>
        <w:pStyle w:val="CMDOutput"/>
      </w:pPr>
      <w:r w:rsidRPr="000624BC">
        <w:t>  (use "git add &lt;file&gt;..." to include in what will be committed)</w:t>
      </w:r>
    </w:p>
    <w:p w14:paraId="3F9956EE" w14:textId="77777777" w:rsidR="000624BC" w:rsidRPr="000624BC" w:rsidRDefault="000624BC" w:rsidP="00176781">
      <w:pPr>
        <w:pStyle w:val="CMDOutput"/>
      </w:pPr>
      <w:r w:rsidRPr="000624BC">
        <w:tab/>
      </w:r>
      <w:r w:rsidRPr="000624BC">
        <w:rPr>
          <w:highlight w:val="yellow"/>
        </w:rPr>
        <w:t>DEVASC.txt</w:t>
      </w:r>
    </w:p>
    <w:p w14:paraId="78A8C033" w14:textId="77777777" w:rsidR="000624BC" w:rsidRPr="000624BC" w:rsidRDefault="000624BC" w:rsidP="00176781">
      <w:pPr>
        <w:pStyle w:val="CMDOutput"/>
      </w:pPr>
    </w:p>
    <w:p w14:paraId="7CE25943" w14:textId="77777777" w:rsidR="000624BC" w:rsidRPr="000624BC" w:rsidRDefault="000624BC" w:rsidP="00176781">
      <w:pPr>
        <w:pStyle w:val="CMDOutput"/>
      </w:pPr>
      <w:r w:rsidRPr="000624BC">
        <w:t>nothing added to commit but untracked files present (</w:t>
      </w:r>
      <w:r w:rsidRPr="000624BC">
        <w:rPr>
          <w:highlight w:val="yellow"/>
        </w:rPr>
        <w:t>use "git add" to track</w:t>
      </w:r>
      <w:r w:rsidRPr="000624BC">
        <w:t>)</w:t>
      </w:r>
    </w:p>
    <w:p w14:paraId="12875F8C" w14:textId="4EA100CC" w:rsidR="000624BC" w:rsidRDefault="004E0743" w:rsidP="000624BC">
      <w:pPr>
        <w:pStyle w:val="CMD"/>
      </w:pPr>
      <w:r>
        <w:t>devasc@</w:t>
      </w:r>
      <w:proofErr w:type="gramStart"/>
      <w:r>
        <w:t>labvm:~</w:t>
      </w:r>
      <w:proofErr w:type="gramEnd"/>
      <w:r>
        <w:t>/labs/devnet-src</w:t>
      </w:r>
      <w:r w:rsidR="000624BC" w:rsidRPr="000624BC">
        <w:t>/git-intro$ </w:t>
      </w:r>
    </w:p>
    <w:p w14:paraId="09B39029" w14:textId="5FC12DFC" w:rsidR="006F000D" w:rsidRPr="000624BC" w:rsidRDefault="006F000D" w:rsidP="006F000D">
      <w:pPr>
        <w:pStyle w:val="Heading3"/>
      </w:pPr>
      <w:r>
        <w:t>Staging the File.</w:t>
      </w:r>
    </w:p>
    <w:p w14:paraId="5E3C36CC" w14:textId="034831B7" w:rsidR="002E7DBC" w:rsidRPr="002E7DBC" w:rsidRDefault="002E7DBC" w:rsidP="002E7DBC">
      <w:pPr>
        <w:pStyle w:val="SubStepAlpha"/>
      </w:pPr>
      <w:r w:rsidRPr="002E7DBC">
        <w:t xml:space="preserve">Next, </w:t>
      </w:r>
      <w:r w:rsidR="00E92863">
        <w:t xml:space="preserve">use the </w:t>
      </w:r>
      <w:r w:rsidR="00E92863" w:rsidRPr="00E92863">
        <w:rPr>
          <w:b/>
          <w:bCs/>
        </w:rPr>
        <w:t>git add</w:t>
      </w:r>
      <w:r w:rsidR="00C3249E">
        <w:t xml:space="preserve"> </w:t>
      </w:r>
      <w:r w:rsidR="00E92863">
        <w:t>command</w:t>
      </w:r>
      <w:r w:rsidR="00C3249E">
        <w:t xml:space="preserve"> </w:t>
      </w:r>
      <w:r w:rsidRPr="002E7DBC">
        <w:t>to "stage</w:t>
      </w:r>
      <w:r w:rsidR="007604D3">
        <w:t xml:space="preserve">" the </w:t>
      </w:r>
      <w:r w:rsidR="00435345" w:rsidRPr="00176781">
        <w:rPr>
          <w:b/>
          <w:bCs/>
        </w:rPr>
        <w:t>DEVASC.txt</w:t>
      </w:r>
      <w:r w:rsidR="00435345">
        <w:t xml:space="preserve"> file</w:t>
      </w:r>
      <w:r w:rsidRPr="002E7DBC">
        <w:t xml:space="preserve">. Staging is an intermediate phase </w:t>
      </w:r>
      <w:r w:rsidR="007604D3">
        <w:t xml:space="preserve">prior to </w:t>
      </w:r>
      <w:r w:rsidR="00301A47">
        <w:t>committing a file</w:t>
      </w:r>
      <w:r w:rsidRPr="002E7DBC">
        <w:t xml:space="preserve"> to the repository</w:t>
      </w:r>
      <w:r w:rsidR="00301A47">
        <w:t xml:space="preserve"> with </w:t>
      </w:r>
      <w:r w:rsidR="00301A47" w:rsidRPr="00176781">
        <w:t>the</w:t>
      </w:r>
      <w:r w:rsidR="00301A47" w:rsidRPr="00301A47">
        <w:rPr>
          <w:b/>
          <w:bCs/>
        </w:rPr>
        <w:t xml:space="preserve"> git commit</w:t>
      </w:r>
      <w:r w:rsidR="00301A47">
        <w:t xml:space="preserve"> command</w:t>
      </w:r>
      <w:r w:rsidRPr="002E7DBC">
        <w:t>.</w:t>
      </w:r>
      <w:r w:rsidR="00301A47">
        <w:t xml:space="preserve"> This command creates a snapshot of the contents of the file at the time this command is entered. Any changes to the file </w:t>
      </w:r>
      <w:r w:rsidR="005903CC">
        <w:t>require</w:t>
      </w:r>
      <w:r w:rsidR="00301A47">
        <w:t xml:space="preserve"> another </w:t>
      </w:r>
      <w:r w:rsidR="00301A47" w:rsidRPr="00176781">
        <w:rPr>
          <w:b/>
          <w:bCs/>
        </w:rPr>
        <w:t>git add</w:t>
      </w:r>
      <w:r w:rsidR="00301A47">
        <w:t xml:space="preserve"> command prior to committing the file.</w:t>
      </w:r>
    </w:p>
    <w:p w14:paraId="054727E6" w14:textId="03A7E8EA" w:rsidR="003728FD" w:rsidRDefault="004E0743" w:rsidP="00801719">
      <w:pPr>
        <w:pStyle w:val="CMD"/>
      </w:pPr>
      <w:r>
        <w:t>devasc@</w:t>
      </w:r>
      <w:proofErr w:type="gramStart"/>
      <w:r>
        <w:t>labvm:~</w:t>
      </w:r>
      <w:proofErr w:type="gramEnd"/>
      <w:r>
        <w:t>/labs/devnet-src</w:t>
      </w:r>
      <w:r w:rsidR="00801719" w:rsidRPr="00801719">
        <w:t xml:space="preserve">/git-intro$ </w:t>
      </w:r>
      <w:r w:rsidR="00801719" w:rsidRPr="00801719">
        <w:rPr>
          <w:b/>
          <w:bCs/>
        </w:rPr>
        <w:t>git add DEVASC.txt</w:t>
      </w:r>
    </w:p>
    <w:p w14:paraId="15D2682A" w14:textId="4A9C2B67" w:rsidR="003728FD" w:rsidRDefault="007F3477" w:rsidP="003728FD">
      <w:pPr>
        <w:pStyle w:val="SubStepAlpha"/>
      </w:pPr>
      <w:r>
        <w:t xml:space="preserve">Using the </w:t>
      </w:r>
      <w:r w:rsidRPr="000C2DA6">
        <w:rPr>
          <w:b/>
          <w:bCs/>
        </w:rPr>
        <w:t>git status</w:t>
      </w:r>
      <w:r>
        <w:t xml:space="preserve"> command again, notice the </w:t>
      </w:r>
      <w:r w:rsidR="00E85793">
        <w:t xml:space="preserve">staged changes </w:t>
      </w:r>
      <w:r w:rsidR="005A727D">
        <w:t>displayed as "new file: DEVASC.txt"</w:t>
      </w:r>
      <w:r w:rsidR="003728FD">
        <w:t>.</w:t>
      </w:r>
    </w:p>
    <w:p w14:paraId="6BEBAEFB" w14:textId="5B9F0BA9" w:rsidR="00435345" w:rsidRPr="00435345" w:rsidRDefault="004E0743" w:rsidP="00435345">
      <w:pPr>
        <w:pStyle w:val="CMD"/>
        <w:rPr>
          <w:b/>
          <w:bCs/>
        </w:rPr>
      </w:pPr>
      <w:r>
        <w:t>devasc@</w:t>
      </w:r>
      <w:proofErr w:type="gramStart"/>
      <w:r>
        <w:t>labvm:~</w:t>
      </w:r>
      <w:proofErr w:type="gramEnd"/>
      <w:r>
        <w:t>/labs/devnet-src</w:t>
      </w:r>
      <w:r w:rsidR="00435345" w:rsidRPr="00435345">
        <w:t xml:space="preserve">/git-intro$ </w:t>
      </w:r>
      <w:r w:rsidR="00435345" w:rsidRPr="00435345">
        <w:rPr>
          <w:b/>
          <w:bCs/>
        </w:rPr>
        <w:t>git status</w:t>
      </w:r>
    </w:p>
    <w:p w14:paraId="4BA4D3E9" w14:textId="77777777" w:rsidR="00435345" w:rsidRPr="00435345" w:rsidRDefault="00435345" w:rsidP="00176781">
      <w:pPr>
        <w:pStyle w:val="CMDOutput"/>
      </w:pPr>
      <w:r w:rsidRPr="00435345">
        <w:t>On branch master</w:t>
      </w:r>
    </w:p>
    <w:p w14:paraId="0D626DE2" w14:textId="77777777" w:rsidR="00435345" w:rsidRPr="00435345" w:rsidRDefault="00435345" w:rsidP="00176781">
      <w:pPr>
        <w:pStyle w:val="CMDOutput"/>
      </w:pPr>
    </w:p>
    <w:p w14:paraId="141E4195" w14:textId="77777777" w:rsidR="00435345" w:rsidRPr="00435345" w:rsidRDefault="00435345" w:rsidP="00176781">
      <w:pPr>
        <w:pStyle w:val="CMDOutput"/>
      </w:pPr>
      <w:r w:rsidRPr="00435345">
        <w:lastRenderedPageBreak/>
        <w:t>No commits yet</w:t>
      </w:r>
    </w:p>
    <w:p w14:paraId="67C6B9BB" w14:textId="77777777" w:rsidR="00435345" w:rsidRPr="00435345" w:rsidRDefault="00435345" w:rsidP="00176781">
      <w:pPr>
        <w:pStyle w:val="CMDOutput"/>
      </w:pPr>
    </w:p>
    <w:p w14:paraId="4DD03B83" w14:textId="77777777" w:rsidR="00435345" w:rsidRPr="00435345" w:rsidRDefault="00435345" w:rsidP="00176781">
      <w:pPr>
        <w:pStyle w:val="CMDOutput"/>
      </w:pPr>
      <w:r w:rsidRPr="00435345">
        <w:t>Changes to be committed:</w:t>
      </w:r>
    </w:p>
    <w:p w14:paraId="4887DEBD" w14:textId="7F8F3B22" w:rsidR="00435345" w:rsidRPr="00435345" w:rsidRDefault="00C3249E" w:rsidP="00176781">
      <w:pPr>
        <w:pStyle w:val="CMDOutput"/>
      </w:pPr>
      <w:r>
        <w:t xml:space="preserve">  </w:t>
      </w:r>
      <w:r w:rsidR="00435345" w:rsidRPr="00435345">
        <w:t>(use "git rm --cached &lt;file&gt;..." to unstage)</w:t>
      </w:r>
    </w:p>
    <w:p w14:paraId="1F78E3CF" w14:textId="77777777" w:rsidR="00435345" w:rsidRPr="00435345" w:rsidRDefault="00435345" w:rsidP="00176781">
      <w:pPr>
        <w:pStyle w:val="CMDOutput"/>
      </w:pPr>
      <w:r w:rsidRPr="00435345">
        <w:tab/>
      </w:r>
      <w:r w:rsidRPr="00435345">
        <w:rPr>
          <w:highlight w:val="yellow"/>
        </w:rPr>
        <w:t>new file:   DEVASC.txt</w:t>
      </w:r>
    </w:p>
    <w:p w14:paraId="7BC84C4B" w14:textId="77777777" w:rsidR="00435345" w:rsidRPr="00435345" w:rsidRDefault="00435345" w:rsidP="00176781">
      <w:pPr>
        <w:pStyle w:val="CMDOutput"/>
      </w:pPr>
    </w:p>
    <w:p w14:paraId="5A9A65C2" w14:textId="089D031E" w:rsidR="00354E86" w:rsidRDefault="004E0743" w:rsidP="00435345">
      <w:pPr>
        <w:pStyle w:val="CMD"/>
      </w:pPr>
      <w:r>
        <w:t>devasc@</w:t>
      </w:r>
      <w:proofErr w:type="gramStart"/>
      <w:r>
        <w:t>labvm:~</w:t>
      </w:r>
      <w:proofErr w:type="gramEnd"/>
      <w:r>
        <w:t>/labs/devnet-src</w:t>
      </w:r>
      <w:r w:rsidR="00435345" w:rsidRPr="00435345">
        <w:t>/git-intro$ </w:t>
      </w:r>
    </w:p>
    <w:p w14:paraId="5159B6F0" w14:textId="0C0487FF" w:rsidR="00435345" w:rsidRPr="00435345" w:rsidRDefault="00DE37A4" w:rsidP="00354E86">
      <w:pPr>
        <w:pStyle w:val="Heading3"/>
      </w:pPr>
      <w:r>
        <w:t>Committing a File</w:t>
      </w:r>
      <w:r w:rsidR="00354E86">
        <w:t>.</w:t>
      </w:r>
    </w:p>
    <w:p w14:paraId="7D3AFAD3" w14:textId="29245F1A" w:rsidR="003728FD" w:rsidRDefault="00B875DB" w:rsidP="00176781">
      <w:pPr>
        <w:pStyle w:val="BodyTextL25"/>
      </w:pPr>
      <w:r w:rsidRPr="00DB091E">
        <w:t>Now that you</w:t>
      </w:r>
      <w:r w:rsidR="00956B1D">
        <w:t xml:space="preserve"> ha</w:t>
      </w:r>
      <w:r w:rsidRPr="00DB091E">
        <w:t xml:space="preserve">ve staged your changes, </w:t>
      </w:r>
      <w:r w:rsidR="00956B1D">
        <w:t xml:space="preserve">you will </w:t>
      </w:r>
      <w:r w:rsidRPr="00DB091E">
        <w:t xml:space="preserve">need to commit them </w:t>
      </w:r>
      <w:proofErr w:type="gramStart"/>
      <w:r w:rsidRPr="00DB091E">
        <w:t>in order to</w:t>
      </w:r>
      <w:proofErr w:type="gramEnd"/>
      <w:r w:rsidRPr="00DB091E">
        <w:t xml:space="preserve"> let Git know you want to start tracking those changes. Commit your </w:t>
      </w:r>
      <w:r w:rsidR="00BD6415">
        <w:t>staged content as a new commit snapshot</w:t>
      </w:r>
      <w:r w:rsidRPr="00DB091E">
        <w:t xml:space="preserve"> by</w:t>
      </w:r>
      <w:r w:rsidRPr="00B875DB">
        <w:t xml:space="preserve"> using the </w:t>
      </w:r>
      <w:r w:rsidRPr="00B875DB">
        <w:rPr>
          <w:b/>
          <w:bCs/>
        </w:rPr>
        <w:t>git commit</w:t>
      </w:r>
      <w:r w:rsidRPr="00B875DB">
        <w:t xml:space="preserve"> command. The </w:t>
      </w:r>
      <w:r w:rsidRPr="00B875DB">
        <w:rPr>
          <w:b/>
          <w:bCs/>
        </w:rPr>
        <w:t>-m</w:t>
      </w:r>
      <w:r w:rsidRPr="00B875DB">
        <w:t xml:space="preserve"> </w:t>
      </w:r>
      <w:r w:rsidR="004B07AD" w:rsidRPr="00176781">
        <w:rPr>
          <w:b/>
          <w:bCs/>
          <w:i/>
          <w:iCs/>
        </w:rPr>
        <w:t>message</w:t>
      </w:r>
      <w:r w:rsidR="004B07AD">
        <w:t xml:space="preserve"> </w:t>
      </w:r>
      <w:r w:rsidRPr="00B875DB">
        <w:t>switch enables you to add a message explaining the changes you've made.</w:t>
      </w:r>
      <w:r w:rsidR="00545647">
        <w:t xml:space="preserve"> </w:t>
      </w:r>
      <w:r w:rsidR="008D1692">
        <w:t>Note the number and letter combination highlighted in the output. This is the commit ID. Every commit is identified by a unique SHA1 hash</w:t>
      </w:r>
      <w:r w:rsidR="009569E0">
        <w:t>. The commit ID is the first 7 characters of the full commit hash. Your commit ID will be different than the one displayed.</w:t>
      </w:r>
    </w:p>
    <w:p w14:paraId="104DC730" w14:textId="73614341" w:rsidR="00545647" w:rsidRPr="00545647" w:rsidRDefault="004E0743" w:rsidP="00545647">
      <w:pPr>
        <w:pStyle w:val="CMD"/>
        <w:rPr>
          <w:b/>
          <w:bCs/>
        </w:rPr>
      </w:pPr>
      <w:r>
        <w:t>devasc@</w:t>
      </w:r>
      <w:proofErr w:type="gramStart"/>
      <w:r>
        <w:t>labvm:~</w:t>
      </w:r>
      <w:proofErr w:type="gramEnd"/>
      <w:r>
        <w:t>/labs/devnet-src</w:t>
      </w:r>
      <w:r w:rsidR="00545647" w:rsidRPr="00545647">
        <w:t xml:space="preserve">/git-intro$ </w:t>
      </w:r>
      <w:r w:rsidR="00545647" w:rsidRPr="00545647">
        <w:rPr>
          <w:b/>
          <w:bCs/>
        </w:rPr>
        <w:t>git commit -m "Committing DEVASC.txt to begin tracking changes"</w:t>
      </w:r>
    </w:p>
    <w:p w14:paraId="12DF4559" w14:textId="77777777" w:rsidR="00545647" w:rsidRPr="00545647" w:rsidRDefault="00545647" w:rsidP="00176781">
      <w:pPr>
        <w:pStyle w:val="CMDOutput"/>
      </w:pPr>
      <w:r w:rsidRPr="00545647">
        <w:t xml:space="preserve">[master (root-commit) </w:t>
      </w:r>
      <w:r w:rsidRPr="00545647">
        <w:rPr>
          <w:highlight w:val="yellow"/>
        </w:rPr>
        <w:t>b510f8e</w:t>
      </w:r>
      <w:r w:rsidRPr="00545647">
        <w:t>] Committing DEVASC.txt to begin tracking changes</w:t>
      </w:r>
    </w:p>
    <w:p w14:paraId="1A7410B2" w14:textId="77777777" w:rsidR="00545647" w:rsidRPr="00545647" w:rsidRDefault="00545647" w:rsidP="00176781">
      <w:pPr>
        <w:pStyle w:val="CMDOutput"/>
      </w:pPr>
      <w:r w:rsidRPr="00545647">
        <w:t xml:space="preserve"> 1 file changed, 1 </w:t>
      </w:r>
      <w:proofErr w:type="gramStart"/>
      <w:r w:rsidRPr="00545647">
        <w:t>insertion(</w:t>
      </w:r>
      <w:proofErr w:type="gramEnd"/>
      <w:r w:rsidRPr="00545647">
        <w:t>+)</w:t>
      </w:r>
    </w:p>
    <w:p w14:paraId="71B13A54" w14:textId="77777777" w:rsidR="00545647" w:rsidRPr="00545647" w:rsidRDefault="00545647" w:rsidP="00176781">
      <w:pPr>
        <w:pStyle w:val="CMDOutput"/>
      </w:pPr>
      <w:r w:rsidRPr="00545647">
        <w:t> create mode 100644 DEVASC.txt</w:t>
      </w:r>
    </w:p>
    <w:p w14:paraId="3717952A" w14:textId="755E1A82" w:rsidR="00545647" w:rsidRDefault="004E0743" w:rsidP="00545647">
      <w:pPr>
        <w:pStyle w:val="CMD"/>
      </w:pPr>
      <w:r>
        <w:t>devasc@</w:t>
      </w:r>
      <w:proofErr w:type="gramStart"/>
      <w:r>
        <w:t>labvm:~</w:t>
      </w:r>
      <w:proofErr w:type="gramEnd"/>
      <w:r>
        <w:t>/labs/devnet-src</w:t>
      </w:r>
      <w:r w:rsidR="00545647" w:rsidRPr="00545647">
        <w:t>/git-intro$ </w:t>
      </w:r>
    </w:p>
    <w:p w14:paraId="0D7A5424" w14:textId="5B778E81" w:rsidR="00075189" w:rsidRPr="00545647" w:rsidRDefault="0059091E" w:rsidP="00075189">
      <w:pPr>
        <w:pStyle w:val="Heading3"/>
      </w:pPr>
      <w:r>
        <w:t xml:space="preserve">Viewing </w:t>
      </w:r>
      <w:r w:rsidR="005E15CE">
        <w:t xml:space="preserve">the </w:t>
      </w:r>
      <w:r>
        <w:t>Commit History</w:t>
      </w:r>
      <w:r w:rsidR="00075189">
        <w:t>.</w:t>
      </w:r>
    </w:p>
    <w:p w14:paraId="405E2C8C" w14:textId="1FE9BA13" w:rsidR="00354E86" w:rsidRDefault="00110073" w:rsidP="00176781">
      <w:pPr>
        <w:pStyle w:val="BodyTextL25"/>
      </w:pPr>
      <w:r>
        <w:t xml:space="preserve">Use the </w:t>
      </w:r>
      <w:r w:rsidRPr="00D04CFC">
        <w:rPr>
          <w:b/>
          <w:bCs/>
        </w:rPr>
        <w:t>git log</w:t>
      </w:r>
      <w:r>
        <w:t xml:space="preserve"> command to show all commits in the current branch's history</w:t>
      </w:r>
      <w:r w:rsidR="00354E86">
        <w:t>.</w:t>
      </w:r>
      <w:r w:rsidR="007D4629">
        <w:t xml:space="preserve"> By default, all commits are made to the master branch.</w:t>
      </w:r>
      <w:r>
        <w:t xml:space="preserve"> </w:t>
      </w:r>
      <w:r w:rsidR="007D4629">
        <w:t>(</w:t>
      </w:r>
      <w:r>
        <w:t>Branches will be discussed later.</w:t>
      </w:r>
      <w:r w:rsidR="007D4629">
        <w:t>)</w:t>
      </w:r>
      <w:r w:rsidR="009569E0">
        <w:t xml:space="preserve"> </w:t>
      </w:r>
      <w:r w:rsidR="00796740">
        <w:t>The first line is the commit hash with the</w:t>
      </w:r>
      <w:r w:rsidR="009569E0">
        <w:t xml:space="preserve"> commit ID</w:t>
      </w:r>
      <w:r w:rsidR="00796740">
        <w:t xml:space="preserve"> as first 7 characters.</w:t>
      </w:r>
      <w:r w:rsidR="00105260">
        <w:t xml:space="preserve"> The file is committed to the master branch.</w:t>
      </w:r>
      <w:r w:rsidR="00796740">
        <w:t xml:space="preserve"> This is followed by</w:t>
      </w:r>
      <w:r w:rsidR="009569E0">
        <w:t xml:space="preserve"> your name and email address, </w:t>
      </w:r>
      <w:r w:rsidR="00796740">
        <w:t>the date of the commit and the message you included with the commit.</w:t>
      </w:r>
    </w:p>
    <w:p w14:paraId="653A3548" w14:textId="362BDDD8" w:rsidR="00110073" w:rsidRPr="00110073" w:rsidRDefault="004E0743" w:rsidP="00110073">
      <w:pPr>
        <w:pStyle w:val="CMD"/>
        <w:rPr>
          <w:b/>
          <w:bCs/>
        </w:rPr>
      </w:pPr>
      <w:r>
        <w:t>devasc@</w:t>
      </w:r>
      <w:proofErr w:type="gramStart"/>
      <w:r>
        <w:t>labvm:~</w:t>
      </w:r>
      <w:proofErr w:type="gramEnd"/>
      <w:r>
        <w:t>/labs/devnet-src</w:t>
      </w:r>
      <w:r w:rsidR="00110073" w:rsidRPr="00110073">
        <w:t xml:space="preserve">/git-intro$ </w:t>
      </w:r>
      <w:r w:rsidR="00110073" w:rsidRPr="00110073">
        <w:rPr>
          <w:b/>
          <w:bCs/>
        </w:rPr>
        <w:t>git log</w:t>
      </w:r>
    </w:p>
    <w:p w14:paraId="051AEB38" w14:textId="77777777" w:rsidR="00110073" w:rsidRPr="00110073" w:rsidRDefault="00110073" w:rsidP="00176781">
      <w:pPr>
        <w:pStyle w:val="CMDOutput"/>
      </w:pPr>
      <w:r w:rsidRPr="00110073">
        <w:rPr>
          <w:highlight w:val="yellow"/>
        </w:rPr>
        <w:t>commit b510f8e</w:t>
      </w:r>
      <w:r w:rsidRPr="00110073">
        <w:t xml:space="preserve">5f9f63c97432d108a0413567552c07356 (HEAD -&gt; </w:t>
      </w:r>
      <w:r w:rsidRPr="00105260">
        <w:rPr>
          <w:highlight w:val="yellow"/>
        </w:rPr>
        <w:t>master</w:t>
      </w:r>
      <w:r w:rsidRPr="00110073">
        <w:t>)</w:t>
      </w:r>
    </w:p>
    <w:p w14:paraId="74BE7192" w14:textId="77777777" w:rsidR="00110073" w:rsidRPr="00110073" w:rsidRDefault="00110073" w:rsidP="00176781">
      <w:pPr>
        <w:pStyle w:val="CMDOutput"/>
      </w:pPr>
      <w:r w:rsidRPr="00110073">
        <w:rPr>
          <w:highlight w:val="yellow"/>
        </w:rPr>
        <w:t>Author: Sample User &lt;sample@example.com&gt;</w:t>
      </w:r>
    </w:p>
    <w:p w14:paraId="4917F103" w14:textId="77777777" w:rsidR="00110073" w:rsidRPr="00110073" w:rsidRDefault="00110073" w:rsidP="00176781">
      <w:pPr>
        <w:pStyle w:val="CMDOutput"/>
      </w:pPr>
      <w:r w:rsidRPr="00110073">
        <w:rPr>
          <w:highlight w:val="yellow"/>
        </w:rPr>
        <w:t>Date:</w:t>
      </w:r>
      <w:r w:rsidRPr="00110073">
        <w:t xml:space="preserve">   Sat Apr 18 18:03:28 2020 +0000</w:t>
      </w:r>
    </w:p>
    <w:p w14:paraId="3685ED69" w14:textId="77777777" w:rsidR="00110073" w:rsidRPr="00110073" w:rsidRDefault="00110073" w:rsidP="00176781">
      <w:pPr>
        <w:pStyle w:val="CMDOutput"/>
      </w:pPr>
    </w:p>
    <w:p w14:paraId="4AF1AF82" w14:textId="77777777" w:rsidR="00110073" w:rsidRPr="00110073" w:rsidRDefault="00110073" w:rsidP="00176781">
      <w:pPr>
        <w:pStyle w:val="CMDOutput"/>
      </w:pPr>
      <w:r w:rsidRPr="00110073">
        <w:t>    </w:t>
      </w:r>
      <w:r w:rsidRPr="00110073">
        <w:rPr>
          <w:highlight w:val="yellow"/>
        </w:rPr>
        <w:t>Committing DEVASC.txt to begin tracking changes</w:t>
      </w:r>
    </w:p>
    <w:p w14:paraId="34E6EA50" w14:textId="4BEA819B" w:rsidR="00110073" w:rsidRDefault="004E0743" w:rsidP="00110073">
      <w:pPr>
        <w:pStyle w:val="CMD"/>
      </w:pPr>
      <w:r>
        <w:t>devasc@</w:t>
      </w:r>
      <w:proofErr w:type="gramStart"/>
      <w:r>
        <w:t>labvm:~</w:t>
      </w:r>
      <w:proofErr w:type="gramEnd"/>
      <w:r>
        <w:t>/labs/devnet-src</w:t>
      </w:r>
      <w:r w:rsidR="00110073" w:rsidRPr="00110073">
        <w:t>/git-intro$ </w:t>
      </w:r>
    </w:p>
    <w:p w14:paraId="50E1B876" w14:textId="6FE63197" w:rsidR="00E26542" w:rsidRDefault="005E15CE" w:rsidP="005E15CE">
      <w:pPr>
        <w:pStyle w:val="Heading2"/>
      </w:pPr>
      <w:r>
        <w:t>Modifying the File and Tracking the Changes</w:t>
      </w:r>
    </w:p>
    <w:p w14:paraId="0F37D7C0" w14:textId="50760E77" w:rsidR="0051718C" w:rsidRDefault="000E2C27" w:rsidP="0051718C">
      <w:pPr>
        <w:pStyle w:val="BodyTextL25"/>
      </w:pPr>
      <w:r>
        <w:t>In this part, you will modify a file, stage the file, commit the file, and verify changes in the repository.</w:t>
      </w:r>
    </w:p>
    <w:p w14:paraId="69D49028" w14:textId="14BC19D6" w:rsidR="00E26542" w:rsidRPr="00110073" w:rsidRDefault="00E26542" w:rsidP="00E26542">
      <w:pPr>
        <w:pStyle w:val="Heading3"/>
      </w:pPr>
      <w:r>
        <w:t>Modify the file.</w:t>
      </w:r>
    </w:p>
    <w:p w14:paraId="29096C56" w14:textId="77777777" w:rsidR="00235427" w:rsidRDefault="00235427" w:rsidP="00235427">
      <w:pPr>
        <w:pStyle w:val="SubStepAlpha"/>
      </w:pPr>
      <w:r>
        <w:t xml:space="preserve">Make a change to DEVASC.txt using the </w:t>
      </w:r>
      <w:r w:rsidRPr="001F21CB">
        <w:rPr>
          <w:b/>
          <w:bCs/>
        </w:rPr>
        <w:t>echo</w:t>
      </w:r>
      <w:r>
        <w:t xml:space="preserve"> command. Be sure to use "&gt;&gt;" to append the existing file. The "&gt;" will overwrite the existing file. Use the </w:t>
      </w:r>
      <w:r w:rsidRPr="00C7657C">
        <w:rPr>
          <w:b/>
          <w:bCs/>
        </w:rPr>
        <w:t>cat</w:t>
      </w:r>
      <w:r>
        <w:t xml:space="preserve"> command to view the modified file.</w:t>
      </w:r>
    </w:p>
    <w:p w14:paraId="715D9C47" w14:textId="5C15BB07" w:rsidR="00235427" w:rsidRPr="00235427" w:rsidRDefault="004E0743" w:rsidP="00235427">
      <w:pPr>
        <w:pStyle w:val="CMD"/>
        <w:rPr>
          <w:b/>
          <w:bCs/>
        </w:rPr>
      </w:pPr>
      <w:r>
        <w:t>devasc@</w:t>
      </w:r>
      <w:proofErr w:type="gramStart"/>
      <w:r>
        <w:t>labvm:~</w:t>
      </w:r>
      <w:proofErr w:type="gramEnd"/>
      <w:r>
        <w:t>/labs/devnet-src</w:t>
      </w:r>
      <w:r w:rsidR="00235427" w:rsidRPr="00FD6430">
        <w:t xml:space="preserve">/git-intro$ </w:t>
      </w:r>
      <w:r w:rsidR="00235427" w:rsidRPr="00FD6430">
        <w:rPr>
          <w:b/>
          <w:bCs/>
        </w:rPr>
        <w:t>echo "I am beginning to understand Git!" &gt;&gt; DEVASC.txt</w:t>
      </w:r>
    </w:p>
    <w:p w14:paraId="45019FA8" w14:textId="5EA838FB" w:rsidR="00354E86" w:rsidRDefault="00C7657C" w:rsidP="00354E86">
      <w:pPr>
        <w:pStyle w:val="SubStepAlpha"/>
      </w:pPr>
      <w:r>
        <w:t xml:space="preserve">Use the </w:t>
      </w:r>
      <w:r w:rsidRPr="00C7657C">
        <w:rPr>
          <w:b/>
          <w:bCs/>
        </w:rPr>
        <w:t>cat</w:t>
      </w:r>
      <w:r>
        <w:t xml:space="preserve"> command to view the modified file.</w:t>
      </w:r>
    </w:p>
    <w:p w14:paraId="7BABEDD4" w14:textId="38F19935" w:rsidR="00FD6430" w:rsidRPr="00FD6430" w:rsidRDefault="004E0743" w:rsidP="00FD6430">
      <w:pPr>
        <w:pStyle w:val="CMD"/>
      </w:pPr>
      <w:r>
        <w:t>devasc@</w:t>
      </w:r>
      <w:proofErr w:type="gramStart"/>
      <w:r>
        <w:t>labvm:~</w:t>
      </w:r>
      <w:proofErr w:type="gramEnd"/>
      <w:r>
        <w:t>/labs/devnet-src</w:t>
      </w:r>
      <w:r w:rsidR="00FD6430" w:rsidRPr="00FD6430">
        <w:t xml:space="preserve">/git-intro$ </w:t>
      </w:r>
      <w:r w:rsidR="00FD6430" w:rsidRPr="00FD6430">
        <w:rPr>
          <w:b/>
          <w:bCs/>
        </w:rPr>
        <w:t>cat DEVASC.txt</w:t>
      </w:r>
    </w:p>
    <w:p w14:paraId="0DCFE590" w14:textId="77777777" w:rsidR="00FD6430" w:rsidRPr="00FD6430" w:rsidRDefault="00FD6430" w:rsidP="00176781">
      <w:pPr>
        <w:pStyle w:val="CMDOutput"/>
      </w:pPr>
      <w:r w:rsidRPr="00FD6430">
        <w:t>I am on my way to passing the Cisco DEVASC exam</w:t>
      </w:r>
    </w:p>
    <w:p w14:paraId="7BA68F6A" w14:textId="77777777" w:rsidR="00FD6430" w:rsidRPr="00FD6430" w:rsidRDefault="00FD6430" w:rsidP="00176781">
      <w:pPr>
        <w:pStyle w:val="CMDOutput"/>
      </w:pPr>
      <w:r w:rsidRPr="00FD6430">
        <w:t>I am beginning to understand Git!</w:t>
      </w:r>
    </w:p>
    <w:p w14:paraId="3FD8C800" w14:textId="278F524F" w:rsidR="00FD6430" w:rsidRDefault="004E0743" w:rsidP="00FD6430">
      <w:pPr>
        <w:pStyle w:val="CMD"/>
      </w:pPr>
      <w:r>
        <w:t>devasc@</w:t>
      </w:r>
      <w:proofErr w:type="gramStart"/>
      <w:r>
        <w:t>labvm:~</w:t>
      </w:r>
      <w:proofErr w:type="gramEnd"/>
      <w:r>
        <w:t>/labs/devnet-src</w:t>
      </w:r>
      <w:r w:rsidR="00FD6430" w:rsidRPr="00FD6430">
        <w:t>/git-intro$ </w:t>
      </w:r>
    </w:p>
    <w:p w14:paraId="185AC1CC" w14:textId="72BBF1EC" w:rsidR="000C2DA6" w:rsidRPr="00FD6430" w:rsidRDefault="000C2DA6" w:rsidP="000C2DA6">
      <w:pPr>
        <w:pStyle w:val="Heading3"/>
      </w:pPr>
      <w:r>
        <w:lastRenderedPageBreak/>
        <w:t>Verify the change to the repository.</w:t>
      </w:r>
    </w:p>
    <w:p w14:paraId="1E12E69D" w14:textId="15CDE13F" w:rsidR="00354E86" w:rsidRDefault="000C2DA6" w:rsidP="00176781">
      <w:pPr>
        <w:pStyle w:val="BodyTextL25"/>
      </w:pPr>
      <w:r>
        <w:t>Verify the change in the repository using</w:t>
      </w:r>
      <w:r w:rsidR="00354E86">
        <w:t xml:space="preserve"> the </w:t>
      </w:r>
      <w:r w:rsidR="00141062" w:rsidRPr="00141062">
        <w:rPr>
          <w:b/>
          <w:bCs/>
        </w:rPr>
        <w:t>git status</w:t>
      </w:r>
      <w:r w:rsidR="00141062">
        <w:t xml:space="preserve"> command</w:t>
      </w:r>
      <w:r w:rsidR="00354E86">
        <w:t>.</w:t>
      </w:r>
    </w:p>
    <w:p w14:paraId="0E46D360" w14:textId="40556230" w:rsidR="00141062" w:rsidRPr="00141062" w:rsidRDefault="004E0743" w:rsidP="00141062">
      <w:pPr>
        <w:pStyle w:val="CMD"/>
        <w:rPr>
          <w:b/>
          <w:bCs/>
        </w:rPr>
      </w:pPr>
      <w:r>
        <w:t>devasc@</w:t>
      </w:r>
      <w:proofErr w:type="gramStart"/>
      <w:r>
        <w:t>labvm:~</w:t>
      </w:r>
      <w:proofErr w:type="gramEnd"/>
      <w:r>
        <w:t>/labs/devnet-src</w:t>
      </w:r>
      <w:r w:rsidR="00141062" w:rsidRPr="00141062">
        <w:t xml:space="preserve">/git-intro$ </w:t>
      </w:r>
      <w:r w:rsidR="00141062" w:rsidRPr="00141062">
        <w:rPr>
          <w:b/>
          <w:bCs/>
        </w:rPr>
        <w:t>git status</w:t>
      </w:r>
    </w:p>
    <w:p w14:paraId="4E27CF1C" w14:textId="77777777" w:rsidR="00141062" w:rsidRPr="00141062" w:rsidRDefault="00141062" w:rsidP="00176781">
      <w:pPr>
        <w:pStyle w:val="CMDOutput"/>
      </w:pPr>
      <w:r w:rsidRPr="00141062">
        <w:t>On branch master</w:t>
      </w:r>
    </w:p>
    <w:p w14:paraId="684138B7" w14:textId="77777777" w:rsidR="00141062" w:rsidRPr="00141062" w:rsidRDefault="00141062" w:rsidP="00176781">
      <w:pPr>
        <w:pStyle w:val="CMDOutput"/>
      </w:pPr>
      <w:r w:rsidRPr="00141062">
        <w:t>Changes not staged for commit:</w:t>
      </w:r>
    </w:p>
    <w:p w14:paraId="2929B2A0" w14:textId="77777777" w:rsidR="00141062" w:rsidRPr="00141062" w:rsidRDefault="00141062" w:rsidP="00176781">
      <w:pPr>
        <w:pStyle w:val="CMDOutput"/>
      </w:pPr>
      <w:r w:rsidRPr="00141062">
        <w:t>  (use "git add &lt;file&gt;..." to update what will be committed)</w:t>
      </w:r>
    </w:p>
    <w:p w14:paraId="3FB67E6A" w14:textId="77777777" w:rsidR="00141062" w:rsidRPr="00141062" w:rsidRDefault="00141062" w:rsidP="00176781">
      <w:pPr>
        <w:pStyle w:val="CMDOutput"/>
      </w:pPr>
      <w:r w:rsidRPr="00141062">
        <w:t>  (use "git restore &lt;file&gt;..." to discard changes in working directory)</w:t>
      </w:r>
    </w:p>
    <w:p w14:paraId="571C7DA0" w14:textId="77777777" w:rsidR="00141062" w:rsidRPr="00141062" w:rsidRDefault="00141062" w:rsidP="00176781">
      <w:pPr>
        <w:pStyle w:val="CMDOutput"/>
      </w:pPr>
      <w:r w:rsidRPr="00141062">
        <w:tab/>
      </w:r>
      <w:r w:rsidRPr="00141062">
        <w:rPr>
          <w:highlight w:val="yellow"/>
        </w:rPr>
        <w:t>modified:   DEVASC.txt</w:t>
      </w:r>
    </w:p>
    <w:p w14:paraId="7B0C4A26" w14:textId="77777777" w:rsidR="00141062" w:rsidRPr="00141062" w:rsidRDefault="00141062" w:rsidP="00176781">
      <w:pPr>
        <w:pStyle w:val="CMDOutput"/>
      </w:pPr>
    </w:p>
    <w:p w14:paraId="21858AA5" w14:textId="77777777" w:rsidR="00141062" w:rsidRPr="00141062" w:rsidRDefault="00141062" w:rsidP="00176781">
      <w:pPr>
        <w:pStyle w:val="CMDOutput"/>
      </w:pPr>
      <w:r w:rsidRPr="00141062">
        <w:t>no changes added to commit (use "git add" and/or "git commit -a")</w:t>
      </w:r>
    </w:p>
    <w:p w14:paraId="6828F902" w14:textId="26A49BD6" w:rsidR="009020FD" w:rsidRDefault="004E0743" w:rsidP="009020FD">
      <w:pPr>
        <w:pStyle w:val="CMD"/>
      </w:pPr>
      <w:r>
        <w:t>devasc@</w:t>
      </w:r>
      <w:proofErr w:type="gramStart"/>
      <w:r>
        <w:t>labvm:~</w:t>
      </w:r>
      <w:proofErr w:type="gramEnd"/>
      <w:r>
        <w:t>/labs/devnet-src</w:t>
      </w:r>
      <w:r w:rsidR="00141062" w:rsidRPr="00141062">
        <w:t>/git-intro$ </w:t>
      </w:r>
    </w:p>
    <w:p w14:paraId="34457C0D" w14:textId="44AD50FB" w:rsidR="009020FD" w:rsidRPr="00141062" w:rsidRDefault="009020FD" w:rsidP="009020FD">
      <w:pPr>
        <w:pStyle w:val="Heading3"/>
      </w:pPr>
      <w:r>
        <w:t>Stage the modified file.</w:t>
      </w:r>
    </w:p>
    <w:p w14:paraId="6F3ADEE4" w14:textId="15C024F3" w:rsidR="00354E86" w:rsidRDefault="00775AAD" w:rsidP="00176781">
      <w:pPr>
        <w:pStyle w:val="BodyTextL25"/>
      </w:pPr>
      <w:r>
        <w:t xml:space="preserve">The modified file will need to be staged again before it can be committed using the </w:t>
      </w:r>
      <w:r w:rsidRPr="00A32A2C">
        <w:rPr>
          <w:b/>
          <w:bCs/>
        </w:rPr>
        <w:t>git add</w:t>
      </w:r>
      <w:r>
        <w:t xml:space="preserve"> command again. </w:t>
      </w:r>
    </w:p>
    <w:p w14:paraId="20F9229C" w14:textId="13FB36C3" w:rsidR="009020FD" w:rsidRDefault="004E0743" w:rsidP="009020FD">
      <w:pPr>
        <w:pStyle w:val="CMD"/>
        <w:rPr>
          <w:b/>
          <w:bCs/>
        </w:rPr>
      </w:pPr>
      <w:r>
        <w:t>devasc@</w:t>
      </w:r>
      <w:proofErr w:type="gramStart"/>
      <w:r>
        <w:t>labvm:~</w:t>
      </w:r>
      <w:proofErr w:type="gramEnd"/>
      <w:r>
        <w:t>/labs/devnet-src</w:t>
      </w:r>
      <w:r w:rsidR="00A32A2C" w:rsidRPr="00A32A2C">
        <w:t xml:space="preserve">/git-intro$ </w:t>
      </w:r>
      <w:r w:rsidR="00A32A2C" w:rsidRPr="00A32A2C">
        <w:rPr>
          <w:b/>
          <w:bCs/>
        </w:rPr>
        <w:t>git add DEVASC.txt</w:t>
      </w:r>
    </w:p>
    <w:p w14:paraId="05A70DC5" w14:textId="7898F6F8" w:rsidR="009020FD" w:rsidRPr="00A32A2C" w:rsidRDefault="009020FD" w:rsidP="009020FD">
      <w:pPr>
        <w:pStyle w:val="Heading3"/>
      </w:pPr>
      <w:r>
        <w:t>Commit the staged file.</w:t>
      </w:r>
    </w:p>
    <w:p w14:paraId="10BB83A1" w14:textId="2DCE41FA" w:rsidR="00354E86" w:rsidRDefault="00A32A2C" w:rsidP="00176781">
      <w:pPr>
        <w:pStyle w:val="BodyTextL25"/>
      </w:pPr>
      <w:r>
        <w:t xml:space="preserve">Commit the staged file using the </w:t>
      </w:r>
      <w:r w:rsidRPr="00A32A2C">
        <w:rPr>
          <w:b/>
          <w:bCs/>
        </w:rPr>
        <w:t>git commit</w:t>
      </w:r>
      <w:r>
        <w:t xml:space="preserve"> command</w:t>
      </w:r>
      <w:r w:rsidR="00354E86">
        <w:t>.</w:t>
      </w:r>
      <w:r w:rsidR="00F85805">
        <w:t xml:space="preserve"> Notice the new commit ID.</w:t>
      </w:r>
    </w:p>
    <w:p w14:paraId="092CB885" w14:textId="27709E66" w:rsidR="00A32A2C" w:rsidRPr="00A32A2C" w:rsidRDefault="004E0743" w:rsidP="00A32A2C">
      <w:pPr>
        <w:pStyle w:val="CMD"/>
      </w:pPr>
      <w:r>
        <w:t>devasc@</w:t>
      </w:r>
      <w:proofErr w:type="gramStart"/>
      <w:r>
        <w:t>labvm:~</w:t>
      </w:r>
      <w:proofErr w:type="gramEnd"/>
      <w:r>
        <w:t>/labs/devnet-src</w:t>
      </w:r>
      <w:r w:rsidR="00A32A2C" w:rsidRPr="00A32A2C">
        <w:t xml:space="preserve">/git-intro$ </w:t>
      </w:r>
      <w:r w:rsidR="00A32A2C" w:rsidRPr="00A32A2C">
        <w:rPr>
          <w:b/>
          <w:bCs/>
        </w:rPr>
        <w:t>git commit -m "Added additional line to file"</w:t>
      </w:r>
    </w:p>
    <w:p w14:paraId="13AF6950" w14:textId="77777777" w:rsidR="00A32A2C" w:rsidRPr="00A32A2C" w:rsidRDefault="00A32A2C" w:rsidP="00176781">
      <w:pPr>
        <w:pStyle w:val="CMDOutput"/>
      </w:pPr>
      <w:r w:rsidRPr="00A32A2C">
        <w:t xml:space="preserve">[master </w:t>
      </w:r>
      <w:r w:rsidRPr="00A32A2C">
        <w:rPr>
          <w:highlight w:val="yellow"/>
        </w:rPr>
        <w:t>9f5c4c5</w:t>
      </w:r>
      <w:r w:rsidRPr="00A32A2C">
        <w:t>] Added additional line to file</w:t>
      </w:r>
    </w:p>
    <w:p w14:paraId="4B67CEDF" w14:textId="77777777" w:rsidR="00A32A2C" w:rsidRPr="00A32A2C" w:rsidRDefault="00A32A2C" w:rsidP="00176781">
      <w:pPr>
        <w:pStyle w:val="CMDOutput"/>
      </w:pPr>
      <w:r w:rsidRPr="00A32A2C">
        <w:t xml:space="preserve"> 1 file changed, 1 </w:t>
      </w:r>
      <w:proofErr w:type="gramStart"/>
      <w:r w:rsidRPr="00A32A2C">
        <w:t>insertion(</w:t>
      </w:r>
      <w:proofErr w:type="gramEnd"/>
      <w:r w:rsidRPr="00A32A2C">
        <w:t>+)</w:t>
      </w:r>
    </w:p>
    <w:p w14:paraId="3CBF3648" w14:textId="26797471" w:rsidR="005E6DC1" w:rsidRDefault="004E0743" w:rsidP="005E6DC1">
      <w:pPr>
        <w:pStyle w:val="CMD"/>
      </w:pPr>
      <w:r>
        <w:t>devasc@</w:t>
      </w:r>
      <w:proofErr w:type="gramStart"/>
      <w:r>
        <w:t>labvm:~</w:t>
      </w:r>
      <w:proofErr w:type="gramEnd"/>
      <w:r>
        <w:t>/labs/devnet-src</w:t>
      </w:r>
      <w:r w:rsidR="00A32A2C" w:rsidRPr="00A32A2C">
        <w:t>/git-intro$</w:t>
      </w:r>
    </w:p>
    <w:p w14:paraId="1AEF5157" w14:textId="53163327" w:rsidR="005E6DC1" w:rsidRPr="00A32A2C" w:rsidRDefault="005E6DC1" w:rsidP="005E6DC1">
      <w:pPr>
        <w:pStyle w:val="Heading3"/>
      </w:pPr>
      <w:r>
        <w:t>Verify the changes in the repository.</w:t>
      </w:r>
    </w:p>
    <w:p w14:paraId="5BE4C579" w14:textId="1C74CE2C" w:rsidR="00354E86" w:rsidRDefault="00303B79" w:rsidP="00354E86">
      <w:pPr>
        <w:pStyle w:val="SubStepAlpha"/>
      </w:pPr>
      <w:r>
        <w:t>U</w:t>
      </w:r>
      <w:r w:rsidR="00D04CFC">
        <w:t xml:space="preserve">se the </w:t>
      </w:r>
      <w:r w:rsidR="00D04CFC" w:rsidRPr="00D04CFC">
        <w:rPr>
          <w:b/>
          <w:bCs/>
        </w:rPr>
        <w:t>git log</w:t>
      </w:r>
      <w:r w:rsidR="00D04CFC">
        <w:t xml:space="preserve"> command</w:t>
      </w:r>
      <w:r>
        <w:t xml:space="preserve"> again</w:t>
      </w:r>
      <w:r w:rsidR="00D04CFC">
        <w:t xml:space="preserve"> to show all commits. Notice </w:t>
      </w:r>
      <w:r w:rsidR="006661E6">
        <w:t xml:space="preserve">that </w:t>
      </w:r>
      <w:r w:rsidR="00D04CFC">
        <w:t xml:space="preserve">the log contains the original commit entry along with </w:t>
      </w:r>
      <w:r w:rsidR="0023252F">
        <w:t>the</w:t>
      </w:r>
      <w:r w:rsidR="00D04CFC">
        <w:t xml:space="preserve"> entry for the commit</w:t>
      </w:r>
      <w:r>
        <w:t xml:space="preserve"> you</w:t>
      </w:r>
      <w:r w:rsidR="00D04CFC">
        <w:t xml:space="preserve"> just performed.</w:t>
      </w:r>
      <w:r w:rsidR="006661E6">
        <w:t xml:space="preserve"> The latest commit is shown first</w:t>
      </w:r>
      <w:r w:rsidR="00F27FC0">
        <w:t>. The output highlights the</w:t>
      </w:r>
      <w:r w:rsidR="006661E6">
        <w:t xml:space="preserve"> commit ID</w:t>
      </w:r>
      <w:r w:rsidR="00CC33BA">
        <w:t xml:space="preserve"> (first </w:t>
      </w:r>
      <w:r w:rsidR="00A124F5">
        <w:t>7</w:t>
      </w:r>
      <w:r w:rsidR="00CC33BA">
        <w:t xml:space="preserve"> characters of the SHA1 hash)</w:t>
      </w:r>
      <w:r w:rsidR="00F27FC0">
        <w:t>, the date/time of the commit, and the message of the commit for each entry.</w:t>
      </w:r>
    </w:p>
    <w:p w14:paraId="4BFE6E86" w14:textId="48162D86" w:rsidR="00A32A2C" w:rsidRPr="00A32A2C" w:rsidRDefault="004E0743" w:rsidP="00A32A2C">
      <w:pPr>
        <w:pStyle w:val="CMD"/>
      </w:pPr>
      <w:r>
        <w:t>devasc@</w:t>
      </w:r>
      <w:proofErr w:type="gramStart"/>
      <w:r>
        <w:t>labvm:~</w:t>
      </w:r>
      <w:proofErr w:type="gramEnd"/>
      <w:r>
        <w:t>/labs/devnet-src</w:t>
      </w:r>
      <w:r w:rsidR="00A32A2C" w:rsidRPr="00A32A2C">
        <w:t xml:space="preserve">/git-intro$ </w:t>
      </w:r>
      <w:r w:rsidR="00A32A2C" w:rsidRPr="00A32A2C">
        <w:rPr>
          <w:b/>
          <w:bCs/>
        </w:rPr>
        <w:t>git log</w:t>
      </w:r>
    </w:p>
    <w:p w14:paraId="7AE2DBAD" w14:textId="77777777" w:rsidR="00A32A2C" w:rsidRPr="00A32A2C" w:rsidRDefault="00A32A2C" w:rsidP="00176781">
      <w:pPr>
        <w:pStyle w:val="CMDOutput"/>
      </w:pPr>
      <w:r w:rsidRPr="00A32A2C">
        <w:rPr>
          <w:highlight w:val="yellow"/>
        </w:rPr>
        <w:t>commit</w:t>
      </w:r>
      <w:r w:rsidRPr="00A32A2C">
        <w:t xml:space="preserve"> </w:t>
      </w:r>
      <w:r w:rsidRPr="00A32A2C">
        <w:rPr>
          <w:highlight w:val="yellow"/>
        </w:rPr>
        <w:t>9f5c4c5</w:t>
      </w:r>
      <w:r w:rsidRPr="00A32A2C">
        <w:t>d630e88abe2a873fe48144e25ebe7bd6a (HEAD -&gt; master)</w:t>
      </w:r>
    </w:p>
    <w:p w14:paraId="6C12633F" w14:textId="77777777" w:rsidR="00A32A2C" w:rsidRPr="00A32A2C" w:rsidRDefault="00A32A2C" w:rsidP="00176781">
      <w:pPr>
        <w:pStyle w:val="CMDOutput"/>
      </w:pPr>
      <w:r w:rsidRPr="00A32A2C">
        <w:t>Author: Sample User &lt;sample@example.com&gt;</w:t>
      </w:r>
    </w:p>
    <w:p w14:paraId="18765B34" w14:textId="77777777" w:rsidR="00A32A2C" w:rsidRPr="00A32A2C" w:rsidRDefault="00A32A2C" w:rsidP="00176781">
      <w:pPr>
        <w:pStyle w:val="CMDOutput"/>
      </w:pPr>
      <w:r w:rsidRPr="00A32A2C">
        <w:t xml:space="preserve">Date:   Sat </w:t>
      </w:r>
      <w:r w:rsidRPr="00A32A2C">
        <w:rPr>
          <w:highlight w:val="yellow"/>
        </w:rPr>
        <w:t>Apr 18 19:17:50</w:t>
      </w:r>
      <w:r w:rsidRPr="00A32A2C">
        <w:t xml:space="preserve"> 2020 +0000</w:t>
      </w:r>
    </w:p>
    <w:p w14:paraId="0F95A259" w14:textId="77777777" w:rsidR="00A32A2C" w:rsidRPr="00A32A2C" w:rsidRDefault="00A32A2C" w:rsidP="00176781">
      <w:pPr>
        <w:pStyle w:val="CMDOutput"/>
      </w:pPr>
    </w:p>
    <w:p w14:paraId="7A81FC9B" w14:textId="77777777" w:rsidR="00A32A2C" w:rsidRPr="00A32A2C" w:rsidRDefault="00A32A2C" w:rsidP="00176781">
      <w:pPr>
        <w:pStyle w:val="CMDOutput"/>
      </w:pPr>
      <w:r w:rsidRPr="00A32A2C">
        <w:t>    </w:t>
      </w:r>
      <w:r w:rsidRPr="00A32A2C">
        <w:rPr>
          <w:highlight w:val="yellow"/>
        </w:rPr>
        <w:t>Added additional line to file</w:t>
      </w:r>
    </w:p>
    <w:p w14:paraId="67C4C310" w14:textId="77777777" w:rsidR="00A32A2C" w:rsidRPr="00A32A2C" w:rsidRDefault="00A32A2C" w:rsidP="00176781">
      <w:pPr>
        <w:pStyle w:val="CMDOutput"/>
      </w:pPr>
    </w:p>
    <w:p w14:paraId="027C274A" w14:textId="77777777" w:rsidR="00A32A2C" w:rsidRPr="00A32A2C" w:rsidRDefault="00A32A2C" w:rsidP="00176781">
      <w:pPr>
        <w:pStyle w:val="CMDOutput"/>
      </w:pPr>
      <w:r w:rsidRPr="00A32A2C">
        <w:rPr>
          <w:highlight w:val="yellow"/>
        </w:rPr>
        <w:t>commit</w:t>
      </w:r>
      <w:r w:rsidRPr="00A32A2C">
        <w:t xml:space="preserve"> </w:t>
      </w:r>
      <w:r w:rsidRPr="00A32A2C">
        <w:rPr>
          <w:highlight w:val="yellow"/>
        </w:rPr>
        <w:t>b510f8e</w:t>
      </w:r>
      <w:r w:rsidRPr="00A32A2C">
        <w:t>5f9f63c97432d108a0413567552c07356</w:t>
      </w:r>
    </w:p>
    <w:p w14:paraId="6FFBF9A0" w14:textId="77777777" w:rsidR="00A32A2C" w:rsidRPr="00A32A2C" w:rsidRDefault="00A32A2C" w:rsidP="00176781">
      <w:pPr>
        <w:pStyle w:val="CMDOutput"/>
      </w:pPr>
      <w:r w:rsidRPr="00A32A2C">
        <w:t>Author: Sample User &lt;sample@example.com&gt;</w:t>
      </w:r>
    </w:p>
    <w:p w14:paraId="30A474BA" w14:textId="77777777" w:rsidR="00A32A2C" w:rsidRPr="00A32A2C" w:rsidRDefault="00A32A2C" w:rsidP="00176781">
      <w:pPr>
        <w:pStyle w:val="CMDOutput"/>
      </w:pPr>
      <w:r w:rsidRPr="00A32A2C">
        <w:t xml:space="preserve">Date:   Sat </w:t>
      </w:r>
      <w:r w:rsidRPr="00A32A2C">
        <w:rPr>
          <w:highlight w:val="yellow"/>
        </w:rPr>
        <w:t>Apr 18 18:03:28</w:t>
      </w:r>
      <w:r w:rsidRPr="00A32A2C">
        <w:t xml:space="preserve"> 2020 +0000</w:t>
      </w:r>
    </w:p>
    <w:p w14:paraId="301EC8E1" w14:textId="77777777" w:rsidR="00A32A2C" w:rsidRPr="00A32A2C" w:rsidRDefault="00A32A2C" w:rsidP="00176781">
      <w:pPr>
        <w:pStyle w:val="CMDOutput"/>
      </w:pPr>
    </w:p>
    <w:p w14:paraId="280D3A41" w14:textId="77777777" w:rsidR="00A32A2C" w:rsidRPr="00A32A2C" w:rsidRDefault="00A32A2C" w:rsidP="00176781">
      <w:pPr>
        <w:pStyle w:val="CMDOutput"/>
      </w:pPr>
      <w:r w:rsidRPr="00A32A2C">
        <w:t>    </w:t>
      </w:r>
      <w:r w:rsidRPr="00A32A2C">
        <w:rPr>
          <w:highlight w:val="yellow"/>
        </w:rPr>
        <w:t>Committing DEVASC.txt to begin tracking changes</w:t>
      </w:r>
    </w:p>
    <w:p w14:paraId="33CB223A" w14:textId="15DD48B8" w:rsidR="004B07AD" w:rsidRPr="00A32A2C" w:rsidRDefault="004E0743" w:rsidP="004B07AD">
      <w:pPr>
        <w:pStyle w:val="CMD"/>
      </w:pPr>
      <w:r>
        <w:t>devasc@</w:t>
      </w:r>
      <w:proofErr w:type="gramStart"/>
      <w:r>
        <w:t>labvm:~</w:t>
      </w:r>
      <w:proofErr w:type="gramEnd"/>
      <w:r>
        <w:t>/labs/devnet-src</w:t>
      </w:r>
      <w:r w:rsidR="00A32A2C" w:rsidRPr="00A32A2C">
        <w:t>/git-intro$ </w:t>
      </w:r>
    </w:p>
    <w:p w14:paraId="4070FC12" w14:textId="469FCDA6" w:rsidR="00F355C5" w:rsidRDefault="004B07AD" w:rsidP="00176781">
      <w:pPr>
        <w:pStyle w:val="SubStepAlpha"/>
      </w:pPr>
      <w:r>
        <w:t xml:space="preserve">When you have multiple entries in the log, you can compare the two commits using the </w:t>
      </w:r>
      <w:r w:rsidRPr="00303B79">
        <w:rPr>
          <w:b/>
          <w:bCs/>
        </w:rPr>
        <w:t>git diff</w:t>
      </w:r>
      <w:r>
        <w:t xml:space="preserve"> </w:t>
      </w:r>
      <w:r w:rsidRPr="00C73E73">
        <w:t>command</w:t>
      </w:r>
      <w:r w:rsidR="00303B79">
        <w:t xml:space="preserve"> adding </w:t>
      </w:r>
      <w:r w:rsidR="00F355C5">
        <w:t>original commit ID first and the latest commit second</w:t>
      </w:r>
      <w:r>
        <w:t xml:space="preserve">: </w:t>
      </w:r>
      <w:r w:rsidRPr="00303B79">
        <w:rPr>
          <w:b/>
          <w:bCs/>
        </w:rPr>
        <w:t>git diff</w:t>
      </w:r>
      <w:r>
        <w:t xml:space="preserve"> </w:t>
      </w:r>
      <w:r w:rsidR="005A5512">
        <w:t>&lt;</w:t>
      </w:r>
      <w:r w:rsidRPr="005A5512">
        <w:t>commit ID</w:t>
      </w:r>
      <w:r w:rsidR="00F355C5">
        <w:t xml:space="preserve"> original</w:t>
      </w:r>
      <w:r w:rsidR="005A5512">
        <w:t>&gt;</w:t>
      </w:r>
      <w:r w:rsidRPr="005A5512">
        <w:t xml:space="preserve"> </w:t>
      </w:r>
      <w:r w:rsidR="005A5512">
        <w:t>&lt;</w:t>
      </w:r>
      <w:r w:rsidRPr="005A5512">
        <w:t>commit ID</w:t>
      </w:r>
      <w:r w:rsidR="00F355C5">
        <w:t xml:space="preserve"> latest</w:t>
      </w:r>
      <w:r w:rsidR="005A5512">
        <w:t>&gt;</w:t>
      </w:r>
      <w:r w:rsidR="00303B79">
        <w:t xml:space="preserve">. You will need to use your commit IDs. The </w:t>
      </w:r>
      <w:r w:rsidR="00F355C5">
        <w:t xml:space="preserve">"+" sign at the end, followed by the text </w:t>
      </w:r>
      <w:r w:rsidR="00303B79">
        <w:t>indicates</w:t>
      </w:r>
      <w:r w:rsidR="00F355C5">
        <w:t xml:space="preserve"> the content that was appended to the file.</w:t>
      </w:r>
    </w:p>
    <w:p w14:paraId="2D7F5407" w14:textId="73F44FF0" w:rsidR="00F355C5" w:rsidRPr="00F355C5" w:rsidRDefault="004E0743" w:rsidP="00F355C5">
      <w:pPr>
        <w:pStyle w:val="CMD"/>
      </w:pPr>
      <w:r>
        <w:t>devasc@</w:t>
      </w:r>
      <w:proofErr w:type="gramStart"/>
      <w:r>
        <w:t>labvm:~</w:t>
      </w:r>
      <w:proofErr w:type="gramEnd"/>
      <w:r>
        <w:t>/labs/devnet-src</w:t>
      </w:r>
      <w:r w:rsidR="00F355C5" w:rsidRPr="00F355C5">
        <w:t xml:space="preserve">/git-intro$ </w:t>
      </w:r>
      <w:r w:rsidR="00F355C5" w:rsidRPr="00F355C5">
        <w:rPr>
          <w:b/>
          <w:bCs/>
        </w:rPr>
        <w:t>git diff b510f8e 9f5c4c5</w:t>
      </w:r>
    </w:p>
    <w:p w14:paraId="08C76344" w14:textId="77777777" w:rsidR="00F355C5" w:rsidRPr="00F355C5" w:rsidRDefault="00F355C5" w:rsidP="00176781">
      <w:pPr>
        <w:pStyle w:val="CMDOutput"/>
      </w:pPr>
      <w:r w:rsidRPr="00F355C5">
        <w:lastRenderedPageBreak/>
        <w:t>diff --git a/DEVASC.txt b/DEVASC.txt</w:t>
      </w:r>
    </w:p>
    <w:p w14:paraId="6437EF8F" w14:textId="77777777" w:rsidR="00F355C5" w:rsidRPr="00F355C5" w:rsidRDefault="00F355C5" w:rsidP="00176781">
      <w:pPr>
        <w:pStyle w:val="CMDOutput"/>
      </w:pPr>
      <w:r w:rsidRPr="00F355C5">
        <w:t>index 93cd3</w:t>
      </w:r>
      <w:proofErr w:type="gramStart"/>
      <w:r w:rsidRPr="00F355C5">
        <w:t>fb..</w:t>
      </w:r>
      <w:proofErr w:type="gramEnd"/>
      <w:r w:rsidRPr="00F355C5">
        <w:t>085273f 100644</w:t>
      </w:r>
    </w:p>
    <w:p w14:paraId="50EE2235" w14:textId="77777777" w:rsidR="00F355C5" w:rsidRPr="00F355C5" w:rsidRDefault="00F355C5" w:rsidP="00176781">
      <w:pPr>
        <w:pStyle w:val="CMDOutput"/>
      </w:pPr>
      <w:r w:rsidRPr="00F355C5">
        <w:t>--- a/DEVASC.txt</w:t>
      </w:r>
    </w:p>
    <w:p w14:paraId="5AA31C40" w14:textId="77777777" w:rsidR="00F355C5" w:rsidRPr="00F355C5" w:rsidRDefault="00F355C5" w:rsidP="00176781">
      <w:pPr>
        <w:pStyle w:val="CMDOutput"/>
      </w:pPr>
      <w:r w:rsidRPr="00F355C5">
        <w:t>+++ b/DEVASC.txt</w:t>
      </w:r>
    </w:p>
    <w:p w14:paraId="3E7FAAA7" w14:textId="77777777" w:rsidR="00F355C5" w:rsidRPr="00F355C5" w:rsidRDefault="00F355C5" w:rsidP="00176781">
      <w:pPr>
        <w:pStyle w:val="CMDOutput"/>
      </w:pPr>
      <w:r w:rsidRPr="00F355C5">
        <w:t>@@ -1 +1,2 @@</w:t>
      </w:r>
    </w:p>
    <w:p w14:paraId="42C2959F" w14:textId="77777777" w:rsidR="00F355C5" w:rsidRPr="00F355C5" w:rsidRDefault="00F355C5" w:rsidP="00176781">
      <w:pPr>
        <w:pStyle w:val="CMDOutput"/>
      </w:pPr>
      <w:r w:rsidRPr="00F355C5">
        <w:t> I am on my way to passing the Cisco DEVASC exam</w:t>
      </w:r>
    </w:p>
    <w:p w14:paraId="3DF2BD25" w14:textId="77777777" w:rsidR="00F355C5" w:rsidRPr="00F355C5" w:rsidRDefault="00F355C5" w:rsidP="00176781">
      <w:pPr>
        <w:pStyle w:val="CMDOutput"/>
      </w:pPr>
      <w:r w:rsidRPr="00F355C5">
        <w:rPr>
          <w:highlight w:val="yellow"/>
        </w:rPr>
        <w:t>+I am beginning to understand Git!</w:t>
      </w:r>
    </w:p>
    <w:p w14:paraId="75EF5A59" w14:textId="4035E432" w:rsidR="004F30D2" w:rsidRPr="00D66DF4" w:rsidRDefault="004E0743" w:rsidP="00176781">
      <w:pPr>
        <w:pStyle w:val="CMD"/>
      </w:pPr>
      <w:r>
        <w:t>devasc@</w:t>
      </w:r>
      <w:proofErr w:type="gramStart"/>
      <w:r>
        <w:t>labvm:~</w:t>
      </w:r>
      <w:proofErr w:type="gramEnd"/>
      <w:r>
        <w:t>/labs/devnet-src</w:t>
      </w:r>
      <w:r w:rsidR="00F355C5" w:rsidRPr="00F355C5">
        <w:t>/git-intro$ </w:t>
      </w:r>
    </w:p>
    <w:p w14:paraId="534FBAA6" w14:textId="7D068044" w:rsidR="006941C8" w:rsidRDefault="00564398" w:rsidP="006941C8">
      <w:pPr>
        <w:pStyle w:val="Heading2"/>
      </w:pPr>
      <w:r>
        <w:t>Branches</w:t>
      </w:r>
      <w:r w:rsidR="001A2BF1">
        <w:t xml:space="preserve"> and Merging</w:t>
      </w:r>
    </w:p>
    <w:p w14:paraId="6015D17C" w14:textId="14B8D7E8" w:rsidR="006941C8" w:rsidRDefault="005D0A59" w:rsidP="006941C8">
      <w:pPr>
        <w:pStyle w:val="BodyTextL25"/>
      </w:pPr>
      <w:r>
        <w:t xml:space="preserve">When a repository is created, the files are automatically put in a branch called </w:t>
      </w:r>
      <w:r w:rsidRPr="00176781">
        <w:rPr>
          <w:b/>
          <w:bCs/>
        </w:rPr>
        <w:t>master</w:t>
      </w:r>
      <w:r>
        <w:t xml:space="preserve">. Whenever possible it is recommended to use branches rather than directly updating the master branch. </w:t>
      </w:r>
      <w:r w:rsidR="00F92596">
        <w:t xml:space="preserve">Branching is used so that you can make changes in another area without affecting the master branch. </w:t>
      </w:r>
      <w:r>
        <w:t>This is done to help prevent accidental updates</w:t>
      </w:r>
      <w:r w:rsidR="00303B79">
        <w:t xml:space="preserve"> that might overwrite existing code.</w:t>
      </w:r>
    </w:p>
    <w:p w14:paraId="4A2A7E11" w14:textId="568A6B78" w:rsidR="00303B79" w:rsidRDefault="00303B79" w:rsidP="006941C8">
      <w:pPr>
        <w:pStyle w:val="BodyTextL25"/>
      </w:pPr>
      <w:r>
        <w:t>In this part, you will create a new branch, checkout the branch, make changes in the branch, stage and commit the branch, merge the branch changes to the master branch, and then delete the branch.</w:t>
      </w:r>
    </w:p>
    <w:p w14:paraId="0EDA227E" w14:textId="06FEEAA9" w:rsidR="00D66DF4" w:rsidRDefault="00334599" w:rsidP="00D66DF4">
      <w:pPr>
        <w:pStyle w:val="Heading3"/>
      </w:pPr>
      <w:r>
        <w:t>Create a new branch</w:t>
      </w:r>
    </w:p>
    <w:p w14:paraId="0B59F9A4" w14:textId="5C4885C2" w:rsidR="00466DAE" w:rsidRDefault="00F92596" w:rsidP="00176781">
      <w:pPr>
        <w:pStyle w:val="BodyTextL25"/>
      </w:pPr>
      <w:r>
        <w:t>Create a new branch</w:t>
      </w:r>
      <w:r w:rsidR="00C73E73">
        <w:t xml:space="preserve"> called</w:t>
      </w:r>
      <w:r>
        <w:t xml:space="preserve"> </w:t>
      </w:r>
      <w:r w:rsidRPr="00176781">
        <w:rPr>
          <w:b/>
          <w:bCs/>
        </w:rPr>
        <w:t>feature</w:t>
      </w:r>
      <w:r>
        <w:t xml:space="preserve"> using the </w:t>
      </w:r>
      <w:r w:rsidRPr="00F92596">
        <w:rPr>
          <w:b/>
          <w:bCs/>
        </w:rPr>
        <w:t>git branch</w:t>
      </w:r>
      <w:r>
        <w:t xml:space="preserve"> </w:t>
      </w:r>
      <w:r w:rsidR="003023D4">
        <w:t xml:space="preserve">&lt;branch-name&gt; </w:t>
      </w:r>
      <w:r>
        <w:t>command</w:t>
      </w:r>
      <w:r w:rsidR="00466DAE">
        <w:t xml:space="preserve">. </w:t>
      </w:r>
    </w:p>
    <w:p w14:paraId="2943D285" w14:textId="123FA99D" w:rsidR="00964782" w:rsidRDefault="004E0743" w:rsidP="00964782">
      <w:pPr>
        <w:pStyle w:val="CMD"/>
        <w:rPr>
          <w:b/>
          <w:bCs/>
        </w:rPr>
      </w:pPr>
      <w:r>
        <w:t>devasc@</w:t>
      </w:r>
      <w:proofErr w:type="gramStart"/>
      <w:r>
        <w:t>labvm:~</w:t>
      </w:r>
      <w:proofErr w:type="gramEnd"/>
      <w:r>
        <w:t>/labs/devnet-src</w:t>
      </w:r>
      <w:r w:rsidR="003023D4" w:rsidRPr="003023D4">
        <w:t xml:space="preserve">/git-intro$ </w:t>
      </w:r>
      <w:r w:rsidR="003023D4" w:rsidRPr="003023D4">
        <w:rPr>
          <w:b/>
          <w:bCs/>
        </w:rPr>
        <w:t>git branch feature</w:t>
      </w:r>
    </w:p>
    <w:p w14:paraId="784BED57" w14:textId="5F5D38F0" w:rsidR="00964782" w:rsidRPr="00964782" w:rsidRDefault="00964782" w:rsidP="00964782">
      <w:pPr>
        <w:pStyle w:val="Heading3"/>
      </w:pPr>
      <w:r>
        <w:t>Verify current branch</w:t>
      </w:r>
    </w:p>
    <w:p w14:paraId="1B896EB0" w14:textId="645AC2DF" w:rsidR="00466DAE" w:rsidRDefault="005C00D5" w:rsidP="00176781">
      <w:pPr>
        <w:pStyle w:val="BodyTextL25"/>
      </w:pPr>
      <w:r>
        <w:t>Use</w:t>
      </w:r>
      <w:r w:rsidR="003023D4">
        <w:t xml:space="preserve"> the </w:t>
      </w:r>
      <w:r w:rsidR="003023D4" w:rsidRPr="005C00D5">
        <w:rPr>
          <w:b/>
          <w:bCs/>
        </w:rPr>
        <w:t>git branch</w:t>
      </w:r>
      <w:r w:rsidR="003023D4">
        <w:t xml:space="preserve"> command without a branch-name </w:t>
      </w:r>
      <w:r>
        <w:t>to display all the branches for this repository</w:t>
      </w:r>
      <w:r w:rsidR="00466DAE">
        <w:t xml:space="preserve">. </w:t>
      </w:r>
      <w:r w:rsidR="00687473">
        <w:t xml:space="preserve"> The "*" next to the master branch indicates that this is the current branch – the branch that is currently "checked out".</w:t>
      </w:r>
    </w:p>
    <w:p w14:paraId="18F725C5" w14:textId="2F5AA6B5" w:rsidR="00502907" w:rsidRPr="00502907" w:rsidRDefault="004E0743" w:rsidP="00502907">
      <w:pPr>
        <w:pStyle w:val="CMD"/>
        <w:rPr>
          <w:b/>
          <w:bCs/>
        </w:rPr>
      </w:pPr>
      <w:r>
        <w:t>devasc@</w:t>
      </w:r>
      <w:proofErr w:type="gramStart"/>
      <w:r>
        <w:t>labvm:~</w:t>
      </w:r>
      <w:proofErr w:type="gramEnd"/>
      <w:r>
        <w:t>/labs/devnet-src</w:t>
      </w:r>
      <w:r w:rsidR="00502907" w:rsidRPr="00502907">
        <w:t xml:space="preserve">/git-intro$ </w:t>
      </w:r>
      <w:r w:rsidR="00502907" w:rsidRPr="00502907">
        <w:rPr>
          <w:b/>
          <w:bCs/>
        </w:rPr>
        <w:t>git branch</w:t>
      </w:r>
    </w:p>
    <w:p w14:paraId="5C70B25C" w14:textId="77777777" w:rsidR="00502907" w:rsidRPr="00502907" w:rsidRDefault="00502907" w:rsidP="00176781">
      <w:pPr>
        <w:pStyle w:val="CMDOutput"/>
      </w:pPr>
      <w:r w:rsidRPr="00502907">
        <w:t>  feature</w:t>
      </w:r>
    </w:p>
    <w:p w14:paraId="6A774B4F" w14:textId="77777777" w:rsidR="00502907" w:rsidRPr="00502907" w:rsidRDefault="00502907" w:rsidP="00176781">
      <w:pPr>
        <w:pStyle w:val="CMDOutput"/>
      </w:pPr>
      <w:r w:rsidRPr="00502907">
        <w:rPr>
          <w:highlight w:val="yellow"/>
        </w:rPr>
        <w:t>*</w:t>
      </w:r>
      <w:r w:rsidRPr="00502907">
        <w:t xml:space="preserve"> master</w:t>
      </w:r>
    </w:p>
    <w:p w14:paraId="7D91185F" w14:textId="43BA29D9" w:rsidR="00502907" w:rsidRDefault="004E0743" w:rsidP="00502907">
      <w:pPr>
        <w:pStyle w:val="CMD"/>
      </w:pPr>
      <w:r>
        <w:t>devasc@</w:t>
      </w:r>
      <w:proofErr w:type="gramStart"/>
      <w:r>
        <w:t>labvm:~</w:t>
      </w:r>
      <w:proofErr w:type="gramEnd"/>
      <w:r>
        <w:t>/labs/devnet-src</w:t>
      </w:r>
      <w:r w:rsidR="00502907" w:rsidRPr="00502907">
        <w:t>/git-intro$ </w:t>
      </w:r>
    </w:p>
    <w:p w14:paraId="17CF9590" w14:textId="3070978E" w:rsidR="00334599" w:rsidRPr="00334599" w:rsidRDefault="00334599" w:rsidP="00334599">
      <w:pPr>
        <w:pStyle w:val="Heading3"/>
      </w:pPr>
      <w:r>
        <w:t>Checkout the new branch</w:t>
      </w:r>
    </w:p>
    <w:p w14:paraId="6B71E25C" w14:textId="09827C81" w:rsidR="00466DAE" w:rsidRDefault="00E00971" w:rsidP="00176781">
      <w:pPr>
        <w:pStyle w:val="BodyTextL25"/>
      </w:pPr>
      <w:r>
        <w:t xml:space="preserve">Use the </w:t>
      </w:r>
      <w:r w:rsidRPr="00E00971">
        <w:rPr>
          <w:b/>
          <w:bCs/>
        </w:rPr>
        <w:t>git checkout</w:t>
      </w:r>
      <w:r>
        <w:t xml:space="preserve"> &lt;branch-name&gt; command to switch to the </w:t>
      </w:r>
      <w:r w:rsidRPr="00E00971">
        <w:rPr>
          <w:i/>
          <w:iCs/>
        </w:rPr>
        <w:t>feature</w:t>
      </w:r>
      <w:r>
        <w:t xml:space="preserve"> branch</w:t>
      </w:r>
      <w:r w:rsidR="00466DAE">
        <w:t xml:space="preserve">. </w:t>
      </w:r>
    </w:p>
    <w:p w14:paraId="647B0FB0" w14:textId="57E4373B" w:rsidR="00F10F32" w:rsidRDefault="004E0743" w:rsidP="00F10F32">
      <w:pPr>
        <w:pStyle w:val="CMD"/>
        <w:rPr>
          <w:b/>
          <w:bCs/>
        </w:rPr>
      </w:pPr>
      <w:r>
        <w:t>devasc@</w:t>
      </w:r>
      <w:proofErr w:type="gramStart"/>
      <w:r>
        <w:t>labvm:~</w:t>
      </w:r>
      <w:proofErr w:type="gramEnd"/>
      <w:r>
        <w:t>/labs/devnet-src</w:t>
      </w:r>
      <w:r w:rsidR="00F10F32" w:rsidRPr="00F10F32">
        <w:t xml:space="preserve">/git-intro$ </w:t>
      </w:r>
      <w:r w:rsidR="00F10F32" w:rsidRPr="00F10F32">
        <w:rPr>
          <w:b/>
          <w:bCs/>
        </w:rPr>
        <w:t>git checkout feature</w:t>
      </w:r>
    </w:p>
    <w:p w14:paraId="4443BE96" w14:textId="624F53FE" w:rsidR="00964782" w:rsidRPr="00964782" w:rsidRDefault="00964782" w:rsidP="00964782">
      <w:pPr>
        <w:pStyle w:val="Heading3"/>
      </w:pPr>
      <w:r>
        <w:t>Verify current branch</w:t>
      </w:r>
    </w:p>
    <w:p w14:paraId="79C41359" w14:textId="6E3F7E8B" w:rsidR="00466DAE" w:rsidRDefault="00F10F32" w:rsidP="00466DAE">
      <w:pPr>
        <w:pStyle w:val="SubStepAlpha"/>
      </w:pPr>
      <w:r>
        <w:t xml:space="preserve">Verify you have switched to the </w:t>
      </w:r>
      <w:r w:rsidRPr="00F10F32">
        <w:rPr>
          <w:i/>
          <w:iCs/>
        </w:rPr>
        <w:t>feature</w:t>
      </w:r>
      <w:r>
        <w:t xml:space="preserve"> branch using the </w:t>
      </w:r>
      <w:r w:rsidRPr="00F10F32">
        <w:rPr>
          <w:b/>
          <w:bCs/>
        </w:rPr>
        <w:t>git branch</w:t>
      </w:r>
      <w:r>
        <w:t xml:space="preserve"> command</w:t>
      </w:r>
      <w:r w:rsidR="00466DAE">
        <w:t xml:space="preserve">. </w:t>
      </w:r>
      <w:r>
        <w:t xml:space="preserve">Note the "*" next to the </w:t>
      </w:r>
      <w:r w:rsidRPr="00F10F32">
        <w:rPr>
          <w:i/>
          <w:iCs/>
        </w:rPr>
        <w:t>feature</w:t>
      </w:r>
      <w:r>
        <w:t xml:space="preserve"> branch.</w:t>
      </w:r>
      <w:r w:rsidR="00DC3E62">
        <w:t xml:space="preserve"> This is now the </w:t>
      </w:r>
      <w:r w:rsidR="00DC3E62" w:rsidRPr="00DC3E62">
        <w:rPr>
          <w:i/>
          <w:iCs/>
        </w:rPr>
        <w:t>working branch</w:t>
      </w:r>
      <w:r w:rsidR="00DC3E62">
        <w:t>.</w:t>
      </w:r>
    </w:p>
    <w:p w14:paraId="68E888C4" w14:textId="6927C49F" w:rsidR="00F10F32" w:rsidRPr="00F10F32" w:rsidRDefault="004E0743" w:rsidP="00F10F32">
      <w:pPr>
        <w:pStyle w:val="CMD"/>
      </w:pPr>
      <w:r>
        <w:t>devasc@</w:t>
      </w:r>
      <w:proofErr w:type="gramStart"/>
      <w:r>
        <w:t>labvm:~</w:t>
      </w:r>
      <w:proofErr w:type="gramEnd"/>
      <w:r>
        <w:t>/labs/devnet-src</w:t>
      </w:r>
      <w:r w:rsidR="00F10F32" w:rsidRPr="00F10F32">
        <w:t xml:space="preserve">/git-intro$ </w:t>
      </w:r>
      <w:r w:rsidR="00F10F32" w:rsidRPr="00F10F32">
        <w:rPr>
          <w:b/>
          <w:bCs/>
        </w:rPr>
        <w:t>git branch</w:t>
      </w:r>
    </w:p>
    <w:p w14:paraId="3BD3C65B" w14:textId="77777777" w:rsidR="00F10F32" w:rsidRPr="00F10F32" w:rsidRDefault="00F10F32" w:rsidP="00176781">
      <w:pPr>
        <w:pStyle w:val="CMDOutput"/>
      </w:pPr>
      <w:r w:rsidRPr="00F10F32">
        <w:rPr>
          <w:highlight w:val="yellow"/>
        </w:rPr>
        <w:t>* feature</w:t>
      </w:r>
    </w:p>
    <w:p w14:paraId="466D7443" w14:textId="77777777" w:rsidR="00F10F32" w:rsidRPr="00F10F32" w:rsidRDefault="00F10F32" w:rsidP="00176781">
      <w:pPr>
        <w:pStyle w:val="CMDOutput"/>
      </w:pPr>
      <w:r w:rsidRPr="00F10F32">
        <w:t>  master</w:t>
      </w:r>
    </w:p>
    <w:p w14:paraId="70121B0F" w14:textId="35AF0112" w:rsidR="00F10F32" w:rsidRPr="00F10F32" w:rsidRDefault="004E0743" w:rsidP="00F10F32">
      <w:pPr>
        <w:pStyle w:val="CMD"/>
      </w:pPr>
      <w:r>
        <w:t>devasc@</w:t>
      </w:r>
      <w:proofErr w:type="gramStart"/>
      <w:r>
        <w:t>labvm:~</w:t>
      </w:r>
      <w:proofErr w:type="gramEnd"/>
      <w:r>
        <w:t>/labs/devnet-src</w:t>
      </w:r>
      <w:r w:rsidR="00F10F32" w:rsidRPr="00F10F32">
        <w:t>/git-intro$ </w:t>
      </w:r>
    </w:p>
    <w:p w14:paraId="66FD5C1A" w14:textId="09FEBBA9" w:rsidR="00466DAE" w:rsidRDefault="00752A45" w:rsidP="00466DAE">
      <w:pPr>
        <w:pStyle w:val="SubStepAlpha"/>
      </w:pPr>
      <w:r>
        <w:t>Append a new line of text to the DEVASC.txt file</w:t>
      </w:r>
      <w:r w:rsidR="008F2045">
        <w:t xml:space="preserve">, again using the </w:t>
      </w:r>
      <w:r w:rsidR="008F2045" w:rsidRPr="0031043A">
        <w:rPr>
          <w:b/>
          <w:bCs/>
        </w:rPr>
        <w:t>echo</w:t>
      </w:r>
      <w:r w:rsidR="008F2045">
        <w:t xml:space="preserve"> command with the "&gt;&gt;" signs</w:t>
      </w:r>
      <w:r w:rsidR="00466DAE">
        <w:t xml:space="preserve">. </w:t>
      </w:r>
    </w:p>
    <w:p w14:paraId="3811CCFD" w14:textId="15C8EC4E" w:rsidR="0031043A" w:rsidRPr="0031043A" w:rsidRDefault="004E0743" w:rsidP="0031043A">
      <w:pPr>
        <w:pStyle w:val="CMD"/>
      </w:pPr>
      <w:r>
        <w:t>devasc@</w:t>
      </w:r>
      <w:proofErr w:type="gramStart"/>
      <w:r>
        <w:t>labvm:~</w:t>
      </w:r>
      <w:proofErr w:type="gramEnd"/>
      <w:r>
        <w:t>/labs/devnet-src</w:t>
      </w:r>
      <w:r w:rsidR="0031043A" w:rsidRPr="0031043A">
        <w:t xml:space="preserve">/git-intro$ </w:t>
      </w:r>
      <w:r w:rsidR="0031043A" w:rsidRPr="0031043A">
        <w:rPr>
          <w:b/>
          <w:bCs/>
        </w:rPr>
        <w:t>echo "This text was added originally while in the feature branch" &gt;&gt; DEVASC.txt</w:t>
      </w:r>
    </w:p>
    <w:p w14:paraId="7E8DB114" w14:textId="7C50F8FE" w:rsidR="00466DAE" w:rsidRDefault="00EC7CC1" w:rsidP="00466DAE">
      <w:pPr>
        <w:pStyle w:val="SubStepAlpha"/>
      </w:pPr>
      <w:r>
        <w:t>Verify the line was appended to</w:t>
      </w:r>
      <w:r w:rsidR="0031043A">
        <w:t xml:space="preserve"> the file using the </w:t>
      </w:r>
      <w:r w:rsidR="0031043A" w:rsidRPr="0031043A">
        <w:rPr>
          <w:b/>
          <w:bCs/>
        </w:rPr>
        <w:t>cat</w:t>
      </w:r>
      <w:r w:rsidR="0031043A">
        <w:t xml:space="preserve"> command</w:t>
      </w:r>
      <w:r w:rsidR="00466DAE">
        <w:t xml:space="preserve">. </w:t>
      </w:r>
    </w:p>
    <w:p w14:paraId="636E5CB0" w14:textId="581E1ADE" w:rsidR="0031043A" w:rsidRPr="0031043A" w:rsidRDefault="004E0743" w:rsidP="0031043A">
      <w:pPr>
        <w:pStyle w:val="CMD"/>
      </w:pPr>
      <w:r>
        <w:t>devasc@</w:t>
      </w:r>
      <w:proofErr w:type="gramStart"/>
      <w:r>
        <w:t>labvm:~</w:t>
      </w:r>
      <w:proofErr w:type="gramEnd"/>
      <w:r>
        <w:t>/labs/devnet-src</w:t>
      </w:r>
      <w:r w:rsidR="0031043A" w:rsidRPr="0031043A">
        <w:t xml:space="preserve">/git-intro$ </w:t>
      </w:r>
      <w:r w:rsidR="0031043A" w:rsidRPr="0031043A">
        <w:rPr>
          <w:b/>
          <w:bCs/>
        </w:rPr>
        <w:t>cat DEVASC.txt</w:t>
      </w:r>
    </w:p>
    <w:p w14:paraId="1BE6BECE" w14:textId="77777777" w:rsidR="0031043A" w:rsidRPr="0031043A" w:rsidRDefault="0031043A" w:rsidP="00176781">
      <w:pPr>
        <w:pStyle w:val="CMDOutput"/>
      </w:pPr>
      <w:r w:rsidRPr="0031043A">
        <w:t>I am on my way to passing the Cisco DEVASC exam</w:t>
      </w:r>
    </w:p>
    <w:p w14:paraId="7E32A9C4" w14:textId="77777777" w:rsidR="0031043A" w:rsidRPr="0031043A" w:rsidRDefault="0031043A" w:rsidP="00176781">
      <w:pPr>
        <w:pStyle w:val="CMDOutput"/>
      </w:pPr>
      <w:r w:rsidRPr="0031043A">
        <w:lastRenderedPageBreak/>
        <w:t>I am beginning to understand Git!</w:t>
      </w:r>
    </w:p>
    <w:p w14:paraId="78A7C899" w14:textId="77777777" w:rsidR="0031043A" w:rsidRPr="0031043A" w:rsidRDefault="0031043A" w:rsidP="00176781">
      <w:pPr>
        <w:pStyle w:val="CMDOutput"/>
      </w:pPr>
      <w:r w:rsidRPr="0031043A">
        <w:rPr>
          <w:highlight w:val="yellow"/>
        </w:rPr>
        <w:t>This text was added originally while in the feature branch</w:t>
      </w:r>
    </w:p>
    <w:p w14:paraId="57C79449" w14:textId="15F988C6" w:rsidR="0031043A" w:rsidRDefault="004E0743" w:rsidP="0031043A">
      <w:pPr>
        <w:pStyle w:val="CMD"/>
      </w:pPr>
      <w:r>
        <w:t>devasc@</w:t>
      </w:r>
      <w:proofErr w:type="gramStart"/>
      <w:r>
        <w:t>labvm:~</w:t>
      </w:r>
      <w:proofErr w:type="gramEnd"/>
      <w:r>
        <w:t>/labs/devnet-src</w:t>
      </w:r>
      <w:r w:rsidR="0031043A" w:rsidRPr="0031043A">
        <w:t>/git-intro$ </w:t>
      </w:r>
    </w:p>
    <w:p w14:paraId="40747B0D" w14:textId="7F6CF88A" w:rsidR="002C5078" w:rsidRPr="002C5078" w:rsidRDefault="002C5078" w:rsidP="002C5078">
      <w:pPr>
        <w:pStyle w:val="Heading3"/>
      </w:pPr>
      <w:r>
        <w:t>Stage the modified file</w:t>
      </w:r>
      <w:r w:rsidR="0052292F">
        <w:t xml:space="preserve"> in the feature branch</w:t>
      </w:r>
      <w:r>
        <w:t>.</w:t>
      </w:r>
    </w:p>
    <w:p w14:paraId="57DDA787" w14:textId="21DDE15F" w:rsidR="00466DAE" w:rsidRDefault="002C5078" w:rsidP="00466DAE">
      <w:pPr>
        <w:pStyle w:val="SubStepAlpha"/>
      </w:pPr>
      <w:r>
        <w:t xml:space="preserve">Stage the updated file to the current </w:t>
      </w:r>
      <w:r w:rsidRPr="002C5078">
        <w:rPr>
          <w:i/>
          <w:iCs/>
        </w:rPr>
        <w:t>feature</w:t>
      </w:r>
      <w:r>
        <w:t xml:space="preserve"> branch</w:t>
      </w:r>
      <w:r w:rsidR="00466DAE">
        <w:t>.</w:t>
      </w:r>
      <w:r>
        <w:t xml:space="preserve"> </w:t>
      </w:r>
      <w:r w:rsidR="00466DAE">
        <w:t xml:space="preserve"> </w:t>
      </w:r>
    </w:p>
    <w:p w14:paraId="2874E28D" w14:textId="2100CA68" w:rsidR="002C5078" w:rsidRDefault="004E0743" w:rsidP="002C5078">
      <w:pPr>
        <w:pStyle w:val="CMD"/>
        <w:rPr>
          <w:b/>
          <w:bCs/>
        </w:rPr>
      </w:pPr>
      <w:r>
        <w:t>devasc@</w:t>
      </w:r>
      <w:proofErr w:type="gramStart"/>
      <w:r>
        <w:t>labvm:~</w:t>
      </w:r>
      <w:proofErr w:type="gramEnd"/>
      <w:r>
        <w:t>/labs/devnet-src</w:t>
      </w:r>
      <w:r w:rsidR="00466DAE" w:rsidRPr="00A32A2C">
        <w:t xml:space="preserve">/git-intro$ </w:t>
      </w:r>
      <w:r w:rsidR="00466DAE" w:rsidRPr="00A32A2C">
        <w:rPr>
          <w:b/>
          <w:bCs/>
        </w:rPr>
        <w:t>git add DEVASC.txt</w:t>
      </w:r>
    </w:p>
    <w:p w14:paraId="35EC80C6" w14:textId="033ED8B9" w:rsidR="00A2533F" w:rsidRDefault="002C5078" w:rsidP="002C5078">
      <w:pPr>
        <w:pStyle w:val="SubStepAlpha"/>
      </w:pPr>
      <w:r>
        <w:t xml:space="preserve">Use the </w:t>
      </w:r>
      <w:r w:rsidRPr="000C2DA6">
        <w:rPr>
          <w:b/>
          <w:bCs/>
        </w:rPr>
        <w:t>git status</w:t>
      </w:r>
      <w:r>
        <w:t xml:space="preserve"> command and notice the modified file </w:t>
      </w:r>
      <w:r w:rsidRPr="007F7871">
        <w:rPr>
          <w:b/>
          <w:bCs/>
        </w:rPr>
        <w:t>DEVASC.txt</w:t>
      </w:r>
      <w:r>
        <w:t xml:space="preserve"> is staged in the </w:t>
      </w:r>
      <w:r w:rsidRPr="002C5078">
        <w:rPr>
          <w:i/>
          <w:iCs/>
        </w:rPr>
        <w:t>feature</w:t>
      </w:r>
      <w:r>
        <w:t xml:space="preserve"> branch.</w:t>
      </w:r>
    </w:p>
    <w:p w14:paraId="04937FDA" w14:textId="3661AD48" w:rsidR="002C5078" w:rsidRPr="002C5078" w:rsidRDefault="004E0743" w:rsidP="002C5078">
      <w:pPr>
        <w:pStyle w:val="CMD"/>
        <w:rPr>
          <w:b/>
          <w:bCs/>
        </w:rPr>
      </w:pPr>
      <w:r>
        <w:t>devasc@</w:t>
      </w:r>
      <w:proofErr w:type="gramStart"/>
      <w:r>
        <w:t>labvm:~</w:t>
      </w:r>
      <w:proofErr w:type="gramEnd"/>
      <w:r>
        <w:t>/labs/devnet-src</w:t>
      </w:r>
      <w:r w:rsidR="002C5078" w:rsidRPr="002C5078">
        <w:t xml:space="preserve">/git-intro$ </w:t>
      </w:r>
      <w:r w:rsidR="002C5078" w:rsidRPr="002C5078">
        <w:rPr>
          <w:b/>
          <w:bCs/>
        </w:rPr>
        <w:t>git status</w:t>
      </w:r>
    </w:p>
    <w:p w14:paraId="299C881E" w14:textId="77777777" w:rsidR="002C5078" w:rsidRPr="002C5078" w:rsidRDefault="002C5078" w:rsidP="00176781">
      <w:pPr>
        <w:pStyle w:val="CMDOutput"/>
      </w:pPr>
      <w:r w:rsidRPr="002C5078">
        <w:rPr>
          <w:highlight w:val="yellow"/>
        </w:rPr>
        <w:t>On branch feature</w:t>
      </w:r>
    </w:p>
    <w:p w14:paraId="751EAA08" w14:textId="77777777" w:rsidR="002C5078" w:rsidRPr="002C5078" w:rsidRDefault="002C5078" w:rsidP="00176781">
      <w:pPr>
        <w:pStyle w:val="CMDOutput"/>
      </w:pPr>
      <w:r w:rsidRPr="002C5078">
        <w:t>Changes to be committed:</w:t>
      </w:r>
    </w:p>
    <w:p w14:paraId="346DEB85" w14:textId="77777777" w:rsidR="002C5078" w:rsidRPr="002C5078" w:rsidRDefault="002C5078" w:rsidP="00176781">
      <w:pPr>
        <w:pStyle w:val="CMDOutput"/>
      </w:pPr>
      <w:r w:rsidRPr="002C5078">
        <w:t>  (use "git restore --staged &lt;file&gt;..." to unstage)</w:t>
      </w:r>
    </w:p>
    <w:p w14:paraId="77F11578" w14:textId="77777777" w:rsidR="002C5078" w:rsidRPr="002C5078" w:rsidRDefault="002C5078" w:rsidP="00176781">
      <w:pPr>
        <w:pStyle w:val="CMDOutput"/>
      </w:pPr>
      <w:r w:rsidRPr="002C5078">
        <w:tab/>
      </w:r>
      <w:r w:rsidRPr="002C5078">
        <w:rPr>
          <w:highlight w:val="yellow"/>
        </w:rPr>
        <w:t>modified:   DEVASC.txt</w:t>
      </w:r>
    </w:p>
    <w:p w14:paraId="76D199B9" w14:textId="77777777" w:rsidR="002C5078" w:rsidRPr="002C5078" w:rsidRDefault="002C5078" w:rsidP="00176781">
      <w:pPr>
        <w:pStyle w:val="CMDOutput"/>
      </w:pPr>
    </w:p>
    <w:p w14:paraId="7AEC119E" w14:textId="5C417128" w:rsidR="002C5078" w:rsidRPr="002C5078" w:rsidRDefault="004E0743" w:rsidP="002C5078">
      <w:pPr>
        <w:pStyle w:val="CMD"/>
      </w:pPr>
      <w:r>
        <w:t>devasc@</w:t>
      </w:r>
      <w:proofErr w:type="gramStart"/>
      <w:r>
        <w:t>labvm:~</w:t>
      </w:r>
      <w:proofErr w:type="gramEnd"/>
      <w:r>
        <w:t>/labs/devnet-src</w:t>
      </w:r>
      <w:r w:rsidR="002C5078" w:rsidRPr="002C5078">
        <w:t>/git-intro$ </w:t>
      </w:r>
    </w:p>
    <w:p w14:paraId="65EB222B" w14:textId="59A8E13B" w:rsidR="002C5078" w:rsidRPr="0052292F" w:rsidRDefault="002C5078" w:rsidP="0052292F">
      <w:pPr>
        <w:pStyle w:val="Heading3"/>
      </w:pPr>
      <w:r>
        <w:t>Commit the staged file</w:t>
      </w:r>
      <w:r w:rsidR="0052292F">
        <w:t xml:space="preserve"> in the feature branch</w:t>
      </w:r>
      <w:r>
        <w:t>.</w:t>
      </w:r>
    </w:p>
    <w:p w14:paraId="38E49B40" w14:textId="6FEB4322" w:rsidR="00A2533F" w:rsidRDefault="00E92968" w:rsidP="00E92968">
      <w:pPr>
        <w:pStyle w:val="SubStepAlpha"/>
      </w:pPr>
      <w:r>
        <w:t xml:space="preserve">Commit the staged file using the </w:t>
      </w:r>
      <w:r w:rsidRPr="00A32A2C">
        <w:rPr>
          <w:b/>
          <w:bCs/>
        </w:rPr>
        <w:t>git commit</w:t>
      </w:r>
      <w:r>
        <w:t xml:space="preserve"> command. Notice the new commit ID</w:t>
      </w:r>
      <w:r w:rsidR="00222DD7">
        <w:t xml:space="preserve"> and your message</w:t>
      </w:r>
      <w:r w:rsidR="00A2533F">
        <w:t xml:space="preserve">. </w:t>
      </w:r>
    </w:p>
    <w:p w14:paraId="627280EF" w14:textId="559EE8BE" w:rsidR="00A149A1" w:rsidRPr="00A149A1" w:rsidRDefault="004E0743" w:rsidP="00A149A1">
      <w:pPr>
        <w:pStyle w:val="CMD"/>
        <w:rPr>
          <w:b/>
          <w:bCs/>
        </w:rPr>
      </w:pPr>
      <w:r>
        <w:t>devasc@</w:t>
      </w:r>
      <w:proofErr w:type="gramStart"/>
      <w:r>
        <w:t>labvm:~</w:t>
      </w:r>
      <w:proofErr w:type="gramEnd"/>
      <w:r>
        <w:t>/labs/devnet-src</w:t>
      </w:r>
      <w:r w:rsidR="00A149A1" w:rsidRPr="00A149A1">
        <w:t xml:space="preserve">/git-intro$ </w:t>
      </w:r>
      <w:r w:rsidR="00A149A1" w:rsidRPr="00A149A1">
        <w:rPr>
          <w:b/>
          <w:bCs/>
        </w:rPr>
        <w:t>git commit -m "Added a third line in feature branch"</w:t>
      </w:r>
    </w:p>
    <w:p w14:paraId="5DC94377" w14:textId="77777777" w:rsidR="00A149A1" w:rsidRPr="00A149A1" w:rsidRDefault="00A149A1" w:rsidP="00176781">
      <w:pPr>
        <w:pStyle w:val="CMDOutput"/>
      </w:pPr>
      <w:r w:rsidRPr="00A149A1">
        <w:t xml:space="preserve">[feature </w:t>
      </w:r>
      <w:r w:rsidRPr="00A149A1">
        <w:rPr>
          <w:highlight w:val="yellow"/>
        </w:rPr>
        <w:t>cd828a7</w:t>
      </w:r>
      <w:r w:rsidRPr="00A149A1">
        <w:t xml:space="preserve">] </w:t>
      </w:r>
      <w:r w:rsidRPr="00A149A1">
        <w:rPr>
          <w:highlight w:val="yellow"/>
        </w:rPr>
        <w:t>Added a third line in feature branch</w:t>
      </w:r>
    </w:p>
    <w:p w14:paraId="0D2E02A0" w14:textId="77777777" w:rsidR="00A149A1" w:rsidRPr="00A149A1" w:rsidRDefault="00A149A1" w:rsidP="00176781">
      <w:pPr>
        <w:pStyle w:val="CMDOutput"/>
      </w:pPr>
      <w:r w:rsidRPr="00A149A1">
        <w:t xml:space="preserve"> 1 file changed, 1 </w:t>
      </w:r>
      <w:proofErr w:type="gramStart"/>
      <w:r w:rsidRPr="00A149A1">
        <w:t>insertion(</w:t>
      </w:r>
      <w:proofErr w:type="gramEnd"/>
      <w:r w:rsidRPr="00A149A1">
        <w:t>+)</w:t>
      </w:r>
    </w:p>
    <w:p w14:paraId="39277829" w14:textId="3E2F648B" w:rsidR="00A149A1" w:rsidRPr="00A149A1" w:rsidRDefault="004E0743" w:rsidP="00A149A1">
      <w:pPr>
        <w:pStyle w:val="CMD"/>
      </w:pPr>
      <w:r>
        <w:t>devasc@</w:t>
      </w:r>
      <w:proofErr w:type="gramStart"/>
      <w:r>
        <w:t>labvm:~</w:t>
      </w:r>
      <w:proofErr w:type="gramEnd"/>
      <w:r>
        <w:t>/labs/devnet-src</w:t>
      </w:r>
      <w:r w:rsidR="00A149A1" w:rsidRPr="00A149A1">
        <w:t xml:space="preserve">/git-intro$ </w:t>
      </w:r>
    </w:p>
    <w:p w14:paraId="5CA532A4" w14:textId="56DB4389" w:rsidR="00A2533F" w:rsidRDefault="00FD485C" w:rsidP="00A2533F">
      <w:pPr>
        <w:pStyle w:val="SubStepAlpha"/>
      </w:pPr>
      <w:r>
        <w:t xml:space="preserve">Use the </w:t>
      </w:r>
      <w:r w:rsidRPr="00D04CFC">
        <w:rPr>
          <w:b/>
          <w:bCs/>
        </w:rPr>
        <w:t>git log</w:t>
      </w:r>
      <w:r>
        <w:t xml:space="preserve"> command to show all commits</w:t>
      </w:r>
      <w:r w:rsidR="003B783F">
        <w:t xml:space="preserve"> including the commit you just did to the </w:t>
      </w:r>
      <w:r w:rsidR="003B783F" w:rsidRPr="00E61F9B">
        <w:rPr>
          <w:i/>
          <w:iCs/>
        </w:rPr>
        <w:t>feature</w:t>
      </w:r>
      <w:r w:rsidR="003B783F">
        <w:t xml:space="preserve"> branch</w:t>
      </w:r>
      <w:r w:rsidR="00A2533F">
        <w:t>.</w:t>
      </w:r>
      <w:r w:rsidR="003B783F">
        <w:t xml:space="preserve"> </w:t>
      </w:r>
      <w:r w:rsidR="00A2533F">
        <w:t xml:space="preserve"> </w:t>
      </w:r>
      <w:r w:rsidR="00E61F9B">
        <w:t xml:space="preserve">The prior commit was done within the </w:t>
      </w:r>
      <w:r w:rsidR="00E61F9B" w:rsidRPr="00E61F9B">
        <w:rPr>
          <w:i/>
          <w:iCs/>
        </w:rPr>
        <w:t>master</w:t>
      </w:r>
      <w:r w:rsidR="00E61F9B">
        <w:t xml:space="preserve"> branch.</w:t>
      </w:r>
    </w:p>
    <w:p w14:paraId="29FAEB6C" w14:textId="3B310795" w:rsidR="003B783F" w:rsidRPr="003B783F" w:rsidRDefault="004E0743" w:rsidP="003B783F">
      <w:pPr>
        <w:pStyle w:val="CMD"/>
      </w:pPr>
      <w:r>
        <w:t>devasc@</w:t>
      </w:r>
      <w:proofErr w:type="gramStart"/>
      <w:r>
        <w:t>labvm:~</w:t>
      </w:r>
      <w:proofErr w:type="gramEnd"/>
      <w:r>
        <w:t>/labs/devnet-src</w:t>
      </w:r>
      <w:r w:rsidR="003B783F" w:rsidRPr="003B783F">
        <w:t xml:space="preserve">/git-intro$ </w:t>
      </w:r>
      <w:r w:rsidR="003B783F" w:rsidRPr="003B783F">
        <w:rPr>
          <w:b/>
          <w:bCs/>
        </w:rPr>
        <w:t>git log</w:t>
      </w:r>
    </w:p>
    <w:p w14:paraId="1A266288" w14:textId="77777777" w:rsidR="003B783F" w:rsidRPr="003B783F" w:rsidRDefault="003B783F" w:rsidP="00176781">
      <w:pPr>
        <w:pStyle w:val="CMDOutput"/>
      </w:pPr>
      <w:r w:rsidRPr="003B783F">
        <w:rPr>
          <w:highlight w:val="yellow"/>
        </w:rPr>
        <w:t>commit</w:t>
      </w:r>
      <w:r w:rsidRPr="003B783F">
        <w:t xml:space="preserve"> </w:t>
      </w:r>
      <w:r w:rsidRPr="003B783F">
        <w:rPr>
          <w:highlight w:val="yellow"/>
        </w:rPr>
        <w:t>cd828a7</w:t>
      </w:r>
      <w:r w:rsidRPr="003B783F">
        <w:t xml:space="preserve">3102cf308981d6290113c358cbd387620 (HEAD -&gt; </w:t>
      </w:r>
      <w:r w:rsidRPr="003B783F">
        <w:rPr>
          <w:highlight w:val="yellow"/>
        </w:rPr>
        <w:t>feature</w:t>
      </w:r>
      <w:r w:rsidRPr="003B783F">
        <w:t>)</w:t>
      </w:r>
    </w:p>
    <w:p w14:paraId="4D9EBC25" w14:textId="77777777" w:rsidR="003B783F" w:rsidRPr="003B783F" w:rsidRDefault="003B783F" w:rsidP="00176781">
      <w:pPr>
        <w:pStyle w:val="CMDOutput"/>
      </w:pPr>
      <w:r w:rsidRPr="003B783F">
        <w:t>Author: Sample User &lt;sample@example.com&gt;</w:t>
      </w:r>
    </w:p>
    <w:p w14:paraId="5DA4AEE2" w14:textId="77777777" w:rsidR="003B783F" w:rsidRPr="003B783F" w:rsidRDefault="003B783F" w:rsidP="00176781">
      <w:pPr>
        <w:pStyle w:val="CMDOutput"/>
      </w:pPr>
      <w:r w:rsidRPr="003B783F">
        <w:t>Date:   Sat Apr 18 22:59:48 2020 +0000</w:t>
      </w:r>
    </w:p>
    <w:p w14:paraId="11D5ECF8" w14:textId="77777777" w:rsidR="003B783F" w:rsidRPr="003B783F" w:rsidRDefault="003B783F" w:rsidP="00176781">
      <w:pPr>
        <w:pStyle w:val="CMDOutput"/>
      </w:pPr>
    </w:p>
    <w:p w14:paraId="56F0A9E7" w14:textId="77777777" w:rsidR="003B783F" w:rsidRPr="003B783F" w:rsidRDefault="003B783F" w:rsidP="00176781">
      <w:pPr>
        <w:pStyle w:val="CMDOutput"/>
      </w:pPr>
      <w:r w:rsidRPr="003B783F">
        <w:t>    </w:t>
      </w:r>
      <w:r w:rsidRPr="003B783F">
        <w:rPr>
          <w:highlight w:val="yellow"/>
        </w:rPr>
        <w:t>Added a third line in feature branch</w:t>
      </w:r>
    </w:p>
    <w:p w14:paraId="69B2EB84" w14:textId="77777777" w:rsidR="003B783F" w:rsidRPr="003B783F" w:rsidRDefault="003B783F" w:rsidP="00176781">
      <w:pPr>
        <w:pStyle w:val="CMDOutput"/>
      </w:pPr>
    </w:p>
    <w:p w14:paraId="100216AD" w14:textId="77777777" w:rsidR="003B783F" w:rsidRPr="003B783F" w:rsidRDefault="003B783F" w:rsidP="00176781">
      <w:pPr>
        <w:pStyle w:val="CMDOutput"/>
      </w:pPr>
      <w:r w:rsidRPr="003B783F">
        <w:rPr>
          <w:highlight w:val="yellow"/>
        </w:rPr>
        <w:t>commit</w:t>
      </w:r>
      <w:r w:rsidRPr="003B783F">
        <w:t xml:space="preserve"> </w:t>
      </w:r>
      <w:r w:rsidRPr="003B783F">
        <w:rPr>
          <w:highlight w:val="yellow"/>
        </w:rPr>
        <w:t>9f5c4c5</w:t>
      </w:r>
      <w:r w:rsidRPr="003B783F">
        <w:t>d630e88abe2a873fe48144e25ebe7bd6a (</w:t>
      </w:r>
      <w:r w:rsidRPr="003B783F">
        <w:rPr>
          <w:highlight w:val="yellow"/>
        </w:rPr>
        <w:t>master</w:t>
      </w:r>
      <w:r w:rsidRPr="003B783F">
        <w:t>)</w:t>
      </w:r>
    </w:p>
    <w:p w14:paraId="3B2C97A8" w14:textId="77777777" w:rsidR="003B783F" w:rsidRPr="003B783F" w:rsidRDefault="003B783F" w:rsidP="00176781">
      <w:pPr>
        <w:pStyle w:val="CMDOutput"/>
      </w:pPr>
      <w:r w:rsidRPr="003B783F">
        <w:t>Author: Sample User &lt;sample@example.com&gt;</w:t>
      </w:r>
    </w:p>
    <w:p w14:paraId="38C2D356" w14:textId="77777777" w:rsidR="003B783F" w:rsidRPr="003B783F" w:rsidRDefault="003B783F" w:rsidP="00176781">
      <w:pPr>
        <w:pStyle w:val="CMDOutput"/>
      </w:pPr>
      <w:r w:rsidRPr="003B783F">
        <w:t>Date:   Sat Apr 18 19:17:50 2020 +0000</w:t>
      </w:r>
    </w:p>
    <w:p w14:paraId="253252C6" w14:textId="77777777" w:rsidR="003B783F" w:rsidRPr="003B783F" w:rsidRDefault="003B783F" w:rsidP="00176781">
      <w:pPr>
        <w:pStyle w:val="CMDOutput"/>
      </w:pPr>
    </w:p>
    <w:p w14:paraId="169E492E" w14:textId="77777777" w:rsidR="003B783F" w:rsidRPr="003B783F" w:rsidRDefault="003B783F" w:rsidP="00176781">
      <w:pPr>
        <w:pStyle w:val="CMDOutput"/>
      </w:pPr>
      <w:r w:rsidRPr="003B783F">
        <w:t>    Added additional line to file</w:t>
      </w:r>
    </w:p>
    <w:p w14:paraId="516A159E" w14:textId="77777777" w:rsidR="003B783F" w:rsidRPr="003B783F" w:rsidRDefault="003B783F" w:rsidP="00176781">
      <w:pPr>
        <w:pStyle w:val="CMDOutput"/>
      </w:pPr>
    </w:p>
    <w:p w14:paraId="6DCC392B" w14:textId="77777777" w:rsidR="003B783F" w:rsidRPr="003B783F" w:rsidRDefault="003B783F" w:rsidP="00176781">
      <w:pPr>
        <w:pStyle w:val="CMDOutput"/>
      </w:pPr>
      <w:r w:rsidRPr="003B783F">
        <w:rPr>
          <w:highlight w:val="yellow"/>
        </w:rPr>
        <w:t>commit</w:t>
      </w:r>
      <w:r w:rsidRPr="003B783F">
        <w:t xml:space="preserve"> </w:t>
      </w:r>
      <w:r w:rsidRPr="003B783F">
        <w:rPr>
          <w:highlight w:val="yellow"/>
        </w:rPr>
        <w:t>b510f8e</w:t>
      </w:r>
      <w:r w:rsidRPr="003B783F">
        <w:t>5f9f63c97432d108a0413567552c07356</w:t>
      </w:r>
    </w:p>
    <w:p w14:paraId="4EBA209B" w14:textId="77777777" w:rsidR="003B783F" w:rsidRPr="003B783F" w:rsidRDefault="003B783F" w:rsidP="00176781">
      <w:pPr>
        <w:pStyle w:val="CMDOutput"/>
      </w:pPr>
      <w:r w:rsidRPr="003B783F">
        <w:t>Author: Sample User &lt;sample@example.com&gt;</w:t>
      </w:r>
    </w:p>
    <w:p w14:paraId="5581A90F" w14:textId="77777777" w:rsidR="003B783F" w:rsidRPr="003B783F" w:rsidRDefault="003B783F" w:rsidP="00176781">
      <w:pPr>
        <w:pStyle w:val="CMDOutput"/>
      </w:pPr>
      <w:r w:rsidRPr="003B783F">
        <w:t>Date:   Sat Apr 18 18:03:28 2020 +0000</w:t>
      </w:r>
    </w:p>
    <w:p w14:paraId="6A3F7A9D" w14:textId="77777777" w:rsidR="003B783F" w:rsidRPr="003B783F" w:rsidRDefault="003B783F" w:rsidP="00176781">
      <w:pPr>
        <w:pStyle w:val="CMDOutput"/>
      </w:pPr>
    </w:p>
    <w:p w14:paraId="204FD4E5" w14:textId="77777777" w:rsidR="003B783F" w:rsidRPr="003B783F" w:rsidRDefault="003B783F" w:rsidP="00176781">
      <w:pPr>
        <w:pStyle w:val="CMDOutput"/>
      </w:pPr>
      <w:r w:rsidRPr="003B783F">
        <w:t>    Committing DEVASC.txt to begin tracking changes</w:t>
      </w:r>
    </w:p>
    <w:p w14:paraId="31A71256" w14:textId="62FCA5DC" w:rsidR="003B783F" w:rsidRDefault="004E0743" w:rsidP="003B783F">
      <w:pPr>
        <w:pStyle w:val="CMD"/>
      </w:pPr>
      <w:r>
        <w:t>devasc@</w:t>
      </w:r>
      <w:proofErr w:type="gramStart"/>
      <w:r>
        <w:t>labvm:~</w:t>
      </w:r>
      <w:proofErr w:type="gramEnd"/>
      <w:r>
        <w:t>/labs/devnet-src</w:t>
      </w:r>
      <w:r w:rsidR="003B783F" w:rsidRPr="003B783F">
        <w:t>/git-intro$</w:t>
      </w:r>
    </w:p>
    <w:p w14:paraId="18CB7E9E" w14:textId="163AEDC9" w:rsidR="00A70E7F" w:rsidRPr="000D3643" w:rsidRDefault="00A70E7F" w:rsidP="000D3643">
      <w:pPr>
        <w:pStyle w:val="Heading3"/>
      </w:pPr>
      <w:r>
        <w:lastRenderedPageBreak/>
        <w:t>Checkout the master branch.</w:t>
      </w:r>
    </w:p>
    <w:p w14:paraId="083C8D24" w14:textId="5A7ED4F5" w:rsidR="00A2533F" w:rsidRDefault="000D3643" w:rsidP="00176781">
      <w:pPr>
        <w:pStyle w:val="BodyTextL25"/>
      </w:pPr>
      <w:r>
        <w:t xml:space="preserve">Switch to the master branch using the </w:t>
      </w:r>
      <w:r w:rsidRPr="000D3643">
        <w:rPr>
          <w:b/>
          <w:bCs/>
        </w:rPr>
        <w:t>git checkout</w:t>
      </w:r>
      <w:r>
        <w:t xml:space="preserve"> </w:t>
      </w:r>
      <w:r w:rsidRPr="000D3643">
        <w:rPr>
          <w:i/>
          <w:iCs/>
        </w:rPr>
        <w:t>master</w:t>
      </w:r>
      <w:r>
        <w:t xml:space="preserve"> command and verify the current working branch using the </w:t>
      </w:r>
      <w:r w:rsidRPr="000D3643">
        <w:rPr>
          <w:b/>
          <w:bCs/>
        </w:rPr>
        <w:t>git branch</w:t>
      </w:r>
      <w:r>
        <w:t xml:space="preserve"> command.</w:t>
      </w:r>
    </w:p>
    <w:p w14:paraId="65C5A997" w14:textId="23B5657A" w:rsidR="006A0426" w:rsidRPr="006A0426" w:rsidRDefault="004E0743" w:rsidP="006A0426">
      <w:pPr>
        <w:pStyle w:val="CMD"/>
      </w:pPr>
      <w:r>
        <w:t>devasc@</w:t>
      </w:r>
      <w:proofErr w:type="gramStart"/>
      <w:r>
        <w:t>labvm:~</w:t>
      </w:r>
      <w:proofErr w:type="gramEnd"/>
      <w:r>
        <w:t>/labs/devnet-src</w:t>
      </w:r>
      <w:r w:rsidR="006A0426" w:rsidRPr="006A0426">
        <w:t xml:space="preserve">/git-intro$ </w:t>
      </w:r>
      <w:r w:rsidR="006A0426" w:rsidRPr="006A0426">
        <w:rPr>
          <w:b/>
          <w:bCs/>
        </w:rPr>
        <w:t>git checkout master</w:t>
      </w:r>
    </w:p>
    <w:p w14:paraId="6B07EB15" w14:textId="77777777" w:rsidR="006A0426" w:rsidRPr="006A0426" w:rsidRDefault="006A0426" w:rsidP="00176781">
      <w:pPr>
        <w:pStyle w:val="CMDOutput"/>
      </w:pPr>
      <w:r w:rsidRPr="006A0426">
        <w:t>Switched to branch 'master'</w:t>
      </w:r>
    </w:p>
    <w:p w14:paraId="29D26DAE" w14:textId="0102B4BE" w:rsidR="006A0426" w:rsidRPr="006A0426" w:rsidRDefault="004E0743" w:rsidP="006A0426">
      <w:pPr>
        <w:pStyle w:val="CMD"/>
      </w:pPr>
      <w:r>
        <w:t>devasc@</w:t>
      </w:r>
      <w:proofErr w:type="gramStart"/>
      <w:r>
        <w:t>labvm:~</w:t>
      </w:r>
      <w:proofErr w:type="gramEnd"/>
      <w:r>
        <w:t>/labs/devnet-src</w:t>
      </w:r>
      <w:r w:rsidR="006A0426" w:rsidRPr="006A0426">
        <w:t xml:space="preserve">/git-intro$ </w:t>
      </w:r>
      <w:r w:rsidR="006A0426" w:rsidRPr="006A0426">
        <w:rPr>
          <w:b/>
          <w:bCs/>
        </w:rPr>
        <w:t>git branch</w:t>
      </w:r>
    </w:p>
    <w:p w14:paraId="08C6792A" w14:textId="77777777" w:rsidR="006A0426" w:rsidRPr="006A0426" w:rsidRDefault="006A0426" w:rsidP="00176781">
      <w:pPr>
        <w:pStyle w:val="CMDOutput"/>
      </w:pPr>
      <w:r w:rsidRPr="006A0426">
        <w:t>  feature</w:t>
      </w:r>
    </w:p>
    <w:p w14:paraId="412308A4" w14:textId="77777777" w:rsidR="006A0426" w:rsidRPr="006A0426" w:rsidRDefault="006A0426" w:rsidP="00176781">
      <w:pPr>
        <w:pStyle w:val="CMDOutput"/>
      </w:pPr>
      <w:r w:rsidRPr="006A0426">
        <w:rPr>
          <w:highlight w:val="yellow"/>
        </w:rPr>
        <w:t>* master</w:t>
      </w:r>
    </w:p>
    <w:p w14:paraId="69173065" w14:textId="2BDCAD75" w:rsidR="00A46438" w:rsidRDefault="004E0743" w:rsidP="006A0426">
      <w:pPr>
        <w:pStyle w:val="CMD"/>
      </w:pPr>
      <w:r>
        <w:t>devasc@</w:t>
      </w:r>
      <w:proofErr w:type="gramStart"/>
      <w:r>
        <w:t>labvm:~</w:t>
      </w:r>
      <w:proofErr w:type="gramEnd"/>
      <w:r>
        <w:t>/labs/devnet-src</w:t>
      </w:r>
      <w:r w:rsidR="006A0426" w:rsidRPr="006A0426">
        <w:t>/git-intro$ </w:t>
      </w:r>
    </w:p>
    <w:p w14:paraId="057324FF" w14:textId="6E08EAC8" w:rsidR="00AE5DCA" w:rsidRDefault="00A46438" w:rsidP="00AE5DCA">
      <w:pPr>
        <w:pStyle w:val="Heading3"/>
      </w:pPr>
      <w:r>
        <w:t>Merge file contents from feature to master branch.</w:t>
      </w:r>
    </w:p>
    <w:p w14:paraId="52C871A1" w14:textId="48D9DC68" w:rsidR="00AE5DCA" w:rsidRPr="00AE5DCA" w:rsidRDefault="00AE5DCA" w:rsidP="00AE5DCA">
      <w:pPr>
        <w:pStyle w:val="SubStepAlpha"/>
      </w:pPr>
      <w:r w:rsidRPr="00AE5DCA">
        <w:t>Branches are often used when implementing new features or fixes. They can be submitted for review by team members, and then once verified, can be pulled into the main codebase</w:t>
      </w:r>
      <w:r>
        <w:t xml:space="preserve"> – the master branch</w:t>
      </w:r>
      <w:r w:rsidRPr="00AE5DCA">
        <w:t>.</w:t>
      </w:r>
    </w:p>
    <w:p w14:paraId="7EF125DE" w14:textId="2D71F886" w:rsidR="00A2533F" w:rsidRDefault="00DC3E62" w:rsidP="00AE5DCA">
      <w:pPr>
        <w:pStyle w:val="SubStepAlpha"/>
        <w:numPr>
          <w:ilvl w:val="0"/>
          <w:numId w:val="0"/>
        </w:numPr>
        <w:ind w:left="720"/>
      </w:pPr>
      <w:r>
        <w:t>Merge the contents (known as the history) from the feature branch into the master branch</w:t>
      </w:r>
      <w:r w:rsidR="00BA2F1D">
        <w:t xml:space="preserve"> using the </w:t>
      </w:r>
      <w:r w:rsidR="00BA2F1D" w:rsidRPr="00BA2F1D">
        <w:rPr>
          <w:b/>
          <w:bCs/>
        </w:rPr>
        <w:t>git merge</w:t>
      </w:r>
      <w:r w:rsidR="00BA2F1D">
        <w:t xml:space="preserve"> &lt;branch</w:t>
      </w:r>
      <w:r w:rsidR="009564AC">
        <w:t>-name</w:t>
      </w:r>
      <w:r w:rsidR="00BA2F1D">
        <w:t>&gt; command</w:t>
      </w:r>
      <w:r w:rsidR="00A2533F">
        <w:t xml:space="preserve">. </w:t>
      </w:r>
      <w:r w:rsidR="009564AC">
        <w:t>The branch-name is the branch that histories are pulled from into the current branch</w:t>
      </w:r>
      <w:r w:rsidR="009564AC" w:rsidRPr="009564AC">
        <w:t>.</w:t>
      </w:r>
      <w:r w:rsidR="003F2EDF">
        <w:t xml:space="preserve"> The output displays that one file was changed with one line inserted.</w:t>
      </w:r>
      <w:r w:rsidR="00AE5DCA">
        <w:t xml:space="preserve"> </w:t>
      </w:r>
    </w:p>
    <w:p w14:paraId="78FB12A4" w14:textId="4BF73C8B" w:rsidR="00BA2F1D" w:rsidRPr="00BA2F1D" w:rsidRDefault="004E0743" w:rsidP="00BA2F1D">
      <w:pPr>
        <w:pStyle w:val="CMD"/>
      </w:pPr>
      <w:r>
        <w:t>devasc@</w:t>
      </w:r>
      <w:proofErr w:type="gramStart"/>
      <w:r>
        <w:t>labvm:~</w:t>
      </w:r>
      <w:proofErr w:type="gramEnd"/>
      <w:r>
        <w:t>/labs/devnet-src</w:t>
      </w:r>
      <w:r w:rsidR="00BA2F1D" w:rsidRPr="00BA2F1D">
        <w:t xml:space="preserve">/git-intro$ </w:t>
      </w:r>
      <w:r w:rsidR="00BA2F1D" w:rsidRPr="00BA2F1D">
        <w:rPr>
          <w:b/>
          <w:bCs/>
        </w:rPr>
        <w:t>git merge feature</w:t>
      </w:r>
    </w:p>
    <w:p w14:paraId="53072041" w14:textId="77777777" w:rsidR="00BA2F1D" w:rsidRPr="00BA2F1D" w:rsidRDefault="00BA2F1D" w:rsidP="00176781">
      <w:pPr>
        <w:pStyle w:val="CMDOutput"/>
      </w:pPr>
      <w:r w:rsidRPr="00BA2F1D">
        <w:t>Updating 9f5c4c</w:t>
      </w:r>
      <w:proofErr w:type="gramStart"/>
      <w:r w:rsidRPr="00BA2F1D">
        <w:t>5..</w:t>
      </w:r>
      <w:proofErr w:type="gramEnd"/>
      <w:r w:rsidRPr="00BA2F1D">
        <w:t>cd828a7</w:t>
      </w:r>
    </w:p>
    <w:p w14:paraId="536D2F0F" w14:textId="77777777" w:rsidR="00BA2F1D" w:rsidRPr="00BA2F1D" w:rsidRDefault="00BA2F1D" w:rsidP="00176781">
      <w:pPr>
        <w:pStyle w:val="CMDOutput"/>
      </w:pPr>
      <w:r w:rsidRPr="00BA2F1D">
        <w:t>Fast-forward</w:t>
      </w:r>
    </w:p>
    <w:p w14:paraId="1EB33D4D" w14:textId="77777777" w:rsidR="00BA2F1D" w:rsidRPr="00BA2F1D" w:rsidRDefault="00BA2F1D" w:rsidP="00176781">
      <w:pPr>
        <w:pStyle w:val="CMDOutput"/>
      </w:pPr>
      <w:r w:rsidRPr="00BA2F1D">
        <w:t> </w:t>
      </w:r>
      <w:r w:rsidRPr="00BA2F1D">
        <w:rPr>
          <w:highlight w:val="yellow"/>
        </w:rPr>
        <w:t>DEVASC.txt</w:t>
      </w:r>
      <w:r w:rsidRPr="00BA2F1D">
        <w:t xml:space="preserve"> | 1 +</w:t>
      </w:r>
    </w:p>
    <w:p w14:paraId="5D436732" w14:textId="77777777" w:rsidR="00BA2F1D" w:rsidRPr="00BA2F1D" w:rsidRDefault="00BA2F1D" w:rsidP="00176781">
      <w:pPr>
        <w:pStyle w:val="CMDOutput"/>
      </w:pPr>
      <w:r w:rsidRPr="00BA2F1D">
        <w:t> </w:t>
      </w:r>
      <w:r w:rsidRPr="00BA2F1D">
        <w:rPr>
          <w:highlight w:val="yellow"/>
        </w:rPr>
        <w:t>1 file changed</w:t>
      </w:r>
      <w:r w:rsidRPr="00BA2F1D">
        <w:t xml:space="preserve">, </w:t>
      </w:r>
      <w:r w:rsidRPr="00BA2F1D">
        <w:rPr>
          <w:highlight w:val="yellow"/>
        </w:rPr>
        <w:t xml:space="preserve">1 </w:t>
      </w:r>
      <w:proofErr w:type="gramStart"/>
      <w:r w:rsidRPr="00BA2F1D">
        <w:rPr>
          <w:highlight w:val="yellow"/>
        </w:rPr>
        <w:t>insertion(</w:t>
      </w:r>
      <w:proofErr w:type="gramEnd"/>
      <w:r w:rsidRPr="00BA2F1D">
        <w:rPr>
          <w:highlight w:val="yellow"/>
        </w:rPr>
        <w:t>+)</w:t>
      </w:r>
    </w:p>
    <w:p w14:paraId="0446A90B" w14:textId="66DA6E92" w:rsidR="00A2533F" w:rsidRDefault="004E0743" w:rsidP="00BA2F1D">
      <w:pPr>
        <w:pStyle w:val="CMD"/>
      </w:pPr>
      <w:r>
        <w:t>devasc@</w:t>
      </w:r>
      <w:proofErr w:type="gramStart"/>
      <w:r>
        <w:t>labvm:~</w:t>
      </w:r>
      <w:proofErr w:type="gramEnd"/>
      <w:r>
        <w:t>/labs/devnet-src</w:t>
      </w:r>
      <w:r w:rsidR="00BA2F1D" w:rsidRPr="00BA2F1D">
        <w:t>/git-intro$ </w:t>
      </w:r>
    </w:p>
    <w:p w14:paraId="25CFB3FC" w14:textId="3FD5CA2A" w:rsidR="00A2533F" w:rsidRDefault="003B1E11" w:rsidP="00A2533F">
      <w:pPr>
        <w:pStyle w:val="SubStepAlpha"/>
      </w:pPr>
      <w:r>
        <w:t xml:space="preserve">Verify the appended content to the DEVASC.txt file in the master branch using the </w:t>
      </w:r>
      <w:r w:rsidRPr="003B1E11">
        <w:rPr>
          <w:b/>
          <w:bCs/>
        </w:rPr>
        <w:t>cat</w:t>
      </w:r>
      <w:r>
        <w:t xml:space="preserve"> command</w:t>
      </w:r>
      <w:r w:rsidR="00536675">
        <w:t>.</w:t>
      </w:r>
      <w:r>
        <w:t xml:space="preserve"> </w:t>
      </w:r>
    </w:p>
    <w:p w14:paraId="2AEE1673" w14:textId="64D0BB37" w:rsidR="00536675" w:rsidRPr="00536675" w:rsidRDefault="004E0743" w:rsidP="00536675">
      <w:pPr>
        <w:pStyle w:val="CMD"/>
        <w:rPr>
          <w:b/>
          <w:bCs/>
        </w:rPr>
      </w:pPr>
      <w:r>
        <w:t>devasc@</w:t>
      </w:r>
      <w:proofErr w:type="gramStart"/>
      <w:r>
        <w:t>labvm:~</w:t>
      </w:r>
      <w:proofErr w:type="gramEnd"/>
      <w:r>
        <w:t>/labs/devnet-src</w:t>
      </w:r>
      <w:r w:rsidR="00536675" w:rsidRPr="00536675">
        <w:t xml:space="preserve">/git-intro$ </w:t>
      </w:r>
      <w:r w:rsidR="00536675" w:rsidRPr="00536675">
        <w:rPr>
          <w:b/>
          <w:bCs/>
        </w:rPr>
        <w:t>cat DEVASC.txt</w:t>
      </w:r>
    </w:p>
    <w:p w14:paraId="0AE00336" w14:textId="77777777" w:rsidR="00536675" w:rsidRPr="00536675" w:rsidRDefault="00536675" w:rsidP="00176781">
      <w:pPr>
        <w:pStyle w:val="CMDOutput"/>
      </w:pPr>
      <w:r w:rsidRPr="00536675">
        <w:t>I am on my way to passing the Cisco DEVASC exam</w:t>
      </w:r>
    </w:p>
    <w:p w14:paraId="4EE7E264" w14:textId="77777777" w:rsidR="00536675" w:rsidRPr="00536675" w:rsidRDefault="00536675" w:rsidP="00176781">
      <w:pPr>
        <w:pStyle w:val="CMDOutput"/>
      </w:pPr>
      <w:r w:rsidRPr="00536675">
        <w:t>I am beginning to understand Git!</w:t>
      </w:r>
    </w:p>
    <w:p w14:paraId="30E503E0" w14:textId="77777777" w:rsidR="00536675" w:rsidRPr="00536675" w:rsidRDefault="00536675" w:rsidP="00176781">
      <w:pPr>
        <w:pStyle w:val="CMDOutput"/>
      </w:pPr>
      <w:r w:rsidRPr="00536675">
        <w:rPr>
          <w:highlight w:val="yellow"/>
        </w:rPr>
        <w:t>This text was added originally while in the feature branch</w:t>
      </w:r>
    </w:p>
    <w:p w14:paraId="5CD27147" w14:textId="36AB2790" w:rsidR="00536675" w:rsidRDefault="004E0743" w:rsidP="00536675">
      <w:pPr>
        <w:pStyle w:val="CMD"/>
      </w:pPr>
      <w:r>
        <w:t>devasc@</w:t>
      </w:r>
      <w:proofErr w:type="gramStart"/>
      <w:r>
        <w:t>labvm:~</w:t>
      </w:r>
      <w:proofErr w:type="gramEnd"/>
      <w:r>
        <w:t>/labs/devnet-src</w:t>
      </w:r>
      <w:r w:rsidR="00536675" w:rsidRPr="00536675">
        <w:t>/git-intro$ </w:t>
      </w:r>
    </w:p>
    <w:p w14:paraId="49CD242A" w14:textId="1655B329" w:rsidR="003B1E11" w:rsidRPr="007006D4" w:rsidRDefault="003B1E11" w:rsidP="007006D4">
      <w:pPr>
        <w:pStyle w:val="Heading3"/>
      </w:pPr>
      <w:r>
        <w:t>Deleting a branch.</w:t>
      </w:r>
    </w:p>
    <w:p w14:paraId="10558630" w14:textId="481FBD9A" w:rsidR="00A2533F" w:rsidRDefault="007006D4" w:rsidP="00A2533F">
      <w:pPr>
        <w:pStyle w:val="SubStepAlpha"/>
      </w:pPr>
      <w:r>
        <w:t xml:space="preserve">Verify the </w:t>
      </w:r>
      <w:r w:rsidRPr="00176781">
        <w:rPr>
          <w:b/>
          <w:bCs/>
        </w:rPr>
        <w:t>feature</w:t>
      </w:r>
      <w:r>
        <w:t xml:space="preserve"> branch is still available using the </w:t>
      </w:r>
      <w:r w:rsidRPr="007006D4">
        <w:rPr>
          <w:b/>
          <w:bCs/>
        </w:rPr>
        <w:t>git branch</w:t>
      </w:r>
      <w:r>
        <w:t xml:space="preserve"> command</w:t>
      </w:r>
      <w:r w:rsidR="00A2533F">
        <w:t xml:space="preserve">. </w:t>
      </w:r>
    </w:p>
    <w:p w14:paraId="5FE6FCC2" w14:textId="5F199F72" w:rsidR="007006D4" w:rsidRPr="007006D4" w:rsidRDefault="004E0743" w:rsidP="007006D4">
      <w:pPr>
        <w:pStyle w:val="CMD"/>
        <w:rPr>
          <w:b/>
          <w:bCs/>
        </w:rPr>
      </w:pPr>
      <w:r>
        <w:t>devasc@</w:t>
      </w:r>
      <w:proofErr w:type="gramStart"/>
      <w:r>
        <w:t>labvm:~</w:t>
      </w:r>
      <w:proofErr w:type="gramEnd"/>
      <w:r>
        <w:t>/labs/devnet-src</w:t>
      </w:r>
      <w:r w:rsidR="007006D4" w:rsidRPr="007006D4">
        <w:t xml:space="preserve">/git-intro$ </w:t>
      </w:r>
      <w:r w:rsidR="007006D4" w:rsidRPr="007006D4">
        <w:rPr>
          <w:b/>
          <w:bCs/>
        </w:rPr>
        <w:t>git branch</w:t>
      </w:r>
    </w:p>
    <w:p w14:paraId="3B7B9730" w14:textId="77777777" w:rsidR="007006D4" w:rsidRPr="007006D4" w:rsidRDefault="007006D4" w:rsidP="00176781">
      <w:pPr>
        <w:pStyle w:val="CMDOutput"/>
      </w:pPr>
      <w:r w:rsidRPr="007006D4">
        <w:t>  </w:t>
      </w:r>
      <w:r w:rsidRPr="007006D4">
        <w:rPr>
          <w:highlight w:val="yellow"/>
        </w:rPr>
        <w:t>feature</w:t>
      </w:r>
    </w:p>
    <w:p w14:paraId="0F63D7D2" w14:textId="77777777" w:rsidR="007006D4" w:rsidRPr="007006D4" w:rsidRDefault="007006D4" w:rsidP="00176781">
      <w:pPr>
        <w:pStyle w:val="CMDOutput"/>
      </w:pPr>
      <w:r w:rsidRPr="007006D4">
        <w:t>* master</w:t>
      </w:r>
    </w:p>
    <w:p w14:paraId="045B3C6E" w14:textId="7506B3F9" w:rsidR="007006D4" w:rsidRPr="007006D4" w:rsidRDefault="004E0743" w:rsidP="007006D4">
      <w:pPr>
        <w:pStyle w:val="CMD"/>
      </w:pPr>
      <w:r>
        <w:t>devasc@</w:t>
      </w:r>
      <w:proofErr w:type="gramStart"/>
      <w:r>
        <w:t>labvm:~</w:t>
      </w:r>
      <w:proofErr w:type="gramEnd"/>
      <w:r>
        <w:t>/labs/devnet-src</w:t>
      </w:r>
      <w:r w:rsidR="007006D4" w:rsidRPr="007006D4">
        <w:t xml:space="preserve">/git-intro$ </w:t>
      </w:r>
    </w:p>
    <w:p w14:paraId="583BB6D3" w14:textId="600701DC" w:rsidR="00A2533F" w:rsidRDefault="00A6041A" w:rsidP="007006D4">
      <w:pPr>
        <w:pStyle w:val="SubStepAlpha"/>
      </w:pPr>
      <w:r>
        <w:t xml:space="preserve">Delete the </w:t>
      </w:r>
      <w:r w:rsidRPr="00176781">
        <w:rPr>
          <w:b/>
          <w:bCs/>
        </w:rPr>
        <w:t>feature</w:t>
      </w:r>
      <w:r>
        <w:t xml:space="preserve"> branch</w:t>
      </w:r>
      <w:r w:rsidR="007006D4">
        <w:t xml:space="preserve"> using the </w:t>
      </w:r>
      <w:r w:rsidR="007006D4" w:rsidRPr="007006D4">
        <w:rPr>
          <w:b/>
          <w:bCs/>
        </w:rPr>
        <w:t>git branch -d</w:t>
      </w:r>
      <w:r w:rsidR="007006D4">
        <w:t xml:space="preserve"> &lt;branch-name&gt; command</w:t>
      </w:r>
      <w:proofErr w:type="gramStart"/>
      <w:r w:rsidR="007006D4">
        <w:t xml:space="preserve">. </w:t>
      </w:r>
      <w:r w:rsidR="00A2533F">
        <w:t>.</w:t>
      </w:r>
      <w:proofErr w:type="gramEnd"/>
      <w:r w:rsidR="00A2533F">
        <w:t xml:space="preserve"> </w:t>
      </w:r>
    </w:p>
    <w:p w14:paraId="7766EE57" w14:textId="1D335650" w:rsidR="00A6041A" w:rsidRPr="00A6041A" w:rsidRDefault="004E0743" w:rsidP="00A6041A">
      <w:pPr>
        <w:pStyle w:val="CMD"/>
      </w:pPr>
      <w:r>
        <w:t>devasc@</w:t>
      </w:r>
      <w:proofErr w:type="gramStart"/>
      <w:r>
        <w:t>labvm:~</w:t>
      </w:r>
      <w:proofErr w:type="gramEnd"/>
      <w:r>
        <w:t>/labs/devnet-src</w:t>
      </w:r>
      <w:r w:rsidR="00A6041A" w:rsidRPr="00A6041A">
        <w:t xml:space="preserve">/git-intro$ </w:t>
      </w:r>
      <w:r w:rsidR="00A6041A" w:rsidRPr="00A6041A">
        <w:rPr>
          <w:b/>
          <w:bCs/>
        </w:rPr>
        <w:t>git branch -d feature</w:t>
      </w:r>
    </w:p>
    <w:p w14:paraId="42D286C7" w14:textId="77777777" w:rsidR="00A6041A" w:rsidRPr="00A6041A" w:rsidRDefault="00A6041A" w:rsidP="00176781">
      <w:pPr>
        <w:pStyle w:val="CMDOutput"/>
      </w:pPr>
      <w:r w:rsidRPr="00A6041A">
        <w:rPr>
          <w:highlight w:val="yellow"/>
        </w:rPr>
        <w:t>Deleted branch feature</w:t>
      </w:r>
      <w:r w:rsidRPr="00A6041A">
        <w:t xml:space="preserve"> (was cd828a7).</w:t>
      </w:r>
    </w:p>
    <w:p w14:paraId="21894DD9" w14:textId="55830278" w:rsidR="00A6041A" w:rsidRPr="00A6041A" w:rsidRDefault="004E0743" w:rsidP="00A6041A">
      <w:pPr>
        <w:pStyle w:val="CMD"/>
      </w:pPr>
      <w:r>
        <w:t>devasc@</w:t>
      </w:r>
      <w:proofErr w:type="gramStart"/>
      <w:r>
        <w:t>labvm:~</w:t>
      </w:r>
      <w:proofErr w:type="gramEnd"/>
      <w:r>
        <w:t>/labs/devnet-src</w:t>
      </w:r>
      <w:r w:rsidR="00A6041A" w:rsidRPr="00A6041A">
        <w:t>/git-intro$</w:t>
      </w:r>
    </w:p>
    <w:p w14:paraId="3962DC70" w14:textId="0C3503F2" w:rsidR="00A2533F" w:rsidRDefault="00DC4737" w:rsidP="00A2533F">
      <w:pPr>
        <w:pStyle w:val="SubStepAlpha"/>
      </w:pPr>
      <w:r>
        <w:t xml:space="preserve">Verify the feature branch is no longer available using the </w:t>
      </w:r>
      <w:r w:rsidRPr="007006D4">
        <w:rPr>
          <w:b/>
          <w:bCs/>
        </w:rPr>
        <w:t>git branch</w:t>
      </w:r>
      <w:r>
        <w:t xml:space="preserve"> command</w:t>
      </w:r>
      <w:r w:rsidR="00A2533F">
        <w:t xml:space="preserve">. </w:t>
      </w:r>
    </w:p>
    <w:p w14:paraId="36235058" w14:textId="63DDC024" w:rsidR="009C6E48" w:rsidRPr="009C6E48" w:rsidRDefault="004E0743" w:rsidP="009C6E48">
      <w:pPr>
        <w:pStyle w:val="CMD"/>
      </w:pPr>
      <w:r>
        <w:t>devasc@</w:t>
      </w:r>
      <w:proofErr w:type="gramStart"/>
      <w:r>
        <w:t>labvm:~</w:t>
      </w:r>
      <w:proofErr w:type="gramEnd"/>
      <w:r>
        <w:t>/labs/devnet-src</w:t>
      </w:r>
      <w:r w:rsidR="009C6E48" w:rsidRPr="009C6E48">
        <w:t xml:space="preserve">/git-intro$ </w:t>
      </w:r>
      <w:r w:rsidR="009C6E48" w:rsidRPr="009C6E48">
        <w:rPr>
          <w:b/>
          <w:bCs/>
        </w:rPr>
        <w:t>git branch</w:t>
      </w:r>
    </w:p>
    <w:p w14:paraId="03CE2068" w14:textId="77777777" w:rsidR="009C6E48" w:rsidRPr="009C6E48" w:rsidRDefault="009C6E48" w:rsidP="00176781">
      <w:pPr>
        <w:pStyle w:val="CMDOutput"/>
      </w:pPr>
      <w:r w:rsidRPr="009C6E48">
        <w:t>* master</w:t>
      </w:r>
    </w:p>
    <w:p w14:paraId="67DDCB12" w14:textId="07925B85" w:rsidR="00FC360E" w:rsidRDefault="004E0743" w:rsidP="009C6E48">
      <w:pPr>
        <w:pStyle w:val="CMD"/>
      </w:pPr>
      <w:r>
        <w:t>devasc@</w:t>
      </w:r>
      <w:proofErr w:type="gramStart"/>
      <w:r>
        <w:t>labvm:~</w:t>
      </w:r>
      <w:proofErr w:type="gramEnd"/>
      <w:r>
        <w:t>/labs/devnet-src</w:t>
      </w:r>
      <w:r w:rsidR="009C6E48" w:rsidRPr="009C6E48">
        <w:t xml:space="preserve">/git-intro$ </w:t>
      </w:r>
    </w:p>
    <w:p w14:paraId="1844B72B" w14:textId="4F24BC98" w:rsidR="00443B1C" w:rsidRDefault="00443B1C" w:rsidP="00443B1C">
      <w:pPr>
        <w:pStyle w:val="Heading2"/>
      </w:pPr>
      <w:r>
        <w:lastRenderedPageBreak/>
        <w:t>Handling Merge Conflicts</w:t>
      </w:r>
    </w:p>
    <w:p w14:paraId="20A3304D" w14:textId="14CDA7E1" w:rsidR="00443B1C" w:rsidRDefault="00443B1C" w:rsidP="00443B1C">
      <w:pPr>
        <w:pStyle w:val="BodyTextL25"/>
      </w:pPr>
      <w:r w:rsidRPr="00443B1C">
        <w:t xml:space="preserve">At </w:t>
      </w:r>
      <w:r w:rsidR="0028355F">
        <w:t>time</w:t>
      </w:r>
      <w:r w:rsidR="00C73E73">
        <w:t>s,</w:t>
      </w:r>
      <w:r w:rsidR="0028355F">
        <w:t xml:space="preserve"> you may experience </w:t>
      </w:r>
      <w:r w:rsidRPr="00443B1C">
        <w:t xml:space="preserve">a merge conflict. This is </w:t>
      </w:r>
      <w:r w:rsidR="002F0C38">
        <w:t>when</w:t>
      </w:r>
      <w:r w:rsidRPr="00443B1C">
        <w:t xml:space="preserve"> you may have made overlapping changes to a file, and </w:t>
      </w:r>
      <w:r w:rsidR="00C73E73">
        <w:t>Git</w:t>
      </w:r>
      <w:r w:rsidR="00C73E73" w:rsidRPr="00443B1C">
        <w:t xml:space="preserve"> </w:t>
      </w:r>
      <w:r w:rsidR="002F0C38">
        <w:t>cannot</w:t>
      </w:r>
      <w:r w:rsidRPr="00443B1C">
        <w:t xml:space="preserve"> automatically merge the changes.</w:t>
      </w:r>
      <w:r w:rsidR="00C73E73">
        <w:t xml:space="preserve"> </w:t>
      </w:r>
    </w:p>
    <w:p w14:paraId="4E9C0BC6" w14:textId="0B92E317" w:rsidR="00C73E73" w:rsidRPr="00443B1C" w:rsidRDefault="00C73E73" w:rsidP="00443B1C">
      <w:pPr>
        <w:pStyle w:val="BodyTextL25"/>
      </w:pPr>
      <w:r>
        <w:t>In this Part, you will create a test branch, modify its content, stage and commit the test branch, switch to the master branch, modify the content again, stage and commit the master branch, attempt to merge branches, locate and resolve the conflict, stage and commit the master branch again, and verify your commit.</w:t>
      </w:r>
    </w:p>
    <w:p w14:paraId="7FC61752" w14:textId="1F206552" w:rsidR="00FC360E" w:rsidRPr="009D0BB8" w:rsidRDefault="009D0BB8" w:rsidP="009D0BB8">
      <w:pPr>
        <w:pStyle w:val="Heading3"/>
      </w:pPr>
      <w:r>
        <w:t>Create a new branch</w:t>
      </w:r>
      <w:r w:rsidR="001278E9">
        <w:t xml:space="preserve"> test</w:t>
      </w:r>
      <w:r w:rsidR="0028355F">
        <w:t>.</w:t>
      </w:r>
    </w:p>
    <w:p w14:paraId="0AAAFAD4" w14:textId="38926C14" w:rsidR="00A2533F" w:rsidRDefault="00752B1B" w:rsidP="00176781">
      <w:pPr>
        <w:pStyle w:val="BodyTextL25"/>
      </w:pPr>
      <w:r>
        <w:t xml:space="preserve">Create a new branch </w:t>
      </w:r>
      <w:r w:rsidRPr="00176781">
        <w:rPr>
          <w:b/>
          <w:bCs/>
        </w:rPr>
        <w:t>test</w:t>
      </w:r>
      <w:r w:rsidR="00A2533F">
        <w:t xml:space="preserve">. </w:t>
      </w:r>
    </w:p>
    <w:p w14:paraId="2D61D4A4" w14:textId="30AE1CCF" w:rsidR="00752B1B" w:rsidRDefault="004E0743" w:rsidP="00752B1B">
      <w:pPr>
        <w:pStyle w:val="CMD"/>
        <w:rPr>
          <w:b/>
          <w:bCs/>
        </w:rPr>
      </w:pPr>
      <w:r>
        <w:t>devasc@</w:t>
      </w:r>
      <w:proofErr w:type="gramStart"/>
      <w:r>
        <w:t>labvm:~</w:t>
      </w:r>
      <w:proofErr w:type="gramEnd"/>
      <w:r>
        <w:t>/labs/devnet-src</w:t>
      </w:r>
      <w:r w:rsidR="00752B1B" w:rsidRPr="00752B1B">
        <w:t xml:space="preserve">/git-intro$ </w:t>
      </w:r>
      <w:r w:rsidR="00752B1B" w:rsidRPr="00752B1B">
        <w:rPr>
          <w:b/>
          <w:bCs/>
        </w:rPr>
        <w:t>git branch test</w:t>
      </w:r>
    </w:p>
    <w:p w14:paraId="0AAFEB6B" w14:textId="02B98A69" w:rsidR="001278E9" w:rsidRPr="001278E9" w:rsidRDefault="001278E9" w:rsidP="001278E9">
      <w:pPr>
        <w:pStyle w:val="Heading3"/>
      </w:pPr>
      <w:r>
        <w:t>Checkout the branch test.</w:t>
      </w:r>
    </w:p>
    <w:p w14:paraId="3768989B" w14:textId="3E87DBA9" w:rsidR="00A2533F" w:rsidRDefault="00752B1B" w:rsidP="00A2533F">
      <w:pPr>
        <w:pStyle w:val="SubStepAlpha"/>
      </w:pPr>
      <w:r>
        <w:t>Checkout</w:t>
      </w:r>
      <w:r w:rsidR="00823707">
        <w:t xml:space="preserve"> (switch to)</w:t>
      </w:r>
      <w:r>
        <w:t xml:space="preserve"> the branch </w:t>
      </w:r>
      <w:r w:rsidRPr="00176781">
        <w:rPr>
          <w:b/>
          <w:bCs/>
        </w:rPr>
        <w:t>test</w:t>
      </w:r>
      <w:r w:rsidR="00A2533F">
        <w:t xml:space="preserve">. </w:t>
      </w:r>
    </w:p>
    <w:p w14:paraId="6EE28D02" w14:textId="22940246" w:rsidR="00752B1B" w:rsidRPr="00752B1B" w:rsidRDefault="004E0743" w:rsidP="00752B1B">
      <w:pPr>
        <w:pStyle w:val="CMD"/>
      </w:pPr>
      <w:r>
        <w:t>devasc@</w:t>
      </w:r>
      <w:proofErr w:type="gramStart"/>
      <w:r>
        <w:t>labvm:~</w:t>
      </w:r>
      <w:proofErr w:type="gramEnd"/>
      <w:r>
        <w:t>/labs/devnet-src</w:t>
      </w:r>
      <w:r w:rsidR="00752B1B" w:rsidRPr="00752B1B">
        <w:t xml:space="preserve">/git-intro$ </w:t>
      </w:r>
      <w:r w:rsidR="00752B1B" w:rsidRPr="00752B1B">
        <w:rPr>
          <w:b/>
          <w:bCs/>
        </w:rPr>
        <w:t>git checkout test</w:t>
      </w:r>
    </w:p>
    <w:p w14:paraId="044865B7" w14:textId="77777777" w:rsidR="00752B1B" w:rsidRPr="00752B1B" w:rsidRDefault="00752B1B" w:rsidP="00176781">
      <w:pPr>
        <w:pStyle w:val="CMDOutput"/>
      </w:pPr>
      <w:r w:rsidRPr="00752B1B">
        <w:t>Switched to branch 'test'</w:t>
      </w:r>
    </w:p>
    <w:p w14:paraId="6872C4D1" w14:textId="2327FF70" w:rsidR="00752B1B" w:rsidRDefault="004E0743" w:rsidP="00752B1B">
      <w:pPr>
        <w:pStyle w:val="CMD"/>
      </w:pPr>
      <w:r>
        <w:t>devasc@</w:t>
      </w:r>
      <w:proofErr w:type="gramStart"/>
      <w:r>
        <w:t>labvm:~</w:t>
      </w:r>
      <w:proofErr w:type="gramEnd"/>
      <w:r>
        <w:t>/labs/devnet-src</w:t>
      </w:r>
      <w:r w:rsidR="00752B1B" w:rsidRPr="00752B1B">
        <w:t>/git-intro$ </w:t>
      </w:r>
    </w:p>
    <w:p w14:paraId="227DD458" w14:textId="77777777" w:rsidR="0066153E" w:rsidRDefault="0066153E" w:rsidP="0066153E">
      <w:pPr>
        <w:pStyle w:val="SubStepAlpha"/>
      </w:pPr>
      <w:r>
        <w:t xml:space="preserve">Verify the working branch is the </w:t>
      </w:r>
      <w:r w:rsidRPr="00176781">
        <w:rPr>
          <w:b/>
          <w:bCs/>
        </w:rPr>
        <w:t>test</w:t>
      </w:r>
      <w:r>
        <w:t xml:space="preserve"> branch. </w:t>
      </w:r>
    </w:p>
    <w:p w14:paraId="5047F707" w14:textId="507F3484" w:rsidR="0066153E" w:rsidRPr="00F957A2" w:rsidRDefault="004E0743" w:rsidP="0066153E">
      <w:pPr>
        <w:pStyle w:val="CMD"/>
      </w:pPr>
      <w:r>
        <w:t>devasc@</w:t>
      </w:r>
      <w:proofErr w:type="gramStart"/>
      <w:r>
        <w:t>labvm:~</w:t>
      </w:r>
      <w:proofErr w:type="gramEnd"/>
      <w:r>
        <w:t>/labs/devnet-src</w:t>
      </w:r>
      <w:r w:rsidR="0066153E" w:rsidRPr="00F957A2">
        <w:t xml:space="preserve">/git-intro$ </w:t>
      </w:r>
      <w:r w:rsidR="0066153E" w:rsidRPr="00F957A2">
        <w:rPr>
          <w:b/>
          <w:bCs/>
        </w:rPr>
        <w:t>git branch</w:t>
      </w:r>
    </w:p>
    <w:p w14:paraId="73DCB72F" w14:textId="77777777" w:rsidR="0066153E" w:rsidRPr="00F957A2" w:rsidRDefault="0066153E" w:rsidP="00176781">
      <w:pPr>
        <w:pStyle w:val="CMDOutput"/>
      </w:pPr>
      <w:r w:rsidRPr="00F957A2">
        <w:t>  master</w:t>
      </w:r>
    </w:p>
    <w:p w14:paraId="756C78A3" w14:textId="77777777" w:rsidR="0066153E" w:rsidRPr="00F957A2" w:rsidRDefault="0066153E" w:rsidP="00176781">
      <w:pPr>
        <w:pStyle w:val="CMDOutput"/>
      </w:pPr>
      <w:r w:rsidRPr="00F957A2">
        <w:rPr>
          <w:highlight w:val="yellow"/>
        </w:rPr>
        <w:t>* test</w:t>
      </w:r>
    </w:p>
    <w:p w14:paraId="5CCF946C" w14:textId="3B0E9B13" w:rsidR="0066153E" w:rsidRDefault="004E0743" w:rsidP="0066153E">
      <w:pPr>
        <w:pStyle w:val="CMD"/>
      </w:pPr>
      <w:r>
        <w:t>devasc@</w:t>
      </w:r>
      <w:proofErr w:type="gramStart"/>
      <w:r>
        <w:t>labvm:~</w:t>
      </w:r>
      <w:proofErr w:type="gramEnd"/>
      <w:r>
        <w:t>/labs/devnet-src</w:t>
      </w:r>
      <w:r w:rsidR="0066153E" w:rsidRPr="00F957A2">
        <w:t>/git-intro$ </w:t>
      </w:r>
    </w:p>
    <w:p w14:paraId="06C5EF5F" w14:textId="6E4A30DF" w:rsidR="001278E9" w:rsidRPr="001278E9" w:rsidRDefault="001278E9" w:rsidP="001278E9">
      <w:pPr>
        <w:pStyle w:val="Heading3"/>
      </w:pPr>
      <w:r>
        <w:t xml:space="preserve">Verify the </w:t>
      </w:r>
      <w:r w:rsidR="00211BF0">
        <w:t xml:space="preserve">current </w:t>
      </w:r>
      <w:r>
        <w:t>contents of DEVASC.txt.</w:t>
      </w:r>
    </w:p>
    <w:p w14:paraId="73ADFD46" w14:textId="2D9268E6" w:rsidR="00A2533F" w:rsidRDefault="00007553" w:rsidP="00176781">
      <w:pPr>
        <w:pStyle w:val="BodyTextL25"/>
      </w:pPr>
      <w:r>
        <w:t xml:space="preserve">Verify the current contents of the </w:t>
      </w:r>
      <w:r w:rsidRPr="00176781">
        <w:rPr>
          <w:b/>
          <w:bCs/>
        </w:rPr>
        <w:t>DEVASC.txt</w:t>
      </w:r>
      <w:r>
        <w:t xml:space="preserve"> file</w:t>
      </w:r>
      <w:r w:rsidR="00A2533F">
        <w:t xml:space="preserve">. </w:t>
      </w:r>
      <w:r w:rsidR="006A7B9A">
        <w:t>Notice the first line includes the word "Cisco".</w:t>
      </w:r>
    </w:p>
    <w:p w14:paraId="74F73874" w14:textId="3A5FE9B1" w:rsidR="00007553" w:rsidRPr="00007553" w:rsidRDefault="004E0743" w:rsidP="00007553">
      <w:pPr>
        <w:pStyle w:val="CMD"/>
      </w:pPr>
      <w:r>
        <w:t>devasc@</w:t>
      </w:r>
      <w:proofErr w:type="gramStart"/>
      <w:r>
        <w:t>labvm:~</w:t>
      </w:r>
      <w:proofErr w:type="gramEnd"/>
      <w:r>
        <w:t>/labs/devnet-src</w:t>
      </w:r>
      <w:r w:rsidR="00007553" w:rsidRPr="00007553">
        <w:t xml:space="preserve">/git-intro$ </w:t>
      </w:r>
      <w:r w:rsidR="00007553" w:rsidRPr="00007553">
        <w:rPr>
          <w:b/>
          <w:bCs/>
        </w:rPr>
        <w:t>cat DEVASC.txt</w:t>
      </w:r>
    </w:p>
    <w:p w14:paraId="4B3D9E65" w14:textId="77777777" w:rsidR="00007553" w:rsidRPr="00007553" w:rsidRDefault="00007553" w:rsidP="00176781">
      <w:pPr>
        <w:pStyle w:val="CMDOutput"/>
      </w:pPr>
      <w:r w:rsidRPr="00007553">
        <w:t xml:space="preserve">I am on my way to passing the </w:t>
      </w:r>
      <w:r w:rsidRPr="00007553">
        <w:rPr>
          <w:highlight w:val="yellow"/>
        </w:rPr>
        <w:t>Cisco</w:t>
      </w:r>
      <w:r w:rsidRPr="00007553">
        <w:t xml:space="preserve"> DEVASC exam</w:t>
      </w:r>
    </w:p>
    <w:p w14:paraId="15F26F6C" w14:textId="77777777" w:rsidR="00007553" w:rsidRPr="00007553" w:rsidRDefault="00007553" w:rsidP="00176781">
      <w:pPr>
        <w:pStyle w:val="CMDOutput"/>
      </w:pPr>
      <w:r w:rsidRPr="00007553">
        <w:t>I am beginning to understand Git!</w:t>
      </w:r>
    </w:p>
    <w:p w14:paraId="10A936D6" w14:textId="77777777" w:rsidR="00007553" w:rsidRPr="00007553" w:rsidRDefault="00007553" w:rsidP="00176781">
      <w:pPr>
        <w:pStyle w:val="CMDOutput"/>
      </w:pPr>
      <w:r w:rsidRPr="00007553">
        <w:t>This text was added originally while in the feature branch</w:t>
      </w:r>
    </w:p>
    <w:p w14:paraId="46A976D9" w14:textId="0C94F136" w:rsidR="00007553" w:rsidRDefault="004E0743" w:rsidP="00007553">
      <w:pPr>
        <w:pStyle w:val="CMD"/>
      </w:pPr>
      <w:r>
        <w:t>devasc@</w:t>
      </w:r>
      <w:proofErr w:type="gramStart"/>
      <w:r>
        <w:t>labvm:~</w:t>
      </w:r>
      <w:proofErr w:type="gramEnd"/>
      <w:r>
        <w:t>/labs/devnet-src</w:t>
      </w:r>
      <w:r w:rsidR="00007553" w:rsidRPr="00007553">
        <w:t xml:space="preserve">/git-intro$ </w:t>
      </w:r>
    </w:p>
    <w:p w14:paraId="0A7B5637" w14:textId="7F41651A" w:rsidR="00211BF0" w:rsidRPr="00211BF0" w:rsidRDefault="00211BF0" w:rsidP="00211BF0">
      <w:pPr>
        <w:pStyle w:val="Heading3"/>
      </w:pPr>
      <w:r>
        <w:t>Modify the contents of DEVASC.txt</w:t>
      </w:r>
      <w:r w:rsidR="003466CA">
        <w:t xml:space="preserve"> in the test branch</w:t>
      </w:r>
      <w:r>
        <w:t>.</w:t>
      </w:r>
    </w:p>
    <w:p w14:paraId="68AD4857" w14:textId="26E42FD6" w:rsidR="00007553" w:rsidRDefault="00FD5C17" w:rsidP="00176781">
      <w:pPr>
        <w:pStyle w:val="BodyTextL25"/>
      </w:pPr>
      <w:r>
        <w:t xml:space="preserve">Use the </w:t>
      </w:r>
      <w:r w:rsidRPr="00FD5C17">
        <w:rPr>
          <w:b/>
          <w:bCs/>
        </w:rPr>
        <w:t>sed</w:t>
      </w:r>
      <w:r>
        <w:t xml:space="preserve"> command to change the word "Cisco" to "NetAcad" in the </w:t>
      </w:r>
      <w:r w:rsidRPr="00176781">
        <w:rPr>
          <w:b/>
          <w:bCs/>
        </w:rPr>
        <w:t>DEVASC.txt</w:t>
      </w:r>
      <w:r>
        <w:t xml:space="preserve"> file</w:t>
      </w:r>
      <w:r w:rsidR="00007553">
        <w:t xml:space="preserve">. </w:t>
      </w:r>
    </w:p>
    <w:p w14:paraId="2F751D7B" w14:textId="48F66A27" w:rsidR="00FD5C17" w:rsidRDefault="004E0743" w:rsidP="00FD5C17">
      <w:pPr>
        <w:pStyle w:val="CMD"/>
        <w:rPr>
          <w:b/>
          <w:bCs/>
        </w:rPr>
      </w:pPr>
      <w:r>
        <w:t>devasc@</w:t>
      </w:r>
      <w:proofErr w:type="gramStart"/>
      <w:r>
        <w:t>labvm:~</w:t>
      </w:r>
      <w:proofErr w:type="gramEnd"/>
      <w:r>
        <w:t>/labs/devnet-src</w:t>
      </w:r>
      <w:r w:rsidR="00FD5C17" w:rsidRPr="00FD5C17">
        <w:t xml:space="preserve">/git-intro$ </w:t>
      </w:r>
      <w:r w:rsidR="00FD5C17" w:rsidRPr="00FD5C17">
        <w:rPr>
          <w:b/>
          <w:bCs/>
        </w:rPr>
        <w:t>sed -i 's/Cisco/NetAcad/' DEVASC.txt</w:t>
      </w:r>
    </w:p>
    <w:p w14:paraId="0FCFF3CF" w14:textId="77682C4B" w:rsidR="00211BF0" w:rsidRPr="00211BF0" w:rsidRDefault="00211BF0" w:rsidP="00211BF0">
      <w:pPr>
        <w:pStyle w:val="Heading3"/>
      </w:pPr>
      <w:r>
        <w:t>Verify the contents of the modified DEVASC.txt</w:t>
      </w:r>
      <w:r w:rsidR="003466CA">
        <w:t xml:space="preserve"> in the test branch</w:t>
      </w:r>
      <w:r>
        <w:t>.</w:t>
      </w:r>
    </w:p>
    <w:p w14:paraId="24BFBFCF" w14:textId="1BEE2A10" w:rsidR="00007553" w:rsidRDefault="00640563" w:rsidP="00176781">
      <w:pPr>
        <w:pStyle w:val="BodyTextL25"/>
      </w:pPr>
      <w:r>
        <w:t xml:space="preserve">Verify the change to the </w:t>
      </w:r>
      <w:r w:rsidRPr="00176781">
        <w:rPr>
          <w:b/>
          <w:bCs/>
        </w:rPr>
        <w:t>DEVASC.txt</w:t>
      </w:r>
      <w:r>
        <w:t xml:space="preserve"> file</w:t>
      </w:r>
      <w:r w:rsidR="00007553">
        <w:t xml:space="preserve">. </w:t>
      </w:r>
    </w:p>
    <w:p w14:paraId="76D1E0CE" w14:textId="30532339" w:rsidR="00F44EDB" w:rsidRPr="00F44EDB" w:rsidRDefault="004E0743" w:rsidP="00F44EDB">
      <w:pPr>
        <w:pStyle w:val="CMD"/>
      </w:pPr>
      <w:r>
        <w:t>devasc@</w:t>
      </w:r>
      <w:proofErr w:type="gramStart"/>
      <w:r>
        <w:t>labvm:~</w:t>
      </w:r>
      <w:proofErr w:type="gramEnd"/>
      <w:r>
        <w:t>/labs/devnet-src</w:t>
      </w:r>
      <w:r w:rsidR="00F44EDB" w:rsidRPr="00F44EDB">
        <w:t xml:space="preserve">/git-intro$ </w:t>
      </w:r>
      <w:r w:rsidR="00F44EDB" w:rsidRPr="00F44EDB">
        <w:rPr>
          <w:b/>
          <w:bCs/>
        </w:rPr>
        <w:t>cat DEVASC.txt</w:t>
      </w:r>
    </w:p>
    <w:p w14:paraId="6CAA3E96" w14:textId="77777777" w:rsidR="00F44EDB" w:rsidRPr="00F44EDB" w:rsidRDefault="00F44EDB" w:rsidP="00176781">
      <w:pPr>
        <w:pStyle w:val="CMDOutput"/>
      </w:pPr>
      <w:r w:rsidRPr="00F44EDB">
        <w:t xml:space="preserve">I am on my way to passing the </w:t>
      </w:r>
      <w:r w:rsidRPr="00F44EDB">
        <w:rPr>
          <w:highlight w:val="yellow"/>
        </w:rPr>
        <w:t>NetAcad</w:t>
      </w:r>
      <w:r w:rsidRPr="00F44EDB">
        <w:t xml:space="preserve"> DEVASC exam</w:t>
      </w:r>
    </w:p>
    <w:p w14:paraId="5A2FF527" w14:textId="77777777" w:rsidR="00F44EDB" w:rsidRPr="00F44EDB" w:rsidRDefault="00F44EDB" w:rsidP="00176781">
      <w:pPr>
        <w:pStyle w:val="CMDOutput"/>
      </w:pPr>
      <w:r w:rsidRPr="00F44EDB">
        <w:t>I am beginning to understand Git!</w:t>
      </w:r>
    </w:p>
    <w:p w14:paraId="7CDCD253" w14:textId="77777777" w:rsidR="00F44EDB" w:rsidRPr="00F44EDB" w:rsidRDefault="00F44EDB" w:rsidP="00176781">
      <w:pPr>
        <w:pStyle w:val="CMDOutput"/>
      </w:pPr>
      <w:r w:rsidRPr="00F44EDB">
        <w:t>This text was added originally while in the feature branch</w:t>
      </w:r>
    </w:p>
    <w:p w14:paraId="3E7DAF57" w14:textId="007B1F5F" w:rsidR="00F44EDB" w:rsidRDefault="004E0743" w:rsidP="00F44EDB">
      <w:pPr>
        <w:pStyle w:val="CMD"/>
      </w:pPr>
      <w:r>
        <w:t>devasc@</w:t>
      </w:r>
      <w:proofErr w:type="gramStart"/>
      <w:r>
        <w:t>labvm:~</w:t>
      </w:r>
      <w:proofErr w:type="gramEnd"/>
      <w:r>
        <w:t>/labs/devnet-src</w:t>
      </w:r>
      <w:r w:rsidR="00F44EDB" w:rsidRPr="00F44EDB">
        <w:t>/git-intro$ </w:t>
      </w:r>
    </w:p>
    <w:p w14:paraId="58FA4F16" w14:textId="78AC8CD7" w:rsidR="00FA6315" w:rsidRPr="00FA6315" w:rsidRDefault="00FA6315" w:rsidP="00FA6315">
      <w:pPr>
        <w:pStyle w:val="Heading3"/>
      </w:pPr>
      <w:r>
        <w:lastRenderedPageBreak/>
        <w:t>Stage and commit the test branch.</w:t>
      </w:r>
    </w:p>
    <w:p w14:paraId="640240D8" w14:textId="244E69DE" w:rsidR="00007553" w:rsidRDefault="00B17D90" w:rsidP="00176781">
      <w:pPr>
        <w:pStyle w:val="BodyTextL25"/>
      </w:pPr>
      <w:r>
        <w:t xml:space="preserve">Stage and commit the file with a single </w:t>
      </w:r>
      <w:r w:rsidRPr="00B74422">
        <w:rPr>
          <w:b/>
          <w:bCs/>
        </w:rPr>
        <w:t>git</w:t>
      </w:r>
      <w:r>
        <w:t xml:space="preserve"> </w:t>
      </w:r>
      <w:r w:rsidRPr="00D52138">
        <w:rPr>
          <w:b/>
          <w:bCs/>
        </w:rPr>
        <w:t>commit</w:t>
      </w:r>
      <w:r>
        <w:t xml:space="preserve"> </w:t>
      </w:r>
      <w:r w:rsidRPr="00D52138">
        <w:rPr>
          <w:b/>
          <w:bCs/>
        </w:rPr>
        <w:t>-a</w:t>
      </w:r>
      <w:r>
        <w:t xml:space="preserve"> command</w:t>
      </w:r>
      <w:r w:rsidR="00007553">
        <w:t>.</w:t>
      </w:r>
      <w:r>
        <w:t xml:space="preserve"> The </w:t>
      </w:r>
      <w:r w:rsidRPr="00D52138">
        <w:rPr>
          <w:b/>
          <w:bCs/>
        </w:rPr>
        <w:t>-a</w:t>
      </w:r>
      <w:r>
        <w:t xml:space="preserve"> option only affects</w:t>
      </w:r>
      <w:r w:rsidR="00007553">
        <w:t xml:space="preserve"> </w:t>
      </w:r>
      <w:r w:rsidRPr="00B17D90">
        <w:t>files that have been modified and deleted</w:t>
      </w:r>
      <w:r>
        <w:t>. It does not affect new files.</w:t>
      </w:r>
    </w:p>
    <w:p w14:paraId="4EF3C6FE" w14:textId="5B4EA238" w:rsidR="00B17D90" w:rsidRPr="00B17D90" w:rsidRDefault="004E0743" w:rsidP="00B17D90">
      <w:pPr>
        <w:pStyle w:val="CMD"/>
        <w:rPr>
          <w:b/>
          <w:bCs/>
        </w:rPr>
      </w:pPr>
      <w:r>
        <w:t>devasc@</w:t>
      </w:r>
      <w:proofErr w:type="gramStart"/>
      <w:r>
        <w:t>labvm:~</w:t>
      </w:r>
      <w:proofErr w:type="gramEnd"/>
      <w:r>
        <w:t>/labs/devnet-src</w:t>
      </w:r>
      <w:r w:rsidR="00B17D90" w:rsidRPr="00B17D90">
        <w:t xml:space="preserve">/git-intro$ </w:t>
      </w:r>
      <w:r w:rsidR="00B17D90" w:rsidRPr="00B17D90">
        <w:rPr>
          <w:b/>
          <w:bCs/>
        </w:rPr>
        <w:t xml:space="preserve">git commit -a -m </w:t>
      </w:r>
      <w:r w:rsidR="00C73E73" w:rsidRPr="00C73E73">
        <w:rPr>
          <w:b/>
          <w:bCs/>
        </w:rPr>
        <w:t>"Change Cisco to NetAcad"</w:t>
      </w:r>
    </w:p>
    <w:p w14:paraId="7925EFF0" w14:textId="77777777" w:rsidR="00B17D90" w:rsidRPr="00B17D90" w:rsidRDefault="00B17D90" w:rsidP="00176781">
      <w:pPr>
        <w:pStyle w:val="CMDOutput"/>
      </w:pPr>
      <w:r w:rsidRPr="00B17D90">
        <w:t>[test b6130a6] Change Cisco to NetAcad</w:t>
      </w:r>
    </w:p>
    <w:p w14:paraId="3F72B915" w14:textId="77777777" w:rsidR="00B17D90" w:rsidRPr="00B17D90" w:rsidRDefault="00B17D90" w:rsidP="00176781">
      <w:pPr>
        <w:pStyle w:val="CMDOutput"/>
      </w:pPr>
      <w:r w:rsidRPr="00B17D90">
        <w:t xml:space="preserve"> 1 file changed, 1 </w:t>
      </w:r>
      <w:proofErr w:type="gramStart"/>
      <w:r w:rsidRPr="00B17D90">
        <w:t>insertion(</w:t>
      </w:r>
      <w:proofErr w:type="gramEnd"/>
      <w:r w:rsidRPr="00B17D90">
        <w:t>+), 1 deletion(-)</w:t>
      </w:r>
    </w:p>
    <w:p w14:paraId="2F332DE0" w14:textId="72B22B2D" w:rsidR="00B17D90" w:rsidRDefault="004E0743" w:rsidP="00B17D90">
      <w:pPr>
        <w:pStyle w:val="CMD"/>
      </w:pPr>
      <w:r>
        <w:t>devasc@</w:t>
      </w:r>
      <w:proofErr w:type="gramStart"/>
      <w:r>
        <w:t>labvm:~</w:t>
      </w:r>
      <w:proofErr w:type="gramEnd"/>
      <w:r>
        <w:t>/labs/devnet-src</w:t>
      </w:r>
      <w:r w:rsidR="00B17D90" w:rsidRPr="00B17D90">
        <w:t>/git-intro$ </w:t>
      </w:r>
    </w:p>
    <w:p w14:paraId="59E7DC58" w14:textId="25B6ABCB" w:rsidR="003466CA" w:rsidRPr="003466CA" w:rsidRDefault="003466CA" w:rsidP="003466CA">
      <w:pPr>
        <w:pStyle w:val="Heading3"/>
      </w:pPr>
      <w:r>
        <w:t>Checkout the master branch.</w:t>
      </w:r>
    </w:p>
    <w:p w14:paraId="2280A1DA" w14:textId="382F4400" w:rsidR="00007553" w:rsidRDefault="00823707" w:rsidP="00007553">
      <w:pPr>
        <w:pStyle w:val="SubStepAlpha"/>
      </w:pPr>
      <w:r>
        <w:t xml:space="preserve">Checkout (switch to) the </w:t>
      </w:r>
      <w:r w:rsidRPr="00176781">
        <w:rPr>
          <w:b/>
          <w:bCs/>
        </w:rPr>
        <w:t>master</w:t>
      </w:r>
      <w:r>
        <w:t xml:space="preserve"> </w:t>
      </w:r>
      <w:r w:rsidR="007878AD">
        <w:t>branch</w:t>
      </w:r>
      <w:r w:rsidR="00007553">
        <w:t xml:space="preserve">. </w:t>
      </w:r>
    </w:p>
    <w:p w14:paraId="415720D2" w14:textId="08508826" w:rsidR="00823707" w:rsidRPr="00823707" w:rsidRDefault="004E0743" w:rsidP="00823707">
      <w:pPr>
        <w:pStyle w:val="CMD"/>
      </w:pPr>
      <w:r>
        <w:t>devasc@</w:t>
      </w:r>
      <w:proofErr w:type="gramStart"/>
      <w:r>
        <w:t>labvm:~</w:t>
      </w:r>
      <w:proofErr w:type="gramEnd"/>
      <w:r>
        <w:t>/labs/devnet-src</w:t>
      </w:r>
      <w:r w:rsidR="00823707" w:rsidRPr="00823707">
        <w:t xml:space="preserve">/git-intro$ </w:t>
      </w:r>
      <w:r w:rsidR="00823707" w:rsidRPr="00823707">
        <w:rPr>
          <w:b/>
          <w:bCs/>
        </w:rPr>
        <w:t>git checkout master</w:t>
      </w:r>
    </w:p>
    <w:p w14:paraId="4692FCB1" w14:textId="77777777" w:rsidR="00823707" w:rsidRPr="00823707" w:rsidRDefault="00823707" w:rsidP="00176781">
      <w:pPr>
        <w:pStyle w:val="CMDOutput"/>
      </w:pPr>
      <w:r w:rsidRPr="00823707">
        <w:t>Switched to branch 'master'</w:t>
      </w:r>
    </w:p>
    <w:p w14:paraId="0FF4FB6E" w14:textId="1F4D35FF" w:rsidR="00823707" w:rsidRDefault="004E0743" w:rsidP="00823707">
      <w:pPr>
        <w:pStyle w:val="CMD"/>
      </w:pPr>
      <w:r>
        <w:t>devasc@</w:t>
      </w:r>
      <w:proofErr w:type="gramStart"/>
      <w:r>
        <w:t>labvm:~</w:t>
      </w:r>
      <w:proofErr w:type="gramEnd"/>
      <w:r>
        <w:t>/labs/devnet-src</w:t>
      </w:r>
      <w:r w:rsidR="00823707" w:rsidRPr="00823707">
        <w:t>/git-intro$ </w:t>
      </w:r>
    </w:p>
    <w:p w14:paraId="43B1D61B" w14:textId="77777777" w:rsidR="00D64B5B" w:rsidRDefault="00D64B5B" w:rsidP="00D64B5B">
      <w:pPr>
        <w:pStyle w:val="SubStepAlpha"/>
      </w:pPr>
      <w:r>
        <w:t xml:space="preserve">Verify that the master branch is your current working branch. </w:t>
      </w:r>
    </w:p>
    <w:p w14:paraId="186F9078" w14:textId="701D2963" w:rsidR="00D64B5B" w:rsidRPr="00D64B5B" w:rsidRDefault="004E0743" w:rsidP="00D64B5B">
      <w:pPr>
        <w:pStyle w:val="CMD"/>
      </w:pPr>
      <w:r>
        <w:t>devasc@</w:t>
      </w:r>
      <w:proofErr w:type="gramStart"/>
      <w:r>
        <w:t>labvm:~</w:t>
      </w:r>
      <w:proofErr w:type="gramEnd"/>
      <w:r>
        <w:t>/labs/devnet-src</w:t>
      </w:r>
      <w:r w:rsidR="00D64B5B" w:rsidRPr="00D64B5B">
        <w:t xml:space="preserve">/git-intro$ </w:t>
      </w:r>
      <w:r w:rsidR="00D64B5B" w:rsidRPr="00D64B5B">
        <w:rPr>
          <w:b/>
          <w:bCs/>
        </w:rPr>
        <w:t>git branch</w:t>
      </w:r>
    </w:p>
    <w:p w14:paraId="0B060A16" w14:textId="77777777" w:rsidR="00D64B5B" w:rsidRPr="00D64B5B" w:rsidRDefault="00D64B5B" w:rsidP="00176781">
      <w:pPr>
        <w:pStyle w:val="CMDOutput"/>
      </w:pPr>
      <w:r w:rsidRPr="00D64B5B">
        <w:rPr>
          <w:highlight w:val="yellow"/>
        </w:rPr>
        <w:t>* master</w:t>
      </w:r>
    </w:p>
    <w:p w14:paraId="01BDB434" w14:textId="77777777" w:rsidR="00D64B5B" w:rsidRPr="00D64B5B" w:rsidRDefault="00D64B5B" w:rsidP="00176781">
      <w:pPr>
        <w:pStyle w:val="CMDOutput"/>
      </w:pPr>
      <w:r w:rsidRPr="00D64B5B">
        <w:t>  test</w:t>
      </w:r>
    </w:p>
    <w:p w14:paraId="665AC7DA" w14:textId="29C9AC2F" w:rsidR="00D64B5B" w:rsidRDefault="004E0743" w:rsidP="00D64B5B">
      <w:pPr>
        <w:pStyle w:val="CMD"/>
      </w:pPr>
      <w:r>
        <w:t>devasc@</w:t>
      </w:r>
      <w:proofErr w:type="gramStart"/>
      <w:r>
        <w:t>labvm:~</w:t>
      </w:r>
      <w:proofErr w:type="gramEnd"/>
      <w:r>
        <w:t>/labs/devnet-src</w:t>
      </w:r>
      <w:r w:rsidR="00D64B5B" w:rsidRPr="00D64B5B">
        <w:t>/git-intro$ </w:t>
      </w:r>
    </w:p>
    <w:p w14:paraId="6FE20CE8" w14:textId="42671F91" w:rsidR="003466CA" w:rsidRPr="003466CA" w:rsidRDefault="003466CA" w:rsidP="003466CA">
      <w:pPr>
        <w:pStyle w:val="Heading3"/>
      </w:pPr>
      <w:r>
        <w:t>Modify the contents of DEVASC.txt in the master branch.</w:t>
      </w:r>
    </w:p>
    <w:p w14:paraId="671A3CFE" w14:textId="12F6544E" w:rsidR="00007553" w:rsidRDefault="000602B5" w:rsidP="00176781">
      <w:pPr>
        <w:pStyle w:val="BodyTextL25"/>
      </w:pPr>
      <w:r>
        <w:t xml:space="preserve">Use the </w:t>
      </w:r>
      <w:r w:rsidRPr="00FD5C17">
        <w:rPr>
          <w:b/>
          <w:bCs/>
        </w:rPr>
        <w:t>sed</w:t>
      </w:r>
      <w:r>
        <w:t xml:space="preserve"> command to change the word "Cisco" to "DevNet" in the DEVASC.txt file</w:t>
      </w:r>
      <w:r w:rsidR="00007553">
        <w:t xml:space="preserve">. </w:t>
      </w:r>
    </w:p>
    <w:p w14:paraId="141473EB" w14:textId="38DF4C3C" w:rsidR="000602B5" w:rsidRDefault="004E0743" w:rsidP="000602B5">
      <w:pPr>
        <w:pStyle w:val="CMD"/>
        <w:rPr>
          <w:b/>
          <w:bCs/>
        </w:rPr>
      </w:pPr>
      <w:r>
        <w:t>devasc@</w:t>
      </w:r>
      <w:proofErr w:type="gramStart"/>
      <w:r>
        <w:t>labvm:~</w:t>
      </w:r>
      <w:proofErr w:type="gramEnd"/>
      <w:r>
        <w:t>/labs/devnet-src</w:t>
      </w:r>
      <w:r w:rsidR="000602B5" w:rsidRPr="000602B5">
        <w:t xml:space="preserve">/git-intro$ </w:t>
      </w:r>
      <w:r w:rsidR="000602B5" w:rsidRPr="000602B5">
        <w:rPr>
          <w:b/>
          <w:bCs/>
        </w:rPr>
        <w:t>sed -i 's/Cisco/DevNet/' DEVASC.txt</w:t>
      </w:r>
    </w:p>
    <w:p w14:paraId="0C99A4A6" w14:textId="38785777" w:rsidR="003466CA" w:rsidRPr="003466CA" w:rsidRDefault="003466CA" w:rsidP="003466CA">
      <w:pPr>
        <w:pStyle w:val="Heading3"/>
      </w:pPr>
      <w:r>
        <w:t>Verify the contents of the modified DEVASC.txt in the master branch.</w:t>
      </w:r>
    </w:p>
    <w:p w14:paraId="26C30810" w14:textId="1C53BD0E" w:rsidR="00007553" w:rsidRDefault="000602B5" w:rsidP="00176781">
      <w:pPr>
        <w:pStyle w:val="BodyTextL25"/>
      </w:pPr>
      <w:r>
        <w:t>Verify the change to the file</w:t>
      </w:r>
      <w:r w:rsidR="00007553">
        <w:t xml:space="preserve">. </w:t>
      </w:r>
    </w:p>
    <w:p w14:paraId="2A4D7F6B" w14:textId="697C665F" w:rsidR="000602B5" w:rsidRPr="000602B5" w:rsidRDefault="004E0743" w:rsidP="000602B5">
      <w:pPr>
        <w:pStyle w:val="CMD"/>
      </w:pPr>
      <w:r>
        <w:t>devasc@</w:t>
      </w:r>
      <w:proofErr w:type="gramStart"/>
      <w:r>
        <w:t>labvm:~</w:t>
      </w:r>
      <w:proofErr w:type="gramEnd"/>
      <w:r>
        <w:t>/labs/devnet-src</w:t>
      </w:r>
      <w:r w:rsidR="000602B5" w:rsidRPr="000602B5">
        <w:t xml:space="preserve">/git-intro$ </w:t>
      </w:r>
      <w:r w:rsidR="000602B5" w:rsidRPr="000602B5">
        <w:rPr>
          <w:b/>
          <w:bCs/>
        </w:rPr>
        <w:t>cat DEVASC.txt</w:t>
      </w:r>
    </w:p>
    <w:p w14:paraId="7A1E0196" w14:textId="77777777" w:rsidR="000602B5" w:rsidRPr="000602B5" w:rsidRDefault="000602B5" w:rsidP="00176781">
      <w:pPr>
        <w:pStyle w:val="CMDOutput"/>
      </w:pPr>
      <w:r w:rsidRPr="000602B5">
        <w:t xml:space="preserve">I am on my way to passing the </w:t>
      </w:r>
      <w:r w:rsidRPr="000602B5">
        <w:rPr>
          <w:highlight w:val="yellow"/>
        </w:rPr>
        <w:t>DevNet</w:t>
      </w:r>
      <w:r w:rsidRPr="000602B5">
        <w:t xml:space="preserve"> DEVASC exam</w:t>
      </w:r>
    </w:p>
    <w:p w14:paraId="6C2FCFE6" w14:textId="77777777" w:rsidR="000602B5" w:rsidRPr="000602B5" w:rsidRDefault="000602B5" w:rsidP="00176781">
      <w:pPr>
        <w:pStyle w:val="CMDOutput"/>
      </w:pPr>
      <w:r w:rsidRPr="000602B5">
        <w:t>I am beginning to understand Git!</w:t>
      </w:r>
    </w:p>
    <w:p w14:paraId="0147A6DD" w14:textId="77777777" w:rsidR="000602B5" w:rsidRPr="000602B5" w:rsidRDefault="000602B5" w:rsidP="00176781">
      <w:pPr>
        <w:pStyle w:val="CMDOutput"/>
      </w:pPr>
      <w:r w:rsidRPr="000602B5">
        <w:t>This text was added originally while in the feature branch</w:t>
      </w:r>
    </w:p>
    <w:p w14:paraId="34D92CF3" w14:textId="64703CC7" w:rsidR="000602B5" w:rsidRDefault="004E0743" w:rsidP="000602B5">
      <w:pPr>
        <w:pStyle w:val="CMD"/>
      </w:pPr>
      <w:r>
        <w:t>devasc@</w:t>
      </w:r>
      <w:proofErr w:type="gramStart"/>
      <w:r>
        <w:t>labvm:~</w:t>
      </w:r>
      <w:proofErr w:type="gramEnd"/>
      <w:r>
        <w:t>/labs/devnet-src</w:t>
      </w:r>
      <w:r w:rsidR="000602B5" w:rsidRPr="000602B5">
        <w:t xml:space="preserve">/git-intro$ </w:t>
      </w:r>
    </w:p>
    <w:p w14:paraId="00A8C372" w14:textId="669CF71B" w:rsidR="00DB3541" w:rsidRPr="00DB3541" w:rsidRDefault="00DB3541" w:rsidP="00DB3541">
      <w:pPr>
        <w:pStyle w:val="Heading3"/>
      </w:pPr>
      <w:r>
        <w:t>Stage and commit the master branch.</w:t>
      </w:r>
    </w:p>
    <w:p w14:paraId="1569967C" w14:textId="231074AE" w:rsidR="00007553" w:rsidRDefault="00B74422" w:rsidP="00176781">
      <w:pPr>
        <w:pStyle w:val="BodyTextL25"/>
      </w:pPr>
      <w:r>
        <w:t xml:space="preserve">Stage and commit the file using the </w:t>
      </w:r>
      <w:r w:rsidRPr="00B74422">
        <w:rPr>
          <w:b/>
          <w:bCs/>
        </w:rPr>
        <w:t>git commit -a</w:t>
      </w:r>
      <w:r>
        <w:t xml:space="preserve"> command</w:t>
      </w:r>
      <w:r w:rsidR="00007553">
        <w:t xml:space="preserve">. </w:t>
      </w:r>
    </w:p>
    <w:p w14:paraId="2E96D987" w14:textId="4A206376" w:rsidR="00106922" w:rsidRPr="00106922" w:rsidRDefault="004E0743" w:rsidP="00106922">
      <w:pPr>
        <w:pStyle w:val="CMD"/>
      </w:pPr>
      <w:r>
        <w:t>devasc@</w:t>
      </w:r>
      <w:proofErr w:type="gramStart"/>
      <w:r>
        <w:t>labvm:~</w:t>
      </w:r>
      <w:proofErr w:type="gramEnd"/>
      <w:r>
        <w:t>/labs/devnet-src</w:t>
      </w:r>
      <w:r w:rsidR="00106922" w:rsidRPr="00106922">
        <w:t xml:space="preserve">/git-intro$ </w:t>
      </w:r>
      <w:r w:rsidR="00106922" w:rsidRPr="00106922">
        <w:rPr>
          <w:b/>
          <w:bCs/>
        </w:rPr>
        <w:t xml:space="preserve">git commit -a -m </w:t>
      </w:r>
      <w:r w:rsidR="007878AD" w:rsidRPr="007878AD">
        <w:rPr>
          <w:b/>
          <w:bCs/>
        </w:rPr>
        <w:t>"Changed Cisco to DevNet"</w:t>
      </w:r>
    </w:p>
    <w:p w14:paraId="6C23D354" w14:textId="77777777" w:rsidR="00106922" w:rsidRPr="00106922" w:rsidRDefault="00106922" w:rsidP="00176781">
      <w:pPr>
        <w:pStyle w:val="CMDOutput"/>
      </w:pPr>
      <w:r w:rsidRPr="00106922">
        <w:t>[master 72996c0] Changed Cisco to DevNet</w:t>
      </w:r>
    </w:p>
    <w:p w14:paraId="356F1BB4" w14:textId="77777777" w:rsidR="00106922" w:rsidRPr="00106922" w:rsidRDefault="00106922" w:rsidP="00176781">
      <w:pPr>
        <w:pStyle w:val="CMDOutput"/>
      </w:pPr>
      <w:r w:rsidRPr="00106922">
        <w:t xml:space="preserve"> 1 file changed, 1 </w:t>
      </w:r>
      <w:proofErr w:type="gramStart"/>
      <w:r w:rsidRPr="00106922">
        <w:t>insertion(</w:t>
      </w:r>
      <w:proofErr w:type="gramEnd"/>
      <w:r w:rsidRPr="00106922">
        <w:t>+), 1 deletion(-)</w:t>
      </w:r>
    </w:p>
    <w:p w14:paraId="0286884F" w14:textId="57947477" w:rsidR="00106922" w:rsidRDefault="004E0743" w:rsidP="00106922">
      <w:pPr>
        <w:pStyle w:val="CMD"/>
      </w:pPr>
      <w:r>
        <w:t>devasc@</w:t>
      </w:r>
      <w:proofErr w:type="gramStart"/>
      <w:r>
        <w:t>labvm:~</w:t>
      </w:r>
      <w:proofErr w:type="gramEnd"/>
      <w:r>
        <w:t>/labs/devnet-src</w:t>
      </w:r>
      <w:r w:rsidR="00106922" w:rsidRPr="00106922">
        <w:t>/git-intro$ </w:t>
      </w:r>
    </w:p>
    <w:p w14:paraId="33C239B9" w14:textId="218F320D" w:rsidR="00DB3541" w:rsidRPr="00DB3541" w:rsidRDefault="00DB3541" w:rsidP="00DB3541">
      <w:pPr>
        <w:pStyle w:val="Heading3"/>
      </w:pPr>
      <w:r>
        <w:t>Attempt to merge the test branch into the master branch.</w:t>
      </w:r>
    </w:p>
    <w:p w14:paraId="5427A075" w14:textId="3507EC5F" w:rsidR="00007553" w:rsidRDefault="002C6941" w:rsidP="00176781">
      <w:pPr>
        <w:pStyle w:val="BodyTextL25"/>
      </w:pPr>
      <w:r>
        <w:t>Attempt to merge the test branch history into the master branch</w:t>
      </w:r>
      <w:r w:rsidR="00007553">
        <w:t xml:space="preserve">. </w:t>
      </w:r>
    </w:p>
    <w:p w14:paraId="512B2EE0" w14:textId="7544E7D2" w:rsidR="002C6941" w:rsidRPr="002C6941" w:rsidRDefault="004E0743" w:rsidP="002C6941">
      <w:pPr>
        <w:pStyle w:val="CMD"/>
      </w:pPr>
      <w:r>
        <w:t>devasc@</w:t>
      </w:r>
      <w:proofErr w:type="gramStart"/>
      <w:r>
        <w:t>labvm:~</w:t>
      </w:r>
      <w:proofErr w:type="gramEnd"/>
      <w:r>
        <w:t>/labs/devnet-src</w:t>
      </w:r>
      <w:r w:rsidR="002C6941" w:rsidRPr="002C6941">
        <w:t xml:space="preserve">/git-intro$ </w:t>
      </w:r>
      <w:r w:rsidR="002C6941" w:rsidRPr="002C6941">
        <w:rPr>
          <w:b/>
          <w:bCs/>
        </w:rPr>
        <w:t>git merge test</w:t>
      </w:r>
    </w:p>
    <w:p w14:paraId="00B22E68" w14:textId="77777777" w:rsidR="002C6941" w:rsidRPr="002C6941" w:rsidRDefault="002C6941" w:rsidP="00176781">
      <w:pPr>
        <w:pStyle w:val="CMDOutput"/>
      </w:pPr>
      <w:r w:rsidRPr="002C6941">
        <w:t>Auto-merging DEVASC.txt</w:t>
      </w:r>
    </w:p>
    <w:p w14:paraId="4EAAF5E4" w14:textId="77777777" w:rsidR="002C6941" w:rsidRPr="002C6941" w:rsidRDefault="002C6941" w:rsidP="00176781">
      <w:pPr>
        <w:pStyle w:val="CMDOutput"/>
      </w:pPr>
      <w:r w:rsidRPr="002C6941">
        <w:rPr>
          <w:highlight w:val="yellow"/>
        </w:rPr>
        <w:t>CONFLICT (content)</w:t>
      </w:r>
      <w:r w:rsidRPr="002C6941">
        <w:t>: Merge conflict in DEVASC.txt</w:t>
      </w:r>
    </w:p>
    <w:p w14:paraId="0FA808D2" w14:textId="77777777" w:rsidR="002C6941" w:rsidRPr="002C6941" w:rsidRDefault="002C6941" w:rsidP="00176781">
      <w:pPr>
        <w:pStyle w:val="CMDOutput"/>
      </w:pPr>
      <w:r w:rsidRPr="002C6941">
        <w:rPr>
          <w:highlight w:val="yellow"/>
        </w:rPr>
        <w:lastRenderedPageBreak/>
        <w:t>Automatic merge failed</w:t>
      </w:r>
      <w:r w:rsidRPr="002C6941">
        <w:t>; fix conflicts and then commit the result.</w:t>
      </w:r>
    </w:p>
    <w:p w14:paraId="3C6708D3" w14:textId="6F7E6763" w:rsidR="002C6941" w:rsidRDefault="004E0743" w:rsidP="002C6941">
      <w:pPr>
        <w:pStyle w:val="CMD"/>
      </w:pPr>
      <w:r>
        <w:t>devasc@</w:t>
      </w:r>
      <w:proofErr w:type="gramStart"/>
      <w:r>
        <w:t>labvm:~</w:t>
      </w:r>
      <w:proofErr w:type="gramEnd"/>
      <w:r>
        <w:t>/labs/devnet-src</w:t>
      </w:r>
      <w:r w:rsidR="002C6941" w:rsidRPr="002C6941">
        <w:t>/git-intro$ </w:t>
      </w:r>
    </w:p>
    <w:p w14:paraId="3235365B" w14:textId="02BBD135" w:rsidR="00567CCE" w:rsidRPr="00567CCE" w:rsidRDefault="00567CCE" w:rsidP="00567CCE">
      <w:pPr>
        <w:pStyle w:val="Heading3"/>
      </w:pPr>
      <w:r>
        <w:t>Find the conflict.</w:t>
      </w:r>
    </w:p>
    <w:p w14:paraId="3B9B9AD0" w14:textId="6EB79ED4" w:rsidR="002C6941" w:rsidRDefault="002C6941" w:rsidP="002C6941">
      <w:pPr>
        <w:pStyle w:val="SubStepAlpha"/>
      </w:pPr>
      <w:r>
        <w:t xml:space="preserve">Use the </w:t>
      </w:r>
      <w:r w:rsidRPr="00176781">
        <w:rPr>
          <w:b/>
          <w:bCs/>
        </w:rPr>
        <w:t>git log</w:t>
      </w:r>
      <w:r>
        <w:t xml:space="preserve"> command to view </w:t>
      </w:r>
      <w:r w:rsidR="00901FA9">
        <w:t>the commits</w:t>
      </w:r>
      <w:r>
        <w:t xml:space="preserve">. </w:t>
      </w:r>
      <w:r w:rsidR="002C1519">
        <w:t>Notice that the HEAD version is the master branch. This will be helpful in the next step.</w:t>
      </w:r>
    </w:p>
    <w:p w14:paraId="5B8EEF75" w14:textId="5F5123CB" w:rsidR="002C6941" w:rsidRPr="002C6941" w:rsidRDefault="004E0743" w:rsidP="002C6941">
      <w:pPr>
        <w:pStyle w:val="CMD"/>
      </w:pPr>
      <w:r>
        <w:t>devasc@</w:t>
      </w:r>
      <w:proofErr w:type="gramStart"/>
      <w:r>
        <w:t>labvm:~</w:t>
      </w:r>
      <w:proofErr w:type="gramEnd"/>
      <w:r>
        <w:t>/labs/devnet-src</w:t>
      </w:r>
      <w:r w:rsidR="002C6941" w:rsidRPr="002C6941">
        <w:t xml:space="preserve">/git-intro$ </w:t>
      </w:r>
      <w:r w:rsidR="002C6941" w:rsidRPr="002C6941">
        <w:rPr>
          <w:b/>
          <w:bCs/>
        </w:rPr>
        <w:t>git log</w:t>
      </w:r>
    </w:p>
    <w:p w14:paraId="158549CD" w14:textId="77777777" w:rsidR="002C6941" w:rsidRPr="002C6941" w:rsidRDefault="002C6941" w:rsidP="00176781">
      <w:pPr>
        <w:pStyle w:val="CMDOutput"/>
      </w:pPr>
      <w:r w:rsidRPr="002C6941">
        <w:t>commit 72996c09fa0ac5dd0b8ab9ec9f8530ae2c5c4eb6 (</w:t>
      </w:r>
      <w:r w:rsidRPr="002C6941">
        <w:rPr>
          <w:highlight w:val="yellow"/>
        </w:rPr>
        <w:t>HEAD -&gt; master</w:t>
      </w:r>
      <w:r w:rsidRPr="002C6941">
        <w:t>)</w:t>
      </w:r>
    </w:p>
    <w:p w14:paraId="356CFF56" w14:textId="77777777" w:rsidR="002C6941" w:rsidRPr="002C6941" w:rsidRDefault="002C6941" w:rsidP="00176781">
      <w:pPr>
        <w:pStyle w:val="CMDOutput"/>
      </w:pPr>
      <w:r w:rsidRPr="002C6941">
        <w:t>Author: Sample User &lt;sample@example.com&gt;</w:t>
      </w:r>
    </w:p>
    <w:p w14:paraId="318C531F" w14:textId="77777777" w:rsidR="002C6941" w:rsidRPr="002C6941" w:rsidRDefault="002C6941" w:rsidP="00176781">
      <w:pPr>
        <w:pStyle w:val="CMDOutput"/>
      </w:pPr>
      <w:r w:rsidRPr="002C6941">
        <w:t>Date:   Sun Apr 19 00:36:05 2020 +0000</w:t>
      </w:r>
    </w:p>
    <w:p w14:paraId="6F5D8DAC" w14:textId="77777777" w:rsidR="002C6941" w:rsidRPr="002C6941" w:rsidRDefault="002C6941" w:rsidP="00176781">
      <w:pPr>
        <w:pStyle w:val="CMDOutput"/>
      </w:pPr>
    </w:p>
    <w:p w14:paraId="7310EF46" w14:textId="77777777" w:rsidR="002C6941" w:rsidRPr="002C6941" w:rsidRDefault="002C6941" w:rsidP="00176781">
      <w:pPr>
        <w:pStyle w:val="CMDOutput"/>
      </w:pPr>
      <w:r w:rsidRPr="002C6941">
        <w:t>    </w:t>
      </w:r>
      <w:r w:rsidRPr="002C6941">
        <w:rPr>
          <w:highlight w:val="yellow"/>
        </w:rPr>
        <w:t>Changed Cisco to DevNet</w:t>
      </w:r>
    </w:p>
    <w:p w14:paraId="6BB850EE" w14:textId="77777777" w:rsidR="002C6941" w:rsidRPr="002C6941" w:rsidRDefault="002C6941" w:rsidP="00176781">
      <w:pPr>
        <w:pStyle w:val="CMDOutput"/>
      </w:pPr>
    </w:p>
    <w:p w14:paraId="1905A815" w14:textId="77777777" w:rsidR="002C6941" w:rsidRPr="002C6941" w:rsidRDefault="002C6941" w:rsidP="00176781">
      <w:pPr>
        <w:pStyle w:val="CMDOutput"/>
      </w:pPr>
      <w:r w:rsidRPr="002C6941">
        <w:t>&lt;output omitted&gt;</w:t>
      </w:r>
    </w:p>
    <w:p w14:paraId="2BAD157E" w14:textId="0B9582E6" w:rsidR="00007553" w:rsidRDefault="002C6941" w:rsidP="00007553">
      <w:pPr>
        <w:pStyle w:val="SubStepAlpha"/>
      </w:pPr>
      <w:r>
        <w:t xml:space="preserve">Use the </w:t>
      </w:r>
      <w:r w:rsidRPr="002C6941">
        <w:rPr>
          <w:b/>
          <w:bCs/>
        </w:rPr>
        <w:t>cat</w:t>
      </w:r>
      <w:r>
        <w:t xml:space="preserve"> command to view the contents of the DEVASC.txt file</w:t>
      </w:r>
      <w:r w:rsidR="00007553">
        <w:t xml:space="preserve">. </w:t>
      </w:r>
      <w:r w:rsidR="002C1519">
        <w:t xml:space="preserve">The file now contains information to help you find the conflict. The HEAD version </w:t>
      </w:r>
      <w:r w:rsidR="003D36CA">
        <w:t>(master branch) containing the word "DevNet" is conflicting with the test branch version and the word "NetAcad".</w:t>
      </w:r>
    </w:p>
    <w:p w14:paraId="55D4E42C" w14:textId="4403315E" w:rsidR="002C6941" w:rsidRPr="002C6941" w:rsidRDefault="004E0743" w:rsidP="002C6941">
      <w:pPr>
        <w:pStyle w:val="CMD"/>
        <w:rPr>
          <w:b/>
          <w:bCs/>
        </w:rPr>
      </w:pPr>
      <w:r>
        <w:t>devasc@</w:t>
      </w:r>
      <w:proofErr w:type="gramStart"/>
      <w:r>
        <w:t>labvm:~</w:t>
      </w:r>
      <w:proofErr w:type="gramEnd"/>
      <w:r>
        <w:t>/labs/devnet-src</w:t>
      </w:r>
      <w:r w:rsidR="002C6941" w:rsidRPr="002C6941">
        <w:t xml:space="preserve">/git-intro$ </w:t>
      </w:r>
      <w:r w:rsidR="002C6941" w:rsidRPr="002C6941">
        <w:rPr>
          <w:b/>
          <w:bCs/>
        </w:rPr>
        <w:t>cat DEVASC.txt</w:t>
      </w:r>
    </w:p>
    <w:p w14:paraId="634261FF" w14:textId="77777777" w:rsidR="002C6941" w:rsidRPr="002C6941" w:rsidRDefault="002C6941" w:rsidP="00176781">
      <w:pPr>
        <w:pStyle w:val="CMDOutput"/>
      </w:pPr>
      <w:r w:rsidRPr="002C6941">
        <w:t xml:space="preserve">&lt;&lt;&lt;&lt;&lt;&lt;&lt; </w:t>
      </w:r>
      <w:r w:rsidRPr="002C6941">
        <w:rPr>
          <w:highlight w:val="yellow"/>
        </w:rPr>
        <w:t>HEAD</w:t>
      </w:r>
    </w:p>
    <w:p w14:paraId="04B650B4" w14:textId="77777777" w:rsidR="002C6941" w:rsidRPr="002C6941" w:rsidRDefault="002C6941" w:rsidP="00176781">
      <w:pPr>
        <w:pStyle w:val="CMDOutput"/>
      </w:pPr>
      <w:r w:rsidRPr="002C6941">
        <w:t xml:space="preserve">I am on my way to passing the </w:t>
      </w:r>
      <w:r w:rsidRPr="002C6941">
        <w:rPr>
          <w:highlight w:val="yellow"/>
        </w:rPr>
        <w:t>DevNet</w:t>
      </w:r>
      <w:r w:rsidRPr="002C6941">
        <w:t xml:space="preserve"> DEVASC exam</w:t>
      </w:r>
    </w:p>
    <w:p w14:paraId="6142AD6E" w14:textId="77777777" w:rsidR="002C6941" w:rsidRPr="002C6941" w:rsidRDefault="002C6941" w:rsidP="00176781">
      <w:pPr>
        <w:pStyle w:val="CMDOutput"/>
      </w:pPr>
      <w:r w:rsidRPr="002C6941">
        <w:t>=======</w:t>
      </w:r>
    </w:p>
    <w:p w14:paraId="56043CF6" w14:textId="77777777" w:rsidR="002C6941" w:rsidRPr="002C6941" w:rsidRDefault="002C6941" w:rsidP="00176781">
      <w:pPr>
        <w:pStyle w:val="CMDOutput"/>
      </w:pPr>
      <w:r w:rsidRPr="002C6941">
        <w:t xml:space="preserve">I am on my way to passing the </w:t>
      </w:r>
      <w:r w:rsidRPr="002C6941">
        <w:rPr>
          <w:highlight w:val="yellow"/>
        </w:rPr>
        <w:t>NetAcad</w:t>
      </w:r>
      <w:r w:rsidRPr="002C6941">
        <w:t xml:space="preserve"> DEVASC exam</w:t>
      </w:r>
    </w:p>
    <w:p w14:paraId="7BA387B3" w14:textId="77777777" w:rsidR="002C6941" w:rsidRPr="002C6941" w:rsidRDefault="002C6941" w:rsidP="00176781">
      <w:pPr>
        <w:pStyle w:val="CMDOutput"/>
      </w:pPr>
      <w:r w:rsidRPr="002C6941">
        <w:t xml:space="preserve">&gt;&gt;&gt;&gt;&gt;&gt;&gt; </w:t>
      </w:r>
      <w:r w:rsidRPr="002C6941">
        <w:rPr>
          <w:highlight w:val="yellow"/>
        </w:rPr>
        <w:t>test</w:t>
      </w:r>
    </w:p>
    <w:p w14:paraId="4B99D22A" w14:textId="77777777" w:rsidR="002C6941" w:rsidRPr="002C6941" w:rsidRDefault="002C6941" w:rsidP="00176781">
      <w:pPr>
        <w:pStyle w:val="CMDOutput"/>
      </w:pPr>
      <w:r w:rsidRPr="002C6941">
        <w:t>I am beginning to understand Git!</w:t>
      </w:r>
    </w:p>
    <w:p w14:paraId="67208413" w14:textId="77777777" w:rsidR="002C6941" w:rsidRPr="002C6941" w:rsidRDefault="002C6941" w:rsidP="00176781">
      <w:pPr>
        <w:pStyle w:val="CMDOutput"/>
      </w:pPr>
      <w:r w:rsidRPr="002C6941">
        <w:t>This text was added originally while in the feature branch</w:t>
      </w:r>
    </w:p>
    <w:p w14:paraId="6577BF8A" w14:textId="4989B3D9" w:rsidR="002C6941" w:rsidRDefault="004E0743" w:rsidP="002C6941">
      <w:pPr>
        <w:pStyle w:val="CMD"/>
      </w:pPr>
      <w:r>
        <w:t>devasc@</w:t>
      </w:r>
      <w:proofErr w:type="gramStart"/>
      <w:r>
        <w:t>labvm:~</w:t>
      </w:r>
      <w:proofErr w:type="gramEnd"/>
      <w:r>
        <w:t>/labs/devnet-src</w:t>
      </w:r>
      <w:r w:rsidR="002C6941" w:rsidRPr="002C6941">
        <w:t>/git-intro$ </w:t>
      </w:r>
    </w:p>
    <w:p w14:paraId="3D632006" w14:textId="5BE40313" w:rsidR="00567CCE" w:rsidRPr="00567CCE" w:rsidRDefault="00567CCE" w:rsidP="00567CCE">
      <w:pPr>
        <w:pStyle w:val="Heading3"/>
      </w:pPr>
      <w:r>
        <w:t>Manually edit the DEVASC.txt file to remove the conflicting text.</w:t>
      </w:r>
    </w:p>
    <w:p w14:paraId="3C7CC6D0" w14:textId="6B1419A8" w:rsidR="00007553" w:rsidRDefault="00164288" w:rsidP="00007553">
      <w:pPr>
        <w:pStyle w:val="SubStepAlpha"/>
      </w:pPr>
      <w:r>
        <w:t xml:space="preserve">Use the </w:t>
      </w:r>
      <w:r w:rsidRPr="00DB5ECF">
        <w:rPr>
          <w:b/>
          <w:bCs/>
        </w:rPr>
        <w:t>vim</w:t>
      </w:r>
      <w:r>
        <w:t xml:space="preserve"> command to edit the file</w:t>
      </w:r>
      <w:r w:rsidR="00007553">
        <w:t xml:space="preserve">. </w:t>
      </w:r>
    </w:p>
    <w:p w14:paraId="050A218B" w14:textId="42C5575C" w:rsidR="00164288" w:rsidRPr="00164288" w:rsidRDefault="004E0743" w:rsidP="00164288">
      <w:pPr>
        <w:pStyle w:val="CMD"/>
      </w:pPr>
      <w:r>
        <w:t>devasc@</w:t>
      </w:r>
      <w:proofErr w:type="gramStart"/>
      <w:r>
        <w:t>labvm:~</w:t>
      </w:r>
      <w:proofErr w:type="gramEnd"/>
      <w:r>
        <w:t>/labs/devnet-src</w:t>
      </w:r>
      <w:r w:rsidR="00164288" w:rsidRPr="00164288">
        <w:t xml:space="preserve">/git-intro$ </w:t>
      </w:r>
      <w:r w:rsidR="00164288" w:rsidRPr="00164288">
        <w:rPr>
          <w:b/>
          <w:bCs/>
        </w:rPr>
        <w:t>vim DEVASC.txt</w:t>
      </w:r>
      <w:r w:rsidR="00DB5ECF">
        <w:rPr>
          <w:b/>
          <w:bCs/>
        </w:rPr>
        <w:t xml:space="preserve"> </w:t>
      </w:r>
    </w:p>
    <w:p w14:paraId="3FDAE81F" w14:textId="29FCF8CA" w:rsidR="00DB5ECF" w:rsidRDefault="00DB5ECF" w:rsidP="00DB5ECF">
      <w:pPr>
        <w:pStyle w:val="SubStepAlpha"/>
      </w:pPr>
      <w:r>
        <w:t>Use the up and down arrow to select the proper line of text</w:t>
      </w:r>
      <w:r w:rsidR="00457087">
        <w:t xml:space="preserve">. </w:t>
      </w:r>
      <w:r>
        <w:t xml:space="preserve"> Press </w:t>
      </w:r>
      <w:r w:rsidRPr="00B47005">
        <w:rPr>
          <w:b/>
          <w:bCs/>
        </w:rPr>
        <w:t>dd</w:t>
      </w:r>
      <w:r>
        <w:t xml:space="preserve"> (delete) on the following lines that are highlighted</w:t>
      </w:r>
      <w:r w:rsidR="00B47005">
        <w:t xml:space="preserve">. </w:t>
      </w:r>
      <w:r w:rsidR="00B47005" w:rsidRPr="00B47005">
        <w:rPr>
          <w:b/>
          <w:bCs/>
        </w:rPr>
        <w:t>dd</w:t>
      </w:r>
      <w:r w:rsidR="00B47005">
        <w:t xml:space="preserve"> will delete the line the cursor is on.</w:t>
      </w:r>
    </w:p>
    <w:p w14:paraId="79A61612" w14:textId="77777777" w:rsidR="00DB5ECF" w:rsidRPr="00DB5ECF" w:rsidRDefault="00DB5ECF" w:rsidP="00176781">
      <w:pPr>
        <w:pStyle w:val="CMDOutput"/>
      </w:pPr>
      <w:r w:rsidRPr="00DB5ECF">
        <w:rPr>
          <w:highlight w:val="yellow"/>
        </w:rPr>
        <w:t>&lt;&lt;&lt;&lt;&lt;&lt;&lt; HEAD</w:t>
      </w:r>
    </w:p>
    <w:p w14:paraId="73A998C3" w14:textId="77777777" w:rsidR="00DB5ECF" w:rsidRPr="00DB5ECF" w:rsidRDefault="00DB5ECF" w:rsidP="00176781">
      <w:pPr>
        <w:pStyle w:val="CMDOutput"/>
      </w:pPr>
      <w:r w:rsidRPr="00DB5ECF">
        <w:t>I am on my way to passing the DevNet DEVASC exam</w:t>
      </w:r>
    </w:p>
    <w:p w14:paraId="4C566427" w14:textId="77777777" w:rsidR="00DB5ECF" w:rsidRPr="00DB5ECF" w:rsidRDefault="00DB5ECF" w:rsidP="00176781">
      <w:pPr>
        <w:pStyle w:val="CMDOutput"/>
      </w:pPr>
      <w:r w:rsidRPr="00DB5ECF">
        <w:rPr>
          <w:highlight w:val="yellow"/>
        </w:rPr>
        <w:t>=======</w:t>
      </w:r>
    </w:p>
    <w:p w14:paraId="294D1AFD" w14:textId="77777777" w:rsidR="00DB5ECF" w:rsidRPr="00DB5ECF" w:rsidRDefault="00DB5ECF" w:rsidP="00176781">
      <w:pPr>
        <w:pStyle w:val="CMDOutput"/>
      </w:pPr>
      <w:r w:rsidRPr="00DB5ECF">
        <w:rPr>
          <w:highlight w:val="yellow"/>
        </w:rPr>
        <w:t>I am on my way to passing the NetAcad DEVASC exam</w:t>
      </w:r>
    </w:p>
    <w:p w14:paraId="0E112831" w14:textId="77777777" w:rsidR="00DB5ECF" w:rsidRPr="00DB5ECF" w:rsidRDefault="00DB5ECF" w:rsidP="00176781">
      <w:pPr>
        <w:pStyle w:val="CMDOutput"/>
      </w:pPr>
      <w:r w:rsidRPr="00DB5ECF">
        <w:rPr>
          <w:highlight w:val="yellow"/>
        </w:rPr>
        <w:t>&gt;&gt;&gt;&gt;&gt;&gt;&gt; test</w:t>
      </w:r>
    </w:p>
    <w:p w14:paraId="433F8FD4" w14:textId="77777777" w:rsidR="00DB5ECF" w:rsidRPr="00DB5ECF" w:rsidRDefault="00DB5ECF" w:rsidP="00176781">
      <w:pPr>
        <w:pStyle w:val="CMDOutput"/>
      </w:pPr>
      <w:r w:rsidRPr="00DB5ECF">
        <w:t>I am beginning to understand Git!</w:t>
      </w:r>
    </w:p>
    <w:p w14:paraId="787DA269" w14:textId="77777777" w:rsidR="00DB5ECF" w:rsidRPr="00DB5ECF" w:rsidRDefault="00DB5ECF" w:rsidP="00176781">
      <w:pPr>
        <w:pStyle w:val="CMDOutput"/>
      </w:pPr>
      <w:r w:rsidRPr="00DB5ECF">
        <w:t>This text was added originally while in the feature branch</w:t>
      </w:r>
    </w:p>
    <w:p w14:paraId="0C7194FE" w14:textId="6FAC5BCD" w:rsidR="00457087" w:rsidRDefault="004D5E4A" w:rsidP="00457087">
      <w:pPr>
        <w:pStyle w:val="SubStepAlpha"/>
      </w:pPr>
      <w:r>
        <w:t xml:space="preserve">Save your changes in vim by pressing </w:t>
      </w:r>
      <w:r w:rsidRPr="004D5E4A">
        <w:rPr>
          <w:b/>
          <w:bCs/>
        </w:rPr>
        <w:t>ESC</w:t>
      </w:r>
      <w:r>
        <w:t xml:space="preserve"> (the escape key) and then </w:t>
      </w:r>
      <w:proofErr w:type="gramStart"/>
      <w:r>
        <w:t xml:space="preserve">typing </w:t>
      </w:r>
      <w:r w:rsidRPr="004D5E4A">
        <w:rPr>
          <w:b/>
          <w:bCs/>
        </w:rPr>
        <w:t>:</w:t>
      </w:r>
      <w:proofErr w:type="gramEnd"/>
      <w:r w:rsidRPr="004D5E4A">
        <w:rPr>
          <w:b/>
          <w:bCs/>
        </w:rPr>
        <w:t xml:space="preserve"> </w:t>
      </w:r>
      <w:r>
        <w:t xml:space="preserve">(colon) followed by </w:t>
      </w:r>
      <w:r w:rsidRPr="004D5E4A">
        <w:rPr>
          <w:b/>
          <w:bCs/>
        </w:rPr>
        <w:t>wq</w:t>
      </w:r>
      <w:r>
        <w:t xml:space="preserve"> and press enter.</w:t>
      </w:r>
    </w:p>
    <w:p w14:paraId="086AC156" w14:textId="77777777" w:rsidR="004D5E4A" w:rsidRPr="004D5E4A" w:rsidRDefault="004D5E4A" w:rsidP="00457087">
      <w:pPr>
        <w:pStyle w:val="CMD"/>
        <w:rPr>
          <w:b/>
          <w:bCs/>
        </w:rPr>
      </w:pPr>
      <w:r w:rsidRPr="004D5E4A">
        <w:rPr>
          <w:b/>
          <w:bCs/>
        </w:rPr>
        <w:t>ESC</w:t>
      </w:r>
    </w:p>
    <w:p w14:paraId="4D998BF2" w14:textId="77777777" w:rsidR="004D5E4A" w:rsidRPr="004D5E4A" w:rsidRDefault="004D5E4A" w:rsidP="00457087">
      <w:pPr>
        <w:pStyle w:val="CMD"/>
        <w:rPr>
          <w:b/>
          <w:bCs/>
        </w:rPr>
      </w:pPr>
      <w:r w:rsidRPr="004D5E4A">
        <w:rPr>
          <w:b/>
          <w:bCs/>
        </w:rPr>
        <w:t>:</w:t>
      </w:r>
    </w:p>
    <w:p w14:paraId="6539F395" w14:textId="77777777" w:rsidR="004D5E4A" w:rsidRPr="004D5E4A" w:rsidRDefault="004D5E4A" w:rsidP="00457087">
      <w:pPr>
        <w:pStyle w:val="CMD"/>
        <w:rPr>
          <w:b/>
          <w:bCs/>
        </w:rPr>
      </w:pPr>
      <w:r w:rsidRPr="004D5E4A">
        <w:rPr>
          <w:b/>
          <w:bCs/>
        </w:rPr>
        <w:t>wq</w:t>
      </w:r>
    </w:p>
    <w:p w14:paraId="69B9B643" w14:textId="6AB5313F" w:rsidR="004D5E4A" w:rsidRDefault="003B7F10" w:rsidP="00457087">
      <w:pPr>
        <w:pStyle w:val="CMD"/>
        <w:rPr>
          <w:b/>
          <w:bCs/>
        </w:rPr>
      </w:pPr>
      <w:r>
        <w:rPr>
          <w:b/>
          <w:bCs/>
        </w:rPr>
        <w:t>&lt;</w:t>
      </w:r>
      <w:r w:rsidR="004D5E4A" w:rsidRPr="004D5E4A">
        <w:rPr>
          <w:b/>
          <w:bCs/>
        </w:rPr>
        <w:t>Enter</w:t>
      </w:r>
      <w:r>
        <w:rPr>
          <w:b/>
          <w:bCs/>
        </w:rPr>
        <w:t xml:space="preserve"> or Return&gt;</w:t>
      </w:r>
    </w:p>
    <w:p w14:paraId="442F2B0F" w14:textId="6D0BB0D2" w:rsidR="008958F5" w:rsidRPr="008958F5" w:rsidRDefault="008958F5" w:rsidP="008958F5">
      <w:pPr>
        <w:pStyle w:val="Heading3"/>
      </w:pPr>
      <w:r>
        <w:lastRenderedPageBreak/>
        <w:t>Verify your edits of DEVASC.txt in the master branch.</w:t>
      </w:r>
    </w:p>
    <w:p w14:paraId="12C98DBC" w14:textId="4EB6C191" w:rsidR="00457087" w:rsidRDefault="00CA5911" w:rsidP="00176781">
      <w:pPr>
        <w:pStyle w:val="BodyTextL25"/>
      </w:pPr>
      <w:r>
        <w:t xml:space="preserve">Verify you changes using the </w:t>
      </w:r>
      <w:r w:rsidRPr="00CA5911">
        <w:rPr>
          <w:b/>
          <w:bCs/>
        </w:rPr>
        <w:t>cat</w:t>
      </w:r>
      <w:r>
        <w:t xml:space="preserve"> command</w:t>
      </w:r>
      <w:r w:rsidR="00457087">
        <w:t xml:space="preserve">. </w:t>
      </w:r>
    </w:p>
    <w:p w14:paraId="51096557" w14:textId="424AC13B" w:rsidR="00383726" w:rsidRPr="00383726" w:rsidRDefault="004E0743" w:rsidP="00383726">
      <w:pPr>
        <w:pStyle w:val="CMD"/>
        <w:rPr>
          <w:b/>
          <w:bCs/>
        </w:rPr>
      </w:pPr>
      <w:r>
        <w:t>devasc@</w:t>
      </w:r>
      <w:proofErr w:type="gramStart"/>
      <w:r>
        <w:t>labvm:~</w:t>
      </w:r>
      <w:proofErr w:type="gramEnd"/>
      <w:r>
        <w:t>/labs/devnet-src</w:t>
      </w:r>
      <w:r w:rsidR="00383726" w:rsidRPr="00383726">
        <w:t xml:space="preserve">/git-intro$ </w:t>
      </w:r>
      <w:r w:rsidR="00383726" w:rsidRPr="00383726">
        <w:rPr>
          <w:b/>
          <w:bCs/>
        </w:rPr>
        <w:t>cat DEVASC.txt</w:t>
      </w:r>
    </w:p>
    <w:p w14:paraId="7081A2E7" w14:textId="77777777" w:rsidR="00383726" w:rsidRPr="00383726" w:rsidRDefault="00383726" w:rsidP="00176781">
      <w:pPr>
        <w:pStyle w:val="CMDOutput"/>
      </w:pPr>
      <w:r w:rsidRPr="00383726">
        <w:t xml:space="preserve">I am on my way to passing the </w:t>
      </w:r>
      <w:r w:rsidRPr="00383726">
        <w:rPr>
          <w:highlight w:val="yellow"/>
        </w:rPr>
        <w:t>DevNet</w:t>
      </w:r>
      <w:r w:rsidRPr="00383726">
        <w:t xml:space="preserve"> DEVASC exam</w:t>
      </w:r>
    </w:p>
    <w:p w14:paraId="38537220" w14:textId="77777777" w:rsidR="00383726" w:rsidRPr="00383726" w:rsidRDefault="00383726" w:rsidP="00176781">
      <w:pPr>
        <w:pStyle w:val="CMDOutput"/>
      </w:pPr>
      <w:r w:rsidRPr="00383726">
        <w:t>I am beginning to understand Git!</w:t>
      </w:r>
    </w:p>
    <w:p w14:paraId="744E195A" w14:textId="77777777" w:rsidR="00383726" w:rsidRPr="00383726" w:rsidRDefault="00383726" w:rsidP="00176781">
      <w:pPr>
        <w:pStyle w:val="CMDOutput"/>
      </w:pPr>
      <w:r w:rsidRPr="00383726">
        <w:t>This text was added originally while in the feature branch</w:t>
      </w:r>
    </w:p>
    <w:p w14:paraId="732F88D4" w14:textId="676459FA" w:rsidR="00383726" w:rsidRDefault="004E0743" w:rsidP="00383726">
      <w:pPr>
        <w:pStyle w:val="CMD"/>
      </w:pPr>
      <w:r>
        <w:t>devasc@</w:t>
      </w:r>
      <w:proofErr w:type="gramStart"/>
      <w:r>
        <w:t>labvm:~</w:t>
      </w:r>
      <w:proofErr w:type="gramEnd"/>
      <w:r>
        <w:t>/labs/devnet-src</w:t>
      </w:r>
      <w:r w:rsidR="00383726" w:rsidRPr="00383726">
        <w:t>/git-intro$</w:t>
      </w:r>
    </w:p>
    <w:p w14:paraId="477C0C66" w14:textId="7A791C6C" w:rsidR="007E3A55" w:rsidRPr="007E3A55" w:rsidRDefault="007E3A55" w:rsidP="007E3A55">
      <w:pPr>
        <w:pStyle w:val="Heading3"/>
      </w:pPr>
      <w:r>
        <w:t>Stage and commit the master branch.</w:t>
      </w:r>
    </w:p>
    <w:p w14:paraId="4956C289" w14:textId="6E8E70E8" w:rsidR="00457087" w:rsidRDefault="00CA5911" w:rsidP="00176781">
      <w:pPr>
        <w:pStyle w:val="BodyTextL25"/>
      </w:pPr>
      <w:r>
        <w:t xml:space="preserve">Stage and commit DEVASC.txt to the master branch using the </w:t>
      </w:r>
      <w:r w:rsidRPr="00CA5911">
        <w:rPr>
          <w:b/>
          <w:bCs/>
        </w:rPr>
        <w:t>git commit -a</w:t>
      </w:r>
      <w:r>
        <w:t xml:space="preserve"> command</w:t>
      </w:r>
      <w:r w:rsidR="00457087">
        <w:t xml:space="preserve">. </w:t>
      </w:r>
    </w:p>
    <w:p w14:paraId="1C3E1FAB" w14:textId="77777777" w:rsidR="005D7EF7" w:rsidRDefault="005D7EF7" w:rsidP="005D7EF7">
      <w:pPr>
        <w:pStyle w:val="CMD"/>
        <w:rPr>
          <w:b/>
          <w:bCs/>
        </w:rPr>
      </w:pPr>
      <w:r>
        <w:t>devasc@</w:t>
      </w:r>
      <w:proofErr w:type="gramStart"/>
      <w:r>
        <w:t>labvm:~</w:t>
      </w:r>
      <w:proofErr w:type="gramEnd"/>
      <w:r>
        <w:t>/labs/devnet-src</w:t>
      </w:r>
      <w:r w:rsidRPr="00A32A2C">
        <w:t xml:space="preserve">/git-intro$ </w:t>
      </w:r>
      <w:r w:rsidRPr="00A32A2C">
        <w:rPr>
          <w:b/>
          <w:bCs/>
        </w:rPr>
        <w:t>git add DEVASC.txt</w:t>
      </w:r>
    </w:p>
    <w:p w14:paraId="11F5193C" w14:textId="231BE468" w:rsidR="00CA5911" w:rsidRPr="00CA5911" w:rsidRDefault="004E0743" w:rsidP="00CA5911">
      <w:pPr>
        <w:pStyle w:val="CMD"/>
      </w:pPr>
      <w:r>
        <w:t>devasc@</w:t>
      </w:r>
      <w:proofErr w:type="gramStart"/>
      <w:r>
        <w:t>labvm:~</w:t>
      </w:r>
      <w:proofErr w:type="gramEnd"/>
      <w:r>
        <w:t>/labs/devnet-src</w:t>
      </w:r>
      <w:r w:rsidR="00CA5911" w:rsidRPr="00CA5911">
        <w:t xml:space="preserve">/git-intro$ </w:t>
      </w:r>
      <w:r w:rsidR="00CA5911" w:rsidRPr="00CA5911">
        <w:rPr>
          <w:b/>
          <w:bCs/>
        </w:rPr>
        <w:t xml:space="preserve">git commit -a -m </w:t>
      </w:r>
      <w:r w:rsidR="007878AD" w:rsidRPr="007878AD">
        <w:rPr>
          <w:b/>
          <w:bCs/>
        </w:rPr>
        <w:t>"Manually merged from test branch"</w:t>
      </w:r>
    </w:p>
    <w:p w14:paraId="02D5BF29" w14:textId="00163996" w:rsidR="00CA5911" w:rsidRPr="00CA5911" w:rsidRDefault="00CA5911" w:rsidP="00176781">
      <w:pPr>
        <w:pStyle w:val="CMDOutput"/>
      </w:pPr>
      <w:r w:rsidRPr="00CA5911">
        <w:t xml:space="preserve">[master 22d3da4] </w:t>
      </w:r>
      <w:r w:rsidR="007878AD" w:rsidRPr="007878AD">
        <w:t>Manually merged from test branch</w:t>
      </w:r>
    </w:p>
    <w:p w14:paraId="5D132963" w14:textId="6FABCDC3" w:rsidR="00CA5911" w:rsidRDefault="004E0743" w:rsidP="00CA5911">
      <w:pPr>
        <w:pStyle w:val="CMD"/>
      </w:pPr>
      <w:r>
        <w:t>devasc@</w:t>
      </w:r>
      <w:proofErr w:type="gramStart"/>
      <w:r>
        <w:t>labvm:~</w:t>
      </w:r>
      <w:proofErr w:type="gramEnd"/>
      <w:r>
        <w:t>/labs/devnet-src</w:t>
      </w:r>
      <w:r w:rsidR="00CA5911" w:rsidRPr="00CA5911">
        <w:t>/git-intro$ </w:t>
      </w:r>
    </w:p>
    <w:p w14:paraId="0114A6AA" w14:textId="40CB279E" w:rsidR="009C3EF2" w:rsidRPr="009C3EF2" w:rsidRDefault="009C3EF2" w:rsidP="009C3EF2">
      <w:pPr>
        <w:pStyle w:val="Heading3"/>
      </w:pPr>
      <w:r>
        <w:t>Verify the commit.</w:t>
      </w:r>
    </w:p>
    <w:p w14:paraId="49761331" w14:textId="39142F53" w:rsidR="00457087" w:rsidRDefault="00227E78" w:rsidP="00176781">
      <w:pPr>
        <w:pStyle w:val="BodyTextL25"/>
      </w:pPr>
      <w:r>
        <w:t xml:space="preserve">Use the </w:t>
      </w:r>
      <w:r w:rsidRPr="00227E78">
        <w:rPr>
          <w:b/>
          <w:bCs/>
        </w:rPr>
        <w:t>git log</w:t>
      </w:r>
      <w:r>
        <w:t xml:space="preserve"> command to verify the commit</w:t>
      </w:r>
      <w:r w:rsidR="00457087">
        <w:t xml:space="preserve">. </w:t>
      </w:r>
      <w:r w:rsidR="007878AD">
        <w:t xml:space="preserve">If necessary, you can use </w:t>
      </w:r>
      <w:r w:rsidR="007878AD" w:rsidRPr="00176781">
        <w:rPr>
          <w:b/>
          <w:bCs/>
        </w:rPr>
        <w:t xml:space="preserve">q </w:t>
      </w:r>
      <w:r w:rsidR="007878AD">
        <w:t>to quit out of the git log display.</w:t>
      </w:r>
    </w:p>
    <w:p w14:paraId="203E5304" w14:textId="2D019A5E" w:rsidR="00227E78" w:rsidRPr="00227E78" w:rsidRDefault="004E0743" w:rsidP="00227E78">
      <w:pPr>
        <w:pStyle w:val="CMD"/>
        <w:rPr>
          <w:b/>
          <w:bCs/>
        </w:rPr>
      </w:pPr>
      <w:r>
        <w:t>devasc@</w:t>
      </w:r>
      <w:proofErr w:type="gramStart"/>
      <w:r>
        <w:t>labvm:~</w:t>
      </w:r>
      <w:proofErr w:type="gramEnd"/>
      <w:r>
        <w:t>/labs/devnet-src</w:t>
      </w:r>
      <w:r w:rsidR="00227E78" w:rsidRPr="00227E78">
        <w:t xml:space="preserve">/git-intro$ </w:t>
      </w:r>
      <w:r w:rsidR="00227E78" w:rsidRPr="00227E78">
        <w:rPr>
          <w:b/>
          <w:bCs/>
        </w:rPr>
        <w:t>git log</w:t>
      </w:r>
    </w:p>
    <w:p w14:paraId="1203937A" w14:textId="77777777" w:rsidR="00227E78" w:rsidRPr="00227E78" w:rsidRDefault="00227E78" w:rsidP="00176781">
      <w:pPr>
        <w:pStyle w:val="CMDOutput"/>
      </w:pPr>
      <w:r w:rsidRPr="00227E78">
        <w:rPr>
          <w:highlight w:val="yellow"/>
        </w:rPr>
        <w:t>commit</w:t>
      </w:r>
      <w:r w:rsidRPr="00227E78">
        <w:t xml:space="preserve"> </w:t>
      </w:r>
      <w:r w:rsidRPr="00227E78">
        <w:rPr>
          <w:highlight w:val="yellow"/>
        </w:rPr>
        <w:t>22d3da4</w:t>
      </w:r>
      <w:r w:rsidRPr="00227E78">
        <w:t xml:space="preserve">1e00549ce69dc145a84884af6a1697734 (HEAD -&gt; </w:t>
      </w:r>
      <w:r w:rsidRPr="00227E78">
        <w:rPr>
          <w:highlight w:val="yellow"/>
        </w:rPr>
        <w:t>master</w:t>
      </w:r>
      <w:r w:rsidRPr="00227E78">
        <w:t>)</w:t>
      </w:r>
    </w:p>
    <w:p w14:paraId="2E3D6CB0" w14:textId="77777777" w:rsidR="00227E78" w:rsidRPr="00227E78" w:rsidRDefault="00227E78" w:rsidP="00176781">
      <w:pPr>
        <w:pStyle w:val="CMDOutput"/>
      </w:pPr>
      <w:r w:rsidRPr="00227E78">
        <w:rPr>
          <w:highlight w:val="yellow"/>
        </w:rPr>
        <w:t>Merge: 72996c0 b6130a6</w:t>
      </w:r>
    </w:p>
    <w:p w14:paraId="057F6CB7" w14:textId="77777777" w:rsidR="00227E78" w:rsidRPr="00227E78" w:rsidRDefault="00227E78" w:rsidP="00176781">
      <w:pPr>
        <w:pStyle w:val="CMDOutput"/>
      </w:pPr>
      <w:r w:rsidRPr="00227E78">
        <w:t>Author: Sample User &lt;sample@example.com&gt;</w:t>
      </w:r>
    </w:p>
    <w:p w14:paraId="047A549E" w14:textId="77777777" w:rsidR="00227E78" w:rsidRPr="00227E78" w:rsidRDefault="00227E78" w:rsidP="00176781">
      <w:pPr>
        <w:pStyle w:val="CMDOutput"/>
      </w:pPr>
      <w:r w:rsidRPr="00227E78">
        <w:t>Date:   Sun Apr 19 01:09:53 2020 +0000</w:t>
      </w:r>
    </w:p>
    <w:p w14:paraId="640CE459" w14:textId="77777777" w:rsidR="00227E78" w:rsidRPr="00227E78" w:rsidRDefault="00227E78" w:rsidP="00176781">
      <w:pPr>
        <w:pStyle w:val="CMDOutput"/>
      </w:pPr>
    </w:p>
    <w:p w14:paraId="5DA117F3" w14:textId="06458D86" w:rsidR="00227E78" w:rsidRPr="00227E78" w:rsidRDefault="00227E78" w:rsidP="00176781">
      <w:pPr>
        <w:pStyle w:val="CMDOutput"/>
        <w:rPr>
          <w:b/>
          <w:bCs/>
        </w:rPr>
      </w:pPr>
      <w:r w:rsidRPr="00227E78">
        <w:t>    </w:t>
      </w:r>
      <w:r w:rsidRPr="00227E78">
        <w:rPr>
          <w:b/>
          <w:bCs/>
        </w:rPr>
        <w:t>manually merged from branch test</w:t>
      </w:r>
    </w:p>
    <w:p w14:paraId="7A830169" w14:textId="318BD83F" w:rsidR="00D66DF4" w:rsidRDefault="00227E78" w:rsidP="00176781">
      <w:pPr>
        <w:pStyle w:val="CMDOutput"/>
      </w:pPr>
      <w:r>
        <w:t>&lt;output omitted&gt;</w:t>
      </w:r>
    </w:p>
    <w:p w14:paraId="44B31FE5" w14:textId="0DA68F80" w:rsidR="00E1513C" w:rsidRDefault="00773B92" w:rsidP="00E1513C">
      <w:pPr>
        <w:pStyle w:val="Heading2"/>
      </w:pPr>
      <w:r>
        <w:t xml:space="preserve">Integrating Git with GitHub </w:t>
      </w:r>
    </w:p>
    <w:p w14:paraId="5E7CD081" w14:textId="16F8CB1B" w:rsidR="00A60BA7" w:rsidRDefault="0048057E" w:rsidP="00A60BA7">
      <w:pPr>
        <w:pStyle w:val="BodyTextL25"/>
      </w:pPr>
      <w:r>
        <w:t xml:space="preserve">So </w:t>
      </w:r>
      <w:r w:rsidR="00EC0866" w:rsidRPr="00EC0866">
        <w:t>far</w:t>
      </w:r>
      <w:r w:rsidR="00EC0866">
        <w:t>,</w:t>
      </w:r>
      <w:r w:rsidR="00EC0866" w:rsidRPr="00EC0866">
        <w:t xml:space="preserve"> all the changes you have made to your file </w:t>
      </w:r>
      <w:r w:rsidR="00EC0866">
        <w:t>have been</w:t>
      </w:r>
      <w:r w:rsidR="00EC0866" w:rsidRPr="00EC0866">
        <w:t xml:space="preserve"> stored on your local machine. </w:t>
      </w:r>
      <w:r>
        <w:t xml:space="preserve">Git runs locally and does not require any </w:t>
      </w:r>
      <w:r w:rsidR="00AE0F44">
        <w:t xml:space="preserve">central file server or </w:t>
      </w:r>
      <w:r>
        <w:t>cloud</w:t>
      </w:r>
      <w:r w:rsidR="00AE0F44">
        <w:t>-based</w:t>
      </w:r>
      <w:r>
        <w:t xml:space="preserve"> hosting service. Git allows a user to locally </w:t>
      </w:r>
      <w:r w:rsidR="00AE0F44">
        <w:t xml:space="preserve">store and </w:t>
      </w:r>
      <w:r>
        <w:t xml:space="preserve">manage files. </w:t>
      </w:r>
    </w:p>
    <w:p w14:paraId="1201E466" w14:textId="5CF3C965" w:rsidR="00AE0F44" w:rsidRDefault="00A60BA7" w:rsidP="00AE0F44">
      <w:pPr>
        <w:pStyle w:val="BodyTextL25"/>
      </w:pPr>
      <w:r>
        <w:t xml:space="preserve">Although </w:t>
      </w:r>
      <w:r w:rsidR="00D37B48">
        <w:t>Git</w:t>
      </w:r>
      <w:r>
        <w:t xml:space="preserve"> is useful </w:t>
      </w:r>
      <w:r w:rsidR="007878AD">
        <w:t xml:space="preserve">for </w:t>
      </w:r>
      <w:r>
        <w:t xml:space="preserve">a single user, integrating the local Git repository with a </w:t>
      </w:r>
      <w:r w:rsidR="00AE0F44">
        <w:t>cloud-based</w:t>
      </w:r>
      <w:r>
        <w:t xml:space="preserve"> serve</w:t>
      </w:r>
      <w:r w:rsidR="007878AD">
        <w:t>r</w:t>
      </w:r>
      <w:r>
        <w:t xml:space="preserve"> like GitHub</w:t>
      </w:r>
      <w:r w:rsidR="00AE0F44">
        <w:t xml:space="preserve"> is helpful when working within a team. </w:t>
      </w:r>
      <w:r w:rsidRPr="00EC0866">
        <w:t xml:space="preserve">Each team member keeps a </w:t>
      </w:r>
      <w:r>
        <w:t>copy</w:t>
      </w:r>
      <w:r w:rsidRPr="00EC0866">
        <w:t xml:space="preserve"> on </w:t>
      </w:r>
      <w:r>
        <w:t>the repository on their</w:t>
      </w:r>
      <w:r w:rsidRPr="00EC0866">
        <w:t xml:space="preserve"> </w:t>
      </w:r>
      <w:r>
        <w:t>local machine</w:t>
      </w:r>
      <w:r w:rsidR="00AE0F44">
        <w:t xml:space="preserve"> and updates the central cloud-based repository to share any changes.</w:t>
      </w:r>
    </w:p>
    <w:p w14:paraId="40F1D123" w14:textId="0F81FFBC" w:rsidR="00D37B48" w:rsidRDefault="00EC0866" w:rsidP="00D37B48">
      <w:pPr>
        <w:pStyle w:val="BodyTextL25"/>
      </w:pPr>
      <w:r w:rsidRPr="00EC0866">
        <w:t>There are quite a few popular Git services, including GitHub, Stash from Atlassian, and GitLab.</w:t>
      </w:r>
      <w:r w:rsidR="00D37B48">
        <w:t xml:space="preserve"> </w:t>
      </w:r>
      <w:r w:rsidRPr="00EC0866">
        <w:t xml:space="preserve">Because it is readily accessible, </w:t>
      </w:r>
      <w:r w:rsidR="000E2C27">
        <w:t>you</w:t>
      </w:r>
      <w:r w:rsidR="00D37B48">
        <w:t xml:space="preserve"> will</w:t>
      </w:r>
      <w:r w:rsidRPr="00EC0866">
        <w:t xml:space="preserve"> use GitHub in these examples. </w:t>
      </w:r>
    </w:p>
    <w:p w14:paraId="4BCE126E" w14:textId="54F554ED" w:rsidR="00E1513C" w:rsidRPr="009D0BB8" w:rsidRDefault="00E1513C" w:rsidP="00E1513C">
      <w:pPr>
        <w:pStyle w:val="Heading3"/>
      </w:pPr>
      <w:r>
        <w:t xml:space="preserve">Create </w:t>
      </w:r>
      <w:r w:rsidR="003425FC">
        <w:t>a GitHub Account</w:t>
      </w:r>
      <w:r>
        <w:t>.</w:t>
      </w:r>
    </w:p>
    <w:p w14:paraId="3BA5E844" w14:textId="60967C94" w:rsidR="00E1513C" w:rsidRDefault="003425FC" w:rsidP="00176781">
      <w:pPr>
        <w:pStyle w:val="BodyTextL25"/>
      </w:pPr>
      <w:r>
        <w:t>If you have not so previously, go to github.com and create a GitHub account</w:t>
      </w:r>
      <w:r w:rsidR="00E1513C">
        <w:t xml:space="preserve">. </w:t>
      </w:r>
      <w:r w:rsidR="00B746C1">
        <w:t>If you have a GitHub account go to step 2.</w:t>
      </w:r>
    </w:p>
    <w:p w14:paraId="08B2BF7D" w14:textId="0BFF09D3" w:rsidR="002F6931" w:rsidRDefault="002F6931" w:rsidP="002F6931">
      <w:pPr>
        <w:pStyle w:val="Heading3"/>
      </w:pPr>
      <w:r>
        <w:t>Log into your GitHub Account</w:t>
      </w:r>
      <w:r w:rsidR="00B746C1">
        <w:t xml:space="preserve"> Create a Reposi</w:t>
      </w:r>
      <w:r w:rsidR="00D04EA6">
        <w:t>tory</w:t>
      </w:r>
      <w:r>
        <w:t>.</w:t>
      </w:r>
    </w:p>
    <w:p w14:paraId="7BD58BAD" w14:textId="7C542679" w:rsidR="003425FC" w:rsidRDefault="00D04EA6" w:rsidP="00176781">
      <w:pPr>
        <w:pStyle w:val="BodyTextL25"/>
      </w:pPr>
      <w:r>
        <w:t>Log into your</w:t>
      </w:r>
      <w:r w:rsidR="003425FC">
        <w:t xml:space="preserve"> GitHub account. </w:t>
      </w:r>
    </w:p>
    <w:p w14:paraId="4354EC57" w14:textId="127875E4" w:rsidR="00D6604C" w:rsidRDefault="00D6604C" w:rsidP="00D6604C">
      <w:pPr>
        <w:pStyle w:val="Heading3"/>
      </w:pPr>
      <w:r>
        <w:lastRenderedPageBreak/>
        <w:t>Create a Repository.</w:t>
      </w:r>
    </w:p>
    <w:p w14:paraId="57F1B1BA" w14:textId="766F0507" w:rsidR="003425FC" w:rsidRDefault="00D04EA6" w:rsidP="003425FC">
      <w:pPr>
        <w:pStyle w:val="SubStepAlpha"/>
      </w:pPr>
      <w:r>
        <w:t>Select the "</w:t>
      </w:r>
      <w:r w:rsidRPr="005C6CF4">
        <w:rPr>
          <w:b/>
          <w:bCs/>
        </w:rPr>
        <w:t>New repository</w:t>
      </w:r>
      <w:r>
        <w:t>" button or click on the "</w:t>
      </w:r>
      <w:r w:rsidRPr="005C6CF4">
        <w:rPr>
          <w:b/>
          <w:bCs/>
        </w:rPr>
        <w:t>+</w:t>
      </w:r>
      <w:r>
        <w:t>" icon in the upper right corner and select "</w:t>
      </w:r>
      <w:r w:rsidRPr="005C6CF4">
        <w:rPr>
          <w:b/>
          <w:bCs/>
        </w:rPr>
        <w:t>New repository</w:t>
      </w:r>
      <w:r>
        <w:t>"</w:t>
      </w:r>
      <w:r w:rsidR="003425FC">
        <w:t xml:space="preserve">. </w:t>
      </w:r>
    </w:p>
    <w:p w14:paraId="04F02961" w14:textId="2F6AA2E2" w:rsidR="00901E60" w:rsidRDefault="00D058D2" w:rsidP="003425FC">
      <w:pPr>
        <w:pStyle w:val="SubStepAlpha"/>
      </w:pPr>
      <w:r>
        <w:t xml:space="preserve">Create a repository using the following </w:t>
      </w:r>
      <w:r w:rsidR="00901E60">
        <w:t>information:</w:t>
      </w:r>
    </w:p>
    <w:p w14:paraId="28F78401" w14:textId="7551A0C4" w:rsidR="00901E60" w:rsidRPr="00901E60" w:rsidRDefault="00901E60" w:rsidP="00901E60">
      <w:pPr>
        <w:pStyle w:val="SubStepAlpha"/>
        <w:numPr>
          <w:ilvl w:val="0"/>
          <w:numId w:val="0"/>
        </w:numPr>
        <w:ind w:left="720"/>
        <w:rPr>
          <w:b/>
          <w:bCs/>
        </w:rPr>
      </w:pPr>
      <w:r>
        <w:t xml:space="preserve">Repository name: </w:t>
      </w:r>
      <w:r w:rsidRPr="00901E60">
        <w:rPr>
          <w:b/>
          <w:bCs/>
        </w:rPr>
        <w:t>devasc-study-team</w:t>
      </w:r>
    </w:p>
    <w:p w14:paraId="57916674" w14:textId="640D1182" w:rsidR="00901E60" w:rsidRDefault="00901E60" w:rsidP="00901E60">
      <w:pPr>
        <w:pStyle w:val="SubStepAlpha"/>
        <w:numPr>
          <w:ilvl w:val="0"/>
          <w:numId w:val="0"/>
        </w:numPr>
        <w:ind w:left="720"/>
      </w:pPr>
      <w:r>
        <w:t xml:space="preserve">Description: </w:t>
      </w:r>
      <w:r w:rsidRPr="00901E60">
        <w:rPr>
          <w:b/>
          <w:bCs/>
        </w:rPr>
        <w:t>Working together to pass the DEVASC exam</w:t>
      </w:r>
    </w:p>
    <w:p w14:paraId="646599E4" w14:textId="6FCFAFA3" w:rsidR="00901E60" w:rsidRDefault="00901E60" w:rsidP="00901E60">
      <w:pPr>
        <w:pStyle w:val="SubStepAlpha"/>
        <w:numPr>
          <w:ilvl w:val="0"/>
          <w:numId w:val="0"/>
        </w:numPr>
        <w:ind w:left="720"/>
      </w:pPr>
      <w:r>
        <w:t xml:space="preserve">Public/Private: </w:t>
      </w:r>
      <w:r w:rsidRPr="00901E60">
        <w:rPr>
          <w:b/>
          <w:bCs/>
        </w:rPr>
        <w:t>Private</w:t>
      </w:r>
    </w:p>
    <w:p w14:paraId="0F5EA0DD" w14:textId="7DE70A41" w:rsidR="003425FC" w:rsidRPr="001F3CE3" w:rsidRDefault="00901E60" w:rsidP="00901E60">
      <w:pPr>
        <w:pStyle w:val="SubStepAlpha"/>
      </w:pPr>
      <w:r>
        <w:t xml:space="preserve">Select: </w:t>
      </w:r>
      <w:r w:rsidRPr="00901E60">
        <w:rPr>
          <w:b/>
          <w:bCs/>
        </w:rPr>
        <w:t>Create repository</w:t>
      </w:r>
    </w:p>
    <w:p w14:paraId="23816045" w14:textId="69EB83C3" w:rsidR="001F3CE3" w:rsidRDefault="001F3CE3" w:rsidP="001F3CE3">
      <w:pPr>
        <w:pStyle w:val="Heading3"/>
      </w:pPr>
      <w:r>
        <w:t>Create a new directory devasc-study-team.</w:t>
      </w:r>
    </w:p>
    <w:p w14:paraId="16490B9E" w14:textId="08D9FE65" w:rsidR="003425FC" w:rsidRDefault="001F3CE3" w:rsidP="003425FC">
      <w:pPr>
        <w:pStyle w:val="SubStepAlpha"/>
      </w:pPr>
      <w:r>
        <w:t>If you are not already</w:t>
      </w:r>
      <w:r w:rsidR="009A429B">
        <w:t xml:space="preserve"> in the </w:t>
      </w:r>
      <w:r w:rsidR="009A429B" w:rsidRPr="00176781">
        <w:rPr>
          <w:b/>
          <w:bCs/>
        </w:rPr>
        <w:t>git-intro</w:t>
      </w:r>
      <w:r w:rsidR="009A429B">
        <w:t xml:space="preserve"> directory</w:t>
      </w:r>
      <w:r>
        <w:t xml:space="preserve">, change </w:t>
      </w:r>
      <w:r w:rsidR="009A429B">
        <w:t>to it now</w:t>
      </w:r>
      <w:r w:rsidR="003425FC">
        <w:t xml:space="preserve">. </w:t>
      </w:r>
    </w:p>
    <w:p w14:paraId="0B4F63ED" w14:textId="1B5CBD9C" w:rsidR="003425FC" w:rsidRDefault="003425FC" w:rsidP="003425FC">
      <w:pPr>
        <w:pStyle w:val="CMD"/>
        <w:rPr>
          <w:b/>
          <w:bCs/>
        </w:rPr>
      </w:pPr>
      <w:r w:rsidRPr="00752B1B">
        <w:t>devasc@</w:t>
      </w:r>
      <w:proofErr w:type="gramStart"/>
      <w:r w:rsidRPr="00752B1B">
        <w:t>labvm:~</w:t>
      </w:r>
      <w:proofErr w:type="gramEnd"/>
      <w:r w:rsidRPr="00752B1B">
        <w:t xml:space="preserve">$ </w:t>
      </w:r>
      <w:r w:rsidR="00B04455" w:rsidRPr="00B04455">
        <w:rPr>
          <w:b/>
          <w:bCs/>
        </w:rPr>
        <w:t>cd ~/labs/devnet-src/git-intro</w:t>
      </w:r>
    </w:p>
    <w:p w14:paraId="7FB91F0F" w14:textId="0380DA5B" w:rsidR="003425FC" w:rsidRDefault="0031531D" w:rsidP="003425FC">
      <w:pPr>
        <w:pStyle w:val="SubStepAlpha"/>
      </w:pPr>
      <w:r>
        <w:t>Make a new directory</w:t>
      </w:r>
      <w:r w:rsidR="00DC28CD">
        <w:t xml:space="preserve"> called</w:t>
      </w:r>
      <w:r>
        <w:t xml:space="preserve"> </w:t>
      </w:r>
      <w:r w:rsidRPr="00A828F3">
        <w:t>devasc-study-team</w:t>
      </w:r>
      <w:r w:rsidR="003425FC">
        <w:t>.</w:t>
      </w:r>
      <w:r>
        <w:t xml:space="preserve"> The directory does not have to match the name as the repository.</w:t>
      </w:r>
      <w:r w:rsidR="003425FC">
        <w:t xml:space="preserve"> </w:t>
      </w:r>
    </w:p>
    <w:p w14:paraId="4F43BF02" w14:textId="2E0115E0" w:rsidR="009B1D95" w:rsidRDefault="004E0743" w:rsidP="009B1D95">
      <w:pPr>
        <w:pStyle w:val="CMD"/>
        <w:rPr>
          <w:b/>
          <w:bCs/>
        </w:rPr>
      </w:pPr>
      <w:r>
        <w:t>devasc@</w:t>
      </w:r>
      <w:proofErr w:type="gramStart"/>
      <w:r>
        <w:t>labvm:~</w:t>
      </w:r>
      <w:proofErr w:type="gramEnd"/>
      <w:r>
        <w:t>/labs/devnet-src</w:t>
      </w:r>
      <w:r w:rsidR="009B1D95" w:rsidRPr="009B1D95">
        <w:t xml:space="preserve">/git-intro$ </w:t>
      </w:r>
      <w:r w:rsidR="009B1D95" w:rsidRPr="009B1D95">
        <w:rPr>
          <w:b/>
          <w:bCs/>
        </w:rPr>
        <w:t>mkdir devasc-study-team</w:t>
      </w:r>
    </w:p>
    <w:p w14:paraId="0B3BCAFB" w14:textId="6E81D805" w:rsidR="00A828F3" w:rsidRPr="00A828F3" w:rsidRDefault="00A828F3" w:rsidP="00A828F3">
      <w:pPr>
        <w:pStyle w:val="Heading3"/>
      </w:pPr>
      <w:r>
        <w:t>Change directory to devasc-study-team.</w:t>
      </w:r>
    </w:p>
    <w:p w14:paraId="495A0600" w14:textId="43038B84" w:rsidR="003425FC" w:rsidRDefault="00A828F3" w:rsidP="00176781">
      <w:pPr>
        <w:pStyle w:val="BodyTextL25"/>
      </w:pPr>
      <w:r>
        <w:t xml:space="preserve">Use the </w:t>
      </w:r>
      <w:r w:rsidRPr="00A828F3">
        <w:rPr>
          <w:b/>
          <w:bCs/>
        </w:rPr>
        <w:t>cd</w:t>
      </w:r>
      <w:r>
        <w:t xml:space="preserve"> command to change directories to </w:t>
      </w:r>
      <w:r w:rsidRPr="00176781">
        <w:rPr>
          <w:b/>
          <w:bCs/>
        </w:rPr>
        <w:t>devasc-study-team</w:t>
      </w:r>
      <w:r w:rsidR="003425FC">
        <w:t xml:space="preserve">. </w:t>
      </w:r>
    </w:p>
    <w:p w14:paraId="4BF88FA2" w14:textId="7AB0FA27" w:rsidR="002C2A3F" w:rsidRDefault="004E0743" w:rsidP="002C2A3F">
      <w:pPr>
        <w:pStyle w:val="CMD"/>
        <w:rPr>
          <w:b/>
          <w:bCs/>
        </w:rPr>
      </w:pPr>
      <w:r>
        <w:t>devasc@</w:t>
      </w:r>
      <w:proofErr w:type="gramStart"/>
      <w:r>
        <w:t>labvm:~</w:t>
      </w:r>
      <w:proofErr w:type="gramEnd"/>
      <w:r>
        <w:t>/labs/devnet-src</w:t>
      </w:r>
      <w:r w:rsidR="00A828F3" w:rsidRPr="00A828F3">
        <w:t xml:space="preserve">/git-intro$ </w:t>
      </w:r>
      <w:r w:rsidR="00A828F3" w:rsidRPr="00A828F3">
        <w:rPr>
          <w:b/>
          <w:bCs/>
        </w:rPr>
        <w:t>cd devasc-study-team</w:t>
      </w:r>
      <w:r w:rsidR="002C2A3F">
        <w:rPr>
          <w:b/>
          <w:bCs/>
        </w:rPr>
        <w:t xml:space="preserve"> </w:t>
      </w:r>
    </w:p>
    <w:p w14:paraId="06444DBF" w14:textId="7279AAD1" w:rsidR="00A828F3" w:rsidRDefault="004E0743" w:rsidP="002C2A3F">
      <w:pPr>
        <w:pStyle w:val="CMD"/>
      </w:pPr>
      <w:r>
        <w:t>devasc@</w:t>
      </w:r>
      <w:proofErr w:type="gramStart"/>
      <w:r>
        <w:t>labvm:~</w:t>
      </w:r>
      <w:proofErr w:type="gramEnd"/>
      <w:r>
        <w:t>/labs/devnet-src</w:t>
      </w:r>
      <w:r w:rsidR="002C2A3F" w:rsidRPr="002C2A3F">
        <w:t xml:space="preserve">/git-intro/devasc-study-team$ </w:t>
      </w:r>
    </w:p>
    <w:p w14:paraId="450B4C8D" w14:textId="22EF6907" w:rsidR="00CD4FC7" w:rsidRPr="00CD4FC7" w:rsidRDefault="00CD4FC7" w:rsidP="00CD4FC7">
      <w:pPr>
        <w:pStyle w:val="Heading3"/>
      </w:pPr>
      <w:r>
        <w:t>Copy the DEVASC file.</w:t>
      </w:r>
    </w:p>
    <w:p w14:paraId="5E5B9E16" w14:textId="409B0F7C" w:rsidR="003425FC" w:rsidRDefault="00CD4FC7" w:rsidP="003425FC">
      <w:pPr>
        <w:pStyle w:val="SubStepAlpha"/>
      </w:pPr>
      <w:r>
        <w:t xml:space="preserve">Use the </w:t>
      </w:r>
      <w:r w:rsidRPr="00176781">
        <w:rPr>
          <w:b/>
          <w:bCs/>
        </w:rPr>
        <w:t>cp</w:t>
      </w:r>
      <w:r>
        <w:t xml:space="preserve"> command to copy the </w:t>
      </w:r>
      <w:r w:rsidRPr="00176781">
        <w:rPr>
          <w:b/>
          <w:bCs/>
        </w:rPr>
        <w:t>DEVASC.txt</w:t>
      </w:r>
      <w:r>
        <w:t xml:space="preserve"> </w:t>
      </w:r>
      <w:r w:rsidRPr="00CD4FC7">
        <w:t xml:space="preserve">from </w:t>
      </w:r>
      <w:r w:rsidRPr="00176781">
        <w:rPr>
          <w:b/>
          <w:bCs/>
        </w:rPr>
        <w:t>git-intro</w:t>
      </w:r>
      <w:r w:rsidRPr="00CD4FC7">
        <w:t xml:space="preserve"> parent directory to the </w:t>
      </w:r>
      <w:r w:rsidRPr="00176781">
        <w:rPr>
          <w:b/>
          <w:bCs/>
        </w:rPr>
        <w:t>devasc-study-team</w:t>
      </w:r>
      <w:r w:rsidRPr="00CD4FC7">
        <w:t xml:space="preserve"> sub-directory</w:t>
      </w:r>
      <w:r w:rsidR="003425FC">
        <w:t>.</w:t>
      </w:r>
      <w:r>
        <w:t xml:space="preserve">  The two periods and a slash prior the file name indicates the parent directory. The space and period following the file name indicates </w:t>
      </w:r>
      <w:r w:rsidR="009A429B">
        <w:t xml:space="preserve">to copy file in </w:t>
      </w:r>
      <w:r>
        <w:t xml:space="preserve">the current directory </w:t>
      </w:r>
      <w:r w:rsidR="009A429B">
        <w:t xml:space="preserve">with the </w:t>
      </w:r>
      <w:r>
        <w:t>same file name.</w:t>
      </w:r>
      <w:r w:rsidR="003425FC">
        <w:t xml:space="preserve"> </w:t>
      </w:r>
    </w:p>
    <w:p w14:paraId="3AF371F0" w14:textId="17ADCFC2" w:rsidR="00CD4FC7" w:rsidRPr="00CD4FC7" w:rsidRDefault="004E0743" w:rsidP="00CD4FC7">
      <w:pPr>
        <w:pStyle w:val="CMD"/>
        <w:rPr>
          <w:b/>
          <w:bCs/>
        </w:rPr>
      </w:pPr>
      <w:r>
        <w:t>devasc@</w:t>
      </w:r>
      <w:proofErr w:type="gramStart"/>
      <w:r>
        <w:t>labvm:~</w:t>
      </w:r>
      <w:proofErr w:type="gramEnd"/>
      <w:r>
        <w:t>/labs/devnet-src</w:t>
      </w:r>
      <w:r w:rsidR="00CD4FC7" w:rsidRPr="00CD4FC7">
        <w:t xml:space="preserve">/git-intro/devasc-study-team$ </w:t>
      </w:r>
      <w:r w:rsidR="00CD4FC7" w:rsidRPr="00CD4FC7">
        <w:rPr>
          <w:b/>
          <w:bCs/>
        </w:rPr>
        <w:t>cp ../DEVASC.txt .</w:t>
      </w:r>
    </w:p>
    <w:p w14:paraId="7544CC32" w14:textId="4C81C888" w:rsidR="003425FC" w:rsidRDefault="00FA1617" w:rsidP="003425FC">
      <w:pPr>
        <w:pStyle w:val="SubStepAlpha"/>
      </w:pPr>
      <w:r>
        <w:t xml:space="preserve">Verify the file was copied with the </w:t>
      </w:r>
      <w:r w:rsidRPr="00FA1617">
        <w:rPr>
          <w:b/>
          <w:bCs/>
        </w:rPr>
        <w:t>ls</w:t>
      </w:r>
      <w:r>
        <w:t xml:space="preserve"> command and the contents of the file with the </w:t>
      </w:r>
      <w:r w:rsidRPr="00FA1617">
        <w:rPr>
          <w:b/>
          <w:bCs/>
        </w:rPr>
        <w:t>cat</w:t>
      </w:r>
      <w:r>
        <w:t xml:space="preserve"> command</w:t>
      </w:r>
      <w:r w:rsidR="003425FC">
        <w:t xml:space="preserve">. </w:t>
      </w:r>
    </w:p>
    <w:p w14:paraId="6554E4B5" w14:textId="0207F270" w:rsidR="00FA1617" w:rsidRPr="00FA1617" w:rsidRDefault="004E0743" w:rsidP="00FA1617">
      <w:pPr>
        <w:pStyle w:val="CMD"/>
        <w:rPr>
          <w:b/>
          <w:bCs/>
        </w:rPr>
      </w:pPr>
      <w:r>
        <w:t>devasc@</w:t>
      </w:r>
      <w:proofErr w:type="gramStart"/>
      <w:r>
        <w:t>labvm:~</w:t>
      </w:r>
      <w:proofErr w:type="gramEnd"/>
      <w:r>
        <w:t>/labs/devnet-src</w:t>
      </w:r>
      <w:r w:rsidR="00FA1617" w:rsidRPr="00FA1617">
        <w:t xml:space="preserve">/git-intro/devasc-study-team$ </w:t>
      </w:r>
      <w:r w:rsidR="00FA1617" w:rsidRPr="00FA1617">
        <w:rPr>
          <w:b/>
          <w:bCs/>
        </w:rPr>
        <w:t>ls</w:t>
      </w:r>
    </w:p>
    <w:p w14:paraId="04D6E978" w14:textId="77777777" w:rsidR="00FA1617" w:rsidRPr="00FA1617" w:rsidRDefault="00FA1617" w:rsidP="00FA1617">
      <w:pPr>
        <w:pStyle w:val="CMD"/>
      </w:pPr>
      <w:r w:rsidRPr="00FA1617">
        <w:rPr>
          <w:highlight w:val="yellow"/>
        </w:rPr>
        <w:t>DEVASC.txt</w:t>
      </w:r>
    </w:p>
    <w:p w14:paraId="43C761C8" w14:textId="05EC6591" w:rsidR="00FA1617" w:rsidRPr="00FA1617" w:rsidRDefault="004E0743" w:rsidP="00FA1617">
      <w:pPr>
        <w:pStyle w:val="CMD"/>
      </w:pPr>
      <w:r>
        <w:t>devasc@</w:t>
      </w:r>
      <w:proofErr w:type="gramStart"/>
      <w:r>
        <w:t>labvm:~</w:t>
      </w:r>
      <w:proofErr w:type="gramEnd"/>
      <w:r>
        <w:t>/labs/devnet-src</w:t>
      </w:r>
      <w:r w:rsidR="00FA1617" w:rsidRPr="00FA1617">
        <w:t xml:space="preserve">/git-intro/devasc-study-team$ </w:t>
      </w:r>
      <w:r w:rsidR="00FA1617" w:rsidRPr="00FA1617">
        <w:rPr>
          <w:b/>
          <w:bCs/>
        </w:rPr>
        <w:t>cat DEVASC.txt</w:t>
      </w:r>
    </w:p>
    <w:p w14:paraId="52FF108B" w14:textId="77777777" w:rsidR="00FA1617" w:rsidRPr="00FA1617" w:rsidRDefault="00FA1617" w:rsidP="00176781">
      <w:pPr>
        <w:pStyle w:val="CMDOutput"/>
      </w:pPr>
      <w:r w:rsidRPr="00FA1617">
        <w:t>I am on my way to passing the DevNet DEVASC exam</w:t>
      </w:r>
    </w:p>
    <w:p w14:paraId="1E2A8B00" w14:textId="77777777" w:rsidR="00FA1617" w:rsidRPr="00FA1617" w:rsidRDefault="00FA1617" w:rsidP="00176781">
      <w:pPr>
        <w:pStyle w:val="CMDOutput"/>
      </w:pPr>
      <w:r w:rsidRPr="00FA1617">
        <w:t>I am beginning to understand Git!</w:t>
      </w:r>
    </w:p>
    <w:p w14:paraId="6123450E" w14:textId="77777777" w:rsidR="00FA1617" w:rsidRPr="00FA1617" w:rsidRDefault="00FA1617" w:rsidP="00176781">
      <w:pPr>
        <w:pStyle w:val="CMDOutput"/>
      </w:pPr>
      <w:r w:rsidRPr="00FA1617">
        <w:t>This text was added originally while in the feature branch</w:t>
      </w:r>
    </w:p>
    <w:p w14:paraId="211D23EC" w14:textId="59012BF7" w:rsidR="00FA1617" w:rsidRDefault="004E0743" w:rsidP="00FA1617">
      <w:pPr>
        <w:pStyle w:val="CMD"/>
      </w:pPr>
      <w:r>
        <w:t>devasc@</w:t>
      </w:r>
      <w:proofErr w:type="gramStart"/>
      <w:r>
        <w:t>labvm:~</w:t>
      </w:r>
      <w:proofErr w:type="gramEnd"/>
      <w:r>
        <w:t>/labs/devnet-src</w:t>
      </w:r>
      <w:r w:rsidR="00FA1617" w:rsidRPr="00FA1617">
        <w:t>/git-intro/devasc-study-team$ </w:t>
      </w:r>
    </w:p>
    <w:p w14:paraId="21C10AC2" w14:textId="55154915" w:rsidR="0034589D" w:rsidRDefault="0034589D" w:rsidP="0034589D">
      <w:pPr>
        <w:pStyle w:val="Heading3"/>
      </w:pPr>
      <w:r>
        <w:t>Initialize a new Git repository.</w:t>
      </w:r>
    </w:p>
    <w:p w14:paraId="6F2C54E3" w14:textId="1D008DB9" w:rsidR="0034589D" w:rsidRDefault="0034589D" w:rsidP="0034589D">
      <w:pPr>
        <w:pStyle w:val="SubStepAlpha"/>
      </w:pPr>
      <w:r>
        <w:t xml:space="preserve">Use the </w:t>
      </w:r>
      <w:r w:rsidRPr="003023D4">
        <w:rPr>
          <w:b/>
          <w:bCs/>
        </w:rPr>
        <w:t>gi</w:t>
      </w:r>
      <w:r w:rsidR="00DC28CD">
        <w:rPr>
          <w:b/>
          <w:bCs/>
        </w:rPr>
        <w:t>t</w:t>
      </w:r>
      <w:r w:rsidRPr="003023D4">
        <w:rPr>
          <w:b/>
          <w:bCs/>
        </w:rPr>
        <w:t xml:space="preserve"> init</w:t>
      </w:r>
      <w:r>
        <w:t xml:space="preserve"> command to initialize the current directory (devasc-study-team) as a Git repository. The message displayed indicates that you</w:t>
      </w:r>
      <w:r w:rsidRPr="00EE613B">
        <w:t xml:space="preserve"> have created a local </w:t>
      </w:r>
      <w:r w:rsidR="003A69E7">
        <w:t>repository</w:t>
      </w:r>
      <w:r w:rsidRPr="00EE613B">
        <w:t xml:space="preserve"> within your project contained in the hidden </w:t>
      </w:r>
      <w:proofErr w:type="gramStart"/>
      <w:r w:rsidRPr="00EE613B">
        <w:t xml:space="preserve">directory </w:t>
      </w:r>
      <w:r w:rsidRPr="00EE613B">
        <w:rPr>
          <w:b/>
          <w:bCs/>
        </w:rPr>
        <w:t>.git</w:t>
      </w:r>
      <w:proofErr w:type="gramEnd"/>
      <w:r w:rsidRPr="00EE613B">
        <w:t xml:space="preserve">. This is where </w:t>
      </w:r>
      <w:proofErr w:type="gramStart"/>
      <w:r w:rsidRPr="00EE613B">
        <w:t>all of</w:t>
      </w:r>
      <w:proofErr w:type="gramEnd"/>
      <w:r w:rsidRPr="00EE613B">
        <w:t xml:space="preserve"> your change history is located.</w:t>
      </w:r>
    </w:p>
    <w:p w14:paraId="5634C18F" w14:textId="3949A516" w:rsidR="003A69E7" w:rsidRPr="003A69E7" w:rsidRDefault="004E0743" w:rsidP="003A69E7">
      <w:pPr>
        <w:pStyle w:val="CMD"/>
        <w:rPr>
          <w:b/>
          <w:bCs/>
        </w:rPr>
      </w:pPr>
      <w:r>
        <w:t>devasc@</w:t>
      </w:r>
      <w:proofErr w:type="gramStart"/>
      <w:r>
        <w:t>labvm:~</w:t>
      </w:r>
      <w:proofErr w:type="gramEnd"/>
      <w:r>
        <w:t>/labs/devnet-src</w:t>
      </w:r>
      <w:r w:rsidR="003A69E7" w:rsidRPr="003A69E7">
        <w:t xml:space="preserve">/git-intro/devasc-study-team$ </w:t>
      </w:r>
      <w:r w:rsidR="003A69E7" w:rsidRPr="003A69E7">
        <w:rPr>
          <w:b/>
          <w:bCs/>
        </w:rPr>
        <w:t>git init</w:t>
      </w:r>
    </w:p>
    <w:p w14:paraId="40F2811D" w14:textId="77777777" w:rsidR="003A69E7" w:rsidRPr="003A69E7" w:rsidRDefault="003A69E7" w:rsidP="00176781">
      <w:pPr>
        <w:pStyle w:val="CMDOutput"/>
      </w:pPr>
      <w:r w:rsidRPr="003A69E7">
        <w:t xml:space="preserve">Initialized empty Git repository in </w:t>
      </w:r>
      <w:r w:rsidRPr="003A69E7">
        <w:rPr>
          <w:highlight w:val="yellow"/>
        </w:rPr>
        <w:t>/home/devasc/src/git-intro/devasc-study-team</w:t>
      </w:r>
      <w:proofErr w:type="gramStart"/>
      <w:r w:rsidRPr="003A69E7">
        <w:rPr>
          <w:highlight w:val="yellow"/>
        </w:rPr>
        <w:t>/.git</w:t>
      </w:r>
      <w:proofErr w:type="gramEnd"/>
      <w:r w:rsidRPr="003A69E7">
        <w:rPr>
          <w:highlight w:val="yellow"/>
        </w:rPr>
        <w:t>/</w:t>
      </w:r>
    </w:p>
    <w:p w14:paraId="58BEECBC" w14:textId="46578727" w:rsidR="003F4F65" w:rsidRPr="003A69E7" w:rsidRDefault="004E0743" w:rsidP="003A69E7">
      <w:pPr>
        <w:pStyle w:val="CMD"/>
      </w:pPr>
      <w:r>
        <w:t>devasc@</w:t>
      </w:r>
      <w:proofErr w:type="gramStart"/>
      <w:r>
        <w:t>labvm:~</w:t>
      </w:r>
      <w:proofErr w:type="gramEnd"/>
      <w:r>
        <w:t>/labs/devnet-src</w:t>
      </w:r>
      <w:r w:rsidR="003A69E7" w:rsidRPr="003A69E7">
        <w:t>/git-intro/devasc-study-team$</w:t>
      </w:r>
    </w:p>
    <w:p w14:paraId="0C88A542" w14:textId="713884A1" w:rsidR="006F060F" w:rsidRDefault="009A429B" w:rsidP="006F060F">
      <w:pPr>
        <w:pStyle w:val="SubStepAlpha"/>
      </w:pPr>
      <w:r>
        <w:t xml:space="preserve">Next, check your global git variables with the </w:t>
      </w:r>
      <w:r w:rsidR="006F060F" w:rsidRPr="00176781">
        <w:rPr>
          <w:b/>
          <w:bCs/>
        </w:rPr>
        <w:t>git config --list</w:t>
      </w:r>
      <w:r w:rsidR="006F060F">
        <w:t xml:space="preserve"> command. </w:t>
      </w:r>
    </w:p>
    <w:p w14:paraId="0D3E82DA" w14:textId="77777777" w:rsidR="006F060F" w:rsidRDefault="006F060F" w:rsidP="006F060F">
      <w:pPr>
        <w:pStyle w:val="CMD"/>
      </w:pPr>
      <w:r>
        <w:lastRenderedPageBreak/>
        <w:t>devasc@</w:t>
      </w:r>
      <w:proofErr w:type="gramStart"/>
      <w:r>
        <w:t>labvm:~</w:t>
      </w:r>
      <w:proofErr w:type="gramEnd"/>
      <w:r>
        <w:t xml:space="preserve">/labs/devnet-src/git-intro/devasc-study-team$ </w:t>
      </w:r>
      <w:r w:rsidRPr="00176781">
        <w:rPr>
          <w:b/>
          <w:bCs/>
        </w:rPr>
        <w:t>git config --list</w:t>
      </w:r>
    </w:p>
    <w:p w14:paraId="322EB00D" w14:textId="0B17168C" w:rsidR="006F060F" w:rsidRDefault="006F060F" w:rsidP="00176781">
      <w:pPr>
        <w:pStyle w:val="CMDOutput"/>
      </w:pPr>
      <w:r>
        <w:t>user.name=SampleUser</w:t>
      </w:r>
    </w:p>
    <w:p w14:paraId="4424A7CE" w14:textId="7C2CCA80" w:rsidR="006F060F" w:rsidRDefault="006F060F" w:rsidP="00176781">
      <w:pPr>
        <w:pStyle w:val="CMDOutput"/>
      </w:pPr>
      <w:r>
        <w:t>user.email=sample@example.com</w:t>
      </w:r>
    </w:p>
    <w:p w14:paraId="4D4675CF" w14:textId="77777777" w:rsidR="006F060F" w:rsidRDefault="006F060F" w:rsidP="00176781">
      <w:pPr>
        <w:pStyle w:val="CMDOutput"/>
      </w:pPr>
      <w:proofErr w:type="gramStart"/>
      <w:r>
        <w:t>core.repositoryformatversion</w:t>
      </w:r>
      <w:proofErr w:type="gramEnd"/>
      <w:r>
        <w:t>=0</w:t>
      </w:r>
    </w:p>
    <w:p w14:paraId="2322563A" w14:textId="77777777" w:rsidR="006F060F" w:rsidRDefault="006F060F" w:rsidP="00176781">
      <w:pPr>
        <w:pStyle w:val="CMDOutput"/>
      </w:pPr>
      <w:proofErr w:type="gramStart"/>
      <w:r>
        <w:t>core.filemode</w:t>
      </w:r>
      <w:proofErr w:type="gramEnd"/>
      <w:r>
        <w:t>=true</w:t>
      </w:r>
    </w:p>
    <w:p w14:paraId="7752A23E" w14:textId="77777777" w:rsidR="006F060F" w:rsidRDefault="006F060F" w:rsidP="00176781">
      <w:pPr>
        <w:pStyle w:val="CMDOutput"/>
      </w:pPr>
      <w:proofErr w:type="gramStart"/>
      <w:r>
        <w:t>core.bare</w:t>
      </w:r>
      <w:proofErr w:type="gramEnd"/>
      <w:r>
        <w:t>=false</w:t>
      </w:r>
    </w:p>
    <w:p w14:paraId="3827270D" w14:textId="77777777" w:rsidR="006F060F" w:rsidRDefault="006F060F" w:rsidP="00176781">
      <w:pPr>
        <w:pStyle w:val="CMDOutput"/>
      </w:pPr>
      <w:proofErr w:type="gramStart"/>
      <w:r>
        <w:t>core.logallrefupdates</w:t>
      </w:r>
      <w:proofErr w:type="gramEnd"/>
      <w:r>
        <w:t>=true</w:t>
      </w:r>
    </w:p>
    <w:p w14:paraId="20450269" w14:textId="5111E162" w:rsidR="006F060F" w:rsidRDefault="006F060F" w:rsidP="00176781">
      <w:pPr>
        <w:pStyle w:val="CMD"/>
      </w:pPr>
      <w:r>
        <w:t>devasc@</w:t>
      </w:r>
      <w:proofErr w:type="gramStart"/>
      <w:r>
        <w:t>labvm:~</w:t>
      </w:r>
      <w:proofErr w:type="gramEnd"/>
      <w:r>
        <w:t>/labs/devnet-src/git-intro/devasc-study-team$</w:t>
      </w:r>
    </w:p>
    <w:p w14:paraId="227FC482" w14:textId="39559AB3" w:rsidR="0034589D" w:rsidRDefault="006F060F">
      <w:pPr>
        <w:pStyle w:val="SubStepAlpha"/>
      </w:pPr>
      <w:r>
        <w:t xml:space="preserve">If the user.name and </w:t>
      </w:r>
      <w:proofErr w:type="gramStart"/>
      <w:r>
        <w:t>user.email</w:t>
      </w:r>
      <w:proofErr w:type="gramEnd"/>
      <w:r>
        <w:t xml:space="preserve"> variables do not match your GitHub credentials, change them now.</w:t>
      </w:r>
    </w:p>
    <w:p w14:paraId="1AA26939" w14:textId="47F81E62" w:rsidR="0034589D" w:rsidRPr="0080427F" w:rsidRDefault="0034589D" w:rsidP="0034589D">
      <w:pPr>
        <w:pStyle w:val="CMD"/>
      </w:pPr>
      <w:r w:rsidRPr="0080427F">
        <w:t>devasc@</w:t>
      </w:r>
      <w:proofErr w:type="gramStart"/>
      <w:r w:rsidRPr="0080427F">
        <w:t>labvm:~</w:t>
      </w:r>
      <w:proofErr w:type="gramEnd"/>
      <w:r w:rsidRPr="0080427F">
        <w:t xml:space="preserve">$ </w:t>
      </w:r>
      <w:r w:rsidRPr="0080427F">
        <w:rPr>
          <w:b/>
          <w:bCs/>
        </w:rPr>
        <w:t>git config --global user.name "</w:t>
      </w:r>
      <w:r w:rsidR="00AB7E07" w:rsidRPr="00AB7E07">
        <w:rPr>
          <w:i/>
          <w:iCs/>
        </w:rPr>
        <w:t>GitHub username</w:t>
      </w:r>
      <w:r w:rsidRPr="0080427F">
        <w:rPr>
          <w:b/>
          <w:bCs/>
        </w:rPr>
        <w:t>"</w:t>
      </w:r>
    </w:p>
    <w:p w14:paraId="321E720F" w14:textId="07A64AA6" w:rsidR="0034589D" w:rsidRDefault="0034589D" w:rsidP="00E54CE3">
      <w:pPr>
        <w:pStyle w:val="CMD"/>
        <w:rPr>
          <w:i/>
          <w:iCs/>
        </w:rPr>
      </w:pPr>
      <w:r w:rsidRPr="0080427F">
        <w:t>devasc@</w:t>
      </w:r>
      <w:proofErr w:type="gramStart"/>
      <w:r w:rsidRPr="0080427F">
        <w:t>labvm:~</w:t>
      </w:r>
      <w:proofErr w:type="gramEnd"/>
      <w:r w:rsidRPr="0080427F">
        <w:t xml:space="preserve">$ </w:t>
      </w:r>
      <w:r w:rsidRPr="0080427F">
        <w:rPr>
          <w:b/>
          <w:bCs/>
        </w:rPr>
        <w:t xml:space="preserve">git config --global user.email </w:t>
      </w:r>
      <w:r w:rsidR="00AB7E07">
        <w:rPr>
          <w:i/>
          <w:iCs/>
        </w:rPr>
        <w:t>GitHub-email-address</w:t>
      </w:r>
    </w:p>
    <w:p w14:paraId="118A714A" w14:textId="4A6328DD" w:rsidR="003F4F65" w:rsidRPr="003F4F65" w:rsidRDefault="003F4F65" w:rsidP="003F4F65">
      <w:pPr>
        <w:pStyle w:val="Heading3"/>
      </w:pPr>
      <w:r>
        <w:t>Point Git repository to GitHub repository.</w:t>
      </w:r>
    </w:p>
    <w:p w14:paraId="469AB483" w14:textId="241C8B50" w:rsidR="004B63C3" w:rsidRDefault="004B63C3" w:rsidP="004B63C3">
      <w:pPr>
        <w:pStyle w:val="SubStepAlpha"/>
      </w:pPr>
      <w:r>
        <w:t xml:space="preserve">Use the </w:t>
      </w:r>
      <w:r w:rsidRPr="008235D4">
        <w:rPr>
          <w:b/>
          <w:bCs/>
        </w:rPr>
        <w:t>git remote add</w:t>
      </w:r>
      <w:r>
        <w:t xml:space="preserve"> command</w:t>
      </w:r>
      <w:r w:rsidRPr="004B63C3">
        <w:t xml:space="preserve"> </w:t>
      </w:r>
      <w:r w:rsidR="006F060F">
        <w:t xml:space="preserve">to add </w:t>
      </w:r>
      <w:r w:rsidR="008235D4">
        <w:t xml:space="preserve">a Git URL as a remote alias. </w:t>
      </w:r>
      <w:r w:rsidR="006F060F">
        <w:t xml:space="preserve">The value </w:t>
      </w:r>
      <w:r w:rsidR="008235D4">
        <w:t>"</w:t>
      </w:r>
      <w:r w:rsidRPr="004B63C3">
        <w:t>origin" points to the newly created repository on GitHub.</w:t>
      </w:r>
      <w:r w:rsidR="00E54CE3">
        <w:t xml:space="preserve"> Use your GitHub username in the URL path for </w:t>
      </w:r>
      <w:r w:rsidR="00E54CE3" w:rsidRPr="00E54CE3">
        <w:rPr>
          <w:i/>
          <w:iCs/>
        </w:rPr>
        <w:t>github-username</w:t>
      </w:r>
      <w:r w:rsidR="00E54CE3">
        <w:t>.</w:t>
      </w:r>
    </w:p>
    <w:p w14:paraId="562281F5" w14:textId="799D93C2" w:rsidR="006F060F" w:rsidRPr="004B63C3" w:rsidRDefault="006F060F" w:rsidP="00176781">
      <w:pPr>
        <w:pStyle w:val="BodyTextL50"/>
      </w:pPr>
      <w:r w:rsidRPr="00176781">
        <w:rPr>
          <w:b/>
          <w:bCs/>
        </w:rPr>
        <w:t>Note</w:t>
      </w:r>
      <w:r>
        <w:t>: Your username is case-sensitive.</w:t>
      </w:r>
    </w:p>
    <w:p w14:paraId="6E87879A" w14:textId="76193E12" w:rsidR="00E54CE3" w:rsidRPr="00E54CE3" w:rsidRDefault="004E0743" w:rsidP="00E54CE3">
      <w:pPr>
        <w:pStyle w:val="CMD"/>
      </w:pPr>
      <w:r>
        <w:t>devasc@</w:t>
      </w:r>
      <w:proofErr w:type="gramStart"/>
      <w:r>
        <w:t>labvm:~</w:t>
      </w:r>
      <w:proofErr w:type="gramEnd"/>
      <w:r>
        <w:t>/labs/devnet-src</w:t>
      </w:r>
      <w:r w:rsidR="00E54CE3" w:rsidRPr="00E54CE3">
        <w:t xml:space="preserve">/git-intro/devasc-study-team$ </w:t>
      </w:r>
      <w:r w:rsidR="00E54CE3" w:rsidRPr="00E54CE3">
        <w:rPr>
          <w:b/>
          <w:bCs/>
        </w:rPr>
        <w:t>git remote add origin https://github.com/</w:t>
      </w:r>
      <w:r w:rsidR="00E54CE3" w:rsidRPr="00E54CE3">
        <w:rPr>
          <w:b/>
          <w:bCs/>
          <w:i/>
          <w:iCs/>
        </w:rPr>
        <w:t>github-username</w:t>
      </w:r>
      <w:r w:rsidR="00E54CE3" w:rsidRPr="00E54CE3">
        <w:rPr>
          <w:b/>
          <w:bCs/>
        </w:rPr>
        <w:t>/devasc-study-team.git</w:t>
      </w:r>
    </w:p>
    <w:p w14:paraId="6245D257" w14:textId="56638DA4" w:rsidR="003425FC" w:rsidRDefault="003F4F65" w:rsidP="003425FC">
      <w:pPr>
        <w:pStyle w:val="SubStepAlpha"/>
      </w:pPr>
      <w:r>
        <w:t xml:space="preserve">Verify the </w:t>
      </w:r>
      <w:r w:rsidRPr="00176781">
        <w:rPr>
          <w:b/>
          <w:bCs/>
        </w:rPr>
        <w:t>remote</w:t>
      </w:r>
      <w:r>
        <w:t xml:space="preserve"> is running on github.com</w:t>
      </w:r>
      <w:r w:rsidR="003425FC">
        <w:t xml:space="preserve">. </w:t>
      </w:r>
    </w:p>
    <w:p w14:paraId="553DD940" w14:textId="63060103" w:rsidR="005B793A" w:rsidRPr="005B793A" w:rsidRDefault="004E0743" w:rsidP="005B793A">
      <w:pPr>
        <w:pStyle w:val="CMD"/>
      </w:pPr>
      <w:r>
        <w:t>devasc@</w:t>
      </w:r>
      <w:proofErr w:type="gramStart"/>
      <w:r>
        <w:t>labvm:~</w:t>
      </w:r>
      <w:proofErr w:type="gramEnd"/>
      <w:r>
        <w:t>/labs/devnet-src</w:t>
      </w:r>
      <w:r w:rsidR="005B793A" w:rsidRPr="005B793A">
        <w:t xml:space="preserve">/git-intro/devasc-study-team$ </w:t>
      </w:r>
      <w:r w:rsidR="005B793A" w:rsidRPr="005B793A">
        <w:rPr>
          <w:b/>
          <w:bCs/>
        </w:rPr>
        <w:t>git remote --verbose</w:t>
      </w:r>
    </w:p>
    <w:p w14:paraId="40C45094" w14:textId="6B393834" w:rsidR="005B793A" w:rsidRPr="005B793A" w:rsidRDefault="005B793A" w:rsidP="00176781">
      <w:pPr>
        <w:pStyle w:val="CMDOutput"/>
      </w:pPr>
      <w:r w:rsidRPr="005B793A">
        <w:t>origin</w:t>
      </w:r>
      <w:r w:rsidRPr="005B793A">
        <w:tab/>
        <w:t>https://github.com/</w:t>
      </w:r>
      <w:r w:rsidR="009E3B1A">
        <w:t>username</w:t>
      </w:r>
      <w:r w:rsidRPr="005B793A">
        <w:t>/devasc-study-team.git (fetch)</w:t>
      </w:r>
    </w:p>
    <w:p w14:paraId="46541FEC" w14:textId="30BC4FC6" w:rsidR="005B793A" w:rsidRPr="005B793A" w:rsidRDefault="005B793A" w:rsidP="00176781">
      <w:pPr>
        <w:pStyle w:val="CMDOutput"/>
      </w:pPr>
      <w:r w:rsidRPr="005B793A">
        <w:t>origin</w:t>
      </w:r>
      <w:r w:rsidRPr="005B793A">
        <w:tab/>
        <w:t>https://github.com/</w:t>
      </w:r>
      <w:r w:rsidR="009E3B1A">
        <w:t>username</w:t>
      </w:r>
      <w:r w:rsidRPr="005B793A">
        <w:t>/devasc-study-team.git (push)</w:t>
      </w:r>
    </w:p>
    <w:p w14:paraId="245978A1" w14:textId="7861C0A1" w:rsidR="005B793A" w:rsidRPr="005B793A" w:rsidRDefault="004E0743" w:rsidP="005B793A">
      <w:pPr>
        <w:pStyle w:val="CMD"/>
      </w:pPr>
      <w:r>
        <w:t>devasc@</w:t>
      </w:r>
      <w:proofErr w:type="gramStart"/>
      <w:r>
        <w:t>labvm:~</w:t>
      </w:r>
      <w:proofErr w:type="gramEnd"/>
      <w:r>
        <w:t>/labs/devnet-src</w:t>
      </w:r>
      <w:r w:rsidR="005B793A" w:rsidRPr="005B793A">
        <w:t>/git-intro/devasc-study-team$ </w:t>
      </w:r>
    </w:p>
    <w:p w14:paraId="2EF935BE" w14:textId="3CFE0A1A" w:rsidR="003425FC" w:rsidRDefault="003F4F65" w:rsidP="003425FC">
      <w:pPr>
        <w:pStyle w:val="SubStepAlpha"/>
      </w:pPr>
      <w:r>
        <w:t xml:space="preserve">View the </w:t>
      </w:r>
      <w:r w:rsidRPr="00176781">
        <w:rPr>
          <w:b/>
          <w:bCs/>
        </w:rPr>
        <w:t>git log</w:t>
      </w:r>
      <w:r w:rsidR="003425FC">
        <w:t>.</w:t>
      </w:r>
      <w:r>
        <w:t xml:space="preserve"> The error indicates that there are no commits.</w:t>
      </w:r>
    </w:p>
    <w:p w14:paraId="172F41E0" w14:textId="5927D9F2" w:rsidR="005B793A" w:rsidRPr="005B793A" w:rsidRDefault="004E0743" w:rsidP="005B793A">
      <w:pPr>
        <w:pStyle w:val="CMD"/>
      </w:pPr>
      <w:r>
        <w:t>devasc@</w:t>
      </w:r>
      <w:proofErr w:type="gramStart"/>
      <w:r>
        <w:t>labvm:~</w:t>
      </w:r>
      <w:proofErr w:type="gramEnd"/>
      <w:r>
        <w:t>/labs/devnet-src</w:t>
      </w:r>
      <w:r w:rsidR="005B793A" w:rsidRPr="005B793A">
        <w:t xml:space="preserve">/git-intro/devasc-study-team$ </w:t>
      </w:r>
      <w:r w:rsidR="005B793A" w:rsidRPr="005B793A">
        <w:rPr>
          <w:b/>
          <w:bCs/>
        </w:rPr>
        <w:t>git log</w:t>
      </w:r>
    </w:p>
    <w:p w14:paraId="0AFEE081" w14:textId="2E02D871" w:rsidR="005B793A" w:rsidRDefault="005B793A" w:rsidP="00176781">
      <w:pPr>
        <w:pStyle w:val="CMDOutput"/>
      </w:pPr>
      <w:r w:rsidRPr="005B793A">
        <w:t xml:space="preserve">fatal: your current branch 'master' </w:t>
      </w:r>
      <w:r w:rsidRPr="005B793A">
        <w:rPr>
          <w:highlight w:val="yellow"/>
        </w:rPr>
        <w:t>does not have any commits yet</w:t>
      </w:r>
    </w:p>
    <w:p w14:paraId="3E3626E4" w14:textId="27F79522" w:rsidR="0071494E" w:rsidRPr="0071494E" w:rsidRDefault="0071494E" w:rsidP="0071494E">
      <w:pPr>
        <w:pStyle w:val="Heading3"/>
      </w:pPr>
      <w:r>
        <w:t>Stage and Commit the DEVASC.txt file.</w:t>
      </w:r>
    </w:p>
    <w:p w14:paraId="00AD3F0D" w14:textId="12740865" w:rsidR="003425FC" w:rsidRDefault="0071494E" w:rsidP="003425FC">
      <w:pPr>
        <w:pStyle w:val="SubStepAlpha"/>
      </w:pPr>
      <w:r>
        <w:t>Use</w:t>
      </w:r>
      <w:r w:rsidR="00DC28CD">
        <w:t xml:space="preserve"> the</w:t>
      </w:r>
      <w:r>
        <w:t xml:space="preserve"> </w:t>
      </w:r>
      <w:r w:rsidRPr="0071494E">
        <w:rPr>
          <w:b/>
          <w:bCs/>
        </w:rPr>
        <w:t>git add</w:t>
      </w:r>
      <w:r>
        <w:t xml:space="preserve"> command to stage the DEVASC.txt file</w:t>
      </w:r>
      <w:r w:rsidR="003425FC">
        <w:t xml:space="preserve">. </w:t>
      </w:r>
    </w:p>
    <w:p w14:paraId="65E087E0" w14:textId="68E103AF" w:rsidR="005B793A" w:rsidRPr="005B793A" w:rsidRDefault="004E0743" w:rsidP="005B793A">
      <w:pPr>
        <w:pStyle w:val="CMD"/>
      </w:pPr>
      <w:r>
        <w:t>devasc@</w:t>
      </w:r>
      <w:proofErr w:type="gramStart"/>
      <w:r>
        <w:t>labvm:~</w:t>
      </w:r>
      <w:proofErr w:type="gramEnd"/>
      <w:r>
        <w:t>/labs/devnet-src</w:t>
      </w:r>
      <w:r w:rsidR="005B793A" w:rsidRPr="005B793A">
        <w:t xml:space="preserve">/git-intro/devasc-study-team$ </w:t>
      </w:r>
      <w:r w:rsidR="005B793A" w:rsidRPr="005B793A">
        <w:rPr>
          <w:b/>
          <w:bCs/>
        </w:rPr>
        <w:t>git add DEVASC.txt</w:t>
      </w:r>
    </w:p>
    <w:p w14:paraId="0E3DA810" w14:textId="33B3C4CE" w:rsidR="003425FC" w:rsidRDefault="0071494E" w:rsidP="003425FC">
      <w:pPr>
        <w:pStyle w:val="SubStepAlpha"/>
      </w:pPr>
      <w:r>
        <w:t xml:space="preserve">Use </w:t>
      </w:r>
      <w:r w:rsidRPr="0071494E">
        <w:rPr>
          <w:b/>
          <w:bCs/>
        </w:rPr>
        <w:t xml:space="preserve">git </w:t>
      </w:r>
      <w:r>
        <w:rPr>
          <w:b/>
          <w:bCs/>
        </w:rPr>
        <w:t>commit</w:t>
      </w:r>
      <w:r>
        <w:t xml:space="preserve"> command to commit the DEVASC.txt file</w:t>
      </w:r>
      <w:r w:rsidR="003425FC">
        <w:t xml:space="preserve">. </w:t>
      </w:r>
    </w:p>
    <w:p w14:paraId="34E2DC2B" w14:textId="7ED41EB2" w:rsidR="005B793A" w:rsidRPr="005B793A" w:rsidRDefault="004E0743" w:rsidP="005B793A">
      <w:pPr>
        <w:pStyle w:val="CMD"/>
        <w:rPr>
          <w:b/>
          <w:bCs/>
        </w:rPr>
      </w:pPr>
      <w:r>
        <w:t>devasc@</w:t>
      </w:r>
      <w:proofErr w:type="gramStart"/>
      <w:r>
        <w:t>labvm:~</w:t>
      </w:r>
      <w:proofErr w:type="gramEnd"/>
      <w:r>
        <w:t>/labs/devnet-src</w:t>
      </w:r>
      <w:r w:rsidR="005B793A" w:rsidRPr="005B793A">
        <w:t xml:space="preserve">/git-intro/devasc-study-team$ </w:t>
      </w:r>
      <w:r w:rsidR="005B793A" w:rsidRPr="005B793A">
        <w:rPr>
          <w:b/>
          <w:bCs/>
        </w:rPr>
        <w:t>git commit -m "Add DEVASC.txt file to devasc-study-team"</w:t>
      </w:r>
    </w:p>
    <w:p w14:paraId="7E253163" w14:textId="77777777" w:rsidR="005B793A" w:rsidRPr="005B793A" w:rsidRDefault="005B793A" w:rsidP="00176781">
      <w:pPr>
        <w:pStyle w:val="CMDOutput"/>
      </w:pPr>
      <w:r w:rsidRPr="005B793A">
        <w:t xml:space="preserve">[master (root-commit) </w:t>
      </w:r>
      <w:r w:rsidRPr="005B793A">
        <w:rPr>
          <w:highlight w:val="yellow"/>
        </w:rPr>
        <w:t>c60635f</w:t>
      </w:r>
      <w:r w:rsidRPr="005B793A">
        <w:t xml:space="preserve">] </w:t>
      </w:r>
      <w:r w:rsidRPr="005B793A">
        <w:rPr>
          <w:highlight w:val="yellow"/>
        </w:rPr>
        <w:t>Add DEVASC.txt file to devasc-study-team</w:t>
      </w:r>
    </w:p>
    <w:p w14:paraId="73E4A603" w14:textId="77777777" w:rsidR="005B793A" w:rsidRPr="005B793A" w:rsidRDefault="005B793A" w:rsidP="00176781">
      <w:pPr>
        <w:pStyle w:val="CMDOutput"/>
      </w:pPr>
      <w:r w:rsidRPr="005B793A">
        <w:t xml:space="preserve"> 1 file changed, 3 </w:t>
      </w:r>
      <w:proofErr w:type="gramStart"/>
      <w:r w:rsidRPr="005B793A">
        <w:t>insertions(</w:t>
      </w:r>
      <w:proofErr w:type="gramEnd"/>
      <w:r w:rsidRPr="005B793A">
        <w:t>+)</w:t>
      </w:r>
    </w:p>
    <w:p w14:paraId="25C1B575" w14:textId="77777777" w:rsidR="005B793A" w:rsidRPr="005B793A" w:rsidRDefault="005B793A" w:rsidP="00176781">
      <w:pPr>
        <w:pStyle w:val="CMDOutput"/>
      </w:pPr>
      <w:r w:rsidRPr="005B793A">
        <w:t> create mode 100644 DEVASC.txt</w:t>
      </w:r>
    </w:p>
    <w:p w14:paraId="135B006E" w14:textId="2AAA8F32" w:rsidR="005B793A" w:rsidRDefault="004E0743" w:rsidP="005B793A">
      <w:pPr>
        <w:pStyle w:val="CMD"/>
      </w:pPr>
      <w:r>
        <w:t>devasc@</w:t>
      </w:r>
      <w:proofErr w:type="gramStart"/>
      <w:r>
        <w:t>labvm:~</w:t>
      </w:r>
      <w:proofErr w:type="gramEnd"/>
      <w:r>
        <w:t>/labs/devnet-src</w:t>
      </w:r>
      <w:r w:rsidR="005B793A" w:rsidRPr="005B793A">
        <w:t xml:space="preserve">/git-intro/devasc-study-team$ </w:t>
      </w:r>
    </w:p>
    <w:p w14:paraId="6EF106A5" w14:textId="0B0669C0" w:rsidR="00F77B92" w:rsidRPr="00F77B92" w:rsidRDefault="00F77B92" w:rsidP="00F77B92">
      <w:pPr>
        <w:pStyle w:val="Heading3"/>
      </w:pPr>
      <w:r>
        <w:t>Verify the commit.</w:t>
      </w:r>
    </w:p>
    <w:p w14:paraId="3AF85BC1" w14:textId="33142FAD" w:rsidR="003425FC" w:rsidRDefault="00F77B92" w:rsidP="003425FC">
      <w:pPr>
        <w:pStyle w:val="SubStepAlpha"/>
      </w:pPr>
      <w:r>
        <w:t>Use</w:t>
      </w:r>
      <w:r w:rsidR="00DC28CD">
        <w:t xml:space="preserve"> the</w:t>
      </w:r>
      <w:r>
        <w:t xml:space="preserve"> </w:t>
      </w:r>
      <w:r w:rsidRPr="0071494E">
        <w:rPr>
          <w:b/>
          <w:bCs/>
        </w:rPr>
        <w:t xml:space="preserve">git </w:t>
      </w:r>
      <w:r>
        <w:rPr>
          <w:b/>
          <w:bCs/>
        </w:rPr>
        <w:t>log</w:t>
      </w:r>
      <w:r>
        <w:t xml:space="preserve"> command to verify the commit</w:t>
      </w:r>
      <w:r w:rsidR="003425FC">
        <w:t xml:space="preserve">. </w:t>
      </w:r>
    </w:p>
    <w:p w14:paraId="49640CE6" w14:textId="6C4446CE" w:rsidR="005B793A" w:rsidRPr="005B793A" w:rsidRDefault="004E0743" w:rsidP="005B793A">
      <w:pPr>
        <w:pStyle w:val="CMD"/>
      </w:pPr>
      <w:r>
        <w:t>devasc@</w:t>
      </w:r>
      <w:proofErr w:type="gramStart"/>
      <w:r>
        <w:t>labvm:~</w:t>
      </w:r>
      <w:proofErr w:type="gramEnd"/>
      <w:r>
        <w:t>/labs/devnet-src</w:t>
      </w:r>
      <w:r w:rsidR="005B793A" w:rsidRPr="005B793A">
        <w:t xml:space="preserve">/git-intro/devasc-study-team$ </w:t>
      </w:r>
      <w:r w:rsidR="005B793A" w:rsidRPr="005B793A">
        <w:rPr>
          <w:b/>
          <w:bCs/>
        </w:rPr>
        <w:t>git log</w:t>
      </w:r>
    </w:p>
    <w:p w14:paraId="1E4FA04D" w14:textId="77777777" w:rsidR="005B793A" w:rsidRPr="005B793A" w:rsidRDefault="005B793A" w:rsidP="00176781">
      <w:pPr>
        <w:pStyle w:val="CMDOutput"/>
      </w:pPr>
      <w:r w:rsidRPr="005B793A">
        <w:t xml:space="preserve">commit </w:t>
      </w:r>
      <w:r w:rsidRPr="005B793A">
        <w:rPr>
          <w:highlight w:val="yellow"/>
        </w:rPr>
        <w:t>c60635f</w:t>
      </w:r>
      <w:r w:rsidRPr="005B793A">
        <w:t>e4a1f85667641afb9373e7f49a287bdd6 (HEAD -&gt; master)</w:t>
      </w:r>
    </w:p>
    <w:p w14:paraId="6FC57BF1" w14:textId="5FE77F15" w:rsidR="005B793A" w:rsidRPr="005B793A" w:rsidRDefault="005B793A" w:rsidP="00176781">
      <w:pPr>
        <w:pStyle w:val="CMDOutput"/>
      </w:pPr>
      <w:r w:rsidRPr="005B793A">
        <w:rPr>
          <w:highlight w:val="yellow"/>
        </w:rPr>
        <w:t xml:space="preserve">Author: </w:t>
      </w:r>
      <w:r w:rsidR="00881426" w:rsidRPr="00881426">
        <w:rPr>
          <w:highlight w:val="yellow"/>
        </w:rPr>
        <w:t>username</w:t>
      </w:r>
      <w:r w:rsidRPr="005B793A">
        <w:rPr>
          <w:highlight w:val="yellow"/>
        </w:rPr>
        <w:t xml:space="preserve"> &lt;</w:t>
      </w:r>
      <w:r w:rsidR="00881426" w:rsidRPr="00881426">
        <w:rPr>
          <w:highlight w:val="yellow"/>
        </w:rPr>
        <w:t>user</w:t>
      </w:r>
      <w:r w:rsidRPr="005B793A">
        <w:rPr>
          <w:highlight w:val="yellow"/>
        </w:rPr>
        <w:t>@</w:t>
      </w:r>
      <w:r w:rsidR="00881426" w:rsidRPr="00881426">
        <w:rPr>
          <w:highlight w:val="yellow"/>
        </w:rPr>
        <w:t>example.com</w:t>
      </w:r>
      <w:r w:rsidRPr="005B793A">
        <w:rPr>
          <w:highlight w:val="yellow"/>
        </w:rPr>
        <w:t>&gt;</w:t>
      </w:r>
    </w:p>
    <w:p w14:paraId="0630C1D1" w14:textId="77777777" w:rsidR="005B793A" w:rsidRPr="005B793A" w:rsidRDefault="005B793A" w:rsidP="00176781">
      <w:pPr>
        <w:pStyle w:val="CMDOutput"/>
      </w:pPr>
      <w:r w:rsidRPr="005B793A">
        <w:lastRenderedPageBreak/>
        <w:t>Date:   Mon Apr 20 02:48:21 2020 +0000</w:t>
      </w:r>
    </w:p>
    <w:p w14:paraId="17882CBF" w14:textId="77777777" w:rsidR="005B793A" w:rsidRPr="005B793A" w:rsidRDefault="005B793A" w:rsidP="00176781">
      <w:pPr>
        <w:pStyle w:val="CMDOutput"/>
      </w:pPr>
    </w:p>
    <w:p w14:paraId="5E29493E" w14:textId="77777777" w:rsidR="005B793A" w:rsidRPr="005B793A" w:rsidRDefault="005B793A" w:rsidP="00176781">
      <w:pPr>
        <w:pStyle w:val="CMDOutput"/>
      </w:pPr>
      <w:r w:rsidRPr="005B793A">
        <w:t>    </w:t>
      </w:r>
      <w:r w:rsidRPr="005B793A">
        <w:rPr>
          <w:highlight w:val="yellow"/>
        </w:rPr>
        <w:t>Add DEVASC.txt file to devasc-study-team</w:t>
      </w:r>
    </w:p>
    <w:p w14:paraId="70EBAFA7" w14:textId="125D3E48" w:rsidR="005B793A" w:rsidRPr="005B793A" w:rsidRDefault="004E0743" w:rsidP="005B793A">
      <w:pPr>
        <w:pStyle w:val="CMD"/>
      </w:pPr>
      <w:r>
        <w:t>devasc@</w:t>
      </w:r>
      <w:proofErr w:type="gramStart"/>
      <w:r>
        <w:t>labvm:~</w:t>
      </w:r>
      <w:proofErr w:type="gramEnd"/>
      <w:r>
        <w:t>/labs/devnet-src</w:t>
      </w:r>
      <w:r w:rsidR="005B793A" w:rsidRPr="005B793A">
        <w:t>/git-intro/devasc-study-team$ </w:t>
      </w:r>
    </w:p>
    <w:p w14:paraId="3A20A26F" w14:textId="6575DA8E" w:rsidR="003425FC" w:rsidRDefault="001E2977" w:rsidP="001E2977">
      <w:pPr>
        <w:pStyle w:val="SubStepAlpha"/>
      </w:pPr>
      <w:r>
        <w:t xml:space="preserve">Use the </w:t>
      </w:r>
      <w:r w:rsidRPr="001E2977">
        <w:rPr>
          <w:b/>
          <w:bCs/>
        </w:rPr>
        <w:t>git status</w:t>
      </w:r>
      <w:r>
        <w:t xml:space="preserve"> command to view status information</w:t>
      </w:r>
      <w:r w:rsidR="003425FC">
        <w:t>.</w:t>
      </w:r>
      <w:r>
        <w:t xml:space="preserve"> </w:t>
      </w:r>
      <w:r w:rsidRPr="001E2977">
        <w:t>The phrase "working tree clean" means that Git has compared your file listing to what you've told Git, and it's a clean slate with nothing new to report.</w:t>
      </w:r>
      <w:r w:rsidR="003425FC">
        <w:t xml:space="preserve"> </w:t>
      </w:r>
    </w:p>
    <w:p w14:paraId="569EA35F" w14:textId="1E2B03EF" w:rsidR="005B793A" w:rsidRPr="005B793A" w:rsidRDefault="004E0743" w:rsidP="005B793A">
      <w:pPr>
        <w:pStyle w:val="CMD"/>
      </w:pPr>
      <w:r>
        <w:t>devasc@</w:t>
      </w:r>
      <w:proofErr w:type="gramStart"/>
      <w:r>
        <w:t>labvm:~</w:t>
      </w:r>
      <w:proofErr w:type="gramEnd"/>
      <w:r>
        <w:t>/labs/devnet-src</w:t>
      </w:r>
      <w:r w:rsidR="005B793A" w:rsidRPr="005B793A">
        <w:t xml:space="preserve">/git-intro/devasc-study-team$ </w:t>
      </w:r>
      <w:r w:rsidR="005B793A" w:rsidRPr="005B793A">
        <w:rPr>
          <w:b/>
          <w:bCs/>
        </w:rPr>
        <w:t>git status</w:t>
      </w:r>
    </w:p>
    <w:p w14:paraId="1EEE5752" w14:textId="77777777" w:rsidR="005B793A" w:rsidRPr="005B793A" w:rsidRDefault="005B793A" w:rsidP="00176781">
      <w:pPr>
        <w:pStyle w:val="CMDOutput"/>
      </w:pPr>
      <w:r w:rsidRPr="005B793A">
        <w:t>On branch master</w:t>
      </w:r>
    </w:p>
    <w:p w14:paraId="3898962B" w14:textId="77777777" w:rsidR="005B793A" w:rsidRPr="005B793A" w:rsidRDefault="005B793A" w:rsidP="00176781">
      <w:pPr>
        <w:pStyle w:val="CMDOutput"/>
      </w:pPr>
      <w:r w:rsidRPr="005B793A">
        <w:t xml:space="preserve">nothing to commit, </w:t>
      </w:r>
      <w:r w:rsidRPr="005B793A">
        <w:rPr>
          <w:highlight w:val="yellow"/>
        </w:rPr>
        <w:t>working tree clean</w:t>
      </w:r>
    </w:p>
    <w:p w14:paraId="50C5BDFF" w14:textId="7342AF01" w:rsidR="005B793A" w:rsidRDefault="004E0743" w:rsidP="005B793A">
      <w:pPr>
        <w:pStyle w:val="CMD"/>
      </w:pPr>
      <w:r>
        <w:t>devasc@</w:t>
      </w:r>
      <w:proofErr w:type="gramStart"/>
      <w:r>
        <w:t>labvm:~</w:t>
      </w:r>
      <w:proofErr w:type="gramEnd"/>
      <w:r>
        <w:t>/labs/devnet-src</w:t>
      </w:r>
      <w:r w:rsidR="005B793A" w:rsidRPr="005B793A">
        <w:t>/git-intro/devasc-study-team$</w:t>
      </w:r>
    </w:p>
    <w:p w14:paraId="5FC7A52F" w14:textId="5A207F8C" w:rsidR="009A54F9" w:rsidRPr="009A54F9" w:rsidRDefault="0043710A" w:rsidP="009A54F9">
      <w:pPr>
        <w:pStyle w:val="Heading3"/>
      </w:pPr>
      <w:r>
        <w:t xml:space="preserve">Send </w:t>
      </w:r>
      <w:r w:rsidR="007A1ACC">
        <w:t xml:space="preserve">(push) </w:t>
      </w:r>
      <w:r>
        <w:t>the file from Git to GitHub</w:t>
      </w:r>
      <w:r w:rsidR="009A54F9">
        <w:t>.</w:t>
      </w:r>
    </w:p>
    <w:p w14:paraId="6D116A72" w14:textId="4568DCBB" w:rsidR="003425FC" w:rsidRDefault="007A1ACC" w:rsidP="00176781">
      <w:pPr>
        <w:pStyle w:val="BodyTextL25"/>
      </w:pPr>
      <w:r>
        <w:t xml:space="preserve">Use the </w:t>
      </w:r>
      <w:r w:rsidRPr="00176781">
        <w:rPr>
          <w:b/>
          <w:bCs/>
        </w:rPr>
        <w:t xml:space="preserve">git push origin master </w:t>
      </w:r>
      <w:r>
        <w:t>command to send (push) the file to your GitHub repository</w:t>
      </w:r>
      <w:r w:rsidR="003425FC">
        <w:t xml:space="preserve">. </w:t>
      </w:r>
      <w:r w:rsidR="00ED3260">
        <w:t>You will be prompted for a username and password, which will be the one you used to create your GitHub account.</w:t>
      </w:r>
    </w:p>
    <w:p w14:paraId="0BF52159" w14:textId="6040A8A1" w:rsidR="002759FB" w:rsidRPr="002759FB" w:rsidRDefault="004E0743" w:rsidP="002759FB">
      <w:pPr>
        <w:pStyle w:val="CMD"/>
      </w:pPr>
      <w:r>
        <w:t>devasc@</w:t>
      </w:r>
      <w:proofErr w:type="gramStart"/>
      <w:r>
        <w:t>labvm:~</w:t>
      </w:r>
      <w:proofErr w:type="gramEnd"/>
      <w:r>
        <w:t>/labs/devnet-src</w:t>
      </w:r>
      <w:r w:rsidR="002759FB" w:rsidRPr="002759FB">
        <w:t xml:space="preserve">/git-intro/devasc-study-team$ </w:t>
      </w:r>
      <w:r w:rsidR="002759FB" w:rsidRPr="002759FB">
        <w:rPr>
          <w:b/>
          <w:bCs/>
        </w:rPr>
        <w:t>git push origin master</w:t>
      </w:r>
    </w:p>
    <w:p w14:paraId="560D1CB0" w14:textId="2B710377" w:rsidR="002759FB" w:rsidRPr="002759FB" w:rsidRDefault="002759FB" w:rsidP="00176781">
      <w:pPr>
        <w:pStyle w:val="CMDOutput"/>
      </w:pPr>
      <w:r w:rsidRPr="002759FB">
        <w:t xml:space="preserve">Username for 'https://github.com': </w:t>
      </w:r>
      <w:r w:rsidR="007A1ACC" w:rsidRPr="007A1ACC">
        <w:rPr>
          <w:b/>
          <w:bCs/>
          <w:i/>
          <w:iCs/>
        </w:rPr>
        <w:t>username</w:t>
      </w:r>
    </w:p>
    <w:p w14:paraId="50125F1B" w14:textId="6D97B4FE" w:rsidR="002759FB" w:rsidRPr="002759FB" w:rsidRDefault="002759FB" w:rsidP="00176781">
      <w:pPr>
        <w:pStyle w:val="CMDOutput"/>
      </w:pPr>
      <w:r w:rsidRPr="002759FB">
        <w:t>Password for 'https://</w:t>
      </w:r>
      <w:r w:rsidR="009E3B1A">
        <w:t>username</w:t>
      </w:r>
      <w:r w:rsidRPr="002759FB">
        <w:t>@github.com': </w:t>
      </w:r>
      <w:r w:rsidR="007A1ACC" w:rsidRPr="007A1ACC">
        <w:rPr>
          <w:b/>
          <w:bCs/>
          <w:i/>
          <w:iCs/>
        </w:rPr>
        <w:t>password</w:t>
      </w:r>
    </w:p>
    <w:p w14:paraId="6BD78079" w14:textId="77777777" w:rsidR="002759FB" w:rsidRPr="002759FB" w:rsidRDefault="002759FB" w:rsidP="00176781">
      <w:pPr>
        <w:pStyle w:val="CMDOutput"/>
      </w:pPr>
      <w:r w:rsidRPr="002759FB">
        <w:t>Enumerating objects: 3, done.</w:t>
      </w:r>
    </w:p>
    <w:p w14:paraId="456890DA" w14:textId="77777777" w:rsidR="002759FB" w:rsidRPr="002759FB" w:rsidRDefault="002759FB" w:rsidP="00176781">
      <w:pPr>
        <w:pStyle w:val="CMDOutput"/>
      </w:pPr>
      <w:r w:rsidRPr="002759FB">
        <w:t>Counting objects: 100% (3/3), done.</w:t>
      </w:r>
    </w:p>
    <w:p w14:paraId="5789CE71" w14:textId="77777777" w:rsidR="002759FB" w:rsidRPr="002759FB" w:rsidRDefault="002759FB" w:rsidP="00176781">
      <w:pPr>
        <w:pStyle w:val="CMDOutput"/>
      </w:pPr>
      <w:r w:rsidRPr="002759FB">
        <w:t>Delta compression using up to 2 threads</w:t>
      </w:r>
    </w:p>
    <w:p w14:paraId="5CC19752" w14:textId="77777777" w:rsidR="002759FB" w:rsidRPr="002759FB" w:rsidRDefault="002759FB" w:rsidP="00176781">
      <w:pPr>
        <w:pStyle w:val="CMDOutput"/>
      </w:pPr>
      <w:r w:rsidRPr="002759FB">
        <w:t>Compressing objects: 100% (2/2), done.</w:t>
      </w:r>
    </w:p>
    <w:p w14:paraId="09D70F91" w14:textId="77777777" w:rsidR="002759FB" w:rsidRPr="002759FB" w:rsidRDefault="002759FB" w:rsidP="00176781">
      <w:pPr>
        <w:pStyle w:val="CMDOutput"/>
      </w:pPr>
      <w:r w:rsidRPr="002759FB">
        <w:t>Writing objects: 100% (3/3), 347 bytes | 347.00 KiB/s, done.</w:t>
      </w:r>
    </w:p>
    <w:p w14:paraId="1A7CDAEF" w14:textId="77777777" w:rsidR="002759FB" w:rsidRPr="002759FB" w:rsidRDefault="002759FB" w:rsidP="00176781">
      <w:pPr>
        <w:pStyle w:val="CMDOutput"/>
      </w:pPr>
      <w:r w:rsidRPr="002759FB">
        <w:t>Total 3 (delta 0), reused 0 (delta 0)</w:t>
      </w:r>
    </w:p>
    <w:p w14:paraId="42E7D193" w14:textId="24DE935E" w:rsidR="002759FB" w:rsidRPr="002759FB" w:rsidRDefault="002759FB" w:rsidP="00176781">
      <w:pPr>
        <w:pStyle w:val="CMDOutput"/>
      </w:pPr>
      <w:r w:rsidRPr="002759FB">
        <w:rPr>
          <w:highlight w:val="yellow"/>
        </w:rPr>
        <w:t>To https://github.com/</w:t>
      </w:r>
      <w:r w:rsidR="009E3B1A" w:rsidRPr="008B29D7">
        <w:rPr>
          <w:highlight w:val="yellow"/>
        </w:rPr>
        <w:t>username</w:t>
      </w:r>
      <w:r w:rsidRPr="002759FB">
        <w:rPr>
          <w:highlight w:val="yellow"/>
        </w:rPr>
        <w:t>/devasc-study-team.git</w:t>
      </w:r>
    </w:p>
    <w:p w14:paraId="525FCA92" w14:textId="77777777" w:rsidR="002759FB" w:rsidRPr="002759FB" w:rsidRDefault="002759FB" w:rsidP="00176781">
      <w:pPr>
        <w:pStyle w:val="CMDOutput"/>
      </w:pPr>
      <w:r w:rsidRPr="002759FB">
        <w:t xml:space="preserve"> * [new </w:t>
      </w:r>
      <w:proofErr w:type="gramStart"/>
      <w:r w:rsidRPr="002759FB">
        <w:t>branch]   </w:t>
      </w:r>
      <w:proofErr w:type="gramEnd"/>
      <w:r w:rsidRPr="002759FB">
        <w:t xml:space="preserve">   master -&gt; master</w:t>
      </w:r>
    </w:p>
    <w:p w14:paraId="3FEB1888" w14:textId="2B921EA7" w:rsidR="002759FB" w:rsidRDefault="004E0743" w:rsidP="002759FB">
      <w:pPr>
        <w:pStyle w:val="CMD"/>
      </w:pPr>
      <w:r>
        <w:t>devasc@</w:t>
      </w:r>
      <w:proofErr w:type="gramStart"/>
      <w:r>
        <w:t>labvm:~</w:t>
      </w:r>
      <w:proofErr w:type="gramEnd"/>
      <w:r>
        <w:t>/labs/devnet-src</w:t>
      </w:r>
      <w:r w:rsidR="002759FB" w:rsidRPr="002759FB">
        <w:t>/git-intro/devasc-study-team$ </w:t>
      </w:r>
    </w:p>
    <w:p w14:paraId="0B7FE1BF" w14:textId="6F4A8758" w:rsidR="00E607FB" w:rsidRDefault="00E607FB" w:rsidP="00176781">
      <w:pPr>
        <w:pStyle w:val="BodyTextL50"/>
      </w:pPr>
      <w:r>
        <w:rPr>
          <w:b/>
          <w:bCs/>
        </w:rPr>
        <w:t>Note</w:t>
      </w:r>
      <w:r>
        <w:t xml:space="preserve">: If, after entering your username and password, you get a fatal error stating repository is not found, you most likely submitted an incorrect URL. You will need to reverse your </w:t>
      </w:r>
      <w:r w:rsidRPr="00176781">
        <w:rPr>
          <w:b/>
          <w:bCs/>
        </w:rPr>
        <w:t>git add</w:t>
      </w:r>
      <w:r>
        <w:t xml:space="preserve"> command with the </w:t>
      </w:r>
      <w:r w:rsidRPr="009F339B">
        <w:rPr>
          <w:b/>
          <w:bCs/>
        </w:rPr>
        <w:t>git remote rm origin</w:t>
      </w:r>
      <w:r>
        <w:t xml:space="preserve"> command. </w:t>
      </w:r>
    </w:p>
    <w:p w14:paraId="6EBAFE2F" w14:textId="7F1DCE33" w:rsidR="00077259" w:rsidRPr="00077259" w:rsidRDefault="00077259" w:rsidP="00077259">
      <w:pPr>
        <w:pStyle w:val="Heading3"/>
      </w:pPr>
      <w:r>
        <w:t>Verify file on GitHub.</w:t>
      </w:r>
    </w:p>
    <w:p w14:paraId="7F6C2229" w14:textId="18FD9AB6" w:rsidR="003425FC" w:rsidRDefault="00077259" w:rsidP="003425FC">
      <w:pPr>
        <w:pStyle w:val="SubStepAlpha"/>
      </w:pPr>
      <w:r>
        <w:t xml:space="preserve">Go to your </w:t>
      </w:r>
      <w:r w:rsidR="003425FC">
        <w:t>GitHub account</w:t>
      </w:r>
      <w:r>
        <w:t xml:space="preserve"> and under "Repositories" select </w:t>
      </w:r>
      <w:r w:rsidRPr="00176781">
        <w:rPr>
          <w:b/>
          <w:bCs/>
        </w:rPr>
        <w:t>username/devasc-study-team</w:t>
      </w:r>
      <w:r>
        <w:t>.</w:t>
      </w:r>
      <w:r w:rsidR="003425FC">
        <w:t xml:space="preserve"> </w:t>
      </w:r>
    </w:p>
    <w:p w14:paraId="363A96AD" w14:textId="5D0E091E" w:rsidR="00077259" w:rsidRDefault="00077259" w:rsidP="00176781">
      <w:pPr>
        <w:pStyle w:val="SubStepAlpha"/>
      </w:pPr>
      <w:r>
        <w:t>You should see that the DEVASC.txt file has been added to this GitHub repository</w:t>
      </w:r>
      <w:r w:rsidR="003425FC">
        <w:t>.</w:t>
      </w:r>
      <w:r>
        <w:t xml:space="preserve"> Click on the file to view the contents.</w:t>
      </w:r>
      <w:r w:rsidR="003425FC">
        <w:t xml:space="preserve"> </w:t>
      </w:r>
    </w:p>
    <w:p w14:paraId="2CA659A8" w14:textId="347579E3" w:rsidR="009F58E9" w:rsidRDefault="00DC28CD" w:rsidP="001A183B">
      <w:pPr>
        <w:pStyle w:val="ConfigWindow"/>
      </w:pPr>
      <w:r>
        <w:t>End of document</w:t>
      </w:r>
    </w:p>
    <w:sectPr w:rsidR="009F58E9"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95C269" w14:textId="77777777" w:rsidR="00FF265F" w:rsidRDefault="00FF265F" w:rsidP="00710659">
      <w:r>
        <w:separator/>
      </w:r>
    </w:p>
    <w:p w14:paraId="0E50244B" w14:textId="77777777" w:rsidR="00FF265F" w:rsidRDefault="00FF265F"/>
  </w:endnote>
  <w:endnote w:type="continuationSeparator" w:id="0">
    <w:p w14:paraId="440C3E1A" w14:textId="77777777" w:rsidR="00FF265F" w:rsidRDefault="00FF265F" w:rsidP="00710659">
      <w:r>
        <w:continuationSeparator/>
      </w:r>
    </w:p>
    <w:p w14:paraId="24B75279" w14:textId="77777777" w:rsidR="00FF265F" w:rsidRDefault="00FF26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A6B61C" w14:textId="69DFFAF2" w:rsidR="00B04455" w:rsidRPr="00882B63" w:rsidRDefault="00B0445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1D77C2">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40ED9" w14:textId="7AFB0673" w:rsidR="00B04455" w:rsidRPr="00882B63" w:rsidRDefault="00B04455"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1D77C2">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9EF259" w14:textId="77777777" w:rsidR="00FF265F" w:rsidRDefault="00FF265F" w:rsidP="00710659">
      <w:r>
        <w:separator/>
      </w:r>
    </w:p>
    <w:p w14:paraId="1FC420D8" w14:textId="77777777" w:rsidR="00FF265F" w:rsidRDefault="00FF265F"/>
  </w:footnote>
  <w:footnote w:type="continuationSeparator" w:id="0">
    <w:p w14:paraId="476E65B1" w14:textId="77777777" w:rsidR="00FF265F" w:rsidRDefault="00FF265F" w:rsidP="00710659">
      <w:r>
        <w:continuationSeparator/>
      </w:r>
    </w:p>
    <w:p w14:paraId="71400081" w14:textId="77777777" w:rsidR="00FF265F" w:rsidRDefault="00FF26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66DED61730BA4CBCABA5E572FEB0D39B"/>
      </w:placeholder>
      <w:dataBinding w:prefixMappings="xmlns:ns0='http://purl.org/dc/elements/1.1/' xmlns:ns1='http://schemas.openxmlformats.org/package/2006/metadata/core-properties' " w:xpath="/ns1:coreProperties[1]/ns0:title[1]" w:storeItemID="{6C3C8BC8-F283-45AE-878A-BAB7291924A1}"/>
      <w:text/>
    </w:sdtPr>
    <w:sdtEndPr/>
    <w:sdtContent>
      <w:p w14:paraId="357D2B06" w14:textId="4030FC7D" w:rsidR="00B04455" w:rsidRDefault="0077671D" w:rsidP="008402F2">
        <w:pPr>
          <w:pStyle w:val="PageHead"/>
        </w:pPr>
        <w:r>
          <w:t>Lab - Software Version Control with Git</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08A0E" w14:textId="77777777" w:rsidR="00B04455" w:rsidRDefault="00B04455" w:rsidP="006C3FCF">
    <w:pPr>
      <w:ind w:left="-288"/>
    </w:pPr>
    <w:r>
      <w:rPr>
        <w:noProof/>
      </w:rPr>
      <w:drawing>
        <wp:inline distT="0" distB="0" distL="0" distR="0" wp14:anchorId="7B2A5DC7" wp14:editId="235C9A73">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6E50554"/>
    <w:multiLevelType w:val="hybridMultilevel"/>
    <w:tmpl w:val="19F29F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4"/>
  </w:num>
  <w:num w:numId="11">
    <w:abstractNumId w:val="4"/>
  </w:num>
  <w:num w:numId="12">
    <w:abstractNumId w:val="4"/>
  </w:num>
  <w:num w:numId="13">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87F"/>
    <w:rsid w:val="00001BDF"/>
    <w:rsid w:val="0000380F"/>
    <w:rsid w:val="00004175"/>
    <w:rsid w:val="000059C9"/>
    <w:rsid w:val="00007553"/>
    <w:rsid w:val="00007780"/>
    <w:rsid w:val="00012C22"/>
    <w:rsid w:val="000160F7"/>
    <w:rsid w:val="00016D5B"/>
    <w:rsid w:val="00016F30"/>
    <w:rsid w:val="0002047C"/>
    <w:rsid w:val="00021B9A"/>
    <w:rsid w:val="0002324B"/>
    <w:rsid w:val="000242D6"/>
    <w:rsid w:val="00024EE5"/>
    <w:rsid w:val="00033AA5"/>
    <w:rsid w:val="00041AF6"/>
    <w:rsid w:val="00044E62"/>
    <w:rsid w:val="00050BA4"/>
    <w:rsid w:val="0005141D"/>
    <w:rsid w:val="00051738"/>
    <w:rsid w:val="0005242B"/>
    <w:rsid w:val="00052548"/>
    <w:rsid w:val="00052D2F"/>
    <w:rsid w:val="000575FC"/>
    <w:rsid w:val="000602B5"/>
    <w:rsid w:val="00060696"/>
    <w:rsid w:val="000624BC"/>
    <w:rsid w:val="00062D89"/>
    <w:rsid w:val="00065B39"/>
    <w:rsid w:val="00067A67"/>
    <w:rsid w:val="0007076B"/>
    <w:rsid w:val="00070C16"/>
    <w:rsid w:val="00075189"/>
    <w:rsid w:val="00075EA9"/>
    <w:rsid w:val="000769CF"/>
    <w:rsid w:val="00077259"/>
    <w:rsid w:val="00080AD8"/>
    <w:rsid w:val="000815D8"/>
    <w:rsid w:val="000826EC"/>
    <w:rsid w:val="00084C99"/>
    <w:rsid w:val="00085CC6"/>
    <w:rsid w:val="00090C07"/>
    <w:rsid w:val="0009147A"/>
    <w:rsid w:val="00091E8D"/>
    <w:rsid w:val="0009378D"/>
    <w:rsid w:val="00097163"/>
    <w:rsid w:val="000A22C8"/>
    <w:rsid w:val="000B2344"/>
    <w:rsid w:val="000B7DE5"/>
    <w:rsid w:val="000C2118"/>
    <w:rsid w:val="000C2DA6"/>
    <w:rsid w:val="000C333E"/>
    <w:rsid w:val="000C5EF2"/>
    <w:rsid w:val="000C6425"/>
    <w:rsid w:val="000C6E6E"/>
    <w:rsid w:val="000C7B7D"/>
    <w:rsid w:val="000D3643"/>
    <w:rsid w:val="000D55B4"/>
    <w:rsid w:val="000E2C27"/>
    <w:rsid w:val="000E65F0"/>
    <w:rsid w:val="000F072C"/>
    <w:rsid w:val="000F2074"/>
    <w:rsid w:val="000F31D7"/>
    <w:rsid w:val="000F6743"/>
    <w:rsid w:val="001006C2"/>
    <w:rsid w:val="00100F64"/>
    <w:rsid w:val="00101BE8"/>
    <w:rsid w:val="00103401"/>
    <w:rsid w:val="00103A44"/>
    <w:rsid w:val="00103D36"/>
    <w:rsid w:val="0010436E"/>
    <w:rsid w:val="00105260"/>
    <w:rsid w:val="00106922"/>
    <w:rsid w:val="00107B2B"/>
    <w:rsid w:val="00110073"/>
    <w:rsid w:val="00112497"/>
    <w:rsid w:val="00112AC5"/>
    <w:rsid w:val="001133DD"/>
    <w:rsid w:val="00114C4B"/>
    <w:rsid w:val="00120CBE"/>
    <w:rsid w:val="00121BAE"/>
    <w:rsid w:val="00125806"/>
    <w:rsid w:val="001261C4"/>
    <w:rsid w:val="001278E9"/>
    <w:rsid w:val="00130A20"/>
    <w:rsid w:val="001314FB"/>
    <w:rsid w:val="001366EC"/>
    <w:rsid w:val="00141062"/>
    <w:rsid w:val="0014219C"/>
    <w:rsid w:val="001425ED"/>
    <w:rsid w:val="00143450"/>
    <w:rsid w:val="00144997"/>
    <w:rsid w:val="001510FE"/>
    <w:rsid w:val="001523C0"/>
    <w:rsid w:val="001535FE"/>
    <w:rsid w:val="00154E3A"/>
    <w:rsid w:val="00155352"/>
    <w:rsid w:val="00157902"/>
    <w:rsid w:val="00161417"/>
    <w:rsid w:val="00162105"/>
    <w:rsid w:val="00162EEA"/>
    <w:rsid w:val="00163164"/>
    <w:rsid w:val="00164288"/>
    <w:rsid w:val="00166253"/>
    <w:rsid w:val="001704B7"/>
    <w:rsid w:val="001708A6"/>
    <w:rsid w:val="001710C0"/>
    <w:rsid w:val="00172AFB"/>
    <w:rsid w:val="00176781"/>
    <w:rsid w:val="001772B8"/>
    <w:rsid w:val="00180FBF"/>
    <w:rsid w:val="001813C3"/>
    <w:rsid w:val="00182CF4"/>
    <w:rsid w:val="00186CE1"/>
    <w:rsid w:val="00191F00"/>
    <w:rsid w:val="00192F12"/>
    <w:rsid w:val="00193F14"/>
    <w:rsid w:val="00196CBC"/>
    <w:rsid w:val="0019753E"/>
    <w:rsid w:val="00197614"/>
    <w:rsid w:val="001A0312"/>
    <w:rsid w:val="001A1306"/>
    <w:rsid w:val="001A15DA"/>
    <w:rsid w:val="001A183B"/>
    <w:rsid w:val="001A2694"/>
    <w:rsid w:val="001A2BF1"/>
    <w:rsid w:val="001A3CC7"/>
    <w:rsid w:val="001A67A4"/>
    <w:rsid w:val="001A69AC"/>
    <w:rsid w:val="001B67D8"/>
    <w:rsid w:val="001B6F95"/>
    <w:rsid w:val="001C05A1"/>
    <w:rsid w:val="001C1D9E"/>
    <w:rsid w:val="001C38A3"/>
    <w:rsid w:val="001C5998"/>
    <w:rsid w:val="001C7C3B"/>
    <w:rsid w:val="001D237F"/>
    <w:rsid w:val="001D25DB"/>
    <w:rsid w:val="001D5B6F"/>
    <w:rsid w:val="001D77C2"/>
    <w:rsid w:val="001E0AB8"/>
    <w:rsid w:val="001E2977"/>
    <w:rsid w:val="001E38E0"/>
    <w:rsid w:val="001E4E72"/>
    <w:rsid w:val="001E5BD0"/>
    <w:rsid w:val="001E62B3"/>
    <w:rsid w:val="001E6424"/>
    <w:rsid w:val="001F0171"/>
    <w:rsid w:val="001F0D77"/>
    <w:rsid w:val="001F21CB"/>
    <w:rsid w:val="001F3CE3"/>
    <w:rsid w:val="001F643A"/>
    <w:rsid w:val="001F7DD8"/>
    <w:rsid w:val="00201928"/>
    <w:rsid w:val="00203E26"/>
    <w:rsid w:val="0020449C"/>
    <w:rsid w:val="002113B8"/>
    <w:rsid w:val="00211BF0"/>
    <w:rsid w:val="00215665"/>
    <w:rsid w:val="002163BB"/>
    <w:rsid w:val="0021792C"/>
    <w:rsid w:val="00220909"/>
    <w:rsid w:val="00222DD7"/>
    <w:rsid w:val="002240AB"/>
    <w:rsid w:val="00225E37"/>
    <w:rsid w:val="00227E78"/>
    <w:rsid w:val="00231DCA"/>
    <w:rsid w:val="0023252F"/>
    <w:rsid w:val="00235427"/>
    <w:rsid w:val="00235792"/>
    <w:rsid w:val="00242E3A"/>
    <w:rsid w:val="00246492"/>
    <w:rsid w:val="002506CF"/>
    <w:rsid w:val="0025107F"/>
    <w:rsid w:val="00260CD4"/>
    <w:rsid w:val="002639D8"/>
    <w:rsid w:val="00265F77"/>
    <w:rsid w:val="00266C83"/>
    <w:rsid w:val="00270FCC"/>
    <w:rsid w:val="002759FB"/>
    <w:rsid w:val="002768DC"/>
    <w:rsid w:val="0028355F"/>
    <w:rsid w:val="00294C8F"/>
    <w:rsid w:val="002A0B2E"/>
    <w:rsid w:val="002A0DC1"/>
    <w:rsid w:val="002A6C56"/>
    <w:rsid w:val="002C04C4"/>
    <w:rsid w:val="002C090C"/>
    <w:rsid w:val="002C1243"/>
    <w:rsid w:val="002C1519"/>
    <w:rsid w:val="002C1815"/>
    <w:rsid w:val="002C2A3F"/>
    <w:rsid w:val="002C475E"/>
    <w:rsid w:val="002C5078"/>
    <w:rsid w:val="002C6941"/>
    <w:rsid w:val="002C6AD6"/>
    <w:rsid w:val="002D14E9"/>
    <w:rsid w:val="002D1F5B"/>
    <w:rsid w:val="002D286E"/>
    <w:rsid w:val="002D6C2A"/>
    <w:rsid w:val="002D6FCC"/>
    <w:rsid w:val="002D7A86"/>
    <w:rsid w:val="002E7DBC"/>
    <w:rsid w:val="002F0C38"/>
    <w:rsid w:val="002F45FF"/>
    <w:rsid w:val="002F66D3"/>
    <w:rsid w:val="002F6931"/>
    <w:rsid w:val="002F6D17"/>
    <w:rsid w:val="00301A47"/>
    <w:rsid w:val="003023D4"/>
    <w:rsid w:val="00302887"/>
    <w:rsid w:val="00303B79"/>
    <w:rsid w:val="003056EB"/>
    <w:rsid w:val="003071FF"/>
    <w:rsid w:val="0031043A"/>
    <w:rsid w:val="00310652"/>
    <w:rsid w:val="00311065"/>
    <w:rsid w:val="0031371D"/>
    <w:rsid w:val="0031531D"/>
    <w:rsid w:val="003177B0"/>
    <w:rsid w:val="0031789F"/>
    <w:rsid w:val="00320788"/>
    <w:rsid w:val="003233A3"/>
    <w:rsid w:val="00334599"/>
    <w:rsid w:val="00334A76"/>
    <w:rsid w:val="00334C33"/>
    <w:rsid w:val="0034218C"/>
    <w:rsid w:val="003425FC"/>
    <w:rsid w:val="0034455D"/>
    <w:rsid w:val="0034589D"/>
    <w:rsid w:val="0034604B"/>
    <w:rsid w:val="003466CA"/>
    <w:rsid w:val="00346D17"/>
    <w:rsid w:val="00347972"/>
    <w:rsid w:val="0035469B"/>
    <w:rsid w:val="003546E0"/>
    <w:rsid w:val="00354E86"/>
    <w:rsid w:val="003559CC"/>
    <w:rsid w:val="00355D4B"/>
    <w:rsid w:val="00356361"/>
    <w:rsid w:val="003569D7"/>
    <w:rsid w:val="003608AC"/>
    <w:rsid w:val="00363A23"/>
    <w:rsid w:val="0036440C"/>
    <w:rsid w:val="0036465A"/>
    <w:rsid w:val="00366AFB"/>
    <w:rsid w:val="003728FD"/>
    <w:rsid w:val="00383726"/>
    <w:rsid w:val="003850EE"/>
    <w:rsid w:val="00390C38"/>
    <w:rsid w:val="00392748"/>
    <w:rsid w:val="00392C65"/>
    <w:rsid w:val="00392ED5"/>
    <w:rsid w:val="003A19DC"/>
    <w:rsid w:val="003A1B45"/>
    <w:rsid w:val="003A220C"/>
    <w:rsid w:val="003A32B2"/>
    <w:rsid w:val="003A3A08"/>
    <w:rsid w:val="003A69E7"/>
    <w:rsid w:val="003B1E11"/>
    <w:rsid w:val="003B256A"/>
    <w:rsid w:val="003B46FC"/>
    <w:rsid w:val="003B5767"/>
    <w:rsid w:val="003B7605"/>
    <w:rsid w:val="003B783F"/>
    <w:rsid w:val="003B7F10"/>
    <w:rsid w:val="003C08AA"/>
    <w:rsid w:val="003C2A7B"/>
    <w:rsid w:val="003C49EF"/>
    <w:rsid w:val="003C6BCA"/>
    <w:rsid w:val="003C7902"/>
    <w:rsid w:val="003D0BFF"/>
    <w:rsid w:val="003D2115"/>
    <w:rsid w:val="003D36CA"/>
    <w:rsid w:val="003D6EF1"/>
    <w:rsid w:val="003E5BE5"/>
    <w:rsid w:val="003F18D1"/>
    <w:rsid w:val="003F20EC"/>
    <w:rsid w:val="003F2EDF"/>
    <w:rsid w:val="003F4F0E"/>
    <w:rsid w:val="003F4F65"/>
    <w:rsid w:val="003F6096"/>
    <w:rsid w:val="003F6E06"/>
    <w:rsid w:val="00403C7A"/>
    <w:rsid w:val="004057A6"/>
    <w:rsid w:val="00406554"/>
    <w:rsid w:val="00407755"/>
    <w:rsid w:val="0041293B"/>
    <w:rsid w:val="00412BE5"/>
    <w:rsid w:val="004131B0"/>
    <w:rsid w:val="00416C42"/>
    <w:rsid w:val="00421255"/>
    <w:rsid w:val="00422476"/>
    <w:rsid w:val="0042385C"/>
    <w:rsid w:val="00426FA5"/>
    <w:rsid w:val="00431654"/>
    <w:rsid w:val="00434926"/>
    <w:rsid w:val="00435345"/>
    <w:rsid w:val="0043710A"/>
    <w:rsid w:val="00443ACE"/>
    <w:rsid w:val="00443B1C"/>
    <w:rsid w:val="00444217"/>
    <w:rsid w:val="004478F4"/>
    <w:rsid w:val="00450F7A"/>
    <w:rsid w:val="00452C6D"/>
    <w:rsid w:val="00455E0B"/>
    <w:rsid w:val="00457087"/>
    <w:rsid w:val="0045724D"/>
    <w:rsid w:val="00457934"/>
    <w:rsid w:val="00462B9F"/>
    <w:rsid w:val="004659EE"/>
    <w:rsid w:val="00466DAE"/>
    <w:rsid w:val="00473E34"/>
    <w:rsid w:val="00476BA9"/>
    <w:rsid w:val="0048057E"/>
    <w:rsid w:val="00481650"/>
    <w:rsid w:val="00490807"/>
    <w:rsid w:val="004936C2"/>
    <w:rsid w:val="0049379C"/>
    <w:rsid w:val="00493AA4"/>
    <w:rsid w:val="004A1CA0"/>
    <w:rsid w:val="004A22E9"/>
    <w:rsid w:val="004A4ACD"/>
    <w:rsid w:val="004A506C"/>
    <w:rsid w:val="004A5BC5"/>
    <w:rsid w:val="004B023D"/>
    <w:rsid w:val="004B07AD"/>
    <w:rsid w:val="004B63C3"/>
    <w:rsid w:val="004C0909"/>
    <w:rsid w:val="004C3F97"/>
    <w:rsid w:val="004D01F2"/>
    <w:rsid w:val="004D1072"/>
    <w:rsid w:val="004D2CED"/>
    <w:rsid w:val="004D3339"/>
    <w:rsid w:val="004D353F"/>
    <w:rsid w:val="004D36D7"/>
    <w:rsid w:val="004D5E4A"/>
    <w:rsid w:val="004D682B"/>
    <w:rsid w:val="004E0743"/>
    <w:rsid w:val="004E2E0A"/>
    <w:rsid w:val="004E6152"/>
    <w:rsid w:val="004F0A2A"/>
    <w:rsid w:val="004F30D2"/>
    <w:rsid w:val="004F344A"/>
    <w:rsid w:val="004F4EC3"/>
    <w:rsid w:val="00502907"/>
    <w:rsid w:val="00504ED4"/>
    <w:rsid w:val="00510639"/>
    <w:rsid w:val="00511791"/>
    <w:rsid w:val="005139BE"/>
    <w:rsid w:val="00516142"/>
    <w:rsid w:val="0051681C"/>
    <w:rsid w:val="0051718C"/>
    <w:rsid w:val="00520027"/>
    <w:rsid w:val="0052093C"/>
    <w:rsid w:val="00521B31"/>
    <w:rsid w:val="00522469"/>
    <w:rsid w:val="0052292F"/>
    <w:rsid w:val="0052400A"/>
    <w:rsid w:val="00536277"/>
    <w:rsid w:val="00536675"/>
    <w:rsid w:val="00536F43"/>
    <w:rsid w:val="00540655"/>
    <w:rsid w:val="00542616"/>
    <w:rsid w:val="00545647"/>
    <w:rsid w:val="005468C1"/>
    <w:rsid w:val="005510BA"/>
    <w:rsid w:val="005538C8"/>
    <w:rsid w:val="00554B4E"/>
    <w:rsid w:val="00556C02"/>
    <w:rsid w:val="00561BB2"/>
    <w:rsid w:val="00563249"/>
    <w:rsid w:val="00564398"/>
    <w:rsid w:val="00567CCE"/>
    <w:rsid w:val="00570A65"/>
    <w:rsid w:val="005762B1"/>
    <w:rsid w:val="00580456"/>
    <w:rsid w:val="00580E73"/>
    <w:rsid w:val="005903CC"/>
    <w:rsid w:val="0059091E"/>
    <w:rsid w:val="00592329"/>
    <w:rsid w:val="00593386"/>
    <w:rsid w:val="00596998"/>
    <w:rsid w:val="0059790F"/>
    <w:rsid w:val="005A5512"/>
    <w:rsid w:val="005A6E62"/>
    <w:rsid w:val="005A727D"/>
    <w:rsid w:val="005B2FB3"/>
    <w:rsid w:val="005B31FF"/>
    <w:rsid w:val="005B5D02"/>
    <w:rsid w:val="005B793A"/>
    <w:rsid w:val="005C00D5"/>
    <w:rsid w:val="005C4F27"/>
    <w:rsid w:val="005C6CF4"/>
    <w:rsid w:val="005C6DE5"/>
    <w:rsid w:val="005D0A59"/>
    <w:rsid w:val="005D2B29"/>
    <w:rsid w:val="005D354A"/>
    <w:rsid w:val="005D3E53"/>
    <w:rsid w:val="005D506C"/>
    <w:rsid w:val="005D645B"/>
    <w:rsid w:val="005D7EF7"/>
    <w:rsid w:val="005E15CE"/>
    <w:rsid w:val="005E3235"/>
    <w:rsid w:val="005E4176"/>
    <w:rsid w:val="005E4876"/>
    <w:rsid w:val="005E65B5"/>
    <w:rsid w:val="005E6DC1"/>
    <w:rsid w:val="005F0301"/>
    <w:rsid w:val="005F3AE9"/>
    <w:rsid w:val="006007BB"/>
    <w:rsid w:val="00601DC0"/>
    <w:rsid w:val="0060340B"/>
    <w:rsid w:val="006034CB"/>
    <w:rsid w:val="00603503"/>
    <w:rsid w:val="00603C52"/>
    <w:rsid w:val="006106D3"/>
    <w:rsid w:val="006131CE"/>
    <w:rsid w:val="0061336B"/>
    <w:rsid w:val="00617D6E"/>
    <w:rsid w:val="00620ED5"/>
    <w:rsid w:val="00622D61"/>
    <w:rsid w:val="00624198"/>
    <w:rsid w:val="006257A6"/>
    <w:rsid w:val="00636C28"/>
    <w:rsid w:val="00640563"/>
    <w:rsid w:val="006428E5"/>
    <w:rsid w:val="00644958"/>
    <w:rsid w:val="0064701D"/>
    <w:rsid w:val="006513FB"/>
    <w:rsid w:val="00656EEF"/>
    <w:rsid w:val="006576AF"/>
    <w:rsid w:val="006606AB"/>
    <w:rsid w:val="0066153E"/>
    <w:rsid w:val="006647D1"/>
    <w:rsid w:val="006661E6"/>
    <w:rsid w:val="00672919"/>
    <w:rsid w:val="00676918"/>
    <w:rsid w:val="00677544"/>
    <w:rsid w:val="00681687"/>
    <w:rsid w:val="00684088"/>
    <w:rsid w:val="00686295"/>
    <w:rsid w:val="00686587"/>
    <w:rsid w:val="00687473"/>
    <w:rsid w:val="006904CF"/>
    <w:rsid w:val="006941C8"/>
    <w:rsid w:val="00695EE2"/>
    <w:rsid w:val="0069660B"/>
    <w:rsid w:val="006A0426"/>
    <w:rsid w:val="006A1B33"/>
    <w:rsid w:val="006A48F1"/>
    <w:rsid w:val="006A71A3"/>
    <w:rsid w:val="006A7B9A"/>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E7359"/>
    <w:rsid w:val="006F000D"/>
    <w:rsid w:val="006F060F"/>
    <w:rsid w:val="006F1616"/>
    <w:rsid w:val="006F1CC4"/>
    <w:rsid w:val="006F2001"/>
    <w:rsid w:val="006F2A86"/>
    <w:rsid w:val="006F3163"/>
    <w:rsid w:val="007006D4"/>
    <w:rsid w:val="00705FEC"/>
    <w:rsid w:val="00710659"/>
    <w:rsid w:val="0071147A"/>
    <w:rsid w:val="0071185D"/>
    <w:rsid w:val="0071494E"/>
    <w:rsid w:val="00721DC9"/>
    <w:rsid w:val="00721E01"/>
    <w:rsid w:val="007222AD"/>
    <w:rsid w:val="007267CF"/>
    <w:rsid w:val="00731F3F"/>
    <w:rsid w:val="00733BAB"/>
    <w:rsid w:val="0073604C"/>
    <w:rsid w:val="007436BF"/>
    <w:rsid w:val="007443E9"/>
    <w:rsid w:val="00745DCE"/>
    <w:rsid w:val="00752A45"/>
    <w:rsid w:val="00752B1B"/>
    <w:rsid w:val="00753D89"/>
    <w:rsid w:val="00753DDA"/>
    <w:rsid w:val="00754A6E"/>
    <w:rsid w:val="007550F9"/>
    <w:rsid w:val="007553D8"/>
    <w:rsid w:val="00755C9B"/>
    <w:rsid w:val="007604D3"/>
    <w:rsid w:val="00760FE4"/>
    <w:rsid w:val="007636C2"/>
    <w:rsid w:val="00763D8B"/>
    <w:rsid w:val="007657F6"/>
    <w:rsid w:val="00765E47"/>
    <w:rsid w:val="0077125A"/>
    <w:rsid w:val="00773B92"/>
    <w:rsid w:val="00775AAD"/>
    <w:rsid w:val="0077671D"/>
    <w:rsid w:val="00780735"/>
    <w:rsid w:val="0078405B"/>
    <w:rsid w:val="00786F58"/>
    <w:rsid w:val="007878AD"/>
    <w:rsid w:val="00787CC1"/>
    <w:rsid w:val="00792F4E"/>
    <w:rsid w:val="0079398D"/>
    <w:rsid w:val="00796740"/>
    <w:rsid w:val="00796C25"/>
    <w:rsid w:val="007A1ACC"/>
    <w:rsid w:val="007A287C"/>
    <w:rsid w:val="007A3B2A"/>
    <w:rsid w:val="007A4A39"/>
    <w:rsid w:val="007B0C9D"/>
    <w:rsid w:val="007B5522"/>
    <w:rsid w:val="007C0EE0"/>
    <w:rsid w:val="007C1B71"/>
    <w:rsid w:val="007C2FBB"/>
    <w:rsid w:val="007C7164"/>
    <w:rsid w:val="007C7413"/>
    <w:rsid w:val="007D1984"/>
    <w:rsid w:val="007D2AFE"/>
    <w:rsid w:val="007D4629"/>
    <w:rsid w:val="007E3264"/>
    <w:rsid w:val="007E3A55"/>
    <w:rsid w:val="007E3FEA"/>
    <w:rsid w:val="007E6402"/>
    <w:rsid w:val="007F0A0B"/>
    <w:rsid w:val="007F1B63"/>
    <w:rsid w:val="007F3477"/>
    <w:rsid w:val="007F3A60"/>
    <w:rsid w:val="007F3D0B"/>
    <w:rsid w:val="007F7871"/>
    <w:rsid w:val="007F7C94"/>
    <w:rsid w:val="00801719"/>
    <w:rsid w:val="00802FFA"/>
    <w:rsid w:val="0080427F"/>
    <w:rsid w:val="00810E4B"/>
    <w:rsid w:val="00814BAA"/>
    <w:rsid w:val="00816E02"/>
    <w:rsid w:val="00816F0C"/>
    <w:rsid w:val="0082211C"/>
    <w:rsid w:val="008235D4"/>
    <w:rsid w:val="00823707"/>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2433"/>
    <w:rsid w:val="00873C6B"/>
    <w:rsid w:val="00873D7A"/>
    <w:rsid w:val="00881426"/>
    <w:rsid w:val="00882B63"/>
    <w:rsid w:val="00883500"/>
    <w:rsid w:val="00883E41"/>
    <w:rsid w:val="0088426A"/>
    <w:rsid w:val="008852BA"/>
    <w:rsid w:val="00890108"/>
    <w:rsid w:val="00893877"/>
    <w:rsid w:val="0089532C"/>
    <w:rsid w:val="008958F5"/>
    <w:rsid w:val="00896165"/>
    <w:rsid w:val="00896681"/>
    <w:rsid w:val="008A2749"/>
    <w:rsid w:val="008A3A90"/>
    <w:rsid w:val="008B06D4"/>
    <w:rsid w:val="008B29D7"/>
    <w:rsid w:val="008B4F20"/>
    <w:rsid w:val="008B68E7"/>
    <w:rsid w:val="008B7FFD"/>
    <w:rsid w:val="008C286A"/>
    <w:rsid w:val="008C2920"/>
    <w:rsid w:val="008C4307"/>
    <w:rsid w:val="008D1692"/>
    <w:rsid w:val="008D23DF"/>
    <w:rsid w:val="008D2AEB"/>
    <w:rsid w:val="008D73BF"/>
    <w:rsid w:val="008D7F09"/>
    <w:rsid w:val="008E00D5"/>
    <w:rsid w:val="008E5B64"/>
    <w:rsid w:val="008E7DAA"/>
    <w:rsid w:val="008F0094"/>
    <w:rsid w:val="008F03EF"/>
    <w:rsid w:val="008F2045"/>
    <w:rsid w:val="008F340F"/>
    <w:rsid w:val="00901E60"/>
    <w:rsid w:val="00901FA9"/>
    <w:rsid w:val="009020FD"/>
    <w:rsid w:val="00903523"/>
    <w:rsid w:val="00906281"/>
    <w:rsid w:val="0090659A"/>
    <w:rsid w:val="00911080"/>
    <w:rsid w:val="00912500"/>
    <w:rsid w:val="0091350B"/>
    <w:rsid w:val="00915986"/>
    <w:rsid w:val="00917624"/>
    <w:rsid w:val="00926CB2"/>
    <w:rsid w:val="00926F6E"/>
    <w:rsid w:val="00930386"/>
    <w:rsid w:val="009309F5"/>
    <w:rsid w:val="00933237"/>
    <w:rsid w:val="00933F28"/>
    <w:rsid w:val="009400C3"/>
    <w:rsid w:val="00942299"/>
    <w:rsid w:val="009453F7"/>
    <w:rsid w:val="009476C0"/>
    <w:rsid w:val="009564AC"/>
    <w:rsid w:val="009569E0"/>
    <w:rsid w:val="00956B1D"/>
    <w:rsid w:val="00963E34"/>
    <w:rsid w:val="00964782"/>
    <w:rsid w:val="00964DFA"/>
    <w:rsid w:val="00965B73"/>
    <w:rsid w:val="0096687F"/>
    <w:rsid w:val="00970A69"/>
    <w:rsid w:val="00975FCE"/>
    <w:rsid w:val="0098155C"/>
    <w:rsid w:val="00981CCA"/>
    <w:rsid w:val="00983B77"/>
    <w:rsid w:val="00996053"/>
    <w:rsid w:val="00997E71"/>
    <w:rsid w:val="009A0B2F"/>
    <w:rsid w:val="009A1CF4"/>
    <w:rsid w:val="009A2DF3"/>
    <w:rsid w:val="009A37D7"/>
    <w:rsid w:val="009A429B"/>
    <w:rsid w:val="009A4C84"/>
    <w:rsid w:val="009A4E17"/>
    <w:rsid w:val="009A54F9"/>
    <w:rsid w:val="009A6955"/>
    <w:rsid w:val="009B0697"/>
    <w:rsid w:val="009B1D95"/>
    <w:rsid w:val="009B341C"/>
    <w:rsid w:val="009B5747"/>
    <w:rsid w:val="009C0B81"/>
    <w:rsid w:val="009C3182"/>
    <w:rsid w:val="009C3EF2"/>
    <w:rsid w:val="009C6E48"/>
    <w:rsid w:val="009D0BB8"/>
    <w:rsid w:val="009D2C27"/>
    <w:rsid w:val="009D503E"/>
    <w:rsid w:val="009E2309"/>
    <w:rsid w:val="009E3B1A"/>
    <w:rsid w:val="009E42B9"/>
    <w:rsid w:val="009E4E17"/>
    <w:rsid w:val="009E54B9"/>
    <w:rsid w:val="009F2332"/>
    <w:rsid w:val="009F4C2E"/>
    <w:rsid w:val="009F58E9"/>
    <w:rsid w:val="00A014A3"/>
    <w:rsid w:val="00A027CC"/>
    <w:rsid w:val="00A02E83"/>
    <w:rsid w:val="00A03D0E"/>
    <w:rsid w:val="00A0412D"/>
    <w:rsid w:val="00A124F5"/>
    <w:rsid w:val="00A149A1"/>
    <w:rsid w:val="00A15DF0"/>
    <w:rsid w:val="00A21211"/>
    <w:rsid w:val="00A2533F"/>
    <w:rsid w:val="00A30F8A"/>
    <w:rsid w:val="00A32A2C"/>
    <w:rsid w:val="00A33890"/>
    <w:rsid w:val="00A34E7F"/>
    <w:rsid w:val="00A3512C"/>
    <w:rsid w:val="00A37726"/>
    <w:rsid w:val="00A46438"/>
    <w:rsid w:val="00A46F0A"/>
    <w:rsid w:val="00A46F25"/>
    <w:rsid w:val="00A47CC2"/>
    <w:rsid w:val="00A502BA"/>
    <w:rsid w:val="00A565D3"/>
    <w:rsid w:val="00A60146"/>
    <w:rsid w:val="00A601A9"/>
    <w:rsid w:val="00A6041A"/>
    <w:rsid w:val="00A60BA7"/>
    <w:rsid w:val="00A60F6F"/>
    <w:rsid w:val="00A622C4"/>
    <w:rsid w:val="00A6283D"/>
    <w:rsid w:val="00A676FF"/>
    <w:rsid w:val="00A70E7F"/>
    <w:rsid w:val="00A71EF1"/>
    <w:rsid w:val="00A73EBA"/>
    <w:rsid w:val="00A754B4"/>
    <w:rsid w:val="00A76665"/>
    <w:rsid w:val="00A76749"/>
    <w:rsid w:val="00A807C1"/>
    <w:rsid w:val="00A82658"/>
    <w:rsid w:val="00A828F3"/>
    <w:rsid w:val="00A83374"/>
    <w:rsid w:val="00A96172"/>
    <w:rsid w:val="00A96D52"/>
    <w:rsid w:val="00A97C5F"/>
    <w:rsid w:val="00AB0D6A"/>
    <w:rsid w:val="00AB43B3"/>
    <w:rsid w:val="00AB49B9"/>
    <w:rsid w:val="00AB501D"/>
    <w:rsid w:val="00AB758A"/>
    <w:rsid w:val="00AB7E07"/>
    <w:rsid w:val="00AC027E"/>
    <w:rsid w:val="00AC05AB"/>
    <w:rsid w:val="00AC1E7E"/>
    <w:rsid w:val="00AC507D"/>
    <w:rsid w:val="00AC66E4"/>
    <w:rsid w:val="00AD0118"/>
    <w:rsid w:val="00AD04F2"/>
    <w:rsid w:val="00AD4578"/>
    <w:rsid w:val="00AD68E9"/>
    <w:rsid w:val="00AD761F"/>
    <w:rsid w:val="00AE0F44"/>
    <w:rsid w:val="00AE56C0"/>
    <w:rsid w:val="00AE5DCA"/>
    <w:rsid w:val="00AF528D"/>
    <w:rsid w:val="00AF7ACC"/>
    <w:rsid w:val="00B00914"/>
    <w:rsid w:val="00B01D4A"/>
    <w:rsid w:val="00B02A8E"/>
    <w:rsid w:val="00B04455"/>
    <w:rsid w:val="00B052EE"/>
    <w:rsid w:val="00B1081F"/>
    <w:rsid w:val="00B116C9"/>
    <w:rsid w:val="00B12812"/>
    <w:rsid w:val="00B17D90"/>
    <w:rsid w:val="00B20A42"/>
    <w:rsid w:val="00B2496B"/>
    <w:rsid w:val="00B27499"/>
    <w:rsid w:val="00B3010D"/>
    <w:rsid w:val="00B3433C"/>
    <w:rsid w:val="00B35151"/>
    <w:rsid w:val="00B433F2"/>
    <w:rsid w:val="00B44CC1"/>
    <w:rsid w:val="00B458E8"/>
    <w:rsid w:val="00B47005"/>
    <w:rsid w:val="00B47940"/>
    <w:rsid w:val="00B5397B"/>
    <w:rsid w:val="00B53EE9"/>
    <w:rsid w:val="00B6183E"/>
    <w:rsid w:val="00B62809"/>
    <w:rsid w:val="00B65BE7"/>
    <w:rsid w:val="00B666C9"/>
    <w:rsid w:val="00B72F2A"/>
    <w:rsid w:val="00B74422"/>
    <w:rsid w:val="00B746C1"/>
    <w:rsid w:val="00B74716"/>
    <w:rsid w:val="00B7675A"/>
    <w:rsid w:val="00B81898"/>
    <w:rsid w:val="00B82DED"/>
    <w:rsid w:val="00B8606B"/>
    <w:rsid w:val="00B875DB"/>
    <w:rsid w:val="00B878E7"/>
    <w:rsid w:val="00B879CC"/>
    <w:rsid w:val="00B97278"/>
    <w:rsid w:val="00B97943"/>
    <w:rsid w:val="00BA1D0B"/>
    <w:rsid w:val="00BA2B50"/>
    <w:rsid w:val="00BA2F1D"/>
    <w:rsid w:val="00BA6972"/>
    <w:rsid w:val="00BB1E0D"/>
    <w:rsid w:val="00BB26C8"/>
    <w:rsid w:val="00BB4D9B"/>
    <w:rsid w:val="00BB73FF"/>
    <w:rsid w:val="00BB7688"/>
    <w:rsid w:val="00BC7423"/>
    <w:rsid w:val="00BC7CAC"/>
    <w:rsid w:val="00BD6415"/>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49E"/>
    <w:rsid w:val="00C32713"/>
    <w:rsid w:val="00C351B8"/>
    <w:rsid w:val="00C410D9"/>
    <w:rsid w:val="00C44DB7"/>
    <w:rsid w:val="00C4510A"/>
    <w:rsid w:val="00C47F2E"/>
    <w:rsid w:val="00C52BA6"/>
    <w:rsid w:val="00C53212"/>
    <w:rsid w:val="00C57A1A"/>
    <w:rsid w:val="00C60BBD"/>
    <w:rsid w:val="00C6258F"/>
    <w:rsid w:val="00C62C41"/>
    <w:rsid w:val="00C63DF6"/>
    <w:rsid w:val="00C63E58"/>
    <w:rsid w:val="00C6495E"/>
    <w:rsid w:val="00C665A2"/>
    <w:rsid w:val="00C670EE"/>
    <w:rsid w:val="00C67E3B"/>
    <w:rsid w:val="00C716E1"/>
    <w:rsid w:val="00C71F4C"/>
    <w:rsid w:val="00C73E03"/>
    <w:rsid w:val="00C73E73"/>
    <w:rsid w:val="00C763D9"/>
    <w:rsid w:val="00C7657C"/>
    <w:rsid w:val="00C77768"/>
    <w:rsid w:val="00C77B29"/>
    <w:rsid w:val="00C83D90"/>
    <w:rsid w:val="00C87039"/>
    <w:rsid w:val="00C8718B"/>
    <w:rsid w:val="00C872E4"/>
    <w:rsid w:val="00C878D9"/>
    <w:rsid w:val="00C90311"/>
    <w:rsid w:val="00C91C26"/>
    <w:rsid w:val="00CA2BB2"/>
    <w:rsid w:val="00CA5911"/>
    <w:rsid w:val="00CA73D5"/>
    <w:rsid w:val="00CB0AA2"/>
    <w:rsid w:val="00CB2FC9"/>
    <w:rsid w:val="00CB5068"/>
    <w:rsid w:val="00CB7D2B"/>
    <w:rsid w:val="00CC1C87"/>
    <w:rsid w:val="00CC3000"/>
    <w:rsid w:val="00CC33BA"/>
    <w:rsid w:val="00CC4859"/>
    <w:rsid w:val="00CC7A35"/>
    <w:rsid w:val="00CD072A"/>
    <w:rsid w:val="00CD1070"/>
    <w:rsid w:val="00CD40B1"/>
    <w:rsid w:val="00CD4FC7"/>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04CFC"/>
    <w:rsid w:val="00D04EA6"/>
    <w:rsid w:val="00D05428"/>
    <w:rsid w:val="00D058D2"/>
    <w:rsid w:val="00D139C8"/>
    <w:rsid w:val="00D17F81"/>
    <w:rsid w:val="00D2758C"/>
    <w:rsid w:val="00D275CA"/>
    <w:rsid w:val="00D2789B"/>
    <w:rsid w:val="00D345AB"/>
    <w:rsid w:val="00D37B48"/>
    <w:rsid w:val="00D41566"/>
    <w:rsid w:val="00D452F4"/>
    <w:rsid w:val="00D458EC"/>
    <w:rsid w:val="00D501B0"/>
    <w:rsid w:val="00D52138"/>
    <w:rsid w:val="00D52582"/>
    <w:rsid w:val="00D531D0"/>
    <w:rsid w:val="00D56A0E"/>
    <w:rsid w:val="00D57AD3"/>
    <w:rsid w:val="00D62F25"/>
    <w:rsid w:val="00D635FE"/>
    <w:rsid w:val="00D64B5B"/>
    <w:rsid w:val="00D6604C"/>
    <w:rsid w:val="00D66A7B"/>
    <w:rsid w:val="00D66DF4"/>
    <w:rsid w:val="00D729DE"/>
    <w:rsid w:val="00D75B6A"/>
    <w:rsid w:val="00D778DF"/>
    <w:rsid w:val="00D81D19"/>
    <w:rsid w:val="00D84BDA"/>
    <w:rsid w:val="00D86D9E"/>
    <w:rsid w:val="00D87013"/>
    <w:rsid w:val="00D876A8"/>
    <w:rsid w:val="00D87F26"/>
    <w:rsid w:val="00D913F0"/>
    <w:rsid w:val="00D93063"/>
    <w:rsid w:val="00D933B0"/>
    <w:rsid w:val="00D951FC"/>
    <w:rsid w:val="00D977E8"/>
    <w:rsid w:val="00D97B16"/>
    <w:rsid w:val="00DA119B"/>
    <w:rsid w:val="00DA6A8B"/>
    <w:rsid w:val="00DB091E"/>
    <w:rsid w:val="00DB1C89"/>
    <w:rsid w:val="00DB3541"/>
    <w:rsid w:val="00DB3763"/>
    <w:rsid w:val="00DB4029"/>
    <w:rsid w:val="00DB5ECF"/>
    <w:rsid w:val="00DB5F4D"/>
    <w:rsid w:val="00DB66F2"/>
    <w:rsid w:val="00DB6DA5"/>
    <w:rsid w:val="00DC076B"/>
    <w:rsid w:val="00DC186F"/>
    <w:rsid w:val="00DC252F"/>
    <w:rsid w:val="00DC28CD"/>
    <w:rsid w:val="00DC3E62"/>
    <w:rsid w:val="00DC4737"/>
    <w:rsid w:val="00DC6050"/>
    <w:rsid w:val="00DC6445"/>
    <w:rsid w:val="00DD3319"/>
    <w:rsid w:val="00DD35E1"/>
    <w:rsid w:val="00DD43EA"/>
    <w:rsid w:val="00DE37A4"/>
    <w:rsid w:val="00DE6DC2"/>
    <w:rsid w:val="00DE6F44"/>
    <w:rsid w:val="00DE7BAF"/>
    <w:rsid w:val="00DF0771"/>
    <w:rsid w:val="00DF1B58"/>
    <w:rsid w:val="00E00971"/>
    <w:rsid w:val="00E009DA"/>
    <w:rsid w:val="00E037D9"/>
    <w:rsid w:val="00E04927"/>
    <w:rsid w:val="00E11A48"/>
    <w:rsid w:val="00E130EB"/>
    <w:rsid w:val="00E1513C"/>
    <w:rsid w:val="00E162CD"/>
    <w:rsid w:val="00E17FA5"/>
    <w:rsid w:val="00E21BFE"/>
    <w:rsid w:val="00E21C88"/>
    <w:rsid w:val="00E223AC"/>
    <w:rsid w:val="00E26542"/>
    <w:rsid w:val="00E26930"/>
    <w:rsid w:val="00E27257"/>
    <w:rsid w:val="00E27F4F"/>
    <w:rsid w:val="00E3080E"/>
    <w:rsid w:val="00E33C65"/>
    <w:rsid w:val="00E449D0"/>
    <w:rsid w:val="00E44A34"/>
    <w:rsid w:val="00E4506A"/>
    <w:rsid w:val="00E53F06"/>
    <w:rsid w:val="00E53F99"/>
    <w:rsid w:val="00E54CE3"/>
    <w:rsid w:val="00E56510"/>
    <w:rsid w:val="00E5746F"/>
    <w:rsid w:val="00E607FB"/>
    <w:rsid w:val="00E61F9B"/>
    <w:rsid w:val="00E62EA8"/>
    <w:rsid w:val="00E67A6E"/>
    <w:rsid w:val="00E70096"/>
    <w:rsid w:val="00E71B43"/>
    <w:rsid w:val="00E81612"/>
    <w:rsid w:val="00E82BD7"/>
    <w:rsid w:val="00E85793"/>
    <w:rsid w:val="00E859E3"/>
    <w:rsid w:val="00E862D6"/>
    <w:rsid w:val="00E87D18"/>
    <w:rsid w:val="00E87D62"/>
    <w:rsid w:val="00E92863"/>
    <w:rsid w:val="00E92968"/>
    <w:rsid w:val="00E97333"/>
    <w:rsid w:val="00EA486E"/>
    <w:rsid w:val="00EA4FA3"/>
    <w:rsid w:val="00EB001B"/>
    <w:rsid w:val="00EB3082"/>
    <w:rsid w:val="00EB6C33"/>
    <w:rsid w:val="00EC0866"/>
    <w:rsid w:val="00EC1DEA"/>
    <w:rsid w:val="00EC6F62"/>
    <w:rsid w:val="00EC7CC1"/>
    <w:rsid w:val="00ED2EA2"/>
    <w:rsid w:val="00ED3260"/>
    <w:rsid w:val="00ED6019"/>
    <w:rsid w:val="00ED7830"/>
    <w:rsid w:val="00EE2BFF"/>
    <w:rsid w:val="00EE3909"/>
    <w:rsid w:val="00EE613B"/>
    <w:rsid w:val="00EF4205"/>
    <w:rsid w:val="00EF5939"/>
    <w:rsid w:val="00F01714"/>
    <w:rsid w:val="00F0258F"/>
    <w:rsid w:val="00F02D06"/>
    <w:rsid w:val="00F056E5"/>
    <w:rsid w:val="00F06FDD"/>
    <w:rsid w:val="00F10819"/>
    <w:rsid w:val="00F10F32"/>
    <w:rsid w:val="00F11219"/>
    <w:rsid w:val="00F16F35"/>
    <w:rsid w:val="00F17559"/>
    <w:rsid w:val="00F2229D"/>
    <w:rsid w:val="00F25ABB"/>
    <w:rsid w:val="00F25C8F"/>
    <w:rsid w:val="00F266F0"/>
    <w:rsid w:val="00F26F62"/>
    <w:rsid w:val="00F27963"/>
    <w:rsid w:val="00F27FC0"/>
    <w:rsid w:val="00F30103"/>
    <w:rsid w:val="00F30446"/>
    <w:rsid w:val="00F32002"/>
    <w:rsid w:val="00F3318B"/>
    <w:rsid w:val="00F355C5"/>
    <w:rsid w:val="00F4135D"/>
    <w:rsid w:val="00F41F1B"/>
    <w:rsid w:val="00F426AC"/>
    <w:rsid w:val="00F44EDB"/>
    <w:rsid w:val="00F46BD9"/>
    <w:rsid w:val="00F60BE0"/>
    <w:rsid w:val="00F6280E"/>
    <w:rsid w:val="00F666EC"/>
    <w:rsid w:val="00F7050A"/>
    <w:rsid w:val="00F75533"/>
    <w:rsid w:val="00F77B92"/>
    <w:rsid w:val="00F8036D"/>
    <w:rsid w:val="00F809DC"/>
    <w:rsid w:val="00F85805"/>
    <w:rsid w:val="00F86EB0"/>
    <w:rsid w:val="00F92596"/>
    <w:rsid w:val="00F957A2"/>
    <w:rsid w:val="00FA154B"/>
    <w:rsid w:val="00FA1617"/>
    <w:rsid w:val="00FA3811"/>
    <w:rsid w:val="00FA3B9F"/>
    <w:rsid w:val="00FA3F06"/>
    <w:rsid w:val="00FA4A26"/>
    <w:rsid w:val="00FA6315"/>
    <w:rsid w:val="00FA7084"/>
    <w:rsid w:val="00FA7BEF"/>
    <w:rsid w:val="00FB1105"/>
    <w:rsid w:val="00FB1929"/>
    <w:rsid w:val="00FB5FD9"/>
    <w:rsid w:val="00FB6713"/>
    <w:rsid w:val="00FB7FFE"/>
    <w:rsid w:val="00FC360E"/>
    <w:rsid w:val="00FC58C8"/>
    <w:rsid w:val="00FD1398"/>
    <w:rsid w:val="00FD2AC3"/>
    <w:rsid w:val="00FD33AB"/>
    <w:rsid w:val="00FD3BA4"/>
    <w:rsid w:val="00FD4724"/>
    <w:rsid w:val="00FD485C"/>
    <w:rsid w:val="00FD4A68"/>
    <w:rsid w:val="00FD5C17"/>
    <w:rsid w:val="00FD6430"/>
    <w:rsid w:val="00FD68ED"/>
    <w:rsid w:val="00FD7E00"/>
    <w:rsid w:val="00FE2824"/>
    <w:rsid w:val="00FE2EA5"/>
    <w:rsid w:val="00FE2F0E"/>
    <w:rsid w:val="00FE53F2"/>
    <w:rsid w:val="00FE661F"/>
    <w:rsid w:val="00FF0400"/>
    <w:rsid w:val="00FF052F"/>
    <w:rsid w:val="00FF265F"/>
    <w:rsid w:val="00FF35F6"/>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17BFD"/>
  <w15:docId w15:val="{BE990008-56FF-497A-B757-220EFA6A1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9FB"/>
    <w:rPr>
      <w:rFonts w:ascii="Times New Roman" w:eastAsia="Times New Roman" w:hAnsi="Times New Roman"/>
      <w:sz w:val="24"/>
      <w:szCs w:val="24"/>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outlineLvl w:val="0"/>
    </w:pPr>
    <w:rPr>
      <w:rFonts w:ascii="Arial" w:eastAsia="Calibri" w:hAnsi="Arial"/>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outlineLvl w:val="1"/>
    </w:pPr>
    <w:rPr>
      <w:rFonts w:ascii="Arial" w:hAnsi="Arial"/>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outlineLvl w:val="2"/>
    </w:pPr>
    <w:rPr>
      <w:rFonts w:ascii="Arial" w:hAnsi="Arial"/>
      <w:b/>
      <w:bCs/>
      <w:sz w:val="22"/>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after="60"/>
      <w:outlineLvl w:val="4"/>
    </w:pPr>
    <w:rPr>
      <w:rFonts w:ascii="Arial" w:hAnsi="Arial"/>
      <w:b/>
      <w:bCs/>
      <w:i/>
      <w:iCs/>
      <w:sz w:val="26"/>
      <w:szCs w:val="26"/>
    </w:rPr>
  </w:style>
  <w:style w:type="paragraph" w:styleId="Heading6">
    <w:name w:val="heading 6"/>
    <w:basedOn w:val="Normal"/>
    <w:next w:val="Normal"/>
    <w:link w:val="Heading6Char"/>
    <w:semiHidden/>
    <w:unhideWhenUsed/>
    <w:qFormat/>
    <w:rsid w:val="00231DCA"/>
    <w:pPr>
      <w:spacing w:before="240" w:after="60"/>
      <w:outlineLvl w:val="5"/>
    </w:pPr>
    <w:rPr>
      <w:rFonts w:ascii="Arial" w:hAnsi="Arial"/>
      <w:b/>
      <w:bCs/>
      <w:sz w:val="22"/>
      <w:szCs w:val="22"/>
    </w:rPr>
  </w:style>
  <w:style w:type="paragraph" w:styleId="Heading7">
    <w:name w:val="heading 7"/>
    <w:basedOn w:val="Normal"/>
    <w:next w:val="Normal"/>
    <w:link w:val="Heading7Char"/>
    <w:semiHidden/>
    <w:unhideWhenUsed/>
    <w:qFormat/>
    <w:rsid w:val="00231DCA"/>
    <w:pPr>
      <w:spacing w:before="240" w:after="60"/>
      <w:outlineLvl w:val="6"/>
    </w:pPr>
    <w:rPr>
      <w:rFonts w:ascii="Arial" w:hAnsi="Arial"/>
      <w:sz w:val="20"/>
    </w:rPr>
  </w:style>
  <w:style w:type="paragraph" w:styleId="Heading8">
    <w:name w:val="heading 8"/>
    <w:basedOn w:val="Normal"/>
    <w:next w:val="Normal"/>
    <w:link w:val="Heading8Char"/>
    <w:semiHidden/>
    <w:unhideWhenUsed/>
    <w:qFormat/>
    <w:rsid w:val="00231DCA"/>
    <w:pPr>
      <w:spacing w:before="240" w:after="60"/>
      <w:outlineLvl w:val="7"/>
    </w:pPr>
    <w:rPr>
      <w:rFonts w:ascii="Arial" w:hAnsi="Arial"/>
      <w:i/>
      <w:iCs/>
      <w:sz w:val="20"/>
    </w:rPr>
  </w:style>
  <w:style w:type="paragraph" w:styleId="Heading9">
    <w:name w:val="heading 9"/>
    <w:basedOn w:val="Normal"/>
    <w:next w:val="Normal"/>
    <w:link w:val="Heading9Char"/>
    <w:semiHidden/>
    <w:unhideWhenUsed/>
    <w:qFormat/>
    <w:rsid w:val="00231DCA"/>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before="60"/>
    </w:pPr>
    <w:rPr>
      <w:rFonts w:ascii="Arial" w:eastAsia="Calibri" w:hAnsi="Arial"/>
      <w:i/>
      <w:color w:val="FF0000"/>
      <w:sz w:val="22"/>
      <w:szCs w:val="22"/>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spacing w:before="60" w:after="60" w:line="276" w:lineRule="auto"/>
    </w:pPr>
    <w:rPr>
      <w:rFonts w:ascii="Arial" w:eastAsia="Calibri" w:hAnsi="Arial"/>
      <w:b/>
      <w:sz w:val="20"/>
      <w:szCs w:val="22"/>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spacing w:before="60" w:after="60" w:line="276" w:lineRule="auto"/>
    </w:pPr>
    <w:rPr>
      <w:rFonts w:ascii="Arial" w:eastAsia="Calibri" w:hAnsi="Arial"/>
      <w:sz w:val="22"/>
      <w:szCs w:val="22"/>
    </w:r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before="60"/>
    </w:pPr>
    <w:rPr>
      <w:rFonts w:ascii="Arial" w:eastAsia="Calibri" w:hAnsi="Arial"/>
      <w:sz w:val="16"/>
      <w:szCs w:val="22"/>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before="60"/>
    </w:pPr>
    <w:rPr>
      <w:rFonts w:ascii="Tahoma" w:eastAsia="Calibri"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before="60" w:after="60"/>
    </w:pPr>
    <w:rPr>
      <w:rFonts w:ascii="Arial" w:eastAsia="Calibri" w:hAnsi="Arial"/>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line="276" w:lineRule="auto"/>
      <w:jc w:val="center"/>
    </w:pPr>
    <w:rPr>
      <w:rFonts w:ascii="Arial" w:eastAsia="Calibri" w:hAnsi="Arial"/>
      <w:b/>
      <w:sz w:val="20"/>
      <w:szCs w:val="22"/>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before="60" w:after="60"/>
    </w:pPr>
    <w:rPr>
      <w:rFonts w:ascii="Arial" w:eastAsia="Calibri" w:hAnsi="Arial"/>
      <w:color w:val="EE0000"/>
      <w:sz w:val="20"/>
      <w:szCs w:val="22"/>
    </w:rPr>
  </w:style>
  <w:style w:type="paragraph" w:customStyle="1" w:styleId="ConfigWindow">
    <w:name w:val="Config Window"/>
    <w:basedOn w:val="BodyText"/>
    <w:next w:val="BodyTextL25"/>
    <w:qFormat/>
    <w:rsid w:val="00DC28CD"/>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ind w:left="720"/>
    </w:pPr>
    <w:rPr>
      <w:rFonts w:ascii="Arial" w:eastAsia="Calibri" w:hAnsi="Arial"/>
      <w:sz w:val="20"/>
      <w:szCs w:val="22"/>
    </w:rPr>
  </w:style>
  <w:style w:type="paragraph" w:customStyle="1" w:styleId="BodyTextL25">
    <w:name w:val="Body Text L25"/>
    <w:basedOn w:val="Normal"/>
    <w:link w:val="BodyTextL25Char"/>
    <w:qFormat/>
    <w:rsid w:val="00D778DF"/>
    <w:pPr>
      <w:spacing w:before="120" w:after="120"/>
      <w:ind w:left="360"/>
    </w:pPr>
    <w:rPr>
      <w:rFonts w:ascii="Arial" w:eastAsia="Calibri" w:hAnsi="Arial"/>
      <w:sz w:val="20"/>
      <w:szCs w:val="22"/>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line="276" w:lineRule="auto"/>
    </w:pPr>
    <w:rPr>
      <w:rFonts w:ascii="Courier New" w:eastAsia="Calibri" w:hAnsi="Courier New"/>
      <w:sz w:val="20"/>
      <w:szCs w:val="22"/>
    </w:rPr>
  </w:style>
  <w:style w:type="paragraph" w:customStyle="1" w:styleId="Visual">
    <w:name w:val="Visual"/>
    <w:basedOn w:val="Normal"/>
    <w:qFormat/>
    <w:rsid w:val="00C44DB7"/>
    <w:pPr>
      <w:spacing w:before="240" w:after="240" w:line="276" w:lineRule="auto"/>
      <w:jc w:val="center"/>
    </w:pPr>
    <w:rPr>
      <w:rFonts w:ascii="Arial" w:eastAsia="Calibri" w:hAnsi="Arial"/>
      <w:sz w:val="22"/>
      <w:szCs w:val="22"/>
    </w:rPr>
  </w:style>
  <w:style w:type="paragraph" w:styleId="DocumentMap">
    <w:name w:val="Document Map"/>
    <w:basedOn w:val="Normal"/>
    <w:link w:val="DocumentMapChar"/>
    <w:uiPriority w:val="99"/>
    <w:semiHidden/>
    <w:unhideWhenUsed/>
    <w:rsid w:val="00AB758A"/>
    <w:pPr>
      <w:spacing w:before="60"/>
    </w:pPr>
    <w:rPr>
      <w:rFonts w:ascii="Tahoma" w:eastAsia="Calibri"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pPr>
      <w:spacing w:before="60" w:after="60" w:line="276" w:lineRule="auto"/>
    </w:pPr>
    <w:rPr>
      <w:rFonts w:ascii="Arial" w:eastAsia="Calibri" w:hAnsi="Arial"/>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rPr>
      <w:rFonts w:ascii="Arial" w:hAnsi="Arial"/>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rPr>
      <w:rFonts w:ascii="Arial" w:hAnsi="Arial"/>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ind w:left="240" w:hanging="240"/>
    </w:pPr>
    <w:rPr>
      <w:rFonts w:ascii="Arial" w:hAnsi="Arial"/>
      <w:sz w:val="20"/>
    </w:rPr>
  </w:style>
  <w:style w:type="paragraph" w:styleId="Index2">
    <w:name w:val="index 2"/>
    <w:basedOn w:val="Normal"/>
    <w:next w:val="Normal"/>
    <w:autoRedefine/>
    <w:semiHidden/>
    <w:rsid w:val="00231DCA"/>
    <w:pPr>
      <w:ind w:left="480" w:hanging="240"/>
    </w:pPr>
    <w:rPr>
      <w:rFonts w:ascii="Arial" w:hAnsi="Arial"/>
      <w:sz w:val="20"/>
    </w:rPr>
  </w:style>
  <w:style w:type="paragraph" w:styleId="Index3">
    <w:name w:val="index 3"/>
    <w:basedOn w:val="Normal"/>
    <w:next w:val="Normal"/>
    <w:autoRedefine/>
    <w:semiHidden/>
    <w:rsid w:val="00231DCA"/>
    <w:pPr>
      <w:ind w:left="720" w:hanging="240"/>
    </w:pPr>
    <w:rPr>
      <w:rFonts w:ascii="Arial" w:hAnsi="Arial"/>
      <w:sz w:val="20"/>
    </w:rPr>
  </w:style>
  <w:style w:type="paragraph" w:styleId="Index4">
    <w:name w:val="index 4"/>
    <w:basedOn w:val="Normal"/>
    <w:next w:val="Normal"/>
    <w:autoRedefine/>
    <w:semiHidden/>
    <w:rsid w:val="00231DCA"/>
    <w:pPr>
      <w:ind w:left="960" w:hanging="240"/>
    </w:pPr>
    <w:rPr>
      <w:rFonts w:ascii="Arial" w:hAnsi="Arial"/>
      <w:sz w:val="20"/>
    </w:rPr>
  </w:style>
  <w:style w:type="paragraph" w:styleId="Index5">
    <w:name w:val="index 5"/>
    <w:basedOn w:val="Normal"/>
    <w:next w:val="Normal"/>
    <w:autoRedefine/>
    <w:semiHidden/>
    <w:rsid w:val="00231DCA"/>
    <w:pPr>
      <w:ind w:left="1200" w:hanging="240"/>
    </w:pPr>
    <w:rPr>
      <w:rFonts w:ascii="Arial" w:hAnsi="Arial"/>
      <w:sz w:val="20"/>
    </w:rPr>
  </w:style>
  <w:style w:type="paragraph" w:styleId="Index6">
    <w:name w:val="index 6"/>
    <w:basedOn w:val="Normal"/>
    <w:next w:val="Normal"/>
    <w:autoRedefine/>
    <w:semiHidden/>
    <w:rsid w:val="00231DCA"/>
    <w:pPr>
      <w:ind w:left="1440" w:hanging="240"/>
    </w:pPr>
    <w:rPr>
      <w:rFonts w:ascii="Arial" w:hAnsi="Arial"/>
      <w:sz w:val="20"/>
    </w:rPr>
  </w:style>
  <w:style w:type="paragraph" w:styleId="Index7">
    <w:name w:val="index 7"/>
    <w:basedOn w:val="Normal"/>
    <w:next w:val="Normal"/>
    <w:autoRedefine/>
    <w:semiHidden/>
    <w:rsid w:val="00231DCA"/>
    <w:pPr>
      <w:ind w:left="1680" w:hanging="240"/>
    </w:pPr>
    <w:rPr>
      <w:rFonts w:ascii="Arial" w:hAnsi="Arial"/>
      <w:sz w:val="20"/>
    </w:rPr>
  </w:style>
  <w:style w:type="paragraph" w:styleId="Index8">
    <w:name w:val="index 8"/>
    <w:basedOn w:val="Normal"/>
    <w:next w:val="Normal"/>
    <w:autoRedefine/>
    <w:semiHidden/>
    <w:rsid w:val="00231DCA"/>
    <w:pPr>
      <w:ind w:left="1920" w:hanging="240"/>
    </w:pPr>
    <w:rPr>
      <w:rFonts w:ascii="Arial" w:hAnsi="Arial"/>
      <w:sz w:val="20"/>
    </w:rPr>
  </w:style>
  <w:style w:type="paragraph" w:styleId="Index9">
    <w:name w:val="index 9"/>
    <w:basedOn w:val="Normal"/>
    <w:next w:val="Normal"/>
    <w:autoRedefine/>
    <w:semiHidden/>
    <w:rsid w:val="00231DCA"/>
    <w:pPr>
      <w:ind w:left="2160" w:hanging="240"/>
    </w:pPr>
    <w:rPr>
      <w:rFonts w:ascii="Arial" w:hAnsi="Arial"/>
      <w:sz w:val="20"/>
    </w:rPr>
  </w:style>
  <w:style w:type="paragraph" w:styleId="IndexHeading">
    <w:name w:val="index heading"/>
    <w:basedOn w:val="Normal"/>
    <w:next w:val="Index1"/>
    <w:semiHidden/>
    <w:rsid w:val="00231DCA"/>
    <w:rPr>
      <w:rFonts w:ascii="Arial" w:hAnsi="Arial" w:cs="Arial"/>
      <w:b/>
      <w:bCs/>
      <w:sz w:val="20"/>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ind w:left="240" w:hanging="240"/>
    </w:pPr>
    <w:rPr>
      <w:rFonts w:ascii="Arial" w:hAnsi="Arial"/>
      <w:sz w:val="20"/>
    </w:rPr>
  </w:style>
  <w:style w:type="paragraph" w:styleId="TableofFigures">
    <w:name w:val="table of figures"/>
    <w:basedOn w:val="Normal"/>
    <w:next w:val="Normal"/>
    <w:semiHidden/>
    <w:rsid w:val="00231DCA"/>
    <w:pPr>
      <w:ind w:left="480" w:hanging="480"/>
    </w:pPr>
    <w:rPr>
      <w:rFonts w:ascii="Arial" w:hAnsi="Arial"/>
      <w:sz w:val="20"/>
    </w:rPr>
  </w:style>
  <w:style w:type="paragraph" w:styleId="TOAHeading">
    <w:name w:val="toa heading"/>
    <w:basedOn w:val="Normal"/>
    <w:next w:val="Normal"/>
    <w:semiHidden/>
    <w:rsid w:val="00231DCA"/>
    <w:pPr>
      <w:spacing w:before="120"/>
    </w:pPr>
    <w:rPr>
      <w:rFonts w:ascii="Arial" w:hAnsi="Arial" w:cs="Arial"/>
      <w:b/>
      <w:bCs/>
      <w:sz w:val="20"/>
    </w:rPr>
  </w:style>
  <w:style w:type="paragraph" w:styleId="TOC1">
    <w:name w:val="toc 1"/>
    <w:basedOn w:val="Normal"/>
    <w:next w:val="Normal"/>
    <w:autoRedefine/>
    <w:semiHidden/>
    <w:rsid w:val="00231DCA"/>
    <w:rPr>
      <w:rFonts w:ascii="Arial" w:hAnsi="Arial"/>
      <w:sz w:val="20"/>
    </w:rPr>
  </w:style>
  <w:style w:type="paragraph" w:styleId="TOC2">
    <w:name w:val="toc 2"/>
    <w:basedOn w:val="Normal"/>
    <w:next w:val="Normal"/>
    <w:autoRedefine/>
    <w:semiHidden/>
    <w:rsid w:val="00231DCA"/>
    <w:pPr>
      <w:ind w:left="240"/>
    </w:pPr>
    <w:rPr>
      <w:rFonts w:ascii="Arial" w:hAnsi="Arial"/>
      <w:sz w:val="20"/>
    </w:rPr>
  </w:style>
  <w:style w:type="paragraph" w:styleId="TOC3">
    <w:name w:val="toc 3"/>
    <w:basedOn w:val="Normal"/>
    <w:next w:val="Normal"/>
    <w:autoRedefine/>
    <w:semiHidden/>
    <w:rsid w:val="00231DCA"/>
    <w:pPr>
      <w:ind w:left="480"/>
    </w:pPr>
    <w:rPr>
      <w:rFonts w:ascii="Arial" w:hAnsi="Arial"/>
      <w:sz w:val="20"/>
    </w:rPr>
  </w:style>
  <w:style w:type="paragraph" w:styleId="TOC4">
    <w:name w:val="toc 4"/>
    <w:basedOn w:val="Normal"/>
    <w:next w:val="Normal"/>
    <w:autoRedefine/>
    <w:semiHidden/>
    <w:rsid w:val="00231DCA"/>
    <w:pPr>
      <w:ind w:left="720"/>
    </w:pPr>
    <w:rPr>
      <w:rFonts w:ascii="Arial" w:hAnsi="Arial"/>
      <w:sz w:val="20"/>
    </w:rPr>
  </w:style>
  <w:style w:type="paragraph" w:styleId="TOC5">
    <w:name w:val="toc 5"/>
    <w:basedOn w:val="Normal"/>
    <w:next w:val="Normal"/>
    <w:autoRedefine/>
    <w:semiHidden/>
    <w:rsid w:val="00231DCA"/>
    <w:pPr>
      <w:ind w:left="960"/>
    </w:pPr>
    <w:rPr>
      <w:rFonts w:ascii="Arial" w:hAnsi="Arial"/>
      <w:sz w:val="20"/>
    </w:rPr>
  </w:style>
  <w:style w:type="paragraph" w:styleId="TOC6">
    <w:name w:val="toc 6"/>
    <w:basedOn w:val="Normal"/>
    <w:next w:val="Normal"/>
    <w:autoRedefine/>
    <w:semiHidden/>
    <w:rsid w:val="00231DCA"/>
    <w:pPr>
      <w:ind w:left="1200"/>
    </w:pPr>
    <w:rPr>
      <w:rFonts w:ascii="Arial" w:hAnsi="Arial"/>
      <w:sz w:val="20"/>
    </w:rPr>
  </w:style>
  <w:style w:type="paragraph" w:styleId="TOC7">
    <w:name w:val="toc 7"/>
    <w:basedOn w:val="Normal"/>
    <w:next w:val="Normal"/>
    <w:autoRedefine/>
    <w:semiHidden/>
    <w:rsid w:val="00231DCA"/>
    <w:pPr>
      <w:ind w:left="1440"/>
    </w:pPr>
    <w:rPr>
      <w:rFonts w:ascii="Arial" w:hAnsi="Arial"/>
      <w:sz w:val="20"/>
    </w:rPr>
  </w:style>
  <w:style w:type="paragraph" w:styleId="TOC8">
    <w:name w:val="toc 8"/>
    <w:basedOn w:val="Normal"/>
    <w:next w:val="Normal"/>
    <w:autoRedefine/>
    <w:semiHidden/>
    <w:rsid w:val="00231DCA"/>
    <w:pPr>
      <w:ind w:left="1680"/>
    </w:pPr>
    <w:rPr>
      <w:rFonts w:ascii="Arial" w:hAnsi="Arial"/>
      <w:sz w:val="20"/>
    </w:rPr>
  </w:style>
  <w:style w:type="paragraph" w:styleId="TOC9">
    <w:name w:val="toc 9"/>
    <w:basedOn w:val="Normal"/>
    <w:next w:val="Normal"/>
    <w:autoRedefine/>
    <w:semiHidden/>
    <w:rsid w:val="00231DCA"/>
    <w:pPr>
      <w:ind w:left="1920"/>
    </w:pPr>
    <w:rPr>
      <w:rFonts w:ascii="Arial" w:hAnsi="Arial"/>
      <w:sz w:val="20"/>
    </w:rPr>
  </w:style>
  <w:style w:type="paragraph" w:styleId="BodyText">
    <w:name w:val="Body Text"/>
    <w:basedOn w:val="Normal"/>
    <w:link w:val="BodyTextChar"/>
    <w:rsid w:val="00603503"/>
    <w:pPr>
      <w:spacing w:before="120" w:after="120"/>
    </w:pPr>
    <w:rPr>
      <w:rFonts w:ascii="Arial" w:hAnsi="Arial"/>
      <w:sz w:val="20"/>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after="120"/>
      <w:contextualSpacing/>
    </w:pPr>
    <w:rPr>
      <w:rFonts w:ascii="Arial" w:eastAsiaTheme="majorEastAsia" w:hAnsi="Arial"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character" w:styleId="HTMLCode">
    <w:name w:val="HTML Code"/>
    <w:basedOn w:val="DefaultParagraphFont"/>
    <w:uiPriority w:val="99"/>
    <w:semiHidden/>
    <w:unhideWhenUsed/>
    <w:rsid w:val="00DB09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6173">
      <w:bodyDiv w:val="1"/>
      <w:marLeft w:val="0"/>
      <w:marRight w:val="0"/>
      <w:marTop w:val="0"/>
      <w:marBottom w:val="0"/>
      <w:divBdr>
        <w:top w:val="none" w:sz="0" w:space="0" w:color="auto"/>
        <w:left w:val="none" w:sz="0" w:space="0" w:color="auto"/>
        <w:bottom w:val="none" w:sz="0" w:space="0" w:color="auto"/>
        <w:right w:val="none" w:sz="0" w:space="0" w:color="auto"/>
      </w:divBdr>
    </w:div>
    <w:div w:id="75134197">
      <w:bodyDiv w:val="1"/>
      <w:marLeft w:val="0"/>
      <w:marRight w:val="0"/>
      <w:marTop w:val="0"/>
      <w:marBottom w:val="0"/>
      <w:divBdr>
        <w:top w:val="none" w:sz="0" w:space="0" w:color="auto"/>
        <w:left w:val="none" w:sz="0" w:space="0" w:color="auto"/>
        <w:bottom w:val="none" w:sz="0" w:space="0" w:color="auto"/>
        <w:right w:val="none" w:sz="0" w:space="0" w:color="auto"/>
      </w:divBdr>
    </w:div>
    <w:div w:id="118570337">
      <w:bodyDiv w:val="1"/>
      <w:marLeft w:val="0"/>
      <w:marRight w:val="0"/>
      <w:marTop w:val="0"/>
      <w:marBottom w:val="0"/>
      <w:divBdr>
        <w:top w:val="none" w:sz="0" w:space="0" w:color="auto"/>
        <w:left w:val="none" w:sz="0" w:space="0" w:color="auto"/>
        <w:bottom w:val="none" w:sz="0" w:space="0" w:color="auto"/>
        <w:right w:val="none" w:sz="0" w:space="0" w:color="auto"/>
      </w:divBdr>
    </w:div>
    <w:div w:id="119689478">
      <w:bodyDiv w:val="1"/>
      <w:marLeft w:val="0"/>
      <w:marRight w:val="0"/>
      <w:marTop w:val="0"/>
      <w:marBottom w:val="0"/>
      <w:divBdr>
        <w:top w:val="none" w:sz="0" w:space="0" w:color="auto"/>
        <w:left w:val="none" w:sz="0" w:space="0" w:color="auto"/>
        <w:bottom w:val="none" w:sz="0" w:space="0" w:color="auto"/>
        <w:right w:val="none" w:sz="0" w:space="0" w:color="auto"/>
      </w:divBdr>
    </w:div>
    <w:div w:id="143398583">
      <w:bodyDiv w:val="1"/>
      <w:marLeft w:val="0"/>
      <w:marRight w:val="0"/>
      <w:marTop w:val="0"/>
      <w:marBottom w:val="0"/>
      <w:divBdr>
        <w:top w:val="none" w:sz="0" w:space="0" w:color="auto"/>
        <w:left w:val="none" w:sz="0" w:space="0" w:color="auto"/>
        <w:bottom w:val="none" w:sz="0" w:space="0" w:color="auto"/>
        <w:right w:val="none" w:sz="0" w:space="0" w:color="auto"/>
      </w:divBdr>
    </w:div>
    <w:div w:id="164368354">
      <w:bodyDiv w:val="1"/>
      <w:marLeft w:val="0"/>
      <w:marRight w:val="0"/>
      <w:marTop w:val="0"/>
      <w:marBottom w:val="0"/>
      <w:divBdr>
        <w:top w:val="none" w:sz="0" w:space="0" w:color="auto"/>
        <w:left w:val="none" w:sz="0" w:space="0" w:color="auto"/>
        <w:bottom w:val="none" w:sz="0" w:space="0" w:color="auto"/>
        <w:right w:val="none" w:sz="0" w:space="0" w:color="auto"/>
      </w:divBdr>
    </w:div>
    <w:div w:id="188031171">
      <w:bodyDiv w:val="1"/>
      <w:marLeft w:val="0"/>
      <w:marRight w:val="0"/>
      <w:marTop w:val="0"/>
      <w:marBottom w:val="0"/>
      <w:divBdr>
        <w:top w:val="none" w:sz="0" w:space="0" w:color="auto"/>
        <w:left w:val="none" w:sz="0" w:space="0" w:color="auto"/>
        <w:bottom w:val="none" w:sz="0" w:space="0" w:color="auto"/>
        <w:right w:val="none" w:sz="0" w:space="0" w:color="auto"/>
      </w:divBdr>
    </w:div>
    <w:div w:id="218790572">
      <w:bodyDiv w:val="1"/>
      <w:marLeft w:val="0"/>
      <w:marRight w:val="0"/>
      <w:marTop w:val="0"/>
      <w:marBottom w:val="0"/>
      <w:divBdr>
        <w:top w:val="none" w:sz="0" w:space="0" w:color="auto"/>
        <w:left w:val="none" w:sz="0" w:space="0" w:color="auto"/>
        <w:bottom w:val="none" w:sz="0" w:space="0" w:color="auto"/>
        <w:right w:val="none" w:sz="0" w:space="0" w:color="auto"/>
      </w:divBdr>
    </w:div>
    <w:div w:id="245113841">
      <w:bodyDiv w:val="1"/>
      <w:marLeft w:val="0"/>
      <w:marRight w:val="0"/>
      <w:marTop w:val="0"/>
      <w:marBottom w:val="0"/>
      <w:divBdr>
        <w:top w:val="none" w:sz="0" w:space="0" w:color="auto"/>
        <w:left w:val="none" w:sz="0" w:space="0" w:color="auto"/>
        <w:bottom w:val="none" w:sz="0" w:space="0" w:color="auto"/>
        <w:right w:val="none" w:sz="0" w:space="0" w:color="auto"/>
      </w:divBdr>
    </w:div>
    <w:div w:id="245186983">
      <w:bodyDiv w:val="1"/>
      <w:marLeft w:val="0"/>
      <w:marRight w:val="0"/>
      <w:marTop w:val="0"/>
      <w:marBottom w:val="0"/>
      <w:divBdr>
        <w:top w:val="none" w:sz="0" w:space="0" w:color="auto"/>
        <w:left w:val="none" w:sz="0" w:space="0" w:color="auto"/>
        <w:bottom w:val="none" w:sz="0" w:space="0" w:color="auto"/>
        <w:right w:val="none" w:sz="0" w:space="0" w:color="auto"/>
      </w:divBdr>
    </w:div>
    <w:div w:id="267153660">
      <w:bodyDiv w:val="1"/>
      <w:marLeft w:val="0"/>
      <w:marRight w:val="0"/>
      <w:marTop w:val="0"/>
      <w:marBottom w:val="0"/>
      <w:divBdr>
        <w:top w:val="none" w:sz="0" w:space="0" w:color="auto"/>
        <w:left w:val="none" w:sz="0" w:space="0" w:color="auto"/>
        <w:bottom w:val="none" w:sz="0" w:space="0" w:color="auto"/>
        <w:right w:val="none" w:sz="0" w:space="0" w:color="auto"/>
      </w:divBdr>
    </w:div>
    <w:div w:id="281107818">
      <w:bodyDiv w:val="1"/>
      <w:marLeft w:val="0"/>
      <w:marRight w:val="0"/>
      <w:marTop w:val="0"/>
      <w:marBottom w:val="0"/>
      <w:divBdr>
        <w:top w:val="none" w:sz="0" w:space="0" w:color="auto"/>
        <w:left w:val="none" w:sz="0" w:space="0" w:color="auto"/>
        <w:bottom w:val="none" w:sz="0" w:space="0" w:color="auto"/>
        <w:right w:val="none" w:sz="0" w:space="0" w:color="auto"/>
      </w:divBdr>
    </w:div>
    <w:div w:id="300770471">
      <w:bodyDiv w:val="1"/>
      <w:marLeft w:val="0"/>
      <w:marRight w:val="0"/>
      <w:marTop w:val="0"/>
      <w:marBottom w:val="0"/>
      <w:divBdr>
        <w:top w:val="none" w:sz="0" w:space="0" w:color="auto"/>
        <w:left w:val="none" w:sz="0" w:space="0" w:color="auto"/>
        <w:bottom w:val="none" w:sz="0" w:space="0" w:color="auto"/>
        <w:right w:val="none" w:sz="0" w:space="0" w:color="auto"/>
      </w:divBdr>
    </w:div>
    <w:div w:id="336540245">
      <w:bodyDiv w:val="1"/>
      <w:marLeft w:val="0"/>
      <w:marRight w:val="0"/>
      <w:marTop w:val="0"/>
      <w:marBottom w:val="0"/>
      <w:divBdr>
        <w:top w:val="none" w:sz="0" w:space="0" w:color="auto"/>
        <w:left w:val="none" w:sz="0" w:space="0" w:color="auto"/>
        <w:bottom w:val="none" w:sz="0" w:space="0" w:color="auto"/>
        <w:right w:val="none" w:sz="0" w:space="0" w:color="auto"/>
      </w:divBdr>
    </w:div>
    <w:div w:id="362445602">
      <w:bodyDiv w:val="1"/>
      <w:marLeft w:val="0"/>
      <w:marRight w:val="0"/>
      <w:marTop w:val="0"/>
      <w:marBottom w:val="0"/>
      <w:divBdr>
        <w:top w:val="none" w:sz="0" w:space="0" w:color="auto"/>
        <w:left w:val="none" w:sz="0" w:space="0" w:color="auto"/>
        <w:bottom w:val="none" w:sz="0" w:space="0" w:color="auto"/>
        <w:right w:val="none" w:sz="0" w:space="0" w:color="auto"/>
      </w:divBdr>
    </w:div>
    <w:div w:id="364183752">
      <w:bodyDiv w:val="1"/>
      <w:marLeft w:val="0"/>
      <w:marRight w:val="0"/>
      <w:marTop w:val="0"/>
      <w:marBottom w:val="0"/>
      <w:divBdr>
        <w:top w:val="none" w:sz="0" w:space="0" w:color="auto"/>
        <w:left w:val="none" w:sz="0" w:space="0" w:color="auto"/>
        <w:bottom w:val="none" w:sz="0" w:space="0" w:color="auto"/>
        <w:right w:val="none" w:sz="0" w:space="0" w:color="auto"/>
      </w:divBdr>
    </w:div>
    <w:div w:id="387533387">
      <w:bodyDiv w:val="1"/>
      <w:marLeft w:val="0"/>
      <w:marRight w:val="0"/>
      <w:marTop w:val="0"/>
      <w:marBottom w:val="0"/>
      <w:divBdr>
        <w:top w:val="none" w:sz="0" w:space="0" w:color="auto"/>
        <w:left w:val="none" w:sz="0" w:space="0" w:color="auto"/>
        <w:bottom w:val="none" w:sz="0" w:space="0" w:color="auto"/>
        <w:right w:val="none" w:sz="0" w:space="0" w:color="auto"/>
      </w:divBdr>
    </w:div>
    <w:div w:id="387723056">
      <w:bodyDiv w:val="1"/>
      <w:marLeft w:val="0"/>
      <w:marRight w:val="0"/>
      <w:marTop w:val="0"/>
      <w:marBottom w:val="0"/>
      <w:divBdr>
        <w:top w:val="none" w:sz="0" w:space="0" w:color="auto"/>
        <w:left w:val="none" w:sz="0" w:space="0" w:color="auto"/>
        <w:bottom w:val="none" w:sz="0" w:space="0" w:color="auto"/>
        <w:right w:val="none" w:sz="0" w:space="0" w:color="auto"/>
      </w:divBdr>
    </w:div>
    <w:div w:id="393086737">
      <w:bodyDiv w:val="1"/>
      <w:marLeft w:val="0"/>
      <w:marRight w:val="0"/>
      <w:marTop w:val="0"/>
      <w:marBottom w:val="0"/>
      <w:divBdr>
        <w:top w:val="none" w:sz="0" w:space="0" w:color="auto"/>
        <w:left w:val="none" w:sz="0" w:space="0" w:color="auto"/>
        <w:bottom w:val="none" w:sz="0" w:space="0" w:color="auto"/>
        <w:right w:val="none" w:sz="0" w:space="0" w:color="auto"/>
      </w:divBdr>
    </w:div>
    <w:div w:id="401022681">
      <w:bodyDiv w:val="1"/>
      <w:marLeft w:val="0"/>
      <w:marRight w:val="0"/>
      <w:marTop w:val="0"/>
      <w:marBottom w:val="0"/>
      <w:divBdr>
        <w:top w:val="none" w:sz="0" w:space="0" w:color="auto"/>
        <w:left w:val="none" w:sz="0" w:space="0" w:color="auto"/>
        <w:bottom w:val="none" w:sz="0" w:space="0" w:color="auto"/>
        <w:right w:val="none" w:sz="0" w:space="0" w:color="auto"/>
      </w:divBdr>
    </w:div>
    <w:div w:id="419374742">
      <w:bodyDiv w:val="1"/>
      <w:marLeft w:val="0"/>
      <w:marRight w:val="0"/>
      <w:marTop w:val="0"/>
      <w:marBottom w:val="0"/>
      <w:divBdr>
        <w:top w:val="none" w:sz="0" w:space="0" w:color="auto"/>
        <w:left w:val="none" w:sz="0" w:space="0" w:color="auto"/>
        <w:bottom w:val="none" w:sz="0" w:space="0" w:color="auto"/>
        <w:right w:val="none" w:sz="0" w:space="0" w:color="auto"/>
      </w:divBdr>
    </w:div>
    <w:div w:id="419760768">
      <w:bodyDiv w:val="1"/>
      <w:marLeft w:val="0"/>
      <w:marRight w:val="0"/>
      <w:marTop w:val="0"/>
      <w:marBottom w:val="0"/>
      <w:divBdr>
        <w:top w:val="none" w:sz="0" w:space="0" w:color="auto"/>
        <w:left w:val="none" w:sz="0" w:space="0" w:color="auto"/>
        <w:bottom w:val="none" w:sz="0" w:space="0" w:color="auto"/>
        <w:right w:val="none" w:sz="0" w:space="0" w:color="auto"/>
      </w:divBdr>
    </w:div>
    <w:div w:id="461071279">
      <w:bodyDiv w:val="1"/>
      <w:marLeft w:val="0"/>
      <w:marRight w:val="0"/>
      <w:marTop w:val="0"/>
      <w:marBottom w:val="0"/>
      <w:divBdr>
        <w:top w:val="none" w:sz="0" w:space="0" w:color="auto"/>
        <w:left w:val="none" w:sz="0" w:space="0" w:color="auto"/>
        <w:bottom w:val="none" w:sz="0" w:space="0" w:color="auto"/>
        <w:right w:val="none" w:sz="0" w:space="0" w:color="auto"/>
      </w:divBdr>
    </w:div>
    <w:div w:id="462819049">
      <w:bodyDiv w:val="1"/>
      <w:marLeft w:val="0"/>
      <w:marRight w:val="0"/>
      <w:marTop w:val="0"/>
      <w:marBottom w:val="0"/>
      <w:divBdr>
        <w:top w:val="none" w:sz="0" w:space="0" w:color="auto"/>
        <w:left w:val="none" w:sz="0" w:space="0" w:color="auto"/>
        <w:bottom w:val="none" w:sz="0" w:space="0" w:color="auto"/>
        <w:right w:val="none" w:sz="0" w:space="0" w:color="auto"/>
      </w:divBdr>
    </w:div>
    <w:div w:id="474761759">
      <w:bodyDiv w:val="1"/>
      <w:marLeft w:val="0"/>
      <w:marRight w:val="0"/>
      <w:marTop w:val="0"/>
      <w:marBottom w:val="0"/>
      <w:divBdr>
        <w:top w:val="none" w:sz="0" w:space="0" w:color="auto"/>
        <w:left w:val="none" w:sz="0" w:space="0" w:color="auto"/>
        <w:bottom w:val="none" w:sz="0" w:space="0" w:color="auto"/>
        <w:right w:val="none" w:sz="0" w:space="0" w:color="auto"/>
      </w:divBdr>
    </w:div>
    <w:div w:id="477186863">
      <w:bodyDiv w:val="1"/>
      <w:marLeft w:val="0"/>
      <w:marRight w:val="0"/>
      <w:marTop w:val="0"/>
      <w:marBottom w:val="0"/>
      <w:divBdr>
        <w:top w:val="none" w:sz="0" w:space="0" w:color="auto"/>
        <w:left w:val="none" w:sz="0" w:space="0" w:color="auto"/>
        <w:bottom w:val="none" w:sz="0" w:space="0" w:color="auto"/>
        <w:right w:val="none" w:sz="0" w:space="0" w:color="auto"/>
      </w:divBdr>
    </w:div>
    <w:div w:id="495149081">
      <w:bodyDiv w:val="1"/>
      <w:marLeft w:val="0"/>
      <w:marRight w:val="0"/>
      <w:marTop w:val="0"/>
      <w:marBottom w:val="0"/>
      <w:divBdr>
        <w:top w:val="none" w:sz="0" w:space="0" w:color="auto"/>
        <w:left w:val="none" w:sz="0" w:space="0" w:color="auto"/>
        <w:bottom w:val="none" w:sz="0" w:space="0" w:color="auto"/>
        <w:right w:val="none" w:sz="0" w:space="0" w:color="auto"/>
      </w:divBdr>
    </w:div>
    <w:div w:id="511533179">
      <w:bodyDiv w:val="1"/>
      <w:marLeft w:val="0"/>
      <w:marRight w:val="0"/>
      <w:marTop w:val="0"/>
      <w:marBottom w:val="0"/>
      <w:divBdr>
        <w:top w:val="none" w:sz="0" w:space="0" w:color="auto"/>
        <w:left w:val="none" w:sz="0" w:space="0" w:color="auto"/>
        <w:bottom w:val="none" w:sz="0" w:space="0" w:color="auto"/>
        <w:right w:val="none" w:sz="0" w:space="0" w:color="auto"/>
      </w:divBdr>
    </w:div>
    <w:div w:id="559093138">
      <w:bodyDiv w:val="1"/>
      <w:marLeft w:val="0"/>
      <w:marRight w:val="0"/>
      <w:marTop w:val="0"/>
      <w:marBottom w:val="0"/>
      <w:divBdr>
        <w:top w:val="none" w:sz="0" w:space="0" w:color="auto"/>
        <w:left w:val="none" w:sz="0" w:space="0" w:color="auto"/>
        <w:bottom w:val="none" w:sz="0" w:space="0" w:color="auto"/>
        <w:right w:val="none" w:sz="0" w:space="0" w:color="auto"/>
      </w:divBdr>
    </w:div>
    <w:div w:id="580258512">
      <w:bodyDiv w:val="1"/>
      <w:marLeft w:val="0"/>
      <w:marRight w:val="0"/>
      <w:marTop w:val="0"/>
      <w:marBottom w:val="0"/>
      <w:divBdr>
        <w:top w:val="none" w:sz="0" w:space="0" w:color="auto"/>
        <w:left w:val="none" w:sz="0" w:space="0" w:color="auto"/>
        <w:bottom w:val="none" w:sz="0" w:space="0" w:color="auto"/>
        <w:right w:val="none" w:sz="0" w:space="0" w:color="auto"/>
      </w:divBdr>
    </w:div>
    <w:div w:id="581835717">
      <w:bodyDiv w:val="1"/>
      <w:marLeft w:val="0"/>
      <w:marRight w:val="0"/>
      <w:marTop w:val="0"/>
      <w:marBottom w:val="0"/>
      <w:divBdr>
        <w:top w:val="none" w:sz="0" w:space="0" w:color="auto"/>
        <w:left w:val="none" w:sz="0" w:space="0" w:color="auto"/>
        <w:bottom w:val="none" w:sz="0" w:space="0" w:color="auto"/>
        <w:right w:val="none" w:sz="0" w:space="0" w:color="auto"/>
      </w:divBdr>
    </w:div>
    <w:div w:id="584534314">
      <w:bodyDiv w:val="1"/>
      <w:marLeft w:val="0"/>
      <w:marRight w:val="0"/>
      <w:marTop w:val="0"/>
      <w:marBottom w:val="0"/>
      <w:divBdr>
        <w:top w:val="none" w:sz="0" w:space="0" w:color="auto"/>
        <w:left w:val="none" w:sz="0" w:space="0" w:color="auto"/>
        <w:bottom w:val="none" w:sz="0" w:space="0" w:color="auto"/>
        <w:right w:val="none" w:sz="0" w:space="0" w:color="auto"/>
      </w:divBdr>
    </w:div>
    <w:div w:id="585922298">
      <w:bodyDiv w:val="1"/>
      <w:marLeft w:val="0"/>
      <w:marRight w:val="0"/>
      <w:marTop w:val="0"/>
      <w:marBottom w:val="0"/>
      <w:divBdr>
        <w:top w:val="none" w:sz="0" w:space="0" w:color="auto"/>
        <w:left w:val="none" w:sz="0" w:space="0" w:color="auto"/>
        <w:bottom w:val="none" w:sz="0" w:space="0" w:color="auto"/>
        <w:right w:val="none" w:sz="0" w:space="0" w:color="auto"/>
      </w:divBdr>
    </w:div>
    <w:div w:id="593519146">
      <w:bodyDiv w:val="1"/>
      <w:marLeft w:val="0"/>
      <w:marRight w:val="0"/>
      <w:marTop w:val="0"/>
      <w:marBottom w:val="0"/>
      <w:divBdr>
        <w:top w:val="none" w:sz="0" w:space="0" w:color="auto"/>
        <w:left w:val="none" w:sz="0" w:space="0" w:color="auto"/>
        <w:bottom w:val="none" w:sz="0" w:space="0" w:color="auto"/>
        <w:right w:val="none" w:sz="0" w:space="0" w:color="auto"/>
      </w:divBdr>
    </w:div>
    <w:div w:id="615479005">
      <w:bodyDiv w:val="1"/>
      <w:marLeft w:val="0"/>
      <w:marRight w:val="0"/>
      <w:marTop w:val="0"/>
      <w:marBottom w:val="0"/>
      <w:divBdr>
        <w:top w:val="none" w:sz="0" w:space="0" w:color="auto"/>
        <w:left w:val="none" w:sz="0" w:space="0" w:color="auto"/>
        <w:bottom w:val="none" w:sz="0" w:space="0" w:color="auto"/>
        <w:right w:val="none" w:sz="0" w:space="0" w:color="auto"/>
      </w:divBdr>
    </w:div>
    <w:div w:id="647629867">
      <w:bodyDiv w:val="1"/>
      <w:marLeft w:val="0"/>
      <w:marRight w:val="0"/>
      <w:marTop w:val="0"/>
      <w:marBottom w:val="0"/>
      <w:divBdr>
        <w:top w:val="none" w:sz="0" w:space="0" w:color="auto"/>
        <w:left w:val="none" w:sz="0" w:space="0" w:color="auto"/>
        <w:bottom w:val="none" w:sz="0" w:space="0" w:color="auto"/>
        <w:right w:val="none" w:sz="0" w:space="0" w:color="auto"/>
      </w:divBdr>
    </w:div>
    <w:div w:id="658189426">
      <w:bodyDiv w:val="1"/>
      <w:marLeft w:val="0"/>
      <w:marRight w:val="0"/>
      <w:marTop w:val="0"/>
      <w:marBottom w:val="0"/>
      <w:divBdr>
        <w:top w:val="none" w:sz="0" w:space="0" w:color="auto"/>
        <w:left w:val="none" w:sz="0" w:space="0" w:color="auto"/>
        <w:bottom w:val="none" w:sz="0" w:space="0" w:color="auto"/>
        <w:right w:val="none" w:sz="0" w:space="0" w:color="auto"/>
      </w:divBdr>
    </w:div>
    <w:div w:id="681008745">
      <w:bodyDiv w:val="1"/>
      <w:marLeft w:val="0"/>
      <w:marRight w:val="0"/>
      <w:marTop w:val="0"/>
      <w:marBottom w:val="0"/>
      <w:divBdr>
        <w:top w:val="none" w:sz="0" w:space="0" w:color="auto"/>
        <w:left w:val="none" w:sz="0" w:space="0" w:color="auto"/>
        <w:bottom w:val="none" w:sz="0" w:space="0" w:color="auto"/>
        <w:right w:val="none" w:sz="0" w:space="0" w:color="auto"/>
      </w:divBdr>
    </w:div>
    <w:div w:id="695237257">
      <w:bodyDiv w:val="1"/>
      <w:marLeft w:val="0"/>
      <w:marRight w:val="0"/>
      <w:marTop w:val="0"/>
      <w:marBottom w:val="0"/>
      <w:divBdr>
        <w:top w:val="none" w:sz="0" w:space="0" w:color="auto"/>
        <w:left w:val="none" w:sz="0" w:space="0" w:color="auto"/>
        <w:bottom w:val="none" w:sz="0" w:space="0" w:color="auto"/>
        <w:right w:val="none" w:sz="0" w:space="0" w:color="auto"/>
      </w:divBdr>
    </w:div>
    <w:div w:id="707492551">
      <w:bodyDiv w:val="1"/>
      <w:marLeft w:val="0"/>
      <w:marRight w:val="0"/>
      <w:marTop w:val="0"/>
      <w:marBottom w:val="0"/>
      <w:divBdr>
        <w:top w:val="none" w:sz="0" w:space="0" w:color="auto"/>
        <w:left w:val="none" w:sz="0" w:space="0" w:color="auto"/>
        <w:bottom w:val="none" w:sz="0" w:space="0" w:color="auto"/>
        <w:right w:val="none" w:sz="0" w:space="0" w:color="auto"/>
      </w:divBdr>
    </w:div>
    <w:div w:id="717238797">
      <w:bodyDiv w:val="1"/>
      <w:marLeft w:val="0"/>
      <w:marRight w:val="0"/>
      <w:marTop w:val="0"/>
      <w:marBottom w:val="0"/>
      <w:divBdr>
        <w:top w:val="none" w:sz="0" w:space="0" w:color="auto"/>
        <w:left w:val="none" w:sz="0" w:space="0" w:color="auto"/>
        <w:bottom w:val="none" w:sz="0" w:space="0" w:color="auto"/>
        <w:right w:val="none" w:sz="0" w:space="0" w:color="auto"/>
      </w:divBdr>
    </w:div>
    <w:div w:id="730075969">
      <w:bodyDiv w:val="1"/>
      <w:marLeft w:val="0"/>
      <w:marRight w:val="0"/>
      <w:marTop w:val="0"/>
      <w:marBottom w:val="0"/>
      <w:divBdr>
        <w:top w:val="none" w:sz="0" w:space="0" w:color="auto"/>
        <w:left w:val="none" w:sz="0" w:space="0" w:color="auto"/>
        <w:bottom w:val="none" w:sz="0" w:space="0" w:color="auto"/>
        <w:right w:val="none" w:sz="0" w:space="0" w:color="auto"/>
      </w:divBdr>
    </w:div>
    <w:div w:id="733505556">
      <w:bodyDiv w:val="1"/>
      <w:marLeft w:val="0"/>
      <w:marRight w:val="0"/>
      <w:marTop w:val="0"/>
      <w:marBottom w:val="0"/>
      <w:divBdr>
        <w:top w:val="none" w:sz="0" w:space="0" w:color="auto"/>
        <w:left w:val="none" w:sz="0" w:space="0" w:color="auto"/>
        <w:bottom w:val="none" w:sz="0" w:space="0" w:color="auto"/>
        <w:right w:val="none" w:sz="0" w:space="0" w:color="auto"/>
      </w:divBdr>
    </w:div>
    <w:div w:id="733695460">
      <w:bodyDiv w:val="1"/>
      <w:marLeft w:val="0"/>
      <w:marRight w:val="0"/>
      <w:marTop w:val="0"/>
      <w:marBottom w:val="0"/>
      <w:divBdr>
        <w:top w:val="none" w:sz="0" w:space="0" w:color="auto"/>
        <w:left w:val="none" w:sz="0" w:space="0" w:color="auto"/>
        <w:bottom w:val="none" w:sz="0" w:space="0" w:color="auto"/>
        <w:right w:val="none" w:sz="0" w:space="0" w:color="auto"/>
      </w:divBdr>
    </w:div>
    <w:div w:id="805926158">
      <w:bodyDiv w:val="1"/>
      <w:marLeft w:val="0"/>
      <w:marRight w:val="0"/>
      <w:marTop w:val="0"/>
      <w:marBottom w:val="0"/>
      <w:divBdr>
        <w:top w:val="none" w:sz="0" w:space="0" w:color="auto"/>
        <w:left w:val="none" w:sz="0" w:space="0" w:color="auto"/>
        <w:bottom w:val="none" w:sz="0" w:space="0" w:color="auto"/>
        <w:right w:val="none" w:sz="0" w:space="0" w:color="auto"/>
      </w:divBdr>
    </w:div>
    <w:div w:id="810488746">
      <w:bodyDiv w:val="1"/>
      <w:marLeft w:val="0"/>
      <w:marRight w:val="0"/>
      <w:marTop w:val="0"/>
      <w:marBottom w:val="0"/>
      <w:divBdr>
        <w:top w:val="none" w:sz="0" w:space="0" w:color="auto"/>
        <w:left w:val="none" w:sz="0" w:space="0" w:color="auto"/>
        <w:bottom w:val="none" w:sz="0" w:space="0" w:color="auto"/>
        <w:right w:val="none" w:sz="0" w:space="0" w:color="auto"/>
      </w:divBdr>
    </w:div>
    <w:div w:id="861478095">
      <w:bodyDiv w:val="1"/>
      <w:marLeft w:val="0"/>
      <w:marRight w:val="0"/>
      <w:marTop w:val="0"/>
      <w:marBottom w:val="0"/>
      <w:divBdr>
        <w:top w:val="none" w:sz="0" w:space="0" w:color="auto"/>
        <w:left w:val="none" w:sz="0" w:space="0" w:color="auto"/>
        <w:bottom w:val="none" w:sz="0" w:space="0" w:color="auto"/>
        <w:right w:val="none" w:sz="0" w:space="0" w:color="auto"/>
      </w:divBdr>
    </w:div>
    <w:div w:id="871067202">
      <w:bodyDiv w:val="1"/>
      <w:marLeft w:val="0"/>
      <w:marRight w:val="0"/>
      <w:marTop w:val="0"/>
      <w:marBottom w:val="0"/>
      <w:divBdr>
        <w:top w:val="none" w:sz="0" w:space="0" w:color="auto"/>
        <w:left w:val="none" w:sz="0" w:space="0" w:color="auto"/>
        <w:bottom w:val="none" w:sz="0" w:space="0" w:color="auto"/>
        <w:right w:val="none" w:sz="0" w:space="0" w:color="auto"/>
      </w:divBdr>
    </w:div>
    <w:div w:id="891576259">
      <w:bodyDiv w:val="1"/>
      <w:marLeft w:val="0"/>
      <w:marRight w:val="0"/>
      <w:marTop w:val="0"/>
      <w:marBottom w:val="0"/>
      <w:divBdr>
        <w:top w:val="none" w:sz="0" w:space="0" w:color="auto"/>
        <w:left w:val="none" w:sz="0" w:space="0" w:color="auto"/>
        <w:bottom w:val="none" w:sz="0" w:space="0" w:color="auto"/>
        <w:right w:val="none" w:sz="0" w:space="0" w:color="auto"/>
      </w:divBdr>
    </w:div>
    <w:div w:id="918250882">
      <w:bodyDiv w:val="1"/>
      <w:marLeft w:val="0"/>
      <w:marRight w:val="0"/>
      <w:marTop w:val="0"/>
      <w:marBottom w:val="0"/>
      <w:divBdr>
        <w:top w:val="none" w:sz="0" w:space="0" w:color="auto"/>
        <w:left w:val="none" w:sz="0" w:space="0" w:color="auto"/>
        <w:bottom w:val="none" w:sz="0" w:space="0" w:color="auto"/>
        <w:right w:val="none" w:sz="0" w:space="0" w:color="auto"/>
      </w:divBdr>
    </w:div>
    <w:div w:id="961616580">
      <w:bodyDiv w:val="1"/>
      <w:marLeft w:val="0"/>
      <w:marRight w:val="0"/>
      <w:marTop w:val="0"/>
      <w:marBottom w:val="0"/>
      <w:divBdr>
        <w:top w:val="none" w:sz="0" w:space="0" w:color="auto"/>
        <w:left w:val="none" w:sz="0" w:space="0" w:color="auto"/>
        <w:bottom w:val="none" w:sz="0" w:space="0" w:color="auto"/>
        <w:right w:val="none" w:sz="0" w:space="0" w:color="auto"/>
      </w:divBdr>
    </w:div>
    <w:div w:id="962733375">
      <w:bodyDiv w:val="1"/>
      <w:marLeft w:val="0"/>
      <w:marRight w:val="0"/>
      <w:marTop w:val="0"/>
      <w:marBottom w:val="0"/>
      <w:divBdr>
        <w:top w:val="none" w:sz="0" w:space="0" w:color="auto"/>
        <w:left w:val="none" w:sz="0" w:space="0" w:color="auto"/>
        <w:bottom w:val="none" w:sz="0" w:space="0" w:color="auto"/>
        <w:right w:val="none" w:sz="0" w:space="0" w:color="auto"/>
      </w:divBdr>
    </w:div>
    <w:div w:id="966737967">
      <w:bodyDiv w:val="1"/>
      <w:marLeft w:val="0"/>
      <w:marRight w:val="0"/>
      <w:marTop w:val="0"/>
      <w:marBottom w:val="0"/>
      <w:divBdr>
        <w:top w:val="none" w:sz="0" w:space="0" w:color="auto"/>
        <w:left w:val="none" w:sz="0" w:space="0" w:color="auto"/>
        <w:bottom w:val="none" w:sz="0" w:space="0" w:color="auto"/>
        <w:right w:val="none" w:sz="0" w:space="0" w:color="auto"/>
      </w:divBdr>
    </w:div>
    <w:div w:id="975989731">
      <w:bodyDiv w:val="1"/>
      <w:marLeft w:val="0"/>
      <w:marRight w:val="0"/>
      <w:marTop w:val="0"/>
      <w:marBottom w:val="0"/>
      <w:divBdr>
        <w:top w:val="none" w:sz="0" w:space="0" w:color="auto"/>
        <w:left w:val="none" w:sz="0" w:space="0" w:color="auto"/>
        <w:bottom w:val="none" w:sz="0" w:space="0" w:color="auto"/>
        <w:right w:val="none" w:sz="0" w:space="0" w:color="auto"/>
      </w:divBdr>
    </w:div>
    <w:div w:id="994917157">
      <w:bodyDiv w:val="1"/>
      <w:marLeft w:val="0"/>
      <w:marRight w:val="0"/>
      <w:marTop w:val="0"/>
      <w:marBottom w:val="0"/>
      <w:divBdr>
        <w:top w:val="none" w:sz="0" w:space="0" w:color="auto"/>
        <w:left w:val="none" w:sz="0" w:space="0" w:color="auto"/>
        <w:bottom w:val="none" w:sz="0" w:space="0" w:color="auto"/>
        <w:right w:val="none" w:sz="0" w:space="0" w:color="auto"/>
      </w:divBdr>
    </w:div>
    <w:div w:id="1010177877">
      <w:bodyDiv w:val="1"/>
      <w:marLeft w:val="0"/>
      <w:marRight w:val="0"/>
      <w:marTop w:val="0"/>
      <w:marBottom w:val="0"/>
      <w:divBdr>
        <w:top w:val="none" w:sz="0" w:space="0" w:color="auto"/>
        <w:left w:val="none" w:sz="0" w:space="0" w:color="auto"/>
        <w:bottom w:val="none" w:sz="0" w:space="0" w:color="auto"/>
        <w:right w:val="none" w:sz="0" w:space="0" w:color="auto"/>
      </w:divBdr>
    </w:div>
    <w:div w:id="1047754345">
      <w:bodyDiv w:val="1"/>
      <w:marLeft w:val="0"/>
      <w:marRight w:val="0"/>
      <w:marTop w:val="0"/>
      <w:marBottom w:val="0"/>
      <w:divBdr>
        <w:top w:val="none" w:sz="0" w:space="0" w:color="auto"/>
        <w:left w:val="none" w:sz="0" w:space="0" w:color="auto"/>
        <w:bottom w:val="none" w:sz="0" w:space="0" w:color="auto"/>
        <w:right w:val="none" w:sz="0" w:space="0" w:color="auto"/>
      </w:divBdr>
    </w:div>
    <w:div w:id="1050878240">
      <w:bodyDiv w:val="1"/>
      <w:marLeft w:val="0"/>
      <w:marRight w:val="0"/>
      <w:marTop w:val="0"/>
      <w:marBottom w:val="0"/>
      <w:divBdr>
        <w:top w:val="none" w:sz="0" w:space="0" w:color="auto"/>
        <w:left w:val="none" w:sz="0" w:space="0" w:color="auto"/>
        <w:bottom w:val="none" w:sz="0" w:space="0" w:color="auto"/>
        <w:right w:val="none" w:sz="0" w:space="0" w:color="auto"/>
      </w:divBdr>
    </w:div>
    <w:div w:id="1077554486">
      <w:bodyDiv w:val="1"/>
      <w:marLeft w:val="0"/>
      <w:marRight w:val="0"/>
      <w:marTop w:val="0"/>
      <w:marBottom w:val="0"/>
      <w:divBdr>
        <w:top w:val="none" w:sz="0" w:space="0" w:color="auto"/>
        <w:left w:val="none" w:sz="0" w:space="0" w:color="auto"/>
        <w:bottom w:val="none" w:sz="0" w:space="0" w:color="auto"/>
        <w:right w:val="none" w:sz="0" w:space="0" w:color="auto"/>
      </w:divBdr>
    </w:div>
    <w:div w:id="1080716202">
      <w:bodyDiv w:val="1"/>
      <w:marLeft w:val="0"/>
      <w:marRight w:val="0"/>
      <w:marTop w:val="0"/>
      <w:marBottom w:val="0"/>
      <w:divBdr>
        <w:top w:val="none" w:sz="0" w:space="0" w:color="auto"/>
        <w:left w:val="none" w:sz="0" w:space="0" w:color="auto"/>
        <w:bottom w:val="none" w:sz="0" w:space="0" w:color="auto"/>
        <w:right w:val="none" w:sz="0" w:space="0" w:color="auto"/>
      </w:divBdr>
    </w:div>
    <w:div w:id="1094666814">
      <w:bodyDiv w:val="1"/>
      <w:marLeft w:val="0"/>
      <w:marRight w:val="0"/>
      <w:marTop w:val="0"/>
      <w:marBottom w:val="0"/>
      <w:divBdr>
        <w:top w:val="none" w:sz="0" w:space="0" w:color="auto"/>
        <w:left w:val="none" w:sz="0" w:space="0" w:color="auto"/>
        <w:bottom w:val="none" w:sz="0" w:space="0" w:color="auto"/>
        <w:right w:val="none" w:sz="0" w:space="0" w:color="auto"/>
      </w:divBdr>
    </w:div>
    <w:div w:id="1095399449">
      <w:bodyDiv w:val="1"/>
      <w:marLeft w:val="0"/>
      <w:marRight w:val="0"/>
      <w:marTop w:val="0"/>
      <w:marBottom w:val="0"/>
      <w:divBdr>
        <w:top w:val="none" w:sz="0" w:space="0" w:color="auto"/>
        <w:left w:val="none" w:sz="0" w:space="0" w:color="auto"/>
        <w:bottom w:val="none" w:sz="0" w:space="0" w:color="auto"/>
        <w:right w:val="none" w:sz="0" w:space="0" w:color="auto"/>
      </w:divBdr>
    </w:div>
    <w:div w:id="1110128408">
      <w:bodyDiv w:val="1"/>
      <w:marLeft w:val="0"/>
      <w:marRight w:val="0"/>
      <w:marTop w:val="0"/>
      <w:marBottom w:val="0"/>
      <w:divBdr>
        <w:top w:val="none" w:sz="0" w:space="0" w:color="auto"/>
        <w:left w:val="none" w:sz="0" w:space="0" w:color="auto"/>
        <w:bottom w:val="none" w:sz="0" w:space="0" w:color="auto"/>
        <w:right w:val="none" w:sz="0" w:space="0" w:color="auto"/>
      </w:divBdr>
    </w:div>
    <w:div w:id="1111632519">
      <w:bodyDiv w:val="1"/>
      <w:marLeft w:val="0"/>
      <w:marRight w:val="0"/>
      <w:marTop w:val="0"/>
      <w:marBottom w:val="0"/>
      <w:divBdr>
        <w:top w:val="none" w:sz="0" w:space="0" w:color="auto"/>
        <w:left w:val="none" w:sz="0" w:space="0" w:color="auto"/>
        <w:bottom w:val="none" w:sz="0" w:space="0" w:color="auto"/>
        <w:right w:val="none" w:sz="0" w:space="0" w:color="auto"/>
      </w:divBdr>
    </w:div>
    <w:div w:id="1134909020">
      <w:bodyDiv w:val="1"/>
      <w:marLeft w:val="0"/>
      <w:marRight w:val="0"/>
      <w:marTop w:val="0"/>
      <w:marBottom w:val="0"/>
      <w:divBdr>
        <w:top w:val="none" w:sz="0" w:space="0" w:color="auto"/>
        <w:left w:val="none" w:sz="0" w:space="0" w:color="auto"/>
        <w:bottom w:val="none" w:sz="0" w:space="0" w:color="auto"/>
        <w:right w:val="none" w:sz="0" w:space="0" w:color="auto"/>
      </w:divBdr>
    </w:div>
    <w:div w:id="1137143443">
      <w:bodyDiv w:val="1"/>
      <w:marLeft w:val="0"/>
      <w:marRight w:val="0"/>
      <w:marTop w:val="0"/>
      <w:marBottom w:val="0"/>
      <w:divBdr>
        <w:top w:val="none" w:sz="0" w:space="0" w:color="auto"/>
        <w:left w:val="none" w:sz="0" w:space="0" w:color="auto"/>
        <w:bottom w:val="none" w:sz="0" w:space="0" w:color="auto"/>
        <w:right w:val="none" w:sz="0" w:space="0" w:color="auto"/>
      </w:divBdr>
    </w:div>
    <w:div w:id="1139104268">
      <w:bodyDiv w:val="1"/>
      <w:marLeft w:val="0"/>
      <w:marRight w:val="0"/>
      <w:marTop w:val="0"/>
      <w:marBottom w:val="0"/>
      <w:divBdr>
        <w:top w:val="none" w:sz="0" w:space="0" w:color="auto"/>
        <w:left w:val="none" w:sz="0" w:space="0" w:color="auto"/>
        <w:bottom w:val="none" w:sz="0" w:space="0" w:color="auto"/>
        <w:right w:val="none" w:sz="0" w:space="0" w:color="auto"/>
      </w:divBdr>
    </w:div>
    <w:div w:id="1143082954">
      <w:bodyDiv w:val="1"/>
      <w:marLeft w:val="0"/>
      <w:marRight w:val="0"/>
      <w:marTop w:val="0"/>
      <w:marBottom w:val="0"/>
      <w:divBdr>
        <w:top w:val="none" w:sz="0" w:space="0" w:color="auto"/>
        <w:left w:val="none" w:sz="0" w:space="0" w:color="auto"/>
        <w:bottom w:val="none" w:sz="0" w:space="0" w:color="auto"/>
        <w:right w:val="none" w:sz="0" w:space="0" w:color="auto"/>
      </w:divBdr>
    </w:div>
    <w:div w:id="1162425924">
      <w:bodyDiv w:val="1"/>
      <w:marLeft w:val="0"/>
      <w:marRight w:val="0"/>
      <w:marTop w:val="0"/>
      <w:marBottom w:val="0"/>
      <w:divBdr>
        <w:top w:val="none" w:sz="0" w:space="0" w:color="auto"/>
        <w:left w:val="none" w:sz="0" w:space="0" w:color="auto"/>
        <w:bottom w:val="none" w:sz="0" w:space="0" w:color="auto"/>
        <w:right w:val="none" w:sz="0" w:space="0" w:color="auto"/>
      </w:divBdr>
    </w:div>
    <w:div w:id="1175532963">
      <w:bodyDiv w:val="1"/>
      <w:marLeft w:val="0"/>
      <w:marRight w:val="0"/>
      <w:marTop w:val="0"/>
      <w:marBottom w:val="0"/>
      <w:divBdr>
        <w:top w:val="none" w:sz="0" w:space="0" w:color="auto"/>
        <w:left w:val="none" w:sz="0" w:space="0" w:color="auto"/>
        <w:bottom w:val="none" w:sz="0" w:space="0" w:color="auto"/>
        <w:right w:val="none" w:sz="0" w:space="0" w:color="auto"/>
      </w:divBdr>
    </w:div>
    <w:div w:id="1176309827">
      <w:bodyDiv w:val="1"/>
      <w:marLeft w:val="0"/>
      <w:marRight w:val="0"/>
      <w:marTop w:val="0"/>
      <w:marBottom w:val="0"/>
      <w:divBdr>
        <w:top w:val="none" w:sz="0" w:space="0" w:color="auto"/>
        <w:left w:val="none" w:sz="0" w:space="0" w:color="auto"/>
        <w:bottom w:val="none" w:sz="0" w:space="0" w:color="auto"/>
        <w:right w:val="none" w:sz="0" w:space="0" w:color="auto"/>
      </w:divBdr>
    </w:div>
    <w:div w:id="1192496424">
      <w:bodyDiv w:val="1"/>
      <w:marLeft w:val="0"/>
      <w:marRight w:val="0"/>
      <w:marTop w:val="0"/>
      <w:marBottom w:val="0"/>
      <w:divBdr>
        <w:top w:val="none" w:sz="0" w:space="0" w:color="auto"/>
        <w:left w:val="none" w:sz="0" w:space="0" w:color="auto"/>
        <w:bottom w:val="none" w:sz="0" w:space="0" w:color="auto"/>
        <w:right w:val="none" w:sz="0" w:space="0" w:color="auto"/>
      </w:divBdr>
    </w:div>
    <w:div w:id="1194464891">
      <w:bodyDiv w:val="1"/>
      <w:marLeft w:val="0"/>
      <w:marRight w:val="0"/>
      <w:marTop w:val="0"/>
      <w:marBottom w:val="0"/>
      <w:divBdr>
        <w:top w:val="none" w:sz="0" w:space="0" w:color="auto"/>
        <w:left w:val="none" w:sz="0" w:space="0" w:color="auto"/>
        <w:bottom w:val="none" w:sz="0" w:space="0" w:color="auto"/>
        <w:right w:val="none" w:sz="0" w:space="0" w:color="auto"/>
      </w:divBdr>
    </w:div>
    <w:div w:id="1211498975">
      <w:bodyDiv w:val="1"/>
      <w:marLeft w:val="0"/>
      <w:marRight w:val="0"/>
      <w:marTop w:val="0"/>
      <w:marBottom w:val="0"/>
      <w:divBdr>
        <w:top w:val="none" w:sz="0" w:space="0" w:color="auto"/>
        <w:left w:val="none" w:sz="0" w:space="0" w:color="auto"/>
        <w:bottom w:val="none" w:sz="0" w:space="0" w:color="auto"/>
        <w:right w:val="none" w:sz="0" w:space="0" w:color="auto"/>
      </w:divBdr>
    </w:div>
    <w:div w:id="1239827067">
      <w:bodyDiv w:val="1"/>
      <w:marLeft w:val="0"/>
      <w:marRight w:val="0"/>
      <w:marTop w:val="0"/>
      <w:marBottom w:val="0"/>
      <w:divBdr>
        <w:top w:val="none" w:sz="0" w:space="0" w:color="auto"/>
        <w:left w:val="none" w:sz="0" w:space="0" w:color="auto"/>
        <w:bottom w:val="none" w:sz="0" w:space="0" w:color="auto"/>
        <w:right w:val="none" w:sz="0" w:space="0" w:color="auto"/>
      </w:divBdr>
    </w:div>
    <w:div w:id="1261448549">
      <w:bodyDiv w:val="1"/>
      <w:marLeft w:val="0"/>
      <w:marRight w:val="0"/>
      <w:marTop w:val="0"/>
      <w:marBottom w:val="0"/>
      <w:divBdr>
        <w:top w:val="none" w:sz="0" w:space="0" w:color="auto"/>
        <w:left w:val="none" w:sz="0" w:space="0" w:color="auto"/>
        <w:bottom w:val="none" w:sz="0" w:space="0" w:color="auto"/>
        <w:right w:val="none" w:sz="0" w:space="0" w:color="auto"/>
      </w:divBdr>
    </w:div>
    <w:div w:id="1298291652">
      <w:bodyDiv w:val="1"/>
      <w:marLeft w:val="0"/>
      <w:marRight w:val="0"/>
      <w:marTop w:val="0"/>
      <w:marBottom w:val="0"/>
      <w:divBdr>
        <w:top w:val="none" w:sz="0" w:space="0" w:color="auto"/>
        <w:left w:val="none" w:sz="0" w:space="0" w:color="auto"/>
        <w:bottom w:val="none" w:sz="0" w:space="0" w:color="auto"/>
        <w:right w:val="none" w:sz="0" w:space="0" w:color="auto"/>
      </w:divBdr>
    </w:div>
    <w:div w:id="1304699514">
      <w:bodyDiv w:val="1"/>
      <w:marLeft w:val="0"/>
      <w:marRight w:val="0"/>
      <w:marTop w:val="0"/>
      <w:marBottom w:val="0"/>
      <w:divBdr>
        <w:top w:val="none" w:sz="0" w:space="0" w:color="auto"/>
        <w:left w:val="none" w:sz="0" w:space="0" w:color="auto"/>
        <w:bottom w:val="none" w:sz="0" w:space="0" w:color="auto"/>
        <w:right w:val="none" w:sz="0" w:space="0" w:color="auto"/>
      </w:divBdr>
    </w:div>
    <w:div w:id="1356997923">
      <w:bodyDiv w:val="1"/>
      <w:marLeft w:val="0"/>
      <w:marRight w:val="0"/>
      <w:marTop w:val="0"/>
      <w:marBottom w:val="0"/>
      <w:divBdr>
        <w:top w:val="none" w:sz="0" w:space="0" w:color="auto"/>
        <w:left w:val="none" w:sz="0" w:space="0" w:color="auto"/>
        <w:bottom w:val="none" w:sz="0" w:space="0" w:color="auto"/>
        <w:right w:val="none" w:sz="0" w:space="0" w:color="auto"/>
      </w:divBdr>
    </w:div>
    <w:div w:id="1457942918">
      <w:bodyDiv w:val="1"/>
      <w:marLeft w:val="0"/>
      <w:marRight w:val="0"/>
      <w:marTop w:val="0"/>
      <w:marBottom w:val="0"/>
      <w:divBdr>
        <w:top w:val="none" w:sz="0" w:space="0" w:color="auto"/>
        <w:left w:val="none" w:sz="0" w:space="0" w:color="auto"/>
        <w:bottom w:val="none" w:sz="0" w:space="0" w:color="auto"/>
        <w:right w:val="none" w:sz="0" w:space="0" w:color="auto"/>
      </w:divBdr>
    </w:div>
    <w:div w:id="1464419764">
      <w:bodyDiv w:val="1"/>
      <w:marLeft w:val="0"/>
      <w:marRight w:val="0"/>
      <w:marTop w:val="0"/>
      <w:marBottom w:val="0"/>
      <w:divBdr>
        <w:top w:val="none" w:sz="0" w:space="0" w:color="auto"/>
        <w:left w:val="none" w:sz="0" w:space="0" w:color="auto"/>
        <w:bottom w:val="none" w:sz="0" w:space="0" w:color="auto"/>
        <w:right w:val="none" w:sz="0" w:space="0" w:color="auto"/>
      </w:divBdr>
    </w:div>
    <w:div w:id="1525362519">
      <w:bodyDiv w:val="1"/>
      <w:marLeft w:val="0"/>
      <w:marRight w:val="0"/>
      <w:marTop w:val="0"/>
      <w:marBottom w:val="0"/>
      <w:divBdr>
        <w:top w:val="none" w:sz="0" w:space="0" w:color="auto"/>
        <w:left w:val="none" w:sz="0" w:space="0" w:color="auto"/>
        <w:bottom w:val="none" w:sz="0" w:space="0" w:color="auto"/>
        <w:right w:val="none" w:sz="0" w:space="0" w:color="auto"/>
      </w:divBdr>
    </w:div>
    <w:div w:id="1531335730">
      <w:bodyDiv w:val="1"/>
      <w:marLeft w:val="0"/>
      <w:marRight w:val="0"/>
      <w:marTop w:val="0"/>
      <w:marBottom w:val="0"/>
      <w:divBdr>
        <w:top w:val="none" w:sz="0" w:space="0" w:color="auto"/>
        <w:left w:val="none" w:sz="0" w:space="0" w:color="auto"/>
        <w:bottom w:val="none" w:sz="0" w:space="0" w:color="auto"/>
        <w:right w:val="none" w:sz="0" w:space="0" w:color="auto"/>
      </w:divBdr>
    </w:div>
    <w:div w:id="1552771459">
      <w:bodyDiv w:val="1"/>
      <w:marLeft w:val="0"/>
      <w:marRight w:val="0"/>
      <w:marTop w:val="0"/>
      <w:marBottom w:val="0"/>
      <w:divBdr>
        <w:top w:val="none" w:sz="0" w:space="0" w:color="auto"/>
        <w:left w:val="none" w:sz="0" w:space="0" w:color="auto"/>
        <w:bottom w:val="none" w:sz="0" w:space="0" w:color="auto"/>
        <w:right w:val="none" w:sz="0" w:space="0" w:color="auto"/>
      </w:divBdr>
    </w:div>
    <w:div w:id="1569607333">
      <w:bodyDiv w:val="1"/>
      <w:marLeft w:val="0"/>
      <w:marRight w:val="0"/>
      <w:marTop w:val="0"/>
      <w:marBottom w:val="0"/>
      <w:divBdr>
        <w:top w:val="none" w:sz="0" w:space="0" w:color="auto"/>
        <w:left w:val="none" w:sz="0" w:space="0" w:color="auto"/>
        <w:bottom w:val="none" w:sz="0" w:space="0" w:color="auto"/>
        <w:right w:val="none" w:sz="0" w:space="0" w:color="auto"/>
      </w:divBdr>
    </w:div>
    <w:div w:id="157354225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10702114">
      <w:bodyDiv w:val="1"/>
      <w:marLeft w:val="0"/>
      <w:marRight w:val="0"/>
      <w:marTop w:val="0"/>
      <w:marBottom w:val="0"/>
      <w:divBdr>
        <w:top w:val="none" w:sz="0" w:space="0" w:color="auto"/>
        <w:left w:val="none" w:sz="0" w:space="0" w:color="auto"/>
        <w:bottom w:val="none" w:sz="0" w:space="0" w:color="auto"/>
        <w:right w:val="none" w:sz="0" w:space="0" w:color="auto"/>
      </w:divBdr>
    </w:div>
    <w:div w:id="1611935876">
      <w:bodyDiv w:val="1"/>
      <w:marLeft w:val="0"/>
      <w:marRight w:val="0"/>
      <w:marTop w:val="0"/>
      <w:marBottom w:val="0"/>
      <w:divBdr>
        <w:top w:val="none" w:sz="0" w:space="0" w:color="auto"/>
        <w:left w:val="none" w:sz="0" w:space="0" w:color="auto"/>
        <w:bottom w:val="none" w:sz="0" w:space="0" w:color="auto"/>
        <w:right w:val="none" w:sz="0" w:space="0" w:color="auto"/>
      </w:divBdr>
    </w:div>
    <w:div w:id="1619216297">
      <w:bodyDiv w:val="1"/>
      <w:marLeft w:val="0"/>
      <w:marRight w:val="0"/>
      <w:marTop w:val="0"/>
      <w:marBottom w:val="0"/>
      <w:divBdr>
        <w:top w:val="none" w:sz="0" w:space="0" w:color="auto"/>
        <w:left w:val="none" w:sz="0" w:space="0" w:color="auto"/>
        <w:bottom w:val="none" w:sz="0" w:space="0" w:color="auto"/>
        <w:right w:val="none" w:sz="0" w:space="0" w:color="auto"/>
      </w:divBdr>
    </w:div>
    <w:div w:id="1619219565">
      <w:bodyDiv w:val="1"/>
      <w:marLeft w:val="0"/>
      <w:marRight w:val="0"/>
      <w:marTop w:val="0"/>
      <w:marBottom w:val="0"/>
      <w:divBdr>
        <w:top w:val="none" w:sz="0" w:space="0" w:color="auto"/>
        <w:left w:val="none" w:sz="0" w:space="0" w:color="auto"/>
        <w:bottom w:val="none" w:sz="0" w:space="0" w:color="auto"/>
        <w:right w:val="none" w:sz="0" w:space="0" w:color="auto"/>
      </w:divBdr>
    </w:div>
    <w:div w:id="1626542017">
      <w:bodyDiv w:val="1"/>
      <w:marLeft w:val="0"/>
      <w:marRight w:val="0"/>
      <w:marTop w:val="0"/>
      <w:marBottom w:val="0"/>
      <w:divBdr>
        <w:top w:val="none" w:sz="0" w:space="0" w:color="auto"/>
        <w:left w:val="none" w:sz="0" w:space="0" w:color="auto"/>
        <w:bottom w:val="none" w:sz="0" w:space="0" w:color="auto"/>
        <w:right w:val="none" w:sz="0" w:space="0" w:color="auto"/>
      </w:divBdr>
    </w:div>
    <w:div w:id="1645433074">
      <w:bodyDiv w:val="1"/>
      <w:marLeft w:val="0"/>
      <w:marRight w:val="0"/>
      <w:marTop w:val="0"/>
      <w:marBottom w:val="0"/>
      <w:divBdr>
        <w:top w:val="none" w:sz="0" w:space="0" w:color="auto"/>
        <w:left w:val="none" w:sz="0" w:space="0" w:color="auto"/>
        <w:bottom w:val="none" w:sz="0" w:space="0" w:color="auto"/>
        <w:right w:val="none" w:sz="0" w:space="0" w:color="auto"/>
      </w:divBdr>
    </w:div>
    <w:div w:id="1666738392">
      <w:bodyDiv w:val="1"/>
      <w:marLeft w:val="0"/>
      <w:marRight w:val="0"/>
      <w:marTop w:val="0"/>
      <w:marBottom w:val="0"/>
      <w:divBdr>
        <w:top w:val="none" w:sz="0" w:space="0" w:color="auto"/>
        <w:left w:val="none" w:sz="0" w:space="0" w:color="auto"/>
        <w:bottom w:val="none" w:sz="0" w:space="0" w:color="auto"/>
        <w:right w:val="none" w:sz="0" w:space="0" w:color="auto"/>
      </w:divBdr>
    </w:div>
    <w:div w:id="1672758971">
      <w:bodyDiv w:val="1"/>
      <w:marLeft w:val="0"/>
      <w:marRight w:val="0"/>
      <w:marTop w:val="0"/>
      <w:marBottom w:val="0"/>
      <w:divBdr>
        <w:top w:val="none" w:sz="0" w:space="0" w:color="auto"/>
        <w:left w:val="none" w:sz="0" w:space="0" w:color="auto"/>
        <w:bottom w:val="none" w:sz="0" w:space="0" w:color="auto"/>
        <w:right w:val="none" w:sz="0" w:space="0" w:color="auto"/>
      </w:divBdr>
    </w:div>
    <w:div w:id="1692339909">
      <w:bodyDiv w:val="1"/>
      <w:marLeft w:val="0"/>
      <w:marRight w:val="0"/>
      <w:marTop w:val="0"/>
      <w:marBottom w:val="0"/>
      <w:divBdr>
        <w:top w:val="none" w:sz="0" w:space="0" w:color="auto"/>
        <w:left w:val="none" w:sz="0" w:space="0" w:color="auto"/>
        <w:bottom w:val="none" w:sz="0" w:space="0" w:color="auto"/>
        <w:right w:val="none" w:sz="0" w:space="0" w:color="auto"/>
      </w:divBdr>
    </w:div>
    <w:div w:id="1735738540">
      <w:bodyDiv w:val="1"/>
      <w:marLeft w:val="0"/>
      <w:marRight w:val="0"/>
      <w:marTop w:val="0"/>
      <w:marBottom w:val="0"/>
      <w:divBdr>
        <w:top w:val="none" w:sz="0" w:space="0" w:color="auto"/>
        <w:left w:val="none" w:sz="0" w:space="0" w:color="auto"/>
        <w:bottom w:val="none" w:sz="0" w:space="0" w:color="auto"/>
        <w:right w:val="none" w:sz="0" w:space="0" w:color="auto"/>
      </w:divBdr>
    </w:div>
    <w:div w:id="1769739227">
      <w:bodyDiv w:val="1"/>
      <w:marLeft w:val="0"/>
      <w:marRight w:val="0"/>
      <w:marTop w:val="0"/>
      <w:marBottom w:val="0"/>
      <w:divBdr>
        <w:top w:val="none" w:sz="0" w:space="0" w:color="auto"/>
        <w:left w:val="none" w:sz="0" w:space="0" w:color="auto"/>
        <w:bottom w:val="none" w:sz="0" w:space="0" w:color="auto"/>
        <w:right w:val="none" w:sz="0" w:space="0" w:color="auto"/>
      </w:divBdr>
    </w:div>
    <w:div w:id="1775782372">
      <w:bodyDiv w:val="1"/>
      <w:marLeft w:val="0"/>
      <w:marRight w:val="0"/>
      <w:marTop w:val="0"/>
      <w:marBottom w:val="0"/>
      <w:divBdr>
        <w:top w:val="none" w:sz="0" w:space="0" w:color="auto"/>
        <w:left w:val="none" w:sz="0" w:space="0" w:color="auto"/>
        <w:bottom w:val="none" w:sz="0" w:space="0" w:color="auto"/>
        <w:right w:val="none" w:sz="0" w:space="0" w:color="auto"/>
      </w:divBdr>
    </w:div>
    <w:div w:id="1792477313">
      <w:bodyDiv w:val="1"/>
      <w:marLeft w:val="0"/>
      <w:marRight w:val="0"/>
      <w:marTop w:val="0"/>
      <w:marBottom w:val="0"/>
      <w:divBdr>
        <w:top w:val="none" w:sz="0" w:space="0" w:color="auto"/>
        <w:left w:val="none" w:sz="0" w:space="0" w:color="auto"/>
        <w:bottom w:val="none" w:sz="0" w:space="0" w:color="auto"/>
        <w:right w:val="none" w:sz="0" w:space="0" w:color="auto"/>
      </w:divBdr>
    </w:div>
    <w:div w:id="1801191906">
      <w:bodyDiv w:val="1"/>
      <w:marLeft w:val="0"/>
      <w:marRight w:val="0"/>
      <w:marTop w:val="0"/>
      <w:marBottom w:val="0"/>
      <w:divBdr>
        <w:top w:val="none" w:sz="0" w:space="0" w:color="auto"/>
        <w:left w:val="none" w:sz="0" w:space="0" w:color="auto"/>
        <w:bottom w:val="none" w:sz="0" w:space="0" w:color="auto"/>
        <w:right w:val="none" w:sz="0" w:space="0" w:color="auto"/>
      </w:divBdr>
    </w:div>
    <w:div w:id="1827822266">
      <w:bodyDiv w:val="1"/>
      <w:marLeft w:val="0"/>
      <w:marRight w:val="0"/>
      <w:marTop w:val="0"/>
      <w:marBottom w:val="0"/>
      <w:divBdr>
        <w:top w:val="none" w:sz="0" w:space="0" w:color="auto"/>
        <w:left w:val="none" w:sz="0" w:space="0" w:color="auto"/>
        <w:bottom w:val="none" w:sz="0" w:space="0" w:color="auto"/>
        <w:right w:val="none" w:sz="0" w:space="0" w:color="auto"/>
      </w:divBdr>
    </w:div>
    <w:div w:id="1891188806">
      <w:bodyDiv w:val="1"/>
      <w:marLeft w:val="0"/>
      <w:marRight w:val="0"/>
      <w:marTop w:val="0"/>
      <w:marBottom w:val="0"/>
      <w:divBdr>
        <w:top w:val="none" w:sz="0" w:space="0" w:color="auto"/>
        <w:left w:val="none" w:sz="0" w:space="0" w:color="auto"/>
        <w:bottom w:val="none" w:sz="0" w:space="0" w:color="auto"/>
        <w:right w:val="none" w:sz="0" w:space="0" w:color="auto"/>
      </w:divBdr>
    </w:div>
    <w:div w:id="1934705194">
      <w:bodyDiv w:val="1"/>
      <w:marLeft w:val="0"/>
      <w:marRight w:val="0"/>
      <w:marTop w:val="0"/>
      <w:marBottom w:val="0"/>
      <w:divBdr>
        <w:top w:val="none" w:sz="0" w:space="0" w:color="auto"/>
        <w:left w:val="none" w:sz="0" w:space="0" w:color="auto"/>
        <w:bottom w:val="none" w:sz="0" w:space="0" w:color="auto"/>
        <w:right w:val="none" w:sz="0" w:space="0" w:color="auto"/>
      </w:divBdr>
    </w:div>
    <w:div w:id="1939747965">
      <w:bodyDiv w:val="1"/>
      <w:marLeft w:val="0"/>
      <w:marRight w:val="0"/>
      <w:marTop w:val="0"/>
      <w:marBottom w:val="0"/>
      <w:divBdr>
        <w:top w:val="none" w:sz="0" w:space="0" w:color="auto"/>
        <w:left w:val="none" w:sz="0" w:space="0" w:color="auto"/>
        <w:bottom w:val="none" w:sz="0" w:space="0" w:color="auto"/>
        <w:right w:val="none" w:sz="0" w:space="0" w:color="auto"/>
      </w:divBdr>
    </w:div>
    <w:div w:id="1982490681">
      <w:bodyDiv w:val="1"/>
      <w:marLeft w:val="0"/>
      <w:marRight w:val="0"/>
      <w:marTop w:val="0"/>
      <w:marBottom w:val="0"/>
      <w:divBdr>
        <w:top w:val="none" w:sz="0" w:space="0" w:color="auto"/>
        <w:left w:val="none" w:sz="0" w:space="0" w:color="auto"/>
        <w:bottom w:val="none" w:sz="0" w:space="0" w:color="auto"/>
        <w:right w:val="none" w:sz="0" w:space="0" w:color="auto"/>
      </w:divBdr>
    </w:div>
    <w:div w:id="2022773522">
      <w:bodyDiv w:val="1"/>
      <w:marLeft w:val="0"/>
      <w:marRight w:val="0"/>
      <w:marTop w:val="0"/>
      <w:marBottom w:val="0"/>
      <w:divBdr>
        <w:top w:val="none" w:sz="0" w:space="0" w:color="auto"/>
        <w:left w:val="none" w:sz="0" w:space="0" w:color="auto"/>
        <w:bottom w:val="none" w:sz="0" w:space="0" w:color="auto"/>
        <w:right w:val="none" w:sz="0" w:space="0" w:color="auto"/>
      </w:divBdr>
    </w:div>
    <w:div w:id="2035300279">
      <w:bodyDiv w:val="1"/>
      <w:marLeft w:val="0"/>
      <w:marRight w:val="0"/>
      <w:marTop w:val="0"/>
      <w:marBottom w:val="0"/>
      <w:divBdr>
        <w:top w:val="none" w:sz="0" w:space="0" w:color="auto"/>
        <w:left w:val="none" w:sz="0" w:space="0" w:color="auto"/>
        <w:bottom w:val="none" w:sz="0" w:space="0" w:color="auto"/>
        <w:right w:val="none" w:sz="0" w:space="0" w:color="auto"/>
      </w:divBdr>
    </w:div>
    <w:div w:id="2054689597">
      <w:bodyDiv w:val="1"/>
      <w:marLeft w:val="0"/>
      <w:marRight w:val="0"/>
      <w:marTop w:val="0"/>
      <w:marBottom w:val="0"/>
      <w:divBdr>
        <w:top w:val="none" w:sz="0" w:space="0" w:color="auto"/>
        <w:left w:val="none" w:sz="0" w:space="0" w:color="auto"/>
        <w:bottom w:val="none" w:sz="0" w:space="0" w:color="auto"/>
        <w:right w:val="none" w:sz="0" w:space="0" w:color="auto"/>
      </w:divBdr>
    </w:div>
    <w:div w:id="2057269037">
      <w:bodyDiv w:val="1"/>
      <w:marLeft w:val="0"/>
      <w:marRight w:val="0"/>
      <w:marTop w:val="0"/>
      <w:marBottom w:val="0"/>
      <w:divBdr>
        <w:top w:val="none" w:sz="0" w:space="0" w:color="auto"/>
        <w:left w:val="none" w:sz="0" w:space="0" w:color="auto"/>
        <w:bottom w:val="none" w:sz="0" w:space="0" w:color="auto"/>
        <w:right w:val="none" w:sz="0" w:space="0" w:color="auto"/>
      </w:divBdr>
    </w:div>
    <w:div w:id="2079553707">
      <w:bodyDiv w:val="1"/>
      <w:marLeft w:val="0"/>
      <w:marRight w:val="0"/>
      <w:marTop w:val="0"/>
      <w:marBottom w:val="0"/>
      <w:divBdr>
        <w:top w:val="none" w:sz="0" w:space="0" w:color="auto"/>
        <w:left w:val="none" w:sz="0" w:space="0" w:color="auto"/>
        <w:bottom w:val="none" w:sz="0" w:space="0" w:color="auto"/>
        <w:right w:val="none" w:sz="0" w:space="0" w:color="auto"/>
      </w:divBdr>
    </w:div>
    <w:div w:id="2101556803">
      <w:bodyDiv w:val="1"/>
      <w:marLeft w:val="0"/>
      <w:marRight w:val="0"/>
      <w:marTop w:val="0"/>
      <w:marBottom w:val="0"/>
      <w:divBdr>
        <w:top w:val="none" w:sz="0" w:space="0" w:color="auto"/>
        <w:left w:val="none" w:sz="0" w:space="0" w:color="auto"/>
        <w:bottom w:val="none" w:sz="0" w:space="0" w:color="auto"/>
        <w:right w:val="none" w:sz="0" w:space="0" w:color="auto"/>
      </w:divBdr>
    </w:div>
    <w:div w:id="2131780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Desktop\Sandbox\DevNet\1.0\Activiti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6DED61730BA4CBCABA5E572FEB0D39B"/>
        <w:category>
          <w:name w:val="General"/>
          <w:gallery w:val="placeholder"/>
        </w:category>
        <w:types>
          <w:type w:val="bbPlcHdr"/>
        </w:types>
        <w:behaviors>
          <w:behavior w:val="content"/>
        </w:behaviors>
        <w:guid w:val="{7B396C62-AF31-46E4-87D6-FE41BDBE6EA7}"/>
      </w:docPartPr>
      <w:docPartBody>
        <w:p w:rsidR="00ED4798" w:rsidRDefault="00055325">
          <w:pPr>
            <w:pStyle w:val="66DED61730BA4CBCABA5E572FEB0D39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325"/>
    <w:rsid w:val="00055325"/>
    <w:rsid w:val="001E294A"/>
    <w:rsid w:val="00733297"/>
    <w:rsid w:val="0078263E"/>
    <w:rsid w:val="007B0C1C"/>
    <w:rsid w:val="00A03820"/>
    <w:rsid w:val="00AD289E"/>
    <w:rsid w:val="00B437BE"/>
    <w:rsid w:val="00D11DB8"/>
    <w:rsid w:val="00D14548"/>
    <w:rsid w:val="00D620C5"/>
    <w:rsid w:val="00E366BF"/>
    <w:rsid w:val="00E67F8E"/>
    <w:rsid w:val="00EA05C0"/>
    <w:rsid w:val="00ED47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6DED61730BA4CBCABA5E572FEB0D39B">
    <w:name w:val="66DED61730BA4CBCABA5E572FEB0D3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AB1FA2-6D2C-4E71-9140-3A857AAED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10</TotalTime>
  <Pages>15</Pages>
  <Words>4597</Words>
  <Characters>26208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Lab – Software Version Control with Git</vt:lpstr>
    </vt:vector>
  </TitlesOfParts>
  <Company>Cisco Systems, Inc.</Company>
  <LinksUpToDate>false</LinksUpToDate>
  <CharactersWithSpaces>30744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Software Version Control with Git</dc:title>
  <dc:creator>Allan Johnson</dc:creator>
  <dc:description>2020</dc:description>
  <cp:lastModifiedBy>Suk-Yi Pennock -X (spennock - UNICON INC at Cisco)</cp:lastModifiedBy>
  <cp:revision>9</cp:revision>
  <cp:lastPrinted>2020-07-17T23:58:00Z</cp:lastPrinted>
  <dcterms:created xsi:type="dcterms:W3CDTF">2020-07-02T16:52:00Z</dcterms:created>
  <dcterms:modified xsi:type="dcterms:W3CDTF">2020-07-17T23:58:00Z</dcterms:modified>
</cp:coreProperties>
</file>