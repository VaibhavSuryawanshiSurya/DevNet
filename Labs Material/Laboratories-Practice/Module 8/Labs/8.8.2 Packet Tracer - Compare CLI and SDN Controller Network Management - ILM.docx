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F4BC6" w14:textId="2BEFA1BC" w:rsidR="004D36D7" w:rsidRPr="00FD4A68" w:rsidRDefault="00EA0D54" w:rsidP="00B4794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4EE9650FBAB24E2085FD0F059C3428E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B864EA" w:rsidRPr="00B864EA">
            <w:t>Packet Tracer - Compare</w:t>
          </w:r>
          <w:r w:rsidR="005B173C">
            <w:t xml:space="preserve"> </w:t>
          </w:r>
          <w:r w:rsidR="00B864EA" w:rsidRPr="00B864EA">
            <w:t xml:space="preserve">CLI and SDN Controller </w:t>
          </w:r>
          <w:r w:rsidR="00AD4E7A">
            <w:t>Network Management</w:t>
          </w:r>
        </w:sdtContent>
      </w:sdt>
      <w:r w:rsidR="004D36D7" w:rsidRPr="00FD4A68">
        <w:t xml:space="preserve"> </w:t>
      </w:r>
      <w:r w:rsidR="00D84BDA" w:rsidRPr="00FD4A68">
        <w:rPr>
          <w:rStyle w:val="LabTitleInstVersred"/>
        </w:rPr>
        <w:t>(Instructor Version)</w:t>
      </w:r>
    </w:p>
    <w:p w14:paraId="4D8AA333" w14:textId="77777777" w:rsidR="00D778DF" w:rsidRPr="009A1CF4" w:rsidRDefault="00D778DF" w:rsidP="00D778DF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>
        <w:t xml:space="preserve">font color </w:t>
      </w:r>
      <w:r w:rsidR="006F1616">
        <w:t>or g</w:t>
      </w:r>
      <w:r w:rsidRPr="009A1CF4">
        <w:t>ray highlights indicate text that appears in the instructor copy only.</w:t>
      </w:r>
    </w:p>
    <w:p w14:paraId="686FA09B" w14:textId="08076D72" w:rsidR="00D778DF" w:rsidRDefault="00D778DF" w:rsidP="00D452F4">
      <w:pPr>
        <w:pStyle w:val="Heading1"/>
      </w:pPr>
      <w:r w:rsidRPr="00E70096">
        <w:t>Addressing Table</w:t>
      </w:r>
    </w:p>
    <w:p w14:paraId="1FFE5215" w14:textId="59A52A6B" w:rsidR="00461D91" w:rsidRPr="00461D91" w:rsidRDefault="00461D91" w:rsidP="00461D91">
      <w:pPr>
        <w:pStyle w:val="BodyText"/>
      </w:pPr>
      <w:r w:rsidRPr="000072B4">
        <w:rPr>
          <w:b/>
          <w:bCs/>
        </w:rPr>
        <w:t>Note</w:t>
      </w:r>
      <w:r>
        <w:t>: All subnet masks are /24 (255.255.255.0).</w:t>
      </w:r>
    </w:p>
    <w:tbl>
      <w:tblPr>
        <w:tblW w:w="1016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and IP Address."/>
      </w:tblPr>
      <w:tblGrid>
        <w:gridCol w:w="3057"/>
        <w:gridCol w:w="3060"/>
        <w:gridCol w:w="4050"/>
      </w:tblGrid>
      <w:tr w:rsidR="00A97E59" w14:paraId="694196E4" w14:textId="77777777" w:rsidTr="006F5B92">
        <w:trPr>
          <w:cantSplit/>
          <w:tblHeader/>
        </w:trPr>
        <w:tc>
          <w:tcPr>
            <w:tcW w:w="3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D715139" w14:textId="77777777" w:rsidR="00A97E59" w:rsidRPr="00E87D62" w:rsidRDefault="00A97E59" w:rsidP="00D15520">
            <w:pPr>
              <w:pStyle w:val="TableHeading"/>
            </w:pPr>
            <w:r>
              <w:t>Device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F45B54D" w14:textId="77777777" w:rsidR="00A97E59" w:rsidRPr="00E87D62" w:rsidRDefault="00A97E59" w:rsidP="00D15520">
            <w:pPr>
              <w:pStyle w:val="TableHeading"/>
            </w:pPr>
            <w:r w:rsidRPr="00E87D62">
              <w:t>Interface</w:t>
            </w:r>
          </w:p>
        </w:tc>
        <w:tc>
          <w:tcPr>
            <w:tcW w:w="40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0490A49" w14:textId="78843FB0" w:rsidR="00A97E59" w:rsidRPr="00E87D62" w:rsidRDefault="00A97E59" w:rsidP="00D15520">
            <w:pPr>
              <w:pStyle w:val="TableHeading"/>
            </w:pPr>
            <w:r w:rsidRPr="00E87D62">
              <w:t>IP Address</w:t>
            </w:r>
          </w:p>
        </w:tc>
      </w:tr>
      <w:tr w:rsidR="00A97E59" w14:paraId="6E9F43B0" w14:textId="77777777" w:rsidTr="006F5B92">
        <w:trPr>
          <w:cantSplit/>
        </w:trPr>
        <w:tc>
          <w:tcPr>
            <w:tcW w:w="3057" w:type="dxa"/>
            <w:tcBorders>
              <w:bottom w:val="nil"/>
            </w:tcBorders>
            <w:vAlign w:val="bottom"/>
          </w:tcPr>
          <w:p w14:paraId="14468BE3" w14:textId="03BAF04D" w:rsidR="00A97E59" w:rsidRPr="008B68E7" w:rsidRDefault="00A97E59" w:rsidP="008B68E7">
            <w:pPr>
              <w:pStyle w:val="TableText"/>
            </w:pPr>
            <w:r>
              <w:t>R1</w:t>
            </w:r>
          </w:p>
        </w:tc>
        <w:tc>
          <w:tcPr>
            <w:tcW w:w="3060" w:type="dxa"/>
            <w:vAlign w:val="bottom"/>
          </w:tcPr>
          <w:p w14:paraId="71713BE2" w14:textId="66F519F7" w:rsidR="00A97E59" w:rsidRPr="008B68E7" w:rsidRDefault="00A97E59" w:rsidP="008B68E7">
            <w:pPr>
              <w:pStyle w:val="TableText"/>
            </w:pPr>
            <w:r>
              <w:t>G0/0/0</w:t>
            </w:r>
          </w:p>
        </w:tc>
        <w:tc>
          <w:tcPr>
            <w:tcW w:w="4050" w:type="dxa"/>
            <w:vAlign w:val="bottom"/>
          </w:tcPr>
          <w:p w14:paraId="201344B0" w14:textId="30E1A058" w:rsidR="00A97E59" w:rsidRPr="008B68E7" w:rsidRDefault="00A97E59" w:rsidP="008B68E7">
            <w:pPr>
              <w:pStyle w:val="TableText"/>
            </w:pPr>
            <w:r>
              <w:t>192.168.101.1</w:t>
            </w:r>
          </w:p>
        </w:tc>
      </w:tr>
      <w:tr w:rsidR="00A97E59" w14:paraId="4EE8A2BE" w14:textId="77777777" w:rsidTr="006F5B92">
        <w:trPr>
          <w:cantSplit/>
        </w:trPr>
        <w:tc>
          <w:tcPr>
            <w:tcW w:w="3057" w:type="dxa"/>
            <w:tcBorders>
              <w:top w:val="nil"/>
              <w:bottom w:val="single" w:sz="2" w:space="0" w:color="auto"/>
            </w:tcBorders>
            <w:vAlign w:val="bottom"/>
          </w:tcPr>
          <w:p w14:paraId="6EF4A6CE" w14:textId="0E274578" w:rsidR="00A97E59" w:rsidRPr="008B68E7" w:rsidRDefault="006F5B92" w:rsidP="006F5B92">
            <w:pPr>
              <w:pStyle w:val="ConfigWindow"/>
            </w:pPr>
            <w:r>
              <w:t>R1</w:t>
            </w:r>
          </w:p>
        </w:tc>
        <w:tc>
          <w:tcPr>
            <w:tcW w:w="3060" w:type="dxa"/>
            <w:vAlign w:val="bottom"/>
          </w:tcPr>
          <w:p w14:paraId="3AB00E05" w14:textId="21391561" w:rsidR="00A97E59" w:rsidRPr="008B68E7" w:rsidRDefault="00A97E59" w:rsidP="008B68E7">
            <w:pPr>
              <w:pStyle w:val="TableText"/>
            </w:pPr>
            <w:r>
              <w:t>S0/1/0</w:t>
            </w:r>
          </w:p>
        </w:tc>
        <w:tc>
          <w:tcPr>
            <w:tcW w:w="4050" w:type="dxa"/>
            <w:vAlign w:val="bottom"/>
          </w:tcPr>
          <w:p w14:paraId="0F169FEC" w14:textId="0B5B09E3" w:rsidR="00A97E59" w:rsidRPr="008B68E7" w:rsidRDefault="00A97E59" w:rsidP="008B68E7">
            <w:pPr>
              <w:pStyle w:val="TableText"/>
            </w:pPr>
            <w:r>
              <w:t>192.168.1.2</w:t>
            </w:r>
          </w:p>
        </w:tc>
      </w:tr>
      <w:tr w:rsidR="00A97E59" w14:paraId="46C66BB4" w14:textId="77777777" w:rsidTr="006F5B92">
        <w:trPr>
          <w:cantSplit/>
        </w:trPr>
        <w:tc>
          <w:tcPr>
            <w:tcW w:w="3057" w:type="dxa"/>
            <w:tcBorders>
              <w:bottom w:val="nil"/>
            </w:tcBorders>
            <w:vAlign w:val="bottom"/>
          </w:tcPr>
          <w:p w14:paraId="4DB81F60" w14:textId="360B8C0C" w:rsidR="00A97E59" w:rsidRPr="008B68E7" w:rsidRDefault="00A97E59" w:rsidP="008B68E7">
            <w:pPr>
              <w:pStyle w:val="TableText"/>
            </w:pPr>
            <w:r>
              <w:t>R2</w:t>
            </w:r>
          </w:p>
        </w:tc>
        <w:tc>
          <w:tcPr>
            <w:tcW w:w="3060" w:type="dxa"/>
            <w:vAlign w:val="bottom"/>
          </w:tcPr>
          <w:p w14:paraId="2B98833D" w14:textId="299A71BA" w:rsidR="00A97E59" w:rsidRPr="008B68E7" w:rsidRDefault="00A97E59" w:rsidP="008B68E7">
            <w:pPr>
              <w:pStyle w:val="TableText"/>
            </w:pPr>
            <w:r>
              <w:t>G0/0/0</w:t>
            </w:r>
          </w:p>
        </w:tc>
        <w:tc>
          <w:tcPr>
            <w:tcW w:w="4050" w:type="dxa"/>
            <w:vAlign w:val="bottom"/>
          </w:tcPr>
          <w:p w14:paraId="14EF7B14" w14:textId="57A150EA" w:rsidR="00A97E59" w:rsidRPr="008B68E7" w:rsidRDefault="00A97E59" w:rsidP="008B68E7">
            <w:pPr>
              <w:pStyle w:val="TableText"/>
            </w:pPr>
            <w:r>
              <w:t>192.168.102.1</w:t>
            </w:r>
          </w:p>
        </w:tc>
      </w:tr>
      <w:tr w:rsidR="00A97E59" w14:paraId="168E4BEF" w14:textId="77777777" w:rsidTr="006F5B92">
        <w:trPr>
          <w:cantSplit/>
        </w:trPr>
        <w:tc>
          <w:tcPr>
            <w:tcW w:w="3057" w:type="dxa"/>
            <w:tcBorders>
              <w:top w:val="nil"/>
              <w:bottom w:val="single" w:sz="2" w:space="0" w:color="auto"/>
            </w:tcBorders>
            <w:vAlign w:val="bottom"/>
          </w:tcPr>
          <w:p w14:paraId="51AFF444" w14:textId="1C5F1CE6" w:rsidR="00A97E59" w:rsidRPr="008B68E7" w:rsidRDefault="006F5B92" w:rsidP="006F5B92">
            <w:pPr>
              <w:pStyle w:val="ConfigWindow"/>
            </w:pPr>
            <w:r>
              <w:t>R2</w:t>
            </w:r>
          </w:p>
        </w:tc>
        <w:tc>
          <w:tcPr>
            <w:tcW w:w="3060" w:type="dxa"/>
            <w:vAlign w:val="bottom"/>
          </w:tcPr>
          <w:p w14:paraId="663AC5FE" w14:textId="0C63C400" w:rsidR="00A97E59" w:rsidRPr="008B68E7" w:rsidRDefault="00A97E59" w:rsidP="008B68E7">
            <w:pPr>
              <w:pStyle w:val="TableText"/>
            </w:pPr>
            <w:r>
              <w:t>S0/1/1</w:t>
            </w:r>
          </w:p>
        </w:tc>
        <w:tc>
          <w:tcPr>
            <w:tcW w:w="4050" w:type="dxa"/>
            <w:vAlign w:val="bottom"/>
          </w:tcPr>
          <w:p w14:paraId="77CA93B0" w14:textId="684C823B" w:rsidR="00A97E59" w:rsidRPr="008B68E7" w:rsidRDefault="00A97E59" w:rsidP="008B68E7">
            <w:pPr>
              <w:pStyle w:val="TableText"/>
            </w:pPr>
            <w:r>
              <w:t>192.168.2.2</w:t>
            </w:r>
          </w:p>
        </w:tc>
      </w:tr>
      <w:tr w:rsidR="00A97E59" w14:paraId="16087EB7" w14:textId="77777777" w:rsidTr="006F5B92">
        <w:trPr>
          <w:cantSplit/>
        </w:trPr>
        <w:tc>
          <w:tcPr>
            <w:tcW w:w="3057" w:type="dxa"/>
            <w:tcBorders>
              <w:bottom w:val="nil"/>
            </w:tcBorders>
            <w:vAlign w:val="bottom"/>
          </w:tcPr>
          <w:p w14:paraId="0832B845" w14:textId="76BED502" w:rsidR="00A97E59" w:rsidRPr="008B68E7" w:rsidRDefault="00A97E59" w:rsidP="008B68E7">
            <w:pPr>
              <w:pStyle w:val="TableText"/>
            </w:pPr>
            <w:r>
              <w:t>R3</w:t>
            </w:r>
          </w:p>
        </w:tc>
        <w:tc>
          <w:tcPr>
            <w:tcW w:w="3060" w:type="dxa"/>
            <w:vAlign w:val="bottom"/>
          </w:tcPr>
          <w:p w14:paraId="1CD3E7DD" w14:textId="1DCDF75D" w:rsidR="00A97E59" w:rsidRPr="008B68E7" w:rsidRDefault="00A97E59" w:rsidP="008B68E7">
            <w:pPr>
              <w:pStyle w:val="TableText"/>
            </w:pPr>
            <w:r>
              <w:t>G0/0/0</w:t>
            </w:r>
          </w:p>
        </w:tc>
        <w:tc>
          <w:tcPr>
            <w:tcW w:w="4050" w:type="dxa"/>
            <w:vAlign w:val="bottom"/>
          </w:tcPr>
          <w:p w14:paraId="0872D6FD" w14:textId="33018CC7" w:rsidR="00A97E59" w:rsidRPr="008B68E7" w:rsidRDefault="00A97E59" w:rsidP="008B68E7">
            <w:pPr>
              <w:pStyle w:val="TableText"/>
            </w:pPr>
            <w:r>
              <w:t>10.0.1.1</w:t>
            </w:r>
          </w:p>
        </w:tc>
      </w:tr>
      <w:tr w:rsidR="00A97E59" w14:paraId="6EF7A80F" w14:textId="77777777" w:rsidTr="006F5B92">
        <w:trPr>
          <w:cantSplit/>
        </w:trPr>
        <w:tc>
          <w:tcPr>
            <w:tcW w:w="3057" w:type="dxa"/>
            <w:tcBorders>
              <w:top w:val="nil"/>
              <w:bottom w:val="nil"/>
            </w:tcBorders>
            <w:vAlign w:val="bottom"/>
          </w:tcPr>
          <w:p w14:paraId="2F88587E" w14:textId="5FD44997" w:rsidR="00A97E59" w:rsidRPr="008B68E7" w:rsidRDefault="006F5B92" w:rsidP="006F5B92">
            <w:pPr>
              <w:pStyle w:val="ConfigWindow"/>
            </w:pPr>
            <w:r>
              <w:t>R3</w:t>
            </w:r>
          </w:p>
        </w:tc>
        <w:tc>
          <w:tcPr>
            <w:tcW w:w="3060" w:type="dxa"/>
            <w:vAlign w:val="bottom"/>
          </w:tcPr>
          <w:p w14:paraId="1CB7A8AD" w14:textId="2FA872B8" w:rsidR="00A97E59" w:rsidRPr="008B68E7" w:rsidRDefault="00A97E59" w:rsidP="00A97E59">
            <w:pPr>
              <w:pStyle w:val="TableText"/>
            </w:pPr>
            <w:r>
              <w:t>G0/0/1</w:t>
            </w:r>
          </w:p>
        </w:tc>
        <w:tc>
          <w:tcPr>
            <w:tcW w:w="4050" w:type="dxa"/>
            <w:vAlign w:val="bottom"/>
          </w:tcPr>
          <w:p w14:paraId="4CCEB297" w14:textId="1E8CAA96" w:rsidR="00A97E59" w:rsidRPr="008B68E7" w:rsidRDefault="00A97E59" w:rsidP="00A97E59">
            <w:pPr>
              <w:pStyle w:val="TableText"/>
            </w:pPr>
            <w:r>
              <w:t>10.0.2.1</w:t>
            </w:r>
          </w:p>
        </w:tc>
      </w:tr>
      <w:tr w:rsidR="00A97E59" w14:paraId="14D92839" w14:textId="77777777" w:rsidTr="006F5B92">
        <w:trPr>
          <w:cantSplit/>
        </w:trPr>
        <w:tc>
          <w:tcPr>
            <w:tcW w:w="3057" w:type="dxa"/>
            <w:tcBorders>
              <w:top w:val="nil"/>
              <w:bottom w:val="nil"/>
            </w:tcBorders>
            <w:vAlign w:val="bottom"/>
          </w:tcPr>
          <w:p w14:paraId="10058AE3" w14:textId="2DE6713A" w:rsidR="00A97E59" w:rsidRPr="008B68E7" w:rsidRDefault="006F5B92" w:rsidP="006F5B92">
            <w:pPr>
              <w:pStyle w:val="ConfigWindow"/>
            </w:pPr>
            <w:r>
              <w:t>R3</w:t>
            </w:r>
          </w:p>
        </w:tc>
        <w:tc>
          <w:tcPr>
            <w:tcW w:w="3060" w:type="dxa"/>
            <w:vAlign w:val="bottom"/>
          </w:tcPr>
          <w:p w14:paraId="3FADF2AB" w14:textId="6A862569" w:rsidR="00A97E59" w:rsidRPr="008B68E7" w:rsidRDefault="00A97E59" w:rsidP="00A97E59">
            <w:pPr>
              <w:pStyle w:val="TableText"/>
            </w:pPr>
            <w:r>
              <w:t>S0/1/0</w:t>
            </w:r>
          </w:p>
        </w:tc>
        <w:tc>
          <w:tcPr>
            <w:tcW w:w="4050" w:type="dxa"/>
            <w:vAlign w:val="bottom"/>
          </w:tcPr>
          <w:p w14:paraId="0F43598C" w14:textId="03416BDD" w:rsidR="00A97E59" w:rsidRPr="008B68E7" w:rsidRDefault="00A97E59" w:rsidP="00A97E59">
            <w:pPr>
              <w:pStyle w:val="TableText"/>
            </w:pPr>
            <w:r>
              <w:t>192.168.1.1</w:t>
            </w:r>
          </w:p>
        </w:tc>
      </w:tr>
      <w:tr w:rsidR="00A97E59" w14:paraId="545BD225" w14:textId="77777777" w:rsidTr="006F5B92">
        <w:trPr>
          <w:cantSplit/>
        </w:trPr>
        <w:tc>
          <w:tcPr>
            <w:tcW w:w="3057" w:type="dxa"/>
            <w:tcBorders>
              <w:top w:val="nil"/>
            </w:tcBorders>
            <w:vAlign w:val="bottom"/>
          </w:tcPr>
          <w:p w14:paraId="70DE7A7B" w14:textId="1F089540" w:rsidR="00A97E59" w:rsidRPr="008B68E7" w:rsidRDefault="006F5B92" w:rsidP="006F5B92">
            <w:pPr>
              <w:pStyle w:val="ConfigWindow"/>
            </w:pPr>
            <w:r>
              <w:t>R3</w:t>
            </w:r>
          </w:p>
        </w:tc>
        <w:tc>
          <w:tcPr>
            <w:tcW w:w="3060" w:type="dxa"/>
            <w:vAlign w:val="bottom"/>
          </w:tcPr>
          <w:p w14:paraId="220DC6E2" w14:textId="456A1759" w:rsidR="00A97E59" w:rsidRDefault="00A97E59" w:rsidP="00A97E59">
            <w:pPr>
              <w:pStyle w:val="TableText"/>
            </w:pPr>
            <w:r>
              <w:t>S0/1/1</w:t>
            </w:r>
          </w:p>
        </w:tc>
        <w:tc>
          <w:tcPr>
            <w:tcW w:w="4050" w:type="dxa"/>
            <w:vAlign w:val="bottom"/>
          </w:tcPr>
          <w:p w14:paraId="05938BDF" w14:textId="0E5499E0" w:rsidR="00A97E59" w:rsidRDefault="00A97E59" w:rsidP="00A97E59">
            <w:pPr>
              <w:pStyle w:val="TableText"/>
            </w:pPr>
            <w:r>
              <w:t>192.168.2.1</w:t>
            </w:r>
          </w:p>
        </w:tc>
      </w:tr>
      <w:tr w:rsidR="00A97E59" w14:paraId="186A3334" w14:textId="77777777" w:rsidTr="006F5B92">
        <w:trPr>
          <w:cantSplit/>
        </w:trPr>
        <w:tc>
          <w:tcPr>
            <w:tcW w:w="3057" w:type="dxa"/>
            <w:vAlign w:val="bottom"/>
          </w:tcPr>
          <w:p w14:paraId="5B8E61F1" w14:textId="26F6B16E" w:rsidR="00A97E59" w:rsidRPr="008B68E7" w:rsidRDefault="00A97E59" w:rsidP="00A97E59">
            <w:pPr>
              <w:pStyle w:val="TableText"/>
            </w:pPr>
            <w:r>
              <w:t>SWL1</w:t>
            </w:r>
          </w:p>
        </w:tc>
        <w:tc>
          <w:tcPr>
            <w:tcW w:w="3060" w:type="dxa"/>
            <w:vAlign w:val="bottom"/>
          </w:tcPr>
          <w:p w14:paraId="00503B83" w14:textId="5712A63D" w:rsidR="00A97E59" w:rsidRDefault="00A97E59" w:rsidP="00A97E59">
            <w:pPr>
              <w:pStyle w:val="TableText"/>
            </w:pPr>
            <w:r>
              <w:t>VLAN 1</w:t>
            </w:r>
          </w:p>
        </w:tc>
        <w:tc>
          <w:tcPr>
            <w:tcW w:w="4050" w:type="dxa"/>
            <w:vAlign w:val="bottom"/>
          </w:tcPr>
          <w:p w14:paraId="2107C5B7" w14:textId="55671E5E" w:rsidR="00A97E59" w:rsidRDefault="00A97E59" w:rsidP="00A97E59">
            <w:pPr>
              <w:pStyle w:val="TableText"/>
            </w:pPr>
            <w:r>
              <w:t>192.168.101.2</w:t>
            </w:r>
          </w:p>
        </w:tc>
      </w:tr>
      <w:tr w:rsidR="00A97E59" w14:paraId="3830B102" w14:textId="77777777" w:rsidTr="006F5B92">
        <w:trPr>
          <w:cantSplit/>
        </w:trPr>
        <w:tc>
          <w:tcPr>
            <w:tcW w:w="3057" w:type="dxa"/>
            <w:vAlign w:val="bottom"/>
          </w:tcPr>
          <w:p w14:paraId="08A108CE" w14:textId="60135746" w:rsidR="00A97E59" w:rsidRDefault="00A97E59" w:rsidP="00A97E59">
            <w:pPr>
              <w:pStyle w:val="TableText"/>
            </w:pPr>
            <w:r>
              <w:t>SWL2</w:t>
            </w:r>
          </w:p>
        </w:tc>
        <w:tc>
          <w:tcPr>
            <w:tcW w:w="3060" w:type="dxa"/>
          </w:tcPr>
          <w:p w14:paraId="24DB80E8" w14:textId="280860D5" w:rsidR="00A97E59" w:rsidRDefault="00A97E59" w:rsidP="00A97E59">
            <w:pPr>
              <w:pStyle w:val="TableText"/>
            </w:pPr>
            <w:r w:rsidRPr="002D671E">
              <w:t>VLAN 1</w:t>
            </w:r>
          </w:p>
        </w:tc>
        <w:tc>
          <w:tcPr>
            <w:tcW w:w="4050" w:type="dxa"/>
            <w:vAlign w:val="bottom"/>
          </w:tcPr>
          <w:p w14:paraId="13ED155B" w14:textId="4CB22AFC" w:rsidR="00A97E59" w:rsidRDefault="00A97E59" w:rsidP="00A97E59">
            <w:pPr>
              <w:pStyle w:val="TableText"/>
            </w:pPr>
            <w:r>
              <w:t>192.168.102.2</w:t>
            </w:r>
          </w:p>
        </w:tc>
      </w:tr>
      <w:tr w:rsidR="00A97E59" w14:paraId="0EC1AFE2" w14:textId="77777777" w:rsidTr="006F5B92">
        <w:trPr>
          <w:cantSplit/>
        </w:trPr>
        <w:tc>
          <w:tcPr>
            <w:tcW w:w="3057" w:type="dxa"/>
            <w:vAlign w:val="bottom"/>
          </w:tcPr>
          <w:p w14:paraId="06D3FFB6" w14:textId="50D3DB4E" w:rsidR="00A97E59" w:rsidRDefault="00A97E59" w:rsidP="00A97E59">
            <w:pPr>
              <w:pStyle w:val="TableText"/>
            </w:pPr>
            <w:r>
              <w:t>SWR1</w:t>
            </w:r>
          </w:p>
        </w:tc>
        <w:tc>
          <w:tcPr>
            <w:tcW w:w="3060" w:type="dxa"/>
          </w:tcPr>
          <w:p w14:paraId="0E05AA62" w14:textId="64779DB9" w:rsidR="00A97E59" w:rsidRDefault="00A97E59" w:rsidP="00A97E59">
            <w:pPr>
              <w:pStyle w:val="TableText"/>
            </w:pPr>
            <w:r w:rsidRPr="002D671E">
              <w:t>VLAN 1</w:t>
            </w:r>
          </w:p>
        </w:tc>
        <w:tc>
          <w:tcPr>
            <w:tcW w:w="4050" w:type="dxa"/>
            <w:vAlign w:val="bottom"/>
          </w:tcPr>
          <w:p w14:paraId="0A662D19" w14:textId="296CB17F" w:rsidR="00A97E59" w:rsidRDefault="00637275" w:rsidP="00A97E59">
            <w:pPr>
              <w:pStyle w:val="TableText"/>
            </w:pPr>
            <w:r>
              <w:t>10.0.1.2</w:t>
            </w:r>
          </w:p>
        </w:tc>
      </w:tr>
      <w:tr w:rsidR="00A97E59" w14:paraId="43312830" w14:textId="77777777" w:rsidTr="006F5B92">
        <w:trPr>
          <w:cantSplit/>
        </w:trPr>
        <w:tc>
          <w:tcPr>
            <w:tcW w:w="3057" w:type="dxa"/>
            <w:vAlign w:val="bottom"/>
          </w:tcPr>
          <w:p w14:paraId="574FAAD1" w14:textId="2A1D4CAF" w:rsidR="00A97E59" w:rsidRDefault="00A97E59" w:rsidP="00A97E59">
            <w:pPr>
              <w:pStyle w:val="TableText"/>
            </w:pPr>
            <w:r>
              <w:t>SWR2</w:t>
            </w:r>
          </w:p>
        </w:tc>
        <w:tc>
          <w:tcPr>
            <w:tcW w:w="3060" w:type="dxa"/>
          </w:tcPr>
          <w:p w14:paraId="2659025F" w14:textId="5BEAB3F2" w:rsidR="00A97E59" w:rsidRDefault="00A97E59" w:rsidP="00A97E59">
            <w:pPr>
              <w:pStyle w:val="TableText"/>
            </w:pPr>
            <w:r w:rsidRPr="002D671E">
              <w:t>VLAN 1</w:t>
            </w:r>
          </w:p>
        </w:tc>
        <w:tc>
          <w:tcPr>
            <w:tcW w:w="4050" w:type="dxa"/>
            <w:vAlign w:val="bottom"/>
          </w:tcPr>
          <w:p w14:paraId="3FBCC650" w14:textId="777DC962" w:rsidR="00A97E59" w:rsidRDefault="00637275" w:rsidP="00A97E59">
            <w:pPr>
              <w:pStyle w:val="TableText"/>
            </w:pPr>
            <w:r>
              <w:t>10.0.1.3</w:t>
            </w:r>
          </w:p>
        </w:tc>
      </w:tr>
      <w:tr w:rsidR="00A97E59" w14:paraId="0ACFEDD9" w14:textId="77777777" w:rsidTr="006F5B92">
        <w:trPr>
          <w:cantSplit/>
        </w:trPr>
        <w:tc>
          <w:tcPr>
            <w:tcW w:w="3057" w:type="dxa"/>
            <w:vAlign w:val="bottom"/>
          </w:tcPr>
          <w:p w14:paraId="25848718" w14:textId="27E4ADB8" w:rsidR="00A97E59" w:rsidRDefault="00A97E59" w:rsidP="00A97E59">
            <w:pPr>
              <w:pStyle w:val="TableText"/>
            </w:pPr>
            <w:r>
              <w:t>SWR3</w:t>
            </w:r>
          </w:p>
        </w:tc>
        <w:tc>
          <w:tcPr>
            <w:tcW w:w="3060" w:type="dxa"/>
          </w:tcPr>
          <w:p w14:paraId="683F741D" w14:textId="560640C6" w:rsidR="00A97E59" w:rsidRDefault="00A97E59" w:rsidP="00A97E59">
            <w:pPr>
              <w:pStyle w:val="TableText"/>
            </w:pPr>
            <w:r w:rsidRPr="002D671E">
              <w:t>VLAN 1</w:t>
            </w:r>
          </w:p>
        </w:tc>
        <w:tc>
          <w:tcPr>
            <w:tcW w:w="4050" w:type="dxa"/>
            <w:vAlign w:val="bottom"/>
          </w:tcPr>
          <w:p w14:paraId="655678EA" w14:textId="74D3BAE3" w:rsidR="00A97E59" w:rsidRDefault="00637275" w:rsidP="00A97E59">
            <w:pPr>
              <w:pStyle w:val="TableText"/>
            </w:pPr>
            <w:r>
              <w:t>10.0.1.4</w:t>
            </w:r>
          </w:p>
        </w:tc>
      </w:tr>
      <w:tr w:rsidR="00A97E59" w14:paraId="31B71E7D" w14:textId="77777777" w:rsidTr="006F5B92">
        <w:trPr>
          <w:cantSplit/>
        </w:trPr>
        <w:tc>
          <w:tcPr>
            <w:tcW w:w="3057" w:type="dxa"/>
            <w:vAlign w:val="bottom"/>
          </w:tcPr>
          <w:p w14:paraId="09E748D6" w14:textId="32231C3F" w:rsidR="00A97E59" w:rsidRDefault="00A97E59" w:rsidP="00A97E59">
            <w:pPr>
              <w:pStyle w:val="TableText"/>
            </w:pPr>
            <w:r>
              <w:t>SWR4</w:t>
            </w:r>
          </w:p>
        </w:tc>
        <w:tc>
          <w:tcPr>
            <w:tcW w:w="3060" w:type="dxa"/>
          </w:tcPr>
          <w:p w14:paraId="08E1E79A" w14:textId="48EFE16B" w:rsidR="00A97E59" w:rsidRDefault="00A97E59" w:rsidP="00A97E59">
            <w:pPr>
              <w:pStyle w:val="TableText"/>
            </w:pPr>
            <w:r w:rsidRPr="002D671E">
              <w:t>VLAN 1</w:t>
            </w:r>
          </w:p>
        </w:tc>
        <w:tc>
          <w:tcPr>
            <w:tcW w:w="4050" w:type="dxa"/>
            <w:vAlign w:val="bottom"/>
          </w:tcPr>
          <w:p w14:paraId="5D7EB8B7" w14:textId="262215C2" w:rsidR="00A97E59" w:rsidRDefault="00637275" w:rsidP="00A97E59">
            <w:pPr>
              <w:pStyle w:val="TableText"/>
            </w:pPr>
            <w:r>
              <w:t>10.0.1.5</w:t>
            </w:r>
          </w:p>
        </w:tc>
      </w:tr>
      <w:tr w:rsidR="00A97E59" w14:paraId="0EAD8F9D" w14:textId="77777777" w:rsidTr="006F5B92">
        <w:trPr>
          <w:cantSplit/>
        </w:trPr>
        <w:tc>
          <w:tcPr>
            <w:tcW w:w="3057" w:type="dxa"/>
            <w:vAlign w:val="bottom"/>
          </w:tcPr>
          <w:p w14:paraId="4188E1CE" w14:textId="6D26E634" w:rsidR="00A97E59" w:rsidRDefault="00A97E59" w:rsidP="00A97E59">
            <w:pPr>
              <w:pStyle w:val="TableText"/>
            </w:pPr>
            <w:r>
              <w:t>Admin</w:t>
            </w:r>
          </w:p>
        </w:tc>
        <w:tc>
          <w:tcPr>
            <w:tcW w:w="3060" w:type="dxa"/>
            <w:vAlign w:val="bottom"/>
          </w:tcPr>
          <w:p w14:paraId="3B4B815D" w14:textId="68816AF1" w:rsidR="00A97E59" w:rsidRDefault="00A97E59" w:rsidP="00A97E59">
            <w:pPr>
              <w:pStyle w:val="TableText"/>
            </w:pPr>
            <w:r>
              <w:t>NIC</w:t>
            </w:r>
          </w:p>
        </w:tc>
        <w:tc>
          <w:tcPr>
            <w:tcW w:w="4050" w:type="dxa"/>
            <w:vAlign w:val="bottom"/>
          </w:tcPr>
          <w:p w14:paraId="5AAEAB58" w14:textId="1F5F22AF" w:rsidR="00A97E59" w:rsidRDefault="001B76F8" w:rsidP="00A97E59">
            <w:pPr>
              <w:pStyle w:val="TableText"/>
            </w:pPr>
            <w:r>
              <w:t>10.0.1.129</w:t>
            </w:r>
          </w:p>
        </w:tc>
      </w:tr>
      <w:tr w:rsidR="00A97E59" w14:paraId="1C738B77" w14:textId="77777777" w:rsidTr="006F5B92">
        <w:trPr>
          <w:cantSplit/>
        </w:trPr>
        <w:tc>
          <w:tcPr>
            <w:tcW w:w="3057" w:type="dxa"/>
            <w:vAlign w:val="bottom"/>
          </w:tcPr>
          <w:p w14:paraId="188AC6B0" w14:textId="42CDFA5D" w:rsidR="00A97E59" w:rsidRDefault="00A97E59" w:rsidP="00A97E59">
            <w:pPr>
              <w:pStyle w:val="TableText"/>
            </w:pPr>
            <w:r>
              <w:t>PC1</w:t>
            </w:r>
          </w:p>
        </w:tc>
        <w:tc>
          <w:tcPr>
            <w:tcW w:w="3060" w:type="dxa"/>
          </w:tcPr>
          <w:p w14:paraId="1EF51C51" w14:textId="0B2FF627" w:rsidR="00A97E59" w:rsidRDefault="00A97E59" w:rsidP="00A97E59">
            <w:pPr>
              <w:pStyle w:val="TableText"/>
            </w:pPr>
            <w:r w:rsidRPr="00EA2A3E">
              <w:t>NIC</w:t>
            </w:r>
          </w:p>
        </w:tc>
        <w:tc>
          <w:tcPr>
            <w:tcW w:w="4050" w:type="dxa"/>
            <w:vAlign w:val="bottom"/>
          </w:tcPr>
          <w:p w14:paraId="3C4C02C1" w14:textId="0FB4BDED" w:rsidR="00A97E59" w:rsidRDefault="001B76F8" w:rsidP="00A97E59">
            <w:pPr>
              <w:pStyle w:val="TableText"/>
            </w:pPr>
            <w:r>
              <w:t>10.0.1.130</w:t>
            </w:r>
          </w:p>
        </w:tc>
      </w:tr>
      <w:tr w:rsidR="00A97E59" w14:paraId="75FB7181" w14:textId="77777777" w:rsidTr="006F5B92">
        <w:trPr>
          <w:cantSplit/>
        </w:trPr>
        <w:tc>
          <w:tcPr>
            <w:tcW w:w="3057" w:type="dxa"/>
            <w:vAlign w:val="bottom"/>
          </w:tcPr>
          <w:p w14:paraId="1D725983" w14:textId="315C67A9" w:rsidR="00A97E59" w:rsidRDefault="00A97E59" w:rsidP="00A97E59">
            <w:pPr>
              <w:pStyle w:val="TableText"/>
            </w:pPr>
            <w:r>
              <w:t>PC2</w:t>
            </w:r>
          </w:p>
        </w:tc>
        <w:tc>
          <w:tcPr>
            <w:tcW w:w="3060" w:type="dxa"/>
          </w:tcPr>
          <w:p w14:paraId="46E0B441" w14:textId="4A02FBED" w:rsidR="00A97E59" w:rsidRDefault="00A97E59" w:rsidP="00A97E59">
            <w:pPr>
              <w:pStyle w:val="TableText"/>
            </w:pPr>
            <w:r w:rsidRPr="00EA2A3E">
              <w:t>NIC</w:t>
            </w:r>
          </w:p>
        </w:tc>
        <w:tc>
          <w:tcPr>
            <w:tcW w:w="4050" w:type="dxa"/>
            <w:vAlign w:val="bottom"/>
          </w:tcPr>
          <w:p w14:paraId="35700E43" w14:textId="34A33F96" w:rsidR="00A97E59" w:rsidRDefault="001B76F8" w:rsidP="00A97E59">
            <w:pPr>
              <w:pStyle w:val="TableText"/>
            </w:pPr>
            <w:r>
              <w:t>10.0.2.129</w:t>
            </w:r>
          </w:p>
        </w:tc>
      </w:tr>
      <w:tr w:rsidR="00A97E59" w14:paraId="7632860A" w14:textId="77777777" w:rsidTr="006F5B92">
        <w:trPr>
          <w:cantSplit/>
        </w:trPr>
        <w:tc>
          <w:tcPr>
            <w:tcW w:w="3057" w:type="dxa"/>
            <w:vAlign w:val="bottom"/>
          </w:tcPr>
          <w:p w14:paraId="346375E6" w14:textId="72DB82C1" w:rsidR="00A97E59" w:rsidRDefault="00A97E59" w:rsidP="00A97E59">
            <w:pPr>
              <w:pStyle w:val="TableText"/>
            </w:pPr>
            <w:r>
              <w:t>PC3</w:t>
            </w:r>
          </w:p>
        </w:tc>
        <w:tc>
          <w:tcPr>
            <w:tcW w:w="3060" w:type="dxa"/>
          </w:tcPr>
          <w:p w14:paraId="66AECEDF" w14:textId="6F87910E" w:rsidR="00A97E59" w:rsidRDefault="00A97E59" w:rsidP="00A97E59">
            <w:pPr>
              <w:pStyle w:val="TableText"/>
            </w:pPr>
            <w:r w:rsidRPr="00EA2A3E">
              <w:t>NIC</w:t>
            </w:r>
          </w:p>
        </w:tc>
        <w:tc>
          <w:tcPr>
            <w:tcW w:w="4050" w:type="dxa"/>
            <w:vAlign w:val="bottom"/>
          </w:tcPr>
          <w:p w14:paraId="5B432471" w14:textId="6AF9334D" w:rsidR="00A97E59" w:rsidRDefault="001B76F8" w:rsidP="00A97E59">
            <w:pPr>
              <w:pStyle w:val="TableText"/>
            </w:pPr>
            <w:r>
              <w:t>10.0.2.130</w:t>
            </w:r>
          </w:p>
        </w:tc>
      </w:tr>
      <w:tr w:rsidR="00A97E59" w14:paraId="7B5E778B" w14:textId="77777777" w:rsidTr="006F5B92">
        <w:trPr>
          <w:cantSplit/>
        </w:trPr>
        <w:tc>
          <w:tcPr>
            <w:tcW w:w="3057" w:type="dxa"/>
            <w:vAlign w:val="bottom"/>
          </w:tcPr>
          <w:p w14:paraId="562CD720" w14:textId="6BB1FA23" w:rsidR="00A97E59" w:rsidRDefault="00A97E59" w:rsidP="00A97E59">
            <w:pPr>
              <w:pStyle w:val="TableText"/>
            </w:pPr>
            <w:r>
              <w:t>PC4</w:t>
            </w:r>
          </w:p>
        </w:tc>
        <w:tc>
          <w:tcPr>
            <w:tcW w:w="3060" w:type="dxa"/>
          </w:tcPr>
          <w:p w14:paraId="1145C111" w14:textId="3ED4BDBF" w:rsidR="00A97E59" w:rsidRDefault="00A97E59" w:rsidP="00A97E59">
            <w:pPr>
              <w:pStyle w:val="TableText"/>
            </w:pPr>
            <w:r w:rsidRPr="00EA2A3E">
              <w:t>NIC</w:t>
            </w:r>
          </w:p>
        </w:tc>
        <w:tc>
          <w:tcPr>
            <w:tcW w:w="4050" w:type="dxa"/>
            <w:vAlign w:val="bottom"/>
          </w:tcPr>
          <w:p w14:paraId="3C0C65DE" w14:textId="5BAB2EEE" w:rsidR="00A97E59" w:rsidRDefault="000072B4" w:rsidP="00A97E59">
            <w:pPr>
              <w:pStyle w:val="TableText"/>
            </w:pPr>
            <w:r>
              <w:t>192.168.102.3</w:t>
            </w:r>
          </w:p>
        </w:tc>
      </w:tr>
      <w:tr w:rsidR="001F051F" w14:paraId="3E627EA5" w14:textId="77777777" w:rsidTr="006F5B92">
        <w:trPr>
          <w:cantSplit/>
        </w:trPr>
        <w:tc>
          <w:tcPr>
            <w:tcW w:w="3057" w:type="dxa"/>
            <w:vAlign w:val="bottom"/>
          </w:tcPr>
          <w:p w14:paraId="1465FFE8" w14:textId="4ED8FA96" w:rsidR="001F051F" w:rsidRDefault="001F051F" w:rsidP="00A97E59">
            <w:pPr>
              <w:pStyle w:val="TableText"/>
            </w:pPr>
            <w:r>
              <w:t>Example Server</w:t>
            </w:r>
          </w:p>
        </w:tc>
        <w:tc>
          <w:tcPr>
            <w:tcW w:w="3060" w:type="dxa"/>
          </w:tcPr>
          <w:p w14:paraId="28173270" w14:textId="248EB807" w:rsidR="001F051F" w:rsidRDefault="001F051F" w:rsidP="00A97E59">
            <w:pPr>
              <w:pStyle w:val="TableText"/>
            </w:pPr>
            <w:r>
              <w:t>NIC</w:t>
            </w:r>
          </w:p>
        </w:tc>
        <w:tc>
          <w:tcPr>
            <w:tcW w:w="4050" w:type="dxa"/>
            <w:vAlign w:val="bottom"/>
          </w:tcPr>
          <w:p w14:paraId="1CF6AD49" w14:textId="5E825B91" w:rsidR="001F051F" w:rsidRDefault="001F051F" w:rsidP="00A97E59">
            <w:pPr>
              <w:pStyle w:val="TableText"/>
            </w:pPr>
            <w:r>
              <w:t>192.168.101.100</w:t>
            </w:r>
          </w:p>
        </w:tc>
      </w:tr>
      <w:tr w:rsidR="00CC5C3D" w14:paraId="3B547B10" w14:textId="77777777" w:rsidTr="006F5B92">
        <w:trPr>
          <w:cantSplit/>
        </w:trPr>
        <w:tc>
          <w:tcPr>
            <w:tcW w:w="3057" w:type="dxa"/>
            <w:vAlign w:val="bottom"/>
          </w:tcPr>
          <w:p w14:paraId="0D2E58ED" w14:textId="1C0E65F4" w:rsidR="00CC5C3D" w:rsidRDefault="00CC5C3D" w:rsidP="00A97E59">
            <w:pPr>
              <w:pStyle w:val="TableText"/>
            </w:pPr>
            <w:r>
              <w:t>PT-Controller*</w:t>
            </w:r>
          </w:p>
        </w:tc>
        <w:tc>
          <w:tcPr>
            <w:tcW w:w="3060" w:type="dxa"/>
          </w:tcPr>
          <w:p w14:paraId="461638A4" w14:textId="36934722" w:rsidR="00CC5C3D" w:rsidRPr="00EA2A3E" w:rsidRDefault="00CC5C3D" w:rsidP="00A97E59">
            <w:pPr>
              <w:pStyle w:val="TableText"/>
            </w:pPr>
            <w:r>
              <w:t>NIC</w:t>
            </w:r>
          </w:p>
        </w:tc>
        <w:tc>
          <w:tcPr>
            <w:tcW w:w="4050" w:type="dxa"/>
            <w:vAlign w:val="bottom"/>
          </w:tcPr>
          <w:p w14:paraId="5D87BC6D" w14:textId="1B913A29" w:rsidR="00CC5C3D" w:rsidRDefault="00CC5C3D" w:rsidP="00A97E59">
            <w:pPr>
              <w:pStyle w:val="TableText"/>
            </w:pPr>
            <w:r>
              <w:t>192.168.101.254</w:t>
            </w:r>
          </w:p>
        </w:tc>
      </w:tr>
    </w:tbl>
    <w:p w14:paraId="4D7359AF" w14:textId="42DF352A" w:rsidR="00CC5C3D" w:rsidRPr="00CC5C3D" w:rsidRDefault="00CC5C3D" w:rsidP="00E82DF6">
      <w:pPr>
        <w:pStyle w:val="BodyText"/>
      </w:pPr>
      <w:r w:rsidRPr="00CC5C3D">
        <w:t xml:space="preserve">* </w:t>
      </w:r>
      <w:r w:rsidR="00461D91">
        <w:t>In Part 3, you will add and configure</w:t>
      </w:r>
      <w:r w:rsidRPr="00CC5C3D">
        <w:t xml:space="preserve"> PT</w:t>
      </w:r>
      <w:r>
        <w:t>-Controller0.</w:t>
      </w:r>
    </w:p>
    <w:p w14:paraId="477CDE06" w14:textId="048C45C5" w:rsidR="00D778DF" w:rsidRPr="00E70096" w:rsidRDefault="00D778DF" w:rsidP="00D452F4">
      <w:pPr>
        <w:pStyle w:val="Heading1"/>
      </w:pPr>
      <w:r w:rsidRPr="00E70096">
        <w:t>Objectives</w:t>
      </w:r>
    </w:p>
    <w:p w14:paraId="578578ED" w14:textId="1E143129" w:rsidR="00D778DF" w:rsidRDefault="002D5CC1" w:rsidP="002D5CC1">
      <w:pPr>
        <w:pStyle w:val="BodyTextL25Bold"/>
      </w:pPr>
      <w:r>
        <w:t xml:space="preserve">Part 1: </w:t>
      </w:r>
      <w:r w:rsidR="0015651D">
        <w:t>Explore the</w:t>
      </w:r>
      <w:r>
        <w:t xml:space="preserve"> Network Topology</w:t>
      </w:r>
    </w:p>
    <w:p w14:paraId="2008AFB0" w14:textId="09331FAB" w:rsidR="00F43DB3" w:rsidRDefault="00F43DB3" w:rsidP="002D5CC1">
      <w:pPr>
        <w:pStyle w:val="BodyTextL25Bold"/>
      </w:pPr>
      <w:r>
        <w:t>Part 2: Use the CLI to Gather Information</w:t>
      </w:r>
    </w:p>
    <w:p w14:paraId="23D2CF37" w14:textId="6D021F70" w:rsidR="002D5CC1" w:rsidRDefault="002D5CC1" w:rsidP="002D5CC1">
      <w:pPr>
        <w:pStyle w:val="BodyTextL25Bold"/>
      </w:pPr>
      <w:r>
        <w:lastRenderedPageBreak/>
        <w:t xml:space="preserve">Part </w:t>
      </w:r>
      <w:r w:rsidR="005B173C">
        <w:t>3</w:t>
      </w:r>
      <w:r>
        <w:t xml:space="preserve">: </w:t>
      </w:r>
      <w:r w:rsidR="00F43DB3">
        <w:t>Configure</w:t>
      </w:r>
      <w:r>
        <w:t xml:space="preserve"> </w:t>
      </w:r>
      <w:r w:rsidR="00B83A39">
        <w:t>an SDN Controller</w:t>
      </w:r>
    </w:p>
    <w:p w14:paraId="13962B63" w14:textId="11C86916" w:rsidR="00B83A39" w:rsidRDefault="00B83A39" w:rsidP="002D5CC1">
      <w:pPr>
        <w:pStyle w:val="BodyTextL25Bold"/>
      </w:pPr>
      <w:r>
        <w:t xml:space="preserve">Part 4: Use an SDN Controller to </w:t>
      </w:r>
      <w:r w:rsidR="009409B5">
        <w:t>Discover a Topology</w:t>
      </w:r>
    </w:p>
    <w:p w14:paraId="49289AA7" w14:textId="5F7561D6" w:rsidR="00F43DB3" w:rsidRDefault="00F43DB3" w:rsidP="002D5CC1">
      <w:pPr>
        <w:pStyle w:val="BodyTextL25Bold"/>
      </w:pPr>
      <w:r>
        <w:t xml:space="preserve">Part </w:t>
      </w:r>
      <w:r w:rsidR="009409B5">
        <w:t>5</w:t>
      </w:r>
      <w:r>
        <w:t xml:space="preserve">: Use </w:t>
      </w:r>
      <w:r w:rsidR="009409B5">
        <w:t>an SDN Controller</w:t>
      </w:r>
      <w:r>
        <w:t xml:space="preserve"> to Gather Information</w:t>
      </w:r>
    </w:p>
    <w:p w14:paraId="3FB9D57C" w14:textId="201BFB90" w:rsidR="005B173C" w:rsidRPr="004C0909" w:rsidRDefault="00DB26AA" w:rsidP="002D5CC1">
      <w:pPr>
        <w:pStyle w:val="BodyTextL25Bold"/>
      </w:pPr>
      <w:r>
        <w:t xml:space="preserve">Part </w:t>
      </w:r>
      <w:r w:rsidR="009409B5">
        <w:t>6</w:t>
      </w:r>
      <w:r>
        <w:t xml:space="preserve">: Use </w:t>
      </w:r>
      <w:r w:rsidR="009409B5">
        <w:t>an SDN Controller</w:t>
      </w:r>
      <w:r>
        <w:t xml:space="preserve"> to Configure </w:t>
      </w:r>
      <w:r w:rsidR="00954DE4">
        <w:t>Network Settings</w:t>
      </w:r>
    </w:p>
    <w:p w14:paraId="367CEF7E" w14:textId="77777777" w:rsidR="00D778DF" w:rsidRDefault="00D778DF" w:rsidP="00D452F4">
      <w:pPr>
        <w:pStyle w:val="Heading1"/>
      </w:pPr>
      <w:r w:rsidRPr="00E70096">
        <w:t>Background / Scenario</w:t>
      </w:r>
    </w:p>
    <w:p w14:paraId="5299406A" w14:textId="28A64AF4" w:rsidR="00D778DF" w:rsidRPr="00683036" w:rsidRDefault="00DB26AA" w:rsidP="00D778DF">
      <w:pPr>
        <w:pStyle w:val="BodyTextL25"/>
      </w:pPr>
      <w:r>
        <w:t>In this Packet Tracer activity, you will</w:t>
      </w:r>
      <w:r w:rsidR="00954DE4">
        <w:t xml:space="preserve"> compare the differences between managing a network from the command line interface (CLI) and using a software-defined networking (SDN) controller to manage the network. </w:t>
      </w:r>
    </w:p>
    <w:p w14:paraId="3E6A9676" w14:textId="77777777" w:rsidR="00125806" w:rsidRDefault="00125806" w:rsidP="00D452F4">
      <w:pPr>
        <w:pStyle w:val="Heading1"/>
      </w:pPr>
      <w:r>
        <w:t>Instructions</w:t>
      </w:r>
    </w:p>
    <w:p w14:paraId="1A1B01B0" w14:textId="2266F5F1" w:rsidR="00103401" w:rsidRDefault="00144B9A" w:rsidP="00103401">
      <w:pPr>
        <w:pStyle w:val="Heading2"/>
      </w:pPr>
      <w:r>
        <w:t>Explore the Network Topology</w:t>
      </w:r>
    </w:p>
    <w:p w14:paraId="62F5EE6C" w14:textId="5AD113DA" w:rsidR="00144B9A" w:rsidRPr="00144B9A" w:rsidRDefault="00144B9A" w:rsidP="00144B9A">
      <w:pPr>
        <w:pStyle w:val="BodyTextL25"/>
      </w:pPr>
      <w:r>
        <w:t xml:space="preserve">In this Part, you will become familiar with the topology you will use </w:t>
      </w:r>
      <w:r w:rsidR="00A80E49">
        <w:t xml:space="preserve">for network programmability </w:t>
      </w:r>
      <w:r w:rsidR="00B70700">
        <w:t>activities</w:t>
      </w:r>
      <w:r w:rsidR="00A80E49">
        <w:t xml:space="preserve">. </w:t>
      </w:r>
    </w:p>
    <w:p w14:paraId="191C8818" w14:textId="173E1A24" w:rsidR="00231DCA" w:rsidRDefault="00D92C74" w:rsidP="008402F2">
      <w:pPr>
        <w:pStyle w:val="Heading3"/>
      </w:pPr>
      <w:r>
        <w:t>Review the network configuration documentation</w:t>
      </w:r>
    </w:p>
    <w:p w14:paraId="769DBB4F" w14:textId="1F1AC74C" w:rsidR="00231DCA" w:rsidRDefault="00D92C74" w:rsidP="00CB7D2B">
      <w:pPr>
        <w:pStyle w:val="BodyTextL25"/>
      </w:pPr>
      <w:r>
        <w:t>The network is configured as follows:</w:t>
      </w:r>
    </w:p>
    <w:p w14:paraId="0671CD8D" w14:textId="1721CDEF" w:rsidR="00D92C74" w:rsidRDefault="00D92C74" w:rsidP="00D92C74">
      <w:pPr>
        <w:pStyle w:val="Bulletlevel1"/>
      </w:pPr>
      <w:r>
        <w:t>Routers are running OSPFv2</w:t>
      </w:r>
      <w:r w:rsidR="00787061">
        <w:t>.</w:t>
      </w:r>
    </w:p>
    <w:p w14:paraId="56E74275" w14:textId="0E90932A" w:rsidR="00D92C74" w:rsidRDefault="00D92C74" w:rsidP="00D92C74">
      <w:pPr>
        <w:pStyle w:val="Bulletlevel1"/>
      </w:pPr>
      <w:r>
        <w:t xml:space="preserve">SSH is enabled on all devices with user </w:t>
      </w:r>
      <w:r w:rsidRPr="00AC4886">
        <w:rPr>
          <w:b/>
          <w:bCs/>
        </w:rPr>
        <w:t>cisco</w:t>
      </w:r>
      <w:r>
        <w:t xml:space="preserve"> and </w:t>
      </w:r>
      <w:r w:rsidR="00AC4886">
        <w:t>password</w:t>
      </w:r>
      <w:r>
        <w:t xml:space="preserve"> </w:t>
      </w:r>
      <w:r w:rsidRPr="00AC4886">
        <w:rPr>
          <w:b/>
          <w:bCs/>
        </w:rPr>
        <w:t>cisco123!</w:t>
      </w:r>
    </w:p>
    <w:p w14:paraId="00ED711A" w14:textId="199FE2EE" w:rsidR="00D92C74" w:rsidRDefault="00D92C74" w:rsidP="00D92C74">
      <w:pPr>
        <w:pStyle w:val="Bulletlevel1"/>
      </w:pPr>
      <w:r>
        <w:t>R1 has no hosts</w:t>
      </w:r>
      <w:r w:rsidR="00961227">
        <w:t>.</w:t>
      </w:r>
    </w:p>
    <w:p w14:paraId="3018A9D2" w14:textId="25D17EFB" w:rsidR="00D92C74" w:rsidRDefault="00D92C74" w:rsidP="00D92C74">
      <w:pPr>
        <w:pStyle w:val="Bulletlevel1"/>
      </w:pPr>
      <w:r>
        <w:t>R2 LAN IPv4 is statically configured</w:t>
      </w:r>
      <w:r w:rsidR="00961227">
        <w:t>.</w:t>
      </w:r>
    </w:p>
    <w:p w14:paraId="3D3799AF" w14:textId="6881917B" w:rsidR="00D92C74" w:rsidRDefault="00D92C74" w:rsidP="00D92C74">
      <w:pPr>
        <w:pStyle w:val="Bulletlevel1"/>
      </w:pPr>
      <w:r>
        <w:t xml:space="preserve">R3 is </w:t>
      </w:r>
      <w:r w:rsidR="00B70700">
        <w:t xml:space="preserve">the </w:t>
      </w:r>
      <w:r>
        <w:t>DHCPv4 server for LAN1 and LAN2</w:t>
      </w:r>
      <w:r w:rsidR="00961227">
        <w:t>.</w:t>
      </w:r>
    </w:p>
    <w:p w14:paraId="16846A3D" w14:textId="77777777" w:rsidR="00961227" w:rsidRDefault="00D92C74" w:rsidP="00D92C74">
      <w:pPr>
        <w:pStyle w:val="Bulletlevel1"/>
      </w:pPr>
      <w:r>
        <w:t>Switches are Layer 2 (no VLANs)</w:t>
      </w:r>
      <w:r w:rsidR="00961227">
        <w:t>.</w:t>
      </w:r>
    </w:p>
    <w:p w14:paraId="190F9CFD" w14:textId="15B13A69" w:rsidR="00D92C74" w:rsidRDefault="00961227" w:rsidP="00D92C74">
      <w:pPr>
        <w:pStyle w:val="Bulletlevel1"/>
      </w:pPr>
      <w:r>
        <w:t xml:space="preserve">All </w:t>
      </w:r>
      <w:r w:rsidRPr="00961227">
        <w:rPr>
          <w:b/>
          <w:bCs/>
        </w:rPr>
        <w:t>SWR#</w:t>
      </w:r>
      <w:r>
        <w:t xml:space="preserve"> switches belong to </w:t>
      </w:r>
      <w:r w:rsidR="00D92C74">
        <w:t>LAN1</w:t>
      </w:r>
      <w:r>
        <w:t>.</w:t>
      </w:r>
    </w:p>
    <w:p w14:paraId="0DE7E43B" w14:textId="27738D99" w:rsidR="00097A07" w:rsidRDefault="00961227" w:rsidP="00097A07">
      <w:pPr>
        <w:pStyle w:val="Heading3"/>
      </w:pPr>
      <w:r>
        <w:t>Verify that all devices can ping each other.</w:t>
      </w:r>
    </w:p>
    <w:p w14:paraId="170BDF9B" w14:textId="359777F2" w:rsidR="00097A07" w:rsidRDefault="00097A07" w:rsidP="00097A07">
      <w:pPr>
        <w:pStyle w:val="BodyTextL25"/>
      </w:pPr>
      <w:r>
        <w:t xml:space="preserve">Either use the </w:t>
      </w:r>
      <w:r w:rsidR="00F1629B">
        <w:t>command line</w:t>
      </w:r>
      <w:r>
        <w:t xml:space="preserve"> on each device or use the </w:t>
      </w:r>
      <w:r w:rsidR="00FB0420" w:rsidRPr="00BF31D5">
        <w:rPr>
          <w:b/>
          <w:bCs/>
        </w:rPr>
        <w:t>Add Simple PDU (P)</w:t>
      </w:r>
      <w:r w:rsidR="00FB0420">
        <w:t xml:space="preserve"> tool to verify that all devices can ping each other. </w:t>
      </w:r>
    </w:p>
    <w:p w14:paraId="2F3D2A34" w14:textId="6C2FA0E9" w:rsidR="00FB0420" w:rsidRDefault="00132C2F" w:rsidP="00BF31D5">
      <w:pPr>
        <w:pStyle w:val="Heading2"/>
      </w:pPr>
      <w:r>
        <w:t>Use the CLI to Gather Information</w:t>
      </w:r>
    </w:p>
    <w:p w14:paraId="7A3CF677" w14:textId="1A03D978" w:rsidR="00132C2F" w:rsidRDefault="00132C2F" w:rsidP="00132C2F">
      <w:pPr>
        <w:pStyle w:val="BodyTextL25"/>
      </w:pPr>
      <w:r>
        <w:t xml:space="preserve">In this part, you manually access each device </w:t>
      </w:r>
      <w:r w:rsidR="00224514">
        <w:t>to gather information about the software version.</w:t>
      </w:r>
    </w:p>
    <w:p w14:paraId="20BA84F9" w14:textId="46DC14C2" w:rsidR="003C6781" w:rsidRDefault="00AB024F" w:rsidP="003C6781">
      <w:pPr>
        <w:pStyle w:val="Heading3"/>
      </w:pPr>
      <w:r>
        <w:t>From the Admin PC, securely access the SWR3 switch.</w:t>
      </w:r>
    </w:p>
    <w:p w14:paraId="0415217C" w14:textId="5451EE1B" w:rsidR="00AB024F" w:rsidRDefault="00AB024F" w:rsidP="00AB024F">
      <w:pPr>
        <w:pStyle w:val="SubStepAlpha"/>
      </w:pPr>
      <w:r>
        <w:t xml:space="preserve">Click </w:t>
      </w:r>
      <w:r w:rsidRPr="007F75DD">
        <w:rPr>
          <w:b/>
          <w:bCs/>
        </w:rPr>
        <w:t>Admin &gt; Desktop</w:t>
      </w:r>
      <w:r w:rsidR="008104E2">
        <w:rPr>
          <w:b/>
          <w:bCs/>
        </w:rPr>
        <w:t xml:space="preserve"> &gt; Command Prompt</w:t>
      </w:r>
      <w:r>
        <w:t>.</w:t>
      </w:r>
    </w:p>
    <w:p w14:paraId="075A9063" w14:textId="7181CC3C" w:rsidR="007F75DD" w:rsidRDefault="008104E2" w:rsidP="008104E2">
      <w:pPr>
        <w:pStyle w:val="SubStepAlpha"/>
      </w:pPr>
      <w:r>
        <w:t>Enter</w:t>
      </w:r>
      <w:r w:rsidR="007F75DD">
        <w:t xml:space="preserve"> the command </w:t>
      </w:r>
      <w:proofErr w:type="spellStart"/>
      <w:r w:rsidR="007F75DD" w:rsidRPr="00C570AD">
        <w:rPr>
          <w:b/>
          <w:bCs/>
        </w:rPr>
        <w:t>ssh</w:t>
      </w:r>
      <w:proofErr w:type="spellEnd"/>
      <w:r w:rsidR="007F75DD" w:rsidRPr="00C570AD">
        <w:rPr>
          <w:b/>
          <w:bCs/>
        </w:rPr>
        <w:t xml:space="preserve"> -l cisco</w:t>
      </w:r>
      <w:r w:rsidR="001D5BFA">
        <w:t xml:space="preserve"> </w:t>
      </w:r>
      <w:r w:rsidR="00F91312" w:rsidRPr="00F91312">
        <w:rPr>
          <w:b/>
          <w:bCs/>
        </w:rPr>
        <w:t>10.0.1.4</w:t>
      </w:r>
      <w:r w:rsidR="007F75DD">
        <w:t>. The -l option is the letter “L”, not the number one.</w:t>
      </w:r>
    </w:p>
    <w:p w14:paraId="2C8D3B4E" w14:textId="21F381C4" w:rsidR="007F75DD" w:rsidRDefault="001D5BFA" w:rsidP="00AB024F">
      <w:pPr>
        <w:pStyle w:val="SubStepAlpha"/>
      </w:pPr>
      <w:r>
        <w:t xml:space="preserve">When prompted, enter </w:t>
      </w:r>
      <w:r w:rsidRPr="001D5BFA">
        <w:rPr>
          <w:b/>
          <w:bCs/>
        </w:rPr>
        <w:t>cisco123!</w:t>
      </w:r>
      <w:r>
        <w:t xml:space="preserve"> as the password. You are now logged in</w:t>
      </w:r>
      <w:r w:rsidR="00B70700">
        <w:t xml:space="preserve"> </w:t>
      </w:r>
      <w:r>
        <w:t>to SW</w:t>
      </w:r>
      <w:r w:rsidR="005D7256">
        <w:t>R</w:t>
      </w:r>
      <w:r>
        <w:t>3.</w:t>
      </w:r>
    </w:p>
    <w:p w14:paraId="592FA72E" w14:textId="345CAFAD" w:rsidR="008104E2" w:rsidRDefault="008104E2" w:rsidP="008104E2">
      <w:pPr>
        <w:pStyle w:val="Heading3"/>
      </w:pPr>
      <w:r>
        <w:t xml:space="preserve">Gather information </w:t>
      </w:r>
      <w:r w:rsidR="00396594">
        <w:t>about the software on SWR3.</w:t>
      </w:r>
    </w:p>
    <w:p w14:paraId="78A52AD2" w14:textId="15C60171" w:rsidR="00396594" w:rsidRDefault="00F84FD4" w:rsidP="00396594">
      <w:pPr>
        <w:pStyle w:val="SubStepAlpha"/>
      </w:pPr>
      <w:r>
        <w:t xml:space="preserve">Enter the following command to </w:t>
      </w:r>
      <w:r w:rsidR="00A2576D">
        <w:t>filter</w:t>
      </w:r>
      <w:r w:rsidR="00396594">
        <w:t xml:space="preserve"> the output of the </w:t>
      </w:r>
      <w:r w:rsidR="00396594" w:rsidRPr="00F84FD4">
        <w:rPr>
          <w:b/>
          <w:bCs/>
        </w:rPr>
        <w:t>show version</w:t>
      </w:r>
      <w:r w:rsidR="00396594">
        <w:t xml:space="preserve"> command to view just the RELEASE SOFTWARE installed on the device. </w:t>
      </w:r>
      <w:r w:rsidR="00A2576D">
        <w:t>Notice that SW</w:t>
      </w:r>
      <w:r w:rsidR="005D7256">
        <w:t>R</w:t>
      </w:r>
      <w:r w:rsidR="00A2576D">
        <w:t>3 is running IOS 16.3.2 and Boot Loader 4.2.6.</w:t>
      </w:r>
    </w:p>
    <w:p w14:paraId="7683B723" w14:textId="77777777" w:rsidR="00F84FD4" w:rsidRDefault="00F84FD4" w:rsidP="00F84FD4">
      <w:pPr>
        <w:pStyle w:val="CMD"/>
      </w:pPr>
      <w:r>
        <w:t xml:space="preserve">SWR3# </w:t>
      </w:r>
      <w:r w:rsidRPr="00A2576D">
        <w:rPr>
          <w:b/>
          <w:bCs/>
        </w:rPr>
        <w:t>show version | include RELEASE</w:t>
      </w:r>
    </w:p>
    <w:p w14:paraId="3615C24F" w14:textId="77777777" w:rsidR="00F84FD4" w:rsidRDefault="00F84FD4" w:rsidP="00A2576D">
      <w:pPr>
        <w:pStyle w:val="CMDOutput"/>
      </w:pPr>
      <w:r>
        <w:lastRenderedPageBreak/>
        <w:t>Cisco IOS Software [Denali], Catalyst L3 Switch Software (CAT3K_CAA-UNIVERSALK9-M), Version 16.3.2, RELEASE SOFTWARE (fc4)</w:t>
      </w:r>
    </w:p>
    <w:p w14:paraId="7BCC2FA1" w14:textId="77777777" w:rsidR="00F84FD4" w:rsidRDefault="00F84FD4" w:rsidP="00A2576D">
      <w:pPr>
        <w:pStyle w:val="CMDOutput"/>
      </w:pPr>
      <w:r>
        <w:t>BOOTLDR: CAT3K_CAA Boot Loader (CAT3K_CAA-HBOOT-M) Version 4.26, RELEASE SOFTWARE (P)</w:t>
      </w:r>
    </w:p>
    <w:p w14:paraId="167FFADB" w14:textId="634C3902" w:rsidR="00F84FD4" w:rsidRDefault="00F84FD4" w:rsidP="00F84FD4">
      <w:pPr>
        <w:pStyle w:val="CMD"/>
      </w:pPr>
      <w:r>
        <w:t>SWR3#</w:t>
      </w:r>
    </w:p>
    <w:p w14:paraId="3F3AFB94" w14:textId="77777777" w:rsidR="0021536C" w:rsidRDefault="0021536C" w:rsidP="00396594">
      <w:pPr>
        <w:pStyle w:val="SubStepAlpha"/>
      </w:pPr>
      <w:r>
        <w:t>Copy the information to your clipboard</w:t>
      </w:r>
    </w:p>
    <w:p w14:paraId="268F2D0A" w14:textId="6E520150" w:rsidR="00F84FD4" w:rsidRDefault="0021536C" w:rsidP="00396594">
      <w:pPr>
        <w:pStyle w:val="SubStepAlpha"/>
      </w:pPr>
      <w:r>
        <w:t>Open</w:t>
      </w:r>
      <w:r w:rsidR="00B70700">
        <w:t xml:space="preserve"> a</w:t>
      </w:r>
      <w:r>
        <w:t xml:space="preserve"> text file editor and paste the information into </w:t>
      </w:r>
      <w:r w:rsidR="00F84FD4">
        <w:t>a text file.</w:t>
      </w:r>
    </w:p>
    <w:p w14:paraId="53601BD5" w14:textId="6964137E" w:rsidR="00AA609F" w:rsidRDefault="00F84FD4" w:rsidP="00D23782">
      <w:pPr>
        <w:pStyle w:val="SubStepAlpha"/>
      </w:pPr>
      <w:r>
        <w:t xml:space="preserve">Save the file as </w:t>
      </w:r>
      <w:r w:rsidRPr="00F84FD4">
        <w:rPr>
          <w:b/>
          <w:bCs/>
        </w:rPr>
        <w:t>software-versions.txt</w:t>
      </w:r>
      <w:r>
        <w:t>.</w:t>
      </w:r>
    </w:p>
    <w:p w14:paraId="62CC40F5" w14:textId="1DC941AC" w:rsidR="00396594" w:rsidRDefault="00396594" w:rsidP="00AA609F">
      <w:pPr>
        <w:pStyle w:val="Heading3"/>
      </w:pPr>
      <w:r>
        <w:t xml:space="preserve"> </w:t>
      </w:r>
      <w:r w:rsidR="00AA609F">
        <w:t>Gather the software information for the rest of the network devices.</w:t>
      </w:r>
    </w:p>
    <w:p w14:paraId="4CE92FC3" w14:textId="6831F93B" w:rsidR="00AA609F" w:rsidRDefault="00D23782" w:rsidP="00AA609F">
      <w:pPr>
        <w:pStyle w:val="SubStepAlpha"/>
      </w:pPr>
      <w:r>
        <w:t xml:space="preserve">From the </w:t>
      </w:r>
      <w:r w:rsidRPr="00266C88">
        <w:rPr>
          <w:b/>
          <w:bCs/>
        </w:rPr>
        <w:t>Command Prompt</w:t>
      </w:r>
      <w:r>
        <w:t xml:space="preserve"> on SW</w:t>
      </w:r>
      <w:r w:rsidR="005D7256">
        <w:t>R</w:t>
      </w:r>
      <w:r>
        <w:t>3, securely access another network device and repeat Step 2 above.</w:t>
      </w:r>
    </w:p>
    <w:p w14:paraId="24F9429D" w14:textId="35609820" w:rsidR="00D23782" w:rsidRDefault="00D23782" w:rsidP="00AA609F">
      <w:pPr>
        <w:pStyle w:val="SubStepAlpha"/>
      </w:pPr>
      <w:r>
        <w:t xml:space="preserve">Continue documenting the software versions until you have completed all </w:t>
      </w:r>
      <w:r w:rsidR="00266C88">
        <w:t>nine</w:t>
      </w:r>
      <w:r>
        <w:t xml:space="preserve"> network devices</w:t>
      </w:r>
      <w:r w:rsidR="00266C88">
        <w:t>: SWL1, SWL2, SWR1, SWR2, SWR3, SWR4, R1, R2, and R3</w:t>
      </w:r>
      <w:r w:rsidR="00A142D7">
        <w:t>.</w:t>
      </w:r>
    </w:p>
    <w:p w14:paraId="55B8E3AF" w14:textId="233FD72D" w:rsidR="009D4607" w:rsidRDefault="009D4607" w:rsidP="00AA609F">
      <w:pPr>
        <w:pStyle w:val="SubStepAlpha"/>
      </w:pPr>
      <w:r>
        <w:t>Exit out of all of your SSH sessions.</w:t>
      </w:r>
    </w:p>
    <w:p w14:paraId="632E9810" w14:textId="3AC55C2F" w:rsidR="009D4607" w:rsidRDefault="009D4607" w:rsidP="009D4607">
      <w:pPr>
        <w:pStyle w:val="Heading2"/>
      </w:pPr>
      <w:r>
        <w:t>Configure the PT-Controller</w:t>
      </w:r>
    </w:p>
    <w:p w14:paraId="406E38F0" w14:textId="4A036034" w:rsidR="009D4607" w:rsidRDefault="00B42FBA" w:rsidP="009D4607">
      <w:pPr>
        <w:pStyle w:val="BodyTextL25"/>
      </w:pPr>
      <w:r>
        <w:t xml:space="preserve">For </w:t>
      </w:r>
      <w:r w:rsidR="005D7256">
        <w:t>many years</w:t>
      </w:r>
      <w:r>
        <w:t xml:space="preserve">, network </w:t>
      </w:r>
      <w:r w:rsidR="00C31454">
        <w:t>administrators</w:t>
      </w:r>
      <w:r>
        <w:t xml:space="preserve"> have used early automation tools such as</w:t>
      </w:r>
      <w:r w:rsidR="00814983">
        <w:t xml:space="preserve"> bash scripts or </w:t>
      </w:r>
      <w:r>
        <w:t>SNMP-enabled software to</w:t>
      </w:r>
      <w:r w:rsidR="00C31454">
        <w:t xml:space="preserve"> complete a process similar to what you did in the previous step. However, with the introduction of SDN, this process has been greatly enhanced. Packet Tracer provides a simple PT-Controller to simulate an SDN controller. In this Part, you will connect and configure the PT-Controller.</w:t>
      </w:r>
    </w:p>
    <w:p w14:paraId="087D72FE" w14:textId="3FD956D6" w:rsidR="000D0E8C" w:rsidRDefault="000D0E8C" w:rsidP="009D4607">
      <w:pPr>
        <w:pStyle w:val="BodyTextL25"/>
      </w:pPr>
      <w:r w:rsidRPr="0050736F">
        <w:rPr>
          <w:b/>
          <w:bCs/>
        </w:rPr>
        <w:t>Note</w:t>
      </w:r>
      <w:r>
        <w:t xml:space="preserve">: To learn more about Packet Tracer’s implementation of the Network Controller, click the </w:t>
      </w:r>
      <w:r w:rsidRPr="009D3DB7">
        <w:rPr>
          <w:b/>
          <w:bCs/>
        </w:rPr>
        <w:t>Help</w:t>
      </w:r>
      <w:r>
        <w:t xml:space="preserve"> menu, then </w:t>
      </w:r>
      <w:r w:rsidR="0050736F" w:rsidRPr="009D3DB7">
        <w:rPr>
          <w:b/>
          <w:bCs/>
        </w:rPr>
        <w:t>Contents</w:t>
      </w:r>
      <w:r>
        <w:t xml:space="preserve">. </w:t>
      </w:r>
      <w:r w:rsidR="0050736F">
        <w:t>In the Index on the left</w:t>
      </w:r>
      <w:r w:rsidR="005D7256">
        <w:t>,</w:t>
      </w:r>
      <w:r w:rsidR="0050736F">
        <w:t xml:space="preserve"> about midway down, you will find the heading </w:t>
      </w:r>
      <w:r w:rsidR="0050736F" w:rsidRPr="009D3DB7">
        <w:rPr>
          <w:b/>
          <w:bCs/>
        </w:rPr>
        <w:t>Configuring Devices</w:t>
      </w:r>
      <w:r w:rsidR="0050736F">
        <w:t xml:space="preserve">. Underneath this heading, find </w:t>
      </w:r>
      <w:r w:rsidR="0050736F" w:rsidRPr="00EA07E2">
        <w:rPr>
          <w:b/>
          <w:bCs/>
        </w:rPr>
        <w:t>Network Controllers</w:t>
      </w:r>
      <w:r w:rsidR="0050736F">
        <w:t>.</w:t>
      </w:r>
      <w:r w:rsidR="009D3DB7">
        <w:t xml:space="preserve"> Here you will find a wealth of information</w:t>
      </w:r>
      <w:r w:rsidR="005D7256">
        <w:t>,</w:t>
      </w:r>
      <w:r w:rsidR="009D3DB7">
        <w:t xml:space="preserve"> much of which you will explore in the activities in this course.</w:t>
      </w:r>
    </w:p>
    <w:p w14:paraId="571A1467" w14:textId="12E6F1DC" w:rsidR="0013521E" w:rsidRDefault="009A036A" w:rsidP="009A036A">
      <w:pPr>
        <w:pStyle w:val="Heading3"/>
      </w:pPr>
      <w:r>
        <w:t>Add a Network Controller to the topology.</w:t>
      </w:r>
    </w:p>
    <w:p w14:paraId="40D93FF7" w14:textId="1E094532" w:rsidR="009A036A" w:rsidRDefault="007B20E2" w:rsidP="009A036A">
      <w:pPr>
        <w:pStyle w:val="SubStepAlpha"/>
      </w:pPr>
      <w:r>
        <w:t xml:space="preserve">At the bottom left corner of the Packet Tracer interface, click </w:t>
      </w:r>
      <w:r w:rsidRPr="00353723">
        <w:rPr>
          <w:b/>
          <w:bCs/>
        </w:rPr>
        <w:t>End Devices &gt; Network Controller</w:t>
      </w:r>
      <w:r>
        <w:t>.</w:t>
      </w:r>
    </w:p>
    <w:p w14:paraId="64B050B9" w14:textId="639F935E" w:rsidR="007B20E2" w:rsidRDefault="00DF1807" w:rsidP="009A036A">
      <w:pPr>
        <w:pStyle w:val="SubStepAlpha"/>
      </w:pPr>
      <w:r>
        <w:t xml:space="preserve">Add the Network Controller in the blank spot left of the </w:t>
      </w:r>
      <w:r w:rsidRPr="00AB47F2">
        <w:rPr>
          <w:b/>
          <w:bCs/>
        </w:rPr>
        <w:t>SWL1</w:t>
      </w:r>
      <w:r>
        <w:t xml:space="preserve"> switch.</w:t>
      </w:r>
      <w:r w:rsidR="00AB47F2">
        <w:t xml:space="preserve"> The name should already by </w:t>
      </w:r>
      <w:r w:rsidR="00AB47F2" w:rsidRPr="00AB47F2">
        <w:rPr>
          <w:b/>
          <w:bCs/>
        </w:rPr>
        <w:t>PT-Controller0</w:t>
      </w:r>
      <w:r w:rsidR="00AB47F2">
        <w:t>. If not, click the name and change it.</w:t>
      </w:r>
    </w:p>
    <w:p w14:paraId="5C126B83" w14:textId="7E8E91EA" w:rsidR="00DF1807" w:rsidRDefault="00353723" w:rsidP="009A036A">
      <w:pPr>
        <w:pStyle w:val="SubStepAlpha"/>
      </w:pPr>
      <w:r>
        <w:t xml:space="preserve">At the bottom again, click the </w:t>
      </w:r>
      <w:proofErr w:type="spellStart"/>
      <w:r>
        <w:t>lightening</w:t>
      </w:r>
      <w:proofErr w:type="spellEnd"/>
      <w:r>
        <w:t xml:space="preserve"> bolt</w:t>
      </w:r>
      <w:r w:rsidR="007D79FD">
        <w:t xml:space="preserve"> for </w:t>
      </w:r>
      <w:r w:rsidR="007D79FD" w:rsidRPr="004A743C">
        <w:rPr>
          <w:b/>
          <w:bCs/>
        </w:rPr>
        <w:t>Connections</w:t>
      </w:r>
      <w:r w:rsidR="007D79FD">
        <w:t xml:space="preserve">. </w:t>
      </w:r>
      <w:r w:rsidR="00E87388">
        <w:t>C</w:t>
      </w:r>
      <w:r w:rsidR="007D79FD">
        <w:t xml:space="preserve">lick the solid black </w:t>
      </w:r>
      <w:r w:rsidR="007D79FD" w:rsidRPr="004A743C">
        <w:rPr>
          <w:b/>
          <w:bCs/>
        </w:rPr>
        <w:t>Copper Straight-Through</w:t>
      </w:r>
      <w:r w:rsidR="007D79FD">
        <w:t xml:space="preserve"> cable.</w:t>
      </w:r>
    </w:p>
    <w:p w14:paraId="7FCD3BE6" w14:textId="5A13C849" w:rsidR="000D0E8C" w:rsidRDefault="007D79FD" w:rsidP="000D0E8C">
      <w:pPr>
        <w:pStyle w:val="SubStepAlpha"/>
      </w:pPr>
      <w:r>
        <w:t xml:space="preserve">Click </w:t>
      </w:r>
      <w:r w:rsidRPr="004A743C">
        <w:rPr>
          <w:b/>
          <w:bCs/>
        </w:rPr>
        <w:t>PT-Controller0</w:t>
      </w:r>
      <w:r>
        <w:t xml:space="preserve"> and choose </w:t>
      </w:r>
      <w:r w:rsidRPr="004A743C">
        <w:rPr>
          <w:b/>
          <w:bCs/>
        </w:rPr>
        <w:t>GigabitEthernet0</w:t>
      </w:r>
      <w:r>
        <w:t xml:space="preserve">. Then click </w:t>
      </w:r>
      <w:r w:rsidRPr="004A743C">
        <w:rPr>
          <w:b/>
          <w:bCs/>
        </w:rPr>
        <w:t>SWL1</w:t>
      </w:r>
      <w:r>
        <w:t xml:space="preserve"> and choose the first available </w:t>
      </w:r>
      <w:r w:rsidR="004A743C">
        <w:t>Gigabit Ethernet interface.</w:t>
      </w:r>
    </w:p>
    <w:p w14:paraId="58BCC0E8" w14:textId="29746522" w:rsidR="004A743C" w:rsidRDefault="004943A6" w:rsidP="004943A6">
      <w:pPr>
        <w:pStyle w:val="Heading3"/>
      </w:pPr>
      <w:r>
        <w:t xml:space="preserve">Configure </w:t>
      </w:r>
      <w:r w:rsidR="00A4156A">
        <w:t>connectivity for the</w:t>
      </w:r>
      <w:r>
        <w:t xml:space="preserve"> PT-Controller0.</w:t>
      </w:r>
    </w:p>
    <w:p w14:paraId="624AE358" w14:textId="0996FE2F" w:rsidR="004943A6" w:rsidRDefault="004943A6" w:rsidP="004943A6">
      <w:pPr>
        <w:pStyle w:val="SubStepAlpha"/>
      </w:pPr>
      <w:r>
        <w:t xml:space="preserve">Click </w:t>
      </w:r>
      <w:r w:rsidRPr="008968A2">
        <w:rPr>
          <w:b/>
          <w:bCs/>
        </w:rPr>
        <w:t xml:space="preserve">PT-Controller0 &gt; </w:t>
      </w:r>
      <w:r w:rsidR="006B0608" w:rsidRPr="008968A2">
        <w:rPr>
          <w:b/>
          <w:bCs/>
        </w:rPr>
        <w:t>Config</w:t>
      </w:r>
      <w:r w:rsidR="006B0608">
        <w:t xml:space="preserve">. </w:t>
      </w:r>
    </w:p>
    <w:p w14:paraId="141C0DDF" w14:textId="6557F740" w:rsidR="006B0608" w:rsidRDefault="006B0608" w:rsidP="004943A6">
      <w:pPr>
        <w:pStyle w:val="SubStepAlpha"/>
      </w:pPr>
      <w:r>
        <w:t xml:space="preserve">For </w:t>
      </w:r>
      <w:r w:rsidR="001C1779" w:rsidRPr="008968A2">
        <w:rPr>
          <w:b/>
          <w:bCs/>
        </w:rPr>
        <w:t>Gateway/DNS IPv4</w:t>
      </w:r>
      <w:r w:rsidR="001C1779">
        <w:t xml:space="preserve">, enter 192.168.101.1 as the </w:t>
      </w:r>
      <w:r w:rsidR="001C1779" w:rsidRPr="008C2272">
        <w:rPr>
          <w:b/>
          <w:bCs/>
        </w:rPr>
        <w:t>Gateway</w:t>
      </w:r>
      <w:r w:rsidR="001C1779">
        <w:t xml:space="preserve"> address.</w:t>
      </w:r>
    </w:p>
    <w:p w14:paraId="7AB53381" w14:textId="7C2FFCAB" w:rsidR="008968A2" w:rsidRDefault="008968A2" w:rsidP="004943A6">
      <w:pPr>
        <w:pStyle w:val="SubStepAlpha"/>
      </w:pPr>
      <w:r>
        <w:t xml:space="preserve">On the left under </w:t>
      </w:r>
      <w:r w:rsidRPr="008C2272">
        <w:rPr>
          <w:b/>
          <w:bCs/>
        </w:rPr>
        <w:t>INTERFACE</w:t>
      </w:r>
      <w:r>
        <w:t xml:space="preserve">, click </w:t>
      </w:r>
      <w:r w:rsidRPr="008C2272">
        <w:rPr>
          <w:b/>
          <w:bCs/>
        </w:rPr>
        <w:t>GigabitEthernet0</w:t>
      </w:r>
      <w:r>
        <w:t>.</w:t>
      </w:r>
    </w:p>
    <w:p w14:paraId="57FD2A73" w14:textId="37BD875F" w:rsidR="008968A2" w:rsidRDefault="008968A2" w:rsidP="004943A6">
      <w:pPr>
        <w:pStyle w:val="SubStepAlpha"/>
      </w:pPr>
      <w:r>
        <w:t xml:space="preserve">For </w:t>
      </w:r>
      <w:r w:rsidRPr="008C2272">
        <w:rPr>
          <w:b/>
          <w:bCs/>
        </w:rPr>
        <w:t>IP Configuration</w:t>
      </w:r>
      <w:r>
        <w:t xml:space="preserve">, enter the </w:t>
      </w:r>
      <w:r w:rsidRPr="008C2272">
        <w:rPr>
          <w:b/>
          <w:bCs/>
        </w:rPr>
        <w:t>IP Address</w:t>
      </w:r>
      <w:r>
        <w:t xml:space="preserve"> 192.168.101.254 and </w:t>
      </w:r>
      <w:r w:rsidRPr="008C2272">
        <w:rPr>
          <w:b/>
          <w:bCs/>
        </w:rPr>
        <w:t>Subnet Mask</w:t>
      </w:r>
      <w:r>
        <w:t xml:space="preserve"> 255.255.255.0.</w:t>
      </w:r>
    </w:p>
    <w:p w14:paraId="7CFF2A1D" w14:textId="6AA69F9A" w:rsidR="008C2272" w:rsidRDefault="00B220BE" w:rsidP="004943A6">
      <w:pPr>
        <w:pStyle w:val="SubStepAlpha"/>
      </w:pPr>
      <w:r>
        <w:t>On the left</w:t>
      </w:r>
      <w:r w:rsidR="00E87388">
        <w:t>,</w:t>
      </w:r>
      <w:r>
        <w:t xml:space="preserve"> under </w:t>
      </w:r>
      <w:r w:rsidRPr="00640B6A">
        <w:rPr>
          <w:b/>
          <w:bCs/>
        </w:rPr>
        <w:t>REAL WORLD</w:t>
      </w:r>
      <w:r>
        <w:t xml:space="preserve">, click </w:t>
      </w:r>
      <w:r w:rsidRPr="00640B6A">
        <w:rPr>
          <w:b/>
          <w:bCs/>
        </w:rPr>
        <w:t>Controller</w:t>
      </w:r>
      <w:r>
        <w:t>.</w:t>
      </w:r>
      <w:r w:rsidR="00C82770">
        <w:t xml:space="preserve"> </w:t>
      </w:r>
      <w:r w:rsidR="006B0270">
        <w:t xml:space="preserve">If the </w:t>
      </w:r>
      <w:r w:rsidR="006B0270">
        <w:rPr>
          <w:b/>
          <w:bCs/>
        </w:rPr>
        <w:t xml:space="preserve">Server </w:t>
      </w:r>
      <w:r w:rsidR="006B0270" w:rsidRPr="00EA07E2">
        <w:t>Status</w:t>
      </w:r>
      <w:r w:rsidR="006B0270">
        <w:t xml:space="preserve"> is </w:t>
      </w:r>
      <w:r w:rsidR="006B0270" w:rsidRPr="006B0270">
        <w:rPr>
          <w:b/>
          <w:bCs/>
        </w:rPr>
        <w:t>Stopped</w:t>
      </w:r>
      <w:r w:rsidR="006B0270">
        <w:t xml:space="preserve">, move on to the next </w:t>
      </w:r>
      <w:proofErr w:type="spellStart"/>
      <w:r w:rsidR="006B0270">
        <w:t>substep</w:t>
      </w:r>
      <w:proofErr w:type="spellEnd"/>
      <w:r w:rsidR="006B0270">
        <w:t xml:space="preserve">. </w:t>
      </w:r>
      <w:r w:rsidR="00C82770" w:rsidRPr="006B0270">
        <w:t>If</w:t>
      </w:r>
      <w:r w:rsidR="00C82770">
        <w:t xml:space="preserve"> the </w:t>
      </w:r>
      <w:r w:rsidR="00640B6A" w:rsidRPr="00AD19A0">
        <w:rPr>
          <w:b/>
          <w:bCs/>
        </w:rPr>
        <w:t>Server Status</w:t>
      </w:r>
      <w:r w:rsidR="00AD19A0">
        <w:t xml:space="preserve"> </w:t>
      </w:r>
      <w:r w:rsidR="006B0270">
        <w:t xml:space="preserve">is </w:t>
      </w:r>
      <w:r w:rsidR="00640B6A" w:rsidRPr="00AD19A0">
        <w:rPr>
          <w:b/>
          <w:bCs/>
        </w:rPr>
        <w:t>Disabled in Preferences</w:t>
      </w:r>
      <w:r w:rsidR="00640B6A">
        <w:t xml:space="preserve">, then you </w:t>
      </w:r>
      <w:r w:rsidR="006B0270">
        <w:t xml:space="preserve">will </w:t>
      </w:r>
      <w:r w:rsidR="00640B6A">
        <w:t>need to enable external access</w:t>
      </w:r>
      <w:r w:rsidR="006B0270">
        <w:t xml:space="preserve"> by following these instructions:</w:t>
      </w:r>
    </w:p>
    <w:p w14:paraId="1583ADDE" w14:textId="17D4A59E" w:rsidR="00AD19A0" w:rsidRDefault="00AD19A0" w:rsidP="00EA07E2">
      <w:pPr>
        <w:pStyle w:val="SubStepNum"/>
      </w:pPr>
      <w:r>
        <w:t xml:space="preserve">Select </w:t>
      </w:r>
      <w:r w:rsidRPr="00AD19A0">
        <w:rPr>
          <w:b/>
          <w:bCs/>
        </w:rPr>
        <w:t>Options</w:t>
      </w:r>
      <w:r w:rsidR="00A4156A">
        <w:rPr>
          <w:b/>
          <w:bCs/>
        </w:rPr>
        <w:t xml:space="preserve"> &gt; Preferences</w:t>
      </w:r>
      <w:r>
        <w:t xml:space="preserve"> from the Packet Tracer menus. </w:t>
      </w:r>
    </w:p>
    <w:p w14:paraId="45D92A68" w14:textId="77777777" w:rsidR="006B0270" w:rsidRDefault="00AD19A0" w:rsidP="006B0270">
      <w:pPr>
        <w:pStyle w:val="SubStepNum"/>
      </w:pPr>
      <w:r>
        <w:t xml:space="preserve">Click </w:t>
      </w:r>
      <w:r w:rsidR="00A4156A" w:rsidRPr="00A4156A">
        <w:rPr>
          <w:b/>
          <w:bCs/>
        </w:rPr>
        <w:t>Miscellaneous</w:t>
      </w:r>
      <w:r w:rsidR="006B0270">
        <w:t>.</w:t>
      </w:r>
    </w:p>
    <w:p w14:paraId="3189A398" w14:textId="1545CEAF" w:rsidR="00AD19A0" w:rsidRDefault="006B0270" w:rsidP="00EA07E2">
      <w:pPr>
        <w:pStyle w:val="SubStepNum"/>
      </w:pPr>
      <w:r>
        <w:lastRenderedPageBreak/>
        <w:t>U</w:t>
      </w:r>
      <w:r w:rsidR="00A4156A">
        <w:t xml:space="preserve">nder </w:t>
      </w:r>
      <w:r w:rsidR="00A4156A" w:rsidRPr="00145F70">
        <w:rPr>
          <w:b/>
          <w:bCs/>
        </w:rPr>
        <w:t>External Network Access</w:t>
      </w:r>
      <w:r w:rsidR="00A4156A">
        <w:t xml:space="preserve">, click </w:t>
      </w:r>
      <w:r w:rsidR="00A4156A" w:rsidRPr="00145F70">
        <w:rPr>
          <w:b/>
          <w:bCs/>
        </w:rPr>
        <w:t>Enable External Access for Network Controller REST API</w:t>
      </w:r>
      <w:r w:rsidR="00A4156A">
        <w:t>.</w:t>
      </w:r>
    </w:p>
    <w:p w14:paraId="7F11ECA5" w14:textId="73AB1164" w:rsidR="00A4156A" w:rsidRDefault="00A4156A" w:rsidP="00EA07E2">
      <w:pPr>
        <w:pStyle w:val="SubStepNum"/>
      </w:pPr>
      <w:r>
        <w:t xml:space="preserve">Close </w:t>
      </w:r>
      <w:r w:rsidRPr="006B0270">
        <w:rPr>
          <w:b/>
          <w:bCs/>
        </w:rPr>
        <w:t>Preference</w:t>
      </w:r>
      <w:r w:rsidR="00145F70" w:rsidRPr="00EA07E2">
        <w:rPr>
          <w:b/>
          <w:bCs/>
        </w:rPr>
        <w:t>s</w:t>
      </w:r>
      <w:r>
        <w:t xml:space="preserve"> and click </w:t>
      </w:r>
      <w:r w:rsidRPr="00145F70">
        <w:rPr>
          <w:b/>
          <w:bCs/>
        </w:rPr>
        <w:t>PT-Controller0</w:t>
      </w:r>
      <w:r w:rsidR="00145F70">
        <w:rPr>
          <w:b/>
          <w:bCs/>
        </w:rPr>
        <w:t xml:space="preserve"> &gt; Config</w:t>
      </w:r>
      <w:r w:rsidR="00145F70">
        <w:t>, if necessary</w:t>
      </w:r>
      <w:r>
        <w:t xml:space="preserve">. </w:t>
      </w:r>
    </w:p>
    <w:p w14:paraId="3DB6AE0F" w14:textId="77777777" w:rsidR="006B0270" w:rsidRDefault="00D83A57" w:rsidP="006B0270">
      <w:pPr>
        <w:pStyle w:val="SubStepNum"/>
      </w:pPr>
      <w:r>
        <w:t xml:space="preserve">On the left under </w:t>
      </w:r>
      <w:r w:rsidRPr="00640B6A">
        <w:rPr>
          <w:b/>
          <w:bCs/>
        </w:rPr>
        <w:t>REAL WORLD</w:t>
      </w:r>
      <w:r>
        <w:t xml:space="preserve">, click </w:t>
      </w:r>
      <w:r w:rsidRPr="00640B6A">
        <w:rPr>
          <w:b/>
          <w:bCs/>
        </w:rPr>
        <w:t>Controller</w:t>
      </w:r>
      <w:r>
        <w:t xml:space="preserve">. </w:t>
      </w:r>
    </w:p>
    <w:p w14:paraId="76F0D396" w14:textId="55CD15FC" w:rsidR="00145F70" w:rsidRDefault="00D83A57" w:rsidP="006B0270">
      <w:pPr>
        <w:pStyle w:val="SubStepAlpha"/>
      </w:pPr>
      <w:r>
        <w:t xml:space="preserve">The </w:t>
      </w:r>
      <w:r w:rsidRPr="00AD19A0">
        <w:rPr>
          <w:b/>
          <w:bCs/>
        </w:rPr>
        <w:t>Server Status</w:t>
      </w:r>
      <w:r>
        <w:t xml:space="preserve"> should now be </w:t>
      </w:r>
      <w:r w:rsidRPr="000759B2">
        <w:rPr>
          <w:b/>
          <w:bCs/>
        </w:rPr>
        <w:t>Stopped</w:t>
      </w:r>
      <w:r>
        <w:t>.</w:t>
      </w:r>
      <w:r w:rsidR="000759B2">
        <w:t xml:space="preserve"> Click </w:t>
      </w:r>
      <w:r w:rsidR="000759B2" w:rsidRPr="000759B2">
        <w:rPr>
          <w:b/>
          <w:bCs/>
        </w:rPr>
        <w:t>Access Enabled</w:t>
      </w:r>
      <w:r w:rsidR="000759B2">
        <w:t xml:space="preserve"> to enable it. </w:t>
      </w:r>
      <w:r w:rsidR="00E05464" w:rsidRPr="00E05464">
        <w:rPr>
          <w:b/>
          <w:bCs/>
        </w:rPr>
        <w:t>Server Status</w:t>
      </w:r>
      <w:r w:rsidR="00E05464">
        <w:t xml:space="preserve"> changes to </w:t>
      </w:r>
      <w:r w:rsidR="00E05464" w:rsidRPr="00E05464">
        <w:rPr>
          <w:b/>
          <w:bCs/>
        </w:rPr>
        <w:t>Listening on port 58000</w:t>
      </w:r>
      <w:r w:rsidR="00E05464">
        <w:t>. If the port is some other value</w:t>
      </w:r>
      <w:r w:rsidR="000759B2">
        <w:t xml:space="preserve">, </w:t>
      </w:r>
      <w:r w:rsidR="00E05464">
        <w:t xml:space="preserve">change it to </w:t>
      </w:r>
      <w:r w:rsidR="00E05464" w:rsidRPr="00E05464">
        <w:rPr>
          <w:b/>
          <w:bCs/>
        </w:rPr>
        <w:t>58000</w:t>
      </w:r>
      <w:r w:rsidR="000759B2">
        <w:t xml:space="preserve">. </w:t>
      </w:r>
      <w:r w:rsidR="00E05464">
        <w:t xml:space="preserve">This </w:t>
      </w:r>
      <w:r w:rsidR="006B0270">
        <w:t xml:space="preserve">is the </w:t>
      </w:r>
      <w:r w:rsidR="00E05464">
        <w:t>port number</w:t>
      </w:r>
      <w:r w:rsidR="000759B2">
        <w:t xml:space="preserve"> </w:t>
      </w:r>
      <w:r w:rsidR="004B5FA1">
        <w:t>in the Python scripts</w:t>
      </w:r>
      <w:r w:rsidR="000759B2">
        <w:t>.</w:t>
      </w:r>
    </w:p>
    <w:p w14:paraId="1E0DD075" w14:textId="13D9E269" w:rsidR="004B5FA1" w:rsidRDefault="00D15520" w:rsidP="00D15520">
      <w:pPr>
        <w:pStyle w:val="Heading3"/>
      </w:pPr>
      <w:r>
        <w:t>From Admin, verify connectivity to the PT-Controller0.</w:t>
      </w:r>
    </w:p>
    <w:p w14:paraId="28CF8CC5" w14:textId="5EE03BEA" w:rsidR="00D15520" w:rsidRDefault="00D15520" w:rsidP="00D15520">
      <w:pPr>
        <w:pStyle w:val="BodyTextL25"/>
      </w:pPr>
      <w:r>
        <w:t>Verify that Admin can ping PT-Controller0.</w:t>
      </w:r>
      <w:r w:rsidR="001A77F3">
        <w:t xml:space="preserve"> If you are not able to ping, make sure your configuration matches the specifications in the previous step.</w:t>
      </w:r>
    </w:p>
    <w:p w14:paraId="5B675BCB" w14:textId="059367ED" w:rsidR="001A77F3" w:rsidRDefault="001A77F3" w:rsidP="001A77F3">
      <w:pPr>
        <w:pStyle w:val="Heading3"/>
      </w:pPr>
      <w:r>
        <w:t xml:space="preserve">Register a new user </w:t>
      </w:r>
      <w:r w:rsidR="008308BC">
        <w:t>and log into</w:t>
      </w:r>
      <w:r w:rsidR="003A7B15">
        <w:t xml:space="preserve"> the PT-Controller0.</w:t>
      </w:r>
    </w:p>
    <w:p w14:paraId="6BDD20C9" w14:textId="597076AA" w:rsidR="003A7B15" w:rsidRDefault="003A7B15" w:rsidP="003A7B15">
      <w:pPr>
        <w:pStyle w:val="SubStepAlpha"/>
      </w:pPr>
      <w:r>
        <w:t xml:space="preserve">Click </w:t>
      </w:r>
      <w:r w:rsidRPr="00AC1AFF">
        <w:rPr>
          <w:b/>
          <w:bCs/>
        </w:rPr>
        <w:t>Admin &gt; Desktop &gt; Web Browser</w:t>
      </w:r>
      <w:r>
        <w:t>.</w:t>
      </w:r>
    </w:p>
    <w:p w14:paraId="4A854F91" w14:textId="0ED868BA" w:rsidR="003A7B15" w:rsidRDefault="003A7B15" w:rsidP="003A7B15">
      <w:pPr>
        <w:pStyle w:val="SubStepAlpha"/>
      </w:pPr>
      <w:r>
        <w:t xml:space="preserve">Enter the IPv4 address 192.168.101.254 to access the </w:t>
      </w:r>
      <w:r w:rsidRPr="0035310C">
        <w:rPr>
          <w:b/>
          <w:bCs/>
        </w:rPr>
        <w:t>User Setup</w:t>
      </w:r>
      <w:r>
        <w:t xml:space="preserve"> for </w:t>
      </w:r>
      <w:r w:rsidRPr="00AC1AFF">
        <w:rPr>
          <w:b/>
          <w:bCs/>
        </w:rPr>
        <w:t>PT-Controller0</w:t>
      </w:r>
      <w:r>
        <w:t>.</w:t>
      </w:r>
    </w:p>
    <w:p w14:paraId="1F3661DE" w14:textId="34C7FEE5" w:rsidR="003A7B15" w:rsidRDefault="003A7B15" w:rsidP="003A7B15">
      <w:pPr>
        <w:pStyle w:val="SubStepAlpha"/>
      </w:pPr>
      <w:r>
        <w:t>En</w:t>
      </w:r>
      <w:r w:rsidR="00031314">
        <w:t xml:space="preserve">ter </w:t>
      </w:r>
      <w:r w:rsidR="00031314" w:rsidRPr="00031314">
        <w:rPr>
          <w:b/>
          <w:bCs/>
        </w:rPr>
        <w:t>cisco</w:t>
      </w:r>
      <w:r w:rsidR="00031314">
        <w:t xml:space="preserve"> in the </w:t>
      </w:r>
      <w:r w:rsidR="00031314" w:rsidRPr="0035310C">
        <w:rPr>
          <w:b/>
          <w:bCs/>
        </w:rPr>
        <w:t>Username</w:t>
      </w:r>
      <w:r w:rsidR="00031314">
        <w:t xml:space="preserve"> field and </w:t>
      </w:r>
      <w:r w:rsidR="00031314" w:rsidRPr="0035310C">
        <w:rPr>
          <w:b/>
          <w:bCs/>
        </w:rPr>
        <w:t>cisco123!</w:t>
      </w:r>
      <w:r w:rsidR="00031314">
        <w:t xml:space="preserve"> </w:t>
      </w:r>
      <w:r w:rsidR="0035310C">
        <w:t>in</w:t>
      </w:r>
      <w:r w:rsidR="00031314">
        <w:t xml:space="preserve"> the </w:t>
      </w:r>
      <w:r w:rsidR="00031314" w:rsidRPr="0035310C">
        <w:rPr>
          <w:b/>
          <w:bCs/>
        </w:rPr>
        <w:t>Password</w:t>
      </w:r>
      <w:r w:rsidR="00031314">
        <w:t xml:space="preserve"> and </w:t>
      </w:r>
      <w:r w:rsidR="00031314" w:rsidRPr="0035310C">
        <w:rPr>
          <w:b/>
          <w:bCs/>
        </w:rPr>
        <w:t>Confirm Password</w:t>
      </w:r>
      <w:r w:rsidR="0035310C">
        <w:t xml:space="preserve"> fields</w:t>
      </w:r>
      <w:r w:rsidR="00FB7FD6">
        <w:t xml:space="preserve">, and then click </w:t>
      </w:r>
      <w:r w:rsidR="00AC1AFF">
        <w:rPr>
          <w:b/>
          <w:bCs/>
        </w:rPr>
        <w:t>SETUP</w:t>
      </w:r>
      <w:r w:rsidR="00FB7FD6">
        <w:t>.</w:t>
      </w:r>
    </w:p>
    <w:p w14:paraId="70146977" w14:textId="274AE876" w:rsidR="0035310C" w:rsidRDefault="0035310C" w:rsidP="0035310C">
      <w:pPr>
        <w:pStyle w:val="BodyTextL50"/>
      </w:pPr>
      <w:r w:rsidRPr="00FC2CBC">
        <w:rPr>
          <w:b/>
          <w:bCs/>
        </w:rPr>
        <w:t>Note</w:t>
      </w:r>
      <w:r>
        <w:t>: You can use whatever username and password you want here. For simplicity, we recommend using</w:t>
      </w:r>
      <w:r w:rsidR="00FC2CBC">
        <w:t xml:space="preserve"> common credentials used in the rest of the activity.</w:t>
      </w:r>
    </w:p>
    <w:p w14:paraId="1D8B1C5F" w14:textId="7AD95DAC" w:rsidR="0035310C" w:rsidRDefault="00FB7FD6" w:rsidP="003A7B15">
      <w:pPr>
        <w:pStyle w:val="SubStepAlpha"/>
      </w:pPr>
      <w:r>
        <w:t>On</w:t>
      </w:r>
      <w:r w:rsidR="00FC2CBC">
        <w:t xml:space="preserve"> </w:t>
      </w:r>
      <w:r w:rsidR="00FC2CBC" w:rsidRPr="00FB7FD6">
        <w:rPr>
          <w:b/>
          <w:bCs/>
        </w:rPr>
        <w:t>User Login</w:t>
      </w:r>
      <w:r w:rsidR="00FC2CBC">
        <w:t xml:space="preserve"> screen, enter your credentials and click </w:t>
      </w:r>
      <w:r w:rsidR="00FC2CBC" w:rsidRPr="00FB7FD6">
        <w:rPr>
          <w:b/>
          <w:bCs/>
        </w:rPr>
        <w:t>LOG IN</w:t>
      </w:r>
      <w:r>
        <w:t>.</w:t>
      </w:r>
    </w:p>
    <w:p w14:paraId="4A827FB2" w14:textId="1C690CE7" w:rsidR="003C6781" w:rsidRDefault="00FB7FD6" w:rsidP="00132C2F">
      <w:pPr>
        <w:pStyle w:val="SubStepAlpha"/>
      </w:pPr>
      <w:r>
        <w:t>You are now logged in</w:t>
      </w:r>
      <w:r w:rsidR="006B0270">
        <w:t xml:space="preserve"> </w:t>
      </w:r>
      <w:r>
        <w:t xml:space="preserve">to the dashboard for </w:t>
      </w:r>
      <w:r w:rsidRPr="008308BC">
        <w:rPr>
          <w:b/>
          <w:bCs/>
        </w:rPr>
        <w:t>PT-Controller0</w:t>
      </w:r>
      <w:r>
        <w:t>. At this point, it may be helpful to expand the window so you can see the entire interface.</w:t>
      </w:r>
    </w:p>
    <w:p w14:paraId="65F517B6" w14:textId="1F801E75" w:rsidR="009409B5" w:rsidRDefault="009409B5" w:rsidP="009409B5">
      <w:pPr>
        <w:pStyle w:val="Heading2"/>
      </w:pPr>
      <w:r>
        <w:t>Use an SDN Controller to Discover a Topology</w:t>
      </w:r>
    </w:p>
    <w:p w14:paraId="111D1FBC" w14:textId="0CE74277" w:rsidR="009409B5" w:rsidRDefault="009409B5" w:rsidP="009409B5">
      <w:pPr>
        <w:pStyle w:val="BodyTextL25"/>
      </w:pPr>
      <w:r>
        <w:t>In this Part, you will configure PT-Controller0 to use Cisco Discover Protocol (CDP) to automatically discover</w:t>
      </w:r>
      <w:r w:rsidR="00AE7A98">
        <w:t xml:space="preserve"> the nine network devices in your topology. The PT-Controller0 will also discover all five host devices attached to the network.</w:t>
      </w:r>
    </w:p>
    <w:p w14:paraId="1EED7453" w14:textId="3216CD17" w:rsidR="00AE7A98" w:rsidRDefault="001164B1" w:rsidP="00AE7A98">
      <w:pPr>
        <w:pStyle w:val="Heading3"/>
      </w:pPr>
      <w:r>
        <w:t xml:space="preserve">Add credentials </w:t>
      </w:r>
      <w:r w:rsidR="00093A07">
        <w:t xml:space="preserve">to </w:t>
      </w:r>
      <w:r>
        <w:t>access all the network devices in the topology.</w:t>
      </w:r>
    </w:p>
    <w:p w14:paraId="2E56E4ED" w14:textId="15601C2C" w:rsidR="001164B1" w:rsidRDefault="000D0E8C" w:rsidP="001164B1">
      <w:pPr>
        <w:pStyle w:val="SubStepAlpha"/>
      </w:pPr>
      <w:r>
        <w:t xml:space="preserve">From the </w:t>
      </w:r>
      <w:r w:rsidRPr="00E12E78">
        <w:rPr>
          <w:b/>
          <w:bCs/>
        </w:rPr>
        <w:t>Network Controller</w:t>
      </w:r>
      <w:r>
        <w:t xml:space="preserve"> GUI, </w:t>
      </w:r>
      <w:r w:rsidR="00E12E78">
        <w:t xml:space="preserve">click the menu button to the left of the Cisco logo. </w:t>
      </w:r>
    </w:p>
    <w:p w14:paraId="23257344" w14:textId="715A45A6" w:rsidR="006C236A" w:rsidRDefault="006C236A" w:rsidP="001164B1">
      <w:pPr>
        <w:pStyle w:val="SubStepAlpha"/>
      </w:pPr>
      <w:r>
        <w:t xml:space="preserve">Select </w:t>
      </w:r>
      <w:r w:rsidRPr="006C236A">
        <w:rPr>
          <w:b/>
          <w:bCs/>
        </w:rPr>
        <w:t>Provisioning</w:t>
      </w:r>
      <w:r>
        <w:t>. From here, you can manually add networking devices. However, you will use CDP to automatically discover devices for you.</w:t>
      </w:r>
    </w:p>
    <w:p w14:paraId="00C20CB3" w14:textId="3BCA74B2" w:rsidR="006C236A" w:rsidRDefault="000A0D5F" w:rsidP="001164B1">
      <w:pPr>
        <w:pStyle w:val="SubStepAlpha"/>
      </w:pPr>
      <w:r>
        <w:t xml:space="preserve">Click </w:t>
      </w:r>
      <w:r w:rsidR="00927E36">
        <w:rPr>
          <w:b/>
          <w:bCs/>
        </w:rPr>
        <w:t>CREDENTIALS</w:t>
      </w:r>
      <w:r>
        <w:t xml:space="preserve"> and then click </w:t>
      </w:r>
      <w:r w:rsidRPr="000A0D5F">
        <w:rPr>
          <w:b/>
          <w:bCs/>
        </w:rPr>
        <w:t>+ CREDENTIAL</w:t>
      </w:r>
      <w:r w:rsidR="00100018">
        <w:t xml:space="preserve"> to add a </w:t>
      </w:r>
      <w:r w:rsidR="00100018" w:rsidRPr="00100018">
        <w:rPr>
          <w:b/>
          <w:bCs/>
        </w:rPr>
        <w:t>New Credential</w:t>
      </w:r>
      <w:r w:rsidR="00100018">
        <w:t>.</w:t>
      </w:r>
    </w:p>
    <w:p w14:paraId="55723D39" w14:textId="30C7C708" w:rsidR="000A0D5F" w:rsidRDefault="00110375" w:rsidP="001164B1">
      <w:pPr>
        <w:pStyle w:val="SubStepAlpha"/>
      </w:pPr>
      <w:r>
        <w:t xml:space="preserve">For </w:t>
      </w:r>
      <w:r w:rsidRPr="00B33E14">
        <w:rPr>
          <w:b/>
          <w:bCs/>
        </w:rPr>
        <w:t>Username</w:t>
      </w:r>
      <w:r>
        <w:t xml:space="preserve">, enter </w:t>
      </w:r>
      <w:r w:rsidRPr="00B33E14">
        <w:rPr>
          <w:b/>
          <w:bCs/>
        </w:rPr>
        <w:t>cisco</w:t>
      </w:r>
      <w:r>
        <w:t xml:space="preserve">, and for </w:t>
      </w:r>
      <w:r w:rsidRPr="00B33E14">
        <w:rPr>
          <w:b/>
          <w:bCs/>
        </w:rPr>
        <w:t>Password</w:t>
      </w:r>
      <w:r>
        <w:t xml:space="preserve">, enter </w:t>
      </w:r>
      <w:r w:rsidRPr="00B33E14">
        <w:rPr>
          <w:b/>
          <w:bCs/>
        </w:rPr>
        <w:t>cisco</w:t>
      </w:r>
      <w:proofErr w:type="gramStart"/>
      <w:r w:rsidRPr="00B33E14">
        <w:rPr>
          <w:b/>
          <w:bCs/>
        </w:rPr>
        <w:t>123!</w:t>
      </w:r>
      <w:r>
        <w:t>.</w:t>
      </w:r>
      <w:proofErr w:type="gramEnd"/>
      <w:r>
        <w:t xml:space="preserve"> Leave </w:t>
      </w:r>
      <w:r w:rsidRPr="00B33E14">
        <w:rPr>
          <w:b/>
          <w:bCs/>
        </w:rPr>
        <w:t>Enable Password</w:t>
      </w:r>
      <w:r>
        <w:t xml:space="preserve"> blank. For </w:t>
      </w:r>
      <w:r w:rsidRPr="00B33E14">
        <w:rPr>
          <w:b/>
          <w:bCs/>
        </w:rPr>
        <w:t>Description</w:t>
      </w:r>
      <w:r>
        <w:t xml:space="preserve">, enter </w:t>
      </w:r>
      <w:r w:rsidRPr="00B33E14">
        <w:rPr>
          <w:b/>
          <w:bCs/>
        </w:rPr>
        <w:t>admin credentials</w:t>
      </w:r>
      <w:r w:rsidR="00B33E14">
        <w:t xml:space="preserve">, and then click </w:t>
      </w:r>
      <w:r w:rsidR="00B33E14" w:rsidRPr="00B33E14">
        <w:rPr>
          <w:b/>
          <w:bCs/>
        </w:rPr>
        <w:t>OK</w:t>
      </w:r>
      <w:r w:rsidR="00093A07">
        <w:rPr>
          <w:b/>
          <w:bCs/>
        </w:rPr>
        <w:t>AY</w:t>
      </w:r>
      <w:r w:rsidR="00B33E14">
        <w:t>.</w:t>
      </w:r>
    </w:p>
    <w:p w14:paraId="5BCEBB1D" w14:textId="2FC6CA11" w:rsidR="00B33E14" w:rsidRDefault="00093A07" w:rsidP="001164B1">
      <w:pPr>
        <w:pStyle w:val="SubStepAlpha"/>
      </w:pPr>
      <w:r>
        <w:t>The n</w:t>
      </w:r>
      <w:r w:rsidR="00F947EB">
        <w:t xml:space="preserve">ew CLI Credentials are now stored on PT-Controller0 for use in automation tasks. </w:t>
      </w:r>
    </w:p>
    <w:p w14:paraId="6F31FD80" w14:textId="7842B86D" w:rsidR="004017CD" w:rsidRDefault="00927E36" w:rsidP="004017CD">
      <w:pPr>
        <w:pStyle w:val="Heading3"/>
      </w:pPr>
      <w:r>
        <w:t xml:space="preserve">Use CDP to discover </w:t>
      </w:r>
      <w:r w:rsidR="003F27CA">
        <w:t>all the</w:t>
      </w:r>
      <w:r>
        <w:t xml:space="preserve"> device</w:t>
      </w:r>
      <w:r w:rsidR="003F27CA">
        <w:t>s</w:t>
      </w:r>
      <w:r>
        <w:t xml:space="preserve"> </w:t>
      </w:r>
      <w:r w:rsidR="00093A07">
        <w:t>o</w:t>
      </w:r>
      <w:r w:rsidR="003F27CA">
        <w:t>n the network</w:t>
      </w:r>
      <w:r>
        <w:t>.</w:t>
      </w:r>
    </w:p>
    <w:p w14:paraId="0EB7AF79" w14:textId="0C48603B" w:rsidR="00927E36" w:rsidRDefault="00927E36" w:rsidP="00927E36">
      <w:pPr>
        <w:pStyle w:val="SubStepAlpha"/>
      </w:pPr>
      <w:r>
        <w:t xml:space="preserve">Click </w:t>
      </w:r>
      <w:r w:rsidRPr="00100018">
        <w:rPr>
          <w:b/>
          <w:bCs/>
        </w:rPr>
        <w:t>DISCOVERY</w:t>
      </w:r>
      <w:r>
        <w:t xml:space="preserve"> and the click </w:t>
      </w:r>
      <w:r w:rsidRPr="00100018">
        <w:rPr>
          <w:b/>
          <w:bCs/>
        </w:rPr>
        <w:t>+ DISCOVERY</w:t>
      </w:r>
      <w:r w:rsidR="00100018">
        <w:t xml:space="preserve"> to add a </w:t>
      </w:r>
      <w:r w:rsidR="00100018" w:rsidRPr="00100018">
        <w:rPr>
          <w:b/>
          <w:bCs/>
        </w:rPr>
        <w:t>New Discovery</w:t>
      </w:r>
      <w:r w:rsidR="00100018">
        <w:t>.</w:t>
      </w:r>
    </w:p>
    <w:p w14:paraId="69937661" w14:textId="45B482E8" w:rsidR="00093A07" w:rsidRDefault="0023556E" w:rsidP="00927E36">
      <w:pPr>
        <w:pStyle w:val="SubStepAlpha"/>
      </w:pPr>
      <w:r>
        <w:t xml:space="preserve">For </w:t>
      </w:r>
      <w:r w:rsidRPr="000561B6">
        <w:rPr>
          <w:b/>
          <w:bCs/>
        </w:rPr>
        <w:t>Name</w:t>
      </w:r>
      <w:r>
        <w:t xml:space="preserve">, enter </w:t>
      </w:r>
      <w:r w:rsidRPr="000561B6">
        <w:rPr>
          <w:b/>
          <w:bCs/>
        </w:rPr>
        <w:t>SWL1</w:t>
      </w:r>
      <w:r>
        <w:t xml:space="preserve">. For </w:t>
      </w:r>
      <w:r w:rsidRPr="000561B6">
        <w:rPr>
          <w:b/>
          <w:bCs/>
        </w:rPr>
        <w:t>IP Address</w:t>
      </w:r>
      <w:r>
        <w:t xml:space="preserve">, enter </w:t>
      </w:r>
      <w:r w:rsidRPr="000561B6">
        <w:rPr>
          <w:b/>
          <w:bCs/>
        </w:rPr>
        <w:t>192.168.101.2</w:t>
      </w:r>
      <w:r>
        <w:t xml:space="preserve">. For </w:t>
      </w:r>
      <w:r w:rsidRPr="000561B6">
        <w:rPr>
          <w:b/>
          <w:bCs/>
        </w:rPr>
        <w:t>CLI Credential List</w:t>
      </w:r>
      <w:r>
        <w:t xml:space="preserve">, </w:t>
      </w:r>
      <w:r w:rsidR="00093A07">
        <w:t xml:space="preserve">drop down the list and choose </w:t>
      </w:r>
      <w:r w:rsidRPr="000561B6">
        <w:rPr>
          <w:b/>
          <w:bCs/>
        </w:rPr>
        <w:t>cisco - admin credentials</w:t>
      </w:r>
      <w:r>
        <w:t>.</w:t>
      </w:r>
      <w:r w:rsidR="000561B6">
        <w:t xml:space="preserve"> </w:t>
      </w:r>
    </w:p>
    <w:p w14:paraId="3D26C927" w14:textId="593162A5" w:rsidR="00100018" w:rsidRDefault="00093A07" w:rsidP="00927E36">
      <w:pPr>
        <w:pStyle w:val="SubStepAlpha"/>
      </w:pPr>
      <w:r>
        <w:t>C</w:t>
      </w:r>
      <w:r w:rsidR="000561B6">
        <w:t xml:space="preserve">lick </w:t>
      </w:r>
      <w:r w:rsidR="000561B6" w:rsidRPr="000561B6">
        <w:rPr>
          <w:b/>
          <w:bCs/>
        </w:rPr>
        <w:t>ADD</w:t>
      </w:r>
      <w:r w:rsidR="000561B6">
        <w:t>.</w:t>
      </w:r>
    </w:p>
    <w:p w14:paraId="50C72140" w14:textId="300BFC54" w:rsidR="00767836" w:rsidRPr="00767836" w:rsidRDefault="004F0A75" w:rsidP="00767836">
      <w:pPr>
        <w:pStyle w:val="SubStepAlpha"/>
      </w:pPr>
      <w:r>
        <w:t xml:space="preserve">You should now see the </w:t>
      </w:r>
      <w:r w:rsidRPr="008004D8">
        <w:rPr>
          <w:b/>
          <w:bCs/>
        </w:rPr>
        <w:t>Status</w:t>
      </w:r>
      <w:r>
        <w:t xml:space="preserve"> as </w:t>
      </w:r>
      <w:r w:rsidRPr="008004D8">
        <w:rPr>
          <w:b/>
          <w:bCs/>
        </w:rPr>
        <w:t>In Progress</w:t>
      </w:r>
      <w:r>
        <w:t xml:space="preserve">. You can wait for Packet Tracer to finish simulating this process. Or you can </w:t>
      </w:r>
      <w:r w:rsidR="008004D8" w:rsidRPr="008004D8">
        <w:rPr>
          <w:b/>
          <w:bCs/>
        </w:rPr>
        <w:t>Fast Forward Time</w:t>
      </w:r>
      <w:r w:rsidR="008004D8">
        <w:t xml:space="preserve"> button on the main Topology window to speed up the process.</w:t>
      </w:r>
    </w:p>
    <w:p w14:paraId="069B7DA8" w14:textId="56DBF310" w:rsidR="009409B5" w:rsidRDefault="009409B5" w:rsidP="009409B5">
      <w:pPr>
        <w:pStyle w:val="Heading2"/>
      </w:pPr>
      <w:r>
        <w:lastRenderedPageBreak/>
        <w:t>Use an SDN Controller to Gather Information</w:t>
      </w:r>
    </w:p>
    <w:p w14:paraId="4F0890C4" w14:textId="68B26155" w:rsidR="00E53A4C" w:rsidRPr="00E53A4C" w:rsidRDefault="00E53A4C" w:rsidP="00E53A4C">
      <w:pPr>
        <w:pStyle w:val="BodyTextL25"/>
      </w:pPr>
      <w:r>
        <w:t xml:space="preserve">In this Part, you will use </w:t>
      </w:r>
      <w:r w:rsidR="00093A07">
        <w:t xml:space="preserve">the </w:t>
      </w:r>
      <w:r>
        <w:t xml:space="preserve">PT-Controller0 GUI to view information about the network devices and host devices in the topology. </w:t>
      </w:r>
      <w:r w:rsidR="002F23A8">
        <w:t>You will view the topology created by the controller and then conduct a path trace across the network.</w:t>
      </w:r>
    </w:p>
    <w:p w14:paraId="1BFC0E22" w14:textId="77777777" w:rsidR="00E53A4C" w:rsidRDefault="00E53A4C" w:rsidP="00E53A4C">
      <w:pPr>
        <w:pStyle w:val="Heading3"/>
      </w:pPr>
      <w:r>
        <w:t>View the list of network devices discovered.</w:t>
      </w:r>
    </w:p>
    <w:p w14:paraId="2FB6EB58" w14:textId="77777777" w:rsidR="00E53A4C" w:rsidRDefault="00E53A4C" w:rsidP="00E53A4C">
      <w:pPr>
        <w:pStyle w:val="SubStepAlpha"/>
      </w:pPr>
      <w:r>
        <w:t xml:space="preserve">Click </w:t>
      </w:r>
      <w:r w:rsidRPr="00767836">
        <w:rPr>
          <w:b/>
          <w:bCs/>
        </w:rPr>
        <w:t>NETWORK DEVICE</w:t>
      </w:r>
      <w:r>
        <w:t>. You should now see all nine network devices listed.</w:t>
      </w:r>
    </w:p>
    <w:p w14:paraId="176F6344" w14:textId="77777777" w:rsidR="00E53A4C" w:rsidRDefault="00E53A4C" w:rsidP="00E53A4C">
      <w:pPr>
        <w:pStyle w:val="SubStepAlpha"/>
      </w:pPr>
      <w:r>
        <w:t xml:space="preserve">Click the Gear icon next to any device’s hostname to see the information collected by the discover process. Notice that the </w:t>
      </w:r>
      <w:r w:rsidRPr="008877AB">
        <w:rPr>
          <w:b/>
          <w:bCs/>
        </w:rPr>
        <w:t>Software Version</w:t>
      </w:r>
      <w:r>
        <w:t xml:space="preserve"> is listed as well as a variety of other detailed information about the device.</w:t>
      </w:r>
    </w:p>
    <w:p w14:paraId="273FE871" w14:textId="77777777" w:rsidR="00E53A4C" w:rsidRDefault="00E53A4C" w:rsidP="00E53A4C">
      <w:pPr>
        <w:pStyle w:val="Heading3"/>
      </w:pPr>
      <w:r>
        <w:t>View a list of all the host devices discovered.</w:t>
      </w:r>
    </w:p>
    <w:p w14:paraId="59C50E7E" w14:textId="77777777" w:rsidR="00E53A4C" w:rsidRDefault="00E53A4C" w:rsidP="00E53A4C">
      <w:pPr>
        <w:pStyle w:val="SubStepAlpha"/>
      </w:pPr>
      <w:r>
        <w:t xml:space="preserve">Return to the Dashboard. Click the menu next to the Cisco logo, then click </w:t>
      </w:r>
      <w:r w:rsidRPr="00E11FEB">
        <w:rPr>
          <w:b/>
          <w:bCs/>
        </w:rPr>
        <w:t>Dashboard</w:t>
      </w:r>
      <w:r>
        <w:t xml:space="preserve">. (You can also simply click the </w:t>
      </w:r>
      <w:r w:rsidRPr="00E11FEB">
        <w:rPr>
          <w:b/>
          <w:bCs/>
        </w:rPr>
        <w:t>Network Controller</w:t>
      </w:r>
      <w:r>
        <w:t xml:space="preserve"> banner to return to the </w:t>
      </w:r>
      <w:r w:rsidRPr="00E11FEB">
        <w:rPr>
          <w:b/>
          <w:bCs/>
        </w:rPr>
        <w:t>Dashboard</w:t>
      </w:r>
      <w:r>
        <w:t xml:space="preserve"> from anywhere.)</w:t>
      </w:r>
    </w:p>
    <w:p w14:paraId="77C9D0A3" w14:textId="0A36E866" w:rsidR="00E53A4C" w:rsidRDefault="00E53A4C" w:rsidP="00E53A4C">
      <w:pPr>
        <w:pStyle w:val="SubStepAlpha"/>
      </w:pPr>
      <w:r>
        <w:t>On the Dashboard, you will see charts with the number of hosts that can be reach</w:t>
      </w:r>
      <w:r w:rsidR="00093A07">
        <w:t>ed</w:t>
      </w:r>
      <w:r>
        <w:t xml:space="preserve"> via ping and the number of network devices that are managed. Both should be 100%.</w:t>
      </w:r>
    </w:p>
    <w:p w14:paraId="1455E764" w14:textId="77777777" w:rsidR="00E53A4C" w:rsidRDefault="00E53A4C" w:rsidP="00E53A4C">
      <w:pPr>
        <w:pStyle w:val="SubStepAlpha"/>
      </w:pPr>
      <w:r>
        <w:t xml:space="preserve">You should also see tiles for </w:t>
      </w:r>
      <w:r w:rsidRPr="007A5F38">
        <w:rPr>
          <w:b/>
          <w:bCs/>
        </w:rPr>
        <w:t>QoS</w:t>
      </w:r>
      <w:r>
        <w:t xml:space="preserve">, </w:t>
      </w:r>
      <w:r w:rsidRPr="007A5F38">
        <w:rPr>
          <w:b/>
          <w:bCs/>
        </w:rPr>
        <w:t>Network Device</w:t>
      </w:r>
      <w:r>
        <w:t xml:space="preserve">, and </w:t>
      </w:r>
      <w:r w:rsidRPr="007A5F38">
        <w:rPr>
          <w:b/>
          <w:bCs/>
        </w:rPr>
        <w:t>Host</w:t>
      </w:r>
      <w:r>
        <w:t xml:space="preserve">. Click the Gear icon for </w:t>
      </w:r>
      <w:r w:rsidRPr="001316A7">
        <w:rPr>
          <w:b/>
          <w:bCs/>
        </w:rPr>
        <w:t>Host</w:t>
      </w:r>
      <w:r>
        <w:t xml:space="preserve">. This will take you to the </w:t>
      </w:r>
      <w:r w:rsidRPr="001316A7">
        <w:rPr>
          <w:b/>
          <w:bCs/>
        </w:rPr>
        <w:t>HOSTS</w:t>
      </w:r>
      <w:r>
        <w:t xml:space="preserve"> tab for </w:t>
      </w:r>
      <w:r w:rsidRPr="001316A7">
        <w:rPr>
          <w:b/>
          <w:bCs/>
        </w:rPr>
        <w:t>ASSURANCE</w:t>
      </w:r>
      <w:r>
        <w:t xml:space="preserve">. </w:t>
      </w:r>
    </w:p>
    <w:p w14:paraId="3E9AA9A4" w14:textId="390ED93F" w:rsidR="00E53A4C" w:rsidRDefault="00E53A4C" w:rsidP="00E53A4C">
      <w:pPr>
        <w:pStyle w:val="SubStepAlpha"/>
      </w:pPr>
      <w:r>
        <w:t>On this page, you can view all the Layer 2 and Layer 3 connectivity information for each host as well as the network device to which each is attached.</w:t>
      </w:r>
    </w:p>
    <w:p w14:paraId="4E6AC8E7" w14:textId="77777777" w:rsidR="00E53A4C" w:rsidRDefault="00E53A4C" w:rsidP="00E53A4C">
      <w:pPr>
        <w:pStyle w:val="SubStepAlpha"/>
      </w:pPr>
      <w:r>
        <w:t>Click the Gear icon next to any host to view more detailed information.</w:t>
      </w:r>
    </w:p>
    <w:p w14:paraId="71AA14F7" w14:textId="77777777" w:rsidR="00E53A4C" w:rsidRDefault="00E53A4C" w:rsidP="00E53A4C">
      <w:pPr>
        <w:pStyle w:val="Heading3"/>
      </w:pPr>
      <w:r>
        <w:t>View the topology created by PT-Controller0.</w:t>
      </w:r>
    </w:p>
    <w:p w14:paraId="24F339C6" w14:textId="77777777" w:rsidR="00E53A4C" w:rsidRDefault="00E53A4C" w:rsidP="00E53A4C">
      <w:pPr>
        <w:pStyle w:val="SubStepAlpha"/>
      </w:pPr>
      <w:r>
        <w:t xml:space="preserve">Click the </w:t>
      </w:r>
      <w:r w:rsidRPr="001C4F07">
        <w:rPr>
          <w:b/>
          <w:bCs/>
        </w:rPr>
        <w:t>TOPOLOGY</w:t>
      </w:r>
      <w:r>
        <w:t xml:space="preserve"> tab. Notice that the PT-Controller dynamically created the same topology you see in Packet Tracer’s main window.</w:t>
      </w:r>
    </w:p>
    <w:p w14:paraId="21FC2617" w14:textId="77777777" w:rsidR="00E53A4C" w:rsidRDefault="00E53A4C" w:rsidP="00E53A4C">
      <w:pPr>
        <w:pStyle w:val="SubStepAlpha"/>
      </w:pPr>
      <w:r>
        <w:t>From this view, you can click any network device to see its details.</w:t>
      </w:r>
    </w:p>
    <w:p w14:paraId="614E0CEE" w14:textId="77777777" w:rsidR="00E53A4C" w:rsidRDefault="00E53A4C" w:rsidP="00E53A4C">
      <w:pPr>
        <w:pStyle w:val="SubStepAlpha"/>
      </w:pPr>
      <w:r>
        <w:t xml:space="preserve">You can also click and drag the device icons to rearrange the topology. However, your changes will not be saved when you leave the </w:t>
      </w:r>
      <w:r w:rsidRPr="001C4F07">
        <w:rPr>
          <w:b/>
          <w:bCs/>
        </w:rPr>
        <w:t>TOPOLOGY</w:t>
      </w:r>
      <w:r>
        <w:t xml:space="preserve"> workspace.</w:t>
      </w:r>
    </w:p>
    <w:p w14:paraId="0A52F8BB" w14:textId="77777777" w:rsidR="00E53A4C" w:rsidRDefault="00E53A4C" w:rsidP="00E53A4C">
      <w:pPr>
        <w:pStyle w:val="Heading3"/>
      </w:pPr>
      <w:r>
        <w:t>Trace the path from one device to another device.</w:t>
      </w:r>
    </w:p>
    <w:p w14:paraId="4950D080" w14:textId="77777777" w:rsidR="00093A07" w:rsidRDefault="00E53A4C" w:rsidP="00E53A4C">
      <w:pPr>
        <w:pStyle w:val="SubStepAlpha"/>
      </w:pPr>
      <w:r>
        <w:t xml:space="preserve">Click the </w:t>
      </w:r>
      <w:r w:rsidRPr="001C4F07">
        <w:rPr>
          <w:b/>
          <w:bCs/>
        </w:rPr>
        <w:t>PATH TRACE</w:t>
      </w:r>
      <w:r>
        <w:t xml:space="preserve"> tab</w:t>
      </w:r>
      <w:r w:rsidR="00093A07">
        <w:t>.</w:t>
      </w:r>
    </w:p>
    <w:p w14:paraId="2C1CD17C" w14:textId="684C5492" w:rsidR="00E53A4C" w:rsidRDefault="00093A07" w:rsidP="00E53A4C">
      <w:pPr>
        <w:pStyle w:val="SubStepAlpha"/>
      </w:pPr>
      <w:r>
        <w:t>C</w:t>
      </w:r>
      <w:r w:rsidR="00E53A4C">
        <w:t xml:space="preserve">lick </w:t>
      </w:r>
      <w:r w:rsidR="00E53A4C" w:rsidRPr="001C4F07">
        <w:rPr>
          <w:b/>
          <w:bCs/>
        </w:rPr>
        <w:t>+ PATH</w:t>
      </w:r>
      <w:r w:rsidR="00E53A4C">
        <w:t xml:space="preserve"> to add a </w:t>
      </w:r>
      <w:r w:rsidR="00E53A4C" w:rsidRPr="008E7C5E">
        <w:rPr>
          <w:b/>
          <w:bCs/>
        </w:rPr>
        <w:t>New Path</w:t>
      </w:r>
      <w:r w:rsidR="00E53A4C">
        <w:t>.</w:t>
      </w:r>
    </w:p>
    <w:p w14:paraId="689D5AAF" w14:textId="77777777" w:rsidR="00E53A4C" w:rsidRDefault="00E53A4C" w:rsidP="00E53A4C">
      <w:pPr>
        <w:pStyle w:val="SubStepAlpha"/>
      </w:pPr>
      <w:r>
        <w:t xml:space="preserve">Trace the path from one end of the network to the other. For example, you could enter the IP addresses for PC1 to PC4. Then click </w:t>
      </w:r>
      <w:r w:rsidRPr="00EA07E2">
        <w:rPr>
          <w:b/>
          <w:bCs/>
        </w:rPr>
        <w:t>OKAY</w:t>
      </w:r>
      <w:r>
        <w:t>.</w:t>
      </w:r>
    </w:p>
    <w:p w14:paraId="77ACE734" w14:textId="1032721A" w:rsidR="00E53A4C" w:rsidRDefault="00E53A4C" w:rsidP="00E53A4C">
      <w:pPr>
        <w:pStyle w:val="SubStepAlpha"/>
      </w:pPr>
      <w:r>
        <w:t>Click the new path that was add</w:t>
      </w:r>
      <w:r w:rsidR="00093A07">
        <w:t>ed</w:t>
      </w:r>
      <w:r>
        <w:t xml:space="preserve"> to initiate the path trace.</w:t>
      </w:r>
    </w:p>
    <w:p w14:paraId="3F2EAADB" w14:textId="6939B8AA" w:rsidR="00E53A4C" w:rsidRPr="00B703D6" w:rsidRDefault="00E53A4C" w:rsidP="00EA07E2">
      <w:pPr>
        <w:pStyle w:val="SubStepAlpha"/>
        <w:numPr>
          <w:ilvl w:val="0"/>
          <w:numId w:val="0"/>
        </w:numPr>
        <w:ind w:left="720"/>
      </w:pPr>
      <w:r>
        <w:t xml:space="preserve">You will get a </w:t>
      </w:r>
      <w:r w:rsidRPr="004265C2">
        <w:rPr>
          <w:b/>
          <w:bCs/>
        </w:rPr>
        <w:t>Route</w:t>
      </w:r>
      <w:r>
        <w:t xml:space="preserve"> report that shows all the hops from source to destination. Notice that only Layer 3 device information is list</w:t>
      </w:r>
      <w:r w:rsidR="00093A07">
        <w:t>ed</w:t>
      </w:r>
      <w:r>
        <w:t xml:space="preserve">. The switches are shown as an </w:t>
      </w:r>
      <w:r w:rsidRPr="0095758D">
        <w:rPr>
          <w:b/>
          <w:bCs/>
        </w:rPr>
        <w:t>UNKNOWN</w:t>
      </w:r>
      <w:r>
        <w:t xml:space="preserve"> device. This is because they are all operating at Layer 2 only.</w:t>
      </w:r>
    </w:p>
    <w:p w14:paraId="16305606" w14:textId="357C953A" w:rsidR="009409B5" w:rsidRDefault="009409B5" w:rsidP="009409B5">
      <w:pPr>
        <w:pStyle w:val="Heading2"/>
      </w:pPr>
      <w:r>
        <w:t xml:space="preserve">Use an SDN Controller to Configure </w:t>
      </w:r>
      <w:r w:rsidR="005576D0">
        <w:t>Network Settings</w:t>
      </w:r>
    </w:p>
    <w:p w14:paraId="6965BBFA" w14:textId="53555F3F" w:rsidR="002F23A8" w:rsidRDefault="002F23A8" w:rsidP="002F23A8">
      <w:pPr>
        <w:pStyle w:val="BodyTextL25"/>
      </w:pPr>
      <w:r>
        <w:t>A major benefit of network automation using a controller is the ability to</w:t>
      </w:r>
      <w:r w:rsidR="00E556DC">
        <w:t xml:space="preserve"> configure global </w:t>
      </w:r>
      <w:r w:rsidR="005576D0">
        <w:t xml:space="preserve">network settings and </w:t>
      </w:r>
      <w:r w:rsidR="00E556DC">
        <w:t>polic</w:t>
      </w:r>
      <w:r w:rsidR="005576D0">
        <w:t>ies</w:t>
      </w:r>
      <w:r w:rsidR="00E556DC">
        <w:t xml:space="preserve"> for all devices and then push that configuration with the click of a button. In this Part, you will configure </w:t>
      </w:r>
      <w:r w:rsidR="00E556DC" w:rsidRPr="00133AF8">
        <w:rPr>
          <w:b/>
          <w:bCs/>
        </w:rPr>
        <w:t>PT-Controller0</w:t>
      </w:r>
      <w:r w:rsidR="00E556DC">
        <w:t xml:space="preserve"> with</w:t>
      </w:r>
      <w:r w:rsidR="00133AF8">
        <w:t xml:space="preserve"> network settings for</w:t>
      </w:r>
      <w:r w:rsidR="00E556DC">
        <w:t xml:space="preserve"> DNS, NTP, and Syslog. You will then push this configuration to supported network devices. </w:t>
      </w:r>
      <w:r w:rsidR="00395600">
        <w:t>Finally, you will verify and test the policy.</w:t>
      </w:r>
    </w:p>
    <w:p w14:paraId="78486A91" w14:textId="7A07C35E" w:rsidR="00395600" w:rsidRDefault="00395600" w:rsidP="00395600">
      <w:pPr>
        <w:pStyle w:val="Heading3"/>
      </w:pPr>
      <w:r>
        <w:lastRenderedPageBreak/>
        <w:t>Investigate the configuration of the Example server.</w:t>
      </w:r>
    </w:p>
    <w:p w14:paraId="16DEDEF8" w14:textId="5267D81F" w:rsidR="00395600" w:rsidRDefault="005C0E76" w:rsidP="005C0E76">
      <w:pPr>
        <w:pStyle w:val="SubStepAlpha"/>
      </w:pPr>
      <w:r>
        <w:t xml:space="preserve">Click </w:t>
      </w:r>
      <w:r w:rsidRPr="00EA07E2">
        <w:rPr>
          <w:b/>
          <w:bCs/>
        </w:rPr>
        <w:t>Example</w:t>
      </w:r>
      <w:r>
        <w:t xml:space="preserve"> </w:t>
      </w:r>
      <w:r w:rsidRPr="00EA07E2">
        <w:rPr>
          <w:b/>
          <w:bCs/>
        </w:rPr>
        <w:t>Server</w:t>
      </w:r>
      <w:r>
        <w:t xml:space="preserve"> </w:t>
      </w:r>
      <w:r w:rsidRPr="00EA07E2">
        <w:rPr>
          <w:b/>
          <w:bCs/>
        </w:rPr>
        <w:t>&gt;</w:t>
      </w:r>
      <w:r>
        <w:t xml:space="preserve"> </w:t>
      </w:r>
      <w:r w:rsidRPr="00EA07E2">
        <w:rPr>
          <w:b/>
          <w:bCs/>
        </w:rPr>
        <w:t>Services</w:t>
      </w:r>
      <w:r>
        <w:t xml:space="preserve">. </w:t>
      </w:r>
    </w:p>
    <w:p w14:paraId="74DAEDCF" w14:textId="33D26E91" w:rsidR="00704D6B" w:rsidRDefault="00704D6B" w:rsidP="005C0E76">
      <w:pPr>
        <w:pStyle w:val="SubStepAlpha"/>
      </w:pPr>
      <w:r>
        <w:t xml:space="preserve">Under </w:t>
      </w:r>
      <w:r w:rsidRPr="00704D6B">
        <w:rPr>
          <w:b/>
          <w:bCs/>
        </w:rPr>
        <w:t>SERVICES</w:t>
      </w:r>
      <w:r>
        <w:t xml:space="preserve">, click </w:t>
      </w:r>
      <w:r w:rsidRPr="00704D6B">
        <w:rPr>
          <w:b/>
          <w:bCs/>
        </w:rPr>
        <w:t>DNS</w:t>
      </w:r>
      <w:r>
        <w:t>. Notice that the DNS service is enabled and that there is one record for www.example.com.</w:t>
      </w:r>
    </w:p>
    <w:p w14:paraId="2AE8917C" w14:textId="1B96E161" w:rsidR="00704D6B" w:rsidRDefault="00704D6B" w:rsidP="005C0E76">
      <w:pPr>
        <w:pStyle w:val="SubStepAlpha"/>
      </w:pPr>
      <w:r>
        <w:t xml:space="preserve">Under </w:t>
      </w:r>
      <w:r w:rsidRPr="00704D6B">
        <w:rPr>
          <w:b/>
          <w:bCs/>
        </w:rPr>
        <w:t>SERVICES</w:t>
      </w:r>
      <w:r>
        <w:t xml:space="preserve">, click </w:t>
      </w:r>
      <w:r w:rsidR="00552197">
        <w:rPr>
          <w:b/>
          <w:bCs/>
        </w:rPr>
        <w:t>SYSLOG</w:t>
      </w:r>
      <w:r>
        <w:t>. Notice</w:t>
      </w:r>
      <w:r w:rsidR="00552197">
        <w:t xml:space="preserve"> that the Syslog service is enabled.</w:t>
      </w:r>
    </w:p>
    <w:p w14:paraId="64B345D3" w14:textId="7721EA5A" w:rsidR="00704D6B" w:rsidRDefault="00704D6B" w:rsidP="005C0E76">
      <w:pPr>
        <w:pStyle w:val="SubStepAlpha"/>
      </w:pPr>
      <w:r>
        <w:t xml:space="preserve">Under </w:t>
      </w:r>
      <w:r w:rsidRPr="00704D6B">
        <w:rPr>
          <w:b/>
          <w:bCs/>
        </w:rPr>
        <w:t>SERVICES</w:t>
      </w:r>
      <w:r>
        <w:t xml:space="preserve">, click </w:t>
      </w:r>
      <w:r w:rsidR="00552197">
        <w:rPr>
          <w:b/>
          <w:bCs/>
        </w:rPr>
        <w:t>NTP</w:t>
      </w:r>
      <w:r>
        <w:t>. Notice</w:t>
      </w:r>
      <w:r w:rsidR="00552197">
        <w:t xml:space="preserve"> that the NTP service is enabled.</w:t>
      </w:r>
    </w:p>
    <w:p w14:paraId="6B2878E7" w14:textId="23FBBAF5" w:rsidR="00552197" w:rsidRDefault="00552197" w:rsidP="00552197">
      <w:pPr>
        <w:pStyle w:val="Heading3"/>
      </w:pPr>
      <w:r>
        <w:t>Configure a global policy for DNS, SYSLOG, and NTP.</w:t>
      </w:r>
    </w:p>
    <w:p w14:paraId="0B400A45" w14:textId="0D6E5A56" w:rsidR="00137F1C" w:rsidRDefault="00137F1C" w:rsidP="00137F1C">
      <w:pPr>
        <w:pStyle w:val="SubStepAlpha"/>
      </w:pPr>
      <w:r>
        <w:t xml:space="preserve">Click </w:t>
      </w:r>
      <w:r w:rsidRPr="00137F1C">
        <w:rPr>
          <w:b/>
          <w:bCs/>
        </w:rPr>
        <w:t>Admin</w:t>
      </w:r>
      <w:r>
        <w:t xml:space="preserve">. If you closed </w:t>
      </w:r>
      <w:r w:rsidRPr="00137F1C">
        <w:rPr>
          <w:b/>
          <w:bCs/>
        </w:rPr>
        <w:t>Admin</w:t>
      </w:r>
      <w:r>
        <w:t xml:space="preserve">, you will need to open the </w:t>
      </w:r>
      <w:r w:rsidRPr="00137F1C">
        <w:rPr>
          <w:b/>
          <w:bCs/>
        </w:rPr>
        <w:t>Web Browser</w:t>
      </w:r>
      <w:r>
        <w:t xml:space="preserve"> app and reauthenticate with </w:t>
      </w:r>
      <w:r w:rsidRPr="00137F1C">
        <w:rPr>
          <w:b/>
          <w:bCs/>
        </w:rPr>
        <w:t>PT-Controller0</w:t>
      </w:r>
      <w:r>
        <w:t>.</w:t>
      </w:r>
    </w:p>
    <w:p w14:paraId="377810C2" w14:textId="18E0B94E" w:rsidR="00B35390" w:rsidRDefault="00137F1C" w:rsidP="00137F1C">
      <w:pPr>
        <w:pStyle w:val="SubStepAlpha"/>
      </w:pPr>
      <w:r>
        <w:t xml:space="preserve">Click the menu to the </w:t>
      </w:r>
      <w:r w:rsidR="00B35390">
        <w:t xml:space="preserve">left </w:t>
      </w:r>
      <w:r>
        <w:t>of the Cisco logo</w:t>
      </w:r>
      <w:r w:rsidR="00B35390">
        <w:t>.</w:t>
      </w:r>
    </w:p>
    <w:p w14:paraId="5D8C4951" w14:textId="00319598" w:rsidR="00137F1C" w:rsidRDefault="00B35390" w:rsidP="00137F1C">
      <w:pPr>
        <w:pStyle w:val="SubStepAlpha"/>
      </w:pPr>
      <w:r>
        <w:t>C</w:t>
      </w:r>
      <w:r w:rsidR="00137F1C">
        <w:t>lick</w:t>
      </w:r>
      <w:r w:rsidR="003D386A">
        <w:t xml:space="preserve"> </w:t>
      </w:r>
      <w:r w:rsidR="003D386A" w:rsidRPr="003D386A">
        <w:rPr>
          <w:b/>
          <w:bCs/>
        </w:rPr>
        <w:t>Policy</w:t>
      </w:r>
      <w:r w:rsidR="003D386A">
        <w:t>.</w:t>
      </w:r>
    </w:p>
    <w:p w14:paraId="2F45B496" w14:textId="4AB6B352" w:rsidR="003D386A" w:rsidRDefault="003D386A" w:rsidP="00137F1C">
      <w:pPr>
        <w:pStyle w:val="SubStepAlpha"/>
      </w:pPr>
      <w:r>
        <w:t xml:space="preserve">On the </w:t>
      </w:r>
      <w:r w:rsidRPr="00133AF8">
        <w:rPr>
          <w:b/>
          <w:bCs/>
        </w:rPr>
        <w:t>Q</w:t>
      </w:r>
      <w:r w:rsidR="00133AF8" w:rsidRPr="00133AF8">
        <w:rPr>
          <w:b/>
          <w:bCs/>
        </w:rPr>
        <w:t>O</w:t>
      </w:r>
      <w:r w:rsidRPr="00133AF8">
        <w:rPr>
          <w:b/>
          <w:bCs/>
        </w:rPr>
        <w:t>S</w:t>
      </w:r>
      <w:r>
        <w:t xml:space="preserve"> tab, notice </w:t>
      </w:r>
      <w:r w:rsidR="005576D0">
        <w:t xml:space="preserve">there are options for configuring the </w:t>
      </w:r>
      <w:r w:rsidR="005576D0" w:rsidRPr="00133AF8">
        <w:rPr>
          <w:b/>
          <w:bCs/>
        </w:rPr>
        <w:t>Scope</w:t>
      </w:r>
      <w:r w:rsidR="005576D0">
        <w:t xml:space="preserve"> </w:t>
      </w:r>
      <w:r w:rsidR="00133AF8">
        <w:t>and</w:t>
      </w:r>
      <w:r w:rsidR="005576D0">
        <w:t xml:space="preserve"> </w:t>
      </w:r>
      <w:r w:rsidR="005576D0" w:rsidRPr="00133AF8">
        <w:rPr>
          <w:b/>
          <w:bCs/>
        </w:rPr>
        <w:t>Policy</w:t>
      </w:r>
      <w:r w:rsidR="00133AF8">
        <w:t xml:space="preserve">. In this activity, you will configure </w:t>
      </w:r>
      <w:r w:rsidR="00133AF8" w:rsidRPr="00133AF8">
        <w:rPr>
          <w:b/>
          <w:bCs/>
        </w:rPr>
        <w:t>NETWORK SETTINGS</w:t>
      </w:r>
      <w:r w:rsidR="00133AF8">
        <w:t>.</w:t>
      </w:r>
    </w:p>
    <w:p w14:paraId="165358BB" w14:textId="77777777" w:rsidR="00B35390" w:rsidRDefault="00133AF8" w:rsidP="00137F1C">
      <w:pPr>
        <w:pStyle w:val="SubStepAlpha"/>
      </w:pPr>
      <w:r>
        <w:t xml:space="preserve">Click </w:t>
      </w:r>
      <w:r w:rsidRPr="00EA07E2">
        <w:rPr>
          <w:b/>
          <w:bCs/>
        </w:rPr>
        <w:t>NETWORK</w:t>
      </w:r>
      <w:r>
        <w:t xml:space="preserve"> </w:t>
      </w:r>
      <w:r w:rsidRPr="00EA07E2">
        <w:rPr>
          <w:b/>
          <w:bCs/>
        </w:rPr>
        <w:t>SETTINGS</w:t>
      </w:r>
      <w:r w:rsidR="00B35390">
        <w:t>.</w:t>
      </w:r>
    </w:p>
    <w:p w14:paraId="629F14A9" w14:textId="27F34EE4" w:rsidR="00B35390" w:rsidRDefault="00B35390" w:rsidP="00137F1C">
      <w:pPr>
        <w:pStyle w:val="SubStepAlpha"/>
      </w:pPr>
      <w:r>
        <w:t>C</w:t>
      </w:r>
      <w:r w:rsidR="00133AF8">
        <w:t xml:space="preserve">lick </w:t>
      </w:r>
      <w:r w:rsidR="00133AF8" w:rsidRPr="00133AF8">
        <w:rPr>
          <w:b/>
          <w:bCs/>
        </w:rPr>
        <w:t>DNS</w:t>
      </w:r>
      <w:r w:rsidR="00133AF8">
        <w:t xml:space="preserve">. </w:t>
      </w:r>
      <w:r w:rsidR="00980770">
        <w:t xml:space="preserve">Enter </w:t>
      </w:r>
      <w:r w:rsidR="00980770" w:rsidRPr="00980770">
        <w:rPr>
          <w:b/>
          <w:bCs/>
        </w:rPr>
        <w:t>example.com</w:t>
      </w:r>
      <w:r w:rsidR="00980770">
        <w:t xml:space="preserve"> as the </w:t>
      </w:r>
      <w:r w:rsidR="00980770" w:rsidRPr="00980770">
        <w:rPr>
          <w:b/>
          <w:bCs/>
        </w:rPr>
        <w:t>Domain Nam</w:t>
      </w:r>
      <w:r w:rsidR="00980770">
        <w:t xml:space="preserve">e and </w:t>
      </w:r>
      <w:r w:rsidR="00980770" w:rsidRPr="002D62AC">
        <w:rPr>
          <w:b/>
          <w:bCs/>
        </w:rPr>
        <w:t>192</w:t>
      </w:r>
      <w:r w:rsidR="00980770" w:rsidRPr="00980770">
        <w:rPr>
          <w:b/>
          <w:bCs/>
        </w:rPr>
        <w:t>.168.101.100</w:t>
      </w:r>
      <w:r w:rsidR="00980770">
        <w:t xml:space="preserve"> as the </w:t>
      </w:r>
      <w:r w:rsidR="00980770" w:rsidRPr="00980770">
        <w:rPr>
          <w:b/>
          <w:bCs/>
        </w:rPr>
        <w:t>IP Address</w:t>
      </w:r>
      <w:r w:rsidR="00980770">
        <w:t>.</w:t>
      </w:r>
    </w:p>
    <w:p w14:paraId="5E0A236F" w14:textId="6ACD5768" w:rsidR="00133AF8" w:rsidRDefault="00980770" w:rsidP="00137F1C">
      <w:pPr>
        <w:pStyle w:val="SubStepAlpha"/>
      </w:pPr>
      <w:r>
        <w:t xml:space="preserve">Click </w:t>
      </w:r>
      <w:r w:rsidRPr="00980770">
        <w:rPr>
          <w:b/>
          <w:bCs/>
        </w:rPr>
        <w:t>Save</w:t>
      </w:r>
      <w:r>
        <w:t>.</w:t>
      </w:r>
    </w:p>
    <w:p w14:paraId="700A93EE" w14:textId="77777777" w:rsidR="00B35390" w:rsidRDefault="00980770" w:rsidP="00137F1C">
      <w:pPr>
        <w:pStyle w:val="SubStepAlpha"/>
      </w:pPr>
      <w:r>
        <w:t xml:space="preserve">Click </w:t>
      </w:r>
      <w:r w:rsidRPr="002D62AC">
        <w:rPr>
          <w:b/>
          <w:bCs/>
        </w:rPr>
        <w:t>NTP</w:t>
      </w:r>
      <w:r>
        <w:t>.</w:t>
      </w:r>
    </w:p>
    <w:p w14:paraId="62208344" w14:textId="3C264D52" w:rsidR="00B35390" w:rsidRDefault="00CF27A5" w:rsidP="00137F1C">
      <w:pPr>
        <w:pStyle w:val="SubStepAlpha"/>
      </w:pPr>
      <w:r>
        <w:t xml:space="preserve">Enter </w:t>
      </w:r>
      <w:r w:rsidRPr="00980770">
        <w:rPr>
          <w:b/>
          <w:bCs/>
        </w:rPr>
        <w:t>192.168.101.100</w:t>
      </w:r>
      <w:r>
        <w:t xml:space="preserve"> as the </w:t>
      </w:r>
      <w:r w:rsidRPr="00980770">
        <w:rPr>
          <w:b/>
          <w:bCs/>
        </w:rPr>
        <w:t>IP Address</w:t>
      </w:r>
      <w:r w:rsidR="00B35390">
        <w:t>.</w:t>
      </w:r>
    </w:p>
    <w:p w14:paraId="624FE7B0" w14:textId="24711ED7" w:rsidR="00980770" w:rsidRDefault="00B35390" w:rsidP="00137F1C">
      <w:pPr>
        <w:pStyle w:val="SubStepAlpha"/>
      </w:pPr>
      <w:r>
        <w:t xml:space="preserve">Click </w:t>
      </w:r>
      <w:r w:rsidR="00CF27A5" w:rsidRPr="00980770">
        <w:rPr>
          <w:b/>
          <w:bCs/>
        </w:rPr>
        <w:t>Save</w:t>
      </w:r>
      <w:r w:rsidR="00CF27A5">
        <w:t>.</w:t>
      </w:r>
    </w:p>
    <w:p w14:paraId="26A9E05B" w14:textId="77777777" w:rsidR="00B35390" w:rsidRDefault="00CF27A5" w:rsidP="00137F1C">
      <w:pPr>
        <w:pStyle w:val="SubStepAlpha"/>
      </w:pPr>
      <w:r>
        <w:t xml:space="preserve">Click </w:t>
      </w:r>
      <w:r w:rsidRPr="002D62AC">
        <w:rPr>
          <w:b/>
          <w:bCs/>
        </w:rPr>
        <w:t>SYSLOG</w:t>
      </w:r>
      <w:r>
        <w:t>.</w:t>
      </w:r>
    </w:p>
    <w:p w14:paraId="62C8E529" w14:textId="22B8EA62" w:rsidR="00B35390" w:rsidRDefault="00CF27A5" w:rsidP="00137F1C">
      <w:pPr>
        <w:pStyle w:val="SubStepAlpha"/>
      </w:pPr>
      <w:r>
        <w:t xml:space="preserve">Enter </w:t>
      </w:r>
      <w:r w:rsidRPr="00980770">
        <w:rPr>
          <w:b/>
          <w:bCs/>
        </w:rPr>
        <w:t>192.168.101.100</w:t>
      </w:r>
      <w:r>
        <w:t xml:space="preserve"> as the </w:t>
      </w:r>
      <w:r w:rsidRPr="00980770">
        <w:rPr>
          <w:b/>
          <w:bCs/>
        </w:rPr>
        <w:t>IP Address</w:t>
      </w:r>
      <w:r w:rsidR="00B35390">
        <w:t>.</w:t>
      </w:r>
    </w:p>
    <w:p w14:paraId="06A201CA" w14:textId="2B0487FF" w:rsidR="00CF27A5" w:rsidRDefault="00B35390" w:rsidP="00137F1C">
      <w:pPr>
        <w:pStyle w:val="SubStepAlpha"/>
      </w:pPr>
      <w:r>
        <w:t>C</w:t>
      </w:r>
      <w:r w:rsidR="00CF27A5">
        <w:t xml:space="preserve">lick </w:t>
      </w:r>
      <w:r w:rsidR="00CF27A5" w:rsidRPr="00980770">
        <w:rPr>
          <w:b/>
          <w:bCs/>
        </w:rPr>
        <w:t>Save</w:t>
      </w:r>
      <w:r w:rsidR="00CF27A5">
        <w:t>.</w:t>
      </w:r>
    </w:p>
    <w:p w14:paraId="32D5612D" w14:textId="49BEAF19" w:rsidR="00CF27A5" w:rsidRDefault="00CF27A5" w:rsidP="00137F1C">
      <w:pPr>
        <w:pStyle w:val="SubStepAlpha"/>
      </w:pPr>
      <w:r>
        <w:t xml:space="preserve">Click </w:t>
      </w:r>
      <w:r w:rsidRPr="002D62AC">
        <w:rPr>
          <w:b/>
          <w:bCs/>
        </w:rPr>
        <w:t>DNS</w:t>
      </w:r>
      <w:r>
        <w:t xml:space="preserve">, </w:t>
      </w:r>
      <w:r w:rsidRPr="002D62AC">
        <w:rPr>
          <w:b/>
          <w:bCs/>
        </w:rPr>
        <w:t>NTP</w:t>
      </w:r>
      <w:r>
        <w:t xml:space="preserve">, and </w:t>
      </w:r>
      <w:r w:rsidRPr="002D62AC">
        <w:rPr>
          <w:b/>
          <w:bCs/>
        </w:rPr>
        <w:t>SYSLOG</w:t>
      </w:r>
      <w:r>
        <w:t xml:space="preserve"> again to verify the information is correct.</w:t>
      </w:r>
      <w:r w:rsidR="002D62AC">
        <w:t xml:space="preserve"> If not, correct the information saving each time.</w:t>
      </w:r>
    </w:p>
    <w:p w14:paraId="288C1F0B" w14:textId="77777777" w:rsidR="00B35390" w:rsidRDefault="002D62AC" w:rsidP="00137F1C">
      <w:pPr>
        <w:pStyle w:val="SubStepAlpha"/>
      </w:pPr>
      <w:r>
        <w:t xml:space="preserve">Click </w:t>
      </w:r>
      <w:r w:rsidRPr="002D62AC">
        <w:rPr>
          <w:b/>
          <w:bCs/>
        </w:rPr>
        <w:t>PUSH CONFIG</w:t>
      </w:r>
      <w:r>
        <w:t>.</w:t>
      </w:r>
    </w:p>
    <w:p w14:paraId="33501E0F" w14:textId="67E205AB" w:rsidR="002D62AC" w:rsidRDefault="002D62AC" w:rsidP="00137F1C">
      <w:pPr>
        <w:pStyle w:val="SubStepAlpha"/>
      </w:pPr>
      <w:r>
        <w:t xml:space="preserve">The </w:t>
      </w:r>
      <w:r w:rsidRPr="002D62AC">
        <w:rPr>
          <w:b/>
          <w:bCs/>
        </w:rPr>
        <w:t>Push All Network Settings</w:t>
      </w:r>
      <w:r>
        <w:t xml:space="preserve"> dialog box opens. Verify your settings and click </w:t>
      </w:r>
      <w:r w:rsidRPr="002D62AC">
        <w:rPr>
          <w:b/>
          <w:bCs/>
        </w:rPr>
        <w:t>OKAY</w:t>
      </w:r>
      <w:r>
        <w:t xml:space="preserve">. A “Saved Successfully” message appears briefly. </w:t>
      </w:r>
    </w:p>
    <w:p w14:paraId="2968853E" w14:textId="7E800A9E" w:rsidR="003A5DD6" w:rsidRDefault="003A5DD6" w:rsidP="003A5DD6">
      <w:pPr>
        <w:pStyle w:val="Heading3"/>
      </w:pPr>
      <w:r>
        <w:t>Verify and test the network settings that were pushed to devices.</w:t>
      </w:r>
    </w:p>
    <w:p w14:paraId="11244903" w14:textId="3C579EB3" w:rsidR="003A5DD6" w:rsidRDefault="003A5DD6" w:rsidP="00600B49">
      <w:pPr>
        <w:pStyle w:val="BodyTextL25"/>
      </w:pPr>
      <w:r>
        <w:t xml:space="preserve">At the bottom of the </w:t>
      </w:r>
      <w:r w:rsidRPr="00600B49">
        <w:rPr>
          <w:b/>
          <w:bCs/>
        </w:rPr>
        <w:t>NETWORK SETTINGS</w:t>
      </w:r>
      <w:r>
        <w:t xml:space="preserve"> window</w:t>
      </w:r>
      <w:r w:rsidR="00600B49">
        <w:t>, there is the following:</w:t>
      </w:r>
    </w:p>
    <w:p w14:paraId="08701771" w14:textId="1FD1C7EE" w:rsidR="00600B49" w:rsidRDefault="00600B49" w:rsidP="00600B49">
      <w:pPr>
        <w:pStyle w:val="BodyTextL25"/>
      </w:pPr>
      <w:r w:rsidRPr="00600B49">
        <w:rPr>
          <w:b/>
          <w:bCs/>
        </w:rPr>
        <w:t>Note</w:t>
      </w:r>
      <w:r w:rsidRPr="00600B49">
        <w:t>: This functionality is only supported on devices running IOS-XE OS and Switch 2960-24TT</w:t>
      </w:r>
    </w:p>
    <w:p w14:paraId="4DEFC9E8" w14:textId="228FBA26" w:rsidR="00600B49" w:rsidRDefault="00600B49" w:rsidP="00600B49">
      <w:pPr>
        <w:pStyle w:val="BodyTextL25"/>
      </w:pPr>
      <w:r>
        <w:t>This means that, for this version of Packet Tracer, you</w:t>
      </w:r>
      <w:r w:rsidR="00B35390">
        <w:t>r</w:t>
      </w:r>
      <w:r>
        <w:t xml:space="preserve"> global settings were only applied to the routers.</w:t>
      </w:r>
    </w:p>
    <w:p w14:paraId="2C2BB477" w14:textId="71A972EB" w:rsidR="00600B49" w:rsidRDefault="00697FD5" w:rsidP="00600B49">
      <w:pPr>
        <w:pStyle w:val="SubStepAlpha"/>
      </w:pPr>
      <w:r>
        <w:t xml:space="preserve">Click any </w:t>
      </w:r>
      <w:r w:rsidR="00D6371E">
        <w:t xml:space="preserve">of the three </w:t>
      </w:r>
      <w:r>
        <w:t>router</w:t>
      </w:r>
      <w:r w:rsidR="00D6371E">
        <w:t>s</w:t>
      </w:r>
      <w:r>
        <w:t xml:space="preserve">. </w:t>
      </w:r>
      <w:r w:rsidRPr="00697FD5">
        <w:rPr>
          <w:b/>
          <w:bCs/>
        </w:rPr>
        <w:t>R1</w:t>
      </w:r>
      <w:r>
        <w:t xml:space="preserve"> is shown in the following output.</w:t>
      </w:r>
    </w:p>
    <w:p w14:paraId="787910DA" w14:textId="28941995" w:rsidR="00B35390" w:rsidRPr="00EA07E2" w:rsidRDefault="00697FD5" w:rsidP="00600B49">
      <w:pPr>
        <w:pStyle w:val="SubStepAlpha"/>
      </w:pPr>
      <w:r>
        <w:t xml:space="preserve">Click </w:t>
      </w:r>
      <w:r w:rsidRPr="00EA07E2">
        <w:rPr>
          <w:b/>
          <w:bCs/>
        </w:rPr>
        <w:t>CLI</w:t>
      </w:r>
      <w:r w:rsidR="00B35390">
        <w:t>.</w:t>
      </w:r>
    </w:p>
    <w:p w14:paraId="5C1CEAB1" w14:textId="5CA0D37A" w:rsidR="00697FD5" w:rsidRDefault="00B35390" w:rsidP="00600B49">
      <w:pPr>
        <w:pStyle w:val="SubStepAlpha"/>
      </w:pPr>
      <w:r>
        <w:t>Click inside the window</w:t>
      </w:r>
      <w:r w:rsidR="00697FD5">
        <w:t xml:space="preserve"> and press </w:t>
      </w:r>
      <w:r w:rsidR="00697FD5" w:rsidRPr="00EA07E2">
        <w:rPr>
          <w:b/>
          <w:bCs/>
        </w:rPr>
        <w:t>Enter</w:t>
      </w:r>
      <w:r w:rsidR="00697FD5">
        <w:t xml:space="preserve"> to get a command prompt</w:t>
      </w:r>
      <w:r w:rsidR="00965D0C">
        <w:t>.</w:t>
      </w:r>
    </w:p>
    <w:p w14:paraId="1171A05E" w14:textId="20DDE9FB" w:rsidR="00965D0C" w:rsidRDefault="00965D0C" w:rsidP="00600B49">
      <w:pPr>
        <w:pStyle w:val="SubStepAlpha"/>
      </w:pPr>
      <w:r>
        <w:t>Enter the</w:t>
      </w:r>
      <w:r w:rsidR="00512B16">
        <w:t xml:space="preserve"> privileged EXEC mode and verify the DNS settings</w:t>
      </w:r>
      <w:r w:rsidR="00D6371E">
        <w:t>.</w:t>
      </w:r>
    </w:p>
    <w:p w14:paraId="1871CE64" w14:textId="00C3C8F9" w:rsidR="00512B16" w:rsidRDefault="00512B16" w:rsidP="00512B16">
      <w:pPr>
        <w:pStyle w:val="CMD"/>
      </w:pPr>
      <w:r>
        <w:t xml:space="preserve">R1&gt; </w:t>
      </w:r>
      <w:r w:rsidRPr="00D6371E">
        <w:rPr>
          <w:b/>
          <w:bCs/>
        </w:rPr>
        <w:t>enable</w:t>
      </w:r>
    </w:p>
    <w:p w14:paraId="2BCEDAF9" w14:textId="638C4CF9" w:rsidR="00512B16" w:rsidRDefault="00512B16" w:rsidP="00512B16">
      <w:pPr>
        <w:pStyle w:val="CMD"/>
      </w:pPr>
      <w:r>
        <w:t xml:space="preserve">R1# </w:t>
      </w:r>
      <w:r w:rsidRPr="00D6371E">
        <w:rPr>
          <w:b/>
          <w:bCs/>
        </w:rPr>
        <w:t xml:space="preserve">show run | begin </w:t>
      </w:r>
      <w:proofErr w:type="spellStart"/>
      <w:r w:rsidRPr="00D6371E">
        <w:rPr>
          <w:b/>
          <w:bCs/>
        </w:rPr>
        <w:t>ip</w:t>
      </w:r>
      <w:proofErr w:type="spellEnd"/>
      <w:r w:rsidRPr="00D6371E">
        <w:rPr>
          <w:b/>
          <w:bCs/>
        </w:rPr>
        <w:t xml:space="preserve"> domain</w:t>
      </w:r>
    </w:p>
    <w:p w14:paraId="39B346DE" w14:textId="77777777" w:rsidR="00512B16" w:rsidRDefault="00512B16" w:rsidP="00D6371E">
      <w:pPr>
        <w:pStyle w:val="CMDOutput"/>
      </w:pPr>
      <w:proofErr w:type="spellStart"/>
      <w:r>
        <w:t>ip</w:t>
      </w:r>
      <w:proofErr w:type="spellEnd"/>
      <w:r>
        <w:t xml:space="preserve"> domain-name </w:t>
      </w:r>
      <w:r w:rsidRPr="00236A60">
        <w:rPr>
          <w:highlight w:val="yellow"/>
        </w:rPr>
        <w:t>example.com</w:t>
      </w:r>
    </w:p>
    <w:p w14:paraId="2DB28645" w14:textId="77777777" w:rsidR="00512B16" w:rsidRDefault="00512B16" w:rsidP="00D6371E">
      <w:pPr>
        <w:pStyle w:val="CMDOutput"/>
      </w:pPr>
      <w:proofErr w:type="spellStart"/>
      <w:r>
        <w:t>ip</w:t>
      </w:r>
      <w:proofErr w:type="spellEnd"/>
      <w:r>
        <w:t xml:space="preserve"> name-server </w:t>
      </w:r>
      <w:r w:rsidRPr="00236A60">
        <w:rPr>
          <w:highlight w:val="yellow"/>
        </w:rPr>
        <w:t>192.168.101.100</w:t>
      </w:r>
    </w:p>
    <w:p w14:paraId="38B6B4B5" w14:textId="0BA21F7F" w:rsidR="00512B16" w:rsidRDefault="00512B16" w:rsidP="00D6371E">
      <w:pPr>
        <w:pStyle w:val="CMDOutput"/>
      </w:pPr>
      <w:r>
        <w:lastRenderedPageBreak/>
        <w:t>!</w:t>
      </w:r>
    </w:p>
    <w:p w14:paraId="659F03A1" w14:textId="278360CB" w:rsidR="00512B16" w:rsidRDefault="00512B16" w:rsidP="00D6371E">
      <w:pPr>
        <w:pStyle w:val="CMDOutput"/>
      </w:pPr>
      <w:r>
        <w:t>&lt;output omitted&gt;</w:t>
      </w:r>
    </w:p>
    <w:p w14:paraId="762503DD" w14:textId="6DCCC41C" w:rsidR="00512B16" w:rsidRDefault="00512B16" w:rsidP="00512B16">
      <w:pPr>
        <w:pStyle w:val="CMD"/>
      </w:pPr>
      <w:r>
        <w:t xml:space="preserve">R1# </w:t>
      </w:r>
    </w:p>
    <w:p w14:paraId="4A220A3C" w14:textId="7C6602EB" w:rsidR="008A53AE" w:rsidRDefault="008A53AE" w:rsidP="008A53AE">
      <w:pPr>
        <w:pStyle w:val="SubStepAlpha"/>
      </w:pPr>
      <w:r>
        <w:t xml:space="preserve">Enter the following commands to verify the NTP settings. The time on R1 should match your current time. Packet Tracer may take a </w:t>
      </w:r>
      <w:r w:rsidR="00B35390">
        <w:t>little</w:t>
      </w:r>
      <w:r w:rsidR="005A110A">
        <w:t xml:space="preserve"> time to propagate NTP messages. You can click the </w:t>
      </w:r>
      <w:r w:rsidR="005A110A" w:rsidRPr="005A110A">
        <w:rPr>
          <w:b/>
          <w:bCs/>
        </w:rPr>
        <w:t>Fast Forward Time</w:t>
      </w:r>
      <w:r w:rsidR="005A110A">
        <w:t xml:space="preserve"> button to speed up the process.</w:t>
      </w:r>
    </w:p>
    <w:p w14:paraId="08305E67" w14:textId="471923F2" w:rsidR="008A53AE" w:rsidRDefault="008A53AE" w:rsidP="008A53AE">
      <w:pPr>
        <w:pStyle w:val="CMD"/>
      </w:pPr>
      <w:r>
        <w:t xml:space="preserve">R1# </w:t>
      </w:r>
      <w:r w:rsidRPr="00236A60">
        <w:rPr>
          <w:b/>
          <w:bCs/>
        </w:rPr>
        <w:t xml:space="preserve">show </w:t>
      </w:r>
      <w:proofErr w:type="spellStart"/>
      <w:r w:rsidRPr="00236A60">
        <w:rPr>
          <w:b/>
          <w:bCs/>
        </w:rPr>
        <w:t>ntp</w:t>
      </w:r>
      <w:proofErr w:type="spellEnd"/>
      <w:r w:rsidRPr="00236A60">
        <w:rPr>
          <w:b/>
          <w:bCs/>
        </w:rPr>
        <w:t xml:space="preserve"> associations</w:t>
      </w:r>
    </w:p>
    <w:p w14:paraId="42A2491E" w14:textId="77777777" w:rsidR="008A53AE" w:rsidRDefault="008A53AE" w:rsidP="008A53AE">
      <w:pPr>
        <w:pStyle w:val="CMDOutput"/>
      </w:pPr>
    </w:p>
    <w:p w14:paraId="66DBEA79" w14:textId="77777777" w:rsidR="008A53AE" w:rsidRDefault="008A53AE" w:rsidP="008A53AE">
      <w:pPr>
        <w:pStyle w:val="CMDOutput"/>
      </w:pPr>
      <w:r>
        <w:t xml:space="preserve">address         ref clock       </w:t>
      </w:r>
      <w:proofErr w:type="spellStart"/>
      <w:r>
        <w:t>st</w:t>
      </w:r>
      <w:proofErr w:type="spellEnd"/>
      <w:r>
        <w:t xml:space="preserve">   when     poll    </w:t>
      </w:r>
      <w:proofErr w:type="gramStart"/>
      <w:r>
        <w:t>reach  delay</w:t>
      </w:r>
      <w:proofErr w:type="gramEnd"/>
      <w:r>
        <w:t xml:space="preserve">          offset            </w:t>
      </w:r>
      <w:proofErr w:type="spellStart"/>
      <w:r>
        <w:t>disp</w:t>
      </w:r>
      <w:proofErr w:type="spellEnd"/>
    </w:p>
    <w:p w14:paraId="1DBF1759" w14:textId="77777777" w:rsidR="008A53AE" w:rsidRDefault="008A53AE" w:rsidP="008A53AE">
      <w:pPr>
        <w:pStyle w:val="CMDOutput"/>
      </w:pPr>
      <w:r>
        <w:t>*~</w:t>
      </w:r>
      <w:r w:rsidRPr="005A110A">
        <w:rPr>
          <w:highlight w:val="yellow"/>
        </w:rPr>
        <w:t>192.168.101.100</w:t>
      </w:r>
      <w:r>
        <w:t>127.127.1.1     1    12       16      377    0.00           0.00              0.12</w:t>
      </w:r>
    </w:p>
    <w:p w14:paraId="46EF80AE" w14:textId="77777777" w:rsidR="008A53AE" w:rsidRDefault="008A53AE" w:rsidP="008A53AE">
      <w:pPr>
        <w:pStyle w:val="CMDOutput"/>
      </w:pPr>
      <w:r>
        <w:t xml:space="preserve"> * </w:t>
      </w:r>
      <w:proofErr w:type="spellStart"/>
      <w:proofErr w:type="gramStart"/>
      <w:r>
        <w:t>sys.peer</w:t>
      </w:r>
      <w:proofErr w:type="spellEnd"/>
      <w:proofErr w:type="gramEnd"/>
      <w:r>
        <w:t xml:space="preserve">, # selected, + candidate, - </w:t>
      </w:r>
      <w:proofErr w:type="spellStart"/>
      <w:r>
        <w:t>outlyer</w:t>
      </w:r>
      <w:proofErr w:type="spellEnd"/>
      <w:r>
        <w:t xml:space="preserve">, x </w:t>
      </w:r>
      <w:proofErr w:type="spellStart"/>
      <w:r>
        <w:t>falseticker</w:t>
      </w:r>
      <w:proofErr w:type="spellEnd"/>
      <w:r>
        <w:t>, ~ configured</w:t>
      </w:r>
    </w:p>
    <w:p w14:paraId="6D287AC2" w14:textId="77777777" w:rsidR="008A53AE" w:rsidRDefault="008A53AE" w:rsidP="008A53AE">
      <w:pPr>
        <w:pStyle w:val="CMD"/>
      </w:pPr>
      <w:r>
        <w:t xml:space="preserve">R1# </w:t>
      </w:r>
      <w:r w:rsidRPr="00236A60">
        <w:rPr>
          <w:b/>
          <w:bCs/>
        </w:rPr>
        <w:t>show clock</w:t>
      </w:r>
    </w:p>
    <w:p w14:paraId="44FA65BA" w14:textId="77777777" w:rsidR="008A53AE" w:rsidRDefault="008A53AE" w:rsidP="008A53AE">
      <w:pPr>
        <w:pStyle w:val="CMDOutput"/>
      </w:pPr>
      <w:r w:rsidRPr="005A110A">
        <w:rPr>
          <w:highlight w:val="yellow"/>
        </w:rPr>
        <w:t>15:30:54.268 UTC Thu Jun 11 2020</w:t>
      </w:r>
    </w:p>
    <w:p w14:paraId="0E92B668" w14:textId="65F1FDF4" w:rsidR="008A53AE" w:rsidRDefault="008A53AE" w:rsidP="008A53AE">
      <w:pPr>
        <w:pStyle w:val="CMD"/>
      </w:pPr>
      <w:r>
        <w:t>R1#</w:t>
      </w:r>
    </w:p>
    <w:p w14:paraId="1DE8AE1A" w14:textId="1B717A4D" w:rsidR="008A53AE" w:rsidRDefault="005A110A" w:rsidP="00600B49">
      <w:pPr>
        <w:pStyle w:val="SubStepAlpha"/>
      </w:pPr>
      <w:r>
        <w:t>Enter the following command to verify logging is configured.</w:t>
      </w:r>
    </w:p>
    <w:p w14:paraId="7AC1E1AB" w14:textId="77777777" w:rsidR="00533F1D" w:rsidRDefault="00533F1D" w:rsidP="00533F1D">
      <w:pPr>
        <w:pStyle w:val="CMD"/>
      </w:pPr>
      <w:r>
        <w:t xml:space="preserve">R1# </w:t>
      </w:r>
      <w:r w:rsidRPr="00236A60">
        <w:rPr>
          <w:b/>
          <w:bCs/>
        </w:rPr>
        <w:t>show run | include logging</w:t>
      </w:r>
    </w:p>
    <w:p w14:paraId="7AFB457E" w14:textId="77777777" w:rsidR="00533F1D" w:rsidRDefault="00533F1D" w:rsidP="00236A60">
      <w:pPr>
        <w:pStyle w:val="CMDOutput"/>
      </w:pPr>
      <w:r>
        <w:t>logging 192.168.101.100</w:t>
      </w:r>
    </w:p>
    <w:p w14:paraId="7D3F95D8" w14:textId="14A5F407" w:rsidR="00533F1D" w:rsidRDefault="00533F1D" w:rsidP="00533F1D">
      <w:pPr>
        <w:pStyle w:val="CMD"/>
      </w:pPr>
      <w:r>
        <w:t>R1#</w:t>
      </w:r>
    </w:p>
    <w:p w14:paraId="15D15D0D" w14:textId="1245A4AC" w:rsidR="00244174" w:rsidRDefault="00CF12AA" w:rsidP="00244174">
      <w:pPr>
        <w:pStyle w:val="SubStepAlpha"/>
      </w:pPr>
      <w:r>
        <w:t>To test logging, shut down the Serial0/1/0 interface and then reactivate it.</w:t>
      </w:r>
    </w:p>
    <w:p w14:paraId="68A8E819" w14:textId="77777777" w:rsidR="00244174" w:rsidRDefault="00244174" w:rsidP="00244174">
      <w:pPr>
        <w:pStyle w:val="CMD"/>
      </w:pPr>
      <w:r>
        <w:t xml:space="preserve">R1# </w:t>
      </w:r>
      <w:r w:rsidRPr="00244174">
        <w:rPr>
          <w:b/>
          <w:bCs/>
        </w:rPr>
        <w:t>configure terminal</w:t>
      </w:r>
    </w:p>
    <w:p w14:paraId="32DCFDEB" w14:textId="77777777" w:rsidR="00244174" w:rsidRDefault="00244174" w:rsidP="00244174">
      <w:pPr>
        <w:pStyle w:val="CMDOutput"/>
      </w:pPr>
      <w:r>
        <w:t>Enter configuration commands, one per line.  End with CNTL/Z.</w:t>
      </w:r>
    </w:p>
    <w:p w14:paraId="6305FD5B" w14:textId="77777777" w:rsidR="00244174" w:rsidRDefault="00244174" w:rsidP="00244174">
      <w:pPr>
        <w:pStyle w:val="CMD"/>
      </w:pPr>
      <w:r>
        <w:t xml:space="preserve">R1(config)# </w:t>
      </w:r>
      <w:r w:rsidRPr="00244174">
        <w:rPr>
          <w:b/>
          <w:bCs/>
        </w:rPr>
        <w:t>interface s0/1/0</w:t>
      </w:r>
    </w:p>
    <w:p w14:paraId="77D575DB" w14:textId="77777777" w:rsidR="00244174" w:rsidRDefault="00244174" w:rsidP="00244174">
      <w:pPr>
        <w:pStyle w:val="CMD"/>
      </w:pPr>
      <w:r>
        <w:t>R1(config-</w:t>
      </w:r>
      <w:proofErr w:type="gramStart"/>
      <w:r>
        <w:t>if)#</w:t>
      </w:r>
      <w:proofErr w:type="gramEnd"/>
      <w:r>
        <w:t xml:space="preserve"> </w:t>
      </w:r>
      <w:r w:rsidRPr="00244174">
        <w:rPr>
          <w:b/>
          <w:bCs/>
        </w:rPr>
        <w:t>shutdown</w:t>
      </w:r>
    </w:p>
    <w:p w14:paraId="0365A4F6" w14:textId="3BCA0443" w:rsidR="00244174" w:rsidRDefault="00244174" w:rsidP="00F34A37">
      <w:pPr>
        <w:pStyle w:val="CMDOutput"/>
      </w:pPr>
      <w:r>
        <w:t>%LINK-5-CHANGED: Interface Serial0/1/0, changed state to administratively down</w:t>
      </w:r>
    </w:p>
    <w:p w14:paraId="69D793F9" w14:textId="50125A0D" w:rsidR="00244174" w:rsidRDefault="00244174" w:rsidP="00F34A37">
      <w:pPr>
        <w:pStyle w:val="CMDOutput"/>
      </w:pPr>
      <w:r>
        <w:t>%LINEPROTO-5-UPDOWN: Line protocol on Interface Serial0/1/0, changed state to down</w:t>
      </w:r>
    </w:p>
    <w:p w14:paraId="6092BD09" w14:textId="6B158B26" w:rsidR="00244174" w:rsidRDefault="00244174" w:rsidP="00F34A37">
      <w:pPr>
        <w:pStyle w:val="CMDOutput"/>
      </w:pPr>
      <w:r>
        <w:t xml:space="preserve">15:36:37: %OSPF-5-ADJCHG: Process 1, </w:t>
      </w:r>
      <w:proofErr w:type="spellStart"/>
      <w:r>
        <w:t>Nbr</w:t>
      </w:r>
      <w:proofErr w:type="spellEnd"/>
      <w:r>
        <w:t xml:space="preserve"> 192.168.2.1 on Serial0/1/0 from FULL to DOWN, Neighbor Down: Interface down or detached</w:t>
      </w:r>
    </w:p>
    <w:p w14:paraId="36D5AC7B" w14:textId="6DF13646" w:rsidR="00244174" w:rsidRDefault="00244174" w:rsidP="00F34A37">
      <w:pPr>
        <w:pStyle w:val="CMD"/>
        <w:rPr>
          <w:b/>
          <w:bCs/>
        </w:rPr>
      </w:pPr>
      <w:r>
        <w:t>R1(config-</w:t>
      </w:r>
      <w:proofErr w:type="gramStart"/>
      <w:r>
        <w:t>if)#</w:t>
      </w:r>
      <w:proofErr w:type="gramEnd"/>
      <w:r>
        <w:t xml:space="preserve"> </w:t>
      </w:r>
      <w:r w:rsidRPr="00244174">
        <w:rPr>
          <w:b/>
          <w:bCs/>
        </w:rPr>
        <w:t>no shutdown</w:t>
      </w:r>
    </w:p>
    <w:p w14:paraId="4278144A" w14:textId="3D1C1C2C" w:rsidR="00F34A37" w:rsidRDefault="00F34A37" w:rsidP="00F34A37">
      <w:pPr>
        <w:pStyle w:val="CMDOutput"/>
      </w:pPr>
      <w:r>
        <w:t>%LINK-5-CHANGED: Interface Serial0/1/0, changed state to up</w:t>
      </w:r>
    </w:p>
    <w:p w14:paraId="40EB8CE2" w14:textId="7A719B1F" w:rsidR="00F34A37" w:rsidRDefault="00F34A37" w:rsidP="00F34A37">
      <w:pPr>
        <w:pStyle w:val="CMDOutput"/>
      </w:pPr>
      <w:r>
        <w:t>%LINEPROTO-5-UPDOWN: Line protocol on Interface Serial0/1/0, changed state to up</w:t>
      </w:r>
    </w:p>
    <w:p w14:paraId="59BC199C" w14:textId="2788907F" w:rsidR="00F34A37" w:rsidRPr="00F34A37" w:rsidRDefault="00F34A37" w:rsidP="00F34A37">
      <w:pPr>
        <w:pStyle w:val="CMDOutput"/>
      </w:pPr>
      <w:r>
        <w:t xml:space="preserve">15:36:53: %OSPF-5-ADJCHG: Process 1, </w:t>
      </w:r>
      <w:proofErr w:type="spellStart"/>
      <w:r>
        <w:t>Nbr</w:t>
      </w:r>
      <w:proofErr w:type="spellEnd"/>
      <w:r>
        <w:t xml:space="preserve"> 192.168.2.1 on Serial0/1/0 from LOADING to FULL, Loading Done</w:t>
      </w:r>
    </w:p>
    <w:p w14:paraId="33D35528" w14:textId="6B740CDE" w:rsidR="00244174" w:rsidRDefault="00244174" w:rsidP="00244174">
      <w:pPr>
        <w:pStyle w:val="CMD"/>
      </w:pPr>
      <w:r>
        <w:t>R1(config-</w:t>
      </w:r>
      <w:proofErr w:type="gramStart"/>
      <w:r>
        <w:t>if)#</w:t>
      </w:r>
      <w:proofErr w:type="gramEnd"/>
      <w:r>
        <w:t xml:space="preserve"> </w:t>
      </w:r>
      <w:r w:rsidRPr="00244174">
        <w:rPr>
          <w:b/>
          <w:bCs/>
        </w:rPr>
        <w:t>end</w:t>
      </w:r>
    </w:p>
    <w:p w14:paraId="5E1E8101" w14:textId="48FA5D77" w:rsidR="00244174" w:rsidRDefault="00244174" w:rsidP="00244174">
      <w:pPr>
        <w:pStyle w:val="CMD"/>
      </w:pPr>
      <w:r>
        <w:t>R1#</w:t>
      </w:r>
    </w:p>
    <w:p w14:paraId="2B6ABFA1" w14:textId="43116809" w:rsidR="00CF12AA" w:rsidRDefault="00CF12AA" w:rsidP="00600B49">
      <w:pPr>
        <w:pStyle w:val="SubStepAlpha"/>
      </w:pPr>
      <w:r>
        <w:t xml:space="preserve">Click </w:t>
      </w:r>
      <w:r w:rsidRPr="00533F1D">
        <w:rPr>
          <w:b/>
          <w:bCs/>
        </w:rPr>
        <w:t>Example Server &gt; Services &gt; SYSLOG</w:t>
      </w:r>
      <w:r>
        <w:t xml:space="preserve">. You should see </w:t>
      </w:r>
      <w:r w:rsidR="00244174">
        <w:t xml:space="preserve">the same </w:t>
      </w:r>
      <w:r w:rsidR="00533F1D">
        <w:t xml:space="preserve">syslog messages </w:t>
      </w:r>
      <w:r w:rsidR="00244174">
        <w:t xml:space="preserve">you saw on in the CLI are also </w:t>
      </w:r>
      <w:r w:rsidR="00533F1D">
        <w:t>logged to the server.</w:t>
      </w:r>
      <w:r w:rsidR="00EA07E2">
        <w:t xml:space="preserve"> Double-click any of the entries to review the messages.</w:t>
      </w:r>
    </w:p>
    <w:p w14:paraId="0DD10318" w14:textId="3C2E1150" w:rsidR="006F5B92" w:rsidRPr="003A5DD6" w:rsidRDefault="006F5B92" w:rsidP="006F5B92">
      <w:pPr>
        <w:pStyle w:val="ConfigWindow"/>
      </w:pPr>
      <w:r>
        <w:t>End of document</w:t>
      </w:r>
    </w:p>
    <w:sectPr w:rsidR="006F5B92" w:rsidRPr="003A5DD6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AE0944" w14:textId="77777777" w:rsidR="00EA0D54" w:rsidRDefault="00EA0D54" w:rsidP="00710659">
      <w:pPr>
        <w:spacing w:after="0" w:line="240" w:lineRule="auto"/>
      </w:pPr>
      <w:r>
        <w:separator/>
      </w:r>
    </w:p>
    <w:p w14:paraId="16A64189" w14:textId="77777777" w:rsidR="00EA0D54" w:rsidRDefault="00EA0D54"/>
  </w:endnote>
  <w:endnote w:type="continuationSeparator" w:id="0">
    <w:p w14:paraId="69684674" w14:textId="77777777" w:rsidR="00EA0D54" w:rsidRDefault="00EA0D54" w:rsidP="00710659">
      <w:pPr>
        <w:spacing w:after="0" w:line="240" w:lineRule="auto"/>
      </w:pPr>
      <w:r>
        <w:continuationSeparator/>
      </w:r>
    </w:p>
    <w:p w14:paraId="6063CB66" w14:textId="77777777" w:rsidR="00EA0D54" w:rsidRDefault="00EA0D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3410A" w14:textId="23A405B9" w:rsidR="00D15520" w:rsidRPr="00882B63" w:rsidRDefault="00D15520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70700">
          <w:t>2020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CE0D4E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79E0C4" w14:textId="07EFC1F5" w:rsidR="00D15520" w:rsidRPr="00882B63" w:rsidRDefault="00D15520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70700">
          <w:t>2020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CE0D4E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F91E0C" w14:textId="77777777" w:rsidR="00EA0D54" w:rsidRDefault="00EA0D54" w:rsidP="00710659">
      <w:pPr>
        <w:spacing w:after="0" w:line="240" w:lineRule="auto"/>
      </w:pPr>
      <w:r>
        <w:separator/>
      </w:r>
    </w:p>
    <w:p w14:paraId="1E0278F2" w14:textId="77777777" w:rsidR="00EA0D54" w:rsidRDefault="00EA0D54"/>
  </w:footnote>
  <w:footnote w:type="continuationSeparator" w:id="0">
    <w:p w14:paraId="2BB2FA05" w14:textId="77777777" w:rsidR="00EA0D54" w:rsidRDefault="00EA0D54" w:rsidP="00710659">
      <w:pPr>
        <w:spacing w:after="0" w:line="240" w:lineRule="auto"/>
      </w:pPr>
      <w:r>
        <w:continuationSeparator/>
      </w:r>
    </w:p>
    <w:p w14:paraId="0C2E4C7D" w14:textId="77777777" w:rsidR="00EA0D54" w:rsidRDefault="00EA0D5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4EE9650FBAB24E2085FD0F059C3428E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C828532" w14:textId="1305EAC3" w:rsidR="00D15520" w:rsidRDefault="00D15520" w:rsidP="008402F2">
        <w:pPr>
          <w:pStyle w:val="PageHead"/>
        </w:pPr>
        <w:r>
          <w:t>Packet Tracer - Compare CLI and SDN Controller Network Management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FA9A7B" w14:textId="77777777" w:rsidR="00D15520" w:rsidRDefault="00D15520" w:rsidP="006C3FCF">
    <w:pPr>
      <w:ind w:left="-288"/>
    </w:pPr>
    <w:r>
      <w:rPr>
        <w:noProof/>
      </w:rPr>
      <w:drawing>
        <wp:inline distT="0" distB="0" distL="0" distR="0" wp14:anchorId="2D48388A" wp14:editId="46ADDE79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217"/>
    <w:rsid w:val="00001BDF"/>
    <w:rsid w:val="0000380F"/>
    <w:rsid w:val="00004175"/>
    <w:rsid w:val="00004F2E"/>
    <w:rsid w:val="000059C9"/>
    <w:rsid w:val="000072B4"/>
    <w:rsid w:val="00012C22"/>
    <w:rsid w:val="000160F7"/>
    <w:rsid w:val="00016D5B"/>
    <w:rsid w:val="00016F30"/>
    <w:rsid w:val="0002047C"/>
    <w:rsid w:val="00021B9A"/>
    <w:rsid w:val="000242D6"/>
    <w:rsid w:val="00024EE5"/>
    <w:rsid w:val="00031314"/>
    <w:rsid w:val="00041AF6"/>
    <w:rsid w:val="00044E62"/>
    <w:rsid w:val="00050BA4"/>
    <w:rsid w:val="0005141D"/>
    <w:rsid w:val="00051738"/>
    <w:rsid w:val="0005242B"/>
    <w:rsid w:val="00052548"/>
    <w:rsid w:val="000561B6"/>
    <w:rsid w:val="00060696"/>
    <w:rsid w:val="00062D89"/>
    <w:rsid w:val="00067A67"/>
    <w:rsid w:val="00070C16"/>
    <w:rsid w:val="000759B2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3A07"/>
    <w:rsid w:val="00097163"/>
    <w:rsid w:val="00097A07"/>
    <w:rsid w:val="000A0D5F"/>
    <w:rsid w:val="000A22C8"/>
    <w:rsid w:val="000A6378"/>
    <w:rsid w:val="000B2344"/>
    <w:rsid w:val="000B7DE5"/>
    <w:rsid w:val="000C2118"/>
    <w:rsid w:val="000C333E"/>
    <w:rsid w:val="000C5EF2"/>
    <w:rsid w:val="000C6425"/>
    <w:rsid w:val="000C6E6E"/>
    <w:rsid w:val="000C7B7D"/>
    <w:rsid w:val="000D0E8C"/>
    <w:rsid w:val="000D55B4"/>
    <w:rsid w:val="000E65F0"/>
    <w:rsid w:val="000E69F6"/>
    <w:rsid w:val="000F072C"/>
    <w:rsid w:val="000F2074"/>
    <w:rsid w:val="000F31D7"/>
    <w:rsid w:val="000F6743"/>
    <w:rsid w:val="00100018"/>
    <w:rsid w:val="001006C2"/>
    <w:rsid w:val="00101B45"/>
    <w:rsid w:val="00101BE8"/>
    <w:rsid w:val="00103401"/>
    <w:rsid w:val="00103A44"/>
    <w:rsid w:val="00103D36"/>
    <w:rsid w:val="0010436E"/>
    <w:rsid w:val="0010613E"/>
    <w:rsid w:val="00106A62"/>
    <w:rsid w:val="00107B2B"/>
    <w:rsid w:val="00110375"/>
    <w:rsid w:val="00112AC5"/>
    <w:rsid w:val="001133DD"/>
    <w:rsid w:val="001164B1"/>
    <w:rsid w:val="00120CBE"/>
    <w:rsid w:val="00121BAE"/>
    <w:rsid w:val="00125806"/>
    <w:rsid w:val="001261C4"/>
    <w:rsid w:val="00130A20"/>
    <w:rsid w:val="001314FB"/>
    <w:rsid w:val="001316A7"/>
    <w:rsid w:val="00132C2F"/>
    <w:rsid w:val="00133AF8"/>
    <w:rsid w:val="0013521E"/>
    <w:rsid w:val="001366EC"/>
    <w:rsid w:val="00137F1C"/>
    <w:rsid w:val="0014219C"/>
    <w:rsid w:val="001425ED"/>
    <w:rsid w:val="00143450"/>
    <w:rsid w:val="00144997"/>
    <w:rsid w:val="00144B9A"/>
    <w:rsid w:val="00145F70"/>
    <w:rsid w:val="001523C0"/>
    <w:rsid w:val="001535FE"/>
    <w:rsid w:val="00154E3A"/>
    <w:rsid w:val="00155352"/>
    <w:rsid w:val="0015651D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A77F3"/>
    <w:rsid w:val="001B1DA6"/>
    <w:rsid w:val="001B67D8"/>
    <w:rsid w:val="001B6F95"/>
    <w:rsid w:val="001B76F8"/>
    <w:rsid w:val="001C05A1"/>
    <w:rsid w:val="001C1779"/>
    <w:rsid w:val="001C1D9E"/>
    <w:rsid w:val="001C4F07"/>
    <w:rsid w:val="001C5998"/>
    <w:rsid w:val="001C7C3B"/>
    <w:rsid w:val="001D5B6F"/>
    <w:rsid w:val="001D5BFA"/>
    <w:rsid w:val="001E0AB8"/>
    <w:rsid w:val="001E38E0"/>
    <w:rsid w:val="001E4E72"/>
    <w:rsid w:val="001E62B3"/>
    <w:rsid w:val="001E6424"/>
    <w:rsid w:val="001F0171"/>
    <w:rsid w:val="001F051F"/>
    <w:rsid w:val="001F0D77"/>
    <w:rsid w:val="001F643A"/>
    <w:rsid w:val="001F7DD8"/>
    <w:rsid w:val="00201928"/>
    <w:rsid w:val="00203E26"/>
    <w:rsid w:val="0020449C"/>
    <w:rsid w:val="002113B8"/>
    <w:rsid w:val="0021536C"/>
    <w:rsid w:val="00215665"/>
    <w:rsid w:val="002163BB"/>
    <w:rsid w:val="0021792C"/>
    <w:rsid w:val="00220909"/>
    <w:rsid w:val="002240AB"/>
    <w:rsid w:val="00224514"/>
    <w:rsid w:val="00225E37"/>
    <w:rsid w:val="00231DCA"/>
    <w:rsid w:val="0023556E"/>
    <w:rsid w:val="00235792"/>
    <w:rsid w:val="00236A60"/>
    <w:rsid w:val="00242E3A"/>
    <w:rsid w:val="00244174"/>
    <w:rsid w:val="00246492"/>
    <w:rsid w:val="002506CF"/>
    <w:rsid w:val="0025107F"/>
    <w:rsid w:val="00260CD4"/>
    <w:rsid w:val="002639D8"/>
    <w:rsid w:val="00265F77"/>
    <w:rsid w:val="00266C83"/>
    <w:rsid w:val="00266C88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5CC1"/>
    <w:rsid w:val="002D62AC"/>
    <w:rsid w:val="002D6C2A"/>
    <w:rsid w:val="002D7A86"/>
    <w:rsid w:val="002F23A8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310C"/>
    <w:rsid w:val="00353723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95600"/>
    <w:rsid w:val="00395FE9"/>
    <w:rsid w:val="00396594"/>
    <w:rsid w:val="003A19DC"/>
    <w:rsid w:val="003A1B45"/>
    <w:rsid w:val="003A220C"/>
    <w:rsid w:val="003A5DD6"/>
    <w:rsid w:val="003A7B15"/>
    <w:rsid w:val="003B256A"/>
    <w:rsid w:val="003B46FC"/>
    <w:rsid w:val="003B5767"/>
    <w:rsid w:val="003B7605"/>
    <w:rsid w:val="003C08AA"/>
    <w:rsid w:val="003C2A7B"/>
    <w:rsid w:val="003C49EF"/>
    <w:rsid w:val="003C6781"/>
    <w:rsid w:val="003C6BCA"/>
    <w:rsid w:val="003C7902"/>
    <w:rsid w:val="003D0BFF"/>
    <w:rsid w:val="003D386A"/>
    <w:rsid w:val="003D6EF1"/>
    <w:rsid w:val="003E5BE5"/>
    <w:rsid w:val="003F18D1"/>
    <w:rsid w:val="003F20EC"/>
    <w:rsid w:val="003F27CA"/>
    <w:rsid w:val="003F4F0E"/>
    <w:rsid w:val="003F6096"/>
    <w:rsid w:val="003F6E06"/>
    <w:rsid w:val="004017CD"/>
    <w:rsid w:val="00403C7A"/>
    <w:rsid w:val="004057A6"/>
    <w:rsid w:val="00406554"/>
    <w:rsid w:val="00407755"/>
    <w:rsid w:val="00411A24"/>
    <w:rsid w:val="0041293B"/>
    <w:rsid w:val="004131B0"/>
    <w:rsid w:val="00416C42"/>
    <w:rsid w:val="00422476"/>
    <w:rsid w:val="0042385C"/>
    <w:rsid w:val="004265C2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1D91"/>
    <w:rsid w:val="00462B9F"/>
    <w:rsid w:val="004659EE"/>
    <w:rsid w:val="00473E34"/>
    <w:rsid w:val="00476BA9"/>
    <w:rsid w:val="00481650"/>
    <w:rsid w:val="0048430C"/>
    <w:rsid w:val="00490807"/>
    <w:rsid w:val="00492B20"/>
    <w:rsid w:val="004936C2"/>
    <w:rsid w:val="0049379C"/>
    <w:rsid w:val="004943A6"/>
    <w:rsid w:val="004A1CA0"/>
    <w:rsid w:val="004A22E9"/>
    <w:rsid w:val="004A4ACD"/>
    <w:rsid w:val="004A506C"/>
    <w:rsid w:val="004A5BC5"/>
    <w:rsid w:val="004A743C"/>
    <w:rsid w:val="004B023D"/>
    <w:rsid w:val="004B5FA1"/>
    <w:rsid w:val="004C0909"/>
    <w:rsid w:val="004C3F97"/>
    <w:rsid w:val="004D01F2"/>
    <w:rsid w:val="004D2CED"/>
    <w:rsid w:val="004D3339"/>
    <w:rsid w:val="004D353F"/>
    <w:rsid w:val="004D36D7"/>
    <w:rsid w:val="004D682B"/>
    <w:rsid w:val="004E509A"/>
    <w:rsid w:val="004E6152"/>
    <w:rsid w:val="004F0A75"/>
    <w:rsid w:val="004F344A"/>
    <w:rsid w:val="004F4EC3"/>
    <w:rsid w:val="00504ED4"/>
    <w:rsid w:val="0050736F"/>
    <w:rsid w:val="00510639"/>
    <w:rsid w:val="00511791"/>
    <w:rsid w:val="00512B16"/>
    <w:rsid w:val="005139BE"/>
    <w:rsid w:val="00516142"/>
    <w:rsid w:val="0051681C"/>
    <w:rsid w:val="00520027"/>
    <w:rsid w:val="0052093C"/>
    <w:rsid w:val="00521B31"/>
    <w:rsid w:val="00522469"/>
    <w:rsid w:val="0052400A"/>
    <w:rsid w:val="00533F1D"/>
    <w:rsid w:val="00536277"/>
    <w:rsid w:val="00536F43"/>
    <w:rsid w:val="00542616"/>
    <w:rsid w:val="005468C1"/>
    <w:rsid w:val="005510BA"/>
    <w:rsid w:val="00552197"/>
    <w:rsid w:val="005538C8"/>
    <w:rsid w:val="00554B4E"/>
    <w:rsid w:val="00556C02"/>
    <w:rsid w:val="005576D0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110A"/>
    <w:rsid w:val="005A6E62"/>
    <w:rsid w:val="005B173C"/>
    <w:rsid w:val="005B2FB3"/>
    <w:rsid w:val="005C0E76"/>
    <w:rsid w:val="005C6DE5"/>
    <w:rsid w:val="005D2B29"/>
    <w:rsid w:val="005D354A"/>
    <w:rsid w:val="005D3E53"/>
    <w:rsid w:val="005D506C"/>
    <w:rsid w:val="005D7256"/>
    <w:rsid w:val="005E3235"/>
    <w:rsid w:val="005E4176"/>
    <w:rsid w:val="005E4876"/>
    <w:rsid w:val="005E65B5"/>
    <w:rsid w:val="005F0301"/>
    <w:rsid w:val="005F3AE9"/>
    <w:rsid w:val="006007BB"/>
    <w:rsid w:val="00600B49"/>
    <w:rsid w:val="00601DC0"/>
    <w:rsid w:val="00602217"/>
    <w:rsid w:val="006034CB"/>
    <w:rsid w:val="00603503"/>
    <w:rsid w:val="00603C52"/>
    <w:rsid w:val="00607422"/>
    <w:rsid w:val="006131CE"/>
    <w:rsid w:val="0061336B"/>
    <w:rsid w:val="00617D6E"/>
    <w:rsid w:val="00620223"/>
    <w:rsid w:val="00620ED5"/>
    <w:rsid w:val="00622D61"/>
    <w:rsid w:val="00624198"/>
    <w:rsid w:val="006275D1"/>
    <w:rsid w:val="00636C28"/>
    <w:rsid w:val="00637275"/>
    <w:rsid w:val="00640B6A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97FD5"/>
    <w:rsid w:val="006A1B33"/>
    <w:rsid w:val="006A48F1"/>
    <w:rsid w:val="006A71A3"/>
    <w:rsid w:val="006B0270"/>
    <w:rsid w:val="006B03F2"/>
    <w:rsid w:val="006B0608"/>
    <w:rsid w:val="006B14C1"/>
    <w:rsid w:val="006B1639"/>
    <w:rsid w:val="006B3044"/>
    <w:rsid w:val="006B5CA7"/>
    <w:rsid w:val="006B5E89"/>
    <w:rsid w:val="006C19B2"/>
    <w:rsid w:val="006C236A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5B92"/>
    <w:rsid w:val="00704D6B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67836"/>
    <w:rsid w:val="0077125A"/>
    <w:rsid w:val="0078405B"/>
    <w:rsid w:val="00786F58"/>
    <w:rsid w:val="00787061"/>
    <w:rsid w:val="00787CC1"/>
    <w:rsid w:val="00792F4E"/>
    <w:rsid w:val="0079398D"/>
    <w:rsid w:val="00796C25"/>
    <w:rsid w:val="007A2661"/>
    <w:rsid w:val="007A287C"/>
    <w:rsid w:val="007A3B2A"/>
    <w:rsid w:val="007A5F38"/>
    <w:rsid w:val="007B0C9D"/>
    <w:rsid w:val="007B20E2"/>
    <w:rsid w:val="007B5522"/>
    <w:rsid w:val="007B5E86"/>
    <w:rsid w:val="007C0EE0"/>
    <w:rsid w:val="007C1B71"/>
    <w:rsid w:val="007C2FBB"/>
    <w:rsid w:val="007C7164"/>
    <w:rsid w:val="007C7413"/>
    <w:rsid w:val="007D1984"/>
    <w:rsid w:val="007D2AFE"/>
    <w:rsid w:val="007D79FD"/>
    <w:rsid w:val="007E3264"/>
    <w:rsid w:val="007E3FEA"/>
    <w:rsid w:val="007E6402"/>
    <w:rsid w:val="007E6EAC"/>
    <w:rsid w:val="007F0A0B"/>
    <w:rsid w:val="007F3A60"/>
    <w:rsid w:val="007F3D0B"/>
    <w:rsid w:val="007F75DD"/>
    <w:rsid w:val="007F7C94"/>
    <w:rsid w:val="008004D8"/>
    <w:rsid w:val="00801515"/>
    <w:rsid w:val="00802FFA"/>
    <w:rsid w:val="008104E2"/>
    <w:rsid w:val="00810E4B"/>
    <w:rsid w:val="00814983"/>
    <w:rsid w:val="00814BAA"/>
    <w:rsid w:val="00816F0C"/>
    <w:rsid w:val="0082211C"/>
    <w:rsid w:val="00824295"/>
    <w:rsid w:val="00827A65"/>
    <w:rsid w:val="00830473"/>
    <w:rsid w:val="008308BC"/>
    <w:rsid w:val="008313F3"/>
    <w:rsid w:val="008363F4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75C44"/>
    <w:rsid w:val="0087649C"/>
    <w:rsid w:val="00882B63"/>
    <w:rsid w:val="00883500"/>
    <w:rsid w:val="0088426A"/>
    <w:rsid w:val="008852BA"/>
    <w:rsid w:val="008877AB"/>
    <w:rsid w:val="00890108"/>
    <w:rsid w:val="00893877"/>
    <w:rsid w:val="0089532C"/>
    <w:rsid w:val="00896165"/>
    <w:rsid w:val="00896681"/>
    <w:rsid w:val="008968A2"/>
    <w:rsid w:val="008A2749"/>
    <w:rsid w:val="008A3A90"/>
    <w:rsid w:val="008A53AE"/>
    <w:rsid w:val="008B06D4"/>
    <w:rsid w:val="008B4F20"/>
    <w:rsid w:val="008B68E7"/>
    <w:rsid w:val="008B7FFD"/>
    <w:rsid w:val="008C2272"/>
    <w:rsid w:val="008C286A"/>
    <w:rsid w:val="008C2920"/>
    <w:rsid w:val="008C4307"/>
    <w:rsid w:val="008D23DF"/>
    <w:rsid w:val="008D73BF"/>
    <w:rsid w:val="008D7F09"/>
    <w:rsid w:val="008E00D5"/>
    <w:rsid w:val="008E5B64"/>
    <w:rsid w:val="008E7C5E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0786"/>
    <w:rsid w:val="00926CB2"/>
    <w:rsid w:val="00927E36"/>
    <w:rsid w:val="00930386"/>
    <w:rsid w:val="009309F5"/>
    <w:rsid w:val="00933237"/>
    <w:rsid w:val="00933F28"/>
    <w:rsid w:val="009400C3"/>
    <w:rsid w:val="009409B5"/>
    <w:rsid w:val="00942299"/>
    <w:rsid w:val="009453F7"/>
    <w:rsid w:val="009476C0"/>
    <w:rsid w:val="00954DE4"/>
    <w:rsid w:val="0095758D"/>
    <w:rsid w:val="00961227"/>
    <w:rsid w:val="00963E34"/>
    <w:rsid w:val="00964DFA"/>
    <w:rsid w:val="00965D0C"/>
    <w:rsid w:val="00970A69"/>
    <w:rsid w:val="009732F7"/>
    <w:rsid w:val="00980770"/>
    <w:rsid w:val="0098155C"/>
    <w:rsid w:val="00981CCA"/>
    <w:rsid w:val="00983B77"/>
    <w:rsid w:val="00996053"/>
    <w:rsid w:val="00997E71"/>
    <w:rsid w:val="009A036A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3DB7"/>
    <w:rsid w:val="009D460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42D7"/>
    <w:rsid w:val="00A15DF0"/>
    <w:rsid w:val="00A170E4"/>
    <w:rsid w:val="00A21211"/>
    <w:rsid w:val="00A2576D"/>
    <w:rsid w:val="00A30F8A"/>
    <w:rsid w:val="00A33890"/>
    <w:rsid w:val="00A34E7F"/>
    <w:rsid w:val="00A4156A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123B"/>
    <w:rsid w:val="00A712EB"/>
    <w:rsid w:val="00A73EBA"/>
    <w:rsid w:val="00A754B4"/>
    <w:rsid w:val="00A76665"/>
    <w:rsid w:val="00A76749"/>
    <w:rsid w:val="00A807C1"/>
    <w:rsid w:val="00A80E49"/>
    <w:rsid w:val="00A82658"/>
    <w:rsid w:val="00A83374"/>
    <w:rsid w:val="00A96172"/>
    <w:rsid w:val="00A96D52"/>
    <w:rsid w:val="00A97C5F"/>
    <w:rsid w:val="00A97E59"/>
    <w:rsid w:val="00AA609F"/>
    <w:rsid w:val="00AB024F"/>
    <w:rsid w:val="00AB0D6A"/>
    <w:rsid w:val="00AB43B3"/>
    <w:rsid w:val="00AB47F2"/>
    <w:rsid w:val="00AB49B9"/>
    <w:rsid w:val="00AB501D"/>
    <w:rsid w:val="00AB758A"/>
    <w:rsid w:val="00AC027E"/>
    <w:rsid w:val="00AC05AB"/>
    <w:rsid w:val="00AC1AFF"/>
    <w:rsid w:val="00AC1E7E"/>
    <w:rsid w:val="00AC4886"/>
    <w:rsid w:val="00AC507D"/>
    <w:rsid w:val="00AC66E4"/>
    <w:rsid w:val="00AD0118"/>
    <w:rsid w:val="00AD04F2"/>
    <w:rsid w:val="00AD19A0"/>
    <w:rsid w:val="00AD4578"/>
    <w:rsid w:val="00AD4E7A"/>
    <w:rsid w:val="00AD68E9"/>
    <w:rsid w:val="00AD761F"/>
    <w:rsid w:val="00AE56C0"/>
    <w:rsid w:val="00AE7A98"/>
    <w:rsid w:val="00AF7ACC"/>
    <w:rsid w:val="00B00914"/>
    <w:rsid w:val="00B02A8E"/>
    <w:rsid w:val="00B052EE"/>
    <w:rsid w:val="00B1081F"/>
    <w:rsid w:val="00B220BE"/>
    <w:rsid w:val="00B2496B"/>
    <w:rsid w:val="00B27499"/>
    <w:rsid w:val="00B3010D"/>
    <w:rsid w:val="00B33E14"/>
    <w:rsid w:val="00B35151"/>
    <w:rsid w:val="00B35390"/>
    <w:rsid w:val="00B42FBA"/>
    <w:rsid w:val="00B433F2"/>
    <w:rsid w:val="00B458E8"/>
    <w:rsid w:val="00B47940"/>
    <w:rsid w:val="00B5397B"/>
    <w:rsid w:val="00B53EE9"/>
    <w:rsid w:val="00B6183E"/>
    <w:rsid w:val="00B62809"/>
    <w:rsid w:val="00B703D6"/>
    <w:rsid w:val="00B70700"/>
    <w:rsid w:val="00B72F2A"/>
    <w:rsid w:val="00B74716"/>
    <w:rsid w:val="00B7675A"/>
    <w:rsid w:val="00B81898"/>
    <w:rsid w:val="00B82DED"/>
    <w:rsid w:val="00B83A39"/>
    <w:rsid w:val="00B8606B"/>
    <w:rsid w:val="00B864EA"/>
    <w:rsid w:val="00B878E7"/>
    <w:rsid w:val="00B879CC"/>
    <w:rsid w:val="00B95651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B7D06"/>
    <w:rsid w:val="00BC62BB"/>
    <w:rsid w:val="00BC7423"/>
    <w:rsid w:val="00BC7CAC"/>
    <w:rsid w:val="00BD6D76"/>
    <w:rsid w:val="00BE3A73"/>
    <w:rsid w:val="00BE56B3"/>
    <w:rsid w:val="00BE676D"/>
    <w:rsid w:val="00BF04E8"/>
    <w:rsid w:val="00BF16BF"/>
    <w:rsid w:val="00BF31D5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1454"/>
    <w:rsid w:val="00C32713"/>
    <w:rsid w:val="00C351B8"/>
    <w:rsid w:val="00C410D9"/>
    <w:rsid w:val="00C44DB7"/>
    <w:rsid w:val="00C4510A"/>
    <w:rsid w:val="00C47F2E"/>
    <w:rsid w:val="00C52BA6"/>
    <w:rsid w:val="00C570AD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50F7"/>
    <w:rsid w:val="00C77B29"/>
    <w:rsid w:val="00C82770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67FA"/>
    <w:rsid w:val="00CB7D2B"/>
    <w:rsid w:val="00CC1C87"/>
    <w:rsid w:val="00CC3000"/>
    <w:rsid w:val="00CC4859"/>
    <w:rsid w:val="00CC5C3D"/>
    <w:rsid w:val="00CC7A35"/>
    <w:rsid w:val="00CD072A"/>
    <w:rsid w:val="00CD1070"/>
    <w:rsid w:val="00CD40B1"/>
    <w:rsid w:val="00CD51E0"/>
    <w:rsid w:val="00CD7F73"/>
    <w:rsid w:val="00CE0D4E"/>
    <w:rsid w:val="00CE26C5"/>
    <w:rsid w:val="00CE36AF"/>
    <w:rsid w:val="00CE47F3"/>
    <w:rsid w:val="00CE54DD"/>
    <w:rsid w:val="00CF0DA5"/>
    <w:rsid w:val="00CF12AA"/>
    <w:rsid w:val="00CF26E3"/>
    <w:rsid w:val="00CF27A5"/>
    <w:rsid w:val="00CF5D31"/>
    <w:rsid w:val="00CF5F3B"/>
    <w:rsid w:val="00CF7733"/>
    <w:rsid w:val="00CF791A"/>
    <w:rsid w:val="00D00513"/>
    <w:rsid w:val="00D00D7D"/>
    <w:rsid w:val="00D030AE"/>
    <w:rsid w:val="00D139C8"/>
    <w:rsid w:val="00D15520"/>
    <w:rsid w:val="00D17F81"/>
    <w:rsid w:val="00D23782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371E"/>
    <w:rsid w:val="00D66A7B"/>
    <w:rsid w:val="00D729DE"/>
    <w:rsid w:val="00D75B6A"/>
    <w:rsid w:val="00D778DF"/>
    <w:rsid w:val="00D83A57"/>
    <w:rsid w:val="00D84BDA"/>
    <w:rsid w:val="00D86D9E"/>
    <w:rsid w:val="00D87013"/>
    <w:rsid w:val="00D876A8"/>
    <w:rsid w:val="00D87F26"/>
    <w:rsid w:val="00D913F0"/>
    <w:rsid w:val="00D92C74"/>
    <w:rsid w:val="00D93063"/>
    <w:rsid w:val="00D933B0"/>
    <w:rsid w:val="00D951FC"/>
    <w:rsid w:val="00D977E8"/>
    <w:rsid w:val="00D97B16"/>
    <w:rsid w:val="00DA119B"/>
    <w:rsid w:val="00DB1C89"/>
    <w:rsid w:val="00DB2072"/>
    <w:rsid w:val="00DB26AA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807"/>
    <w:rsid w:val="00DF1B58"/>
    <w:rsid w:val="00E009DA"/>
    <w:rsid w:val="00E037D9"/>
    <w:rsid w:val="00E04927"/>
    <w:rsid w:val="00E05464"/>
    <w:rsid w:val="00E11A48"/>
    <w:rsid w:val="00E11FEB"/>
    <w:rsid w:val="00E12E7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A4C"/>
    <w:rsid w:val="00E53F99"/>
    <w:rsid w:val="00E556DC"/>
    <w:rsid w:val="00E56510"/>
    <w:rsid w:val="00E62EA8"/>
    <w:rsid w:val="00E67A6E"/>
    <w:rsid w:val="00E70096"/>
    <w:rsid w:val="00E71B43"/>
    <w:rsid w:val="00E81612"/>
    <w:rsid w:val="00E82BD7"/>
    <w:rsid w:val="00E82DF6"/>
    <w:rsid w:val="00E859E3"/>
    <w:rsid w:val="00E87388"/>
    <w:rsid w:val="00E87D18"/>
    <w:rsid w:val="00E87D62"/>
    <w:rsid w:val="00E97333"/>
    <w:rsid w:val="00EA07E2"/>
    <w:rsid w:val="00EA0D54"/>
    <w:rsid w:val="00EA365B"/>
    <w:rsid w:val="00EA486E"/>
    <w:rsid w:val="00EA4FA3"/>
    <w:rsid w:val="00EA6DF3"/>
    <w:rsid w:val="00EB001B"/>
    <w:rsid w:val="00EB2E80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29B"/>
    <w:rsid w:val="00F16F35"/>
    <w:rsid w:val="00F17559"/>
    <w:rsid w:val="00F2229D"/>
    <w:rsid w:val="00F25ABB"/>
    <w:rsid w:val="00F266F0"/>
    <w:rsid w:val="00F2671F"/>
    <w:rsid w:val="00F26F62"/>
    <w:rsid w:val="00F27963"/>
    <w:rsid w:val="00F30103"/>
    <w:rsid w:val="00F30446"/>
    <w:rsid w:val="00F34A37"/>
    <w:rsid w:val="00F4135D"/>
    <w:rsid w:val="00F41F1B"/>
    <w:rsid w:val="00F43DB3"/>
    <w:rsid w:val="00F46BD9"/>
    <w:rsid w:val="00F60BE0"/>
    <w:rsid w:val="00F6280E"/>
    <w:rsid w:val="00F666EC"/>
    <w:rsid w:val="00F7050A"/>
    <w:rsid w:val="00F75533"/>
    <w:rsid w:val="00F8036D"/>
    <w:rsid w:val="00F809DC"/>
    <w:rsid w:val="00F84FD4"/>
    <w:rsid w:val="00F86EB0"/>
    <w:rsid w:val="00F91312"/>
    <w:rsid w:val="00F947EB"/>
    <w:rsid w:val="00FA154B"/>
    <w:rsid w:val="00FA3811"/>
    <w:rsid w:val="00FA3B9F"/>
    <w:rsid w:val="00FA3F06"/>
    <w:rsid w:val="00FA4A26"/>
    <w:rsid w:val="00FA7084"/>
    <w:rsid w:val="00FA7BEF"/>
    <w:rsid w:val="00FB0420"/>
    <w:rsid w:val="00FB1105"/>
    <w:rsid w:val="00FB1929"/>
    <w:rsid w:val="00FB412F"/>
    <w:rsid w:val="00FB5FD9"/>
    <w:rsid w:val="00FB6713"/>
    <w:rsid w:val="00FB7FD6"/>
    <w:rsid w:val="00FB7FFE"/>
    <w:rsid w:val="00FC2CBC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AF691"/>
  <w15:docId w15:val="{205BB689-C34F-4CD2-8EAC-A6859876F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6F5B9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styleId="Revision">
    <w:name w:val="Revision"/>
    <w:hidden/>
    <w:uiPriority w:val="99"/>
    <w:semiHidden/>
    <w:rsid w:val="00875C4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5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Desktop\Sandbox\DevNet\1.0\Activiti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EE9650FBAB24E2085FD0F059C342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DFE3A-CD81-4297-8EA6-D6152D186A29}"/>
      </w:docPartPr>
      <w:docPartBody>
        <w:p w:rsidR="003630E1" w:rsidRDefault="00483462">
          <w:pPr>
            <w:pStyle w:val="4EE9650FBAB24E2085FD0F059C3428E2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462"/>
    <w:rsid w:val="0008652E"/>
    <w:rsid w:val="003630E1"/>
    <w:rsid w:val="00483462"/>
    <w:rsid w:val="007E73F6"/>
    <w:rsid w:val="00C25CB3"/>
    <w:rsid w:val="00C4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EE9650FBAB24E2085FD0F059C3428E2">
    <w:name w:val="4EE9650FBAB24E2085FD0F059C3428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A60899-52B1-46A6-AFEB-622557EFB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946</TotalTime>
  <Pages>7</Pages>
  <Words>2154</Words>
  <Characters>12281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Compare CLI and SDN Controller Network Management</vt:lpstr>
    </vt:vector>
  </TitlesOfParts>
  <Company>Cisco Systems, Inc.</Company>
  <LinksUpToDate>false</LinksUpToDate>
  <CharactersWithSpaces>14407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Compare CLI and SDN Controller Network Management</dc:title>
  <dc:creator>Allan Johnson</dc:creator>
  <dc:description>2020</dc:description>
  <cp:lastModifiedBy>Suk-Yi Pennock -X (spennock - UNICON INC at Cisco)</cp:lastModifiedBy>
  <cp:revision>4</cp:revision>
  <cp:lastPrinted>2020-07-20T05:02:00Z</cp:lastPrinted>
  <dcterms:created xsi:type="dcterms:W3CDTF">2020-06-23T15:06:00Z</dcterms:created>
  <dcterms:modified xsi:type="dcterms:W3CDTF">2020-07-20T05:04:00Z</dcterms:modified>
</cp:coreProperties>
</file>