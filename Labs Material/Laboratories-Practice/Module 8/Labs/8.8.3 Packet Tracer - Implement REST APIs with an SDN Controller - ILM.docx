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F4BC6" w14:textId="690EECC8" w:rsidR="004D36D7" w:rsidRPr="00FD4A68" w:rsidRDefault="0073033F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EE9650FBAB24E2085FD0F059C3428E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7283D" w:rsidRPr="00E7283D">
            <w:t>Packet Tracer - Implement REST APIs with an SDN Controller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4D8AA333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686FA09B" w14:textId="08076D72" w:rsidR="00D778DF" w:rsidRDefault="00D778DF" w:rsidP="00D452F4">
      <w:pPr>
        <w:pStyle w:val="Heading1"/>
      </w:pPr>
      <w:r w:rsidRPr="00E70096">
        <w:t>Addressing Table</w:t>
      </w:r>
    </w:p>
    <w:p w14:paraId="1FFE5215" w14:textId="59A52A6B" w:rsidR="00461D91" w:rsidRPr="00461D91" w:rsidRDefault="00461D91" w:rsidP="00461D91">
      <w:pPr>
        <w:pStyle w:val="BodyText"/>
      </w:pPr>
      <w:r w:rsidRPr="000072B4">
        <w:rPr>
          <w:b/>
          <w:bCs/>
        </w:rPr>
        <w:t>Note</w:t>
      </w:r>
      <w:r>
        <w:t>: All subnet masks are /24 (255.255.255.0).</w:t>
      </w:r>
    </w:p>
    <w:tbl>
      <w:tblPr>
        <w:tblW w:w="102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057"/>
        <w:gridCol w:w="3600"/>
        <w:gridCol w:w="3600"/>
      </w:tblGrid>
      <w:tr w:rsidR="00A97E59" w14:paraId="694196E4" w14:textId="77777777" w:rsidTr="00D44F93">
        <w:trPr>
          <w:cantSplit/>
          <w:tblHeader/>
        </w:trPr>
        <w:tc>
          <w:tcPr>
            <w:tcW w:w="3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D715139" w14:textId="77777777" w:rsidR="00A97E59" w:rsidRPr="00E87D62" w:rsidRDefault="00A97E59" w:rsidP="00D15520">
            <w:pPr>
              <w:pStyle w:val="TableHeading"/>
            </w:pPr>
            <w:r>
              <w:t>Device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45B54D" w14:textId="77777777" w:rsidR="00A97E59" w:rsidRPr="00E87D62" w:rsidRDefault="00A97E59" w:rsidP="00D15520">
            <w:pPr>
              <w:pStyle w:val="TableHeading"/>
            </w:pPr>
            <w:r w:rsidRPr="00E87D62">
              <w:t>Interface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490A49" w14:textId="78843FB0" w:rsidR="00A97E59" w:rsidRPr="00E87D62" w:rsidRDefault="00A97E59" w:rsidP="00D15520">
            <w:pPr>
              <w:pStyle w:val="TableHeading"/>
            </w:pPr>
            <w:r w:rsidRPr="00E87D62">
              <w:t>IP Address</w:t>
            </w:r>
          </w:p>
        </w:tc>
      </w:tr>
      <w:tr w:rsidR="00A97E59" w14:paraId="6E9F43B0" w14:textId="77777777" w:rsidTr="00D44F93">
        <w:trPr>
          <w:cantSplit/>
        </w:trPr>
        <w:tc>
          <w:tcPr>
            <w:tcW w:w="3057" w:type="dxa"/>
            <w:tcBorders>
              <w:bottom w:val="nil"/>
            </w:tcBorders>
            <w:vAlign w:val="bottom"/>
          </w:tcPr>
          <w:p w14:paraId="14468BE3" w14:textId="03BAF04D" w:rsidR="00A97E59" w:rsidRPr="008B68E7" w:rsidRDefault="00A97E59" w:rsidP="008B68E7">
            <w:pPr>
              <w:pStyle w:val="TableText"/>
            </w:pPr>
            <w:r>
              <w:t>R1</w:t>
            </w:r>
          </w:p>
        </w:tc>
        <w:tc>
          <w:tcPr>
            <w:tcW w:w="3600" w:type="dxa"/>
            <w:vAlign w:val="bottom"/>
          </w:tcPr>
          <w:p w14:paraId="71713BE2" w14:textId="66F519F7" w:rsidR="00A97E59" w:rsidRPr="008B68E7" w:rsidRDefault="00A97E59" w:rsidP="008B68E7">
            <w:pPr>
              <w:pStyle w:val="TableText"/>
            </w:pPr>
            <w:r>
              <w:t>G0/0/0</w:t>
            </w:r>
          </w:p>
        </w:tc>
        <w:tc>
          <w:tcPr>
            <w:tcW w:w="3600" w:type="dxa"/>
            <w:vAlign w:val="bottom"/>
          </w:tcPr>
          <w:p w14:paraId="201344B0" w14:textId="2FA303D6" w:rsidR="00A97E59" w:rsidRPr="008B68E7" w:rsidRDefault="00A97E59" w:rsidP="008B68E7">
            <w:pPr>
              <w:pStyle w:val="TableText"/>
            </w:pPr>
            <w:r>
              <w:t>192.168.101.1/24</w:t>
            </w:r>
          </w:p>
        </w:tc>
      </w:tr>
      <w:tr w:rsidR="00A97E59" w14:paraId="4EE8A2BE" w14:textId="77777777" w:rsidTr="00D44F93">
        <w:trPr>
          <w:cantSplit/>
        </w:trPr>
        <w:tc>
          <w:tcPr>
            <w:tcW w:w="3057" w:type="dxa"/>
            <w:tcBorders>
              <w:top w:val="nil"/>
              <w:bottom w:val="single" w:sz="2" w:space="0" w:color="auto"/>
            </w:tcBorders>
            <w:vAlign w:val="bottom"/>
          </w:tcPr>
          <w:p w14:paraId="6EF4A6CE" w14:textId="30AB9206" w:rsidR="00A97E59" w:rsidRPr="008B68E7" w:rsidRDefault="00D44F93" w:rsidP="00D44F93">
            <w:pPr>
              <w:pStyle w:val="ConfigWindow"/>
            </w:pPr>
            <w:r>
              <w:t>R1</w:t>
            </w:r>
          </w:p>
        </w:tc>
        <w:tc>
          <w:tcPr>
            <w:tcW w:w="3600" w:type="dxa"/>
            <w:vAlign w:val="bottom"/>
          </w:tcPr>
          <w:p w14:paraId="3AB00E05" w14:textId="21391561" w:rsidR="00A97E59" w:rsidRPr="008B68E7" w:rsidRDefault="00A97E59" w:rsidP="008B68E7">
            <w:pPr>
              <w:pStyle w:val="TableText"/>
            </w:pPr>
            <w:r>
              <w:t>S0/1/0</w:t>
            </w:r>
          </w:p>
        </w:tc>
        <w:tc>
          <w:tcPr>
            <w:tcW w:w="3600" w:type="dxa"/>
            <w:vAlign w:val="bottom"/>
          </w:tcPr>
          <w:p w14:paraId="0F169FEC" w14:textId="0B5B09E3" w:rsidR="00A97E59" w:rsidRPr="008B68E7" w:rsidRDefault="00A97E59" w:rsidP="008B68E7">
            <w:pPr>
              <w:pStyle w:val="TableText"/>
            </w:pPr>
            <w:r>
              <w:t>192.168.1.2</w:t>
            </w:r>
          </w:p>
        </w:tc>
      </w:tr>
      <w:tr w:rsidR="00A97E59" w14:paraId="46C66BB4" w14:textId="77777777" w:rsidTr="00D44F93">
        <w:trPr>
          <w:cantSplit/>
        </w:trPr>
        <w:tc>
          <w:tcPr>
            <w:tcW w:w="3057" w:type="dxa"/>
            <w:tcBorders>
              <w:bottom w:val="nil"/>
            </w:tcBorders>
            <w:vAlign w:val="bottom"/>
          </w:tcPr>
          <w:p w14:paraId="4DB81F60" w14:textId="360B8C0C" w:rsidR="00A97E59" w:rsidRPr="008B68E7" w:rsidRDefault="00A97E59" w:rsidP="008B68E7">
            <w:pPr>
              <w:pStyle w:val="TableText"/>
            </w:pPr>
            <w:r>
              <w:t>R2</w:t>
            </w:r>
          </w:p>
        </w:tc>
        <w:tc>
          <w:tcPr>
            <w:tcW w:w="3600" w:type="dxa"/>
            <w:vAlign w:val="bottom"/>
          </w:tcPr>
          <w:p w14:paraId="2B98833D" w14:textId="299A71BA" w:rsidR="00A97E59" w:rsidRPr="008B68E7" w:rsidRDefault="00A97E59" w:rsidP="008B68E7">
            <w:pPr>
              <w:pStyle w:val="TableText"/>
            </w:pPr>
            <w:r>
              <w:t>G0/0/0</w:t>
            </w:r>
          </w:p>
        </w:tc>
        <w:tc>
          <w:tcPr>
            <w:tcW w:w="3600" w:type="dxa"/>
            <w:vAlign w:val="bottom"/>
          </w:tcPr>
          <w:p w14:paraId="14EF7B14" w14:textId="57A150EA" w:rsidR="00A97E59" w:rsidRPr="008B68E7" w:rsidRDefault="00A97E59" w:rsidP="008B68E7">
            <w:pPr>
              <w:pStyle w:val="TableText"/>
            </w:pPr>
            <w:r>
              <w:t>192.168.102.1</w:t>
            </w:r>
          </w:p>
        </w:tc>
      </w:tr>
      <w:tr w:rsidR="00A97E59" w14:paraId="168E4BEF" w14:textId="77777777" w:rsidTr="00D44F93">
        <w:trPr>
          <w:cantSplit/>
        </w:trPr>
        <w:tc>
          <w:tcPr>
            <w:tcW w:w="3057" w:type="dxa"/>
            <w:tcBorders>
              <w:top w:val="nil"/>
              <w:bottom w:val="single" w:sz="2" w:space="0" w:color="auto"/>
            </w:tcBorders>
            <w:vAlign w:val="bottom"/>
          </w:tcPr>
          <w:p w14:paraId="51AFF444" w14:textId="49E389CA" w:rsidR="00A97E59" w:rsidRPr="008B68E7" w:rsidRDefault="00D44F93" w:rsidP="00D44F93">
            <w:pPr>
              <w:pStyle w:val="ConfigWindow"/>
            </w:pPr>
            <w:r>
              <w:t>R2</w:t>
            </w:r>
          </w:p>
        </w:tc>
        <w:tc>
          <w:tcPr>
            <w:tcW w:w="3600" w:type="dxa"/>
            <w:vAlign w:val="bottom"/>
          </w:tcPr>
          <w:p w14:paraId="663AC5FE" w14:textId="0C63C400" w:rsidR="00A97E59" w:rsidRPr="008B68E7" w:rsidRDefault="00A97E59" w:rsidP="008B68E7">
            <w:pPr>
              <w:pStyle w:val="TableText"/>
            </w:pPr>
            <w:r>
              <w:t>S0/1/1</w:t>
            </w:r>
          </w:p>
        </w:tc>
        <w:tc>
          <w:tcPr>
            <w:tcW w:w="3600" w:type="dxa"/>
            <w:vAlign w:val="bottom"/>
          </w:tcPr>
          <w:p w14:paraId="77CA93B0" w14:textId="684C823B" w:rsidR="00A97E59" w:rsidRPr="008B68E7" w:rsidRDefault="00A97E59" w:rsidP="008B68E7">
            <w:pPr>
              <w:pStyle w:val="TableText"/>
            </w:pPr>
            <w:r>
              <w:t>192.168.2.2</w:t>
            </w:r>
          </w:p>
        </w:tc>
      </w:tr>
      <w:tr w:rsidR="00A97E59" w14:paraId="16087EB7" w14:textId="77777777" w:rsidTr="00D44F93">
        <w:trPr>
          <w:cantSplit/>
        </w:trPr>
        <w:tc>
          <w:tcPr>
            <w:tcW w:w="3057" w:type="dxa"/>
            <w:tcBorders>
              <w:bottom w:val="nil"/>
            </w:tcBorders>
            <w:vAlign w:val="bottom"/>
          </w:tcPr>
          <w:p w14:paraId="0832B845" w14:textId="76BED502" w:rsidR="00A97E59" w:rsidRPr="008B68E7" w:rsidRDefault="00A97E59" w:rsidP="008B68E7">
            <w:pPr>
              <w:pStyle w:val="TableText"/>
            </w:pPr>
            <w:r>
              <w:t>R3</w:t>
            </w:r>
          </w:p>
        </w:tc>
        <w:tc>
          <w:tcPr>
            <w:tcW w:w="3600" w:type="dxa"/>
            <w:vAlign w:val="bottom"/>
          </w:tcPr>
          <w:p w14:paraId="1CD3E7DD" w14:textId="1DCDF75D" w:rsidR="00A97E59" w:rsidRPr="008B68E7" w:rsidRDefault="00A97E59" w:rsidP="008B68E7">
            <w:pPr>
              <w:pStyle w:val="TableText"/>
            </w:pPr>
            <w:r>
              <w:t>G0/0/0</w:t>
            </w:r>
          </w:p>
        </w:tc>
        <w:tc>
          <w:tcPr>
            <w:tcW w:w="3600" w:type="dxa"/>
            <w:vAlign w:val="bottom"/>
          </w:tcPr>
          <w:p w14:paraId="0872D6FD" w14:textId="33018CC7" w:rsidR="00A97E59" w:rsidRPr="008B68E7" w:rsidRDefault="00A97E59" w:rsidP="008B68E7">
            <w:pPr>
              <w:pStyle w:val="TableText"/>
            </w:pPr>
            <w:r>
              <w:t>10.0.1.1</w:t>
            </w:r>
          </w:p>
        </w:tc>
      </w:tr>
      <w:tr w:rsidR="00A97E59" w14:paraId="6EF7A80F" w14:textId="77777777" w:rsidTr="00D44F93">
        <w:trPr>
          <w:cantSplit/>
        </w:trPr>
        <w:tc>
          <w:tcPr>
            <w:tcW w:w="3057" w:type="dxa"/>
            <w:tcBorders>
              <w:top w:val="nil"/>
              <w:bottom w:val="nil"/>
            </w:tcBorders>
            <w:vAlign w:val="bottom"/>
          </w:tcPr>
          <w:p w14:paraId="2F88587E" w14:textId="16C094E8" w:rsidR="00A97E59" w:rsidRPr="008B68E7" w:rsidRDefault="00D44F93" w:rsidP="00D44F93">
            <w:pPr>
              <w:pStyle w:val="ConfigWindow"/>
            </w:pPr>
            <w:r>
              <w:t>R3</w:t>
            </w:r>
          </w:p>
        </w:tc>
        <w:tc>
          <w:tcPr>
            <w:tcW w:w="3600" w:type="dxa"/>
            <w:vAlign w:val="bottom"/>
          </w:tcPr>
          <w:p w14:paraId="1CB7A8AD" w14:textId="2FA872B8" w:rsidR="00A97E59" w:rsidRPr="008B68E7" w:rsidRDefault="00A97E59" w:rsidP="00A97E59">
            <w:pPr>
              <w:pStyle w:val="TableText"/>
            </w:pPr>
            <w:r>
              <w:t>G0/0/1</w:t>
            </w:r>
          </w:p>
        </w:tc>
        <w:tc>
          <w:tcPr>
            <w:tcW w:w="3600" w:type="dxa"/>
            <w:vAlign w:val="bottom"/>
          </w:tcPr>
          <w:p w14:paraId="4CCEB297" w14:textId="1E8CAA96" w:rsidR="00A97E59" w:rsidRPr="008B68E7" w:rsidRDefault="00A97E59" w:rsidP="00A97E59">
            <w:pPr>
              <w:pStyle w:val="TableText"/>
            </w:pPr>
            <w:r>
              <w:t>10.0.2.1</w:t>
            </w:r>
          </w:p>
        </w:tc>
      </w:tr>
      <w:tr w:rsidR="00A97E59" w14:paraId="14D92839" w14:textId="77777777" w:rsidTr="00D44F93">
        <w:trPr>
          <w:cantSplit/>
        </w:trPr>
        <w:tc>
          <w:tcPr>
            <w:tcW w:w="3057" w:type="dxa"/>
            <w:tcBorders>
              <w:top w:val="nil"/>
              <w:bottom w:val="nil"/>
            </w:tcBorders>
            <w:vAlign w:val="bottom"/>
          </w:tcPr>
          <w:p w14:paraId="10058AE3" w14:textId="01D7419F" w:rsidR="00A97E59" w:rsidRPr="008B68E7" w:rsidRDefault="00D44F93" w:rsidP="00D44F93">
            <w:pPr>
              <w:pStyle w:val="ConfigWindow"/>
            </w:pPr>
            <w:r>
              <w:t>R3</w:t>
            </w:r>
          </w:p>
        </w:tc>
        <w:tc>
          <w:tcPr>
            <w:tcW w:w="3600" w:type="dxa"/>
            <w:vAlign w:val="bottom"/>
          </w:tcPr>
          <w:p w14:paraId="3FADF2AB" w14:textId="6A862569" w:rsidR="00A97E59" w:rsidRPr="008B68E7" w:rsidRDefault="00A97E59" w:rsidP="00A97E59">
            <w:pPr>
              <w:pStyle w:val="TableText"/>
            </w:pPr>
            <w:r>
              <w:t>S0/1/0</w:t>
            </w:r>
          </w:p>
        </w:tc>
        <w:tc>
          <w:tcPr>
            <w:tcW w:w="3600" w:type="dxa"/>
            <w:vAlign w:val="bottom"/>
          </w:tcPr>
          <w:p w14:paraId="0F43598C" w14:textId="03416BDD" w:rsidR="00A97E59" w:rsidRPr="008B68E7" w:rsidRDefault="00A97E59" w:rsidP="00A97E59">
            <w:pPr>
              <w:pStyle w:val="TableText"/>
            </w:pPr>
            <w:r>
              <w:t>192.168.1.1</w:t>
            </w:r>
          </w:p>
        </w:tc>
      </w:tr>
      <w:tr w:rsidR="00A97E59" w14:paraId="545BD225" w14:textId="77777777" w:rsidTr="00D44F93">
        <w:trPr>
          <w:cantSplit/>
        </w:trPr>
        <w:tc>
          <w:tcPr>
            <w:tcW w:w="3057" w:type="dxa"/>
            <w:tcBorders>
              <w:top w:val="nil"/>
            </w:tcBorders>
            <w:vAlign w:val="bottom"/>
          </w:tcPr>
          <w:p w14:paraId="70DE7A7B" w14:textId="3E83D3EC" w:rsidR="00A97E59" w:rsidRPr="008B68E7" w:rsidRDefault="00D44F93" w:rsidP="00D44F93">
            <w:pPr>
              <w:pStyle w:val="ConfigWindow"/>
            </w:pPr>
            <w:r>
              <w:t>R3</w:t>
            </w:r>
          </w:p>
        </w:tc>
        <w:tc>
          <w:tcPr>
            <w:tcW w:w="3600" w:type="dxa"/>
            <w:vAlign w:val="bottom"/>
          </w:tcPr>
          <w:p w14:paraId="220DC6E2" w14:textId="456A1759" w:rsidR="00A97E59" w:rsidRDefault="00A97E59" w:rsidP="00A97E59">
            <w:pPr>
              <w:pStyle w:val="TableText"/>
            </w:pPr>
            <w:r>
              <w:t>S0/1/1</w:t>
            </w:r>
          </w:p>
        </w:tc>
        <w:tc>
          <w:tcPr>
            <w:tcW w:w="3600" w:type="dxa"/>
            <w:vAlign w:val="bottom"/>
          </w:tcPr>
          <w:p w14:paraId="05938BDF" w14:textId="0E5499E0" w:rsidR="00A97E59" w:rsidRDefault="00A97E59" w:rsidP="00A97E59">
            <w:pPr>
              <w:pStyle w:val="TableText"/>
            </w:pPr>
            <w:r>
              <w:t>192.168.2.1</w:t>
            </w:r>
          </w:p>
        </w:tc>
      </w:tr>
      <w:tr w:rsidR="00A97E59" w14:paraId="186A3334" w14:textId="77777777" w:rsidTr="004C5D28">
        <w:trPr>
          <w:cantSplit/>
        </w:trPr>
        <w:tc>
          <w:tcPr>
            <w:tcW w:w="3057" w:type="dxa"/>
            <w:vAlign w:val="bottom"/>
          </w:tcPr>
          <w:p w14:paraId="5B8E61F1" w14:textId="26F6B16E" w:rsidR="00A97E59" w:rsidRPr="008B68E7" w:rsidRDefault="00A97E59" w:rsidP="00A97E59">
            <w:pPr>
              <w:pStyle w:val="TableText"/>
            </w:pPr>
            <w:r>
              <w:t>SWL1</w:t>
            </w:r>
          </w:p>
        </w:tc>
        <w:tc>
          <w:tcPr>
            <w:tcW w:w="3600" w:type="dxa"/>
            <w:vAlign w:val="bottom"/>
          </w:tcPr>
          <w:p w14:paraId="00503B83" w14:textId="5712A63D" w:rsidR="00A97E59" w:rsidRDefault="00A97E59" w:rsidP="00A97E59">
            <w:pPr>
              <w:pStyle w:val="TableText"/>
            </w:pPr>
            <w:r>
              <w:t>VLAN 1</w:t>
            </w:r>
          </w:p>
        </w:tc>
        <w:tc>
          <w:tcPr>
            <w:tcW w:w="3600" w:type="dxa"/>
            <w:vAlign w:val="bottom"/>
          </w:tcPr>
          <w:p w14:paraId="2107C5B7" w14:textId="55671E5E" w:rsidR="00A97E59" w:rsidRDefault="00A97E59" w:rsidP="00A97E59">
            <w:pPr>
              <w:pStyle w:val="TableText"/>
            </w:pPr>
            <w:r>
              <w:t>192.168.101.2</w:t>
            </w:r>
          </w:p>
        </w:tc>
      </w:tr>
      <w:tr w:rsidR="00A97E59" w14:paraId="3830B102" w14:textId="77777777" w:rsidTr="004C5D28">
        <w:trPr>
          <w:cantSplit/>
        </w:trPr>
        <w:tc>
          <w:tcPr>
            <w:tcW w:w="3057" w:type="dxa"/>
            <w:vAlign w:val="bottom"/>
          </w:tcPr>
          <w:p w14:paraId="08A108CE" w14:textId="60135746" w:rsidR="00A97E59" w:rsidRDefault="00A97E59" w:rsidP="00A97E59">
            <w:pPr>
              <w:pStyle w:val="TableText"/>
            </w:pPr>
            <w:r>
              <w:t>SWL2</w:t>
            </w:r>
          </w:p>
        </w:tc>
        <w:tc>
          <w:tcPr>
            <w:tcW w:w="3600" w:type="dxa"/>
          </w:tcPr>
          <w:p w14:paraId="24DB80E8" w14:textId="280860D5" w:rsidR="00A97E59" w:rsidRDefault="00A97E59" w:rsidP="00A97E59">
            <w:pPr>
              <w:pStyle w:val="TableText"/>
            </w:pPr>
            <w:r w:rsidRPr="002D671E">
              <w:t>VLAN 1</w:t>
            </w:r>
          </w:p>
        </w:tc>
        <w:tc>
          <w:tcPr>
            <w:tcW w:w="3600" w:type="dxa"/>
            <w:vAlign w:val="bottom"/>
          </w:tcPr>
          <w:p w14:paraId="13ED155B" w14:textId="4CB22AFC" w:rsidR="00A97E59" w:rsidRDefault="00A97E59" w:rsidP="00A97E59">
            <w:pPr>
              <w:pStyle w:val="TableText"/>
            </w:pPr>
            <w:r>
              <w:t>192.168.102.2</w:t>
            </w:r>
          </w:p>
        </w:tc>
      </w:tr>
      <w:tr w:rsidR="00A97E59" w14:paraId="0EC1AFE2" w14:textId="77777777" w:rsidTr="004C5D28">
        <w:trPr>
          <w:cantSplit/>
        </w:trPr>
        <w:tc>
          <w:tcPr>
            <w:tcW w:w="3057" w:type="dxa"/>
            <w:vAlign w:val="bottom"/>
          </w:tcPr>
          <w:p w14:paraId="06D3FFB6" w14:textId="50D3DB4E" w:rsidR="00A97E59" w:rsidRDefault="00A97E59" w:rsidP="00A97E59">
            <w:pPr>
              <w:pStyle w:val="TableText"/>
            </w:pPr>
            <w:r>
              <w:t>SWR1</w:t>
            </w:r>
          </w:p>
        </w:tc>
        <w:tc>
          <w:tcPr>
            <w:tcW w:w="3600" w:type="dxa"/>
          </w:tcPr>
          <w:p w14:paraId="0E05AA62" w14:textId="64779DB9" w:rsidR="00A97E59" w:rsidRDefault="00A97E59" w:rsidP="00A97E59">
            <w:pPr>
              <w:pStyle w:val="TableText"/>
            </w:pPr>
            <w:r w:rsidRPr="002D671E">
              <w:t>VLAN 1</w:t>
            </w:r>
          </w:p>
        </w:tc>
        <w:tc>
          <w:tcPr>
            <w:tcW w:w="3600" w:type="dxa"/>
            <w:vAlign w:val="bottom"/>
          </w:tcPr>
          <w:p w14:paraId="0A662D19" w14:textId="296CB17F" w:rsidR="00A97E59" w:rsidRDefault="00637275" w:rsidP="00A97E59">
            <w:pPr>
              <w:pStyle w:val="TableText"/>
            </w:pPr>
            <w:r>
              <w:t>10.0.1.2</w:t>
            </w:r>
          </w:p>
        </w:tc>
      </w:tr>
      <w:tr w:rsidR="00A97E59" w14:paraId="43312830" w14:textId="77777777" w:rsidTr="004C5D28">
        <w:trPr>
          <w:cantSplit/>
        </w:trPr>
        <w:tc>
          <w:tcPr>
            <w:tcW w:w="3057" w:type="dxa"/>
            <w:vAlign w:val="bottom"/>
          </w:tcPr>
          <w:p w14:paraId="574FAAD1" w14:textId="2A1D4CAF" w:rsidR="00A97E59" w:rsidRDefault="00A97E59" w:rsidP="00A97E59">
            <w:pPr>
              <w:pStyle w:val="TableText"/>
            </w:pPr>
            <w:r>
              <w:t>SWR2</w:t>
            </w:r>
          </w:p>
        </w:tc>
        <w:tc>
          <w:tcPr>
            <w:tcW w:w="3600" w:type="dxa"/>
          </w:tcPr>
          <w:p w14:paraId="2659025F" w14:textId="5BEAB3F2" w:rsidR="00A97E59" w:rsidRDefault="00A97E59" w:rsidP="00A97E59">
            <w:pPr>
              <w:pStyle w:val="TableText"/>
            </w:pPr>
            <w:r w:rsidRPr="002D671E">
              <w:t>VLAN 1</w:t>
            </w:r>
          </w:p>
        </w:tc>
        <w:tc>
          <w:tcPr>
            <w:tcW w:w="3600" w:type="dxa"/>
            <w:vAlign w:val="bottom"/>
          </w:tcPr>
          <w:p w14:paraId="3FBCC650" w14:textId="777DC962" w:rsidR="00A97E59" w:rsidRDefault="00637275" w:rsidP="00A97E59">
            <w:pPr>
              <w:pStyle w:val="TableText"/>
            </w:pPr>
            <w:r>
              <w:t>10.0.1.3</w:t>
            </w:r>
          </w:p>
        </w:tc>
      </w:tr>
      <w:tr w:rsidR="00A97E59" w14:paraId="0ACFEDD9" w14:textId="77777777" w:rsidTr="004C5D28">
        <w:trPr>
          <w:cantSplit/>
        </w:trPr>
        <w:tc>
          <w:tcPr>
            <w:tcW w:w="3057" w:type="dxa"/>
            <w:vAlign w:val="bottom"/>
          </w:tcPr>
          <w:p w14:paraId="25848718" w14:textId="27E4ADB8" w:rsidR="00A97E59" w:rsidRDefault="00A97E59" w:rsidP="00A97E59">
            <w:pPr>
              <w:pStyle w:val="TableText"/>
            </w:pPr>
            <w:r>
              <w:t>SWR3</w:t>
            </w:r>
          </w:p>
        </w:tc>
        <w:tc>
          <w:tcPr>
            <w:tcW w:w="3600" w:type="dxa"/>
          </w:tcPr>
          <w:p w14:paraId="683F741D" w14:textId="560640C6" w:rsidR="00A97E59" w:rsidRDefault="00A97E59" w:rsidP="00A97E59">
            <w:pPr>
              <w:pStyle w:val="TableText"/>
            </w:pPr>
            <w:r w:rsidRPr="002D671E">
              <w:t>VLAN 1</w:t>
            </w:r>
          </w:p>
        </w:tc>
        <w:tc>
          <w:tcPr>
            <w:tcW w:w="3600" w:type="dxa"/>
            <w:vAlign w:val="bottom"/>
          </w:tcPr>
          <w:p w14:paraId="655678EA" w14:textId="74D3BAE3" w:rsidR="00A97E59" w:rsidRDefault="00637275" w:rsidP="00A97E59">
            <w:pPr>
              <w:pStyle w:val="TableText"/>
            </w:pPr>
            <w:r>
              <w:t>10.0.1.4</w:t>
            </w:r>
          </w:p>
        </w:tc>
      </w:tr>
      <w:tr w:rsidR="00A97E59" w14:paraId="31B71E7D" w14:textId="77777777" w:rsidTr="004C5D28">
        <w:trPr>
          <w:cantSplit/>
        </w:trPr>
        <w:tc>
          <w:tcPr>
            <w:tcW w:w="3057" w:type="dxa"/>
            <w:vAlign w:val="bottom"/>
          </w:tcPr>
          <w:p w14:paraId="09E748D6" w14:textId="32231C3F" w:rsidR="00A97E59" w:rsidRDefault="00A97E59" w:rsidP="00A97E59">
            <w:pPr>
              <w:pStyle w:val="TableText"/>
            </w:pPr>
            <w:r>
              <w:t>SWR4</w:t>
            </w:r>
          </w:p>
        </w:tc>
        <w:tc>
          <w:tcPr>
            <w:tcW w:w="3600" w:type="dxa"/>
          </w:tcPr>
          <w:p w14:paraId="08E1E79A" w14:textId="48EFE16B" w:rsidR="00A97E59" w:rsidRDefault="00A97E59" w:rsidP="00A97E59">
            <w:pPr>
              <w:pStyle w:val="TableText"/>
            </w:pPr>
            <w:r w:rsidRPr="002D671E">
              <w:t>VLAN 1</w:t>
            </w:r>
          </w:p>
        </w:tc>
        <w:tc>
          <w:tcPr>
            <w:tcW w:w="3600" w:type="dxa"/>
            <w:vAlign w:val="bottom"/>
          </w:tcPr>
          <w:p w14:paraId="5D7EB8B7" w14:textId="262215C2" w:rsidR="00A97E59" w:rsidRDefault="00637275" w:rsidP="00A97E59">
            <w:pPr>
              <w:pStyle w:val="TableText"/>
            </w:pPr>
            <w:r>
              <w:t>10.0.1.5</w:t>
            </w:r>
          </w:p>
        </w:tc>
      </w:tr>
      <w:tr w:rsidR="00A97E59" w14:paraId="0EAD8F9D" w14:textId="77777777" w:rsidTr="004C5D28">
        <w:trPr>
          <w:cantSplit/>
        </w:trPr>
        <w:tc>
          <w:tcPr>
            <w:tcW w:w="3057" w:type="dxa"/>
            <w:vAlign w:val="bottom"/>
          </w:tcPr>
          <w:p w14:paraId="4188E1CE" w14:textId="6D26E634" w:rsidR="00A97E59" w:rsidRDefault="00A97E59" w:rsidP="00A97E59">
            <w:pPr>
              <w:pStyle w:val="TableText"/>
            </w:pPr>
            <w:r>
              <w:t>Admin</w:t>
            </w:r>
          </w:p>
        </w:tc>
        <w:tc>
          <w:tcPr>
            <w:tcW w:w="3600" w:type="dxa"/>
            <w:vAlign w:val="bottom"/>
          </w:tcPr>
          <w:p w14:paraId="3B4B815D" w14:textId="68816AF1" w:rsidR="00A97E59" w:rsidRDefault="00A97E59" w:rsidP="00A97E59">
            <w:pPr>
              <w:pStyle w:val="TableText"/>
            </w:pPr>
            <w:r>
              <w:t>NIC</w:t>
            </w:r>
          </w:p>
        </w:tc>
        <w:tc>
          <w:tcPr>
            <w:tcW w:w="3600" w:type="dxa"/>
            <w:vAlign w:val="bottom"/>
          </w:tcPr>
          <w:p w14:paraId="5AAEAB58" w14:textId="1F5F22AF" w:rsidR="00A97E59" w:rsidRDefault="001B76F8" w:rsidP="00A97E59">
            <w:pPr>
              <w:pStyle w:val="TableText"/>
            </w:pPr>
            <w:r>
              <w:t>10.0.1.129</w:t>
            </w:r>
          </w:p>
        </w:tc>
      </w:tr>
      <w:tr w:rsidR="00A97E59" w14:paraId="1C738B77" w14:textId="77777777" w:rsidTr="004C5D28">
        <w:trPr>
          <w:cantSplit/>
        </w:trPr>
        <w:tc>
          <w:tcPr>
            <w:tcW w:w="3057" w:type="dxa"/>
            <w:vAlign w:val="bottom"/>
          </w:tcPr>
          <w:p w14:paraId="188AC6B0" w14:textId="42CDFA5D" w:rsidR="00A97E59" w:rsidRDefault="00A97E59" w:rsidP="00A97E59">
            <w:pPr>
              <w:pStyle w:val="TableText"/>
            </w:pPr>
            <w:r>
              <w:t>PC1</w:t>
            </w:r>
          </w:p>
        </w:tc>
        <w:tc>
          <w:tcPr>
            <w:tcW w:w="3600" w:type="dxa"/>
          </w:tcPr>
          <w:p w14:paraId="1EF51C51" w14:textId="0B2FF627" w:rsidR="00A97E59" w:rsidRDefault="00A97E59" w:rsidP="00A97E59">
            <w:pPr>
              <w:pStyle w:val="TableText"/>
            </w:pPr>
            <w:r w:rsidRPr="00EA2A3E">
              <w:t>NIC</w:t>
            </w:r>
          </w:p>
        </w:tc>
        <w:tc>
          <w:tcPr>
            <w:tcW w:w="3600" w:type="dxa"/>
            <w:vAlign w:val="bottom"/>
          </w:tcPr>
          <w:p w14:paraId="3C4C02C1" w14:textId="0FB4BDED" w:rsidR="00A97E59" w:rsidRDefault="001B76F8" w:rsidP="00A97E59">
            <w:pPr>
              <w:pStyle w:val="TableText"/>
            </w:pPr>
            <w:r>
              <w:t>10.0.1.130</w:t>
            </w:r>
          </w:p>
        </w:tc>
      </w:tr>
      <w:tr w:rsidR="00A97E59" w14:paraId="75FB7181" w14:textId="77777777" w:rsidTr="004C5D28">
        <w:trPr>
          <w:cantSplit/>
        </w:trPr>
        <w:tc>
          <w:tcPr>
            <w:tcW w:w="3057" w:type="dxa"/>
            <w:vAlign w:val="bottom"/>
          </w:tcPr>
          <w:p w14:paraId="1D725983" w14:textId="315C67A9" w:rsidR="00A97E59" w:rsidRDefault="00A97E59" w:rsidP="00A97E59">
            <w:pPr>
              <w:pStyle w:val="TableText"/>
            </w:pPr>
            <w:r>
              <w:t>PC2</w:t>
            </w:r>
          </w:p>
        </w:tc>
        <w:tc>
          <w:tcPr>
            <w:tcW w:w="3600" w:type="dxa"/>
          </w:tcPr>
          <w:p w14:paraId="46E0B441" w14:textId="4A02FBED" w:rsidR="00A97E59" w:rsidRDefault="00A97E59" w:rsidP="00A97E59">
            <w:pPr>
              <w:pStyle w:val="TableText"/>
            </w:pPr>
            <w:r w:rsidRPr="00EA2A3E">
              <w:t>NIC</w:t>
            </w:r>
          </w:p>
        </w:tc>
        <w:tc>
          <w:tcPr>
            <w:tcW w:w="3600" w:type="dxa"/>
            <w:vAlign w:val="bottom"/>
          </w:tcPr>
          <w:p w14:paraId="35700E43" w14:textId="34A33F96" w:rsidR="00A97E59" w:rsidRDefault="001B76F8" w:rsidP="00A97E59">
            <w:pPr>
              <w:pStyle w:val="TableText"/>
            </w:pPr>
            <w:r>
              <w:t>10.0.2.129</w:t>
            </w:r>
          </w:p>
        </w:tc>
      </w:tr>
      <w:tr w:rsidR="00A97E59" w14:paraId="7632860A" w14:textId="77777777" w:rsidTr="004C5D28">
        <w:trPr>
          <w:cantSplit/>
        </w:trPr>
        <w:tc>
          <w:tcPr>
            <w:tcW w:w="3057" w:type="dxa"/>
            <w:vAlign w:val="bottom"/>
          </w:tcPr>
          <w:p w14:paraId="346375E6" w14:textId="72DB82C1" w:rsidR="00A97E59" w:rsidRDefault="00A97E59" w:rsidP="00A97E59">
            <w:pPr>
              <w:pStyle w:val="TableText"/>
            </w:pPr>
            <w:r>
              <w:t>PC3</w:t>
            </w:r>
          </w:p>
        </w:tc>
        <w:tc>
          <w:tcPr>
            <w:tcW w:w="3600" w:type="dxa"/>
          </w:tcPr>
          <w:p w14:paraId="66AECEDF" w14:textId="6F87910E" w:rsidR="00A97E59" w:rsidRDefault="00A97E59" w:rsidP="00A97E59">
            <w:pPr>
              <w:pStyle w:val="TableText"/>
            </w:pPr>
            <w:r w:rsidRPr="00EA2A3E">
              <w:t>NIC</w:t>
            </w:r>
          </w:p>
        </w:tc>
        <w:tc>
          <w:tcPr>
            <w:tcW w:w="3600" w:type="dxa"/>
            <w:vAlign w:val="bottom"/>
          </w:tcPr>
          <w:p w14:paraId="5B432471" w14:textId="6AF9334D" w:rsidR="00A97E59" w:rsidRDefault="001B76F8" w:rsidP="00A97E59">
            <w:pPr>
              <w:pStyle w:val="TableText"/>
            </w:pPr>
            <w:r>
              <w:t>10.0.2.130</w:t>
            </w:r>
          </w:p>
        </w:tc>
      </w:tr>
      <w:tr w:rsidR="00A97E59" w14:paraId="7B5E778B" w14:textId="77777777" w:rsidTr="004C5D28">
        <w:trPr>
          <w:cantSplit/>
        </w:trPr>
        <w:tc>
          <w:tcPr>
            <w:tcW w:w="3057" w:type="dxa"/>
            <w:vAlign w:val="bottom"/>
          </w:tcPr>
          <w:p w14:paraId="562CD720" w14:textId="6BB1FA23" w:rsidR="00A97E59" w:rsidRDefault="00A97E59" w:rsidP="00A97E59">
            <w:pPr>
              <w:pStyle w:val="TableText"/>
            </w:pPr>
            <w:r>
              <w:t>PC4</w:t>
            </w:r>
          </w:p>
        </w:tc>
        <w:tc>
          <w:tcPr>
            <w:tcW w:w="3600" w:type="dxa"/>
          </w:tcPr>
          <w:p w14:paraId="1145C111" w14:textId="3ED4BDBF" w:rsidR="00A97E59" w:rsidRDefault="00A97E59" w:rsidP="00A97E59">
            <w:pPr>
              <w:pStyle w:val="TableText"/>
            </w:pPr>
            <w:r w:rsidRPr="00EA2A3E">
              <w:t>NIC</w:t>
            </w:r>
          </w:p>
        </w:tc>
        <w:tc>
          <w:tcPr>
            <w:tcW w:w="3600" w:type="dxa"/>
            <w:vAlign w:val="bottom"/>
          </w:tcPr>
          <w:p w14:paraId="3C0C65DE" w14:textId="5BAB2EEE" w:rsidR="00A97E59" w:rsidRDefault="000072B4" w:rsidP="00A97E59">
            <w:pPr>
              <w:pStyle w:val="TableText"/>
            </w:pPr>
            <w:r>
              <w:t>192.168.102.3</w:t>
            </w:r>
          </w:p>
        </w:tc>
      </w:tr>
      <w:tr w:rsidR="001F051F" w14:paraId="3E627EA5" w14:textId="77777777" w:rsidTr="004C5D28">
        <w:trPr>
          <w:cantSplit/>
        </w:trPr>
        <w:tc>
          <w:tcPr>
            <w:tcW w:w="3057" w:type="dxa"/>
            <w:vAlign w:val="bottom"/>
          </w:tcPr>
          <w:p w14:paraId="1465FFE8" w14:textId="4ED8FA96" w:rsidR="001F051F" w:rsidRDefault="001F051F" w:rsidP="00A97E59">
            <w:pPr>
              <w:pStyle w:val="TableText"/>
            </w:pPr>
            <w:r>
              <w:t>Example Server</w:t>
            </w:r>
          </w:p>
        </w:tc>
        <w:tc>
          <w:tcPr>
            <w:tcW w:w="3600" w:type="dxa"/>
          </w:tcPr>
          <w:p w14:paraId="28173270" w14:textId="248EB807" w:rsidR="001F051F" w:rsidRDefault="001F051F" w:rsidP="00A97E59">
            <w:pPr>
              <w:pStyle w:val="TableText"/>
            </w:pPr>
            <w:r>
              <w:t>NIC</w:t>
            </w:r>
          </w:p>
        </w:tc>
        <w:tc>
          <w:tcPr>
            <w:tcW w:w="3600" w:type="dxa"/>
            <w:vAlign w:val="bottom"/>
          </w:tcPr>
          <w:p w14:paraId="1CF6AD49" w14:textId="5E825B91" w:rsidR="001F051F" w:rsidRDefault="001F051F" w:rsidP="00A97E59">
            <w:pPr>
              <w:pStyle w:val="TableText"/>
            </w:pPr>
            <w:r>
              <w:t>192.168.101.100</w:t>
            </w:r>
          </w:p>
        </w:tc>
      </w:tr>
      <w:tr w:rsidR="00CC5C3D" w14:paraId="3B547B10" w14:textId="77777777" w:rsidTr="004C5D28">
        <w:trPr>
          <w:cantSplit/>
        </w:trPr>
        <w:tc>
          <w:tcPr>
            <w:tcW w:w="3057" w:type="dxa"/>
            <w:vAlign w:val="bottom"/>
          </w:tcPr>
          <w:p w14:paraId="0D2E58ED" w14:textId="2458D095" w:rsidR="00CC5C3D" w:rsidRDefault="00CC5C3D" w:rsidP="00A97E59">
            <w:pPr>
              <w:pStyle w:val="TableText"/>
            </w:pPr>
            <w:r>
              <w:t>PT-Controller</w:t>
            </w:r>
          </w:p>
        </w:tc>
        <w:tc>
          <w:tcPr>
            <w:tcW w:w="3600" w:type="dxa"/>
          </w:tcPr>
          <w:p w14:paraId="461638A4" w14:textId="36934722" w:rsidR="00CC5C3D" w:rsidRPr="00EA2A3E" w:rsidRDefault="00CC5C3D" w:rsidP="00A97E59">
            <w:pPr>
              <w:pStyle w:val="TableText"/>
            </w:pPr>
            <w:r>
              <w:t>NIC</w:t>
            </w:r>
          </w:p>
        </w:tc>
        <w:tc>
          <w:tcPr>
            <w:tcW w:w="3600" w:type="dxa"/>
            <w:vAlign w:val="bottom"/>
          </w:tcPr>
          <w:p w14:paraId="5D87BC6D" w14:textId="1B913A29" w:rsidR="00CC5C3D" w:rsidRDefault="00CC5C3D" w:rsidP="00A97E59">
            <w:pPr>
              <w:pStyle w:val="TableText"/>
            </w:pPr>
            <w:r>
              <w:t>192.168.101.254</w:t>
            </w:r>
          </w:p>
        </w:tc>
      </w:tr>
    </w:tbl>
    <w:p w14:paraId="477CDE06" w14:textId="048C45C5" w:rsidR="00D778DF" w:rsidRPr="00E70096" w:rsidRDefault="00D778DF" w:rsidP="00D452F4">
      <w:pPr>
        <w:pStyle w:val="Heading1"/>
      </w:pPr>
      <w:r w:rsidRPr="00E70096">
        <w:t>Objectives</w:t>
      </w:r>
    </w:p>
    <w:p w14:paraId="78CB47EC" w14:textId="77777777" w:rsidR="00E34A2B" w:rsidRDefault="00E34A2B" w:rsidP="002D5CC1">
      <w:pPr>
        <w:pStyle w:val="BodyTextL25Bold"/>
      </w:pPr>
      <w:r w:rsidRPr="00E34A2B">
        <w:t>Part 1: Launch the DEVASC VM</w:t>
      </w:r>
    </w:p>
    <w:p w14:paraId="006886E7" w14:textId="0C573F38" w:rsidR="00C01167" w:rsidRDefault="002D5CC1" w:rsidP="002D5CC1">
      <w:pPr>
        <w:pStyle w:val="BodyTextL25Bold"/>
      </w:pPr>
      <w:r>
        <w:t xml:space="preserve">Part </w:t>
      </w:r>
      <w:r w:rsidR="00E34A2B">
        <w:t>2</w:t>
      </w:r>
      <w:r>
        <w:t xml:space="preserve">: </w:t>
      </w:r>
      <w:r w:rsidR="00C01167">
        <w:t>Verify External Connectivity to Packet Tracer</w:t>
      </w:r>
    </w:p>
    <w:p w14:paraId="578578ED" w14:textId="2DC1C1C8" w:rsidR="00D778DF" w:rsidRDefault="00C01167" w:rsidP="002D5CC1">
      <w:pPr>
        <w:pStyle w:val="BodyTextL25Bold"/>
      </w:pPr>
      <w:r>
        <w:t xml:space="preserve">Part </w:t>
      </w:r>
      <w:r w:rsidR="00E34A2B">
        <w:t>3</w:t>
      </w:r>
      <w:r>
        <w:t xml:space="preserve">: </w:t>
      </w:r>
      <w:r w:rsidR="00141DF7">
        <w:t xml:space="preserve">Request </w:t>
      </w:r>
      <w:r w:rsidR="00B25B95">
        <w:t>an</w:t>
      </w:r>
      <w:r w:rsidR="00141DF7">
        <w:t xml:space="preserve"> </w:t>
      </w:r>
      <w:r w:rsidR="00B25B95">
        <w:t xml:space="preserve">Authentication </w:t>
      </w:r>
      <w:r w:rsidR="00141DF7">
        <w:t>Token</w:t>
      </w:r>
      <w:r>
        <w:t xml:space="preserve"> with Postman</w:t>
      </w:r>
    </w:p>
    <w:p w14:paraId="2008AFB0" w14:textId="4B721894" w:rsidR="00F43DB3" w:rsidRDefault="00F43DB3" w:rsidP="002D5CC1">
      <w:pPr>
        <w:pStyle w:val="BodyTextL25Bold"/>
      </w:pPr>
      <w:r>
        <w:lastRenderedPageBreak/>
        <w:t xml:space="preserve">Part </w:t>
      </w:r>
      <w:r w:rsidR="00E34A2B">
        <w:t>4</w:t>
      </w:r>
      <w:r>
        <w:t xml:space="preserve">: </w:t>
      </w:r>
      <w:r w:rsidR="00952303">
        <w:t xml:space="preserve">Send REST Requests </w:t>
      </w:r>
      <w:r w:rsidR="00B25B95">
        <w:t>with Postman</w:t>
      </w:r>
    </w:p>
    <w:p w14:paraId="23D2CF37" w14:textId="08DB7E81" w:rsidR="002D5CC1" w:rsidRDefault="002D5CC1" w:rsidP="002D5CC1">
      <w:pPr>
        <w:pStyle w:val="BodyTextL25Bold"/>
      </w:pPr>
      <w:r>
        <w:t xml:space="preserve">Part </w:t>
      </w:r>
      <w:r w:rsidR="00E34A2B">
        <w:t>5</w:t>
      </w:r>
      <w:r>
        <w:t xml:space="preserve">: </w:t>
      </w:r>
      <w:r w:rsidR="00A601B0">
        <w:t>Send REST Requests with VS Code</w:t>
      </w:r>
    </w:p>
    <w:p w14:paraId="3FB9D57C" w14:textId="389C390A" w:rsidR="005B173C" w:rsidRPr="004C0909" w:rsidRDefault="00B83A39" w:rsidP="00A56D4C">
      <w:pPr>
        <w:pStyle w:val="BodyTextL25Bold"/>
      </w:pPr>
      <w:r>
        <w:t xml:space="preserve">Part </w:t>
      </w:r>
      <w:r w:rsidR="00E34A2B">
        <w:t>6</w:t>
      </w:r>
      <w:r>
        <w:t xml:space="preserve">: </w:t>
      </w:r>
      <w:r w:rsidR="00A56D4C">
        <w:t>Send REST Requests Inside Packet Tracer</w:t>
      </w:r>
    </w:p>
    <w:p w14:paraId="367CEF7E" w14:textId="77777777" w:rsidR="00D778DF" w:rsidRDefault="00D778DF" w:rsidP="00D452F4">
      <w:pPr>
        <w:pStyle w:val="Heading1"/>
      </w:pPr>
      <w:r w:rsidRPr="00E70096">
        <w:t>Background / Scenario</w:t>
      </w:r>
    </w:p>
    <w:p w14:paraId="5299406A" w14:textId="2B43845E" w:rsidR="00D778DF" w:rsidRDefault="00DB26AA" w:rsidP="00D778DF">
      <w:pPr>
        <w:pStyle w:val="BodyTextL25"/>
      </w:pPr>
      <w:r>
        <w:t>In this Packet Tracer activity, you will</w:t>
      </w:r>
      <w:r w:rsidR="00954DE4">
        <w:t xml:space="preserve"> </w:t>
      </w:r>
      <w:r w:rsidR="00D309BA">
        <w:t xml:space="preserve">use the Packet Tracer Network Controller and associated API documentation to send </w:t>
      </w:r>
      <w:r w:rsidR="00606884">
        <w:t xml:space="preserve">REST requests from Postman and from Visual Studio Code (VS Code). Packet Tracer also supports a Python coding environment. </w:t>
      </w:r>
      <w:r w:rsidR="00E425DE">
        <w:t xml:space="preserve">Therefore, in the final Part of this activity, you will send REST requests </w:t>
      </w:r>
      <w:r w:rsidR="00606884">
        <w:t>from within Packet Tracer</w:t>
      </w:r>
      <w:r w:rsidR="00E425DE">
        <w:t>.</w:t>
      </w:r>
    </w:p>
    <w:p w14:paraId="49D9DA9F" w14:textId="77777777" w:rsidR="00E373F4" w:rsidRPr="00E70096" w:rsidRDefault="00E373F4" w:rsidP="00E373F4">
      <w:pPr>
        <w:pStyle w:val="Heading1"/>
        <w:numPr>
          <w:ilvl w:val="0"/>
          <w:numId w:val="10"/>
        </w:numPr>
      </w:pPr>
      <w:r w:rsidRPr="00E70096">
        <w:t>Required Resources</w:t>
      </w:r>
    </w:p>
    <w:p w14:paraId="45A4E260" w14:textId="77777777" w:rsidR="00E373F4" w:rsidRDefault="00E373F4" w:rsidP="00E373F4">
      <w:pPr>
        <w:pStyle w:val="Bulletlevel1"/>
      </w:pPr>
      <w:r>
        <w:t>1 PC with operating system of your choice</w:t>
      </w:r>
    </w:p>
    <w:p w14:paraId="618D43D5" w14:textId="77777777" w:rsidR="00E373F4" w:rsidRDefault="00E373F4" w:rsidP="00E373F4">
      <w:pPr>
        <w:pStyle w:val="Bulletlevel1"/>
      </w:pPr>
      <w:r>
        <w:t>Virtual Box or VMWare</w:t>
      </w:r>
    </w:p>
    <w:p w14:paraId="0730564E" w14:textId="652082B7" w:rsidR="00E373F4" w:rsidRDefault="00E373F4" w:rsidP="00E373F4">
      <w:pPr>
        <w:pStyle w:val="Bulletlevel1"/>
      </w:pPr>
      <w:r>
        <w:t>DEVASC Virtual Machine</w:t>
      </w:r>
    </w:p>
    <w:p w14:paraId="7B2C7A04" w14:textId="77777777" w:rsidR="001D315D" w:rsidRDefault="001D315D" w:rsidP="001D315D">
      <w:pPr>
        <w:pStyle w:val="Heading1"/>
        <w:numPr>
          <w:ilvl w:val="0"/>
          <w:numId w:val="10"/>
        </w:numPr>
        <w:tabs>
          <w:tab w:val="num" w:pos="0"/>
        </w:tabs>
      </w:pPr>
      <w:r>
        <w:t>Instructions</w:t>
      </w:r>
    </w:p>
    <w:p w14:paraId="7451E462" w14:textId="77777777" w:rsidR="001D315D" w:rsidRPr="004123E3" w:rsidRDefault="001D315D" w:rsidP="001D315D">
      <w:pPr>
        <w:pStyle w:val="Heading2"/>
        <w:numPr>
          <w:ilvl w:val="1"/>
          <w:numId w:val="10"/>
        </w:numPr>
      </w:pPr>
      <w:r w:rsidRPr="004123E3">
        <w:t>Launch the DEVASC VM</w:t>
      </w:r>
    </w:p>
    <w:p w14:paraId="04B38A67" w14:textId="660C72DF" w:rsidR="001D315D" w:rsidRDefault="001D315D" w:rsidP="001D315D">
      <w:pPr>
        <w:pStyle w:val="BodyTextL25"/>
      </w:pPr>
      <w:r w:rsidRPr="0096687F">
        <w:t xml:space="preserve">If you have not already completed the </w:t>
      </w:r>
      <w:r w:rsidRPr="00A03D0E">
        <w:rPr>
          <w:b/>
          <w:bCs/>
        </w:rPr>
        <w:t>Lab - Install the Virtual Machine Lab Environment</w:t>
      </w:r>
      <w:r w:rsidRPr="0096687F">
        <w:t>, do so now. If you have already completed that lab, launch the DEVASC VM now.</w:t>
      </w:r>
    </w:p>
    <w:p w14:paraId="069FB2D3" w14:textId="6AB95E4A" w:rsidR="00F435D4" w:rsidRDefault="00E34A2B" w:rsidP="00F435D4">
      <w:pPr>
        <w:pStyle w:val="Heading2"/>
      </w:pPr>
      <w:r w:rsidRPr="00E34A2B">
        <w:t>Verify External Connectivity to Packet Tracer</w:t>
      </w:r>
    </w:p>
    <w:p w14:paraId="0DF1CC99" w14:textId="50798ED6" w:rsidR="00384DC5" w:rsidRDefault="008A3988" w:rsidP="00384DC5">
      <w:pPr>
        <w:pStyle w:val="BodyTextL25"/>
      </w:pPr>
      <w:bookmarkStart w:id="0" w:name="_Hlk42857459"/>
      <w:r>
        <w:t xml:space="preserve">In this Part, you will verify that Packet Tracer can be accessed by other applications on the DEVASC VM. </w:t>
      </w:r>
      <w:r w:rsidRPr="003276AE">
        <w:t>T</w:t>
      </w:r>
      <w:r w:rsidR="00384DC5">
        <w:t xml:space="preserve">his activity </w:t>
      </w:r>
      <w:r>
        <w:t>must</w:t>
      </w:r>
      <w:r w:rsidR="00384DC5">
        <w:t xml:space="preserve"> be completed entirely within the DEVASC virtual machine environment. Support for other setups is not provided.</w:t>
      </w:r>
      <w:bookmarkEnd w:id="0"/>
    </w:p>
    <w:p w14:paraId="01D97418" w14:textId="6333B9CB" w:rsidR="004D547E" w:rsidRDefault="004D547E" w:rsidP="004D547E">
      <w:pPr>
        <w:pStyle w:val="Heading3"/>
      </w:pPr>
      <w:r>
        <w:t>If you have not done so already, open the Packet Tracer activity.</w:t>
      </w:r>
    </w:p>
    <w:p w14:paraId="0DFA49EF" w14:textId="64D1D6DF" w:rsidR="00DD5BBB" w:rsidRDefault="00DD5BBB" w:rsidP="00DD5BBB">
      <w:pPr>
        <w:pStyle w:val="SubStepAlpha"/>
      </w:pPr>
      <w:r>
        <w:t>Within the DEVASC VM, access your course curriculum</w:t>
      </w:r>
      <w:r w:rsidR="00C96801">
        <w:t xml:space="preserve"> in the Chromium browser</w:t>
      </w:r>
      <w:r>
        <w:t>.</w:t>
      </w:r>
    </w:p>
    <w:p w14:paraId="433FEA34" w14:textId="14E48F14" w:rsidR="004D547E" w:rsidRDefault="004D547E" w:rsidP="00DD5BBB">
      <w:pPr>
        <w:pStyle w:val="SubStepAlpha"/>
      </w:pPr>
      <w:r>
        <w:t xml:space="preserve">Navigate to the page for this </w:t>
      </w:r>
      <w:r w:rsidR="00930070">
        <w:t>activity</w:t>
      </w:r>
      <w:r>
        <w:t>.</w:t>
      </w:r>
    </w:p>
    <w:p w14:paraId="418600F4" w14:textId="1F519FC9" w:rsidR="00F435D4" w:rsidRDefault="00DD5BBB" w:rsidP="00DD5BBB">
      <w:pPr>
        <w:pStyle w:val="SubStepAlpha"/>
      </w:pPr>
      <w:r>
        <w:t xml:space="preserve">Download and launch the file </w:t>
      </w:r>
      <w:r w:rsidRPr="00A57B56">
        <w:rPr>
          <w:b/>
          <w:bCs/>
        </w:rPr>
        <w:t xml:space="preserve">Packet Tracer - Implement REST APIs with an SDN </w:t>
      </w:r>
      <w:proofErr w:type="spellStart"/>
      <w:r w:rsidRPr="00A57B56">
        <w:rPr>
          <w:b/>
          <w:bCs/>
        </w:rPr>
        <w:t>Controller.pka</w:t>
      </w:r>
      <w:proofErr w:type="spellEnd"/>
      <w:r>
        <w:t xml:space="preserve"> associated with these instructions.</w:t>
      </w:r>
    </w:p>
    <w:p w14:paraId="196BB5FB" w14:textId="612D143B" w:rsidR="00930070" w:rsidRDefault="00930070" w:rsidP="00930070">
      <w:pPr>
        <w:pStyle w:val="Heading3"/>
      </w:pPr>
      <w:r>
        <w:t>Verify Packet Tracer</w:t>
      </w:r>
      <w:r w:rsidR="00C96801">
        <w:t>'</w:t>
      </w:r>
      <w:r>
        <w:t>s settings for external access.</w:t>
      </w:r>
    </w:p>
    <w:p w14:paraId="2BE8B48F" w14:textId="77777777" w:rsidR="003276AE" w:rsidRDefault="00384DC5" w:rsidP="00DD5BBB">
      <w:pPr>
        <w:pStyle w:val="SubStepAlpha"/>
      </w:pPr>
      <w:r>
        <w:t xml:space="preserve">Click </w:t>
      </w:r>
      <w:r w:rsidR="00C01B2A" w:rsidRPr="00487053">
        <w:rPr>
          <w:b/>
          <w:bCs/>
        </w:rPr>
        <w:t>Options &gt; Preferences &gt; Miscellaneous</w:t>
      </w:r>
      <w:r w:rsidR="00C01B2A">
        <w:t xml:space="preserve">. Under </w:t>
      </w:r>
      <w:r w:rsidR="00C01B2A" w:rsidRPr="00487053">
        <w:rPr>
          <w:b/>
          <w:bCs/>
        </w:rPr>
        <w:t>External Network Access</w:t>
      </w:r>
      <w:r w:rsidR="00C01B2A">
        <w:t xml:space="preserve">, verify that </w:t>
      </w:r>
      <w:r w:rsidR="00C01B2A" w:rsidRPr="00487053">
        <w:rPr>
          <w:b/>
          <w:bCs/>
        </w:rPr>
        <w:t>Enable External Access for Network Controller REST API</w:t>
      </w:r>
      <w:r w:rsidR="00C01B2A">
        <w:t xml:space="preserve"> is checked.</w:t>
      </w:r>
      <w:r w:rsidR="004A7A66">
        <w:t xml:space="preserve"> </w:t>
      </w:r>
    </w:p>
    <w:p w14:paraId="74138BD8" w14:textId="196E18DE" w:rsidR="00E22864" w:rsidRDefault="003276AE" w:rsidP="00DD5BBB">
      <w:pPr>
        <w:pStyle w:val="SubStepAlpha"/>
      </w:pPr>
      <w:r>
        <w:t>C</w:t>
      </w:r>
      <w:r w:rsidR="004A7A66">
        <w:t xml:space="preserve">lose the </w:t>
      </w:r>
      <w:r w:rsidR="004A7A66" w:rsidRPr="004A7A66">
        <w:rPr>
          <w:b/>
          <w:bCs/>
        </w:rPr>
        <w:t>Preferences</w:t>
      </w:r>
      <w:r w:rsidR="004A7A66">
        <w:t xml:space="preserve"> window</w:t>
      </w:r>
      <w:r w:rsidR="00C96801">
        <w:t>.</w:t>
      </w:r>
    </w:p>
    <w:p w14:paraId="0BB48F70" w14:textId="01FDCF58" w:rsidR="003276AE" w:rsidRPr="003276AE" w:rsidRDefault="004A7A66" w:rsidP="00DD5BBB">
      <w:pPr>
        <w:pStyle w:val="SubStepAlpha"/>
      </w:pPr>
      <w:r>
        <w:t xml:space="preserve">Click </w:t>
      </w:r>
      <w:r w:rsidRPr="00864984">
        <w:rPr>
          <w:b/>
          <w:bCs/>
        </w:rPr>
        <w:t>PT-Controller0</w:t>
      </w:r>
      <w:r w:rsidR="00864984" w:rsidRPr="00864984">
        <w:rPr>
          <w:b/>
          <w:bCs/>
        </w:rPr>
        <w:t xml:space="preserve"> &gt; Config</w:t>
      </w:r>
      <w:r w:rsidR="00C96801" w:rsidRPr="007336E3">
        <w:t>.</w:t>
      </w:r>
    </w:p>
    <w:p w14:paraId="2D4C4970" w14:textId="42972E29" w:rsidR="00487053" w:rsidRDefault="003276AE" w:rsidP="00DD5BBB">
      <w:pPr>
        <w:pStyle w:val="SubStepAlpha"/>
      </w:pPr>
      <w:r w:rsidRPr="003276AE">
        <w:t>O</w:t>
      </w:r>
      <w:r w:rsidR="00864984" w:rsidRPr="003276AE">
        <w:t>n</w:t>
      </w:r>
      <w:r w:rsidR="00864984">
        <w:t xml:space="preserve"> the left</w:t>
      </w:r>
      <w:r w:rsidR="00D978B9">
        <w:t>,</w:t>
      </w:r>
      <w:r w:rsidR="00864984">
        <w:t xml:space="preserve"> under </w:t>
      </w:r>
      <w:r w:rsidR="00864984" w:rsidRPr="00864984">
        <w:rPr>
          <w:b/>
          <w:bCs/>
        </w:rPr>
        <w:t>REAL WORLD</w:t>
      </w:r>
      <w:r w:rsidR="00864984">
        <w:t xml:space="preserve">, click </w:t>
      </w:r>
      <w:r w:rsidR="00864984" w:rsidRPr="00864984">
        <w:rPr>
          <w:b/>
          <w:bCs/>
        </w:rPr>
        <w:t>Controller</w:t>
      </w:r>
      <w:r w:rsidR="00864984">
        <w:t>.</w:t>
      </w:r>
    </w:p>
    <w:p w14:paraId="433DD16F" w14:textId="73AA6F62" w:rsidR="00864984" w:rsidRDefault="004135BF" w:rsidP="00DD5BBB">
      <w:pPr>
        <w:pStyle w:val="SubStepAlpha"/>
      </w:pPr>
      <w:r>
        <w:t xml:space="preserve">Check </w:t>
      </w:r>
      <w:r w:rsidR="00864984" w:rsidRPr="00D400F1">
        <w:rPr>
          <w:b/>
          <w:bCs/>
        </w:rPr>
        <w:t>Access Enabled</w:t>
      </w:r>
      <w:r w:rsidR="00864984">
        <w:t xml:space="preserve"> and make note of the port </w:t>
      </w:r>
      <w:r w:rsidR="00585149">
        <w:t>numbe</w:t>
      </w:r>
      <w:r w:rsidR="00C63F6F">
        <w:t xml:space="preserve">r, which is most likely </w:t>
      </w:r>
      <w:r w:rsidR="00C63F6F" w:rsidRPr="00CD425C">
        <w:rPr>
          <w:b/>
          <w:bCs/>
        </w:rPr>
        <w:t>58000</w:t>
      </w:r>
      <w:r w:rsidR="00585149">
        <w:t xml:space="preserve">. This </w:t>
      </w:r>
      <w:r w:rsidR="00CD425C">
        <w:t xml:space="preserve">is </w:t>
      </w:r>
      <w:r w:rsidR="00585149">
        <w:t>the port number you will need when externally accessing the Packet Tracer activity from Chromium, VS Code, and Postman later in th</w:t>
      </w:r>
      <w:r w:rsidR="00D978B9">
        <w:t>is</w:t>
      </w:r>
      <w:r w:rsidR="00585149">
        <w:t xml:space="preserve"> activity.</w:t>
      </w:r>
    </w:p>
    <w:p w14:paraId="76E1B257" w14:textId="2DE4CA14" w:rsidR="00930070" w:rsidRDefault="00930070" w:rsidP="00930070">
      <w:pPr>
        <w:pStyle w:val="Heading3"/>
      </w:pPr>
      <w:r>
        <w:t>Verify you can access Packet Tracer from another program on the DEVASC VM.</w:t>
      </w:r>
    </w:p>
    <w:p w14:paraId="44F414FF" w14:textId="6C8007AC" w:rsidR="00C06747" w:rsidRDefault="00405D47" w:rsidP="00930070">
      <w:pPr>
        <w:pStyle w:val="BodyTextL25"/>
      </w:pPr>
      <w:r>
        <w:t xml:space="preserve">Open Chromium and </w:t>
      </w:r>
      <w:r w:rsidR="00C06747">
        <w:t xml:space="preserve">navigate to </w:t>
      </w:r>
      <w:hyperlink r:id="rId8" w:history="1">
        <w:r w:rsidR="00C06747" w:rsidRPr="00E30BD6">
          <w:rPr>
            <w:rStyle w:val="Hyperlink"/>
            <w:b/>
            <w:bCs/>
          </w:rPr>
          <w:t>http://localhost:58000/api/v1/host</w:t>
        </w:r>
      </w:hyperlink>
      <w:r w:rsidR="00756295">
        <w:t>.</w:t>
      </w:r>
    </w:p>
    <w:p w14:paraId="5B5F8E35" w14:textId="06B3421B" w:rsidR="00405D47" w:rsidRDefault="00756295" w:rsidP="00930070">
      <w:pPr>
        <w:pStyle w:val="BodyTextL25"/>
      </w:pPr>
      <w:r>
        <w:lastRenderedPageBreak/>
        <w:t>You will get the following response.</w:t>
      </w:r>
      <w:r w:rsidR="004E0C5A">
        <w:t xml:space="preserve"> </w:t>
      </w:r>
      <w:r w:rsidR="004E0C5A" w:rsidRPr="00E25BAB">
        <w:t>This</w:t>
      </w:r>
      <w:r w:rsidR="004E0C5A">
        <w:t xml:space="preserve"> step</w:t>
      </w:r>
      <w:r w:rsidR="004E0C5A" w:rsidRPr="00E25BAB">
        <w:t xml:space="preserve"> verifies that you can externally access Packet Tracer and </w:t>
      </w:r>
      <w:r w:rsidR="004E0C5A" w:rsidRPr="00E25BAB">
        <w:rPr>
          <w:b/>
          <w:bCs/>
        </w:rPr>
        <w:t>PT-Controller0</w:t>
      </w:r>
      <w:r w:rsidR="004E0C5A" w:rsidRPr="00E25BAB">
        <w:t>.</w:t>
      </w:r>
      <w:r w:rsidR="004E0C5A">
        <w:t xml:space="preserve"> </w:t>
      </w:r>
      <w:r>
        <w:t>Notice that authorization r</w:t>
      </w:r>
      <w:r w:rsidR="00F0705C">
        <w:t>equires a ticket.</w:t>
      </w:r>
      <w:r w:rsidR="00E25BAB">
        <w:t xml:space="preserve"> You will get </w:t>
      </w:r>
      <w:r w:rsidR="00D776FF">
        <w:t>an</w:t>
      </w:r>
      <w:r w:rsidR="00E25BAB">
        <w:t xml:space="preserve"> authorization token in the next Part. </w:t>
      </w:r>
    </w:p>
    <w:p w14:paraId="38A8E2EC" w14:textId="77777777" w:rsidR="00D107C1" w:rsidRDefault="00D107C1" w:rsidP="00D107C1">
      <w:pPr>
        <w:pStyle w:val="CMDOutput"/>
      </w:pPr>
      <w:r>
        <w:t>{</w:t>
      </w:r>
    </w:p>
    <w:p w14:paraId="42163972" w14:textId="77777777" w:rsidR="00D107C1" w:rsidRDefault="00D107C1" w:rsidP="00D107C1">
      <w:pPr>
        <w:pStyle w:val="CMDOutput"/>
      </w:pPr>
      <w:r>
        <w:t xml:space="preserve">    "response": {</w:t>
      </w:r>
    </w:p>
    <w:p w14:paraId="69A6AFB7" w14:textId="77777777" w:rsidR="00D107C1" w:rsidRDefault="00D107C1" w:rsidP="00D107C1">
      <w:pPr>
        <w:pStyle w:val="CMDOutput"/>
      </w:pPr>
      <w:r>
        <w:t xml:space="preserve">        "detail": "Security Authentication Failure",</w:t>
      </w:r>
    </w:p>
    <w:p w14:paraId="3AAFEF80" w14:textId="77777777" w:rsidR="00D107C1" w:rsidRDefault="00D107C1" w:rsidP="00D107C1">
      <w:pPr>
        <w:pStyle w:val="CMDOutput"/>
      </w:pPr>
      <w:r>
        <w:t xml:space="preserve">        "</w:t>
      </w:r>
      <w:proofErr w:type="spellStart"/>
      <w:r>
        <w:t>errorCode</w:t>
      </w:r>
      <w:proofErr w:type="spellEnd"/>
      <w:r>
        <w:t>": "REST_API_EXTERNAL_ACCESS",</w:t>
      </w:r>
    </w:p>
    <w:p w14:paraId="0A83CA2F" w14:textId="77777777" w:rsidR="00D107C1" w:rsidRDefault="00D107C1" w:rsidP="00D107C1">
      <w:pPr>
        <w:pStyle w:val="CMDOutput"/>
      </w:pPr>
      <w:r>
        <w:t xml:space="preserve">        "message": "Ticket-based authorization: empty ticket."</w:t>
      </w:r>
    </w:p>
    <w:p w14:paraId="7CF027E4" w14:textId="77777777" w:rsidR="00D107C1" w:rsidRDefault="00D107C1" w:rsidP="00D107C1">
      <w:pPr>
        <w:pStyle w:val="CMDOutput"/>
      </w:pPr>
      <w:r>
        <w:t xml:space="preserve">    },</w:t>
      </w:r>
    </w:p>
    <w:p w14:paraId="24374639" w14:textId="77777777" w:rsidR="00D107C1" w:rsidRDefault="00D107C1" w:rsidP="00D107C1">
      <w:pPr>
        <w:pStyle w:val="CMDOutput"/>
      </w:pPr>
      <w:r>
        <w:t xml:space="preserve">    "version": "1.0"</w:t>
      </w:r>
    </w:p>
    <w:p w14:paraId="1DBB3B86" w14:textId="13B9BA3A" w:rsidR="00B02859" w:rsidRDefault="00D107C1" w:rsidP="00D107C1">
      <w:pPr>
        <w:pStyle w:val="CMDOutput"/>
      </w:pPr>
      <w:r>
        <w:t xml:space="preserve">} </w:t>
      </w:r>
      <w:r w:rsidR="00B02859">
        <w:t>{</w:t>
      </w:r>
    </w:p>
    <w:p w14:paraId="08A80D50" w14:textId="209D62FE" w:rsidR="00F435D4" w:rsidRDefault="004E0C5A" w:rsidP="004E0C5A">
      <w:pPr>
        <w:pStyle w:val="Heading2"/>
      </w:pPr>
      <w:r w:rsidRPr="004E0C5A">
        <w:t>Request an Authentication Token with Postman</w:t>
      </w:r>
    </w:p>
    <w:p w14:paraId="2F069652" w14:textId="4915AF9A" w:rsidR="00F435D4" w:rsidRDefault="006F0A70" w:rsidP="001D315D">
      <w:pPr>
        <w:pStyle w:val="BodyTextL25"/>
      </w:pPr>
      <w:r>
        <w:t xml:space="preserve">In this Part, you will </w:t>
      </w:r>
      <w:r w:rsidR="008C7C85">
        <w:t xml:space="preserve">investigate the REST API documentation in Packet Tracer and </w:t>
      </w:r>
      <w:r>
        <w:t xml:space="preserve">use Postman to request an authentication token from the </w:t>
      </w:r>
      <w:r w:rsidRPr="00FE4578">
        <w:rPr>
          <w:b/>
          <w:bCs/>
        </w:rPr>
        <w:t>PT-Controller0</w:t>
      </w:r>
      <w:r>
        <w:t xml:space="preserve">. You can also do this </w:t>
      </w:r>
      <w:r w:rsidR="00FE4578">
        <w:t>in VS Code with a Python script.</w:t>
      </w:r>
    </w:p>
    <w:p w14:paraId="379CAC88" w14:textId="4C5D73CF" w:rsidR="00CE6CC7" w:rsidRDefault="00CE6CC7" w:rsidP="00FE4578">
      <w:pPr>
        <w:pStyle w:val="Heading3"/>
      </w:pPr>
      <w:r>
        <w:t xml:space="preserve">Investigate the REST API documentation for the </w:t>
      </w:r>
      <w:r w:rsidR="00226378">
        <w:t xml:space="preserve">Network </w:t>
      </w:r>
      <w:r>
        <w:t>Controller.</w:t>
      </w:r>
    </w:p>
    <w:p w14:paraId="2AEABD7A" w14:textId="17E54F07" w:rsidR="00F859EE" w:rsidRDefault="00226378" w:rsidP="00CE6CC7">
      <w:pPr>
        <w:pStyle w:val="BodyTextL25"/>
      </w:pPr>
      <w:r>
        <w:t xml:space="preserve">To see the REST API documentation for </w:t>
      </w:r>
      <w:r w:rsidR="00F859EE" w:rsidRPr="007336E3">
        <w:rPr>
          <w:b/>
          <w:bCs/>
        </w:rPr>
        <w:t>PT-Controller0</w:t>
      </w:r>
      <w:r w:rsidR="00F859EE">
        <w:t>, complete the following steps:</w:t>
      </w:r>
    </w:p>
    <w:p w14:paraId="19A87DD2" w14:textId="77777777" w:rsidR="00711FA1" w:rsidRDefault="00F859EE" w:rsidP="00F859EE">
      <w:pPr>
        <w:pStyle w:val="SubStepAlpha"/>
      </w:pPr>
      <w:r>
        <w:t xml:space="preserve">Click </w:t>
      </w:r>
      <w:r w:rsidRPr="007336E3">
        <w:rPr>
          <w:b/>
          <w:bCs/>
        </w:rPr>
        <w:t xml:space="preserve">Admin &gt; Desktop &gt; </w:t>
      </w:r>
      <w:r w:rsidR="00711FA1" w:rsidRPr="007336E3">
        <w:rPr>
          <w:b/>
          <w:bCs/>
        </w:rPr>
        <w:t>Web Browser</w:t>
      </w:r>
      <w:r w:rsidR="00711FA1">
        <w:t>.</w:t>
      </w:r>
    </w:p>
    <w:p w14:paraId="5C856B13" w14:textId="77777777" w:rsidR="00711FA1" w:rsidRDefault="00711FA1" w:rsidP="00F859EE">
      <w:pPr>
        <w:pStyle w:val="SubStepAlpha"/>
      </w:pPr>
      <w:r>
        <w:t xml:space="preserve">Enter </w:t>
      </w:r>
      <w:r w:rsidRPr="002A2BC7">
        <w:rPr>
          <w:b/>
          <w:bCs/>
        </w:rPr>
        <w:t>192.168.101.254</w:t>
      </w:r>
      <w:r>
        <w:t xml:space="preserve">. </w:t>
      </w:r>
    </w:p>
    <w:p w14:paraId="1C67249A" w14:textId="36CE31C0" w:rsidR="00CE6CC7" w:rsidRDefault="00711FA1" w:rsidP="00F859EE">
      <w:pPr>
        <w:pStyle w:val="SubStepAlpha"/>
      </w:pPr>
      <w:r>
        <w:t>Log</w:t>
      </w:r>
      <w:r w:rsidR="002A2BC7">
        <w:t xml:space="preserve"> </w:t>
      </w:r>
      <w:r>
        <w:t xml:space="preserve">in to </w:t>
      </w:r>
      <w:r w:rsidRPr="007336E3">
        <w:rPr>
          <w:b/>
          <w:bCs/>
        </w:rPr>
        <w:t>PT-Controller0</w:t>
      </w:r>
      <w:r>
        <w:t xml:space="preserve"> with user </w:t>
      </w:r>
      <w:r w:rsidRPr="007336E3">
        <w:rPr>
          <w:b/>
          <w:bCs/>
        </w:rPr>
        <w:t>cisco</w:t>
      </w:r>
      <w:r>
        <w:t xml:space="preserve"> and password </w:t>
      </w:r>
      <w:r w:rsidRPr="007336E3">
        <w:rPr>
          <w:b/>
          <w:bCs/>
        </w:rPr>
        <w:t>cisco</w:t>
      </w:r>
      <w:proofErr w:type="gramStart"/>
      <w:r w:rsidRPr="007336E3">
        <w:rPr>
          <w:b/>
          <w:bCs/>
        </w:rPr>
        <w:t>123!</w:t>
      </w:r>
      <w:r>
        <w:t>.</w:t>
      </w:r>
      <w:proofErr w:type="gramEnd"/>
    </w:p>
    <w:p w14:paraId="77150BAA" w14:textId="2C6FA8CD" w:rsidR="00711FA1" w:rsidRDefault="00711FA1" w:rsidP="00F859EE">
      <w:pPr>
        <w:pStyle w:val="SubStepAlpha"/>
      </w:pPr>
      <w:r>
        <w:t>Click the menu next to the Cisco log</w:t>
      </w:r>
      <w:r w:rsidR="00C06747">
        <w:t>o</w:t>
      </w:r>
      <w:r w:rsidR="00FF5DA6">
        <w:t xml:space="preserve"> and choose </w:t>
      </w:r>
      <w:r w:rsidR="00FF5DA6" w:rsidRPr="007336E3">
        <w:rPr>
          <w:b/>
          <w:bCs/>
        </w:rPr>
        <w:t>API Docs</w:t>
      </w:r>
      <w:r w:rsidR="00FF5DA6">
        <w:t>.</w:t>
      </w:r>
    </w:p>
    <w:p w14:paraId="0EE8CCCB" w14:textId="30CF6C03" w:rsidR="00FF5DA6" w:rsidRDefault="00FF5DA6" w:rsidP="00F859EE">
      <w:pPr>
        <w:pStyle w:val="SubStepAlpha"/>
      </w:pPr>
      <w:r>
        <w:t xml:space="preserve">You can also access this same documentation from the Help menu. Click </w:t>
      </w:r>
      <w:r w:rsidRPr="007336E3">
        <w:rPr>
          <w:b/>
          <w:bCs/>
        </w:rPr>
        <w:t>Help &gt; Contents</w:t>
      </w:r>
      <w:r>
        <w:t>.</w:t>
      </w:r>
    </w:p>
    <w:p w14:paraId="206F8B67" w14:textId="6510D78C" w:rsidR="00567097" w:rsidRDefault="00567097" w:rsidP="00F859EE">
      <w:pPr>
        <w:pStyle w:val="SubStepAlpha"/>
      </w:pPr>
      <w:r>
        <w:t>In the navigation pane on the left, scroll down</w:t>
      </w:r>
      <w:r w:rsidR="00C06747">
        <w:t xml:space="preserve"> about</w:t>
      </w:r>
      <w:r>
        <w:t xml:space="preserve"> two</w:t>
      </w:r>
      <w:r w:rsidR="00C06747">
        <w:t>-</w:t>
      </w:r>
      <w:r>
        <w:t xml:space="preserve">thirds of the way and click </w:t>
      </w:r>
      <w:r w:rsidRPr="007336E3">
        <w:rPr>
          <w:b/>
          <w:bCs/>
        </w:rPr>
        <w:t>Network Controller API</w:t>
      </w:r>
      <w:r>
        <w:t xml:space="preserve">. </w:t>
      </w:r>
      <w:r w:rsidR="00330ACA">
        <w:t xml:space="preserve">This provides the same documentation you found on </w:t>
      </w:r>
      <w:r w:rsidR="00330ACA" w:rsidRPr="007336E3">
        <w:rPr>
          <w:b/>
          <w:bCs/>
        </w:rPr>
        <w:t>PT-Controller0</w:t>
      </w:r>
      <w:r w:rsidR="00330ACA">
        <w:t>.</w:t>
      </w:r>
    </w:p>
    <w:p w14:paraId="20C633D7" w14:textId="2E994C30" w:rsidR="008C7C85" w:rsidRDefault="008C7C85" w:rsidP="00F859EE">
      <w:pPr>
        <w:pStyle w:val="SubStepAlpha"/>
      </w:pPr>
      <w:r>
        <w:t xml:space="preserve">In the API documentation, click </w:t>
      </w:r>
      <w:proofErr w:type="spellStart"/>
      <w:r w:rsidRPr="007336E3">
        <w:rPr>
          <w:b/>
          <w:bCs/>
        </w:rPr>
        <w:t>addTicket</w:t>
      </w:r>
      <w:proofErr w:type="spellEnd"/>
      <w:r>
        <w:t xml:space="preserve">. </w:t>
      </w:r>
      <w:r w:rsidR="008D3B5B">
        <w:t>You will use this documentation in the next step.</w:t>
      </w:r>
    </w:p>
    <w:p w14:paraId="14ABA656" w14:textId="2470D698" w:rsidR="00330ACA" w:rsidRPr="00CE6CC7" w:rsidRDefault="00330ACA" w:rsidP="007336E3">
      <w:pPr>
        <w:pStyle w:val="BodyTextL25"/>
      </w:pPr>
      <w:r w:rsidRPr="008665B7">
        <w:rPr>
          <w:b/>
          <w:bCs/>
        </w:rPr>
        <w:t>Note</w:t>
      </w:r>
      <w:r>
        <w:t>: Some REST API functionality may not be available in the current version of Packet Tracer.</w:t>
      </w:r>
    </w:p>
    <w:p w14:paraId="52FB473E" w14:textId="5DEBBC1E" w:rsidR="00FE4578" w:rsidRDefault="00F31E85" w:rsidP="00FE4578">
      <w:pPr>
        <w:pStyle w:val="Heading3"/>
      </w:pPr>
      <w:r>
        <w:t>C</w:t>
      </w:r>
      <w:r w:rsidR="00FE4578">
        <w:t>reate a new POST request.</w:t>
      </w:r>
    </w:p>
    <w:p w14:paraId="79D3C599" w14:textId="53CB0611" w:rsidR="00FE4578" w:rsidRDefault="00B76D64" w:rsidP="00FE4578">
      <w:pPr>
        <w:pStyle w:val="SubStepAlpha"/>
      </w:pPr>
      <w:r>
        <w:t xml:space="preserve">After reviewing the </w:t>
      </w:r>
      <w:proofErr w:type="spellStart"/>
      <w:r w:rsidRPr="007336E3">
        <w:rPr>
          <w:b/>
          <w:bCs/>
        </w:rPr>
        <w:t>addTicket</w:t>
      </w:r>
      <w:proofErr w:type="spellEnd"/>
      <w:r>
        <w:t xml:space="preserve"> REST API Method documentation, o</w:t>
      </w:r>
      <w:r w:rsidR="00F31E85">
        <w:t>pen Postman.</w:t>
      </w:r>
      <w:r w:rsidR="002042BD">
        <w:t xml:space="preserve"> In the </w:t>
      </w:r>
      <w:r w:rsidR="002042BD" w:rsidRPr="00F04F43">
        <w:rPr>
          <w:b/>
          <w:bCs/>
        </w:rPr>
        <w:t>Launch</w:t>
      </w:r>
      <w:r w:rsidR="002042BD">
        <w:t xml:space="preserve"> area, click the plus sign to create a new </w:t>
      </w:r>
      <w:r w:rsidR="002042BD" w:rsidRPr="002042BD">
        <w:rPr>
          <w:b/>
          <w:bCs/>
        </w:rPr>
        <w:t>Untitled Request</w:t>
      </w:r>
      <w:r w:rsidR="002042BD">
        <w:t>.</w:t>
      </w:r>
    </w:p>
    <w:p w14:paraId="2BE6D8C9" w14:textId="2B8D70CD" w:rsidR="002042BD" w:rsidRDefault="00067730" w:rsidP="00FE4578">
      <w:pPr>
        <w:pStyle w:val="SubStepAlpha"/>
      </w:pPr>
      <w:r>
        <w:t xml:space="preserve">Click the down arrow and change the type from </w:t>
      </w:r>
      <w:r w:rsidRPr="00067730">
        <w:rPr>
          <w:b/>
          <w:bCs/>
        </w:rPr>
        <w:t>GET</w:t>
      </w:r>
      <w:r>
        <w:t xml:space="preserve"> to </w:t>
      </w:r>
      <w:r w:rsidRPr="00067730">
        <w:rPr>
          <w:b/>
          <w:bCs/>
        </w:rPr>
        <w:t>POST</w:t>
      </w:r>
      <w:r>
        <w:t>.</w:t>
      </w:r>
    </w:p>
    <w:p w14:paraId="6C2D3E1D" w14:textId="229C8E3B" w:rsidR="00067730" w:rsidRDefault="00067730" w:rsidP="00FE4578">
      <w:pPr>
        <w:pStyle w:val="SubStepAlpha"/>
      </w:pPr>
      <w:r>
        <w:t>Enter the URL</w:t>
      </w:r>
      <w:r w:rsidR="00FD2F32">
        <w:t xml:space="preserve"> </w:t>
      </w:r>
      <w:r w:rsidR="00FD2F32" w:rsidRPr="00FD2F32">
        <w:rPr>
          <w:b/>
          <w:bCs/>
        </w:rPr>
        <w:t>http://localhost:58000/api/v1/ticket</w:t>
      </w:r>
      <w:r w:rsidR="00FD2F32">
        <w:t>.</w:t>
      </w:r>
    </w:p>
    <w:p w14:paraId="2C4F59B2" w14:textId="77777777" w:rsidR="00C06747" w:rsidRDefault="00FD2F32" w:rsidP="00FE4578">
      <w:pPr>
        <w:pStyle w:val="SubStepAlpha"/>
      </w:pPr>
      <w:r>
        <w:t xml:space="preserve">Below the URL field, click </w:t>
      </w:r>
      <w:r w:rsidRPr="00F04F43">
        <w:rPr>
          <w:b/>
          <w:bCs/>
        </w:rPr>
        <w:t>Body</w:t>
      </w:r>
      <w:r w:rsidR="0075281C">
        <w:t xml:space="preserve">. Change the type to </w:t>
      </w:r>
      <w:r w:rsidR="0075281C" w:rsidRPr="00F04F43">
        <w:rPr>
          <w:b/>
          <w:bCs/>
        </w:rPr>
        <w:t>raw</w:t>
      </w:r>
      <w:r w:rsidR="0075281C">
        <w:t xml:space="preserve">. </w:t>
      </w:r>
    </w:p>
    <w:p w14:paraId="6B09281A" w14:textId="2EB4A540" w:rsidR="00FD2F32" w:rsidRDefault="00C06747" w:rsidP="00FE4578">
      <w:pPr>
        <w:pStyle w:val="SubStepAlpha"/>
      </w:pPr>
      <w:r>
        <w:t>C</w:t>
      </w:r>
      <w:r w:rsidR="0075281C">
        <w:t xml:space="preserve">lick the down arrow next to </w:t>
      </w:r>
      <w:r w:rsidR="0075281C" w:rsidRPr="00F04F43">
        <w:rPr>
          <w:b/>
          <w:bCs/>
        </w:rPr>
        <w:t>Text</w:t>
      </w:r>
      <w:r w:rsidR="0075281C">
        <w:t xml:space="preserve"> and change it to </w:t>
      </w:r>
      <w:r w:rsidR="0075281C" w:rsidRPr="00F04F43">
        <w:rPr>
          <w:b/>
          <w:bCs/>
        </w:rPr>
        <w:t>JSON</w:t>
      </w:r>
      <w:r w:rsidR="0075281C">
        <w:t>.</w:t>
      </w:r>
      <w:r w:rsidR="00093074">
        <w:t xml:space="preserve"> This change will also set the “Content-type” HTTP Header to “application/json” that is required for this API call.</w:t>
      </w:r>
    </w:p>
    <w:p w14:paraId="74972032" w14:textId="63345161" w:rsidR="0075281C" w:rsidRDefault="0075281C" w:rsidP="00FE4578">
      <w:pPr>
        <w:pStyle w:val="SubStepAlpha"/>
      </w:pPr>
      <w:r>
        <w:t>Past</w:t>
      </w:r>
      <w:r w:rsidR="00FB0B1B">
        <w:t>e</w:t>
      </w:r>
      <w:r>
        <w:t xml:space="preserve"> the following JSON object into the </w:t>
      </w:r>
      <w:r w:rsidRPr="00F04F43">
        <w:rPr>
          <w:b/>
          <w:bCs/>
        </w:rPr>
        <w:t>Body</w:t>
      </w:r>
      <w:r>
        <w:t xml:space="preserve"> field.</w:t>
      </w:r>
      <w:r w:rsidR="00FB0B1B">
        <w:t xml:space="preserve"> Make sure your </w:t>
      </w:r>
      <w:r w:rsidR="00C06747">
        <w:t>code</w:t>
      </w:r>
      <w:r w:rsidR="00FB0B1B">
        <w:t xml:space="preserve"> is properly formatted</w:t>
      </w:r>
    </w:p>
    <w:p w14:paraId="23FDFB9A" w14:textId="77777777" w:rsidR="009B6FB1" w:rsidRDefault="009B6FB1" w:rsidP="00AF48B1">
      <w:pPr>
        <w:pStyle w:val="CMD"/>
      </w:pPr>
      <w:r>
        <w:t>{</w:t>
      </w:r>
    </w:p>
    <w:p w14:paraId="61AA039B" w14:textId="77777777" w:rsidR="009B6FB1" w:rsidRDefault="009B6FB1" w:rsidP="00AF48B1">
      <w:pPr>
        <w:pStyle w:val="CMD"/>
      </w:pPr>
      <w:r>
        <w:t xml:space="preserve">    "username": "cisco",</w:t>
      </w:r>
    </w:p>
    <w:p w14:paraId="52594825" w14:textId="77777777" w:rsidR="009B6FB1" w:rsidRDefault="009B6FB1" w:rsidP="00AF48B1">
      <w:pPr>
        <w:pStyle w:val="CMD"/>
      </w:pPr>
      <w:r>
        <w:t xml:space="preserve">    "password": "cisco123!"</w:t>
      </w:r>
    </w:p>
    <w:p w14:paraId="0FE108F3" w14:textId="4631906D" w:rsidR="009B6FB1" w:rsidRDefault="009B6FB1" w:rsidP="00AF48B1">
      <w:pPr>
        <w:pStyle w:val="CMD"/>
      </w:pPr>
      <w:r>
        <w:t>}</w:t>
      </w:r>
    </w:p>
    <w:p w14:paraId="77412DF9" w14:textId="0048EC1E" w:rsidR="002F1B3A" w:rsidRDefault="002F1B3A" w:rsidP="002F1B3A">
      <w:pPr>
        <w:pStyle w:val="Heading3"/>
      </w:pPr>
      <w:r>
        <w:t xml:space="preserve">Send the POST </w:t>
      </w:r>
      <w:r w:rsidR="00057917">
        <w:t>request</w:t>
      </w:r>
    </w:p>
    <w:p w14:paraId="224B47BB" w14:textId="77777777" w:rsidR="00C06747" w:rsidRDefault="009B6FB1" w:rsidP="00FE4578">
      <w:pPr>
        <w:pStyle w:val="SubStepAlpha"/>
      </w:pPr>
      <w:r>
        <w:t xml:space="preserve">Click </w:t>
      </w:r>
      <w:r w:rsidRPr="00F30A92">
        <w:rPr>
          <w:b/>
          <w:bCs/>
        </w:rPr>
        <w:t>Send</w:t>
      </w:r>
      <w:r>
        <w:t xml:space="preserve"> </w:t>
      </w:r>
      <w:r w:rsidR="00F04F43">
        <w:t xml:space="preserve">to send the POST request to the </w:t>
      </w:r>
      <w:r w:rsidR="00F04F43" w:rsidRPr="00F30A92">
        <w:rPr>
          <w:b/>
          <w:bCs/>
        </w:rPr>
        <w:t>PT-Controller0</w:t>
      </w:r>
      <w:r w:rsidR="00F04F43">
        <w:t xml:space="preserve">. </w:t>
      </w:r>
    </w:p>
    <w:p w14:paraId="14FAFFC3" w14:textId="321D1F6C" w:rsidR="009B6FB1" w:rsidRDefault="00F04F43" w:rsidP="007336E3">
      <w:pPr>
        <w:pStyle w:val="SubStepAlpha"/>
        <w:numPr>
          <w:ilvl w:val="0"/>
          <w:numId w:val="0"/>
        </w:numPr>
        <w:ind w:left="720"/>
      </w:pPr>
      <w:r>
        <w:lastRenderedPageBreak/>
        <w:t>You should get a response similar to the following</w:t>
      </w:r>
      <w:r w:rsidR="00FA35BD">
        <w:t xml:space="preserve">. However, </w:t>
      </w:r>
      <w:proofErr w:type="spellStart"/>
      <w:r w:rsidR="00F30A92" w:rsidRPr="00FA35BD">
        <w:rPr>
          <w:b/>
          <w:bCs/>
        </w:rPr>
        <w:t>your_serviceTicket</w:t>
      </w:r>
      <w:proofErr w:type="spellEnd"/>
      <w:r w:rsidR="00F30A92">
        <w:t xml:space="preserve"> will be an actual value.</w:t>
      </w:r>
    </w:p>
    <w:p w14:paraId="24DE47EB" w14:textId="77777777" w:rsidR="00F30A92" w:rsidRDefault="00F30A92" w:rsidP="00F30A92">
      <w:pPr>
        <w:pStyle w:val="CMDOutput"/>
      </w:pPr>
      <w:r>
        <w:t>{</w:t>
      </w:r>
    </w:p>
    <w:p w14:paraId="7E79CFEB" w14:textId="77777777" w:rsidR="00F30A92" w:rsidRDefault="00F30A92" w:rsidP="00F30A92">
      <w:pPr>
        <w:pStyle w:val="CMDOutput"/>
      </w:pPr>
      <w:r>
        <w:t xml:space="preserve">    "response": {</w:t>
      </w:r>
    </w:p>
    <w:p w14:paraId="222A6A80" w14:textId="77777777" w:rsidR="00F30A92" w:rsidRDefault="00F30A92" w:rsidP="00F30A92">
      <w:pPr>
        <w:pStyle w:val="CMDOutput"/>
      </w:pPr>
      <w:r>
        <w:t xml:space="preserve">        "</w:t>
      </w:r>
      <w:proofErr w:type="spellStart"/>
      <w:r>
        <w:t>idleTimeout</w:t>
      </w:r>
      <w:proofErr w:type="spellEnd"/>
      <w:r>
        <w:t>": 900,</w:t>
      </w:r>
    </w:p>
    <w:p w14:paraId="50447B5A" w14:textId="390DB5D8" w:rsidR="00F30A92" w:rsidRDefault="00F30A92" w:rsidP="00F30A92">
      <w:pPr>
        <w:pStyle w:val="CMDOutput"/>
      </w:pPr>
      <w:r>
        <w:t xml:space="preserve">        "</w:t>
      </w:r>
      <w:proofErr w:type="spellStart"/>
      <w:r>
        <w:t>serviceTicket</w:t>
      </w:r>
      <w:proofErr w:type="spellEnd"/>
      <w:r>
        <w:t>": "</w:t>
      </w:r>
      <w:proofErr w:type="spellStart"/>
      <w:r w:rsidR="00FA35BD" w:rsidRPr="00FA35BD">
        <w:rPr>
          <w:highlight w:val="yellow"/>
        </w:rPr>
        <w:t>your_serviceTicket</w:t>
      </w:r>
      <w:proofErr w:type="spellEnd"/>
      <w:r>
        <w:t>",</w:t>
      </w:r>
    </w:p>
    <w:p w14:paraId="6E3D1724" w14:textId="77777777" w:rsidR="00F30A92" w:rsidRDefault="00F30A92" w:rsidP="00F30A92">
      <w:pPr>
        <w:pStyle w:val="CMDOutput"/>
      </w:pPr>
      <w:r>
        <w:t xml:space="preserve">        "</w:t>
      </w:r>
      <w:proofErr w:type="spellStart"/>
      <w:r>
        <w:t>sessionTimeout</w:t>
      </w:r>
      <w:proofErr w:type="spellEnd"/>
      <w:r>
        <w:t>": 3600</w:t>
      </w:r>
    </w:p>
    <w:p w14:paraId="38ADAC0D" w14:textId="77777777" w:rsidR="00F30A92" w:rsidRDefault="00F30A92" w:rsidP="00F30A92">
      <w:pPr>
        <w:pStyle w:val="CMDOutput"/>
      </w:pPr>
      <w:r>
        <w:t xml:space="preserve">    },</w:t>
      </w:r>
    </w:p>
    <w:p w14:paraId="79AE3ED1" w14:textId="77777777" w:rsidR="00F30A92" w:rsidRDefault="00F30A92" w:rsidP="00F30A92">
      <w:pPr>
        <w:pStyle w:val="CMDOutput"/>
      </w:pPr>
      <w:r>
        <w:t xml:space="preserve">    "version": "1.0"</w:t>
      </w:r>
    </w:p>
    <w:p w14:paraId="5B0C947D" w14:textId="2CACDECC" w:rsidR="00F30A92" w:rsidRDefault="00F30A92" w:rsidP="00F30A92">
      <w:pPr>
        <w:pStyle w:val="CMDOutput"/>
      </w:pPr>
      <w:r>
        <w:t>}</w:t>
      </w:r>
    </w:p>
    <w:p w14:paraId="61233201" w14:textId="3C13BF5B" w:rsidR="00F435D4" w:rsidRDefault="002F1B3A" w:rsidP="001D315D">
      <w:pPr>
        <w:pStyle w:val="SubStepAlpha"/>
      </w:pPr>
      <w:r>
        <w:t xml:space="preserve">Copy the </w:t>
      </w:r>
      <w:proofErr w:type="spellStart"/>
      <w:r w:rsidR="00F30A92" w:rsidRPr="00FA35BD">
        <w:rPr>
          <w:b/>
          <w:bCs/>
        </w:rPr>
        <w:t>serviceTicket</w:t>
      </w:r>
      <w:proofErr w:type="spellEnd"/>
      <w:r w:rsidR="00F30A92">
        <w:t xml:space="preserve"> value</w:t>
      </w:r>
      <w:r w:rsidR="00FA35BD">
        <w:t xml:space="preserve"> without the quotes</w:t>
      </w:r>
      <w:r>
        <w:t xml:space="preserve"> to a text file for later use.</w:t>
      </w:r>
    </w:p>
    <w:p w14:paraId="5CA0D9FA" w14:textId="7C095DD7" w:rsidR="00CE0F4B" w:rsidRDefault="00CA4840" w:rsidP="00CE0F4B">
      <w:pPr>
        <w:pStyle w:val="Heading2"/>
      </w:pPr>
      <w:r w:rsidRPr="00CA4840">
        <w:t>Send REST Requests with Postman</w:t>
      </w:r>
    </w:p>
    <w:p w14:paraId="3767084B" w14:textId="3DAC442B" w:rsidR="00CE0F4B" w:rsidRDefault="00CA4840" w:rsidP="00CA4840">
      <w:pPr>
        <w:pStyle w:val="BodyTextL25"/>
      </w:pPr>
      <w:r>
        <w:t xml:space="preserve">In this Part, you will use your service ticket to send three REST requests to the PT-Controller0. </w:t>
      </w:r>
    </w:p>
    <w:p w14:paraId="31F53F65" w14:textId="2EB5AAD6" w:rsidR="00CA4840" w:rsidRDefault="00304BA0" w:rsidP="00CA4840">
      <w:pPr>
        <w:pStyle w:val="Heading3"/>
      </w:pPr>
      <w:r>
        <w:t>Create a new GET request</w:t>
      </w:r>
      <w:r w:rsidR="0072757F">
        <w:t xml:space="preserve"> for all </w:t>
      </w:r>
      <w:r w:rsidR="00D31AC8">
        <w:t>network devices</w:t>
      </w:r>
      <w:r w:rsidR="0072757F">
        <w:t xml:space="preserve"> in the network</w:t>
      </w:r>
      <w:r>
        <w:t>.</w:t>
      </w:r>
    </w:p>
    <w:p w14:paraId="28FF03D9" w14:textId="4BB9F831" w:rsidR="00304BA0" w:rsidRDefault="00304BA0" w:rsidP="00304BA0">
      <w:pPr>
        <w:pStyle w:val="SubStepAlpha"/>
      </w:pPr>
      <w:r>
        <w:t xml:space="preserve">In Postman, click the plus sign to create a new </w:t>
      </w:r>
      <w:r w:rsidRPr="000E01D6">
        <w:rPr>
          <w:b/>
          <w:bCs/>
        </w:rPr>
        <w:t>Untitled Request</w:t>
      </w:r>
      <w:r>
        <w:t>.</w:t>
      </w:r>
    </w:p>
    <w:p w14:paraId="38733B7B" w14:textId="28200206" w:rsidR="00304BA0" w:rsidRDefault="00DA6B1C" w:rsidP="00304BA0">
      <w:pPr>
        <w:pStyle w:val="SubStepAlpha"/>
      </w:pPr>
      <w:r w:rsidRPr="00DA6B1C">
        <w:t xml:space="preserve">Enter the URL </w:t>
      </w:r>
      <w:r w:rsidRPr="000E01D6">
        <w:rPr>
          <w:b/>
          <w:bCs/>
        </w:rPr>
        <w:t>http://localhost:58000/api/v1/</w:t>
      </w:r>
      <w:r w:rsidR="00D31AC8" w:rsidRPr="00D31AC8">
        <w:rPr>
          <w:b/>
          <w:bCs/>
        </w:rPr>
        <w:t>network-device</w:t>
      </w:r>
      <w:r w:rsidRPr="00DA6B1C">
        <w:t>.</w:t>
      </w:r>
    </w:p>
    <w:p w14:paraId="7F565121" w14:textId="77777777" w:rsidR="00C06747" w:rsidRDefault="00204D16" w:rsidP="00304BA0">
      <w:pPr>
        <w:pStyle w:val="SubStepAlpha"/>
      </w:pPr>
      <w:r>
        <w:t xml:space="preserve">Below the URL field, click </w:t>
      </w:r>
      <w:r w:rsidRPr="000E01D6">
        <w:rPr>
          <w:b/>
          <w:bCs/>
        </w:rPr>
        <w:t>Headers</w:t>
      </w:r>
      <w:r>
        <w:t xml:space="preserve">. </w:t>
      </w:r>
    </w:p>
    <w:p w14:paraId="47158C53" w14:textId="3D0B8E13" w:rsidR="00DA6B1C" w:rsidRDefault="00204D16" w:rsidP="00304BA0">
      <w:pPr>
        <w:pStyle w:val="SubStepAlpha"/>
      </w:pPr>
      <w:r>
        <w:t xml:space="preserve">Under the last </w:t>
      </w:r>
      <w:r w:rsidRPr="000E01D6">
        <w:rPr>
          <w:b/>
          <w:bCs/>
        </w:rPr>
        <w:t>KEY</w:t>
      </w:r>
      <w:r>
        <w:t xml:space="preserve">, click the </w:t>
      </w:r>
      <w:r w:rsidRPr="000E01D6">
        <w:rPr>
          <w:b/>
          <w:bCs/>
        </w:rPr>
        <w:t>Key</w:t>
      </w:r>
      <w:r>
        <w:t xml:space="preserve"> field and enter </w:t>
      </w:r>
      <w:r w:rsidRPr="000E01D6">
        <w:rPr>
          <w:b/>
          <w:bCs/>
        </w:rPr>
        <w:t>X-Auth-Token</w:t>
      </w:r>
      <w:r w:rsidR="000E01D6">
        <w:t>.</w:t>
      </w:r>
    </w:p>
    <w:p w14:paraId="61CF2D56" w14:textId="351465AE" w:rsidR="000E01D6" w:rsidRDefault="000E01D6" w:rsidP="00304BA0">
      <w:pPr>
        <w:pStyle w:val="SubStepAlpha"/>
      </w:pPr>
      <w:r>
        <w:t xml:space="preserve">In the </w:t>
      </w:r>
      <w:r w:rsidRPr="00057917">
        <w:rPr>
          <w:b/>
          <w:bCs/>
        </w:rPr>
        <w:t>Value</w:t>
      </w:r>
      <w:r>
        <w:t xml:space="preserve"> field, enter the value for your service ticket.</w:t>
      </w:r>
    </w:p>
    <w:p w14:paraId="6A8D9103" w14:textId="3DD0CE95" w:rsidR="00057917" w:rsidRDefault="00057917" w:rsidP="00057917">
      <w:pPr>
        <w:pStyle w:val="Heading3"/>
      </w:pPr>
      <w:r>
        <w:t>Send the GET request.</w:t>
      </w:r>
    </w:p>
    <w:p w14:paraId="3ED843F5" w14:textId="77777777" w:rsidR="00C06747" w:rsidRDefault="002E1ADD" w:rsidP="00DE3EA5">
      <w:pPr>
        <w:pStyle w:val="BodyTextL25"/>
      </w:pPr>
      <w:r>
        <w:t xml:space="preserve">Click </w:t>
      </w:r>
      <w:r w:rsidRPr="00DE3EA5">
        <w:rPr>
          <w:b/>
          <w:bCs/>
        </w:rPr>
        <w:t>Send</w:t>
      </w:r>
      <w:r>
        <w:t xml:space="preserve"> to send the GET request to the </w:t>
      </w:r>
      <w:r w:rsidRPr="00DE3EA5">
        <w:rPr>
          <w:b/>
          <w:bCs/>
        </w:rPr>
        <w:t>PT-Controller0</w:t>
      </w:r>
      <w:r>
        <w:t xml:space="preserve">. </w:t>
      </w:r>
    </w:p>
    <w:p w14:paraId="0E920326" w14:textId="2D736436" w:rsidR="002E1ADD" w:rsidRDefault="002E1ADD" w:rsidP="00DE3EA5">
      <w:pPr>
        <w:pStyle w:val="BodyTextL25"/>
      </w:pPr>
      <w:r>
        <w:t xml:space="preserve">You should get a response listing the details that the controller has for the </w:t>
      </w:r>
      <w:r w:rsidR="00EB56E7">
        <w:t>nine network</w:t>
      </w:r>
      <w:r>
        <w:t xml:space="preserve"> devices in the network. The response for the first device is shown</w:t>
      </w:r>
      <w:r w:rsidR="00DE3EA5">
        <w:t xml:space="preserve"> here.</w:t>
      </w:r>
    </w:p>
    <w:p w14:paraId="666F0A97" w14:textId="77777777" w:rsidR="00EB56E7" w:rsidRDefault="00EB56E7" w:rsidP="00EB56E7">
      <w:pPr>
        <w:pStyle w:val="CMDOutput"/>
      </w:pPr>
      <w:r>
        <w:t>{</w:t>
      </w:r>
    </w:p>
    <w:p w14:paraId="4CF6272F" w14:textId="77777777" w:rsidR="00EB56E7" w:rsidRDefault="00EB56E7" w:rsidP="00EB56E7">
      <w:pPr>
        <w:pStyle w:val="CMDOutput"/>
      </w:pPr>
      <w:r>
        <w:t xml:space="preserve">    "response": [</w:t>
      </w:r>
    </w:p>
    <w:p w14:paraId="1A4A183C" w14:textId="77777777" w:rsidR="00EB56E7" w:rsidRDefault="00EB56E7" w:rsidP="00EB56E7">
      <w:pPr>
        <w:pStyle w:val="CMDOutput"/>
      </w:pPr>
      <w:r>
        <w:t xml:space="preserve">        {</w:t>
      </w:r>
    </w:p>
    <w:p w14:paraId="27906754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collectionStatus</w:t>
      </w:r>
      <w:proofErr w:type="spellEnd"/>
      <w:r>
        <w:t>": "Managed",</w:t>
      </w:r>
    </w:p>
    <w:p w14:paraId="69D8B776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connectedInterfaceName</w:t>
      </w:r>
      <w:proofErr w:type="spellEnd"/>
      <w:r>
        <w:t>": [</w:t>
      </w:r>
    </w:p>
    <w:p w14:paraId="3A0321AE" w14:textId="77777777" w:rsidR="00EB56E7" w:rsidRDefault="00EB56E7" w:rsidP="00EB56E7">
      <w:pPr>
        <w:pStyle w:val="CMDOutput"/>
      </w:pPr>
      <w:r>
        <w:t xml:space="preserve">                "GigabitEthernet0/0/0",</w:t>
      </w:r>
    </w:p>
    <w:p w14:paraId="252FD4B3" w14:textId="77777777" w:rsidR="00EB56E7" w:rsidRDefault="00EB56E7" w:rsidP="00EB56E7">
      <w:pPr>
        <w:pStyle w:val="CMDOutput"/>
      </w:pPr>
      <w:r>
        <w:t xml:space="preserve">                "GigabitEthernet0",</w:t>
      </w:r>
    </w:p>
    <w:p w14:paraId="36FF8B41" w14:textId="77777777" w:rsidR="00EB56E7" w:rsidRDefault="00EB56E7" w:rsidP="00EB56E7">
      <w:pPr>
        <w:pStyle w:val="CMDOutput"/>
      </w:pPr>
      <w:r>
        <w:t xml:space="preserve">                "FastEthernet0"</w:t>
      </w:r>
    </w:p>
    <w:p w14:paraId="048E073F" w14:textId="77777777" w:rsidR="00EB56E7" w:rsidRDefault="00EB56E7" w:rsidP="00EB56E7">
      <w:pPr>
        <w:pStyle w:val="CMDOutput"/>
      </w:pPr>
      <w:r>
        <w:t xml:space="preserve">            ],</w:t>
      </w:r>
    </w:p>
    <w:p w14:paraId="57B8AC11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connectedNetworkDeviceIpAddress</w:t>
      </w:r>
      <w:proofErr w:type="spellEnd"/>
      <w:r>
        <w:t>": [</w:t>
      </w:r>
    </w:p>
    <w:p w14:paraId="62ADDA25" w14:textId="77777777" w:rsidR="00EB56E7" w:rsidRDefault="00EB56E7" w:rsidP="00EB56E7">
      <w:pPr>
        <w:pStyle w:val="CMDOutput"/>
      </w:pPr>
      <w:r>
        <w:t xml:space="preserve">                "192.168.101.1",</w:t>
      </w:r>
    </w:p>
    <w:p w14:paraId="4296B2B4" w14:textId="77777777" w:rsidR="00EB56E7" w:rsidRDefault="00EB56E7" w:rsidP="00EB56E7">
      <w:pPr>
        <w:pStyle w:val="CMDOutput"/>
      </w:pPr>
      <w:r>
        <w:t xml:space="preserve">                "192.168.101.254",</w:t>
      </w:r>
    </w:p>
    <w:p w14:paraId="2A52877F" w14:textId="77777777" w:rsidR="00EB56E7" w:rsidRDefault="00EB56E7" w:rsidP="00EB56E7">
      <w:pPr>
        <w:pStyle w:val="CMDOutput"/>
      </w:pPr>
      <w:r>
        <w:t xml:space="preserve">                "192.168.101.100"</w:t>
      </w:r>
    </w:p>
    <w:p w14:paraId="3B24E063" w14:textId="77777777" w:rsidR="00EB56E7" w:rsidRDefault="00EB56E7" w:rsidP="00EB56E7">
      <w:pPr>
        <w:pStyle w:val="CMDOutput"/>
      </w:pPr>
      <w:r>
        <w:t xml:space="preserve">            ],</w:t>
      </w:r>
    </w:p>
    <w:p w14:paraId="10C11A39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connectedNetworkDeviceName</w:t>
      </w:r>
      <w:proofErr w:type="spellEnd"/>
      <w:r>
        <w:t>": [</w:t>
      </w:r>
    </w:p>
    <w:p w14:paraId="5B17B188" w14:textId="77777777" w:rsidR="00EB56E7" w:rsidRDefault="00EB56E7" w:rsidP="00EB56E7">
      <w:pPr>
        <w:pStyle w:val="CMDOutput"/>
      </w:pPr>
      <w:r>
        <w:t xml:space="preserve">                "R1",</w:t>
      </w:r>
    </w:p>
    <w:p w14:paraId="37028A6B" w14:textId="77777777" w:rsidR="00EB56E7" w:rsidRDefault="00EB56E7" w:rsidP="00EB56E7">
      <w:pPr>
        <w:pStyle w:val="CMDOutput"/>
      </w:pPr>
      <w:r>
        <w:t xml:space="preserve">                "</w:t>
      </w:r>
      <w:proofErr w:type="spellStart"/>
      <w:r>
        <w:t>NetworkController</w:t>
      </w:r>
      <w:proofErr w:type="spellEnd"/>
      <w:r>
        <w:t>",</w:t>
      </w:r>
    </w:p>
    <w:p w14:paraId="778506CE" w14:textId="77777777" w:rsidR="00EB56E7" w:rsidRDefault="00EB56E7" w:rsidP="00EB56E7">
      <w:pPr>
        <w:pStyle w:val="CMDOutput"/>
      </w:pPr>
      <w:r>
        <w:t xml:space="preserve">                "Example Server"</w:t>
      </w:r>
    </w:p>
    <w:p w14:paraId="4563082B" w14:textId="77777777" w:rsidR="00EB56E7" w:rsidRDefault="00EB56E7" w:rsidP="00EB56E7">
      <w:pPr>
        <w:pStyle w:val="CMDOutput"/>
      </w:pPr>
      <w:r>
        <w:t xml:space="preserve">            ],</w:t>
      </w:r>
    </w:p>
    <w:p w14:paraId="033D32DD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errorDescription</w:t>
      </w:r>
      <w:proofErr w:type="spellEnd"/>
      <w:r>
        <w:t>": "",</w:t>
      </w:r>
    </w:p>
    <w:p w14:paraId="5DD50892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globalCredentialId</w:t>
      </w:r>
      <w:proofErr w:type="spellEnd"/>
      <w:r>
        <w:t>": "53046ecc-88c3-49f6-9626-ca8ab9db6725",</w:t>
      </w:r>
    </w:p>
    <w:p w14:paraId="50B6C366" w14:textId="77777777" w:rsidR="00EB56E7" w:rsidRDefault="00EB56E7" w:rsidP="00EB56E7">
      <w:pPr>
        <w:pStyle w:val="CMDOutput"/>
      </w:pPr>
      <w:r>
        <w:lastRenderedPageBreak/>
        <w:t xml:space="preserve">            "hostname": "SWL1",</w:t>
      </w:r>
    </w:p>
    <w:p w14:paraId="0E73024A" w14:textId="77777777" w:rsidR="00EB56E7" w:rsidRDefault="00EB56E7" w:rsidP="00EB56E7">
      <w:pPr>
        <w:pStyle w:val="CMDOutput"/>
      </w:pPr>
      <w:r>
        <w:t xml:space="preserve">            "id": "CAT1010BT47-uuid",</w:t>
      </w:r>
    </w:p>
    <w:p w14:paraId="6D2B8960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interfaceCount</w:t>
      </w:r>
      <w:proofErr w:type="spellEnd"/>
      <w:r>
        <w:t>": "29",</w:t>
      </w:r>
    </w:p>
    <w:p w14:paraId="3A42266E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inventoryStatusDetail</w:t>
      </w:r>
      <w:proofErr w:type="spellEnd"/>
      <w:r>
        <w:t>": "Managed",</w:t>
      </w:r>
    </w:p>
    <w:p w14:paraId="16C91BDC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lastUpdateTime</w:t>
      </w:r>
      <w:proofErr w:type="spellEnd"/>
      <w:r>
        <w:t>": "6",</w:t>
      </w:r>
    </w:p>
    <w:p w14:paraId="3C3E8EDB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lastUpdated</w:t>
      </w:r>
      <w:proofErr w:type="spellEnd"/>
      <w:r>
        <w:t>": "2020-06-11 22:55:51",</w:t>
      </w:r>
    </w:p>
    <w:p w14:paraId="46FB296C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macAddress</w:t>
      </w:r>
      <w:proofErr w:type="spellEnd"/>
      <w:r>
        <w:t>": "000C.CF42.2B11",</w:t>
      </w:r>
    </w:p>
    <w:p w14:paraId="2C70E11D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managementIpAddress</w:t>
      </w:r>
      <w:proofErr w:type="spellEnd"/>
      <w:r>
        <w:t>": "192.168.101.2",</w:t>
      </w:r>
    </w:p>
    <w:p w14:paraId="0178D6F4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platformId</w:t>
      </w:r>
      <w:proofErr w:type="spellEnd"/>
      <w:r>
        <w:t>": "3650",</w:t>
      </w:r>
    </w:p>
    <w:p w14:paraId="13DAF1B6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productId</w:t>
      </w:r>
      <w:proofErr w:type="spellEnd"/>
      <w:r>
        <w:t>": "3650-24PS",</w:t>
      </w:r>
    </w:p>
    <w:p w14:paraId="517786E5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reachabilityFailureReason</w:t>
      </w:r>
      <w:proofErr w:type="spellEnd"/>
      <w:r>
        <w:t>": "",</w:t>
      </w:r>
    </w:p>
    <w:p w14:paraId="717ED1DF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reachabilityStatus</w:t>
      </w:r>
      <w:proofErr w:type="spellEnd"/>
      <w:r>
        <w:t>": "Reachable",</w:t>
      </w:r>
    </w:p>
    <w:p w14:paraId="294655E5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serialNumber</w:t>
      </w:r>
      <w:proofErr w:type="spellEnd"/>
      <w:r>
        <w:t>": "CAT1010BT47-",</w:t>
      </w:r>
    </w:p>
    <w:p w14:paraId="0A59EBAA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softwareVersion</w:t>
      </w:r>
      <w:proofErr w:type="spellEnd"/>
      <w:r>
        <w:t>": "16.3.2",</w:t>
      </w:r>
    </w:p>
    <w:p w14:paraId="36B29873" w14:textId="77777777" w:rsidR="00EB56E7" w:rsidRDefault="00EB56E7" w:rsidP="00EB56E7">
      <w:pPr>
        <w:pStyle w:val="CMDOutput"/>
      </w:pPr>
      <w:r>
        <w:t xml:space="preserve">            "type": "</w:t>
      </w:r>
      <w:proofErr w:type="spellStart"/>
      <w:r>
        <w:t>MultiLayerSwitch</w:t>
      </w:r>
      <w:proofErr w:type="spellEnd"/>
      <w:r>
        <w:t>",</w:t>
      </w:r>
    </w:p>
    <w:p w14:paraId="7C8F3663" w14:textId="77777777" w:rsidR="00EB56E7" w:rsidRDefault="00EB56E7" w:rsidP="00EB56E7">
      <w:pPr>
        <w:pStyle w:val="CMDOutput"/>
      </w:pPr>
      <w:r>
        <w:t xml:space="preserve">            "</w:t>
      </w:r>
      <w:proofErr w:type="spellStart"/>
      <w:r>
        <w:t>upTime</w:t>
      </w:r>
      <w:proofErr w:type="spellEnd"/>
      <w:r>
        <w:t>": "4 hours, 55 minutes, 11 seconds"</w:t>
      </w:r>
    </w:p>
    <w:p w14:paraId="5E1E64F4" w14:textId="1D26602A" w:rsidR="00DE3EA5" w:rsidRDefault="00EB56E7" w:rsidP="00EB56E7">
      <w:pPr>
        <w:pStyle w:val="CMDOutput"/>
      </w:pPr>
      <w:r>
        <w:t xml:space="preserve">        },</w:t>
      </w:r>
    </w:p>
    <w:p w14:paraId="588B1686" w14:textId="6D37344B" w:rsidR="00DE3EA5" w:rsidRDefault="00DE3EA5" w:rsidP="00DE3EA5">
      <w:pPr>
        <w:pStyle w:val="CMDOutput"/>
      </w:pPr>
      <w:r>
        <w:t>&lt;output omitted&gt;</w:t>
      </w:r>
    </w:p>
    <w:p w14:paraId="7E01EE86" w14:textId="77777777" w:rsidR="00DE3EA5" w:rsidRDefault="00DE3EA5" w:rsidP="00DE3EA5">
      <w:pPr>
        <w:pStyle w:val="CMDOutput"/>
      </w:pPr>
      <w:r>
        <w:t xml:space="preserve">    ],</w:t>
      </w:r>
    </w:p>
    <w:p w14:paraId="2B288A49" w14:textId="77777777" w:rsidR="00DE3EA5" w:rsidRDefault="00DE3EA5" w:rsidP="00DE3EA5">
      <w:pPr>
        <w:pStyle w:val="CMDOutput"/>
      </w:pPr>
      <w:r>
        <w:t xml:space="preserve">    "version": "1.0"</w:t>
      </w:r>
    </w:p>
    <w:p w14:paraId="79DE1D07" w14:textId="4D4DD2E2" w:rsidR="00DE3EA5" w:rsidRPr="002E1ADD" w:rsidRDefault="00DE3EA5" w:rsidP="00DE3EA5">
      <w:pPr>
        <w:pStyle w:val="CMDOutput"/>
      </w:pPr>
      <w:r>
        <w:t>}</w:t>
      </w:r>
    </w:p>
    <w:p w14:paraId="057883E5" w14:textId="6922DADD" w:rsidR="00D31AC8" w:rsidRDefault="00214A34" w:rsidP="00D31AC8">
      <w:pPr>
        <w:pStyle w:val="Heading3"/>
      </w:pPr>
      <w:r>
        <w:t>Duplicate the</w:t>
      </w:r>
      <w:r w:rsidR="00D31AC8">
        <w:t xml:space="preserve"> GET request </w:t>
      </w:r>
      <w:r>
        <w:t>and modify it for</w:t>
      </w:r>
      <w:r w:rsidR="00D31AC8">
        <w:t xml:space="preserve"> all hosts </w:t>
      </w:r>
      <w:r w:rsidR="00C06747">
        <w:t>o</w:t>
      </w:r>
      <w:r w:rsidR="00D31AC8">
        <w:t>n the network.</w:t>
      </w:r>
    </w:p>
    <w:p w14:paraId="7B689DB0" w14:textId="405040D5" w:rsidR="00D31AC8" w:rsidRDefault="00D31AC8" w:rsidP="00D31AC8">
      <w:pPr>
        <w:pStyle w:val="SubStepAlpha"/>
      </w:pPr>
      <w:r>
        <w:t xml:space="preserve">In Postman, </w:t>
      </w:r>
      <w:r w:rsidR="00B01DD1">
        <w:t>right</w:t>
      </w:r>
      <w:r w:rsidR="00C06747">
        <w:t>-</w:t>
      </w:r>
      <w:r w:rsidR="00B01DD1">
        <w:t xml:space="preserve">click the tab for your host </w:t>
      </w:r>
      <w:r w:rsidR="00B01DD1" w:rsidRPr="00B01DD1">
        <w:rPr>
          <w:b/>
          <w:bCs/>
        </w:rPr>
        <w:t>GET</w:t>
      </w:r>
      <w:r w:rsidR="00B01DD1">
        <w:t xml:space="preserve"> request and choose </w:t>
      </w:r>
      <w:r w:rsidR="00B01DD1" w:rsidRPr="00B01DD1">
        <w:rPr>
          <w:b/>
          <w:bCs/>
        </w:rPr>
        <w:t>Duplicate Tab</w:t>
      </w:r>
      <w:r>
        <w:t>.</w:t>
      </w:r>
    </w:p>
    <w:p w14:paraId="3B8AEBF8" w14:textId="61D40943" w:rsidR="00C06747" w:rsidRPr="007336E3" w:rsidRDefault="00B01DD1" w:rsidP="00D31AC8">
      <w:pPr>
        <w:pStyle w:val="SubStepAlpha"/>
      </w:pPr>
      <w:r>
        <w:t xml:space="preserve">All information in the ticket is the same except for the URL. Simply change </w:t>
      </w:r>
      <w:r w:rsidR="00192758" w:rsidRPr="007336E3">
        <w:rPr>
          <w:b/>
          <w:bCs/>
        </w:rPr>
        <w:t>network-device</w:t>
      </w:r>
      <w:r w:rsidR="00192758">
        <w:t xml:space="preserve"> to </w:t>
      </w:r>
      <w:r w:rsidR="00192758" w:rsidRPr="007336E3">
        <w:rPr>
          <w:b/>
          <w:bCs/>
        </w:rPr>
        <w:t>host</w:t>
      </w:r>
      <w:r w:rsidR="00192758">
        <w:t>:</w:t>
      </w:r>
    </w:p>
    <w:p w14:paraId="77765D4C" w14:textId="211EF432" w:rsidR="00D31AC8" w:rsidRDefault="00D31AC8" w:rsidP="007336E3">
      <w:pPr>
        <w:pStyle w:val="SubStepAlpha"/>
        <w:numPr>
          <w:ilvl w:val="0"/>
          <w:numId w:val="0"/>
        </w:numPr>
        <w:ind w:left="720"/>
      </w:pPr>
      <w:r w:rsidRPr="000E01D6">
        <w:rPr>
          <w:b/>
          <w:bCs/>
        </w:rPr>
        <w:t>http://localhost:58000/api/v1/host</w:t>
      </w:r>
      <w:r w:rsidRPr="00DA6B1C">
        <w:t>.</w:t>
      </w:r>
    </w:p>
    <w:p w14:paraId="6B7D3306" w14:textId="77777777" w:rsidR="00D31AC8" w:rsidRDefault="00D31AC8" w:rsidP="00D31AC8">
      <w:pPr>
        <w:pStyle w:val="Heading3"/>
      </w:pPr>
      <w:r>
        <w:t>Send the GET request.</w:t>
      </w:r>
    </w:p>
    <w:p w14:paraId="0CE3A20F" w14:textId="77777777" w:rsidR="00C06747" w:rsidRDefault="00D31AC8" w:rsidP="00D31AC8">
      <w:pPr>
        <w:pStyle w:val="BodyTextL25"/>
      </w:pPr>
      <w:r>
        <w:t xml:space="preserve">Click </w:t>
      </w:r>
      <w:r w:rsidRPr="00DE3EA5">
        <w:rPr>
          <w:b/>
          <w:bCs/>
        </w:rPr>
        <w:t>Send</w:t>
      </w:r>
      <w:r>
        <w:t xml:space="preserve"> to send the GET request to the </w:t>
      </w:r>
      <w:r w:rsidRPr="00DE3EA5">
        <w:rPr>
          <w:b/>
          <w:bCs/>
        </w:rPr>
        <w:t>PT-Controller0</w:t>
      </w:r>
      <w:r>
        <w:t xml:space="preserve">. </w:t>
      </w:r>
    </w:p>
    <w:p w14:paraId="3D1B6EE2" w14:textId="5B8B5FB6" w:rsidR="00D31AC8" w:rsidRDefault="00D31AC8" w:rsidP="00D31AC8">
      <w:pPr>
        <w:pStyle w:val="BodyTextL25"/>
      </w:pPr>
      <w:r>
        <w:t>You should get a response listing the details that the controller has for the six host devices in the network. The response for the first device is shown here.</w:t>
      </w:r>
    </w:p>
    <w:p w14:paraId="607997C3" w14:textId="77777777" w:rsidR="00D31AC8" w:rsidRDefault="00D31AC8" w:rsidP="00D31AC8">
      <w:pPr>
        <w:pStyle w:val="CMDOutput"/>
      </w:pPr>
      <w:r>
        <w:t>{</w:t>
      </w:r>
    </w:p>
    <w:p w14:paraId="33BFEE81" w14:textId="77777777" w:rsidR="00D31AC8" w:rsidRDefault="00D31AC8" w:rsidP="00D31AC8">
      <w:pPr>
        <w:pStyle w:val="CMDOutput"/>
      </w:pPr>
      <w:r>
        <w:t xml:space="preserve">    "response": [</w:t>
      </w:r>
    </w:p>
    <w:p w14:paraId="652D9C75" w14:textId="77777777" w:rsidR="00D31AC8" w:rsidRDefault="00D31AC8" w:rsidP="00D31AC8">
      <w:pPr>
        <w:pStyle w:val="CMDOutput"/>
      </w:pPr>
      <w:r>
        <w:t xml:space="preserve">        {</w:t>
      </w:r>
    </w:p>
    <w:p w14:paraId="21D82D4A" w14:textId="77777777" w:rsidR="00D31AC8" w:rsidRDefault="00D31AC8" w:rsidP="00D31AC8">
      <w:pPr>
        <w:pStyle w:val="CMDOutput"/>
      </w:pPr>
      <w:r>
        <w:t xml:space="preserve">            "</w:t>
      </w:r>
      <w:proofErr w:type="spellStart"/>
      <w:r>
        <w:t>connectedAPMacAddress</w:t>
      </w:r>
      <w:proofErr w:type="spellEnd"/>
      <w:r>
        <w:t>": "",</w:t>
      </w:r>
    </w:p>
    <w:p w14:paraId="7D4E423A" w14:textId="77777777" w:rsidR="00D31AC8" w:rsidRDefault="00D31AC8" w:rsidP="00D31AC8">
      <w:pPr>
        <w:pStyle w:val="CMDOutput"/>
      </w:pPr>
      <w:r>
        <w:t xml:space="preserve">            "</w:t>
      </w:r>
      <w:proofErr w:type="spellStart"/>
      <w:r>
        <w:t>connectedAPName</w:t>
      </w:r>
      <w:proofErr w:type="spellEnd"/>
      <w:r>
        <w:t>": "",</w:t>
      </w:r>
    </w:p>
    <w:p w14:paraId="3E4F9CD0" w14:textId="77777777" w:rsidR="00D31AC8" w:rsidRDefault="00D31AC8" w:rsidP="00D31AC8">
      <w:pPr>
        <w:pStyle w:val="CMDOutput"/>
      </w:pPr>
      <w:r>
        <w:t xml:space="preserve">            "</w:t>
      </w:r>
      <w:proofErr w:type="spellStart"/>
      <w:r>
        <w:t>connectedInterfaceName</w:t>
      </w:r>
      <w:proofErr w:type="spellEnd"/>
      <w:r>
        <w:t>": "GigabitEthernet1/0/24",</w:t>
      </w:r>
    </w:p>
    <w:p w14:paraId="0F3FA737" w14:textId="77777777" w:rsidR="00D31AC8" w:rsidRDefault="00D31AC8" w:rsidP="00D31AC8">
      <w:pPr>
        <w:pStyle w:val="CMDOutput"/>
      </w:pPr>
      <w:r>
        <w:t xml:space="preserve">            "</w:t>
      </w:r>
      <w:proofErr w:type="spellStart"/>
      <w:r>
        <w:t>connectedNetworkDeviceIpAddress</w:t>
      </w:r>
      <w:proofErr w:type="spellEnd"/>
      <w:r>
        <w:t>": "192.168.102.2",</w:t>
      </w:r>
    </w:p>
    <w:p w14:paraId="17FE9FAE" w14:textId="77777777" w:rsidR="00D31AC8" w:rsidRDefault="00D31AC8" w:rsidP="00D31AC8">
      <w:pPr>
        <w:pStyle w:val="CMDOutput"/>
      </w:pPr>
      <w:r>
        <w:t xml:space="preserve">            "</w:t>
      </w:r>
      <w:proofErr w:type="spellStart"/>
      <w:r>
        <w:t>connectedNetworkDeviceName</w:t>
      </w:r>
      <w:proofErr w:type="spellEnd"/>
      <w:r>
        <w:t>": "SWL2",</w:t>
      </w:r>
    </w:p>
    <w:p w14:paraId="1E40A09E" w14:textId="77777777" w:rsidR="00D31AC8" w:rsidRDefault="00D31AC8" w:rsidP="00D31AC8">
      <w:pPr>
        <w:pStyle w:val="CMDOutput"/>
      </w:pPr>
      <w:r>
        <w:t xml:space="preserve">            "</w:t>
      </w:r>
      <w:proofErr w:type="spellStart"/>
      <w:r>
        <w:t>hostIp</w:t>
      </w:r>
      <w:proofErr w:type="spellEnd"/>
      <w:r>
        <w:t>": "192.168.102.3",</w:t>
      </w:r>
    </w:p>
    <w:p w14:paraId="305E8F09" w14:textId="77777777" w:rsidR="00D31AC8" w:rsidRDefault="00D31AC8" w:rsidP="00D31AC8">
      <w:pPr>
        <w:pStyle w:val="CMDOutput"/>
      </w:pPr>
      <w:r>
        <w:t xml:space="preserve">            "</w:t>
      </w:r>
      <w:proofErr w:type="spellStart"/>
      <w:r>
        <w:t>hostMac</w:t>
      </w:r>
      <w:proofErr w:type="spellEnd"/>
      <w:r>
        <w:t>": "00E0.F96C.155B",</w:t>
      </w:r>
    </w:p>
    <w:p w14:paraId="36A22A9B" w14:textId="77777777" w:rsidR="00D31AC8" w:rsidRDefault="00D31AC8" w:rsidP="00D31AC8">
      <w:pPr>
        <w:pStyle w:val="CMDOutput"/>
      </w:pPr>
      <w:r>
        <w:t xml:space="preserve">            "</w:t>
      </w:r>
      <w:proofErr w:type="spellStart"/>
      <w:r>
        <w:t>hostName</w:t>
      </w:r>
      <w:proofErr w:type="spellEnd"/>
      <w:r>
        <w:t>": "PC4",</w:t>
      </w:r>
    </w:p>
    <w:p w14:paraId="06494A17" w14:textId="77777777" w:rsidR="00D31AC8" w:rsidRDefault="00D31AC8" w:rsidP="00D31AC8">
      <w:pPr>
        <w:pStyle w:val="CMDOutput"/>
      </w:pPr>
      <w:r>
        <w:t xml:space="preserve">            "</w:t>
      </w:r>
      <w:proofErr w:type="spellStart"/>
      <w:r>
        <w:t>hostType</w:t>
      </w:r>
      <w:proofErr w:type="spellEnd"/>
      <w:r>
        <w:t>": "Pc",</w:t>
      </w:r>
    </w:p>
    <w:p w14:paraId="44ABF64C" w14:textId="77777777" w:rsidR="00D31AC8" w:rsidRDefault="00D31AC8" w:rsidP="00D31AC8">
      <w:pPr>
        <w:pStyle w:val="CMDOutput"/>
      </w:pPr>
      <w:r>
        <w:t xml:space="preserve">            "id": "PTT08108MO8-uuid",</w:t>
      </w:r>
    </w:p>
    <w:p w14:paraId="1414A651" w14:textId="77777777" w:rsidR="00D31AC8" w:rsidRDefault="00D31AC8" w:rsidP="00D31AC8">
      <w:pPr>
        <w:pStyle w:val="CMDOutput"/>
      </w:pPr>
      <w:r>
        <w:t xml:space="preserve">            "</w:t>
      </w:r>
      <w:proofErr w:type="spellStart"/>
      <w:r>
        <w:t>lastUpdated</w:t>
      </w:r>
      <w:proofErr w:type="spellEnd"/>
      <w:r>
        <w:t>": "2020-06-11 22:49:32",</w:t>
      </w:r>
    </w:p>
    <w:p w14:paraId="773D29B2" w14:textId="77777777" w:rsidR="00D31AC8" w:rsidRDefault="00D31AC8" w:rsidP="00D31AC8">
      <w:pPr>
        <w:pStyle w:val="CMDOutput"/>
      </w:pPr>
      <w:r>
        <w:t xml:space="preserve">            "</w:t>
      </w:r>
      <w:proofErr w:type="spellStart"/>
      <w:r>
        <w:t>pingStatus</w:t>
      </w:r>
      <w:proofErr w:type="spellEnd"/>
      <w:r>
        <w:t>": "SUCCESS"</w:t>
      </w:r>
    </w:p>
    <w:p w14:paraId="00757B51" w14:textId="77777777" w:rsidR="00D31AC8" w:rsidRDefault="00D31AC8" w:rsidP="00D31AC8">
      <w:pPr>
        <w:pStyle w:val="CMDOutput"/>
      </w:pPr>
      <w:r>
        <w:t xml:space="preserve">        },</w:t>
      </w:r>
    </w:p>
    <w:p w14:paraId="36088A66" w14:textId="77777777" w:rsidR="00D31AC8" w:rsidRDefault="00D31AC8" w:rsidP="00D31AC8">
      <w:pPr>
        <w:pStyle w:val="CMDOutput"/>
      </w:pPr>
      <w:r>
        <w:t>&lt;output omitted&gt;</w:t>
      </w:r>
    </w:p>
    <w:p w14:paraId="00B238D6" w14:textId="77777777" w:rsidR="00D31AC8" w:rsidRDefault="00D31AC8" w:rsidP="00D31AC8">
      <w:pPr>
        <w:pStyle w:val="CMDOutput"/>
      </w:pPr>
      <w:r>
        <w:lastRenderedPageBreak/>
        <w:t xml:space="preserve">    ],</w:t>
      </w:r>
    </w:p>
    <w:p w14:paraId="503B1726" w14:textId="77777777" w:rsidR="00D31AC8" w:rsidRDefault="00D31AC8" w:rsidP="00D31AC8">
      <w:pPr>
        <w:pStyle w:val="CMDOutput"/>
      </w:pPr>
      <w:r>
        <w:t xml:space="preserve">    "version": "1.0"</w:t>
      </w:r>
    </w:p>
    <w:p w14:paraId="05F3E97F" w14:textId="47ED63C6" w:rsidR="00D31AC8" w:rsidRDefault="00D31AC8" w:rsidP="00D31AC8">
      <w:pPr>
        <w:pStyle w:val="CMDOutput"/>
      </w:pPr>
      <w:r>
        <w:t>}</w:t>
      </w:r>
    </w:p>
    <w:p w14:paraId="79198B74" w14:textId="7ACA453C" w:rsidR="004F54CF" w:rsidRPr="002E1ADD" w:rsidRDefault="004F54CF" w:rsidP="00D31AC8">
      <w:pPr>
        <w:pStyle w:val="Heading3"/>
      </w:pPr>
      <w:r>
        <w:t>Close Postman to free up memory in the DEVASC VM.</w:t>
      </w:r>
    </w:p>
    <w:p w14:paraId="425DAA31" w14:textId="65C8E1A0" w:rsidR="0072757F" w:rsidRDefault="00191974" w:rsidP="00191974">
      <w:pPr>
        <w:pStyle w:val="Heading2"/>
      </w:pPr>
      <w:r w:rsidRPr="00191974">
        <w:t>Send REST Requests with VS Code</w:t>
      </w:r>
    </w:p>
    <w:p w14:paraId="2B6ABFA1" w14:textId="1E744009" w:rsidR="00CF12AA" w:rsidRDefault="00EE6AE5" w:rsidP="00EE6AE5">
      <w:pPr>
        <w:pStyle w:val="BodyTextL25"/>
      </w:pPr>
      <w:r>
        <w:t>In this Part, you will use Python script i</w:t>
      </w:r>
      <w:r w:rsidR="00DD1D25">
        <w:t>n</w:t>
      </w:r>
      <w:r>
        <w:t xml:space="preserve"> VS Code to send the same API requests you sent in Postman. However, you will also use Python</w:t>
      </w:r>
      <w:r w:rsidR="00114820">
        <w:t xml:space="preserve"> for loops</w:t>
      </w:r>
      <w:r>
        <w:t xml:space="preserve"> to </w:t>
      </w:r>
      <w:r w:rsidR="00114820">
        <w:t>parse the JSON and display only specific key value pairs.</w:t>
      </w:r>
    </w:p>
    <w:p w14:paraId="0590B84F" w14:textId="3485B5FD" w:rsidR="00114820" w:rsidRDefault="00A67072" w:rsidP="00114820">
      <w:pPr>
        <w:pStyle w:val="Heading3"/>
      </w:pPr>
      <w:r>
        <w:t>Use</w:t>
      </w:r>
      <w:r w:rsidR="00D0404D">
        <w:t xml:space="preserve"> a script to request a service ticket.</w:t>
      </w:r>
    </w:p>
    <w:p w14:paraId="2D3AD0E5" w14:textId="6CC953F0" w:rsidR="00DD1D25" w:rsidRDefault="00482D86" w:rsidP="00482D86">
      <w:pPr>
        <w:pStyle w:val="SubStepAlpha"/>
        <w:numPr>
          <w:ilvl w:val="3"/>
          <w:numId w:val="12"/>
        </w:numPr>
      </w:pPr>
      <w:r>
        <w:t xml:space="preserve">Open VS code. </w:t>
      </w:r>
    </w:p>
    <w:p w14:paraId="400EA330" w14:textId="77777777" w:rsidR="00DD1D25" w:rsidRDefault="00DD1D25" w:rsidP="00482D86">
      <w:pPr>
        <w:pStyle w:val="SubStepAlpha"/>
        <w:numPr>
          <w:ilvl w:val="3"/>
          <w:numId w:val="12"/>
        </w:numPr>
      </w:pPr>
      <w:r>
        <w:t>C</w:t>
      </w:r>
      <w:r w:rsidR="00482D86">
        <w:t xml:space="preserve">lick </w:t>
      </w:r>
      <w:r w:rsidR="00482D86" w:rsidRPr="00851D80">
        <w:rPr>
          <w:b/>
          <w:bCs/>
        </w:rPr>
        <w:t>File &gt; Open</w:t>
      </w:r>
      <w:r w:rsidR="00482D86">
        <w:t xml:space="preserve"> </w:t>
      </w:r>
      <w:r w:rsidR="00482D86" w:rsidRPr="00851D80">
        <w:rPr>
          <w:b/>
          <w:bCs/>
        </w:rPr>
        <w:t>Folder...</w:t>
      </w:r>
      <w:r w:rsidR="00482D86">
        <w:t xml:space="preserve"> and navigate to the </w:t>
      </w:r>
      <w:proofErr w:type="spellStart"/>
      <w:r w:rsidR="00482D86" w:rsidRPr="00851D80">
        <w:rPr>
          <w:b/>
          <w:bCs/>
        </w:rPr>
        <w:t>devnet-src</w:t>
      </w:r>
      <w:proofErr w:type="spellEnd"/>
      <w:r w:rsidR="00482D86">
        <w:rPr>
          <w:b/>
          <w:bCs/>
        </w:rPr>
        <w:t>/</w:t>
      </w:r>
      <w:proofErr w:type="spellStart"/>
      <w:r w:rsidR="00482D86">
        <w:rPr>
          <w:b/>
          <w:bCs/>
        </w:rPr>
        <w:t>ptna</w:t>
      </w:r>
      <w:proofErr w:type="spellEnd"/>
      <w:r w:rsidR="00482D86">
        <w:t xml:space="preserve"> directory. </w:t>
      </w:r>
    </w:p>
    <w:p w14:paraId="7D4B242F" w14:textId="164DC1C0" w:rsidR="00482D86" w:rsidRDefault="00482D86" w:rsidP="00482D86">
      <w:pPr>
        <w:pStyle w:val="SubStepAlpha"/>
        <w:numPr>
          <w:ilvl w:val="3"/>
          <w:numId w:val="12"/>
        </w:numPr>
      </w:pPr>
      <w:r>
        <w:t xml:space="preserve">Click </w:t>
      </w:r>
      <w:r w:rsidRPr="00851D80">
        <w:rPr>
          <w:b/>
          <w:bCs/>
        </w:rPr>
        <w:t>OK</w:t>
      </w:r>
      <w:r>
        <w:t>.</w:t>
      </w:r>
    </w:p>
    <w:p w14:paraId="54E11B8F" w14:textId="2C21C68B" w:rsidR="00DD1D25" w:rsidRDefault="00DC4840" w:rsidP="00DD1D25">
      <w:pPr>
        <w:pStyle w:val="SubStepAlpha"/>
        <w:numPr>
          <w:ilvl w:val="0"/>
          <w:numId w:val="0"/>
        </w:numPr>
        <w:ind w:left="720"/>
      </w:pPr>
      <w:r>
        <w:t xml:space="preserve">Notice in the </w:t>
      </w:r>
      <w:r w:rsidRPr="007336E3">
        <w:rPr>
          <w:b/>
          <w:bCs/>
        </w:rPr>
        <w:t>EXPLORE</w:t>
      </w:r>
      <w:r>
        <w:t xml:space="preserve"> pane on the left that three scripts </w:t>
      </w:r>
      <w:r w:rsidR="00DD1D25">
        <w:t>are shown</w:t>
      </w:r>
      <w:r>
        <w:t xml:space="preserve">: </w:t>
      </w:r>
      <w:r w:rsidRPr="00DC4840">
        <w:rPr>
          <w:b/>
          <w:bCs/>
        </w:rPr>
        <w:t>01_get-ticket.py</w:t>
      </w:r>
      <w:r>
        <w:t xml:space="preserve">, </w:t>
      </w:r>
      <w:r w:rsidRPr="00DC4840">
        <w:rPr>
          <w:b/>
          <w:bCs/>
        </w:rPr>
        <w:t>02_get-network-device.py</w:t>
      </w:r>
      <w:r>
        <w:t xml:space="preserve">, and </w:t>
      </w:r>
      <w:r w:rsidRPr="00DC4840">
        <w:rPr>
          <w:b/>
          <w:bCs/>
        </w:rPr>
        <w:t>03_get-host.py</w:t>
      </w:r>
      <w:r>
        <w:t xml:space="preserve">. </w:t>
      </w:r>
      <w:r w:rsidR="00AE5C17">
        <w:t xml:space="preserve">Review the code for each. Notice that the scripts for network devices and hosts require that you replace the </w:t>
      </w:r>
      <w:proofErr w:type="spellStart"/>
      <w:r w:rsidR="00AE5C17" w:rsidRPr="00EB7AF8">
        <w:rPr>
          <w:b/>
          <w:bCs/>
        </w:rPr>
        <w:t>your_serviceT</w:t>
      </w:r>
      <w:r w:rsidR="00EB7AF8">
        <w:rPr>
          <w:b/>
          <w:bCs/>
        </w:rPr>
        <w:t>icket</w:t>
      </w:r>
      <w:proofErr w:type="spellEnd"/>
      <w:r w:rsidR="00AE5C17">
        <w:t xml:space="preserve"> value with the value Packet Tracer </w:t>
      </w:r>
      <w:r w:rsidR="00DD1D25">
        <w:t xml:space="preserve">gave </w:t>
      </w:r>
      <w:r w:rsidR="00AE5C17">
        <w:t xml:space="preserve">you when you </w:t>
      </w:r>
      <w:r w:rsidR="00EB7AF8">
        <w:t>requested a ticket.</w:t>
      </w:r>
      <w:r w:rsidR="00DD1D25">
        <w:t xml:space="preserve"> </w:t>
      </w:r>
      <w:r w:rsidR="00A80574">
        <w:t xml:space="preserve">Request a new service ticket to see the function of the </w:t>
      </w:r>
      <w:r w:rsidR="00A80574" w:rsidRPr="00A80574">
        <w:rPr>
          <w:b/>
          <w:bCs/>
        </w:rPr>
        <w:t>01_get-ticket.py</w:t>
      </w:r>
      <w:r w:rsidR="00A80574">
        <w:t xml:space="preserve"> script. </w:t>
      </w:r>
    </w:p>
    <w:p w14:paraId="6240A8FB" w14:textId="2C83BC72" w:rsidR="00D0404D" w:rsidRDefault="00482D86" w:rsidP="007336E3">
      <w:pPr>
        <w:pStyle w:val="SubStepAlpha"/>
        <w:numPr>
          <w:ilvl w:val="3"/>
          <w:numId w:val="12"/>
        </w:numPr>
      </w:pPr>
      <w:r>
        <w:t xml:space="preserve">Open a terminal window in VS Code: </w:t>
      </w:r>
      <w:r w:rsidRPr="007336E3">
        <w:t>Terminal &gt; New Terminal</w:t>
      </w:r>
      <w:r>
        <w:t>.</w:t>
      </w:r>
    </w:p>
    <w:p w14:paraId="2D870639" w14:textId="352F69AF" w:rsidR="00A80574" w:rsidRDefault="00A80574" w:rsidP="00482D86">
      <w:pPr>
        <w:pStyle w:val="SubStepAlpha"/>
        <w:numPr>
          <w:ilvl w:val="3"/>
          <w:numId w:val="12"/>
        </w:numPr>
      </w:pPr>
      <w:r>
        <w:t xml:space="preserve">Run the </w:t>
      </w:r>
      <w:r w:rsidRPr="00BB7AEC">
        <w:rPr>
          <w:b/>
          <w:bCs/>
        </w:rPr>
        <w:t>01_get-ticket.py</w:t>
      </w:r>
      <w:r>
        <w:t xml:space="preserve"> to see output similar to the following. </w:t>
      </w:r>
    </w:p>
    <w:p w14:paraId="05D234DB" w14:textId="77777777" w:rsidR="00BB7AEC" w:rsidRDefault="00BB7AEC" w:rsidP="00BB7AEC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ptna</w:t>
      </w:r>
      <w:proofErr w:type="spellEnd"/>
      <w:r>
        <w:t xml:space="preserve">$ </w:t>
      </w:r>
      <w:r w:rsidRPr="00BB7AEC">
        <w:rPr>
          <w:b/>
          <w:bCs/>
        </w:rPr>
        <w:t>python3 01_get-ticket.py</w:t>
      </w:r>
      <w:r>
        <w:t xml:space="preserve"> </w:t>
      </w:r>
    </w:p>
    <w:p w14:paraId="6C4276E5" w14:textId="77777777" w:rsidR="00BB7AEC" w:rsidRDefault="00BB7AEC" w:rsidP="00BB7AEC">
      <w:pPr>
        <w:pStyle w:val="CMDOutput"/>
      </w:pPr>
      <w:r>
        <w:t>Ticket request status:  201</w:t>
      </w:r>
    </w:p>
    <w:p w14:paraId="4CD81804" w14:textId="168B5EEA" w:rsidR="00BB7AEC" w:rsidRDefault="00BB7AEC" w:rsidP="00BB7AEC">
      <w:pPr>
        <w:pStyle w:val="CMDOutput"/>
      </w:pPr>
      <w:r>
        <w:t xml:space="preserve">The service ticket number is:  </w:t>
      </w:r>
      <w:proofErr w:type="spellStart"/>
      <w:r w:rsidRPr="00BB7AEC">
        <w:rPr>
          <w:highlight w:val="yellow"/>
        </w:rPr>
        <w:t>your_serviceTicket</w:t>
      </w:r>
      <w:proofErr w:type="spellEnd"/>
    </w:p>
    <w:p w14:paraId="76F62022" w14:textId="65BF4B58" w:rsidR="00BB7AEC" w:rsidRDefault="00BB7AEC" w:rsidP="00BB7AEC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ptna</w:t>
      </w:r>
      <w:proofErr w:type="spellEnd"/>
      <w:r>
        <w:t>$</w:t>
      </w:r>
    </w:p>
    <w:p w14:paraId="67819116" w14:textId="77777777" w:rsidR="00DD1D25" w:rsidRDefault="00DD1D25" w:rsidP="007336E3">
      <w:pPr>
        <w:pStyle w:val="SubStepAlpha"/>
        <w:numPr>
          <w:ilvl w:val="3"/>
          <w:numId w:val="12"/>
        </w:numPr>
      </w:pPr>
      <w:r>
        <w:t xml:space="preserve">Replace the </w:t>
      </w:r>
      <w:proofErr w:type="spellStart"/>
      <w:r w:rsidRPr="007336E3">
        <w:t>your_serviceTicket</w:t>
      </w:r>
      <w:proofErr w:type="spellEnd"/>
      <w:r>
        <w:t xml:space="preserve"> value in </w:t>
      </w:r>
      <w:r w:rsidRPr="007336E3">
        <w:t>02_get-network-device.py</w:t>
      </w:r>
      <w:r>
        <w:t xml:space="preserve"> and </w:t>
      </w:r>
      <w:r w:rsidRPr="007336E3">
        <w:t>03_get-host.py</w:t>
      </w:r>
      <w:r>
        <w:t xml:space="preserve"> with the value Packet Tracer gave you.</w:t>
      </w:r>
    </w:p>
    <w:p w14:paraId="5A91C578" w14:textId="3E656D91" w:rsidR="00BB7AEC" w:rsidRDefault="00A67072" w:rsidP="00A67072">
      <w:pPr>
        <w:pStyle w:val="Heading3"/>
      </w:pPr>
      <w:r>
        <w:t>Use a script to request a list of network devices.</w:t>
      </w:r>
    </w:p>
    <w:p w14:paraId="542924F9" w14:textId="5AEB14FD" w:rsidR="00A67072" w:rsidRDefault="00A67072" w:rsidP="00A67072">
      <w:pPr>
        <w:pStyle w:val="BodyTextL25"/>
      </w:pPr>
      <w:r>
        <w:t>Previously in Postman, the call to the network device</w:t>
      </w:r>
      <w:r w:rsidR="00DD1D25">
        <w:t>'</w:t>
      </w:r>
      <w:r>
        <w:t xml:space="preserve">s API returned a list of all nine network devices and all the information available for each device. </w:t>
      </w:r>
      <w:r w:rsidR="00AE15EF">
        <w:t xml:space="preserve">However, the </w:t>
      </w:r>
      <w:r w:rsidR="00AE15EF" w:rsidRPr="00C02F9B">
        <w:rPr>
          <w:b/>
          <w:bCs/>
        </w:rPr>
        <w:t>02_get-network-device.py</w:t>
      </w:r>
      <w:r w:rsidR="00AE15EF">
        <w:t xml:space="preserve"> script print</w:t>
      </w:r>
      <w:r w:rsidR="00C02F9B">
        <w:t>s</w:t>
      </w:r>
      <w:r w:rsidR="00AE15EF">
        <w:t xml:space="preserve"> only </w:t>
      </w:r>
      <w:r w:rsidR="00C02F9B">
        <w:t>the values of the keys</w:t>
      </w:r>
      <w:r w:rsidR="00AE15EF">
        <w:t xml:space="preserve"> that the programmer is interested in: </w:t>
      </w:r>
      <w:r w:rsidR="00AE15EF" w:rsidRPr="00C02F9B">
        <w:rPr>
          <w:b/>
          <w:bCs/>
        </w:rPr>
        <w:t>hostname</w:t>
      </w:r>
      <w:r w:rsidR="00C02F9B">
        <w:t xml:space="preserve">, </w:t>
      </w:r>
      <w:proofErr w:type="spellStart"/>
      <w:r w:rsidR="00C02F9B" w:rsidRPr="00C02F9B">
        <w:rPr>
          <w:b/>
          <w:bCs/>
        </w:rPr>
        <w:t>platformId</w:t>
      </w:r>
      <w:proofErr w:type="spellEnd"/>
      <w:r w:rsidR="00C02F9B">
        <w:t xml:space="preserve">, and </w:t>
      </w:r>
      <w:proofErr w:type="spellStart"/>
      <w:r w:rsidR="00C02F9B" w:rsidRPr="00C02F9B">
        <w:rPr>
          <w:b/>
          <w:bCs/>
        </w:rPr>
        <w:t>managementIpAddress</w:t>
      </w:r>
      <w:proofErr w:type="spellEnd"/>
      <w:r w:rsidR="00C02F9B">
        <w:t>.</w:t>
      </w:r>
    </w:p>
    <w:p w14:paraId="10466669" w14:textId="7A2E211C" w:rsidR="00C02F9B" w:rsidRDefault="00C02F9B" w:rsidP="00CF453A">
      <w:pPr>
        <w:pStyle w:val="BodyTextL25"/>
      </w:pPr>
      <w:r>
        <w:t xml:space="preserve">In the terminal window, run the </w:t>
      </w:r>
      <w:r w:rsidR="00CF453A" w:rsidRPr="00C02F9B">
        <w:rPr>
          <w:b/>
          <w:bCs/>
        </w:rPr>
        <w:t>02_get-network-device.py</w:t>
      </w:r>
      <w:r w:rsidR="00CF453A">
        <w:rPr>
          <w:b/>
          <w:bCs/>
        </w:rPr>
        <w:t xml:space="preserve"> </w:t>
      </w:r>
      <w:r w:rsidR="00CF453A">
        <w:t>script.</w:t>
      </w:r>
    </w:p>
    <w:p w14:paraId="33D43894" w14:textId="77777777" w:rsidR="00CF453A" w:rsidRDefault="00CF453A" w:rsidP="00CF453A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ptna</w:t>
      </w:r>
      <w:proofErr w:type="spellEnd"/>
      <w:r>
        <w:t xml:space="preserve">$ </w:t>
      </w:r>
      <w:r w:rsidRPr="00CF453A">
        <w:rPr>
          <w:b/>
          <w:bCs/>
        </w:rPr>
        <w:t>python3 02_get-network-device.py</w:t>
      </w:r>
      <w:r>
        <w:t xml:space="preserve"> </w:t>
      </w:r>
    </w:p>
    <w:p w14:paraId="6F8B617A" w14:textId="77777777" w:rsidR="00CF453A" w:rsidRDefault="00CF453A" w:rsidP="00CF453A">
      <w:pPr>
        <w:pStyle w:val="CMDOutput"/>
      </w:pPr>
      <w:r>
        <w:t>Request status:  200</w:t>
      </w:r>
    </w:p>
    <w:p w14:paraId="51276BBF" w14:textId="77777777" w:rsidR="00CF453A" w:rsidRDefault="00CF453A" w:rsidP="00CF453A">
      <w:pPr>
        <w:pStyle w:val="CMDOutput"/>
      </w:pPr>
      <w:r>
        <w:t>SWL1     3650    192.168.101.2</w:t>
      </w:r>
    </w:p>
    <w:p w14:paraId="705D63E9" w14:textId="77777777" w:rsidR="00CF453A" w:rsidRDefault="00CF453A" w:rsidP="00CF453A">
      <w:pPr>
        <w:pStyle w:val="CMDOutput"/>
      </w:pPr>
      <w:r>
        <w:t>R1       ISR4300         192.168.1.2</w:t>
      </w:r>
    </w:p>
    <w:p w14:paraId="49CEE691" w14:textId="77777777" w:rsidR="00CF453A" w:rsidRDefault="00CF453A" w:rsidP="00CF453A">
      <w:pPr>
        <w:pStyle w:val="CMDOutput"/>
      </w:pPr>
      <w:r>
        <w:t>R3       ISR4300         192.168.2.1</w:t>
      </w:r>
    </w:p>
    <w:p w14:paraId="21702B82" w14:textId="77777777" w:rsidR="00CF453A" w:rsidRDefault="00CF453A" w:rsidP="00CF453A">
      <w:pPr>
        <w:pStyle w:val="CMDOutput"/>
      </w:pPr>
      <w:r>
        <w:t>SWR1     3650    10.0.1.2</w:t>
      </w:r>
    </w:p>
    <w:p w14:paraId="6741E41B" w14:textId="77777777" w:rsidR="00CF453A" w:rsidRDefault="00CF453A" w:rsidP="00CF453A">
      <w:pPr>
        <w:pStyle w:val="CMDOutput"/>
      </w:pPr>
      <w:r>
        <w:t>SWR2     3650    10.0.1.3</w:t>
      </w:r>
    </w:p>
    <w:p w14:paraId="65D8BD64" w14:textId="77777777" w:rsidR="00CF453A" w:rsidRDefault="00CF453A" w:rsidP="00CF453A">
      <w:pPr>
        <w:pStyle w:val="CMDOutput"/>
      </w:pPr>
      <w:r>
        <w:t>R2       ISR4300         192.168.2.2</w:t>
      </w:r>
    </w:p>
    <w:p w14:paraId="46E6A083" w14:textId="77777777" w:rsidR="00CF453A" w:rsidRDefault="00CF453A" w:rsidP="00CF453A">
      <w:pPr>
        <w:pStyle w:val="CMDOutput"/>
      </w:pPr>
      <w:r>
        <w:t>SWL2     3650    192.168.102.2</w:t>
      </w:r>
    </w:p>
    <w:p w14:paraId="18A88CBF" w14:textId="77777777" w:rsidR="00CF453A" w:rsidRDefault="00CF453A" w:rsidP="00CF453A">
      <w:pPr>
        <w:pStyle w:val="CMDOutput"/>
      </w:pPr>
      <w:r>
        <w:t>SWR4     3650    10.0.1.5</w:t>
      </w:r>
    </w:p>
    <w:p w14:paraId="56B9184C" w14:textId="1A635B1B" w:rsidR="00CF453A" w:rsidRDefault="00CF453A" w:rsidP="00CF453A">
      <w:pPr>
        <w:pStyle w:val="CMDOutput"/>
      </w:pPr>
      <w:r>
        <w:t>SWR3     3650    10.0.1.4</w:t>
      </w:r>
    </w:p>
    <w:p w14:paraId="70AAD9E5" w14:textId="647115E4" w:rsidR="00AA48F5" w:rsidRPr="00A67072" w:rsidRDefault="00AA48F5" w:rsidP="00C17446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ptna</w:t>
      </w:r>
      <w:proofErr w:type="spellEnd"/>
      <w:r>
        <w:t>$</w:t>
      </w:r>
    </w:p>
    <w:p w14:paraId="420F29CE" w14:textId="76C11C9B" w:rsidR="00114820" w:rsidRDefault="0039387E" w:rsidP="00CF453A">
      <w:pPr>
        <w:pStyle w:val="Heading3"/>
      </w:pPr>
      <w:r>
        <w:lastRenderedPageBreak/>
        <w:t>Use a script to request a list of host devices.</w:t>
      </w:r>
    </w:p>
    <w:p w14:paraId="69734B16" w14:textId="5F811739" w:rsidR="0039387E" w:rsidRDefault="0039387E" w:rsidP="0039387E">
      <w:pPr>
        <w:pStyle w:val="BodyTextL25"/>
      </w:pPr>
      <w:r>
        <w:t xml:space="preserve">Similarly, the programmer chose to list </w:t>
      </w:r>
      <w:r w:rsidR="00AA48F5">
        <w:t>specific information for each of the six host devices connected to the network.</w:t>
      </w:r>
    </w:p>
    <w:p w14:paraId="7664E11C" w14:textId="28BBE426" w:rsidR="00AA48F5" w:rsidRDefault="00AA48F5" w:rsidP="0039387E">
      <w:pPr>
        <w:pStyle w:val="BodyTextL25"/>
      </w:pPr>
      <w:r>
        <w:t>In the terminal window, run the 03_get-host.py script.</w:t>
      </w:r>
    </w:p>
    <w:p w14:paraId="112F6232" w14:textId="77777777" w:rsidR="00AA48F5" w:rsidRDefault="00AA48F5" w:rsidP="00AA48F5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ptna</w:t>
      </w:r>
      <w:proofErr w:type="spellEnd"/>
      <w:r>
        <w:t xml:space="preserve">$ </w:t>
      </w:r>
      <w:r w:rsidRPr="00C17446">
        <w:rPr>
          <w:b/>
          <w:bCs/>
        </w:rPr>
        <w:t>python3 03_get-host.py</w:t>
      </w:r>
      <w:r>
        <w:t xml:space="preserve"> </w:t>
      </w:r>
    </w:p>
    <w:p w14:paraId="61D6CE09" w14:textId="77777777" w:rsidR="00AA48F5" w:rsidRDefault="00AA48F5" w:rsidP="00C17446">
      <w:pPr>
        <w:pStyle w:val="CMDOutput"/>
      </w:pPr>
      <w:r>
        <w:t>Request status:  200</w:t>
      </w:r>
    </w:p>
    <w:p w14:paraId="08AB201E" w14:textId="77777777" w:rsidR="00AA48F5" w:rsidRDefault="00AA48F5" w:rsidP="00C17446">
      <w:pPr>
        <w:pStyle w:val="CMDOutput"/>
      </w:pPr>
      <w:r>
        <w:t>PC4      192.168.102.3   00E0.F96C.155B          GigabitEthernet1/0/24</w:t>
      </w:r>
    </w:p>
    <w:p w14:paraId="27FBC124" w14:textId="77777777" w:rsidR="00AA48F5" w:rsidRDefault="00AA48F5" w:rsidP="00C17446">
      <w:pPr>
        <w:pStyle w:val="CMDOutput"/>
      </w:pPr>
      <w:r>
        <w:t>PC3      10.0.2.129      0004.9A42.C245          GigabitEthernet1/0/24</w:t>
      </w:r>
    </w:p>
    <w:p w14:paraId="002D5C4C" w14:textId="77777777" w:rsidR="00AA48F5" w:rsidRDefault="00AA48F5" w:rsidP="00C17446">
      <w:pPr>
        <w:pStyle w:val="CMDOutput"/>
      </w:pPr>
      <w:r>
        <w:t>PC1      10.0.1.129      00E0.A330.3359          GigabitEthernet1/0/22</w:t>
      </w:r>
    </w:p>
    <w:p w14:paraId="673A7765" w14:textId="77777777" w:rsidR="00AA48F5" w:rsidRDefault="00AA48F5" w:rsidP="00C17446">
      <w:pPr>
        <w:pStyle w:val="CMDOutput"/>
      </w:pPr>
      <w:r>
        <w:t xml:space="preserve">PC2      10.0.2.130      </w:t>
      </w:r>
      <w:proofErr w:type="gramStart"/>
      <w:r>
        <w:t>0060.47C1.A</w:t>
      </w:r>
      <w:proofErr w:type="gramEnd"/>
      <w:r>
        <w:t>4DB          GigabitEthernet1/0/23</w:t>
      </w:r>
    </w:p>
    <w:p w14:paraId="490348D7" w14:textId="77777777" w:rsidR="00AA48F5" w:rsidRDefault="00AA48F5" w:rsidP="00C17446">
      <w:pPr>
        <w:pStyle w:val="CMDOutput"/>
      </w:pPr>
      <w:r>
        <w:t xml:space="preserve">Admin    10.0.1.130      </w:t>
      </w:r>
      <w:proofErr w:type="gramStart"/>
      <w:r>
        <w:t>0050.0FCE.B</w:t>
      </w:r>
      <w:proofErr w:type="gramEnd"/>
      <w:r>
        <w:t>095          GigabitEthernet1/0/21</w:t>
      </w:r>
    </w:p>
    <w:p w14:paraId="1E0E3E98" w14:textId="77777777" w:rsidR="00AA48F5" w:rsidRDefault="00AA48F5" w:rsidP="00C17446">
      <w:pPr>
        <w:pStyle w:val="CMDOutput"/>
      </w:pPr>
      <w:r>
        <w:t>Example Server   192.168.101.100         000A.413D.D793          GigabitEthernet1/0/3</w:t>
      </w:r>
    </w:p>
    <w:p w14:paraId="4B2C4E09" w14:textId="2A71D9B5" w:rsidR="00AA48F5" w:rsidRDefault="00AA48F5" w:rsidP="00AA48F5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ptna</w:t>
      </w:r>
      <w:proofErr w:type="spellEnd"/>
      <w:r>
        <w:t>$</w:t>
      </w:r>
    </w:p>
    <w:p w14:paraId="75CB5037" w14:textId="5A42ACCF" w:rsidR="00114820" w:rsidRDefault="00C17446" w:rsidP="00C17446">
      <w:pPr>
        <w:pStyle w:val="Heading2"/>
      </w:pPr>
      <w:r w:rsidRPr="00C17446">
        <w:t>Send REST Requests Inside Packet Tracer</w:t>
      </w:r>
      <w:r w:rsidR="005E358D">
        <w:t xml:space="preserve"> (Optional)</w:t>
      </w:r>
    </w:p>
    <w:p w14:paraId="5EFC1AE4" w14:textId="6362CD9C" w:rsidR="00114820" w:rsidRDefault="00A013DD" w:rsidP="00EE6AE5">
      <w:pPr>
        <w:pStyle w:val="BodyTextL25"/>
      </w:pPr>
      <w:r>
        <w:t>In this Part, you will use the same scripts with one small edit to send the same API requests inside Packet Tracer that you sent from VS Code.</w:t>
      </w:r>
    </w:p>
    <w:p w14:paraId="6076CBF0" w14:textId="5FF976DD" w:rsidR="00A013DD" w:rsidRDefault="00F076CE" w:rsidP="00A013DD">
      <w:pPr>
        <w:pStyle w:val="Heading3"/>
      </w:pPr>
      <w:r>
        <w:t>Create a Project in Packet Tracer</w:t>
      </w:r>
    </w:p>
    <w:p w14:paraId="6805CAD9" w14:textId="77777777" w:rsidR="00DD1D25" w:rsidRPr="00BC751E" w:rsidRDefault="00DD1D25" w:rsidP="00DD1D25">
      <w:pPr>
        <w:pStyle w:val="SubStepAlpha"/>
      </w:pPr>
      <w:r>
        <w:t xml:space="preserve">In Packet Tracer, click the </w:t>
      </w:r>
      <w:r w:rsidRPr="00F076CE">
        <w:rPr>
          <w:b/>
          <w:bCs/>
        </w:rPr>
        <w:t>Admin</w:t>
      </w:r>
      <w:r>
        <w:t xml:space="preserve"> PC.</w:t>
      </w:r>
    </w:p>
    <w:p w14:paraId="4143C94A" w14:textId="77777777" w:rsidR="00DD1D25" w:rsidRDefault="00DD1D25" w:rsidP="00DD1D25">
      <w:pPr>
        <w:pStyle w:val="SubStepAlpha"/>
      </w:pPr>
      <w:r>
        <w:t xml:space="preserve">Click the </w:t>
      </w:r>
      <w:r w:rsidRPr="00F076CE">
        <w:rPr>
          <w:b/>
          <w:bCs/>
        </w:rPr>
        <w:t>Programming</w:t>
      </w:r>
      <w:r>
        <w:t xml:space="preserve"> tab. </w:t>
      </w:r>
    </w:p>
    <w:p w14:paraId="608DE948" w14:textId="77777777" w:rsidR="00DD1D25" w:rsidRDefault="00DD1D25" w:rsidP="00DD1D25">
      <w:pPr>
        <w:pStyle w:val="SubStepAlpha"/>
      </w:pPr>
      <w:r>
        <w:t xml:space="preserve">There is currently no project. Click </w:t>
      </w:r>
      <w:r w:rsidRPr="00BC751E">
        <w:rPr>
          <w:b/>
          <w:bCs/>
        </w:rPr>
        <w:t>New</w:t>
      </w:r>
      <w:r>
        <w:t>.</w:t>
      </w:r>
    </w:p>
    <w:p w14:paraId="3F3B6159" w14:textId="77777777" w:rsidR="00DD1D25" w:rsidRDefault="00DD1D25" w:rsidP="00DD1D25">
      <w:pPr>
        <w:pStyle w:val="SubStepAlpha"/>
      </w:pPr>
      <w:r>
        <w:t xml:space="preserve">Enter </w:t>
      </w:r>
      <w:r w:rsidRPr="009353AE">
        <w:rPr>
          <w:b/>
          <w:bCs/>
        </w:rPr>
        <w:t>REST APIs</w:t>
      </w:r>
      <w:r>
        <w:t xml:space="preserve"> as the </w:t>
      </w:r>
      <w:r w:rsidRPr="009353AE">
        <w:rPr>
          <w:b/>
          <w:bCs/>
        </w:rPr>
        <w:t>Name</w:t>
      </w:r>
      <w:r>
        <w:t xml:space="preserve"> and choose </w:t>
      </w:r>
      <w:r w:rsidRPr="009353AE">
        <w:rPr>
          <w:b/>
          <w:bCs/>
        </w:rPr>
        <w:t>Empty - Python</w:t>
      </w:r>
      <w:r>
        <w:t xml:space="preserve"> as the template. </w:t>
      </w:r>
    </w:p>
    <w:p w14:paraId="64126647" w14:textId="77777777" w:rsidR="00DD1D25" w:rsidRDefault="00DD1D25" w:rsidP="00DD1D25">
      <w:pPr>
        <w:pStyle w:val="SubStepAlpha"/>
      </w:pPr>
      <w:r>
        <w:t xml:space="preserve">Click </w:t>
      </w:r>
      <w:r w:rsidRPr="009353AE">
        <w:rPr>
          <w:b/>
          <w:bCs/>
        </w:rPr>
        <w:t>Create</w:t>
      </w:r>
      <w:r>
        <w:t>.</w:t>
      </w:r>
    </w:p>
    <w:p w14:paraId="30EA8E8E" w14:textId="77777777" w:rsidR="00DD1D25" w:rsidRDefault="00DD1D25" w:rsidP="00DD1D25">
      <w:pPr>
        <w:pStyle w:val="SubStepAlpha"/>
        <w:numPr>
          <w:ilvl w:val="0"/>
          <w:numId w:val="0"/>
        </w:numPr>
        <w:ind w:left="720"/>
      </w:pPr>
      <w:r>
        <w:t xml:space="preserve">The </w:t>
      </w:r>
      <w:r w:rsidRPr="00103C81">
        <w:rPr>
          <w:b/>
          <w:bCs/>
        </w:rPr>
        <w:t>REST APIs (Python)</w:t>
      </w:r>
      <w:r>
        <w:t xml:space="preserve"> project is now created with a blank </w:t>
      </w:r>
      <w:r w:rsidRPr="00103C81">
        <w:rPr>
          <w:b/>
          <w:bCs/>
        </w:rPr>
        <w:t>main.py</w:t>
      </w:r>
      <w:r>
        <w:t xml:space="preserve"> script.</w:t>
      </w:r>
    </w:p>
    <w:p w14:paraId="134DBDBF" w14:textId="35BDA9C5" w:rsidR="00114820" w:rsidRDefault="00F30DF9" w:rsidP="00F30DF9">
      <w:pPr>
        <w:pStyle w:val="Heading3"/>
      </w:pPr>
      <w:r>
        <w:t>Modify the scripts to run inside Packet Tracer.</w:t>
      </w:r>
    </w:p>
    <w:p w14:paraId="2D536369" w14:textId="635D1E30" w:rsidR="00114820" w:rsidRDefault="003D15B3" w:rsidP="00EE6AE5">
      <w:pPr>
        <w:pStyle w:val="BodyTextL25"/>
      </w:pPr>
      <w:r>
        <w:t>A</w:t>
      </w:r>
      <w:r w:rsidR="00CA29F0">
        <w:t>ccess from one application to another on the same host machine require</w:t>
      </w:r>
      <w:r w:rsidR="00103C81">
        <w:t>s that</w:t>
      </w:r>
      <w:r w:rsidR="00CA29F0">
        <w:t xml:space="preserve"> the port number </w:t>
      </w:r>
      <w:r w:rsidR="00103C81">
        <w:t>be specified</w:t>
      </w:r>
      <w:r w:rsidR="00CA29F0">
        <w:t xml:space="preserve"> in the URL. However, Packet Tracer is simulating a real network. In the real world, you do not nor</w:t>
      </w:r>
      <w:r>
        <w:t>mally specify the port number when making API requests. In addition, you would use a</w:t>
      </w:r>
      <w:r w:rsidR="00DF1D68">
        <w:t xml:space="preserve"> domain name or IP address in the URL.</w:t>
      </w:r>
    </w:p>
    <w:p w14:paraId="6EAF26EA" w14:textId="77777777" w:rsidR="00DD1D25" w:rsidRDefault="00DD1D25" w:rsidP="00DD1D25">
      <w:pPr>
        <w:pStyle w:val="SubStepAlpha"/>
      </w:pPr>
      <w:r>
        <w:t xml:space="preserve">In </w:t>
      </w:r>
      <w:r w:rsidRPr="003102B6">
        <w:rPr>
          <w:b/>
          <w:bCs/>
        </w:rPr>
        <w:t>VS Code</w:t>
      </w:r>
      <w:r>
        <w:t xml:space="preserve">, copy the code for </w:t>
      </w:r>
      <w:r w:rsidRPr="00BE3A25">
        <w:rPr>
          <w:b/>
          <w:bCs/>
        </w:rPr>
        <w:t>03_get-host.p</w:t>
      </w:r>
      <w:r>
        <w:t>y.</w:t>
      </w:r>
    </w:p>
    <w:p w14:paraId="5074DBB0" w14:textId="77777777" w:rsidR="00DD1D25" w:rsidRDefault="00DD1D25" w:rsidP="00DD1D25">
      <w:pPr>
        <w:pStyle w:val="SubStepAlpha"/>
      </w:pPr>
      <w:r>
        <w:t xml:space="preserve">In the </w:t>
      </w:r>
      <w:r w:rsidRPr="00BE3A25">
        <w:rPr>
          <w:b/>
          <w:bCs/>
        </w:rPr>
        <w:t>Admin &gt; Programming</w:t>
      </w:r>
      <w:r>
        <w:t xml:space="preserve"> tab, double-click the main.py script to open it.</w:t>
      </w:r>
    </w:p>
    <w:p w14:paraId="2E1CD25E" w14:textId="77777777" w:rsidR="00DD1D25" w:rsidRDefault="00DD1D25" w:rsidP="00DD1D25">
      <w:pPr>
        <w:pStyle w:val="SubStepAlpha"/>
      </w:pPr>
      <w:r>
        <w:t xml:space="preserve">Paste the code in the </w:t>
      </w:r>
      <w:r w:rsidRPr="00E419DE">
        <w:rPr>
          <w:b/>
          <w:bCs/>
        </w:rPr>
        <w:t>main.py</w:t>
      </w:r>
      <w:r>
        <w:t xml:space="preserve"> script.</w:t>
      </w:r>
    </w:p>
    <w:p w14:paraId="22BF3B6A" w14:textId="77777777" w:rsidR="00DD1D25" w:rsidRDefault="00DD1D25" w:rsidP="00DD1D25">
      <w:pPr>
        <w:pStyle w:val="SubStepAlpha"/>
      </w:pPr>
      <w:r>
        <w:t xml:space="preserve">Change the </w:t>
      </w:r>
      <w:proofErr w:type="spellStart"/>
      <w:r w:rsidRPr="009D2340">
        <w:rPr>
          <w:b/>
          <w:bCs/>
        </w:rPr>
        <w:t>api_url</w:t>
      </w:r>
      <w:proofErr w:type="spellEnd"/>
      <w:r>
        <w:t xml:space="preserve">. Replace </w:t>
      </w:r>
      <w:r w:rsidRPr="003E7D92">
        <w:rPr>
          <w:b/>
          <w:bCs/>
        </w:rPr>
        <w:t>localhost:58000</w:t>
      </w:r>
      <w:r w:rsidRPr="003C3CCD">
        <w:rPr>
          <w:b/>
          <w:bCs/>
        </w:rPr>
        <w:t>/</w:t>
      </w:r>
      <w:proofErr w:type="spellStart"/>
      <w:r w:rsidRPr="003C3CCD">
        <w:rPr>
          <w:b/>
          <w:bCs/>
        </w:rPr>
        <w:t>api</w:t>
      </w:r>
      <w:proofErr w:type="spellEnd"/>
      <w:r w:rsidRPr="003C3CCD">
        <w:rPr>
          <w:b/>
          <w:bCs/>
        </w:rPr>
        <w:t>/v1/host</w:t>
      </w:r>
      <w:r>
        <w:t xml:space="preserve"> with </w:t>
      </w:r>
      <w:r w:rsidRPr="003E7D92">
        <w:rPr>
          <w:b/>
          <w:bCs/>
        </w:rPr>
        <w:t>192.168.101.254</w:t>
      </w:r>
      <w:r w:rsidRPr="003C3CCD">
        <w:rPr>
          <w:b/>
          <w:bCs/>
        </w:rPr>
        <w:t>/</w:t>
      </w:r>
      <w:proofErr w:type="spellStart"/>
      <w:r w:rsidRPr="003C3CCD">
        <w:rPr>
          <w:b/>
          <w:bCs/>
        </w:rPr>
        <w:t>api</w:t>
      </w:r>
      <w:proofErr w:type="spellEnd"/>
      <w:r w:rsidRPr="003C3CCD">
        <w:rPr>
          <w:b/>
          <w:bCs/>
        </w:rPr>
        <w:t>/v1/host</w:t>
      </w:r>
      <w:r>
        <w:t>.</w:t>
      </w:r>
    </w:p>
    <w:p w14:paraId="1D570E21" w14:textId="77777777" w:rsidR="00DD1D25" w:rsidRDefault="00DD1D25" w:rsidP="00DD1D25">
      <w:pPr>
        <w:pStyle w:val="SubStepAlpha"/>
      </w:pPr>
      <w:r>
        <w:t xml:space="preserve">Edits are automatically saved. Click </w:t>
      </w:r>
      <w:r w:rsidRPr="00100C4A">
        <w:rPr>
          <w:b/>
          <w:bCs/>
        </w:rPr>
        <w:t>Run</w:t>
      </w:r>
      <w:r>
        <w:t>. Packet Tracer output does not exactly simulate what you see in the Linux command line. However, you should see similar output as shown below.</w:t>
      </w:r>
    </w:p>
    <w:p w14:paraId="41419009" w14:textId="77777777" w:rsidR="00100C4A" w:rsidRPr="00CD5BFE" w:rsidRDefault="00100C4A" w:rsidP="00CD5BFE">
      <w:pPr>
        <w:pStyle w:val="CMDOutput"/>
      </w:pPr>
      <w:r w:rsidRPr="00CD5BFE">
        <w:t>Starting REST APIs (Python)...</w:t>
      </w:r>
    </w:p>
    <w:p w14:paraId="0B3F79F9" w14:textId="77777777" w:rsidR="00100C4A" w:rsidRPr="00CD5BFE" w:rsidRDefault="00100C4A" w:rsidP="00CD5BFE">
      <w:pPr>
        <w:pStyle w:val="CMDOutput"/>
      </w:pPr>
      <w:r w:rsidRPr="00CD5BFE">
        <w:t>('Request status: ', 200)</w:t>
      </w:r>
    </w:p>
    <w:p w14:paraId="1D36EAA0" w14:textId="77777777" w:rsidR="00100C4A" w:rsidRPr="00CD5BFE" w:rsidRDefault="00100C4A" w:rsidP="00CD5BFE">
      <w:pPr>
        <w:pStyle w:val="CMDOutput"/>
      </w:pPr>
      <w:r w:rsidRPr="00CD5BFE">
        <w:t>('PC4', '\t', '192.168.102.3', '\t', '00E0.F96C.155B', '\t', 'GigabitEthernet1/0/24')</w:t>
      </w:r>
    </w:p>
    <w:p w14:paraId="5ED3B332" w14:textId="77777777" w:rsidR="00100C4A" w:rsidRPr="00CD5BFE" w:rsidRDefault="00100C4A" w:rsidP="00CD5BFE">
      <w:pPr>
        <w:pStyle w:val="CMDOutput"/>
      </w:pPr>
      <w:r w:rsidRPr="00CD5BFE">
        <w:t>('PC3', '\t', '10.0.2.129', '\t', '</w:t>
      </w:r>
      <w:proofErr w:type="gramStart"/>
      <w:r w:rsidRPr="00CD5BFE">
        <w:t>0004.9A42.C</w:t>
      </w:r>
      <w:proofErr w:type="gramEnd"/>
      <w:r w:rsidRPr="00CD5BFE">
        <w:t>245', '\t', 'GigabitEthernet1/0/24')</w:t>
      </w:r>
    </w:p>
    <w:p w14:paraId="7A8E7268" w14:textId="77777777" w:rsidR="00100C4A" w:rsidRPr="00CD5BFE" w:rsidRDefault="00100C4A" w:rsidP="00CD5BFE">
      <w:pPr>
        <w:pStyle w:val="CMDOutput"/>
      </w:pPr>
      <w:r w:rsidRPr="00CD5BFE">
        <w:t>('PC1', '\t', '10.0.1.129', '\t', '00E0.A330.3359', '\t', 'GigabitEthernet1/0/22')</w:t>
      </w:r>
    </w:p>
    <w:p w14:paraId="45C7F98A" w14:textId="77777777" w:rsidR="00100C4A" w:rsidRPr="00CD5BFE" w:rsidRDefault="00100C4A" w:rsidP="00CD5BFE">
      <w:pPr>
        <w:pStyle w:val="CMDOutput"/>
      </w:pPr>
      <w:r w:rsidRPr="00CD5BFE">
        <w:t>('PC2', '\t', '10.0.2.130', '\t', '</w:t>
      </w:r>
      <w:proofErr w:type="gramStart"/>
      <w:r w:rsidRPr="00CD5BFE">
        <w:t>0060.47C1.A</w:t>
      </w:r>
      <w:proofErr w:type="gramEnd"/>
      <w:r w:rsidRPr="00CD5BFE">
        <w:t>4DB', '\t', 'GigabitEthernet1/0/23')</w:t>
      </w:r>
    </w:p>
    <w:p w14:paraId="23BD036B" w14:textId="77777777" w:rsidR="00100C4A" w:rsidRPr="00CD5BFE" w:rsidRDefault="00100C4A" w:rsidP="00CD5BFE">
      <w:pPr>
        <w:pStyle w:val="CMDOutput"/>
      </w:pPr>
      <w:r w:rsidRPr="00CD5BFE">
        <w:t>('Admin', '\t', '10.0.1.130', '\t', '</w:t>
      </w:r>
      <w:proofErr w:type="gramStart"/>
      <w:r w:rsidRPr="00CD5BFE">
        <w:t>0050.0FCE.B</w:t>
      </w:r>
      <w:proofErr w:type="gramEnd"/>
      <w:r w:rsidRPr="00CD5BFE">
        <w:t>095', '\t', 'GigabitEthernet1/0/21')</w:t>
      </w:r>
    </w:p>
    <w:p w14:paraId="2538E302" w14:textId="77777777" w:rsidR="00100C4A" w:rsidRPr="00CD5BFE" w:rsidRDefault="00100C4A" w:rsidP="00CD5BFE">
      <w:pPr>
        <w:pStyle w:val="CMDOutput"/>
      </w:pPr>
      <w:r w:rsidRPr="00CD5BFE">
        <w:lastRenderedPageBreak/>
        <w:t>('Example Server', '\t', '192.168.101.100', '\t', '000A.413D.D793', '\t', 'GigabitEthernet1/0/3')</w:t>
      </w:r>
    </w:p>
    <w:p w14:paraId="1B2B6F20" w14:textId="11F5927C" w:rsidR="00D762A9" w:rsidRPr="00CD5BFE" w:rsidRDefault="00100C4A" w:rsidP="00CD5BFE">
      <w:pPr>
        <w:pStyle w:val="CMDOutput"/>
      </w:pPr>
      <w:r w:rsidRPr="00CD5BFE">
        <w:t>REST APIs (Python) finished running.</w:t>
      </w:r>
    </w:p>
    <w:p w14:paraId="365208A8" w14:textId="129A4F2F" w:rsidR="005E6703" w:rsidRDefault="00100C4A" w:rsidP="005E6703">
      <w:pPr>
        <w:pStyle w:val="SubStepAlpha"/>
      </w:pPr>
      <w:r>
        <w:t xml:space="preserve">Copy and paste </w:t>
      </w:r>
      <w:r w:rsidR="00635F67" w:rsidRPr="003102B6">
        <w:rPr>
          <w:b/>
          <w:bCs/>
        </w:rPr>
        <w:t>02_get-network-device.py</w:t>
      </w:r>
      <w:r w:rsidR="00BE3A25">
        <w:t xml:space="preserve"> into the </w:t>
      </w:r>
      <w:r w:rsidR="00BE3A25" w:rsidRPr="00BE3A25">
        <w:rPr>
          <w:b/>
          <w:bCs/>
        </w:rPr>
        <w:t>main.py</w:t>
      </w:r>
      <w:r w:rsidR="00BE3A25">
        <w:t xml:space="preserve">. Change the URL and </w:t>
      </w:r>
      <w:r w:rsidR="00635F67">
        <w:t xml:space="preserve">run </w:t>
      </w:r>
      <w:r w:rsidR="003102B6">
        <w:t xml:space="preserve">it. </w:t>
      </w:r>
    </w:p>
    <w:p w14:paraId="12E44F1C" w14:textId="77777777" w:rsidR="00CD5BFE" w:rsidRDefault="00CD5BFE" w:rsidP="00CD5BFE">
      <w:pPr>
        <w:pStyle w:val="CMDOutput"/>
      </w:pPr>
      <w:r>
        <w:t>REST APIs (Python) finished running.</w:t>
      </w:r>
    </w:p>
    <w:p w14:paraId="5BBB9A38" w14:textId="77777777" w:rsidR="00CD5BFE" w:rsidRDefault="00CD5BFE" w:rsidP="00CD5BFE">
      <w:pPr>
        <w:pStyle w:val="CMDOutput"/>
      </w:pPr>
      <w:r>
        <w:t>Starting REST APIs (Python)...</w:t>
      </w:r>
    </w:p>
    <w:p w14:paraId="47184743" w14:textId="77777777" w:rsidR="00CD5BFE" w:rsidRDefault="00CD5BFE" w:rsidP="00CD5BFE">
      <w:pPr>
        <w:pStyle w:val="CMDOutput"/>
      </w:pPr>
      <w:r>
        <w:t>('Request status: ', 200)</w:t>
      </w:r>
    </w:p>
    <w:p w14:paraId="0972A4EB" w14:textId="77777777" w:rsidR="00CD5BFE" w:rsidRDefault="00CD5BFE" w:rsidP="00CD5BFE">
      <w:pPr>
        <w:pStyle w:val="CMDOutput"/>
      </w:pPr>
      <w:r>
        <w:t>('SWL1', '\t', '3650', '\t', '192.168.101.2')</w:t>
      </w:r>
    </w:p>
    <w:p w14:paraId="0E2D7B1B" w14:textId="77777777" w:rsidR="00CD5BFE" w:rsidRDefault="00CD5BFE" w:rsidP="00CD5BFE">
      <w:pPr>
        <w:pStyle w:val="CMDOutput"/>
      </w:pPr>
      <w:r>
        <w:t>('R1', '\t', 'ISR4300', '\t', '192.168.1.2')</w:t>
      </w:r>
    </w:p>
    <w:p w14:paraId="01D862F9" w14:textId="77777777" w:rsidR="00CD5BFE" w:rsidRDefault="00CD5BFE" w:rsidP="00CD5BFE">
      <w:pPr>
        <w:pStyle w:val="CMDOutput"/>
      </w:pPr>
      <w:r>
        <w:t>('R3', '\t', 'ISR4300', '\t', '192.168.2.1')</w:t>
      </w:r>
    </w:p>
    <w:p w14:paraId="6559ABB8" w14:textId="77777777" w:rsidR="00CD5BFE" w:rsidRDefault="00CD5BFE" w:rsidP="00CD5BFE">
      <w:pPr>
        <w:pStyle w:val="CMDOutput"/>
      </w:pPr>
      <w:r>
        <w:t>('SWR1', '\t', '3650', '\t', '10.0.1.2')</w:t>
      </w:r>
    </w:p>
    <w:p w14:paraId="3C1D93B4" w14:textId="77777777" w:rsidR="00CD5BFE" w:rsidRDefault="00CD5BFE" w:rsidP="00CD5BFE">
      <w:pPr>
        <w:pStyle w:val="CMDOutput"/>
      </w:pPr>
      <w:r>
        <w:t>('SWR2', '\t', '3650', '\t', '10.0.1.3')</w:t>
      </w:r>
    </w:p>
    <w:p w14:paraId="55B83369" w14:textId="77777777" w:rsidR="00CD5BFE" w:rsidRDefault="00CD5BFE" w:rsidP="00CD5BFE">
      <w:pPr>
        <w:pStyle w:val="CMDOutput"/>
      </w:pPr>
      <w:r>
        <w:t>('R2', '\t', 'ISR4300', '\t', '192.168.2.2')</w:t>
      </w:r>
    </w:p>
    <w:p w14:paraId="169926E0" w14:textId="77777777" w:rsidR="00CD5BFE" w:rsidRDefault="00CD5BFE" w:rsidP="00CD5BFE">
      <w:pPr>
        <w:pStyle w:val="CMDOutput"/>
      </w:pPr>
      <w:r>
        <w:t>('SWL2', '\t', '3650', '\t', '192.168.102.2')</w:t>
      </w:r>
    </w:p>
    <w:p w14:paraId="0C753027" w14:textId="77777777" w:rsidR="00CD5BFE" w:rsidRDefault="00CD5BFE" w:rsidP="00CD5BFE">
      <w:pPr>
        <w:pStyle w:val="CMDOutput"/>
      </w:pPr>
      <w:r>
        <w:t>('SWR4', '\t', '3650', '\t', '10.0.1.5')</w:t>
      </w:r>
    </w:p>
    <w:p w14:paraId="06C4F44E" w14:textId="77777777" w:rsidR="00CD5BFE" w:rsidRDefault="00CD5BFE" w:rsidP="00CD5BFE">
      <w:pPr>
        <w:pStyle w:val="CMDOutput"/>
      </w:pPr>
      <w:r>
        <w:t>('SWR3', '\t', '3650', '\t', '10.0.1.4')</w:t>
      </w:r>
    </w:p>
    <w:p w14:paraId="7A33E4A3" w14:textId="61859C11" w:rsidR="009D2340" w:rsidRDefault="00CD5BFE" w:rsidP="00CD5BFE">
      <w:pPr>
        <w:pStyle w:val="CMDOutput"/>
      </w:pPr>
      <w:r>
        <w:t>REST APIs (Python) finished running</w:t>
      </w:r>
    </w:p>
    <w:p w14:paraId="5DC11409" w14:textId="6237F844" w:rsidR="004C5D28" w:rsidRDefault="004C5D28" w:rsidP="004C5D28">
      <w:pPr>
        <w:pStyle w:val="ConfigWindow"/>
      </w:pPr>
      <w:r>
        <w:t>End of document</w:t>
      </w:r>
    </w:p>
    <w:sectPr w:rsidR="004C5D28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E7B86" w14:textId="77777777" w:rsidR="0073033F" w:rsidRDefault="0073033F" w:rsidP="00710659">
      <w:pPr>
        <w:spacing w:after="0" w:line="240" w:lineRule="auto"/>
      </w:pPr>
      <w:r>
        <w:separator/>
      </w:r>
    </w:p>
    <w:p w14:paraId="41659534" w14:textId="77777777" w:rsidR="0073033F" w:rsidRDefault="0073033F"/>
  </w:endnote>
  <w:endnote w:type="continuationSeparator" w:id="0">
    <w:p w14:paraId="029B8171" w14:textId="77777777" w:rsidR="0073033F" w:rsidRDefault="0073033F" w:rsidP="00710659">
      <w:pPr>
        <w:spacing w:after="0" w:line="240" w:lineRule="auto"/>
      </w:pPr>
      <w:r>
        <w:continuationSeparator/>
      </w:r>
    </w:p>
    <w:p w14:paraId="22C170D8" w14:textId="77777777" w:rsidR="0073033F" w:rsidRDefault="007303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3410A" w14:textId="4ADD1CEB" w:rsidR="00D15520" w:rsidRPr="00882B63" w:rsidRDefault="00D15520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D1D25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44F93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9E0C4" w14:textId="63573657" w:rsidR="00D15520" w:rsidRPr="00882B63" w:rsidRDefault="00D15520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D1D25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44F93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03F11" w14:textId="77777777" w:rsidR="0073033F" w:rsidRDefault="0073033F" w:rsidP="00710659">
      <w:pPr>
        <w:spacing w:after="0" w:line="240" w:lineRule="auto"/>
      </w:pPr>
      <w:r>
        <w:separator/>
      </w:r>
    </w:p>
    <w:p w14:paraId="69303130" w14:textId="77777777" w:rsidR="0073033F" w:rsidRDefault="0073033F"/>
  </w:footnote>
  <w:footnote w:type="continuationSeparator" w:id="0">
    <w:p w14:paraId="289CC415" w14:textId="77777777" w:rsidR="0073033F" w:rsidRDefault="0073033F" w:rsidP="00710659">
      <w:pPr>
        <w:spacing w:after="0" w:line="240" w:lineRule="auto"/>
      </w:pPr>
      <w:r>
        <w:continuationSeparator/>
      </w:r>
    </w:p>
    <w:p w14:paraId="211B24C9" w14:textId="77777777" w:rsidR="0073033F" w:rsidRDefault="007303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4EE9650FBAB24E2085FD0F059C3428E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C828532" w14:textId="472003B3" w:rsidR="00D15520" w:rsidRDefault="00E7283D" w:rsidP="008402F2">
        <w:pPr>
          <w:pStyle w:val="PageHead"/>
        </w:pPr>
        <w:r>
          <w:t>Packet Tracer - Implement REST APIs with an SDN Controller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A9A7B" w14:textId="77777777" w:rsidR="00D15520" w:rsidRDefault="00D15520" w:rsidP="006C3FCF">
    <w:pPr>
      <w:ind w:left="-288"/>
    </w:pPr>
    <w:r>
      <w:rPr>
        <w:noProof/>
      </w:rPr>
      <w:drawing>
        <wp:inline distT="0" distB="0" distL="0" distR="0" wp14:anchorId="2D48388A" wp14:editId="46ADDE7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 w:numId="12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4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17"/>
    <w:rsid w:val="00001BDF"/>
    <w:rsid w:val="0000380F"/>
    <w:rsid w:val="00004175"/>
    <w:rsid w:val="00004F2E"/>
    <w:rsid w:val="000059C9"/>
    <w:rsid w:val="000072B4"/>
    <w:rsid w:val="00012C22"/>
    <w:rsid w:val="000160F7"/>
    <w:rsid w:val="00016D5B"/>
    <w:rsid w:val="00016F30"/>
    <w:rsid w:val="0002047C"/>
    <w:rsid w:val="00021B9A"/>
    <w:rsid w:val="000242D6"/>
    <w:rsid w:val="00024EE5"/>
    <w:rsid w:val="00031314"/>
    <w:rsid w:val="00041AF6"/>
    <w:rsid w:val="00044E62"/>
    <w:rsid w:val="00050BA4"/>
    <w:rsid w:val="0005141D"/>
    <w:rsid w:val="00051738"/>
    <w:rsid w:val="0005242B"/>
    <w:rsid w:val="00052548"/>
    <w:rsid w:val="000561B6"/>
    <w:rsid w:val="00057917"/>
    <w:rsid w:val="00060696"/>
    <w:rsid w:val="00062D89"/>
    <w:rsid w:val="00067730"/>
    <w:rsid w:val="00067A67"/>
    <w:rsid w:val="00070C16"/>
    <w:rsid w:val="000759B2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074"/>
    <w:rsid w:val="0009378D"/>
    <w:rsid w:val="00097163"/>
    <w:rsid w:val="0009796C"/>
    <w:rsid w:val="00097A07"/>
    <w:rsid w:val="000A0D5F"/>
    <w:rsid w:val="000A22C8"/>
    <w:rsid w:val="000A6378"/>
    <w:rsid w:val="000B2344"/>
    <w:rsid w:val="000B7DE5"/>
    <w:rsid w:val="000C2118"/>
    <w:rsid w:val="000C333E"/>
    <w:rsid w:val="000C5EF2"/>
    <w:rsid w:val="000C6425"/>
    <w:rsid w:val="000C6E6E"/>
    <w:rsid w:val="000C7B7D"/>
    <w:rsid w:val="000D0E8C"/>
    <w:rsid w:val="000D2B4B"/>
    <w:rsid w:val="000D55B4"/>
    <w:rsid w:val="000E01D6"/>
    <w:rsid w:val="000E65F0"/>
    <w:rsid w:val="000E69F6"/>
    <w:rsid w:val="000F072C"/>
    <w:rsid w:val="000F2074"/>
    <w:rsid w:val="000F31D7"/>
    <w:rsid w:val="000F6743"/>
    <w:rsid w:val="00100018"/>
    <w:rsid w:val="001006C2"/>
    <w:rsid w:val="00100C4A"/>
    <w:rsid w:val="00101B45"/>
    <w:rsid w:val="00101BE8"/>
    <w:rsid w:val="00103401"/>
    <w:rsid w:val="00103A44"/>
    <w:rsid w:val="00103C81"/>
    <w:rsid w:val="00103D36"/>
    <w:rsid w:val="0010436E"/>
    <w:rsid w:val="0010613E"/>
    <w:rsid w:val="00106F8A"/>
    <w:rsid w:val="00107B2B"/>
    <w:rsid w:val="00110375"/>
    <w:rsid w:val="00112AC5"/>
    <w:rsid w:val="001133DD"/>
    <w:rsid w:val="00114820"/>
    <w:rsid w:val="001164B1"/>
    <w:rsid w:val="00120CBE"/>
    <w:rsid w:val="00121BAE"/>
    <w:rsid w:val="00125806"/>
    <w:rsid w:val="001261C4"/>
    <w:rsid w:val="00130A20"/>
    <w:rsid w:val="001314FB"/>
    <w:rsid w:val="001316A7"/>
    <w:rsid w:val="00132C2F"/>
    <w:rsid w:val="00133AF8"/>
    <w:rsid w:val="0013521E"/>
    <w:rsid w:val="001366EC"/>
    <w:rsid w:val="00137F1C"/>
    <w:rsid w:val="00141DF7"/>
    <w:rsid w:val="0014219C"/>
    <w:rsid w:val="001425ED"/>
    <w:rsid w:val="00143450"/>
    <w:rsid w:val="00144997"/>
    <w:rsid w:val="00144B9A"/>
    <w:rsid w:val="00145F70"/>
    <w:rsid w:val="001523C0"/>
    <w:rsid w:val="001535FE"/>
    <w:rsid w:val="00154E3A"/>
    <w:rsid w:val="00155352"/>
    <w:rsid w:val="00155E1F"/>
    <w:rsid w:val="0015651D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974"/>
    <w:rsid w:val="00191F00"/>
    <w:rsid w:val="00192758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7F3"/>
    <w:rsid w:val="001B67D8"/>
    <w:rsid w:val="001B6F95"/>
    <w:rsid w:val="001B76F8"/>
    <w:rsid w:val="001C05A1"/>
    <w:rsid w:val="001C1779"/>
    <w:rsid w:val="001C1D9E"/>
    <w:rsid w:val="001C4F07"/>
    <w:rsid w:val="001C5998"/>
    <w:rsid w:val="001C7C3B"/>
    <w:rsid w:val="001D315D"/>
    <w:rsid w:val="001D5B6F"/>
    <w:rsid w:val="001D5BFA"/>
    <w:rsid w:val="001E0AB8"/>
    <w:rsid w:val="001E38E0"/>
    <w:rsid w:val="001E4E72"/>
    <w:rsid w:val="001E62B3"/>
    <w:rsid w:val="001E6424"/>
    <w:rsid w:val="001F0171"/>
    <w:rsid w:val="001F051F"/>
    <w:rsid w:val="001F0D77"/>
    <w:rsid w:val="001F643A"/>
    <w:rsid w:val="001F7DD8"/>
    <w:rsid w:val="00200B80"/>
    <w:rsid w:val="00201928"/>
    <w:rsid w:val="00203E26"/>
    <w:rsid w:val="002042BD"/>
    <w:rsid w:val="0020449C"/>
    <w:rsid w:val="00204D16"/>
    <w:rsid w:val="002113B8"/>
    <w:rsid w:val="00214A34"/>
    <w:rsid w:val="0021536C"/>
    <w:rsid w:val="00215665"/>
    <w:rsid w:val="002163BB"/>
    <w:rsid w:val="0021792C"/>
    <w:rsid w:val="00220909"/>
    <w:rsid w:val="002240AB"/>
    <w:rsid w:val="00224514"/>
    <w:rsid w:val="00225E37"/>
    <w:rsid w:val="00226378"/>
    <w:rsid w:val="00231DCA"/>
    <w:rsid w:val="0023556E"/>
    <w:rsid w:val="00235792"/>
    <w:rsid w:val="00236A60"/>
    <w:rsid w:val="00242E3A"/>
    <w:rsid w:val="00243F72"/>
    <w:rsid w:val="00244174"/>
    <w:rsid w:val="00246492"/>
    <w:rsid w:val="002506CF"/>
    <w:rsid w:val="0025107F"/>
    <w:rsid w:val="00260CD4"/>
    <w:rsid w:val="002639D8"/>
    <w:rsid w:val="00265F77"/>
    <w:rsid w:val="00266C83"/>
    <w:rsid w:val="00266C88"/>
    <w:rsid w:val="00270FCC"/>
    <w:rsid w:val="002768DC"/>
    <w:rsid w:val="00294C8F"/>
    <w:rsid w:val="00297D22"/>
    <w:rsid w:val="002A0B2E"/>
    <w:rsid w:val="002A0DC1"/>
    <w:rsid w:val="002A2BC7"/>
    <w:rsid w:val="002A6C56"/>
    <w:rsid w:val="002C04C4"/>
    <w:rsid w:val="002C090C"/>
    <w:rsid w:val="002C1243"/>
    <w:rsid w:val="002C1815"/>
    <w:rsid w:val="002C475E"/>
    <w:rsid w:val="002C6AD6"/>
    <w:rsid w:val="002D5CC1"/>
    <w:rsid w:val="002D62AC"/>
    <w:rsid w:val="002D6C2A"/>
    <w:rsid w:val="002D7A86"/>
    <w:rsid w:val="002E1ADD"/>
    <w:rsid w:val="002F1B3A"/>
    <w:rsid w:val="002F23A8"/>
    <w:rsid w:val="002F45FF"/>
    <w:rsid w:val="002F66D3"/>
    <w:rsid w:val="002F6D17"/>
    <w:rsid w:val="00302887"/>
    <w:rsid w:val="00304BA0"/>
    <w:rsid w:val="003056EB"/>
    <w:rsid w:val="003071FF"/>
    <w:rsid w:val="003102B6"/>
    <w:rsid w:val="00310652"/>
    <w:rsid w:val="00311065"/>
    <w:rsid w:val="0031371D"/>
    <w:rsid w:val="0031789F"/>
    <w:rsid w:val="00320788"/>
    <w:rsid w:val="003233A3"/>
    <w:rsid w:val="003245D8"/>
    <w:rsid w:val="003276AE"/>
    <w:rsid w:val="00330ACA"/>
    <w:rsid w:val="00334C33"/>
    <w:rsid w:val="0034019C"/>
    <w:rsid w:val="0034218C"/>
    <w:rsid w:val="0034455D"/>
    <w:rsid w:val="0034604B"/>
    <w:rsid w:val="00346D17"/>
    <w:rsid w:val="00347972"/>
    <w:rsid w:val="0035310C"/>
    <w:rsid w:val="00353723"/>
    <w:rsid w:val="0035469B"/>
    <w:rsid w:val="003559CC"/>
    <w:rsid w:val="00355D4B"/>
    <w:rsid w:val="003569D7"/>
    <w:rsid w:val="003608AC"/>
    <w:rsid w:val="00363A23"/>
    <w:rsid w:val="0036440C"/>
    <w:rsid w:val="0036465A"/>
    <w:rsid w:val="00365C03"/>
    <w:rsid w:val="00384DC5"/>
    <w:rsid w:val="00390C38"/>
    <w:rsid w:val="00392748"/>
    <w:rsid w:val="00392C65"/>
    <w:rsid w:val="00392ED5"/>
    <w:rsid w:val="0039387E"/>
    <w:rsid w:val="00395600"/>
    <w:rsid w:val="00396594"/>
    <w:rsid w:val="003A19DC"/>
    <w:rsid w:val="003A1B45"/>
    <w:rsid w:val="003A220C"/>
    <w:rsid w:val="003A5DD6"/>
    <w:rsid w:val="003A7B15"/>
    <w:rsid w:val="003B256A"/>
    <w:rsid w:val="003B46FC"/>
    <w:rsid w:val="003B5767"/>
    <w:rsid w:val="003B7605"/>
    <w:rsid w:val="003C08AA"/>
    <w:rsid w:val="003C2A7B"/>
    <w:rsid w:val="003C49EF"/>
    <w:rsid w:val="003C6781"/>
    <w:rsid w:val="003C6BCA"/>
    <w:rsid w:val="003C7902"/>
    <w:rsid w:val="003D0BFF"/>
    <w:rsid w:val="003D15B3"/>
    <w:rsid w:val="003D386A"/>
    <w:rsid w:val="003D6EF1"/>
    <w:rsid w:val="003E5BE5"/>
    <w:rsid w:val="003E7D92"/>
    <w:rsid w:val="003F18D1"/>
    <w:rsid w:val="003F20EC"/>
    <w:rsid w:val="003F27CA"/>
    <w:rsid w:val="003F4F0E"/>
    <w:rsid w:val="003F6096"/>
    <w:rsid w:val="003F6E06"/>
    <w:rsid w:val="004017CD"/>
    <w:rsid w:val="00403C7A"/>
    <w:rsid w:val="004057A6"/>
    <w:rsid w:val="00405D47"/>
    <w:rsid w:val="00406554"/>
    <w:rsid w:val="00407755"/>
    <w:rsid w:val="00411A24"/>
    <w:rsid w:val="0041293B"/>
    <w:rsid w:val="004131B0"/>
    <w:rsid w:val="004135BF"/>
    <w:rsid w:val="00416C42"/>
    <w:rsid w:val="00422476"/>
    <w:rsid w:val="0042385C"/>
    <w:rsid w:val="004265C2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1D91"/>
    <w:rsid w:val="00462B9F"/>
    <w:rsid w:val="004659EE"/>
    <w:rsid w:val="00473E34"/>
    <w:rsid w:val="00476BA9"/>
    <w:rsid w:val="00481432"/>
    <w:rsid w:val="00481650"/>
    <w:rsid w:val="00482D86"/>
    <w:rsid w:val="0048430C"/>
    <w:rsid w:val="00487053"/>
    <w:rsid w:val="00490807"/>
    <w:rsid w:val="00492B20"/>
    <w:rsid w:val="004936C2"/>
    <w:rsid w:val="0049379C"/>
    <w:rsid w:val="004943A6"/>
    <w:rsid w:val="004A1CA0"/>
    <w:rsid w:val="004A22E9"/>
    <w:rsid w:val="004A4ACD"/>
    <w:rsid w:val="004A506C"/>
    <w:rsid w:val="004A5BC5"/>
    <w:rsid w:val="004A743C"/>
    <w:rsid w:val="004A7A66"/>
    <w:rsid w:val="004B023D"/>
    <w:rsid w:val="004B5FA1"/>
    <w:rsid w:val="004C0909"/>
    <w:rsid w:val="004C3F97"/>
    <w:rsid w:val="004C5D28"/>
    <w:rsid w:val="004D01F2"/>
    <w:rsid w:val="004D2CED"/>
    <w:rsid w:val="004D3339"/>
    <w:rsid w:val="004D353F"/>
    <w:rsid w:val="004D36D7"/>
    <w:rsid w:val="004D547E"/>
    <w:rsid w:val="004D682B"/>
    <w:rsid w:val="004E0C5A"/>
    <w:rsid w:val="004E6152"/>
    <w:rsid w:val="004F0A75"/>
    <w:rsid w:val="004F344A"/>
    <w:rsid w:val="004F4EC3"/>
    <w:rsid w:val="004F54CF"/>
    <w:rsid w:val="00504ED4"/>
    <w:rsid w:val="0050736F"/>
    <w:rsid w:val="00510639"/>
    <w:rsid w:val="00511791"/>
    <w:rsid w:val="00512B16"/>
    <w:rsid w:val="005139BE"/>
    <w:rsid w:val="00516142"/>
    <w:rsid w:val="0051681C"/>
    <w:rsid w:val="00520027"/>
    <w:rsid w:val="0052093C"/>
    <w:rsid w:val="00521B31"/>
    <w:rsid w:val="00522469"/>
    <w:rsid w:val="0052400A"/>
    <w:rsid w:val="00533F1D"/>
    <w:rsid w:val="00536277"/>
    <w:rsid w:val="00536F43"/>
    <w:rsid w:val="00542616"/>
    <w:rsid w:val="005468C1"/>
    <w:rsid w:val="005510BA"/>
    <w:rsid w:val="00552197"/>
    <w:rsid w:val="005538C8"/>
    <w:rsid w:val="00554B4E"/>
    <w:rsid w:val="00556C02"/>
    <w:rsid w:val="005576D0"/>
    <w:rsid w:val="00561BB2"/>
    <w:rsid w:val="00563249"/>
    <w:rsid w:val="00567097"/>
    <w:rsid w:val="00570A65"/>
    <w:rsid w:val="005762B1"/>
    <w:rsid w:val="00576FFC"/>
    <w:rsid w:val="00580456"/>
    <w:rsid w:val="00580E73"/>
    <w:rsid w:val="00585149"/>
    <w:rsid w:val="00592329"/>
    <w:rsid w:val="00593386"/>
    <w:rsid w:val="00596998"/>
    <w:rsid w:val="0059790F"/>
    <w:rsid w:val="005A110A"/>
    <w:rsid w:val="005A6E62"/>
    <w:rsid w:val="005B173C"/>
    <w:rsid w:val="005B2FB3"/>
    <w:rsid w:val="005C0E76"/>
    <w:rsid w:val="005C6DE5"/>
    <w:rsid w:val="005D2B29"/>
    <w:rsid w:val="005D354A"/>
    <w:rsid w:val="005D3E53"/>
    <w:rsid w:val="005D506C"/>
    <w:rsid w:val="005E3235"/>
    <w:rsid w:val="005E358D"/>
    <w:rsid w:val="005E4176"/>
    <w:rsid w:val="005E4876"/>
    <w:rsid w:val="005E65B5"/>
    <w:rsid w:val="005E6703"/>
    <w:rsid w:val="005F0301"/>
    <w:rsid w:val="005F3AE9"/>
    <w:rsid w:val="006007BB"/>
    <w:rsid w:val="00600B49"/>
    <w:rsid w:val="00601DC0"/>
    <w:rsid w:val="00602217"/>
    <w:rsid w:val="006034CB"/>
    <w:rsid w:val="00603503"/>
    <w:rsid w:val="00603C52"/>
    <w:rsid w:val="00605F6A"/>
    <w:rsid w:val="00606884"/>
    <w:rsid w:val="00607422"/>
    <w:rsid w:val="006131CE"/>
    <w:rsid w:val="0061336B"/>
    <w:rsid w:val="00617D6E"/>
    <w:rsid w:val="00620ED5"/>
    <w:rsid w:val="00622D61"/>
    <w:rsid w:val="00624198"/>
    <w:rsid w:val="00625E6B"/>
    <w:rsid w:val="006275D1"/>
    <w:rsid w:val="00635F67"/>
    <w:rsid w:val="00636C28"/>
    <w:rsid w:val="00637275"/>
    <w:rsid w:val="00640B6A"/>
    <w:rsid w:val="006428E5"/>
    <w:rsid w:val="00644958"/>
    <w:rsid w:val="006513FB"/>
    <w:rsid w:val="00652E7D"/>
    <w:rsid w:val="00656EEF"/>
    <w:rsid w:val="006576AF"/>
    <w:rsid w:val="00661A07"/>
    <w:rsid w:val="00672919"/>
    <w:rsid w:val="00677544"/>
    <w:rsid w:val="00681687"/>
    <w:rsid w:val="00686295"/>
    <w:rsid w:val="00686587"/>
    <w:rsid w:val="006904CF"/>
    <w:rsid w:val="00695EE2"/>
    <w:rsid w:val="0069660B"/>
    <w:rsid w:val="00697FD5"/>
    <w:rsid w:val="006A1B33"/>
    <w:rsid w:val="006A48F1"/>
    <w:rsid w:val="006A71A3"/>
    <w:rsid w:val="006B03F2"/>
    <w:rsid w:val="006B0608"/>
    <w:rsid w:val="006B14C1"/>
    <w:rsid w:val="006B1639"/>
    <w:rsid w:val="006B3044"/>
    <w:rsid w:val="006B5CA7"/>
    <w:rsid w:val="006B5E89"/>
    <w:rsid w:val="006C19B2"/>
    <w:rsid w:val="006C236A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0A70"/>
    <w:rsid w:val="006F1616"/>
    <w:rsid w:val="006F1CC4"/>
    <w:rsid w:val="006F2A86"/>
    <w:rsid w:val="006F3163"/>
    <w:rsid w:val="00704D6B"/>
    <w:rsid w:val="00705FEC"/>
    <w:rsid w:val="00710659"/>
    <w:rsid w:val="0071147A"/>
    <w:rsid w:val="0071185D"/>
    <w:rsid w:val="00711FA1"/>
    <w:rsid w:val="00712295"/>
    <w:rsid w:val="00721E01"/>
    <w:rsid w:val="007222AD"/>
    <w:rsid w:val="007267CF"/>
    <w:rsid w:val="0072757F"/>
    <w:rsid w:val="0073033F"/>
    <w:rsid w:val="00731F3F"/>
    <w:rsid w:val="007336E3"/>
    <w:rsid w:val="00733BAB"/>
    <w:rsid w:val="0073604C"/>
    <w:rsid w:val="00741E1A"/>
    <w:rsid w:val="007436BF"/>
    <w:rsid w:val="007443E9"/>
    <w:rsid w:val="00745DCE"/>
    <w:rsid w:val="0075281C"/>
    <w:rsid w:val="007537AD"/>
    <w:rsid w:val="00753D89"/>
    <w:rsid w:val="00753DDA"/>
    <w:rsid w:val="00754A6E"/>
    <w:rsid w:val="007550F9"/>
    <w:rsid w:val="007553D8"/>
    <w:rsid w:val="00755C9B"/>
    <w:rsid w:val="00756295"/>
    <w:rsid w:val="00760FE4"/>
    <w:rsid w:val="007636C2"/>
    <w:rsid w:val="00763D8B"/>
    <w:rsid w:val="007657F6"/>
    <w:rsid w:val="00765E47"/>
    <w:rsid w:val="00767836"/>
    <w:rsid w:val="0077125A"/>
    <w:rsid w:val="0078405B"/>
    <w:rsid w:val="00786F58"/>
    <w:rsid w:val="00787061"/>
    <w:rsid w:val="00787CC1"/>
    <w:rsid w:val="00792F4E"/>
    <w:rsid w:val="0079398D"/>
    <w:rsid w:val="00796C25"/>
    <w:rsid w:val="007972C8"/>
    <w:rsid w:val="007A2661"/>
    <w:rsid w:val="007A287C"/>
    <w:rsid w:val="007A3B2A"/>
    <w:rsid w:val="007A5F38"/>
    <w:rsid w:val="007B0C9D"/>
    <w:rsid w:val="007B20E2"/>
    <w:rsid w:val="007B5522"/>
    <w:rsid w:val="007B5E86"/>
    <w:rsid w:val="007C0EE0"/>
    <w:rsid w:val="007C1B71"/>
    <w:rsid w:val="007C2FBB"/>
    <w:rsid w:val="007C7164"/>
    <w:rsid w:val="007C7413"/>
    <w:rsid w:val="007D1984"/>
    <w:rsid w:val="007D2AFE"/>
    <w:rsid w:val="007D79FD"/>
    <w:rsid w:val="007E3264"/>
    <w:rsid w:val="007E3FEA"/>
    <w:rsid w:val="007E6402"/>
    <w:rsid w:val="007E6EAC"/>
    <w:rsid w:val="007F0A0B"/>
    <w:rsid w:val="007F3A60"/>
    <w:rsid w:val="007F3D0B"/>
    <w:rsid w:val="007F75DD"/>
    <w:rsid w:val="007F7C94"/>
    <w:rsid w:val="008004D8"/>
    <w:rsid w:val="00801515"/>
    <w:rsid w:val="00802FFA"/>
    <w:rsid w:val="008104E2"/>
    <w:rsid w:val="00810E4B"/>
    <w:rsid w:val="00814983"/>
    <w:rsid w:val="00814BAA"/>
    <w:rsid w:val="00816F0C"/>
    <w:rsid w:val="0082211C"/>
    <w:rsid w:val="00824295"/>
    <w:rsid w:val="00827A65"/>
    <w:rsid w:val="00830473"/>
    <w:rsid w:val="008308BC"/>
    <w:rsid w:val="008313F3"/>
    <w:rsid w:val="008363F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4984"/>
    <w:rsid w:val="00865199"/>
    <w:rsid w:val="00867EAF"/>
    <w:rsid w:val="00870763"/>
    <w:rsid w:val="008713EA"/>
    <w:rsid w:val="00872303"/>
    <w:rsid w:val="00873C6B"/>
    <w:rsid w:val="0087649C"/>
    <w:rsid w:val="00882B63"/>
    <w:rsid w:val="00883500"/>
    <w:rsid w:val="0088426A"/>
    <w:rsid w:val="008852BA"/>
    <w:rsid w:val="008877AB"/>
    <w:rsid w:val="00890108"/>
    <w:rsid w:val="0089181E"/>
    <w:rsid w:val="00893877"/>
    <w:rsid w:val="00894066"/>
    <w:rsid w:val="0089532C"/>
    <w:rsid w:val="00896165"/>
    <w:rsid w:val="00896681"/>
    <w:rsid w:val="008968A2"/>
    <w:rsid w:val="008A2749"/>
    <w:rsid w:val="008A3988"/>
    <w:rsid w:val="008A3A90"/>
    <w:rsid w:val="008A53AE"/>
    <w:rsid w:val="008B06D4"/>
    <w:rsid w:val="008B4F20"/>
    <w:rsid w:val="008B68E7"/>
    <w:rsid w:val="008B7FFD"/>
    <w:rsid w:val="008C2272"/>
    <w:rsid w:val="008C286A"/>
    <w:rsid w:val="008C2920"/>
    <w:rsid w:val="008C4307"/>
    <w:rsid w:val="008C7C85"/>
    <w:rsid w:val="008D23DF"/>
    <w:rsid w:val="008D3B5B"/>
    <w:rsid w:val="008D73BF"/>
    <w:rsid w:val="008D7F09"/>
    <w:rsid w:val="008E00D5"/>
    <w:rsid w:val="008E5B64"/>
    <w:rsid w:val="008E7C5E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B53"/>
    <w:rsid w:val="00927E36"/>
    <w:rsid w:val="00930070"/>
    <w:rsid w:val="00930386"/>
    <w:rsid w:val="009309F5"/>
    <w:rsid w:val="00933237"/>
    <w:rsid w:val="00933F28"/>
    <w:rsid w:val="009353AE"/>
    <w:rsid w:val="009400C3"/>
    <w:rsid w:val="009409B5"/>
    <w:rsid w:val="00942299"/>
    <w:rsid w:val="009453F7"/>
    <w:rsid w:val="009476C0"/>
    <w:rsid w:val="00952303"/>
    <w:rsid w:val="00954DE4"/>
    <w:rsid w:val="0095758D"/>
    <w:rsid w:val="00961227"/>
    <w:rsid w:val="00963E34"/>
    <w:rsid w:val="00964DFA"/>
    <w:rsid w:val="00965D0C"/>
    <w:rsid w:val="00970A69"/>
    <w:rsid w:val="009732F7"/>
    <w:rsid w:val="00980770"/>
    <w:rsid w:val="0098155C"/>
    <w:rsid w:val="00981CCA"/>
    <w:rsid w:val="00983B77"/>
    <w:rsid w:val="00996053"/>
    <w:rsid w:val="0099682E"/>
    <w:rsid w:val="00997E71"/>
    <w:rsid w:val="009A036A"/>
    <w:rsid w:val="009A0B2F"/>
    <w:rsid w:val="009A1CF4"/>
    <w:rsid w:val="009A37D7"/>
    <w:rsid w:val="009A4E17"/>
    <w:rsid w:val="009A6955"/>
    <w:rsid w:val="009B0697"/>
    <w:rsid w:val="009B341C"/>
    <w:rsid w:val="009B5747"/>
    <w:rsid w:val="009B6FB1"/>
    <w:rsid w:val="009C0B81"/>
    <w:rsid w:val="009C3182"/>
    <w:rsid w:val="009D2340"/>
    <w:rsid w:val="009D2C27"/>
    <w:rsid w:val="009D3DB7"/>
    <w:rsid w:val="009D4607"/>
    <w:rsid w:val="009D503E"/>
    <w:rsid w:val="009E2309"/>
    <w:rsid w:val="009E42B9"/>
    <w:rsid w:val="009E4E17"/>
    <w:rsid w:val="009E54B9"/>
    <w:rsid w:val="009F4C2E"/>
    <w:rsid w:val="00A013DD"/>
    <w:rsid w:val="00A014A3"/>
    <w:rsid w:val="00A027CC"/>
    <w:rsid w:val="00A0412D"/>
    <w:rsid w:val="00A142D7"/>
    <w:rsid w:val="00A15DF0"/>
    <w:rsid w:val="00A170E4"/>
    <w:rsid w:val="00A21211"/>
    <w:rsid w:val="00A2576D"/>
    <w:rsid w:val="00A30F8A"/>
    <w:rsid w:val="00A317F7"/>
    <w:rsid w:val="00A32422"/>
    <w:rsid w:val="00A33890"/>
    <w:rsid w:val="00A34E7F"/>
    <w:rsid w:val="00A4156A"/>
    <w:rsid w:val="00A4174E"/>
    <w:rsid w:val="00A46F0A"/>
    <w:rsid w:val="00A46F25"/>
    <w:rsid w:val="00A47CC2"/>
    <w:rsid w:val="00A502BA"/>
    <w:rsid w:val="00A5384D"/>
    <w:rsid w:val="00A56D4C"/>
    <w:rsid w:val="00A57B56"/>
    <w:rsid w:val="00A60146"/>
    <w:rsid w:val="00A601A9"/>
    <w:rsid w:val="00A601B0"/>
    <w:rsid w:val="00A60F6F"/>
    <w:rsid w:val="00A61E3D"/>
    <w:rsid w:val="00A622C4"/>
    <w:rsid w:val="00A6283D"/>
    <w:rsid w:val="00A67072"/>
    <w:rsid w:val="00A676FF"/>
    <w:rsid w:val="00A7123B"/>
    <w:rsid w:val="00A729FF"/>
    <w:rsid w:val="00A73EBA"/>
    <w:rsid w:val="00A754B4"/>
    <w:rsid w:val="00A76665"/>
    <w:rsid w:val="00A76749"/>
    <w:rsid w:val="00A80574"/>
    <w:rsid w:val="00A807C1"/>
    <w:rsid w:val="00A80E49"/>
    <w:rsid w:val="00A82658"/>
    <w:rsid w:val="00A83374"/>
    <w:rsid w:val="00A837B6"/>
    <w:rsid w:val="00A96172"/>
    <w:rsid w:val="00A96D52"/>
    <w:rsid w:val="00A97C5F"/>
    <w:rsid w:val="00A97E59"/>
    <w:rsid w:val="00AA48F5"/>
    <w:rsid w:val="00AA609F"/>
    <w:rsid w:val="00AB024F"/>
    <w:rsid w:val="00AB0D6A"/>
    <w:rsid w:val="00AB43B3"/>
    <w:rsid w:val="00AB47F2"/>
    <w:rsid w:val="00AB49B9"/>
    <w:rsid w:val="00AB501D"/>
    <w:rsid w:val="00AB758A"/>
    <w:rsid w:val="00AC027E"/>
    <w:rsid w:val="00AC05AB"/>
    <w:rsid w:val="00AC1AFF"/>
    <w:rsid w:val="00AC1E7E"/>
    <w:rsid w:val="00AC4886"/>
    <w:rsid w:val="00AC507D"/>
    <w:rsid w:val="00AC66E4"/>
    <w:rsid w:val="00AD0118"/>
    <w:rsid w:val="00AD04F2"/>
    <w:rsid w:val="00AD19A0"/>
    <w:rsid w:val="00AD4578"/>
    <w:rsid w:val="00AD4E7A"/>
    <w:rsid w:val="00AD68E9"/>
    <w:rsid w:val="00AD761F"/>
    <w:rsid w:val="00AE15EF"/>
    <w:rsid w:val="00AE56C0"/>
    <w:rsid w:val="00AE5C17"/>
    <w:rsid w:val="00AE7A98"/>
    <w:rsid w:val="00AF48B1"/>
    <w:rsid w:val="00AF7ACC"/>
    <w:rsid w:val="00B00914"/>
    <w:rsid w:val="00B01DD1"/>
    <w:rsid w:val="00B02859"/>
    <w:rsid w:val="00B02A8E"/>
    <w:rsid w:val="00B052EE"/>
    <w:rsid w:val="00B1081F"/>
    <w:rsid w:val="00B220BE"/>
    <w:rsid w:val="00B2496B"/>
    <w:rsid w:val="00B25B95"/>
    <w:rsid w:val="00B27499"/>
    <w:rsid w:val="00B3010D"/>
    <w:rsid w:val="00B33E14"/>
    <w:rsid w:val="00B35151"/>
    <w:rsid w:val="00B377E4"/>
    <w:rsid w:val="00B42FBA"/>
    <w:rsid w:val="00B433F2"/>
    <w:rsid w:val="00B458E8"/>
    <w:rsid w:val="00B47940"/>
    <w:rsid w:val="00B5397B"/>
    <w:rsid w:val="00B53EE9"/>
    <w:rsid w:val="00B6183E"/>
    <w:rsid w:val="00B62809"/>
    <w:rsid w:val="00B703D6"/>
    <w:rsid w:val="00B72F2A"/>
    <w:rsid w:val="00B74716"/>
    <w:rsid w:val="00B7675A"/>
    <w:rsid w:val="00B76D64"/>
    <w:rsid w:val="00B81898"/>
    <w:rsid w:val="00B82DED"/>
    <w:rsid w:val="00B83A39"/>
    <w:rsid w:val="00B8606B"/>
    <w:rsid w:val="00B864EA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2EBE"/>
    <w:rsid w:val="00BB4D9B"/>
    <w:rsid w:val="00BB73FF"/>
    <w:rsid w:val="00BB7688"/>
    <w:rsid w:val="00BB76DD"/>
    <w:rsid w:val="00BB7AEC"/>
    <w:rsid w:val="00BB7D06"/>
    <w:rsid w:val="00BC62BB"/>
    <w:rsid w:val="00BC7423"/>
    <w:rsid w:val="00BC7CAC"/>
    <w:rsid w:val="00BD4275"/>
    <w:rsid w:val="00BD57CC"/>
    <w:rsid w:val="00BD6D76"/>
    <w:rsid w:val="00BE3A25"/>
    <w:rsid w:val="00BE3A73"/>
    <w:rsid w:val="00BE56B3"/>
    <w:rsid w:val="00BE676D"/>
    <w:rsid w:val="00BF04E8"/>
    <w:rsid w:val="00BF16BF"/>
    <w:rsid w:val="00BF31D5"/>
    <w:rsid w:val="00BF4D1F"/>
    <w:rsid w:val="00BF76BE"/>
    <w:rsid w:val="00C01167"/>
    <w:rsid w:val="00C01A8C"/>
    <w:rsid w:val="00C01B2A"/>
    <w:rsid w:val="00C02A73"/>
    <w:rsid w:val="00C02F9B"/>
    <w:rsid w:val="00C063D2"/>
    <w:rsid w:val="00C06747"/>
    <w:rsid w:val="00C07FD9"/>
    <w:rsid w:val="00C10955"/>
    <w:rsid w:val="00C11C4D"/>
    <w:rsid w:val="00C162C0"/>
    <w:rsid w:val="00C1712C"/>
    <w:rsid w:val="00C17446"/>
    <w:rsid w:val="00C20634"/>
    <w:rsid w:val="00C212E0"/>
    <w:rsid w:val="00C23E16"/>
    <w:rsid w:val="00C27E37"/>
    <w:rsid w:val="00C31454"/>
    <w:rsid w:val="00C32713"/>
    <w:rsid w:val="00C351B8"/>
    <w:rsid w:val="00C410D9"/>
    <w:rsid w:val="00C44DB7"/>
    <w:rsid w:val="00C4510A"/>
    <w:rsid w:val="00C47F2E"/>
    <w:rsid w:val="00C52BA6"/>
    <w:rsid w:val="00C570AD"/>
    <w:rsid w:val="00C57A1A"/>
    <w:rsid w:val="00C60BBD"/>
    <w:rsid w:val="00C6258F"/>
    <w:rsid w:val="00C62C41"/>
    <w:rsid w:val="00C63DF6"/>
    <w:rsid w:val="00C63E58"/>
    <w:rsid w:val="00C63F6F"/>
    <w:rsid w:val="00C6495E"/>
    <w:rsid w:val="00C665A2"/>
    <w:rsid w:val="00C670EE"/>
    <w:rsid w:val="00C67E3B"/>
    <w:rsid w:val="00C71F4C"/>
    <w:rsid w:val="00C73E03"/>
    <w:rsid w:val="00C750F7"/>
    <w:rsid w:val="00C77B29"/>
    <w:rsid w:val="00C82770"/>
    <w:rsid w:val="00C87039"/>
    <w:rsid w:val="00C8718B"/>
    <w:rsid w:val="00C872E4"/>
    <w:rsid w:val="00C878D9"/>
    <w:rsid w:val="00C90311"/>
    <w:rsid w:val="00C91C26"/>
    <w:rsid w:val="00C96801"/>
    <w:rsid w:val="00CA29F0"/>
    <w:rsid w:val="00CA2BB2"/>
    <w:rsid w:val="00CA4840"/>
    <w:rsid w:val="00CA73D5"/>
    <w:rsid w:val="00CB2FC9"/>
    <w:rsid w:val="00CB5068"/>
    <w:rsid w:val="00CB7D2B"/>
    <w:rsid w:val="00CC1C87"/>
    <w:rsid w:val="00CC3000"/>
    <w:rsid w:val="00CC4859"/>
    <w:rsid w:val="00CC5C3D"/>
    <w:rsid w:val="00CC7A35"/>
    <w:rsid w:val="00CD072A"/>
    <w:rsid w:val="00CD1070"/>
    <w:rsid w:val="00CD40B1"/>
    <w:rsid w:val="00CD425C"/>
    <w:rsid w:val="00CD51E0"/>
    <w:rsid w:val="00CD5BFE"/>
    <w:rsid w:val="00CD7F73"/>
    <w:rsid w:val="00CE0F4B"/>
    <w:rsid w:val="00CE26C5"/>
    <w:rsid w:val="00CE36AF"/>
    <w:rsid w:val="00CE47F3"/>
    <w:rsid w:val="00CE54DD"/>
    <w:rsid w:val="00CE6CC7"/>
    <w:rsid w:val="00CF0DA5"/>
    <w:rsid w:val="00CF12AA"/>
    <w:rsid w:val="00CF26E3"/>
    <w:rsid w:val="00CF27A5"/>
    <w:rsid w:val="00CF453A"/>
    <w:rsid w:val="00CF5D31"/>
    <w:rsid w:val="00CF5F3B"/>
    <w:rsid w:val="00CF7733"/>
    <w:rsid w:val="00CF791A"/>
    <w:rsid w:val="00D00513"/>
    <w:rsid w:val="00D00D7D"/>
    <w:rsid w:val="00D030AE"/>
    <w:rsid w:val="00D0404D"/>
    <w:rsid w:val="00D107C1"/>
    <w:rsid w:val="00D139C8"/>
    <w:rsid w:val="00D15520"/>
    <w:rsid w:val="00D17F81"/>
    <w:rsid w:val="00D23782"/>
    <w:rsid w:val="00D2758C"/>
    <w:rsid w:val="00D275CA"/>
    <w:rsid w:val="00D2789B"/>
    <w:rsid w:val="00D309BA"/>
    <w:rsid w:val="00D31AC8"/>
    <w:rsid w:val="00D345AB"/>
    <w:rsid w:val="00D400F1"/>
    <w:rsid w:val="00D41566"/>
    <w:rsid w:val="00D44F93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371E"/>
    <w:rsid w:val="00D66A7B"/>
    <w:rsid w:val="00D729DE"/>
    <w:rsid w:val="00D75B6A"/>
    <w:rsid w:val="00D762A9"/>
    <w:rsid w:val="00D776FF"/>
    <w:rsid w:val="00D778DF"/>
    <w:rsid w:val="00D83A57"/>
    <w:rsid w:val="00D84BDA"/>
    <w:rsid w:val="00D86D9E"/>
    <w:rsid w:val="00D87013"/>
    <w:rsid w:val="00D876A8"/>
    <w:rsid w:val="00D87F26"/>
    <w:rsid w:val="00D913F0"/>
    <w:rsid w:val="00D92C74"/>
    <w:rsid w:val="00D93063"/>
    <w:rsid w:val="00D933B0"/>
    <w:rsid w:val="00D951FC"/>
    <w:rsid w:val="00D977E8"/>
    <w:rsid w:val="00D978B9"/>
    <w:rsid w:val="00D97B16"/>
    <w:rsid w:val="00DA119B"/>
    <w:rsid w:val="00DA6B1C"/>
    <w:rsid w:val="00DA7DFA"/>
    <w:rsid w:val="00DB1C89"/>
    <w:rsid w:val="00DB2072"/>
    <w:rsid w:val="00DB26AA"/>
    <w:rsid w:val="00DB3763"/>
    <w:rsid w:val="00DB4029"/>
    <w:rsid w:val="00DB5F4D"/>
    <w:rsid w:val="00DB66F2"/>
    <w:rsid w:val="00DB6DA5"/>
    <w:rsid w:val="00DC076B"/>
    <w:rsid w:val="00DC186F"/>
    <w:rsid w:val="00DC252F"/>
    <w:rsid w:val="00DC4840"/>
    <w:rsid w:val="00DC6050"/>
    <w:rsid w:val="00DC6445"/>
    <w:rsid w:val="00DD1D25"/>
    <w:rsid w:val="00DD35E1"/>
    <w:rsid w:val="00DD43EA"/>
    <w:rsid w:val="00DD5BBB"/>
    <w:rsid w:val="00DE3EA5"/>
    <w:rsid w:val="00DE6F44"/>
    <w:rsid w:val="00DF1807"/>
    <w:rsid w:val="00DF1B58"/>
    <w:rsid w:val="00DF1D68"/>
    <w:rsid w:val="00E009DA"/>
    <w:rsid w:val="00E037D9"/>
    <w:rsid w:val="00E04927"/>
    <w:rsid w:val="00E05464"/>
    <w:rsid w:val="00E11A48"/>
    <w:rsid w:val="00E11FEB"/>
    <w:rsid w:val="00E12E78"/>
    <w:rsid w:val="00E130EB"/>
    <w:rsid w:val="00E162CD"/>
    <w:rsid w:val="00E17FA5"/>
    <w:rsid w:val="00E2168D"/>
    <w:rsid w:val="00E21BFE"/>
    <w:rsid w:val="00E21C88"/>
    <w:rsid w:val="00E223AC"/>
    <w:rsid w:val="00E22864"/>
    <w:rsid w:val="00E25BAB"/>
    <w:rsid w:val="00E26930"/>
    <w:rsid w:val="00E27257"/>
    <w:rsid w:val="00E27F4F"/>
    <w:rsid w:val="00E33C65"/>
    <w:rsid w:val="00E34A2B"/>
    <w:rsid w:val="00E373F4"/>
    <w:rsid w:val="00E425DE"/>
    <w:rsid w:val="00E449D0"/>
    <w:rsid w:val="00E44A34"/>
    <w:rsid w:val="00E4506A"/>
    <w:rsid w:val="00E4720A"/>
    <w:rsid w:val="00E53A4C"/>
    <w:rsid w:val="00E53F99"/>
    <w:rsid w:val="00E556DC"/>
    <w:rsid w:val="00E56510"/>
    <w:rsid w:val="00E62EA8"/>
    <w:rsid w:val="00E67A6E"/>
    <w:rsid w:val="00E70096"/>
    <w:rsid w:val="00E71B43"/>
    <w:rsid w:val="00E7283D"/>
    <w:rsid w:val="00E81612"/>
    <w:rsid w:val="00E82BD7"/>
    <w:rsid w:val="00E82DF6"/>
    <w:rsid w:val="00E859E3"/>
    <w:rsid w:val="00E87D18"/>
    <w:rsid w:val="00E87D62"/>
    <w:rsid w:val="00E94B8A"/>
    <w:rsid w:val="00E97333"/>
    <w:rsid w:val="00EA486E"/>
    <w:rsid w:val="00EA4FA3"/>
    <w:rsid w:val="00EA6DF3"/>
    <w:rsid w:val="00EB001B"/>
    <w:rsid w:val="00EB2E80"/>
    <w:rsid w:val="00EB3082"/>
    <w:rsid w:val="00EB56E7"/>
    <w:rsid w:val="00EB6C33"/>
    <w:rsid w:val="00EB7AF8"/>
    <w:rsid w:val="00EC1DEA"/>
    <w:rsid w:val="00EC6F62"/>
    <w:rsid w:val="00ED2EA2"/>
    <w:rsid w:val="00ED6019"/>
    <w:rsid w:val="00ED7830"/>
    <w:rsid w:val="00EE2BFF"/>
    <w:rsid w:val="00EE3909"/>
    <w:rsid w:val="00EE6AE5"/>
    <w:rsid w:val="00EF4205"/>
    <w:rsid w:val="00EF5939"/>
    <w:rsid w:val="00F01714"/>
    <w:rsid w:val="00F0258F"/>
    <w:rsid w:val="00F02D06"/>
    <w:rsid w:val="00F04F43"/>
    <w:rsid w:val="00F056E5"/>
    <w:rsid w:val="00F06FDD"/>
    <w:rsid w:val="00F0705C"/>
    <w:rsid w:val="00F076CE"/>
    <w:rsid w:val="00F10819"/>
    <w:rsid w:val="00F11219"/>
    <w:rsid w:val="00F1629B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0A92"/>
    <w:rsid w:val="00F30DF9"/>
    <w:rsid w:val="00F31E85"/>
    <w:rsid w:val="00F34A37"/>
    <w:rsid w:val="00F4135D"/>
    <w:rsid w:val="00F41F1B"/>
    <w:rsid w:val="00F435D4"/>
    <w:rsid w:val="00F43DB3"/>
    <w:rsid w:val="00F46BD9"/>
    <w:rsid w:val="00F609E3"/>
    <w:rsid w:val="00F60BE0"/>
    <w:rsid w:val="00F6280E"/>
    <w:rsid w:val="00F666EC"/>
    <w:rsid w:val="00F7050A"/>
    <w:rsid w:val="00F75533"/>
    <w:rsid w:val="00F8036D"/>
    <w:rsid w:val="00F809DC"/>
    <w:rsid w:val="00F84FD4"/>
    <w:rsid w:val="00F859EE"/>
    <w:rsid w:val="00F86EB0"/>
    <w:rsid w:val="00F91312"/>
    <w:rsid w:val="00F947EB"/>
    <w:rsid w:val="00FA154B"/>
    <w:rsid w:val="00FA35BD"/>
    <w:rsid w:val="00FA3811"/>
    <w:rsid w:val="00FA3B9F"/>
    <w:rsid w:val="00FA3F06"/>
    <w:rsid w:val="00FA4A26"/>
    <w:rsid w:val="00FA7084"/>
    <w:rsid w:val="00FA7BEF"/>
    <w:rsid w:val="00FB0420"/>
    <w:rsid w:val="00FB0B1B"/>
    <w:rsid w:val="00FB1105"/>
    <w:rsid w:val="00FB1929"/>
    <w:rsid w:val="00FB412F"/>
    <w:rsid w:val="00FB5FD9"/>
    <w:rsid w:val="00FB6713"/>
    <w:rsid w:val="00FB7FD6"/>
    <w:rsid w:val="00FB7FFE"/>
    <w:rsid w:val="00FC2CBC"/>
    <w:rsid w:val="00FD1398"/>
    <w:rsid w:val="00FD2F32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578"/>
    <w:rsid w:val="00FE53F2"/>
    <w:rsid w:val="00FE661F"/>
    <w:rsid w:val="00FF0400"/>
    <w:rsid w:val="00FF3D6B"/>
    <w:rsid w:val="00FF5407"/>
    <w:rsid w:val="00FF563E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AF691"/>
  <w15:docId w15:val="{205BB689-C34F-4CD2-8EAC-A6859876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C5D28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482D86"/>
    <w:pPr>
      <w:numPr>
        <w:numId w:val="11"/>
      </w:numPr>
    </w:pPr>
  </w:style>
  <w:style w:type="character" w:styleId="Hyperlink">
    <w:name w:val="Hyperlink"/>
    <w:basedOn w:val="DefaultParagraphFont"/>
    <w:unhideWhenUsed/>
    <w:rsid w:val="00C067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8000/api/v1/ho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Net\1.0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9650FBAB24E2085FD0F059C342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DFE3A-CD81-4297-8EA6-D6152D186A29}"/>
      </w:docPartPr>
      <w:docPartBody>
        <w:p w:rsidR="003630E1" w:rsidRDefault="00483462">
          <w:pPr>
            <w:pStyle w:val="4EE9650FBAB24E2085FD0F059C3428E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62"/>
    <w:rsid w:val="001155B7"/>
    <w:rsid w:val="00116832"/>
    <w:rsid w:val="00157648"/>
    <w:rsid w:val="002A71EE"/>
    <w:rsid w:val="0036221B"/>
    <w:rsid w:val="003630E1"/>
    <w:rsid w:val="00483462"/>
    <w:rsid w:val="004F3664"/>
    <w:rsid w:val="005D2898"/>
    <w:rsid w:val="00644376"/>
    <w:rsid w:val="009F5CA4"/>
    <w:rsid w:val="00FE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EE9650FBAB24E2085FD0F059C3428E2">
    <w:name w:val="4EE9650FBAB24E2085FD0F059C3428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665BE4-C203-4ADC-A96A-36AF39CB5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5</TotalTime>
  <Pages>8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REST APIs with an SDN Controller</vt:lpstr>
    </vt:vector>
  </TitlesOfParts>
  <Company>Cisco Systems, Inc.</Company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REST APIs with an SDN Controller</dc:title>
  <dc:creator>Allan Johnson</dc:creator>
  <dc:description>2020</dc:description>
  <cp:lastModifiedBy>Suk-Yi Pennock -X (spennock - UNICON INC at Cisco)</cp:lastModifiedBy>
  <cp:revision>4</cp:revision>
  <cp:lastPrinted>2020-07-20T14:29:00Z</cp:lastPrinted>
  <dcterms:created xsi:type="dcterms:W3CDTF">2020-06-22T23:01:00Z</dcterms:created>
  <dcterms:modified xsi:type="dcterms:W3CDTF">2020-07-20T14:30:00Z</dcterms:modified>
</cp:coreProperties>
</file>