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8E39" w14:textId="392336B8" w:rsidR="004D36D7" w:rsidRPr="00FD4A68" w:rsidRDefault="006642D7" w:rsidP="00FD163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27E7CEC0928414FAA806066071BC6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D1637" w:rsidRPr="00927032">
            <w:t xml:space="preserve">Lab - Use NETCONF to Access an IOS XE </w:t>
          </w:r>
          <w:r w:rsidR="00680360">
            <w:t>Device</w:t>
          </w:r>
        </w:sdtContent>
      </w:sdt>
      <w:r w:rsidR="004D36D7" w:rsidRPr="00FD1637">
        <w:t xml:space="preserve"> </w:t>
      </w:r>
      <w:r w:rsidR="00D84BDA" w:rsidRPr="00FD4A68">
        <w:rPr>
          <w:rStyle w:val="LabTitleInstVersred"/>
        </w:rPr>
        <w:t>(Instructor Version)</w:t>
      </w:r>
    </w:p>
    <w:p w14:paraId="4087D130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4C3F811F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3B496ACA" w14:textId="77777777" w:rsidR="001E7C2F" w:rsidRDefault="00243FA5" w:rsidP="00243FA5">
      <w:pPr>
        <w:pStyle w:val="BodyTextL25Bold"/>
      </w:pPr>
      <w:r>
        <w:t xml:space="preserve">Part 1: </w:t>
      </w:r>
      <w:r w:rsidR="001E7C2F">
        <w:t>Build the Network and Verify Connectivity</w:t>
      </w:r>
    </w:p>
    <w:p w14:paraId="0A9289C6" w14:textId="77777777" w:rsidR="00243FA5" w:rsidRPr="004C0909" w:rsidRDefault="001E7C2F" w:rsidP="00243FA5">
      <w:pPr>
        <w:pStyle w:val="BodyTextL25Bold"/>
      </w:pPr>
      <w:r>
        <w:t xml:space="preserve">Part 2: </w:t>
      </w:r>
      <w:r w:rsidR="006B0BF4" w:rsidRPr="006B0BF4">
        <w:t>Use a NETCONF Session to Gather Information</w:t>
      </w:r>
    </w:p>
    <w:p w14:paraId="32BC21DC" w14:textId="77777777" w:rsidR="00243FA5" w:rsidRDefault="00243FA5" w:rsidP="00243FA5">
      <w:pPr>
        <w:pStyle w:val="BodyTextL25Bold"/>
      </w:pPr>
      <w:r>
        <w:t xml:space="preserve">Part </w:t>
      </w:r>
      <w:r w:rsidR="001E7C2F">
        <w:t>3</w:t>
      </w:r>
      <w:r>
        <w:t xml:space="preserve">: </w:t>
      </w:r>
      <w:r w:rsidR="00E92396">
        <w:t>Use ncclient to Connect to NETCONF</w:t>
      </w:r>
    </w:p>
    <w:p w14:paraId="766BBFD9" w14:textId="77777777" w:rsidR="00243FA5" w:rsidRDefault="00243FA5" w:rsidP="00243FA5">
      <w:pPr>
        <w:pStyle w:val="BodyTextL25Bold"/>
      </w:pPr>
      <w:r>
        <w:t xml:space="preserve">Part </w:t>
      </w:r>
      <w:r w:rsidR="001E7C2F">
        <w:t>4</w:t>
      </w:r>
      <w:r>
        <w:t xml:space="preserve">: </w:t>
      </w:r>
      <w:r w:rsidR="00E92396">
        <w:t>Use ncclient to Retrieve the Configuration</w:t>
      </w:r>
    </w:p>
    <w:p w14:paraId="1EABDA40" w14:textId="7BDCB51B" w:rsidR="00E92396" w:rsidRDefault="00E92396" w:rsidP="00243FA5">
      <w:pPr>
        <w:pStyle w:val="BodyTextL25Bold"/>
      </w:pPr>
      <w:r>
        <w:t xml:space="preserve">Part </w:t>
      </w:r>
      <w:r w:rsidR="001E7C2F">
        <w:t>5</w:t>
      </w:r>
      <w:r>
        <w:t>: Use ncclient to Configure a Device</w:t>
      </w:r>
    </w:p>
    <w:p w14:paraId="5D1CD494" w14:textId="09D3E4E5" w:rsidR="00680360" w:rsidRDefault="00680360" w:rsidP="00243FA5">
      <w:pPr>
        <w:pStyle w:val="BodyTextL25Bold"/>
      </w:pPr>
      <w:r w:rsidRPr="00680360">
        <w:t>Part 6: Challenge: Modify the Program Used in This Lab</w:t>
      </w:r>
    </w:p>
    <w:p w14:paraId="41E08AD0" w14:textId="77777777" w:rsidR="00D778DF" w:rsidRDefault="00D778DF" w:rsidP="00D452F4">
      <w:pPr>
        <w:pStyle w:val="Heading1"/>
      </w:pPr>
      <w:r w:rsidRPr="00E70096">
        <w:t>Background / Scenario</w:t>
      </w:r>
    </w:p>
    <w:p w14:paraId="5E3A24ED" w14:textId="5518F945" w:rsidR="00E92396" w:rsidRDefault="00E92396" w:rsidP="005F0301">
      <w:pPr>
        <w:pStyle w:val="BodyTextL25"/>
      </w:pPr>
      <w:r>
        <w:t>The Network Configuration Protocol (NETCONF)</w:t>
      </w:r>
      <w:r w:rsidR="001E7C2F">
        <w:t>,</w:t>
      </w:r>
      <w:r>
        <w:t xml:space="preserve"> defined in RFCs 4741 and 6241</w:t>
      </w:r>
      <w:r w:rsidR="001E7C2F">
        <w:t>,</w:t>
      </w:r>
      <w:r>
        <w:t xml:space="preserve"> uses YANG data models to communicate with various devices on the network. </w:t>
      </w:r>
      <w:r w:rsidR="0084695E">
        <w:t xml:space="preserve">YANG (yet another next generation) is a data modeling language. This language defines the data that is sent over network management protocols, like NETCONF. </w:t>
      </w:r>
      <w:r w:rsidR="00154A62">
        <w:t>When using NETCONF to access</w:t>
      </w:r>
      <w:r w:rsidR="001E7C2F">
        <w:t xml:space="preserve"> an</w:t>
      </w:r>
      <w:r w:rsidR="00154A62">
        <w:t xml:space="preserve"> IOS XE device, the data </w:t>
      </w:r>
      <w:r w:rsidR="000F7560">
        <w:t xml:space="preserve">is </w:t>
      </w:r>
      <w:r w:rsidR="00154A62">
        <w:t xml:space="preserve">returned </w:t>
      </w:r>
      <w:r w:rsidR="00851846">
        <w:t>in</w:t>
      </w:r>
      <w:r w:rsidR="00154A62">
        <w:t xml:space="preserve"> XML format. </w:t>
      </w:r>
    </w:p>
    <w:p w14:paraId="1384D593" w14:textId="43AADA48" w:rsidR="00680360" w:rsidRDefault="00AF7319" w:rsidP="005F0301">
      <w:pPr>
        <w:pStyle w:val="BodyTextL25"/>
      </w:pPr>
      <w:r>
        <w:t xml:space="preserve">In this lab, </w:t>
      </w:r>
      <w:r w:rsidR="00154A62">
        <w:t>you will use</w:t>
      </w:r>
      <w:r w:rsidR="001E7C2F">
        <w:t xml:space="preserve"> a NETCONF client,</w:t>
      </w:r>
      <w:r w:rsidR="00154A62">
        <w:t xml:space="preserve"> ncclient, which is a Python module for client-side scripting</w:t>
      </w:r>
      <w:r w:rsidR="001E7C2F">
        <w:t>. You will use ncclient to verify NETCONF is configured, retrieve a device configuration, and modify a device configuration.</w:t>
      </w:r>
    </w:p>
    <w:p w14:paraId="03F63679" w14:textId="77777777" w:rsidR="00456E3C" w:rsidRPr="00E70096" w:rsidRDefault="00456E3C" w:rsidP="00456E3C">
      <w:pPr>
        <w:pStyle w:val="Heading1"/>
        <w:numPr>
          <w:ilvl w:val="0"/>
          <w:numId w:val="24"/>
        </w:numPr>
      </w:pPr>
      <w:r w:rsidRPr="00E70096">
        <w:t>Required Resources</w:t>
      </w:r>
    </w:p>
    <w:p w14:paraId="179461D4" w14:textId="77777777" w:rsidR="00456E3C" w:rsidRDefault="00456E3C" w:rsidP="00456E3C">
      <w:pPr>
        <w:pStyle w:val="Bulletlevel1"/>
      </w:pPr>
      <w:r>
        <w:t>1 PC with operating system of your choice</w:t>
      </w:r>
    </w:p>
    <w:p w14:paraId="3279B964" w14:textId="77777777" w:rsidR="00456E3C" w:rsidRDefault="00456E3C" w:rsidP="00456E3C">
      <w:pPr>
        <w:pStyle w:val="Bulletlevel1"/>
      </w:pPr>
      <w:r>
        <w:t>Virtual Box or VMWare</w:t>
      </w:r>
    </w:p>
    <w:p w14:paraId="7DEBA17C" w14:textId="652302C1" w:rsidR="00457934" w:rsidRDefault="00456E3C" w:rsidP="00456E3C">
      <w:pPr>
        <w:pStyle w:val="Bulletlevel1"/>
      </w:pPr>
      <w:r>
        <w:t>DEVASC Virtual Machine</w:t>
      </w:r>
    </w:p>
    <w:p w14:paraId="0B2D9217" w14:textId="0C84DF84" w:rsidR="00456E3C" w:rsidRDefault="00456E3C" w:rsidP="00456E3C">
      <w:pPr>
        <w:pStyle w:val="Bulletlevel1"/>
      </w:pPr>
      <w:r>
        <w:t>CSR1</w:t>
      </w:r>
      <w:r w:rsidR="00216240">
        <w:t>k</w:t>
      </w:r>
      <w:r>
        <w:t>v Virtual Machine</w:t>
      </w:r>
    </w:p>
    <w:p w14:paraId="539EFC72" w14:textId="77777777" w:rsidR="00125806" w:rsidRDefault="00125806" w:rsidP="00D452F4">
      <w:pPr>
        <w:pStyle w:val="Heading1"/>
      </w:pPr>
      <w:r>
        <w:t>Instructions</w:t>
      </w:r>
    </w:p>
    <w:p w14:paraId="18B5F74E" w14:textId="2F00607D" w:rsidR="00456E3C" w:rsidRDefault="00456E3C" w:rsidP="00456E3C">
      <w:pPr>
        <w:pStyle w:val="Heading2"/>
        <w:numPr>
          <w:ilvl w:val="1"/>
          <w:numId w:val="24"/>
        </w:numPr>
      </w:pPr>
      <w:bookmarkStart w:id="0" w:name="_Hlk41894026"/>
      <w:r w:rsidRPr="004123E3">
        <w:t xml:space="preserve">Launch the </w:t>
      </w:r>
      <w:r w:rsidR="00FB4C4B">
        <w:t>VMs and Verify Connectivity</w:t>
      </w:r>
    </w:p>
    <w:p w14:paraId="3C827087" w14:textId="59ECE7C2" w:rsidR="001F14B7" w:rsidRPr="001F14B7" w:rsidRDefault="001F14B7" w:rsidP="001F14B7">
      <w:pPr>
        <w:pStyle w:val="BodyTextL25"/>
      </w:pPr>
      <w:r>
        <w:t xml:space="preserve">In this Part, you launch the two VMs and verify connectivity. </w:t>
      </w:r>
      <w:r w:rsidR="00107E0C">
        <w:t>You will then establish a secure shell (SSH) connection.</w:t>
      </w:r>
    </w:p>
    <w:p w14:paraId="4EBC75CF" w14:textId="53B7A109" w:rsidR="001F14B7" w:rsidRDefault="00107E0C" w:rsidP="00107E0C">
      <w:pPr>
        <w:pStyle w:val="Heading3"/>
      </w:pPr>
      <w:r>
        <w:t>Launch the VMs</w:t>
      </w:r>
    </w:p>
    <w:p w14:paraId="1D3F566A" w14:textId="598497B2" w:rsidR="00456E3C" w:rsidRDefault="00456E3C" w:rsidP="00107E0C">
      <w:pPr>
        <w:pStyle w:val="BodyTextL25"/>
      </w:pPr>
      <w:r w:rsidRPr="0096687F">
        <w:t xml:space="preserve">If you have not already completed the </w:t>
      </w:r>
      <w:r w:rsidRPr="00A03D0E">
        <w:rPr>
          <w:b/>
          <w:bCs/>
        </w:rPr>
        <w:t>Lab - Install the Virtual Machine Lab Environment</w:t>
      </w:r>
      <w:r w:rsidR="00B900D0">
        <w:t xml:space="preserve"> and the </w:t>
      </w:r>
      <w:r w:rsidR="00B900D0" w:rsidRPr="00B900D0">
        <w:rPr>
          <w:b/>
          <w:bCs/>
        </w:rPr>
        <w:t>Lab - Install the CSR1</w:t>
      </w:r>
      <w:r w:rsidR="00216240">
        <w:rPr>
          <w:b/>
          <w:bCs/>
        </w:rPr>
        <w:t>k</w:t>
      </w:r>
      <w:r w:rsidR="00B900D0" w:rsidRPr="00B900D0">
        <w:rPr>
          <w:b/>
          <w:bCs/>
        </w:rPr>
        <w:t>v VM</w:t>
      </w:r>
      <w:r w:rsidR="00B900D0" w:rsidRPr="00B900D0">
        <w:t>,</w:t>
      </w:r>
      <w:r w:rsidRPr="0096687F">
        <w:t xml:space="preserve"> do so now. If you have already completed </w:t>
      </w:r>
      <w:r w:rsidR="00B900D0">
        <w:t>these labs</w:t>
      </w:r>
      <w:r w:rsidRPr="0096687F">
        <w:t>, launch</w:t>
      </w:r>
      <w:r w:rsidR="00216240">
        <w:t xml:space="preserve"> both</w:t>
      </w:r>
      <w:r w:rsidRPr="0096687F">
        <w:t xml:space="preserve"> the DEVASC VM </w:t>
      </w:r>
      <w:r w:rsidR="00216240">
        <w:t xml:space="preserve">and CSR1000v VM </w:t>
      </w:r>
      <w:r w:rsidRPr="0096687F">
        <w:t>now.</w:t>
      </w:r>
    </w:p>
    <w:p w14:paraId="7ADDE56A" w14:textId="55338DE3" w:rsidR="00107E0C" w:rsidRDefault="00216BCD" w:rsidP="00107E0C">
      <w:pPr>
        <w:pStyle w:val="Heading3"/>
      </w:pPr>
      <w:r>
        <w:t>Verify connectivity between the VMs.</w:t>
      </w:r>
    </w:p>
    <w:p w14:paraId="37A70AB4" w14:textId="46A9CB02" w:rsidR="001B4D8B" w:rsidRDefault="001B4D8B" w:rsidP="00BE5469">
      <w:pPr>
        <w:pStyle w:val="SubStepAlpha"/>
      </w:pPr>
      <w:r>
        <w:t xml:space="preserve">In the CSR1kv VM, press Enter to get a command prompt and then use </w:t>
      </w:r>
      <w:r w:rsidRPr="00BE5469">
        <w:rPr>
          <w:b/>
          <w:bCs/>
        </w:rPr>
        <w:t>show ip interface brief</w:t>
      </w:r>
      <w:r>
        <w:t xml:space="preserve"> to verify that </w:t>
      </w:r>
      <w:r w:rsidR="00BE5469">
        <w:t>the IPv4 address is 192.168.56.101</w:t>
      </w:r>
      <w:r>
        <w:t>.</w:t>
      </w:r>
      <w:r w:rsidR="00BE5469">
        <w:t xml:space="preserve"> If the address is different, make a note of it.</w:t>
      </w:r>
    </w:p>
    <w:p w14:paraId="6369298A" w14:textId="61D7BC6A" w:rsidR="00FB4C4B" w:rsidRDefault="00FB4C4B" w:rsidP="00FB4C4B">
      <w:pPr>
        <w:pStyle w:val="SubStepAlpha"/>
      </w:pPr>
      <w:r>
        <w:lastRenderedPageBreak/>
        <w:t>Open</w:t>
      </w:r>
      <w:r w:rsidR="007D4DB2">
        <w:t xml:space="preserve"> a</w:t>
      </w:r>
      <w:r>
        <w:t xml:space="preserve"> terminal in</w:t>
      </w:r>
      <w:r w:rsidR="007D4DB2">
        <w:t xml:space="preserve"> VS Code in</w:t>
      </w:r>
      <w:r>
        <w:t xml:space="preserve"> the DEVASC VM.</w:t>
      </w:r>
    </w:p>
    <w:p w14:paraId="765DE559" w14:textId="7D05D1EA" w:rsidR="00B61B0F" w:rsidRDefault="00B61B0F" w:rsidP="00FB4C4B">
      <w:pPr>
        <w:pStyle w:val="SubStepAlpha"/>
      </w:pPr>
      <w:r>
        <w:t>Ping the CSR1kv to verify connectivity. You should have already done this previously in the installation labs. If you are not able to ping, then revisit those labs</w:t>
      </w:r>
      <w:r w:rsidR="00CE7950">
        <w:t xml:space="preserve"> list</w:t>
      </w:r>
      <w:r w:rsidR="000C2327">
        <w:t>ed</w:t>
      </w:r>
      <w:r w:rsidR="00CE7950">
        <w:t xml:space="preserve"> above in Part 1a.</w:t>
      </w:r>
    </w:p>
    <w:p w14:paraId="55C63E4F" w14:textId="77777777" w:rsidR="001F14B7" w:rsidRDefault="001F14B7" w:rsidP="001F14B7">
      <w:pPr>
        <w:pStyle w:val="CMD"/>
      </w:pPr>
      <w:r>
        <w:t xml:space="preserve">devasc@labvm:~$ </w:t>
      </w:r>
      <w:r w:rsidRPr="001F14B7">
        <w:rPr>
          <w:b/>
          <w:bCs/>
        </w:rPr>
        <w:t>ping -c 5 192.168.56.101</w:t>
      </w:r>
    </w:p>
    <w:p w14:paraId="31514D8B" w14:textId="77777777" w:rsidR="001F14B7" w:rsidRDefault="001F14B7" w:rsidP="001F14B7">
      <w:pPr>
        <w:pStyle w:val="CMDOutput"/>
      </w:pPr>
      <w:r>
        <w:t>PING 192.168.56.101 (192.168.56.101) 56(84) bytes of data.</w:t>
      </w:r>
    </w:p>
    <w:p w14:paraId="1718961B" w14:textId="77777777" w:rsidR="001F14B7" w:rsidRDefault="001F14B7" w:rsidP="001F14B7">
      <w:pPr>
        <w:pStyle w:val="CMDOutput"/>
      </w:pPr>
      <w:r>
        <w:t>64 bytes from 192.168.56.101: icmp_seq=1 ttl=254 time=1.37 ms</w:t>
      </w:r>
    </w:p>
    <w:p w14:paraId="25433DA9" w14:textId="77777777" w:rsidR="001F14B7" w:rsidRDefault="001F14B7" w:rsidP="001F14B7">
      <w:pPr>
        <w:pStyle w:val="CMDOutput"/>
      </w:pPr>
      <w:r>
        <w:t>64 bytes from 192.168.56.101: icmp_seq=2 ttl=254 time=1.15 ms</w:t>
      </w:r>
    </w:p>
    <w:p w14:paraId="1FA14A8C" w14:textId="77777777" w:rsidR="001F14B7" w:rsidRDefault="001F14B7" w:rsidP="001F14B7">
      <w:pPr>
        <w:pStyle w:val="CMDOutput"/>
      </w:pPr>
      <w:r>
        <w:t>64 bytes from 192.168.56.101: icmp_seq=3 ttl=254 time=0.981 ms</w:t>
      </w:r>
    </w:p>
    <w:p w14:paraId="09B5A1A6" w14:textId="77777777" w:rsidR="001F14B7" w:rsidRDefault="001F14B7" w:rsidP="001F14B7">
      <w:pPr>
        <w:pStyle w:val="CMDOutput"/>
      </w:pPr>
      <w:r>
        <w:t>64 bytes from 192.168.56.101: icmp_seq=4 ttl=254 time=1.01 ms</w:t>
      </w:r>
    </w:p>
    <w:p w14:paraId="1807070B" w14:textId="77777777" w:rsidR="001F14B7" w:rsidRDefault="001F14B7" w:rsidP="001F14B7">
      <w:pPr>
        <w:pStyle w:val="CMDOutput"/>
      </w:pPr>
      <w:r>
        <w:t>64 bytes from 192.168.56.101: icmp_seq=5 ttl=254 time=1.14 ms</w:t>
      </w:r>
    </w:p>
    <w:p w14:paraId="60A5EB24" w14:textId="77777777" w:rsidR="001F14B7" w:rsidRDefault="001F14B7" w:rsidP="001F14B7">
      <w:pPr>
        <w:pStyle w:val="CMDOutput"/>
      </w:pPr>
    </w:p>
    <w:p w14:paraId="583A9C1E" w14:textId="77777777" w:rsidR="001F14B7" w:rsidRDefault="001F14B7" w:rsidP="001F14B7">
      <w:pPr>
        <w:pStyle w:val="CMDOutput"/>
      </w:pPr>
      <w:r>
        <w:t>--- 192.168.56.101 ping statistics ---</w:t>
      </w:r>
    </w:p>
    <w:p w14:paraId="5B841525" w14:textId="77777777" w:rsidR="001F14B7" w:rsidRDefault="001F14B7" w:rsidP="001F14B7">
      <w:pPr>
        <w:pStyle w:val="CMDOutput"/>
      </w:pPr>
      <w:r>
        <w:t>5 packets transmitted, 5 received, 0% packet loss, time 4006ms</w:t>
      </w:r>
    </w:p>
    <w:p w14:paraId="752C1C02" w14:textId="77777777" w:rsidR="001F14B7" w:rsidRDefault="001F14B7" w:rsidP="001F14B7">
      <w:pPr>
        <w:pStyle w:val="CMDOutput"/>
      </w:pPr>
      <w:r>
        <w:t>rtt min/avg/max/mdev = 0.981/1.130/1.365/0.135 ms</w:t>
      </w:r>
    </w:p>
    <w:p w14:paraId="70B45C38" w14:textId="100269B7" w:rsidR="00CE7950" w:rsidRDefault="001F14B7" w:rsidP="00216BCD">
      <w:pPr>
        <w:pStyle w:val="CMD"/>
      </w:pPr>
      <w:r>
        <w:t>devasc@labvm:~$</w:t>
      </w:r>
    </w:p>
    <w:p w14:paraId="72185426" w14:textId="70C55AA0" w:rsidR="00AF7319" w:rsidRDefault="00216BCD" w:rsidP="00AF7319">
      <w:pPr>
        <w:pStyle w:val="Heading3"/>
      </w:pPr>
      <w:r>
        <w:t>Verify SSH connectivity to the CSR1kv VM</w:t>
      </w:r>
      <w:r w:rsidR="00AF7319">
        <w:t>.</w:t>
      </w:r>
    </w:p>
    <w:p w14:paraId="2A6124DA" w14:textId="31A70BB5" w:rsidR="00AF7319" w:rsidRDefault="00D6748F" w:rsidP="00AF7319">
      <w:pPr>
        <w:pStyle w:val="SubStepAlpha"/>
      </w:pPr>
      <w:r>
        <w:t>In the terminal for the DEVASC VM, SSH to the CSR1kv VM with the following command:</w:t>
      </w:r>
    </w:p>
    <w:p w14:paraId="7078F79E" w14:textId="276492E4" w:rsidR="00D6748F" w:rsidRDefault="001E6657" w:rsidP="00D6748F">
      <w:pPr>
        <w:pStyle w:val="CMDOutput"/>
      </w:pPr>
      <w:r w:rsidRPr="001E6657">
        <w:t xml:space="preserve">devasc@labvm:~$ </w:t>
      </w:r>
      <w:r w:rsidRPr="001E6657">
        <w:rPr>
          <w:b/>
          <w:bCs/>
        </w:rPr>
        <w:t>ssh  cisco@192.168.56.101</w:t>
      </w:r>
    </w:p>
    <w:p w14:paraId="29866D38" w14:textId="66209C5A" w:rsidR="00DC28E2" w:rsidRDefault="00DC28E2" w:rsidP="00DC28E2">
      <w:pPr>
        <w:pStyle w:val="BodyTextL50"/>
      </w:pPr>
      <w:r w:rsidRPr="00E355A7">
        <w:rPr>
          <w:b/>
          <w:bCs/>
        </w:rPr>
        <w:t>Note</w:t>
      </w:r>
      <w:r>
        <w:t>: The first time you SSH to the CS</w:t>
      </w:r>
      <w:r w:rsidR="007C1C00">
        <w:t>R1kv, your DEVASC VM warns you about the authenticity of the CSR1kv. Because you trust the CSR1kv, answer yes to the prompt.</w:t>
      </w:r>
    </w:p>
    <w:p w14:paraId="55B1CCE4" w14:textId="3612E43C" w:rsidR="00E355A7" w:rsidRDefault="00E355A7" w:rsidP="00E355A7">
      <w:pPr>
        <w:pStyle w:val="CMD"/>
      </w:pPr>
      <w:r>
        <w:t>The authenticity of host '192.168.56.101 (192.168.56.101)' can't be established.</w:t>
      </w:r>
    </w:p>
    <w:p w14:paraId="210E1E59" w14:textId="77777777" w:rsidR="00E355A7" w:rsidRDefault="00E355A7" w:rsidP="00E355A7">
      <w:pPr>
        <w:pStyle w:val="CMD"/>
      </w:pPr>
      <w:r>
        <w:t>RSA key fingerprint is SHA256:HYv9K5Biw7PFiXeoCDO/LTqs3EfZKBuJdiPo34VXDUY.</w:t>
      </w:r>
    </w:p>
    <w:p w14:paraId="35AEF5CE" w14:textId="77777777" w:rsidR="00E355A7" w:rsidRDefault="00E355A7" w:rsidP="00E355A7">
      <w:pPr>
        <w:pStyle w:val="CMD"/>
      </w:pPr>
      <w:r>
        <w:t xml:space="preserve">Are you sure you want to continue connecting (yes/no/[fingerprint])? </w:t>
      </w:r>
      <w:r w:rsidRPr="00E355A7">
        <w:rPr>
          <w:b/>
          <w:bCs/>
        </w:rPr>
        <w:t>yes</w:t>
      </w:r>
    </w:p>
    <w:p w14:paraId="0C1B054F" w14:textId="2EF72E20" w:rsidR="00E355A7" w:rsidRDefault="00E355A7" w:rsidP="00E355A7">
      <w:pPr>
        <w:pStyle w:val="CMD"/>
      </w:pPr>
      <w:r>
        <w:t>Warning: Permanently added '192.168.56.101' (RSA) to the list of known hosts.</w:t>
      </w:r>
    </w:p>
    <w:p w14:paraId="6BCF7A29" w14:textId="606F5115" w:rsidR="00953B06" w:rsidRDefault="00953B06" w:rsidP="00953B06">
      <w:pPr>
        <w:pStyle w:val="SubStepAlpha"/>
      </w:pPr>
      <w:r>
        <w:t xml:space="preserve">Enter </w:t>
      </w:r>
      <w:r w:rsidR="001E6657" w:rsidRPr="00331E55">
        <w:rPr>
          <w:b/>
          <w:bCs/>
        </w:rPr>
        <w:t>cisco123!</w:t>
      </w:r>
      <w:r w:rsidR="001E6657">
        <w:t xml:space="preserve"> as the password and you should now</w:t>
      </w:r>
      <w:r w:rsidR="00331E55">
        <w:t xml:space="preserve"> be at the privileged EXEC command prompt for the CSR1kv.</w:t>
      </w:r>
    </w:p>
    <w:p w14:paraId="67369A71" w14:textId="7B8A32CC" w:rsidR="00331E55" w:rsidRDefault="00331E55" w:rsidP="00331E55">
      <w:pPr>
        <w:pStyle w:val="CMD"/>
      </w:pPr>
      <w:r>
        <w:t xml:space="preserve">Password: </w:t>
      </w:r>
    </w:p>
    <w:p w14:paraId="34CFD9B0" w14:textId="77777777" w:rsidR="00331E55" w:rsidRDefault="00331E55" w:rsidP="00331E55">
      <w:pPr>
        <w:pStyle w:val="CMDOutput"/>
      </w:pPr>
    </w:p>
    <w:p w14:paraId="30C62C2F" w14:textId="63C851DA" w:rsidR="00331E55" w:rsidRDefault="00331E55" w:rsidP="00331E55">
      <w:pPr>
        <w:pStyle w:val="CMD"/>
      </w:pPr>
      <w:r>
        <w:t>CSR1kv#</w:t>
      </w:r>
    </w:p>
    <w:p w14:paraId="2133EF24" w14:textId="5886C569" w:rsidR="00CA53AF" w:rsidRPr="00AF7319" w:rsidRDefault="004156C4" w:rsidP="00953B06">
      <w:pPr>
        <w:pStyle w:val="SubStepAlpha"/>
      </w:pPr>
      <w:r>
        <w:t>Leave the SSH session open for the next Part</w:t>
      </w:r>
      <w:r w:rsidR="009C5CAD">
        <w:t>.</w:t>
      </w:r>
    </w:p>
    <w:bookmarkEnd w:id="0"/>
    <w:p w14:paraId="6069ECFA" w14:textId="77777777" w:rsidR="00920A8E" w:rsidRDefault="00506801" w:rsidP="00920A8E">
      <w:pPr>
        <w:pStyle w:val="Heading2"/>
      </w:pPr>
      <w:r>
        <w:t xml:space="preserve">Use </w:t>
      </w:r>
      <w:r w:rsidR="001F565D">
        <w:t>a NETCON</w:t>
      </w:r>
      <w:r w:rsidR="00B512D4">
        <w:t>F</w:t>
      </w:r>
      <w:r w:rsidR="001F565D">
        <w:t xml:space="preserve"> </w:t>
      </w:r>
      <w:r>
        <w:t>S</w:t>
      </w:r>
      <w:r w:rsidR="001F565D">
        <w:t xml:space="preserve">ession </w:t>
      </w:r>
      <w:r>
        <w:t>to Gather Information</w:t>
      </w:r>
    </w:p>
    <w:p w14:paraId="5AB515CD" w14:textId="7A7E4B5F" w:rsidR="003D1070" w:rsidRDefault="00B67F68" w:rsidP="003D1070">
      <w:pPr>
        <w:pStyle w:val="BodyTextL25"/>
      </w:pPr>
      <w:r>
        <w:t xml:space="preserve">In </w:t>
      </w:r>
      <w:r w:rsidR="00D35B7A">
        <w:t>this Part</w:t>
      </w:r>
      <w:r>
        <w:t xml:space="preserve">, you will </w:t>
      </w:r>
      <w:r w:rsidR="00D35B7A">
        <w:t>verify</w:t>
      </w:r>
      <w:r w:rsidR="007F0897">
        <w:t xml:space="preserve"> t</w:t>
      </w:r>
      <w:r w:rsidR="00772B0F">
        <w:t>h</w:t>
      </w:r>
      <w:r w:rsidR="007F0897">
        <w:t>at</w:t>
      </w:r>
      <w:r>
        <w:t xml:space="preserve"> NETCONF is running, enable NETCONF if it is not, and verify that NETCONF is ready for an SSH connection.</w:t>
      </w:r>
      <w:r w:rsidR="001F565D">
        <w:t xml:space="preserve"> </w:t>
      </w:r>
      <w:r w:rsidR="00772B0F">
        <w:t>YS</w:t>
      </w:r>
      <w:r w:rsidR="001F565D">
        <w:t xml:space="preserve">ou will </w:t>
      </w:r>
      <w:r w:rsidR="007F0897">
        <w:t xml:space="preserve">then </w:t>
      </w:r>
      <w:r w:rsidR="001F565D">
        <w:t xml:space="preserve">connect </w:t>
      </w:r>
      <w:r w:rsidR="007F0897">
        <w:t xml:space="preserve">to </w:t>
      </w:r>
      <w:r w:rsidR="001F565D">
        <w:t>the NETCONF process</w:t>
      </w:r>
      <w:r w:rsidR="00506801">
        <w:t>,</w:t>
      </w:r>
      <w:r w:rsidR="001F565D">
        <w:t xml:space="preserve"> start a NETCONF session</w:t>
      </w:r>
      <w:r w:rsidR="00506801">
        <w:t>, gather interface information, and close the session</w:t>
      </w:r>
      <w:r w:rsidR="001F565D">
        <w:t>.</w:t>
      </w:r>
    </w:p>
    <w:p w14:paraId="70123149" w14:textId="5CA2D429" w:rsidR="00B67F68" w:rsidRDefault="00B67F68" w:rsidP="00B67F68">
      <w:pPr>
        <w:pStyle w:val="Heading3"/>
      </w:pPr>
      <w:r>
        <w:t xml:space="preserve">Check if NETCONF is running on </w:t>
      </w:r>
      <w:r w:rsidR="0066287C">
        <w:t>the CSR1kv</w:t>
      </w:r>
      <w:r>
        <w:t>.</w:t>
      </w:r>
    </w:p>
    <w:p w14:paraId="04F9B93B" w14:textId="77C92E98" w:rsidR="0024699D" w:rsidRDefault="00B67F68" w:rsidP="00B43642">
      <w:pPr>
        <w:pStyle w:val="SubStepAlpha"/>
        <w:spacing w:after="0"/>
      </w:pPr>
      <w:r>
        <w:t>NETCONF may already be running if another student enabled it</w:t>
      </w:r>
      <w:r w:rsidR="006B2B8E">
        <w:t>,</w:t>
      </w:r>
      <w:r>
        <w:t xml:space="preserve"> or if a later IOS version enables it by default. </w:t>
      </w:r>
      <w:r w:rsidR="00CA53AF">
        <w:t xml:space="preserve">From </w:t>
      </w:r>
      <w:r w:rsidR="00B372DE">
        <w:t>your SSH session with the CSR1kv</w:t>
      </w:r>
      <w:r w:rsidR="00CA53AF">
        <w:t>,</w:t>
      </w:r>
      <w:r>
        <w:t xml:space="preserve"> use the </w:t>
      </w:r>
      <w:r w:rsidRPr="00B67F68">
        <w:rPr>
          <w:b/>
          <w:bCs/>
        </w:rPr>
        <w:t>show platform software yang-management process</w:t>
      </w:r>
      <w:r>
        <w:t xml:space="preserve"> command to see if the NETCONF SSH daemon (</w:t>
      </w:r>
      <w:r w:rsidRPr="008B4813">
        <w:rPr>
          <w:b/>
          <w:bCs/>
        </w:rPr>
        <w:t>ncsshd</w:t>
      </w:r>
      <w:r>
        <w:t>) is running.</w:t>
      </w:r>
    </w:p>
    <w:p w14:paraId="5E69BD83" w14:textId="77777777" w:rsidR="00B372DE" w:rsidRPr="00B372DE" w:rsidRDefault="00B372DE" w:rsidP="00B372DE">
      <w:pPr>
        <w:pStyle w:val="CMD"/>
      </w:pPr>
      <w:r w:rsidRPr="00B372DE">
        <w:t xml:space="preserve">CSR1kv# </w:t>
      </w:r>
      <w:r w:rsidRPr="00B372DE">
        <w:rPr>
          <w:b/>
          <w:bCs/>
        </w:rPr>
        <w:t>show platform software yang-management process</w:t>
      </w:r>
      <w:r w:rsidRPr="00B372DE">
        <w:t xml:space="preserve"> </w:t>
      </w:r>
    </w:p>
    <w:p w14:paraId="19982B8D" w14:textId="77777777" w:rsidR="00B372DE" w:rsidRPr="00B372DE" w:rsidRDefault="00B372DE" w:rsidP="00B372DE">
      <w:pPr>
        <w:pStyle w:val="CMDOutput"/>
      </w:pPr>
      <w:r w:rsidRPr="00B372DE">
        <w:t xml:space="preserve">confd            : Running </w:t>
      </w:r>
    </w:p>
    <w:p w14:paraId="7DCB7558" w14:textId="77777777" w:rsidR="00B372DE" w:rsidRPr="00B372DE" w:rsidRDefault="00B372DE" w:rsidP="00B372DE">
      <w:pPr>
        <w:pStyle w:val="CMDOutput"/>
      </w:pPr>
      <w:r w:rsidRPr="00B372DE">
        <w:t xml:space="preserve">nesd             : Running </w:t>
      </w:r>
    </w:p>
    <w:p w14:paraId="0161A8DC" w14:textId="77777777" w:rsidR="00B372DE" w:rsidRPr="00B372DE" w:rsidRDefault="00B372DE" w:rsidP="00B372DE">
      <w:pPr>
        <w:pStyle w:val="CMDOutput"/>
      </w:pPr>
      <w:r w:rsidRPr="00B372DE">
        <w:t xml:space="preserve">syncfd           : Running </w:t>
      </w:r>
    </w:p>
    <w:p w14:paraId="1A97A504" w14:textId="77777777" w:rsidR="00B372DE" w:rsidRPr="00B372DE" w:rsidRDefault="00B372DE" w:rsidP="00B372DE">
      <w:pPr>
        <w:pStyle w:val="CMDOutput"/>
      </w:pPr>
      <w:r w:rsidRPr="00B372DE">
        <w:rPr>
          <w:highlight w:val="yellow"/>
        </w:rPr>
        <w:lastRenderedPageBreak/>
        <w:t>ncsshd           : Running</w:t>
      </w:r>
      <w:r w:rsidRPr="00B372DE">
        <w:t xml:space="preserve"> </w:t>
      </w:r>
    </w:p>
    <w:p w14:paraId="46A23A8F" w14:textId="77777777" w:rsidR="00B372DE" w:rsidRPr="00B372DE" w:rsidRDefault="00B372DE" w:rsidP="00B372DE">
      <w:pPr>
        <w:pStyle w:val="CMDOutput"/>
      </w:pPr>
      <w:r w:rsidRPr="00B372DE">
        <w:t xml:space="preserve">dmiauthd         : Running </w:t>
      </w:r>
    </w:p>
    <w:p w14:paraId="58AD5674" w14:textId="77777777" w:rsidR="00B372DE" w:rsidRPr="00B372DE" w:rsidRDefault="00B372DE" w:rsidP="00B372DE">
      <w:pPr>
        <w:pStyle w:val="CMDOutput"/>
      </w:pPr>
      <w:r w:rsidRPr="00B372DE">
        <w:t xml:space="preserve">nginx            : Running </w:t>
      </w:r>
    </w:p>
    <w:p w14:paraId="0CDA81DA" w14:textId="77777777" w:rsidR="00B372DE" w:rsidRPr="00B372DE" w:rsidRDefault="00B372DE" w:rsidP="00B372DE">
      <w:pPr>
        <w:pStyle w:val="CMDOutput"/>
      </w:pPr>
      <w:r w:rsidRPr="00B372DE">
        <w:t xml:space="preserve">ndbmand          : Running </w:t>
      </w:r>
    </w:p>
    <w:p w14:paraId="35B43647" w14:textId="77777777" w:rsidR="00B372DE" w:rsidRPr="00B372DE" w:rsidRDefault="00B372DE" w:rsidP="00B372DE">
      <w:pPr>
        <w:pStyle w:val="CMDOutput"/>
      </w:pPr>
      <w:r w:rsidRPr="00B372DE">
        <w:t xml:space="preserve">pubd             : Running </w:t>
      </w:r>
    </w:p>
    <w:p w14:paraId="5D931077" w14:textId="77777777" w:rsidR="00B372DE" w:rsidRPr="00B372DE" w:rsidRDefault="00B372DE" w:rsidP="00B372DE">
      <w:pPr>
        <w:pStyle w:val="CMDOutput"/>
      </w:pPr>
    </w:p>
    <w:p w14:paraId="6007C0D2" w14:textId="6DEB9ACA" w:rsidR="008B4813" w:rsidRDefault="00B372DE" w:rsidP="00B372DE">
      <w:pPr>
        <w:pStyle w:val="CMD"/>
      </w:pPr>
      <w:r w:rsidRPr="00B372DE">
        <w:t>CSR1kv#</w:t>
      </w:r>
    </w:p>
    <w:p w14:paraId="7126DFE0" w14:textId="0310A2A3" w:rsidR="0024699D" w:rsidRDefault="00B67F68" w:rsidP="008B4813">
      <w:pPr>
        <w:pStyle w:val="SubStepAlpha"/>
      </w:pPr>
      <w:r>
        <w:t xml:space="preserve">If </w:t>
      </w:r>
      <w:r w:rsidR="008B4813">
        <w:t>NETCONF</w:t>
      </w:r>
      <w:r>
        <w:t xml:space="preserve"> is not running, as shown in the output</w:t>
      </w:r>
      <w:r w:rsidR="00DA5B59">
        <w:t xml:space="preserve"> above</w:t>
      </w:r>
      <w:r>
        <w:t xml:space="preserve">, enter the global configuration command </w:t>
      </w:r>
      <w:r w:rsidRPr="008B4813">
        <w:rPr>
          <w:b/>
          <w:bCs/>
        </w:rPr>
        <w:t>netconf-yang</w:t>
      </w:r>
      <w:r>
        <w:t>.</w:t>
      </w:r>
    </w:p>
    <w:p w14:paraId="4F824619" w14:textId="584E1FCA" w:rsidR="008B4813" w:rsidRDefault="00517083" w:rsidP="008B4813">
      <w:pPr>
        <w:pStyle w:val="CMD"/>
      </w:pPr>
      <w:r>
        <w:t>CSR1kv</w:t>
      </w:r>
      <w:r w:rsidR="008B4813">
        <w:t>#</w:t>
      </w:r>
      <w:r w:rsidR="00BF2A64">
        <w:t xml:space="preserve"> </w:t>
      </w:r>
      <w:r w:rsidR="008B4813" w:rsidRPr="008B4813">
        <w:rPr>
          <w:b/>
          <w:bCs/>
        </w:rPr>
        <w:t xml:space="preserve">config </w:t>
      </w:r>
      <w:r w:rsidR="008B4813">
        <w:rPr>
          <w:b/>
          <w:bCs/>
        </w:rPr>
        <w:t>t</w:t>
      </w:r>
    </w:p>
    <w:p w14:paraId="53C81335" w14:textId="1A227F9D" w:rsidR="008B4813" w:rsidRDefault="00517083" w:rsidP="008B4813">
      <w:pPr>
        <w:pStyle w:val="CMD"/>
        <w:rPr>
          <w:b/>
          <w:bCs/>
        </w:rPr>
      </w:pPr>
      <w:r>
        <w:t xml:space="preserve">CSR1kv </w:t>
      </w:r>
      <w:r w:rsidR="008B4813">
        <w:t xml:space="preserve">(config)# </w:t>
      </w:r>
      <w:r w:rsidR="008B4813" w:rsidRPr="008B4813">
        <w:rPr>
          <w:b/>
          <w:bCs/>
        </w:rPr>
        <w:t>netconf-yang</w:t>
      </w:r>
    </w:p>
    <w:p w14:paraId="38866561" w14:textId="00CB0178" w:rsidR="00D04606" w:rsidRDefault="00D04606" w:rsidP="00D04606">
      <w:pPr>
        <w:pStyle w:val="SubStepAlpha"/>
      </w:pPr>
      <w:r>
        <w:t xml:space="preserve">Type </w:t>
      </w:r>
      <w:r w:rsidRPr="00D35B7A">
        <w:rPr>
          <w:b/>
          <w:bCs/>
        </w:rPr>
        <w:t>exit</w:t>
      </w:r>
      <w:r>
        <w:t xml:space="preserve"> to close the SSH session.</w:t>
      </w:r>
    </w:p>
    <w:p w14:paraId="40803FA2" w14:textId="77777777" w:rsidR="008B4813" w:rsidRDefault="008B4813" w:rsidP="00B43642">
      <w:pPr>
        <w:pStyle w:val="Heading3"/>
        <w:spacing w:before="120"/>
      </w:pPr>
      <w:r>
        <w:t>Access the NETCONF process through an SSH terminal.</w:t>
      </w:r>
    </w:p>
    <w:p w14:paraId="1315EF3D" w14:textId="3107C2D1" w:rsidR="00506801" w:rsidRDefault="00FD4CD3" w:rsidP="00506801">
      <w:pPr>
        <w:pStyle w:val="BodyTextL25"/>
      </w:pPr>
      <w:r>
        <w:t xml:space="preserve">In this step, you will re-establish an SSH session with the CSR1kv. But this time, you will specify the NETCONF port 830 </w:t>
      </w:r>
      <w:r w:rsidR="00B94810">
        <w:t xml:space="preserve">and send </w:t>
      </w:r>
      <w:r w:rsidR="00B94810" w:rsidRPr="00044E01">
        <w:rPr>
          <w:b/>
          <w:bCs/>
        </w:rPr>
        <w:t>netconf</w:t>
      </w:r>
      <w:r w:rsidR="00B94810">
        <w:t xml:space="preserve"> as a subsystem command.</w:t>
      </w:r>
    </w:p>
    <w:p w14:paraId="11C997AE" w14:textId="4AF2EB33" w:rsidR="00044E01" w:rsidRPr="00506801" w:rsidRDefault="00044E01" w:rsidP="00506801">
      <w:pPr>
        <w:pStyle w:val="BodyTextL25"/>
      </w:pPr>
      <w:r w:rsidRPr="00044E01">
        <w:rPr>
          <w:b/>
          <w:bCs/>
        </w:rPr>
        <w:t>Note</w:t>
      </w:r>
      <w:r>
        <w:t>: For more information on these options, explore the manual pages for SSH (</w:t>
      </w:r>
      <w:r w:rsidRPr="00044E01">
        <w:rPr>
          <w:b/>
          <w:bCs/>
        </w:rPr>
        <w:t>man ssh</w:t>
      </w:r>
      <w:r>
        <w:t>).</w:t>
      </w:r>
    </w:p>
    <w:p w14:paraId="4B87B247" w14:textId="7AC8F48B" w:rsidR="0024699D" w:rsidRDefault="005B00CE" w:rsidP="00B43642">
      <w:pPr>
        <w:pStyle w:val="SubStepAlpha"/>
      </w:pPr>
      <w:r>
        <w:t xml:space="preserve">Enter the following command in a terminal window. </w:t>
      </w:r>
      <w:r w:rsidR="00D6073E">
        <w:t>You can use the up arrow to recall the latest SSH command and just add the</w:t>
      </w:r>
      <w:r w:rsidR="00D6073E" w:rsidRPr="00D6073E">
        <w:rPr>
          <w:b/>
          <w:bCs/>
        </w:rPr>
        <w:t xml:space="preserve"> -p</w:t>
      </w:r>
      <w:r w:rsidR="00D6073E">
        <w:t xml:space="preserve"> and </w:t>
      </w:r>
      <w:r w:rsidR="00D6073E" w:rsidRPr="00D6073E">
        <w:rPr>
          <w:b/>
          <w:bCs/>
        </w:rPr>
        <w:t>-s</w:t>
      </w:r>
      <w:r w:rsidR="00D6073E">
        <w:t xml:space="preserve"> options as shown. </w:t>
      </w:r>
      <w:r>
        <w:t>Then</w:t>
      </w:r>
      <w:r w:rsidR="00204244">
        <w:t>,</w:t>
      </w:r>
      <w:r>
        <w:t xml:space="preserve"> enter </w:t>
      </w:r>
      <w:r w:rsidRPr="005B00CE">
        <w:rPr>
          <w:b/>
          <w:bCs/>
        </w:rPr>
        <w:t>cisco123!</w:t>
      </w:r>
      <w:r>
        <w:t xml:space="preserve"> as the password.</w:t>
      </w:r>
      <w:r w:rsidR="00AC01CA">
        <w:t xml:space="preserve"> </w:t>
      </w:r>
    </w:p>
    <w:p w14:paraId="3AFF0EB4" w14:textId="5863FA36" w:rsidR="005B00CE" w:rsidRPr="005B00CE" w:rsidRDefault="005768C0" w:rsidP="005B00CE">
      <w:pPr>
        <w:pStyle w:val="CMD"/>
        <w:rPr>
          <w:b/>
          <w:bCs/>
        </w:rPr>
      </w:pPr>
      <w:r w:rsidRPr="005768C0">
        <w:t xml:space="preserve">devasc@labvm:~$ </w:t>
      </w:r>
      <w:r w:rsidRPr="00D6073E">
        <w:rPr>
          <w:b/>
          <w:bCs/>
        </w:rPr>
        <w:t>ssh cisco@192.168.56.101 -p 830 -s netconf</w:t>
      </w:r>
    </w:p>
    <w:p w14:paraId="65E3DD77" w14:textId="12E2CEF1" w:rsidR="005B00CE" w:rsidRDefault="00D6073E" w:rsidP="005B00CE">
      <w:pPr>
        <w:pStyle w:val="CMD"/>
      </w:pPr>
      <w:r w:rsidRPr="00D6073E">
        <w:t>cisco@192.168.56.101's password:</w:t>
      </w:r>
      <w:r>
        <w:t xml:space="preserve"> </w:t>
      </w:r>
    </w:p>
    <w:p w14:paraId="21CD4A5E" w14:textId="27F3E3FB" w:rsidR="0024699D" w:rsidRDefault="00CD479A" w:rsidP="00B43642">
      <w:pPr>
        <w:pStyle w:val="SubStepAlpha"/>
      </w:pPr>
      <w:r>
        <w:t>The CSR1kv</w:t>
      </w:r>
      <w:r w:rsidR="001A5C5F">
        <w:t xml:space="preserve"> will respond with a </w:t>
      </w:r>
      <w:r w:rsidR="001A5C5F" w:rsidRPr="00876444">
        <w:rPr>
          <w:b/>
          <w:bCs/>
        </w:rPr>
        <w:t>hello</w:t>
      </w:r>
      <w:r w:rsidR="001A5C5F">
        <w:t xml:space="preserve"> message that includes</w:t>
      </w:r>
      <w:r w:rsidR="004E7B30">
        <w:t xml:space="preserve"> over 400 lines of output listing</w:t>
      </w:r>
      <w:r w:rsidR="001A5C5F">
        <w:t xml:space="preserve"> all of its </w:t>
      </w:r>
      <w:r w:rsidR="004E7B30">
        <w:t xml:space="preserve">NETCONF </w:t>
      </w:r>
      <w:r w:rsidR="001A5C5F">
        <w:t>capabilities</w:t>
      </w:r>
      <w:r w:rsidR="001F565D">
        <w:t>.</w:t>
      </w:r>
      <w:r w:rsidR="001F565D" w:rsidRPr="001F565D">
        <w:t xml:space="preserve"> The end of </w:t>
      </w:r>
      <w:r w:rsidR="004E7B30">
        <w:t xml:space="preserve">NETCONF </w:t>
      </w:r>
      <w:r w:rsidR="001F565D" w:rsidRPr="001F565D">
        <w:t>message</w:t>
      </w:r>
      <w:r w:rsidR="004E7B30">
        <w:t>s</w:t>
      </w:r>
      <w:r w:rsidR="001F565D" w:rsidRPr="001F565D">
        <w:t xml:space="preserve"> </w:t>
      </w:r>
      <w:r w:rsidR="004E7B30">
        <w:t>are</w:t>
      </w:r>
      <w:r w:rsidR="001F565D" w:rsidRPr="001F565D">
        <w:t xml:space="preserve"> identified with </w:t>
      </w:r>
      <w:r w:rsidR="001F565D" w:rsidRPr="001F565D">
        <w:rPr>
          <w:b/>
          <w:bCs/>
        </w:rPr>
        <w:t>]]&gt;]]&gt;</w:t>
      </w:r>
      <w:r w:rsidR="001F565D" w:rsidRPr="001F565D">
        <w:t>.</w:t>
      </w:r>
    </w:p>
    <w:p w14:paraId="3E785FEF" w14:textId="77777777" w:rsidR="001F565D" w:rsidRDefault="001F565D" w:rsidP="001F565D">
      <w:pPr>
        <w:pStyle w:val="CMDOutput"/>
      </w:pPr>
      <w:r>
        <w:t>&lt;?xml version="1.0" encoding="UTF-8"?&gt;</w:t>
      </w:r>
    </w:p>
    <w:p w14:paraId="2B052C51" w14:textId="77777777" w:rsidR="001F565D" w:rsidRDefault="001F565D" w:rsidP="001F565D">
      <w:pPr>
        <w:pStyle w:val="CMDOutput"/>
      </w:pPr>
      <w:r w:rsidRPr="004E7B30">
        <w:rPr>
          <w:highlight w:val="yellow"/>
        </w:rPr>
        <w:t>&lt;hello</w:t>
      </w:r>
      <w:r w:rsidRPr="004E7B30">
        <w:t xml:space="preserve"> xmlns="urn:ietf:params:xml:ns:netconf:base:1.0"&gt;</w:t>
      </w:r>
    </w:p>
    <w:p w14:paraId="0081E6C3" w14:textId="77777777" w:rsidR="001F565D" w:rsidRDefault="001F565D" w:rsidP="001F565D">
      <w:pPr>
        <w:pStyle w:val="CMDOutput"/>
      </w:pPr>
      <w:r>
        <w:t>&lt;capabilities&gt;</w:t>
      </w:r>
    </w:p>
    <w:p w14:paraId="127E7752" w14:textId="77777777" w:rsidR="001F565D" w:rsidRDefault="001F565D" w:rsidP="001F565D">
      <w:pPr>
        <w:pStyle w:val="CMDOutput"/>
      </w:pPr>
      <w:r>
        <w:t>&lt;capability&gt;urn:ietf:params:netconf:base:1.0&lt;/capability&gt;</w:t>
      </w:r>
    </w:p>
    <w:p w14:paraId="18B44C46" w14:textId="77777777" w:rsidR="001F565D" w:rsidRDefault="001F565D" w:rsidP="001F565D">
      <w:pPr>
        <w:pStyle w:val="CMDOutput"/>
      </w:pPr>
      <w:r>
        <w:t>&lt;capability&gt;urn:ietf:params:netconf:base:1.1&lt;/capability&gt;</w:t>
      </w:r>
    </w:p>
    <w:p w14:paraId="57DEE358" w14:textId="77777777" w:rsidR="001F565D" w:rsidRDefault="001F565D" w:rsidP="001F565D">
      <w:pPr>
        <w:pStyle w:val="CMDOutput"/>
      </w:pPr>
      <w:r>
        <w:t>&lt;capability&gt;urn:ietf:params:netconf:capability:writable-running:1.0&lt;/capability&gt;</w:t>
      </w:r>
    </w:p>
    <w:p w14:paraId="1CC49B39" w14:textId="77777777" w:rsidR="001F565D" w:rsidRDefault="001F565D" w:rsidP="001F565D">
      <w:pPr>
        <w:pStyle w:val="CMDOutput"/>
      </w:pPr>
      <w:r>
        <w:t>&lt;capability&gt;urn:ietf:params:netconf:capability:xpath:1.0&lt;/capability&gt;</w:t>
      </w:r>
    </w:p>
    <w:p w14:paraId="3D83993F" w14:textId="77777777" w:rsidR="001F565D" w:rsidRDefault="001F565D" w:rsidP="001F565D">
      <w:pPr>
        <w:pStyle w:val="CMDOutput"/>
      </w:pPr>
      <w:r>
        <w:t>&lt;capability&gt;urn:ietf:params:netconf:capability:validate:1.0&lt;/capability&gt;</w:t>
      </w:r>
    </w:p>
    <w:p w14:paraId="7C9AE0EC" w14:textId="77777777" w:rsidR="001F565D" w:rsidRDefault="001F565D" w:rsidP="001F565D">
      <w:pPr>
        <w:pStyle w:val="CMDOutput"/>
      </w:pPr>
      <w:r>
        <w:t>&lt;capability&gt;urn:ietf:params:netconf:capability:validate:1.1&lt;/capability&gt;</w:t>
      </w:r>
    </w:p>
    <w:p w14:paraId="191B23D0" w14:textId="1BE7BCAB" w:rsidR="00EA308D" w:rsidRDefault="00BF0C6C" w:rsidP="001F565D">
      <w:pPr>
        <w:pStyle w:val="CMDOutput"/>
      </w:pPr>
      <w:r>
        <w:t>(</w:t>
      </w:r>
      <w:r w:rsidR="00EA308D">
        <w:t>output omitted</w:t>
      </w:r>
      <w:r>
        <w:t>)</w:t>
      </w:r>
    </w:p>
    <w:p w14:paraId="3CCD75D6" w14:textId="77777777" w:rsidR="001F565D" w:rsidRDefault="001F565D" w:rsidP="001F565D">
      <w:pPr>
        <w:pStyle w:val="CMDOutput"/>
      </w:pPr>
      <w:r>
        <w:t xml:space="preserve">      &lt;/capability&gt;</w:t>
      </w:r>
    </w:p>
    <w:p w14:paraId="312E6337" w14:textId="77777777" w:rsidR="001F565D" w:rsidRDefault="001F565D" w:rsidP="001F565D">
      <w:pPr>
        <w:pStyle w:val="CMDOutput"/>
      </w:pPr>
      <w:r>
        <w:t>&lt;/capabilities&gt;</w:t>
      </w:r>
    </w:p>
    <w:p w14:paraId="5BA111F7" w14:textId="77777777" w:rsidR="001F565D" w:rsidRDefault="001F565D" w:rsidP="001F565D">
      <w:pPr>
        <w:pStyle w:val="CMDOutput"/>
      </w:pPr>
      <w:r w:rsidRPr="004E7B30">
        <w:t>&lt;session-id&gt;20&lt;/session-id&gt;&lt;/hello&gt;</w:t>
      </w:r>
      <w:r w:rsidRPr="004E7B30">
        <w:rPr>
          <w:highlight w:val="yellow"/>
        </w:rPr>
        <w:t>]]&gt;]]&gt;</w:t>
      </w:r>
    </w:p>
    <w:p w14:paraId="6F759929" w14:textId="77777777" w:rsidR="007B16B6" w:rsidRDefault="001F565D" w:rsidP="00B43642">
      <w:pPr>
        <w:pStyle w:val="Heading3"/>
      </w:pPr>
      <w:r>
        <w:t>Start a NETCONF session by sending a hello message</w:t>
      </w:r>
      <w:r w:rsidR="00B512D4">
        <w:t xml:space="preserve"> from the client.</w:t>
      </w:r>
    </w:p>
    <w:p w14:paraId="0D81BE39" w14:textId="77777777" w:rsidR="001F565D" w:rsidRDefault="001F565D" w:rsidP="001F565D">
      <w:pPr>
        <w:pStyle w:val="BodyTextL25"/>
      </w:pPr>
      <w:r>
        <w:t>To start a NETCONF session, the client needs to send its own hello message. The hello message should include the NETCONF base capabilities version the client wants to use.</w:t>
      </w:r>
    </w:p>
    <w:p w14:paraId="456B3BCA" w14:textId="700B5FA0" w:rsidR="0024699D" w:rsidRDefault="001F565D" w:rsidP="00B43642">
      <w:pPr>
        <w:pStyle w:val="SubStepAlpha"/>
      </w:pPr>
      <w:r>
        <w:t>Copy and paste the following XML code into the SSH session.</w:t>
      </w:r>
      <w:r w:rsidR="00B512D4" w:rsidRPr="00B512D4">
        <w:t xml:space="preserve"> </w:t>
      </w:r>
      <w:r w:rsidR="00B512D4">
        <w:t xml:space="preserve">Notice that the end of the client hello message is identified with a </w:t>
      </w:r>
      <w:r w:rsidR="00B512D4" w:rsidRPr="001F565D">
        <w:rPr>
          <w:b/>
          <w:bCs/>
        </w:rPr>
        <w:t>]]&gt;]]&gt;</w:t>
      </w:r>
      <w:r w:rsidR="00B512D4">
        <w:t>.</w:t>
      </w:r>
    </w:p>
    <w:p w14:paraId="13A67506" w14:textId="77777777" w:rsidR="001F565D" w:rsidRDefault="001F565D" w:rsidP="001F565D">
      <w:pPr>
        <w:pStyle w:val="CMD"/>
      </w:pPr>
      <w:r>
        <w:t>&lt;hello xmlns="urn:ietf:params:xml:ns:netconf:base:1.0"&gt;</w:t>
      </w:r>
    </w:p>
    <w:p w14:paraId="73E431CE" w14:textId="77777777" w:rsidR="001F565D" w:rsidRDefault="001F565D" w:rsidP="001F565D">
      <w:pPr>
        <w:pStyle w:val="CMD"/>
      </w:pPr>
      <w:r>
        <w:t xml:space="preserve"> &lt;capabilities&gt;</w:t>
      </w:r>
    </w:p>
    <w:p w14:paraId="1457A8BF" w14:textId="77777777" w:rsidR="001F565D" w:rsidRDefault="001F565D" w:rsidP="001F565D">
      <w:pPr>
        <w:pStyle w:val="CMD"/>
      </w:pPr>
      <w:r>
        <w:t xml:space="preserve">   &lt;capability&gt;urn:ietf:params:netconf:base:1.0&lt;/capability&gt;</w:t>
      </w:r>
    </w:p>
    <w:p w14:paraId="01F15313" w14:textId="77777777" w:rsidR="001F565D" w:rsidRDefault="001F565D" w:rsidP="001F565D">
      <w:pPr>
        <w:pStyle w:val="CMD"/>
      </w:pPr>
      <w:r>
        <w:t xml:space="preserve"> &lt;/capabilities&gt;</w:t>
      </w:r>
    </w:p>
    <w:p w14:paraId="220CAF69" w14:textId="77777777" w:rsidR="001F565D" w:rsidRDefault="001F565D" w:rsidP="001F565D">
      <w:pPr>
        <w:pStyle w:val="CMD"/>
      </w:pPr>
      <w:r>
        <w:lastRenderedPageBreak/>
        <w:t>&lt;/hello&gt;</w:t>
      </w:r>
    </w:p>
    <w:p w14:paraId="5BB208C4" w14:textId="77777777" w:rsidR="001F565D" w:rsidRDefault="001F565D" w:rsidP="001F565D">
      <w:pPr>
        <w:pStyle w:val="CMD"/>
      </w:pPr>
      <w:r w:rsidRPr="001449A3">
        <w:rPr>
          <w:highlight w:val="yellow"/>
        </w:rPr>
        <w:t>]]&gt;]]&gt;</w:t>
      </w:r>
    </w:p>
    <w:p w14:paraId="2629620C" w14:textId="72404021" w:rsidR="0024699D" w:rsidRDefault="006A20FE" w:rsidP="00B43642">
      <w:pPr>
        <w:pStyle w:val="SubStepAlpha"/>
        <w:spacing w:after="0"/>
      </w:pPr>
      <w:r>
        <w:t>Switch to the CSR1kv VM and</w:t>
      </w:r>
      <w:r w:rsidR="00B512D4">
        <w:t xml:space="preserve"> </w:t>
      </w:r>
      <w:r w:rsidR="000260E9">
        <w:t xml:space="preserve">use the </w:t>
      </w:r>
      <w:r w:rsidR="000260E9" w:rsidRPr="00B512D4">
        <w:rPr>
          <w:b/>
          <w:bCs/>
        </w:rPr>
        <w:t>show netconf-yang sessions</w:t>
      </w:r>
      <w:r w:rsidR="000260E9">
        <w:t xml:space="preserve"> command to </w:t>
      </w:r>
      <w:r w:rsidR="00B512D4">
        <w:t xml:space="preserve">verify </w:t>
      </w:r>
      <w:r w:rsidR="00720E4E">
        <w:t xml:space="preserve">that </w:t>
      </w:r>
      <w:r w:rsidR="00B512D4">
        <w:t xml:space="preserve">a NETCONF session </w:t>
      </w:r>
      <w:r w:rsidR="00720E4E">
        <w:t xml:space="preserve">has been </w:t>
      </w:r>
      <w:r w:rsidR="00B512D4">
        <w:t>started</w:t>
      </w:r>
      <w:r w:rsidR="000260E9">
        <w:t>.</w:t>
      </w:r>
      <w:r w:rsidR="007F0897">
        <w:t xml:space="preserve"> If the CSR1kv VM screen is dark</w:t>
      </w:r>
      <w:r w:rsidR="0069480B">
        <w:t xml:space="preserve">, press </w:t>
      </w:r>
      <w:r w:rsidR="0069480B">
        <w:rPr>
          <w:b/>
          <w:bCs/>
        </w:rPr>
        <w:t>Enter</w:t>
      </w:r>
      <w:r w:rsidR="0069480B">
        <w:t xml:space="preserve"> to wake it up.</w:t>
      </w:r>
    </w:p>
    <w:p w14:paraId="1CA32DC5" w14:textId="77777777" w:rsidR="0024699D" w:rsidRDefault="0024699D" w:rsidP="0024699D">
      <w:pPr>
        <w:pStyle w:val="ConfigWindow"/>
      </w:pPr>
      <w:r>
        <w:t>Open configuration window</w:t>
      </w:r>
    </w:p>
    <w:p w14:paraId="4153F5DA" w14:textId="2229A994" w:rsidR="00B63ED3" w:rsidRDefault="001067F1" w:rsidP="00B512D4">
      <w:pPr>
        <w:pStyle w:val="CMD"/>
      </w:pPr>
      <w:r>
        <w:t>CSR1kv</w:t>
      </w:r>
      <w:r w:rsidR="00B63ED3">
        <w:t xml:space="preserve">&gt; </w:t>
      </w:r>
      <w:r w:rsidR="007F0897">
        <w:rPr>
          <w:b/>
          <w:bCs/>
        </w:rPr>
        <w:t>en</w:t>
      </w:r>
    </w:p>
    <w:p w14:paraId="3B1F9604" w14:textId="5A8E1B98" w:rsidR="00B512D4" w:rsidRDefault="00B63ED3" w:rsidP="00B512D4">
      <w:pPr>
        <w:pStyle w:val="CMD"/>
      </w:pPr>
      <w:r>
        <w:t>CSRk1v</w:t>
      </w:r>
      <w:r w:rsidR="00B512D4">
        <w:t xml:space="preserve"># </w:t>
      </w:r>
      <w:r w:rsidR="00B512D4" w:rsidRPr="00B512D4">
        <w:rPr>
          <w:b/>
          <w:bCs/>
        </w:rPr>
        <w:t>show netconf-yang sessions</w:t>
      </w:r>
    </w:p>
    <w:p w14:paraId="45CADAD0" w14:textId="77777777" w:rsidR="00B512D4" w:rsidRDefault="00B512D4" w:rsidP="00B512D4">
      <w:pPr>
        <w:pStyle w:val="CMDOutput"/>
      </w:pPr>
      <w:r>
        <w:t>R: Global-lock on running datastore</w:t>
      </w:r>
    </w:p>
    <w:p w14:paraId="123942B8" w14:textId="77777777" w:rsidR="00B512D4" w:rsidRDefault="00B512D4" w:rsidP="00B512D4">
      <w:pPr>
        <w:pStyle w:val="CMDOutput"/>
      </w:pPr>
      <w:r>
        <w:t>C: Global-lock on candidate datastore</w:t>
      </w:r>
    </w:p>
    <w:p w14:paraId="39C14890" w14:textId="77777777" w:rsidR="00B512D4" w:rsidRDefault="00B512D4" w:rsidP="00B512D4">
      <w:pPr>
        <w:pStyle w:val="CMDOutput"/>
      </w:pPr>
      <w:r>
        <w:t>S: Global-lock on startup datastore</w:t>
      </w:r>
    </w:p>
    <w:p w14:paraId="47098D3C" w14:textId="77777777" w:rsidR="00B512D4" w:rsidRDefault="00B512D4" w:rsidP="00B512D4">
      <w:pPr>
        <w:pStyle w:val="CMDOutput"/>
      </w:pPr>
    </w:p>
    <w:p w14:paraId="547C173B" w14:textId="77777777" w:rsidR="00B512D4" w:rsidRDefault="00B512D4" w:rsidP="00B512D4">
      <w:pPr>
        <w:pStyle w:val="CMDOutput"/>
      </w:pPr>
      <w:r>
        <w:t>Number of sessions : 1</w:t>
      </w:r>
    </w:p>
    <w:p w14:paraId="37940382" w14:textId="77777777" w:rsidR="00B512D4" w:rsidRDefault="00B512D4" w:rsidP="00B512D4">
      <w:pPr>
        <w:pStyle w:val="CMDOutput"/>
      </w:pPr>
    </w:p>
    <w:p w14:paraId="44575A3C" w14:textId="77777777" w:rsidR="00B512D4" w:rsidRDefault="00B512D4" w:rsidP="00B512D4">
      <w:pPr>
        <w:pStyle w:val="CMDOutput"/>
      </w:pPr>
      <w:r>
        <w:t>session-id  transport    username             source-host           global-lock</w:t>
      </w:r>
    </w:p>
    <w:p w14:paraId="662D78A0" w14:textId="77777777" w:rsidR="00B512D4" w:rsidRDefault="00B512D4" w:rsidP="00B512D4">
      <w:pPr>
        <w:pStyle w:val="CMDOutput"/>
      </w:pPr>
      <w:r>
        <w:t>-------------------------------------------------------------------------------</w:t>
      </w:r>
    </w:p>
    <w:p w14:paraId="7979813E" w14:textId="6310A1DA" w:rsidR="00B512D4" w:rsidRDefault="00B512D4" w:rsidP="00B512D4">
      <w:pPr>
        <w:pStyle w:val="CMDOutput"/>
      </w:pPr>
      <w:r w:rsidRPr="00B512D4">
        <w:rPr>
          <w:highlight w:val="yellow"/>
        </w:rPr>
        <w:t>20          netconf-ssh  cisco                192.168.</w:t>
      </w:r>
      <w:r w:rsidR="00B63ED3">
        <w:rPr>
          <w:highlight w:val="yellow"/>
        </w:rPr>
        <w:t>56.1</w:t>
      </w:r>
      <w:r w:rsidRPr="00B512D4">
        <w:rPr>
          <w:highlight w:val="yellow"/>
        </w:rPr>
        <w:t xml:space="preserve">          None</w:t>
      </w:r>
    </w:p>
    <w:p w14:paraId="23167433" w14:textId="77777777" w:rsidR="00121044" w:rsidRDefault="00121044" w:rsidP="00121044">
      <w:pPr>
        <w:pStyle w:val="CMDOutput"/>
      </w:pPr>
    </w:p>
    <w:p w14:paraId="101E08EE" w14:textId="77C6DCED" w:rsidR="00121044" w:rsidRDefault="00121044" w:rsidP="00121044">
      <w:pPr>
        <w:pStyle w:val="CMD"/>
      </w:pPr>
      <w:r>
        <w:t xml:space="preserve">CSR1kv# </w:t>
      </w:r>
    </w:p>
    <w:p w14:paraId="4B2908C0" w14:textId="77777777" w:rsidR="0024699D" w:rsidRDefault="0024699D">
      <w:pPr>
        <w:pStyle w:val="ConfigWindow"/>
      </w:pPr>
      <w:r>
        <w:t>Close configuration window</w:t>
      </w:r>
    </w:p>
    <w:p w14:paraId="004194EE" w14:textId="2A7947E3" w:rsidR="00B512D4" w:rsidRDefault="00B512D4" w:rsidP="00B43642">
      <w:pPr>
        <w:pStyle w:val="Heading3"/>
        <w:spacing w:before="0"/>
      </w:pPr>
      <w:r>
        <w:t xml:space="preserve">Send RPC </w:t>
      </w:r>
      <w:r w:rsidR="000B19E3">
        <w:t>m</w:t>
      </w:r>
      <w:r>
        <w:t xml:space="preserve">essages to an IOS XE </w:t>
      </w:r>
      <w:r w:rsidR="000B19E3">
        <w:t>d</w:t>
      </w:r>
      <w:r>
        <w:t>evice</w:t>
      </w:r>
      <w:r w:rsidR="000B19E3">
        <w:t>.</w:t>
      </w:r>
    </w:p>
    <w:p w14:paraId="6EFB2681" w14:textId="77777777" w:rsidR="00B512D4" w:rsidRDefault="00FC6DE8" w:rsidP="00B512D4">
      <w:pPr>
        <w:pStyle w:val="BodyTextL25"/>
      </w:pPr>
      <w:r>
        <w:t xml:space="preserve">During an SSH session, a </w:t>
      </w:r>
      <w:r w:rsidR="00B512D4">
        <w:t xml:space="preserve">NETCONF </w:t>
      </w:r>
      <w:r>
        <w:t>client can use Remote Procedure Call (RPC) messages to send NETCONF operations to the IOS XE device. The table lists some of the more common NETCONF operations.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Netconf operations and description."/>
      </w:tblPr>
      <w:tblGrid>
        <w:gridCol w:w="3147"/>
        <w:gridCol w:w="6812"/>
      </w:tblGrid>
      <w:tr w:rsidR="00FC6DE8" w:rsidRPr="00FC6DE8" w14:paraId="37C248B3" w14:textId="77777777" w:rsidTr="00B43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7" w:type="dxa"/>
          </w:tcPr>
          <w:p w14:paraId="34011DF9" w14:textId="77777777" w:rsidR="00FC6DE8" w:rsidRPr="00FC6DE8" w:rsidRDefault="00FC6DE8" w:rsidP="00FC6DE8">
            <w:pPr>
              <w:pStyle w:val="TableHeading"/>
            </w:pPr>
            <w:r w:rsidRPr="00FC6DE8">
              <w:t>Operation</w:t>
            </w:r>
          </w:p>
        </w:tc>
        <w:tc>
          <w:tcPr>
            <w:tcW w:w="6812" w:type="dxa"/>
          </w:tcPr>
          <w:p w14:paraId="29E7AC1B" w14:textId="77777777" w:rsidR="00FC6DE8" w:rsidRPr="00FC6DE8" w:rsidRDefault="00FC6DE8" w:rsidP="00FC6DE8">
            <w:pPr>
              <w:pStyle w:val="TableHeading"/>
            </w:pPr>
            <w:r w:rsidRPr="00FC6DE8">
              <w:t>Description</w:t>
            </w:r>
          </w:p>
        </w:tc>
      </w:tr>
      <w:tr w:rsidR="00FC6DE8" w:rsidRPr="00FC6DE8" w14:paraId="42D08052" w14:textId="77777777" w:rsidTr="00B43642">
        <w:tc>
          <w:tcPr>
            <w:tcW w:w="3147" w:type="dxa"/>
          </w:tcPr>
          <w:p w14:paraId="336BBA0B" w14:textId="77777777" w:rsidR="00FC6DE8" w:rsidRPr="00FC6DE8" w:rsidRDefault="00FC6DE8" w:rsidP="00FC6DE8">
            <w:pPr>
              <w:pStyle w:val="DevConfigs"/>
            </w:pPr>
            <w:r w:rsidRPr="00FC6DE8">
              <w:t>&lt;get&gt;</w:t>
            </w:r>
          </w:p>
        </w:tc>
        <w:tc>
          <w:tcPr>
            <w:tcW w:w="6812" w:type="dxa"/>
          </w:tcPr>
          <w:p w14:paraId="46CD089E" w14:textId="77777777" w:rsidR="00FC6DE8" w:rsidRPr="00FC6DE8" w:rsidRDefault="00FC6DE8" w:rsidP="00FC6DE8">
            <w:pPr>
              <w:pStyle w:val="TableText"/>
            </w:pPr>
            <w:r w:rsidRPr="00FC6DE8">
              <w:t>Retrieve running configuration and device state information</w:t>
            </w:r>
          </w:p>
        </w:tc>
      </w:tr>
      <w:tr w:rsidR="00FC6DE8" w:rsidRPr="00FC6DE8" w14:paraId="76657E05" w14:textId="77777777" w:rsidTr="00B43642">
        <w:tc>
          <w:tcPr>
            <w:tcW w:w="3147" w:type="dxa"/>
          </w:tcPr>
          <w:p w14:paraId="53D7AB58" w14:textId="77777777" w:rsidR="00FC6DE8" w:rsidRPr="00FC6DE8" w:rsidRDefault="00FC6DE8" w:rsidP="00FC6DE8">
            <w:pPr>
              <w:pStyle w:val="DevConfigs"/>
            </w:pPr>
            <w:r w:rsidRPr="00FC6DE8">
              <w:t>&lt;get-config&gt;</w:t>
            </w:r>
          </w:p>
        </w:tc>
        <w:tc>
          <w:tcPr>
            <w:tcW w:w="6812" w:type="dxa"/>
          </w:tcPr>
          <w:p w14:paraId="13D53BD8" w14:textId="7FBF1C80" w:rsidR="00FC6DE8" w:rsidRPr="00FC6DE8" w:rsidRDefault="00FC6DE8" w:rsidP="00FC6DE8">
            <w:pPr>
              <w:pStyle w:val="TableText"/>
            </w:pPr>
            <w:r w:rsidRPr="00FC6DE8">
              <w:t xml:space="preserve">Retrieve all or part of </w:t>
            </w:r>
            <w:r w:rsidR="00D4333B">
              <w:t xml:space="preserve">a </w:t>
            </w:r>
            <w:r w:rsidRPr="00FC6DE8">
              <w:t>specified configuration data store</w:t>
            </w:r>
          </w:p>
        </w:tc>
      </w:tr>
      <w:tr w:rsidR="00FC6DE8" w:rsidRPr="00FC6DE8" w14:paraId="11BE784B" w14:textId="77777777" w:rsidTr="00B43642">
        <w:tc>
          <w:tcPr>
            <w:tcW w:w="3147" w:type="dxa"/>
          </w:tcPr>
          <w:p w14:paraId="2EA07AA2" w14:textId="77777777" w:rsidR="00FC6DE8" w:rsidRPr="00FC6DE8" w:rsidRDefault="00FC6DE8" w:rsidP="00FC6DE8">
            <w:pPr>
              <w:pStyle w:val="DevConfigs"/>
            </w:pPr>
            <w:r w:rsidRPr="00FC6DE8">
              <w:t>&lt;edit-config&gt;</w:t>
            </w:r>
          </w:p>
        </w:tc>
        <w:tc>
          <w:tcPr>
            <w:tcW w:w="6812" w:type="dxa"/>
          </w:tcPr>
          <w:p w14:paraId="5D8D5338" w14:textId="77777777" w:rsidR="00FC6DE8" w:rsidRPr="00FC6DE8" w:rsidRDefault="00FC6DE8" w:rsidP="00FC6DE8">
            <w:pPr>
              <w:pStyle w:val="TableText"/>
            </w:pPr>
            <w:r w:rsidRPr="00FC6DE8">
              <w:t>Loads all or part of a configuration to the specified configuration data store</w:t>
            </w:r>
          </w:p>
        </w:tc>
      </w:tr>
      <w:tr w:rsidR="00FC6DE8" w:rsidRPr="00FC6DE8" w14:paraId="50B2D139" w14:textId="77777777" w:rsidTr="00B43642">
        <w:tc>
          <w:tcPr>
            <w:tcW w:w="3147" w:type="dxa"/>
          </w:tcPr>
          <w:p w14:paraId="53198CC4" w14:textId="77777777" w:rsidR="00FC6DE8" w:rsidRPr="00FC6DE8" w:rsidRDefault="00FC6DE8" w:rsidP="00FC6DE8">
            <w:pPr>
              <w:pStyle w:val="DevConfigs"/>
            </w:pPr>
            <w:r w:rsidRPr="00FC6DE8">
              <w:t>&lt;copy-config&gt;</w:t>
            </w:r>
          </w:p>
        </w:tc>
        <w:tc>
          <w:tcPr>
            <w:tcW w:w="6812" w:type="dxa"/>
          </w:tcPr>
          <w:p w14:paraId="163A2BE6" w14:textId="77777777" w:rsidR="00FC6DE8" w:rsidRPr="00FC6DE8" w:rsidRDefault="00FC6DE8" w:rsidP="00FC6DE8">
            <w:pPr>
              <w:pStyle w:val="TableText"/>
            </w:pPr>
            <w:r w:rsidRPr="00FC6DE8">
              <w:t>Replace an entire configuration data store with another</w:t>
            </w:r>
          </w:p>
        </w:tc>
      </w:tr>
      <w:tr w:rsidR="00FC6DE8" w:rsidRPr="00FC6DE8" w14:paraId="38B7814C" w14:textId="77777777" w:rsidTr="00B43642">
        <w:tc>
          <w:tcPr>
            <w:tcW w:w="3147" w:type="dxa"/>
          </w:tcPr>
          <w:p w14:paraId="77115A29" w14:textId="77777777" w:rsidR="00FC6DE8" w:rsidRPr="00FC6DE8" w:rsidRDefault="00FC6DE8" w:rsidP="00FC6DE8">
            <w:pPr>
              <w:pStyle w:val="DevConfigs"/>
            </w:pPr>
            <w:r w:rsidRPr="00FC6DE8">
              <w:t>&lt;delete-config&gt;</w:t>
            </w:r>
          </w:p>
        </w:tc>
        <w:tc>
          <w:tcPr>
            <w:tcW w:w="6812" w:type="dxa"/>
          </w:tcPr>
          <w:p w14:paraId="6FBCCAA8" w14:textId="77777777" w:rsidR="00FC6DE8" w:rsidRPr="00FC6DE8" w:rsidRDefault="00FC6DE8" w:rsidP="00FC6DE8">
            <w:pPr>
              <w:pStyle w:val="TableText"/>
            </w:pPr>
            <w:r w:rsidRPr="00FC6DE8">
              <w:t>Delete a configuration data store</w:t>
            </w:r>
          </w:p>
        </w:tc>
      </w:tr>
      <w:tr w:rsidR="00FC6DE8" w:rsidRPr="00FC6DE8" w14:paraId="40F20BF3" w14:textId="77777777" w:rsidTr="00B43642">
        <w:tc>
          <w:tcPr>
            <w:tcW w:w="3147" w:type="dxa"/>
          </w:tcPr>
          <w:p w14:paraId="72E81A98" w14:textId="77777777" w:rsidR="00FC6DE8" w:rsidRPr="00FC6DE8" w:rsidRDefault="00FC6DE8" w:rsidP="00FC6DE8">
            <w:pPr>
              <w:pStyle w:val="DevConfigs"/>
            </w:pPr>
            <w:r w:rsidRPr="00FC6DE8">
              <w:t>&lt;commit&gt;</w:t>
            </w:r>
          </w:p>
        </w:tc>
        <w:tc>
          <w:tcPr>
            <w:tcW w:w="6812" w:type="dxa"/>
          </w:tcPr>
          <w:p w14:paraId="4D513F31" w14:textId="77777777" w:rsidR="00FC6DE8" w:rsidRPr="00FC6DE8" w:rsidRDefault="00FC6DE8" w:rsidP="00FC6DE8">
            <w:pPr>
              <w:pStyle w:val="TableText"/>
            </w:pPr>
            <w:r w:rsidRPr="00FC6DE8">
              <w:t>Copy candidate data store to running data store</w:t>
            </w:r>
          </w:p>
        </w:tc>
      </w:tr>
      <w:tr w:rsidR="00FC6DE8" w:rsidRPr="00FC6DE8" w14:paraId="6F9F6B48" w14:textId="77777777" w:rsidTr="00B43642">
        <w:tc>
          <w:tcPr>
            <w:tcW w:w="3147" w:type="dxa"/>
          </w:tcPr>
          <w:p w14:paraId="20C13841" w14:textId="77777777" w:rsidR="00FC6DE8" w:rsidRPr="00FC6DE8" w:rsidRDefault="00FC6DE8" w:rsidP="00FC6DE8">
            <w:pPr>
              <w:pStyle w:val="DevConfigs"/>
            </w:pPr>
            <w:r w:rsidRPr="00FC6DE8">
              <w:t>&lt;lock&gt; / &lt;unlock&gt;</w:t>
            </w:r>
          </w:p>
        </w:tc>
        <w:tc>
          <w:tcPr>
            <w:tcW w:w="6812" w:type="dxa"/>
          </w:tcPr>
          <w:p w14:paraId="2F97DA53" w14:textId="77777777" w:rsidR="00FC6DE8" w:rsidRPr="00FC6DE8" w:rsidRDefault="00FC6DE8" w:rsidP="00FC6DE8">
            <w:pPr>
              <w:pStyle w:val="TableText"/>
            </w:pPr>
            <w:r w:rsidRPr="00FC6DE8">
              <w:t>Lock or unlock the entire configuration data store system</w:t>
            </w:r>
          </w:p>
        </w:tc>
      </w:tr>
      <w:tr w:rsidR="00FC6DE8" w:rsidRPr="00FC6DE8" w14:paraId="580C1A37" w14:textId="77777777" w:rsidTr="00B43642">
        <w:tc>
          <w:tcPr>
            <w:tcW w:w="3147" w:type="dxa"/>
          </w:tcPr>
          <w:p w14:paraId="51E38DC9" w14:textId="77777777" w:rsidR="00FC6DE8" w:rsidRPr="00FC6DE8" w:rsidRDefault="00FC6DE8" w:rsidP="00FC6DE8">
            <w:pPr>
              <w:pStyle w:val="DevConfigs"/>
            </w:pPr>
            <w:r w:rsidRPr="00FC6DE8">
              <w:t>&lt;close-session&gt;</w:t>
            </w:r>
          </w:p>
        </w:tc>
        <w:tc>
          <w:tcPr>
            <w:tcW w:w="6812" w:type="dxa"/>
          </w:tcPr>
          <w:p w14:paraId="21C32FC3" w14:textId="77777777" w:rsidR="00FC6DE8" w:rsidRPr="00FC6DE8" w:rsidRDefault="00FC6DE8" w:rsidP="00FC6DE8">
            <w:pPr>
              <w:pStyle w:val="TableText"/>
            </w:pPr>
            <w:r w:rsidRPr="00FC6DE8">
              <w:t>Graceful termination of NETCONF session</w:t>
            </w:r>
          </w:p>
        </w:tc>
      </w:tr>
      <w:tr w:rsidR="00FC6DE8" w:rsidRPr="00FC6DE8" w14:paraId="49A7F8FA" w14:textId="77777777" w:rsidTr="00B43642">
        <w:tc>
          <w:tcPr>
            <w:tcW w:w="3147" w:type="dxa"/>
          </w:tcPr>
          <w:p w14:paraId="635689AB" w14:textId="77777777" w:rsidR="00FC6DE8" w:rsidRPr="00FC6DE8" w:rsidRDefault="00FC6DE8" w:rsidP="00FC6DE8">
            <w:pPr>
              <w:pStyle w:val="DevConfigs"/>
            </w:pPr>
            <w:r w:rsidRPr="00FC6DE8">
              <w:t>&lt;kill-session&gt;</w:t>
            </w:r>
          </w:p>
        </w:tc>
        <w:tc>
          <w:tcPr>
            <w:tcW w:w="6812" w:type="dxa"/>
          </w:tcPr>
          <w:p w14:paraId="09EC4F39" w14:textId="77777777" w:rsidR="00FC6DE8" w:rsidRPr="00FC6DE8" w:rsidRDefault="00FC6DE8" w:rsidP="00FC6DE8">
            <w:pPr>
              <w:pStyle w:val="TableText"/>
            </w:pPr>
            <w:r w:rsidRPr="00FC6DE8">
              <w:t>Forced termination of NETCONF session</w:t>
            </w:r>
          </w:p>
        </w:tc>
      </w:tr>
    </w:tbl>
    <w:p w14:paraId="4C075C4C" w14:textId="77777777" w:rsidR="0024699D" w:rsidRDefault="00FC6DE8" w:rsidP="00B43642">
      <w:pPr>
        <w:pStyle w:val="SubStepAlpha"/>
      </w:pPr>
      <w:r>
        <w:t xml:space="preserve">Copy and paste the following RPC </w:t>
      </w:r>
      <w:r w:rsidRPr="00204244">
        <w:rPr>
          <w:b/>
          <w:bCs/>
        </w:rPr>
        <w:t>get</w:t>
      </w:r>
      <w:r>
        <w:t xml:space="preserve"> message XML code into the </w:t>
      </w:r>
      <w:r w:rsidR="00720E4E">
        <w:t xml:space="preserve">terminal </w:t>
      </w:r>
      <w:r>
        <w:t>SSH session to retrieve information about the interfaces on R1.</w:t>
      </w:r>
    </w:p>
    <w:p w14:paraId="4F9F3E9B" w14:textId="77777777" w:rsidR="00FC6DE8" w:rsidRDefault="00FC6DE8" w:rsidP="00FC6DE8">
      <w:pPr>
        <w:pStyle w:val="CMD"/>
      </w:pPr>
      <w:r>
        <w:t>&lt;rpc message-id="103" xmlns="urn:ietf:params:xml:ns:netconf:base:1.0"&gt;</w:t>
      </w:r>
    </w:p>
    <w:p w14:paraId="2B319D72" w14:textId="77777777" w:rsidR="00FC6DE8" w:rsidRDefault="00FC6DE8" w:rsidP="00FC6DE8">
      <w:pPr>
        <w:pStyle w:val="CMD"/>
      </w:pPr>
      <w:r>
        <w:t xml:space="preserve"> </w:t>
      </w:r>
      <w:r w:rsidRPr="005E23BF">
        <w:rPr>
          <w:highlight w:val="yellow"/>
        </w:rPr>
        <w:t>&lt;get&gt;</w:t>
      </w:r>
    </w:p>
    <w:p w14:paraId="2971EFCA" w14:textId="77777777" w:rsidR="00FC6DE8" w:rsidRDefault="00FC6DE8" w:rsidP="00FC6DE8">
      <w:pPr>
        <w:pStyle w:val="CMD"/>
      </w:pPr>
      <w:r>
        <w:t xml:space="preserve">  &lt;filter&gt;</w:t>
      </w:r>
    </w:p>
    <w:p w14:paraId="1308D5E7" w14:textId="77777777" w:rsidR="00FC6DE8" w:rsidRDefault="00FC6DE8" w:rsidP="00FC6DE8">
      <w:pPr>
        <w:pStyle w:val="CMD"/>
      </w:pPr>
      <w:r>
        <w:t xml:space="preserve">    &lt;interfaces xmlns="urn:ietf:params:xml:ns:yang:ietf-interfaces"/&gt;</w:t>
      </w:r>
    </w:p>
    <w:p w14:paraId="5502B743" w14:textId="77777777" w:rsidR="00FC6DE8" w:rsidRDefault="00FC6DE8" w:rsidP="00FC6DE8">
      <w:pPr>
        <w:pStyle w:val="CMD"/>
      </w:pPr>
      <w:r>
        <w:t xml:space="preserve">   &lt;/filter&gt;</w:t>
      </w:r>
    </w:p>
    <w:p w14:paraId="643D75F5" w14:textId="77777777" w:rsidR="00FC6DE8" w:rsidRDefault="00FC6DE8" w:rsidP="00FC6DE8">
      <w:pPr>
        <w:pStyle w:val="CMD"/>
      </w:pPr>
      <w:r>
        <w:t xml:space="preserve"> &lt;/get&gt;</w:t>
      </w:r>
    </w:p>
    <w:p w14:paraId="24E31212" w14:textId="77777777" w:rsidR="00FC6DE8" w:rsidRDefault="00FC6DE8" w:rsidP="00FC6DE8">
      <w:pPr>
        <w:pStyle w:val="CMD"/>
      </w:pPr>
      <w:r>
        <w:t>&lt;/rpc&gt;</w:t>
      </w:r>
    </w:p>
    <w:p w14:paraId="3638FCC1" w14:textId="77777777" w:rsidR="00FC6DE8" w:rsidRDefault="00FC6DE8" w:rsidP="00FC6DE8">
      <w:pPr>
        <w:pStyle w:val="CMD"/>
      </w:pPr>
      <w:r>
        <w:t>]]&gt;]]&gt;</w:t>
      </w:r>
    </w:p>
    <w:p w14:paraId="537A456D" w14:textId="510E8FB8" w:rsidR="0024699D" w:rsidRDefault="00FC6DE8" w:rsidP="00B43642">
      <w:pPr>
        <w:pStyle w:val="SubStepAlpha"/>
      </w:pPr>
      <w:r>
        <w:lastRenderedPageBreak/>
        <w:t xml:space="preserve">Recall that XML does not require indention or white space. Therefore, </w:t>
      </w:r>
      <w:r w:rsidR="00954F09">
        <w:t>the CSR1kv</w:t>
      </w:r>
      <w:r>
        <w:t xml:space="preserve"> will return a long string of XML data.</w:t>
      </w:r>
    </w:p>
    <w:p w14:paraId="14F1F991" w14:textId="77777777" w:rsidR="005E23BF" w:rsidRPr="005E23BF" w:rsidRDefault="005E23BF" w:rsidP="005E23BF">
      <w:pPr>
        <w:pStyle w:val="CMDOutput"/>
      </w:pPr>
      <w:r w:rsidRPr="005E23BF">
        <w:t>&lt;?xml version="1.0" encoding="UTF-8"?&gt;</w:t>
      </w:r>
    </w:p>
    <w:p w14:paraId="1AF586CE" w14:textId="21FFE09B" w:rsidR="00FC6DE8" w:rsidRPr="005E23BF" w:rsidRDefault="005E23BF" w:rsidP="005E23BF">
      <w:pPr>
        <w:pStyle w:val="CMDOutput"/>
      </w:pPr>
      <w:r w:rsidRPr="005E23BF">
        <w:t>&lt;rpc-reply xmlns="urn:ietf:params:xml:ns:netconf:base:1.0" message-id="103"&gt;&lt;data&gt;&lt;interfaces xmlns="urn:ietf:params:xml:ns:yang:ietf-interfaces"&gt;&lt;interface&gt;&lt;name&gt;GigabitEthernet1&lt;/name&gt;&lt;description&gt;VBox&lt;/description&gt;&lt;type xmlns:ianaift="urn:ietf:params:xml:ns:yang:iana-if-type"&gt;ianaift:ethernetCsmacd&lt;/type&gt;&lt;enabled&gt;true&lt;/enabled&gt;&lt;ipv4 xmlns="urn:ietf:params:xml:ns:yang:ietf-ip"&gt;&lt;/ipv4&gt;&lt;ipv6 xmlns="urn:ietf:params:xml:ns:yang:ietf-ip"&gt;&lt;/ipv6&gt;&lt;/interface&gt;&lt;/interfaces&gt;&lt;/data&gt;&lt;/rpc-reply&gt;]]&gt;]]&gt;</w:t>
      </w:r>
    </w:p>
    <w:p w14:paraId="5D15EEA9" w14:textId="14C3C4B3" w:rsidR="00CF3366" w:rsidRDefault="00506801" w:rsidP="00B43642">
      <w:pPr>
        <w:pStyle w:val="SubStepAlpha"/>
      </w:pPr>
      <w:r>
        <w:t xml:space="preserve">Copy the </w:t>
      </w:r>
      <w:r w:rsidR="000260E9">
        <w:t xml:space="preserve">XML that was </w:t>
      </w:r>
      <w:r>
        <w:t>returned</w:t>
      </w:r>
      <w:r w:rsidR="00CF3366">
        <w:t>, but do not include the final “]]&gt;]]&gt;” characters. These characters are not part of the XML that is returned by the router.</w:t>
      </w:r>
    </w:p>
    <w:p w14:paraId="2D71B092" w14:textId="6AFED38C" w:rsidR="0024699D" w:rsidRDefault="00CF3366" w:rsidP="00B43642">
      <w:pPr>
        <w:pStyle w:val="SubStepAlpha"/>
      </w:pPr>
      <w:r>
        <w:t>S</w:t>
      </w:r>
      <w:r w:rsidR="00506801">
        <w:t>earch the internet for “prettify XML”. Find a suitable site and use its tool to transform your XML into a more readable format, such as the following</w:t>
      </w:r>
      <w:r w:rsidR="003F287C">
        <w:t>:</w:t>
      </w:r>
    </w:p>
    <w:p w14:paraId="27F7B8D6" w14:textId="77777777" w:rsidR="00954F09" w:rsidRDefault="00954F09" w:rsidP="00954F09">
      <w:pPr>
        <w:pStyle w:val="CMDOutput"/>
      </w:pPr>
      <w:r>
        <w:t>&lt;?xml version="1.0"?&gt;</w:t>
      </w:r>
    </w:p>
    <w:p w14:paraId="657ABD96" w14:textId="77777777" w:rsidR="00954F09" w:rsidRDefault="00954F09" w:rsidP="00954F09">
      <w:pPr>
        <w:pStyle w:val="CMDOutput"/>
      </w:pPr>
      <w:r>
        <w:t>&lt;rpc-reply xmlns="urn:ietf:params:xml:ns:netconf:base:1.0" message-id="103"&gt;</w:t>
      </w:r>
    </w:p>
    <w:p w14:paraId="30C80726" w14:textId="77777777" w:rsidR="00954F09" w:rsidRDefault="00954F09" w:rsidP="00954F09">
      <w:pPr>
        <w:pStyle w:val="CMDOutput"/>
      </w:pPr>
      <w:r>
        <w:t xml:space="preserve">  &lt;data&gt;</w:t>
      </w:r>
    </w:p>
    <w:p w14:paraId="04C7069D" w14:textId="77777777" w:rsidR="00954F09" w:rsidRDefault="00954F09" w:rsidP="00954F09">
      <w:pPr>
        <w:pStyle w:val="CMDOutput"/>
      </w:pPr>
      <w:r>
        <w:t xml:space="preserve">    &lt;interfaces xmlns="urn:ietf:params:xml:ns:yang:ietf-interfaces"&gt;</w:t>
      </w:r>
    </w:p>
    <w:p w14:paraId="6255654A" w14:textId="77777777" w:rsidR="00954F09" w:rsidRDefault="00954F09" w:rsidP="00954F09">
      <w:pPr>
        <w:pStyle w:val="CMDOutput"/>
      </w:pPr>
      <w:r>
        <w:t xml:space="preserve">      &lt;interface&gt;</w:t>
      </w:r>
    </w:p>
    <w:p w14:paraId="011BA0D4" w14:textId="77777777" w:rsidR="00954F09" w:rsidRDefault="00954F09" w:rsidP="00954F09">
      <w:pPr>
        <w:pStyle w:val="CMDOutput"/>
      </w:pPr>
      <w:r>
        <w:t xml:space="preserve">        &lt;name&gt;GigabitEthernet1&lt;/name&gt;</w:t>
      </w:r>
    </w:p>
    <w:p w14:paraId="1BF5896F" w14:textId="77777777" w:rsidR="00954F09" w:rsidRDefault="00954F09" w:rsidP="00954F09">
      <w:pPr>
        <w:pStyle w:val="CMDOutput"/>
      </w:pPr>
      <w:r>
        <w:t xml:space="preserve">        &lt;description&gt;VBox&lt;/description&gt;</w:t>
      </w:r>
    </w:p>
    <w:p w14:paraId="35A62571" w14:textId="77777777" w:rsidR="00954F09" w:rsidRDefault="00954F09" w:rsidP="00954F09">
      <w:pPr>
        <w:pStyle w:val="CMDOutput"/>
      </w:pPr>
      <w:r>
        <w:t xml:space="preserve">        &lt;type xmlns:ianaift="urn:ietf:params:xml:ns:yang:iana-if-type"&gt;ianaift:ethernetCsmacd&lt;/type&gt;</w:t>
      </w:r>
    </w:p>
    <w:p w14:paraId="41F73548" w14:textId="77777777" w:rsidR="00954F09" w:rsidRDefault="00954F09" w:rsidP="00954F09">
      <w:pPr>
        <w:pStyle w:val="CMDOutput"/>
      </w:pPr>
      <w:r>
        <w:t xml:space="preserve">        &lt;enabled&gt;true&lt;/enabled&gt;</w:t>
      </w:r>
    </w:p>
    <w:p w14:paraId="43C3E96B" w14:textId="77777777" w:rsidR="00954F09" w:rsidRDefault="00954F09" w:rsidP="00954F09">
      <w:pPr>
        <w:pStyle w:val="CMDOutput"/>
      </w:pPr>
      <w:r>
        <w:t xml:space="preserve">        &lt;ipv4 xmlns="urn:ietf:params:xml:ns:yang:ietf-ip"/&gt;</w:t>
      </w:r>
    </w:p>
    <w:p w14:paraId="4DDE74AE" w14:textId="77777777" w:rsidR="00954F09" w:rsidRDefault="00954F09" w:rsidP="00954F09">
      <w:pPr>
        <w:pStyle w:val="CMDOutput"/>
      </w:pPr>
      <w:r>
        <w:t xml:space="preserve">        &lt;ipv6 xmlns="urn:ietf:params:xml:ns:yang:ietf-ip"/&gt;</w:t>
      </w:r>
    </w:p>
    <w:p w14:paraId="6A2F03A3" w14:textId="77777777" w:rsidR="00954F09" w:rsidRDefault="00954F09" w:rsidP="00954F09">
      <w:pPr>
        <w:pStyle w:val="CMDOutput"/>
      </w:pPr>
      <w:r>
        <w:t xml:space="preserve">      &lt;/interface&gt;</w:t>
      </w:r>
    </w:p>
    <w:p w14:paraId="28AB688C" w14:textId="77777777" w:rsidR="00954F09" w:rsidRDefault="00954F09" w:rsidP="00954F09">
      <w:pPr>
        <w:pStyle w:val="CMDOutput"/>
      </w:pPr>
      <w:r>
        <w:t xml:space="preserve">    &lt;/interfaces&gt;</w:t>
      </w:r>
    </w:p>
    <w:p w14:paraId="52D67EA7" w14:textId="77777777" w:rsidR="00954F09" w:rsidRDefault="00954F09" w:rsidP="00954F09">
      <w:pPr>
        <w:pStyle w:val="CMDOutput"/>
      </w:pPr>
      <w:r>
        <w:t xml:space="preserve">  &lt;/data&gt;</w:t>
      </w:r>
    </w:p>
    <w:p w14:paraId="25733668" w14:textId="09C5A490" w:rsidR="00506801" w:rsidRDefault="00954F09" w:rsidP="00954F09">
      <w:pPr>
        <w:pStyle w:val="CMDOutput"/>
      </w:pPr>
      <w:r>
        <w:t>&lt;/rpc-reply&gt;</w:t>
      </w:r>
    </w:p>
    <w:p w14:paraId="6CDC0337" w14:textId="77777777" w:rsidR="00506801" w:rsidRDefault="00506801" w:rsidP="00CA7982">
      <w:pPr>
        <w:pStyle w:val="Heading3"/>
      </w:pPr>
      <w:r>
        <w:t>Close the NETCONF session.</w:t>
      </w:r>
    </w:p>
    <w:p w14:paraId="4F7453C2" w14:textId="3F030B4C" w:rsidR="0024699D" w:rsidRDefault="00CF3366" w:rsidP="00121044">
      <w:pPr>
        <w:pStyle w:val="SubStepAlpha"/>
      </w:pPr>
      <w:r>
        <w:t xml:space="preserve">To </w:t>
      </w:r>
      <w:r w:rsidR="00506801">
        <w:t>close the NETCONF session, the client needs to send the following RPC message</w:t>
      </w:r>
      <w:r w:rsidR="003F287C">
        <w:t>:</w:t>
      </w:r>
    </w:p>
    <w:p w14:paraId="64E645DA" w14:textId="77777777" w:rsidR="00506801" w:rsidRDefault="00506801" w:rsidP="00506801">
      <w:pPr>
        <w:pStyle w:val="CMD"/>
      </w:pPr>
      <w:r>
        <w:t>&lt;rpc message-id="9999999" xmlns="urn:ietf:params:xml:ns:netconf:base:1.0"&gt;</w:t>
      </w:r>
    </w:p>
    <w:p w14:paraId="7112A9AA" w14:textId="77777777" w:rsidR="00506801" w:rsidRDefault="00506801" w:rsidP="00506801">
      <w:pPr>
        <w:pStyle w:val="CMD"/>
      </w:pPr>
      <w:r>
        <w:t xml:space="preserve"> &lt;close-session /&gt;</w:t>
      </w:r>
    </w:p>
    <w:p w14:paraId="7403C70E" w14:textId="77777777" w:rsidR="00506801" w:rsidRDefault="00506801" w:rsidP="00506801">
      <w:pPr>
        <w:pStyle w:val="CMD"/>
      </w:pPr>
      <w:r>
        <w:t>&lt;/rpc&gt;</w:t>
      </w:r>
    </w:p>
    <w:p w14:paraId="7BCC5AB6" w14:textId="4F6BECA7" w:rsidR="00B93856" w:rsidRDefault="00121044" w:rsidP="00121044">
      <w:pPr>
        <w:pStyle w:val="SubStepAlpha"/>
      </w:pPr>
      <w:r>
        <w:t>After a few seconds, y</w:t>
      </w:r>
      <w:r w:rsidR="00B93856">
        <w:t xml:space="preserve">ou will be returned to the terminal prompt. </w:t>
      </w:r>
      <w:r w:rsidR="00D4333B">
        <w:t>Return to the CSR1kv</w:t>
      </w:r>
      <w:r w:rsidR="00D4333B" w:rsidDel="00D4333B">
        <w:t xml:space="preserve"> </w:t>
      </w:r>
      <w:r w:rsidR="00B93856">
        <w:t>prompt and show the open netconf sessions. You will see that the session has been closed.</w:t>
      </w:r>
    </w:p>
    <w:p w14:paraId="763AFBF0" w14:textId="64902930" w:rsidR="00121044" w:rsidRPr="00772B0F" w:rsidRDefault="00121044" w:rsidP="00121044">
      <w:pPr>
        <w:pStyle w:val="CMD"/>
        <w:rPr>
          <w:b/>
          <w:bCs/>
        </w:rPr>
      </w:pPr>
      <w:r w:rsidRPr="00121044">
        <w:t>CSR</w:t>
      </w:r>
      <w:r w:rsidR="000715E6">
        <w:t>1k</w:t>
      </w:r>
      <w:r w:rsidRPr="00121044">
        <w:t xml:space="preserve">v# </w:t>
      </w:r>
      <w:r w:rsidRPr="00772B0F">
        <w:rPr>
          <w:b/>
          <w:bCs/>
        </w:rPr>
        <w:t>show netconf-yang sessions</w:t>
      </w:r>
    </w:p>
    <w:p w14:paraId="49BC8716" w14:textId="7C5DB7B5" w:rsidR="000715E6" w:rsidRDefault="000715E6" w:rsidP="000715E6">
      <w:pPr>
        <w:pStyle w:val="CMDOutput"/>
      </w:pPr>
      <w:r>
        <w:t>There are no active sessions</w:t>
      </w:r>
    </w:p>
    <w:p w14:paraId="325D8561" w14:textId="48D29FFF" w:rsidR="000715E6" w:rsidRDefault="000715E6" w:rsidP="000715E6">
      <w:pPr>
        <w:pStyle w:val="CMDOutput"/>
      </w:pPr>
    </w:p>
    <w:p w14:paraId="5350D799" w14:textId="6A1D0C63" w:rsidR="000715E6" w:rsidRPr="00B93856" w:rsidRDefault="000715E6" w:rsidP="00121044">
      <w:pPr>
        <w:pStyle w:val="CMD"/>
      </w:pPr>
      <w:r>
        <w:t>CSR1kv#</w:t>
      </w:r>
    </w:p>
    <w:p w14:paraId="69C0F7CB" w14:textId="77777777" w:rsidR="006B0BF4" w:rsidRDefault="006B0BF4" w:rsidP="006B0BF4">
      <w:pPr>
        <w:pStyle w:val="Heading2"/>
      </w:pPr>
      <w:r>
        <w:t>Use ncclient to Connect to NETCONF</w:t>
      </w:r>
    </w:p>
    <w:p w14:paraId="2AEF145E" w14:textId="681C6AB8" w:rsidR="006B0BF4" w:rsidRDefault="006B0BF4" w:rsidP="006B0BF4">
      <w:pPr>
        <w:pStyle w:val="BodyTextL25"/>
      </w:pPr>
      <w:r w:rsidRPr="006B0BF4">
        <w:t xml:space="preserve">Working with NETCONF does not require working with raw NETCONF RPC messages and XML. In </w:t>
      </w:r>
      <w:r w:rsidR="000715E6">
        <w:t>this Part</w:t>
      </w:r>
      <w:r>
        <w:t>,</w:t>
      </w:r>
      <w:r w:rsidRPr="006B0BF4">
        <w:t xml:space="preserve"> you will learn how to use the </w:t>
      </w:r>
      <w:r w:rsidRPr="006B0BF4">
        <w:rPr>
          <w:b/>
          <w:bCs/>
        </w:rPr>
        <w:t>ncclient</w:t>
      </w:r>
      <w:r w:rsidRPr="006B0BF4">
        <w:t xml:space="preserve"> Python module to easily interact with network devices using NETCONF. </w:t>
      </w:r>
      <w:r w:rsidR="00B93856">
        <w:t>In addition, y</w:t>
      </w:r>
      <w:r w:rsidRPr="006B0BF4">
        <w:t xml:space="preserve">ou will learn how to identify which YANG models are supported by the device. This </w:t>
      </w:r>
      <w:r w:rsidRPr="006B0BF4">
        <w:lastRenderedPageBreak/>
        <w:t>information is helpful when building a production network automation system that requires specific YANG models to be supported by the given network device.</w:t>
      </w:r>
    </w:p>
    <w:p w14:paraId="30ED2A06" w14:textId="28D486B6" w:rsidR="006B0BF4" w:rsidRDefault="00CF0B76" w:rsidP="00CF0B76">
      <w:pPr>
        <w:pStyle w:val="Heading3"/>
      </w:pPr>
      <w:r>
        <w:t>Verify</w:t>
      </w:r>
      <w:r w:rsidR="003F287C">
        <w:t xml:space="preserve"> that</w:t>
      </w:r>
      <w:r>
        <w:t xml:space="preserve"> ncclient is installed and ready for use.</w:t>
      </w:r>
    </w:p>
    <w:p w14:paraId="1571F3C9" w14:textId="4519D56D" w:rsidR="0024699D" w:rsidRDefault="001B2956" w:rsidP="00B43642">
      <w:pPr>
        <w:pStyle w:val="BodyTextL25"/>
      </w:pPr>
      <w:r>
        <w:t>In a DEVASC-VM terminal, e</w:t>
      </w:r>
      <w:r w:rsidR="00CF0B76">
        <w:t xml:space="preserve">nter the command </w:t>
      </w:r>
      <w:r w:rsidR="00CF0B76" w:rsidRPr="00CF0B76">
        <w:rPr>
          <w:b/>
          <w:bCs/>
        </w:rPr>
        <w:t>pip3 list --format=columns</w:t>
      </w:r>
      <w:r w:rsidR="00CF0B76">
        <w:t xml:space="preserve"> to see all Python modules currently installe</w:t>
      </w:r>
      <w:r w:rsidR="002323A1">
        <w:t xml:space="preserve">d. Pipe the output to </w:t>
      </w:r>
      <w:r w:rsidR="002323A1" w:rsidRPr="002323A1">
        <w:rPr>
          <w:b/>
          <w:bCs/>
        </w:rPr>
        <w:t>more</w:t>
      </w:r>
      <w:r w:rsidR="00CF0B76">
        <w:t xml:space="preserve">. Your output may differ from the following. But you should see </w:t>
      </w:r>
      <w:r w:rsidR="00CF0B76" w:rsidRPr="00CF0B76">
        <w:rPr>
          <w:b/>
          <w:bCs/>
        </w:rPr>
        <w:t>ncclient</w:t>
      </w:r>
      <w:r w:rsidR="00CF0B76">
        <w:t xml:space="preserve"> listed, as shown. If not, use the </w:t>
      </w:r>
      <w:r w:rsidR="00CF0B76" w:rsidRPr="00CF0B76">
        <w:rPr>
          <w:b/>
          <w:bCs/>
        </w:rPr>
        <w:t>pip3 install ncclient</w:t>
      </w:r>
      <w:r w:rsidR="00CF0B76">
        <w:t xml:space="preserve"> command to install it.</w:t>
      </w:r>
    </w:p>
    <w:p w14:paraId="1A4E3C94" w14:textId="602EE67F" w:rsidR="00CF0B76" w:rsidRDefault="00B96FAF" w:rsidP="00CF0B76">
      <w:pPr>
        <w:pStyle w:val="CMD"/>
      </w:pPr>
      <w:r w:rsidRPr="00B96FAF">
        <w:t xml:space="preserve">devasc@labvm:~$ </w:t>
      </w:r>
      <w:r w:rsidRPr="00B96FAF">
        <w:rPr>
          <w:b/>
          <w:bCs/>
        </w:rPr>
        <w:t>pip3 list --format=columns | more</w:t>
      </w:r>
    </w:p>
    <w:p w14:paraId="25AB9988" w14:textId="77777777" w:rsidR="00634411" w:rsidRDefault="00634411" w:rsidP="00D0632C">
      <w:pPr>
        <w:pStyle w:val="CMDOutput"/>
      </w:pPr>
      <w:r>
        <w:t xml:space="preserve">Package                Version    </w:t>
      </w:r>
    </w:p>
    <w:p w14:paraId="432DC215" w14:textId="77777777" w:rsidR="00634411" w:rsidRDefault="00634411" w:rsidP="00D0632C">
      <w:pPr>
        <w:pStyle w:val="CMDOutput"/>
      </w:pPr>
      <w:r>
        <w:t>---------------------- -----------</w:t>
      </w:r>
    </w:p>
    <w:p w14:paraId="4D7B8B00" w14:textId="77777777" w:rsidR="00634411" w:rsidRDefault="00634411" w:rsidP="00D0632C">
      <w:pPr>
        <w:pStyle w:val="CMDOutput"/>
      </w:pPr>
      <w:r>
        <w:t xml:space="preserve">ansible                2.9.6      </w:t>
      </w:r>
    </w:p>
    <w:p w14:paraId="17906402" w14:textId="77777777" w:rsidR="00634411" w:rsidRDefault="00634411" w:rsidP="00D0632C">
      <w:pPr>
        <w:pStyle w:val="CMDOutput"/>
      </w:pPr>
      <w:r>
        <w:t xml:space="preserve">apache-libcloud        2.8.0      </w:t>
      </w:r>
    </w:p>
    <w:p w14:paraId="19594E83" w14:textId="77777777" w:rsidR="00634411" w:rsidRDefault="00634411" w:rsidP="00D0632C">
      <w:pPr>
        <w:pStyle w:val="CMDOutput"/>
      </w:pPr>
      <w:r>
        <w:t xml:space="preserve">appdirs                1.4.3      </w:t>
      </w:r>
    </w:p>
    <w:p w14:paraId="1225AA65" w14:textId="77777777" w:rsidR="00634411" w:rsidRDefault="00634411" w:rsidP="00D0632C">
      <w:pPr>
        <w:pStyle w:val="CMDOutput"/>
      </w:pPr>
      <w:r>
        <w:t xml:space="preserve">argcomplete            1.8.1      </w:t>
      </w:r>
    </w:p>
    <w:p w14:paraId="5D3C069A" w14:textId="77777777" w:rsidR="00634411" w:rsidRDefault="00634411" w:rsidP="00D0632C">
      <w:pPr>
        <w:pStyle w:val="CMDOutput"/>
      </w:pPr>
      <w:r>
        <w:t xml:space="preserve">astroid                2.3.3      </w:t>
      </w:r>
    </w:p>
    <w:p w14:paraId="64C78B6D" w14:textId="5357754E" w:rsidR="00CF0B76" w:rsidRDefault="00CF0B76" w:rsidP="00D0632C">
      <w:pPr>
        <w:pStyle w:val="CMDOutput"/>
      </w:pPr>
      <w:r>
        <w:t>(output omitted)</w:t>
      </w:r>
    </w:p>
    <w:p w14:paraId="3EA39981" w14:textId="77777777" w:rsidR="00D0632C" w:rsidRDefault="00D0632C" w:rsidP="00D0632C">
      <w:pPr>
        <w:pStyle w:val="CMDOutput"/>
      </w:pPr>
      <w:r w:rsidRPr="00D0632C">
        <w:rPr>
          <w:highlight w:val="yellow"/>
        </w:rPr>
        <w:t>ncclient               0.6.7</w:t>
      </w:r>
      <w:r>
        <w:t xml:space="preserve">      </w:t>
      </w:r>
    </w:p>
    <w:p w14:paraId="2544C667" w14:textId="77777777" w:rsidR="00D0632C" w:rsidRDefault="00D0632C" w:rsidP="00D0632C">
      <w:pPr>
        <w:pStyle w:val="CMDOutput"/>
      </w:pPr>
      <w:r>
        <w:t xml:space="preserve">netaddr                0.7.19     </w:t>
      </w:r>
    </w:p>
    <w:p w14:paraId="5A7C1D68" w14:textId="77777777" w:rsidR="00D0632C" w:rsidRDefault="00D0632C" w:rsidP="00D0632C">
      <w:pPr>
        <w:pStyle w:val="CMDOutput"/>
      </w:pPr>
      <w:r>
        <w:t xml:space="preserve">netifaces              0.10.4     </w:t>
      </w:r>
    </w:p>
    <w:p w14:paraId="6680FD44" w14:textId="77777777" w:rsidR="00D0632C" w:rsidRDefault="00D0632C" w:rsidP="00D0632C">
      <w:pPr>
        <w:pStyle w:val="CMDOutput"/>
      </w:pPr>
      <w:r>
        <w:t xml:space="preserve">netmiko                3.1.0      </w:t>
      </w:r>
    </w:p>
    <w:p w14:paraId="7D80F569" w14:textId="77777777" w:rsidR="00D0632C" w:rsidRDefault="00D0632C" w:rsidP="00D0632C">
      <w:pPr>
        <w:pStyle w:val="CMDOutput"/>
      </w:pPr>
      <w:r>
        <w:t xml:space="preserve">ntlm-auth              1.1.0      </w:t>
      </w:r>
    </w:p>
    <w:p w14:paraId="19FE4A42" w14:textId="77777777" w:rsidR="00D0632C" w:rsidRDefault="00D0632C" w:rsidP="00D0632C">
      <w:pPr>
        <w:pStyle w:val="CMDOutput"/>
      </w:pPr>
      <w:r>
        <w:t>oauthlib               3.1.0</w:t>
      </w:r>
    </w:p>
    <w:p w14:paraId="6280DAF0" w14:textId="77777777" w:rsidR="00CF0B76" w:rsidRDefault="00CF0B76" w:rsidP="00D0632C">
      <w:pPr>
        <w:pStyle w:val="CMDOutput"/>
      </w:pPr>
      <w:r>
        <w:t>(output omitted)</w:t>
      </w:r>
    </w:p>
    <w:p w14:paraId="05D43E25" w14:textId="77777777" w:rsidR="00D0632C" w:rsidRPr="00D0632C" w:rsidRDefault="00D0632C" w:rsidP="00D0632C">
      <w:pPr>
        <w:pStyle w:val="CMDOutput"/>
      </w:pPr>
      <w:r w:rsidRPr="00D0632C">
        <w:t xml:space="preserve">xmltodict              0.12.0     </w:t>
      </w:r>
    </w:p>
    <w:p w14:paraId="3A60B88E" w14:textId="77777777" w:rsidR="00D0632C" w:rsidRPr="00D0632C" w:rsidRDefault="00D0632C" w:rsidP="00D0632C">
      <w:pPr>
        <w:pStyle w:val="CMDOutput"/>
      </w:pPr>
      <w:r w:rsidRPr="00D0632C">
        <w:t xml:space="preserve">zipp                   1.0.0      </w:t>
      </w:r>
    </w:p>
    <w:p w14:paraId="7798DC35" w14:textId="2B94F262" w:rsidR="0047600A" w:rsidRPr="00D0632C" w:rsidRDefault="00D0632C" w:rsidP="00D0632C">
      <w:pPr>
        <w:pStyle w:val="CMD"/>
      </w:pPr>
      <w:r w:rsidRPr="00D0632C">
        <w:t>devasc@labvm:~$</w:t>
      </w:r>
    </w:p>
    <w:p w14:paraId="0C26EAE3" w14:textId="3DF07477" w:rsidR="00CF0B76" w:rsidRDefault="00CF0B76" w:rsidP="00B43642">
      <w:pPr>
        <w:pStyle w:val="Heading3"/>
      </w:pPr>
      <w:r>
        <w:t>Create a script to use ncclient to connect</w:t>
      </w:r>
      <w:r w:rsidR="00D4333B">
        <w:t xml:space="preserve"> to</w:t>
      </w:r>
      <w:r>
        <w:t xml:space="preserve"> the NETCONF service.</w:t>
      </w:r>
    </w:p>
    <w:p w14:paraId="4C0DC9FA" w14:textId="1E2B514E" w:rsidR="00CF0B76" w:rsidRDefault="00CF0B76" w:rsidP="00CF0B76">
      <w:pPr>
        <w:pStyle w:val="BodyTextL25"/>
      </w:pPr>
      <w:r>
        <w:t xml:space="preserve">The </w:t>
      </w:r>
      <w:r w:rsidRPr="00D24805">
        <w:t xml:space="preserve">ncclient </w:t>
      </w:r>
      <w:r>
        <w:t xml:space="preserve">module provides a </w:t>
      </w:r>
      <w:r w:rsidRPr="00CF0B76">
        <w:rPr>
          <w:b/>
          <w:bCs/>
        </w:rPr>
        <w:t>manager</w:t>
      </w:r>
      <w:r>
        <w:t xml:space="preserve"> class with</w:t>
      </w:r>
      <w:r w:rsidR="00B01F01">
        <w:t xml:space="preserve"> a</w:t>
      </w:r>
      <w:r>
        <w:t xml:space="preserve"> </w:t>
      </w:r>
      <w:r w:rsidRPr="00CF0B76">
        <w:rPr>
          <w:b/>
          <w:bCs/>
        </w:rPr>
        <w:t>connect()</w:t>
      </w:r>
      <w:r>
        <w:t xml:space="preserve"> </w:t>
      </w:r>
      <w:r w:rsidR="00D21879">
        <w:t xml:space="preserve">method </w:t>
      </w:r>
      <w:r>
        <w:t>to setup the remote NETCONF connection</w:t>
      </w:r>
      <w:r w:rsidR="00B01F01">
        <w:t>s</w:t>
      </w:r>
      <w:r>
        <w:t>.</w:t>
      </w:r>
      <w:r w:rsidRPr="000E0DA6">
        <w:rPr>
          <w:noProof/>
        </w:rPr>
        <w:t xml:space="preserve"> </w:t>
      </w:r>
      <w:r>
        <w:rPr>
          <w:noProof/>
        </w:rPr>
        <w:t>After a successful connection, the returned object represents the NETCONF connection to the remote device.</w:t>
      </w:r>
    </w:p>
    <w:p w14:paraId="3EEEB7DC" w14:textId="7FEB9D60" w:rsidR="000C3DA9" w:rsidRDefault="00D4333B" w:rsidP="000C3DA9">
      <w:pPr>
        <w:pStyle w:val="SubStepAlpha"/>
        <w:numPr>
          <w:ilvl w:val="3"/>
          <w:numId w:val="21"/>
        </w:numPr>
      </w:pPr>
      <w:bookmarkStart w:id="1" w:name="_Hlk41917546"/>
      <w:r>
        <w:t xml:space="preserve">In </w:t>
      </w:r>
      <w:r w:rsidR="000C3DA9">
        <w:t>VS code</w:t>
      </w:r>
      <w:r>
        <w:t>, c</w:t>
      </w:r>
      <w:r w:rsidR="000C3DA9">
        <w:t xml:space="preserve">lick </w:t>
      </w:r>
      <w:r w:rsidR="000C3DA9" w:rsidRPr="00851D80">
        <w:rPr>
          <w:b/>
          <w:bCs/>
        </w:rPr>
        <w:t>File &gt; Open</w:t>
      </w:r>
      <w:r w:rsidR="000C3DA9">
        <w:t xml:space="preserve"> </w:t>
      </w:r>
      <w:r w:rsidR="000C3DA9" w:rsidRPr="00851D80">
        <w:rPr>
          <w:b/>
          <w:bCs/>
        </w:rPr>
        <w:t>Folder...</w:t>
      </w:r>
      <w:r w:rsidR="000C3DA9">
        <w:t xml:space="preserve"> and navigate to the </w:t>
      </w:r>
      <w:r w:rsidR="000C3DA9" w:rsidRPr="00851D80">
        <w:rPr>
          <w:b/>
          <w:bCs/>
        </w:rPr>
        <w:t>devnet-src</w:t>
      </w:r>
      <w:r w:rsidR="000C3DA9">
        <w:t xml:space="preserve"> directory. Click </w:t>
      </w:r>
      <w:r w:rsidR="000C3DA9" w:rsidRPr="00851D80">
        <w:rPr>
          <w:b/>
          <w:bCs/>
        </w:rPr>
        <w:t>OK</w:t>
      </w:r>
      <w:r w:rsidR="000C3DA9">
        <w:t>.</w:t>
      </w:r>
    </w:p>
    <w:p w14:paraId="46D26BE2" w14:textId="66706153" w:rsidR="00C40FB9" w:rsidRDefault="00C40FB9" w:rsidP="000C3DA9">
      <w:pPr>
        <w:pStyle w:val="SubStepAlpha"/>
        <w:numPr>
          <w:ilvl w:val="3"/>
          <w:numId w:val="21"/>
        </w:numPr>
      </w:pPr>
      <w:bookmarkStart w:id="2" w:name="_Hlk41658677"/>
      <w:r>
        <w:t xml:space="preserve">Open a terminal window in VS Code: </w:t>
      </w:r>
      <w:r w:rsidRPr="003044AF">
        <w:rPr>
          <w:b/>
          <w:bCs/>
        </w:rPr>
        <w:t>Terminal &gt; New Terminal</w:t>
      </w:r>
      <w:r>
        <w:t>.</w:t>
      </w:r>
    </w:p>
    <w:p w14:paraId="00528A98" w14:textId="1EECDAF0" w:rsidR="00C40FB9" w:rsidRDefault="00C40FB9" w:rsidP="000C3DA9">
      <w:pPr>
        <w:pStyle w:val="SubStepAlpha"/>
        <w:numPr>
          <w:ilvl w:val="3"/>
          <w:numId w:val="21"/>
        </w:numPr>
      </w:pPr>
      <w:bookmarkStart w:id="3" w:name="_Hlk41658662"/>
      <w:bookmarkEnd w:id="2"/>
      <w:r>
        <w:t xml:space="preserve">Create a subdirectory called </w:t>
      </w:r>
      <w:r w:rsidRPr="003044AF">
        <w:rPr>
          <w:b/>
          <w:bCs/>
        </w:rPr>
        <w:t>netconf</w:t>
      </w:r>
      <w:r>
        <w:t xml:space="preserve"> in the </w:t>
      </w:r>
      <w:r w:rsidRPr="003044AF">
        <w:rPr>
          <w:b/>
          <w:bCs/>
        </w:rPr>
        <w:t>/devnet-src</w:t>
      </w:r>
      <w:r>
        <w:t xml:space="preserve"> directory.</w:t>
      </w:r>
    </w:p>
    <w:p w14:paraId="21E52A6C" w14:textId="77777777" w:rsidR="003044AF" w:rsidRDefault="003044AF" w:rsidP="003044AF">
      <w:pPr>
        <w:pStyle w:val="CMD"/>
      </w:pPr>
      <w:r>
        <w:t xml:space="preserve">devasc@labvm:~/labs/devnet-src$ </w:t>
      </w:r>
      <w:r w:rsidRPr="003044AF">
        <w:rPr>
          <w:b/>
          <w:bCs/>
        </w:rPr>
        <w:t>mkdir netconf</w:t>
      </w:r>
    </w:p>
    <w:p w14:paraId="7F97F34A" w14:textId="6F9923BC" w:rsidR="003044AF" w:rsidRDefault="003044AF" w:rsidP="003044AF">
      <w:pPr>
        <w:pStyle w:val="CMD"/>
      </w:pPr>
      <w:r>
        <w:t>devasc@labvm:~/labs/devnet-src$</w:t>
      </w:r>
    </w:p>
    <w:bookmarkEnd w:id="3"/>
    <w:p w14:paraId="5893D27B" w14:textId="2201EA93" w:rsidR="000C3DA9" w:rsidRDefault="000C3DA9" w:rsidP="003F76AF">
      <w:pPr>
        <w:pStyle w:val="SubStepAlpha"/>
        <w:numPr>
          <w:ilvl w:val="3"/>
          <w:numId w:val="21"/>
        </w:numPr>
      </w:pPr>
      <w:r>
        <w:t xml:space="preserve">In the </w:t>
      </w:r>
      <w:r w:rsidRPr="00851D80">
        <w:rPr>
          <w:b/>
          <w:bCs/>
        </w:rPr>
        <w:t>EXPLORER</w:t>
      </w:r>
      <w:r>
        <w:t xml:space="preserve"> pane under </w:t>
      </w:r>
      <w:r w:rsidRPr="00851D80">
        <w:rPr>
          <w:b/>
          <w:bCs/>
        </w:rPr>
        <w:t>DEVNET-SRC</w:t>
      </w:r>
      <w:r>
        <w:t xml:space="preserve">, </w:t>
      </w:r>
      <w:r w:rsidR="003F76AF">
        <w:t>r</w:t>
      </w:r>
      <w:r>
        <w:t xml:space="preserve">ight-click the </w:t>
      </w:r>
      <w:r w:rsidR="003F76AF">
        <w:rPr>
          <w:b/>
          <w:bCs/>
        </w:rPr>
        <w:t>netconf</w:t>
      </w:r>
      <w:r>
        <w:t xml:space="preserve"> directory and choose </w:t>
      </w:r>
      <w:r w:rsidRPr="003F76AF">
        <w:rPr>
          <w:b/>
          <w:bCs/>
        </w:rPr>
        <w:t>New File</w:t>
      </w:r>
      <w:r>
        <w:t>.</w:t>
      </w:r>
    </w:p>
    <w:p w14:paraId="21DA2A39" w14:textId="201C64E7" w:rsidR="001136FE" w:rsidRDefault="00AE6A1B" w:rsidP="000C3DA9">
      <w:pPr>
        <w:pStyle w:val="SubStepAlpha"/>
        <w:numPr>
          <w:ilvl w:val="3"/>
          <w:numId w:val="21"/>
        </w:numPr>
      </w:pPr>
      <w:r>
        <w:t xml:space="preserve">Name the file </w:t>
      </w:r>
      <w:r w:rsidRPr="00CF0B76">
        <w:rPr>
          <w:b/>
          <w:bCs/>
        </w:rPr>
        <w:t>ncclient-netconf.py</w:t>
      </w:r>
      <w:r>
        <w:t xml:space="preserve">. </w:t>
      </w:r>
    </w:p>
    <w:bookmarkEnd w:id="1"/>
    <w:p w14:paraId="4D8DFCB3" w14:textId="559448CB" w:rsidR="0024699D" w:rsidRDefault="00CF0B76" w:rsidP="00EF4E09">
      <w:pPr>
        <w:pStyle w:val="SubStepAlpha"/>
        <w:numPr>
          <w:ilvl w:val="3"/>
          <w:numId w:val="21"/>
        </w:numPr>
      </w:pPr>
      <w:r w:rsidRPr="00EF4E09">
        <w:t xml:space="preserve">In </w:t>
      </w:r>
      <w:r w:rsidR="00E666BA">
        <w:t>your script file</w:t>
      </w:r>
      <w:r w:rsidRPr="00EF4E09">
        <w:t xml:space="preserve">, import the manager class from the </w:t>
      </w:r>
      <w:r w:rsidRPr="00EF4E09">
        <w:rPr>
          <w:b/>
          <w:bCs/>
        </w:rPr>
        <w:t>ncclient</w:t>
      </w:r>
      <w:r w:rsidRPr="00EF4E09">
        <w:t xml:space="preserve"> module</w:t>
      </w:r>
      <w:r w:rsidR="00EF4E09" w:rsidRPr="00EF4E09">
        <w:t xml:space="preserve">. Then create a variable </w:t>
      </w:r>
      <w:r w:rsidR="00EF4E09" w:rsidRPr="00EF4E09">
        <w:rPr>
          <w:b/>
          <w:bCs/>
        </w:rPr>
        <w:t>m</w:t>
      </w:r>
      <w:r w:rsidR="00EF4E09" w:rsidRPr="00EF4E09">
        <w:t xml:space="preserve"> to </w:t>
      </w:r>
      <w:r w:rsidR="00B01F01">
        <w:t>represent</w:t>
      </w:r>
      <w:r w:rsidR="00B01F01" w:rsidRPr="00EF4E09">
        <w:t xml:space="preserve"> </w:t>
      </w:r>
      <w:r w:rsidR="00EF4E09" w:rsidRPr="00EF4E09">
        <w:t xml:space="preserve">the </w:t>
      </w:r>
      <w:r w:rsidR="00EF4E09" w:rsidRPr="00EF4E09">
        <w:rPr>
          <w:b/>
          <w:bCs/>
        </w:rPr>
        <w:t>connect()</w:t>
      </w:r>
      <w:r w:rsidR="00EF4E09" w:rsidRPr="00EF4E09">
        <w:t xml:space="preserve"> </w:t>
      </w:r>
      <w:r w:rsidR="00B01F01">
        <w:t>method</w:t>
      </w:r>
      <w:r w:rsidR="00EF4E09" w:rsidRPr="00EF4E09">
        <w:t xml:space="preserve">. The </w:t>
      </w:r>
      <w:r w:rsidR="00EF4E09" w:rsidRPr="00EF4E09">
        <w:rPr>
          <w:b/>
          <w:bCs/>
        </w:rPr>
        <w:t>connect()</w:t>
      </w:r>
      <w:r w:rsidR="00EF4E09" w:rsidRPr="00EF4E09">
        <w:t xml:space="preserve"> </w:t>
      </w:r>
      <w:r w:rsidR="00D21879">
        <w:t>method</w:t>
      </w:r>
      <w:r w:rsidR="00D21879" w:rsidRPr="00EF4E09">
        <w:t xml:space="preserve"> </w:t>
      </w:r>
      <w:r w:rsidR="00EF4E09" w:rsidRPr="00EF4E09">
        <w:t xml:space="preserve">includes all the information </w:t>
      </w:r>
      <w:r w:rsidR="0009128E">
        <w:t xml:space="preserve">that is required </w:t>
      </w:r>
      <w:r w:rsidR="00EF4E09" w:rsidRPr="00EF4E09">
        <w:t xml:space="preserve">to connect </w:t>
      </w:r>
      <w:r w:rsidR="00B01F01">
        <w:t xml:space="preserve">to </w:t>
      </w:r>
      <w:r w:rsidR="00EF4E09" w:rsidRPr="00EF4E09">
        <w:t>the NETCONF service running on</w:t>
      </w:r>
      <w:r w:rsidR="003B63A7">
        <w:t xml:space="preserve"> the</w:t>
      </w:r>
      <w:r w:rsidR="00EF4E09" w:rsidRPr="00EF4E09">
        <w:t xml:space="preserve"> </w:t>
      </w:r>
      <w:r w:rsidR="00E666BA">
        <w:t>CSR1kv</w:t>
      </w:r>
      <w:r w:rsidR="00EF4E09" w:rsidRPr="00EF4E09">
        <w:t>.</w:t>
      </w:r>
      <w:r w:rsidR="00EF4E09">
        <w:t xml:space="preserve"> Note that the port is 830 for NETCONF.</w:t>
      </w:r>
    </w:p>
    <w:p w14:paraId="166D1C6B" w14:textId="77777777" w:rsidR="00EF4E09" w:rsidRDefault="00EF4E09" w:rsidP="00EF4E09">
      <w:pPr>
        <w:pStyle w:val="CMD"/>
      </w:pPr>
      <w:r>
        <w:t>from ncclient import manager</w:t>
      </w:r>
    </w:p>
    <w:p w14:paraId="72E80318" w14:textId="77777777" w:rsidR="00EF4E09" w:rsidRDefault="00EF4E09" w:rsidP="00EF4E09">
      <w:pPr>
        <w:pStyle w:val="CMD"/>
      </w:pPr>
    </w:p>
    <w:p w14:paraId="49CBA1D6" w14:textId="77777777" w:rsidR="00EF4E09" w:rsidRDefault="00EF4E09" w:rsidP="00EF4E09">
      <w:pPr>
        <w:pStyle w:val="CMD"/>
      </w:pPr>
      <w:r>
        <w:t>m = manager.connect(</w:t>
      </w:r>
    </w:p>
    <w:p w14:paraId="240C5ACC" w14:textId="04177822" w:rsidR="00EF4E09" w:rsidRDefault="00EF4E09" w:rsidP="00EF4E09">
      <w:pPr>
        <w:pStyle w:val="CMD"/>
      </w:pPr>
      <w:r>
        <w:t xml:space="preserve">    host="192.168.</w:t>
      </w:r>
      <w:r w:rsidR="00E666BA">
        <w:t>56.101</w:t>
      </w:r>
      <w:r>
        <w:t>",</w:t>
      </w:r>
    </w:p>
    <w:p w14:paraId="0904059A" w14:textId="77777777" w:rsidR="00EF4E09" w:rsidRDefault="00EF4E09" w:rsidP="00EF4E09">
      <w:pPr>
        <w:pStyle w:val="CMD"/>
      </w:pPr>
      <w:r>
        <w:t xml:space="preserve">    port=830,</w:t>
      </w:r>
    </w:p>
    <w:p w14:paraId="7A578EFA" w14:textId="77777777" w:rsidR="00EF4E09" w:rsidRDefault="00EF4E09" w:rsidP="00EF4E09">
      <w:pPr>
        <w:pStyle w:val="CMD"/>
      </w:pPr>
      <w:r>
        <w:lastRenderedPageBreak/>
        <w:t xml:space="preserve">    username="cisco",</w:t>
      </w:r>
    </w:p>
    <w:p w14:paraId="0C150934" w14:textId="77777777" w:rsidR="00EF4E09" w:rsidRDefault="00EF4E09" w:rsidP="00EF4E09">
      <w:pPr>
        <w:pStyle w:val="CMD"/>
      </w:pPr>
      <w:r>
        <w:t xml:space="preserve">    password="cisco123!",</w:t>
      </w:r>
    </w:p>
    <w:p w14:paraId="1E0ED773" w14:textId="77777777" w:rsidR="00EF4E09" w:rsidRDefault="00EF4E09" w:rsidP="00EF4E09">
      <w:pPr>
        <w:pStyle w:val="CMD"/>
      </w:pPr>
      <w:r>
        <w:t xml:space="preserve">    hostkey_verify=False</w:t>
      </w:r>
    </w:p>
    <w:p w14:paraId="3A6C1C29" w14:textId="77777777" w:rsidR="00EF4E09" w:rsidRDefault="00EF4E09" w:rsidP="00EF4E09">
      <w:pPr>
        <w:pStyle w:val="CMD"/>
      </w:pPr>
      <w:r>
        <w:t xml:space="preserve">    )</w:t>
      </w:r>
    </w:p>
    <w:p w14:paraId="577672C7" w14:textId="3988FD9C" w:rsidR="00364462" w:rsidRDefault="00364462" w:rsidP="00364462">
      <w:pPr>
        <w:pStyle w:val="BodyTextL50"/>
      </w:pPr>
      <w:r>
        <w:t xml:space="preserve">If the </w:t>
      </w:r>
      <w:r w:rsidRPr="00364462">
        <w:rPr>
          <w:b/>
          <w:bCs/>
        </w:rPr>
        <w:t>hostkey_verify</w:t>
      </w:r>
      <w:r>
        <w:t xml:space="preserve"> is set to True, </w:t>
      </w:r>
      <w:r w:rsidR="003B63A7">
        <w:t>the CSR1kv</w:t>
      </w:r>
      <w:r>
        <w:t xml:space="preserve"> will ask you to verify the SSH fingerprint. In a lab environment, it is safe to set this value to False, as we have done here.</w:t>
      </w:r>
    </w:p>
    <w:p w14:paraId="0C458967" w14:textId="5164CB89" w:rsidR="003B63A7" w:rsidRDefault="00EF4E09" w:rsidP="00EF4E09">
      <w:pPr>
        <w:pStyle w:val="SubStepAlpha"/>
        <w:numPr>
          <w:ilvl w:val="3"/>
          <w:numId w:val="21"/>
        </w:numPr>
      </w:pPr>
      <w:r>
        <w:t xml:space="preserve">Save and run the program to verify </w:t>
      </w:r>
      <w:r w:rsidR="003F287C">
        <w:t xml:space="preserve">that </w:t>
      </w:r>
      <w:r>
        <w:t>there are no errors. You will not see any output yet.</w:t>
      </w:r>
    </w:p>
    <w:p w14:paraId="4F91BDE6" w14:textId="77777777" w:rsidR="003B63A7" w:rsidRDefault="003B63A7" w:rsidP="003B63A7">
      <w:pPr>
        <w:pStyle w:val="CMD"/>
      </w:pPr>
      <w:r>
        <w:t xml:space="preserve">devasc@labvm:~/labs/devnet-src$ </w:t>
      </w:r>
      <w:r w:rsidRPr="003B63A7">
        <w:rPr>
          <w:b/>
          <w:bCs/>
        </w:rPr>
        <w:t>cd netconf/</w:t>
      </w:r>
    </w:p>
    <w:p w14:paraId="252F0316" w14:textId="77777777" w:rsidR="003B63A7" w:rsidRDefault="003B63A7" w:rsidP="003B63A7">
      <w:pPr>
        <w:pStyle w:val="CMD"/>
      </w:pPr>
      <w:r>
        <w:t xml:space="preserve">devasc@labvm:~/labs/devnet-src/netconf$ </w:t>
      </w:r>
      <w:r w:rsidRPr="003B63A7">
        <w:rPr>
          <w:b/>
          <w:bCs/>
        </w:rPr>
        <w:t>python3 ncclient-netconf.py</w:t>
      </w:r>
      <w:r>
        <w:t xml:space="preserve"> </w:t>
      </w:r>
    </w:p>
    <w:p w14:paraId="22E122B5" w14:textId="1796375D" w:rsidR="003B63A7" w:rsidRDefault="003B63A7" w:rsidP="003B63A7">
      <w:pPr>
        <w:pStyle w:val="CMD"/>
      </w:pPr>
      <w:r>
        <w:t>devasc@labvm:~/labs/devnet-src/netconf$</w:t>
      </w:r>
    </w:p>
    <w:p w14:paraId="75A93802" w14:textId="13A486D3" w:rsidR="00364462" w:rsidRDefault="003B63A7" w:rsidP="00610BB7">
      <w:pPr>
        <w:pStyle w:val="SubStepAlpha"/>
        <w:numPr>
          <w:ilvl w:val="3"/>
          <w:numId w:val="21"/>
        </w:numPr>
      </w:pPr>
      <w:r>
        <w:t>You</w:t>
      </w:r>
      <w:r w:rsidR="00EF4E09">
        <w:t xml:space="preserve"> can verify that the</w:t>
      </w:r>
      <w:r w:rsidR="00DC579C">
        <w:t xml:space="preserve"> CSR1kv accepted the request for a</w:t>
      </w:r>
      <w:r w:rsidR="00EF4E09">
        <w:t xml:space="preserve"> NETCONF session</w:t>
      </w:r>
      <w:r w:rsidR="00DF6B87">
        <w:t xml:space="preserve">. There should be an </w:t>
      </w:r>
      <w:r w:rsidR="00DF6B87" w:rsidRPr="00DC579C">
        <w:rPr>
          <w:b/>
          <w:bCs/>
        </w:rPr>
        <w:t>%DMI-5-AUTH_PASSED</w:t>
      </w:r>
      <w:r w:rsidR="00DF6B87">
        <w:t xml:space="preserve"> syslog message</w:t>
      </w:r>
      <w:r w:rsidR="00D4333B">
        <w:t xml:space="preserve"> </w:t>
      </w:r>
      <w:r w:rsidR="00DF2B5F">
        <w:t xml:space="preserve">in the CSR1kv VM. If the screen is black, press </w:t>
      </w:r>
      <w:r w:rsidR="00DF2B5F">
        <w:rPr>
          <w:b/>
          <w:bCs/>
        </w:rPr>
        <w:t>Enter</w:t>
      </w:r>
      <w:r w:rsidR="00DF2B5F">
        <w:t xml:space="preserve"> to wake the router. The syslog message can be seen above the banner.</w:t>
      </w:r>
    </w:p>
    <w:p w14:paraId="0042D30F" w14:textId="13DB28DC" w:rsidR="00EF4E09" w:rsidRDefault="00364462" w:rsidP="00EF4E09">
      <w:pPr>
        <w:pStyle w:val="Heading3"/>
      </w:pPr>
      <w:r>
        <w:t xml:space="preserve">Add a print function to the script so that the NETCONF capabilities for </w:t>
      </w:r>
      <w:r w:rsidR="00DC579C">
        <w:t>the CSR1kv</w:t>
      </w:r>
      <w:r>
        <w:t xml:space="preserve"> are listed.</w:t>
      </w:r>
    </w:p>
    <w:p w14:paraId="1EA78818" w14:textId="29D5194E" w:rsidR="00364462" w:rsidRDefault="00364462" w:rsidP="00364462">
      <w:pPr>
        <w:pStyle w:val="BodyTextL25"/>
      </w:pPr>
      <w:r>
        <w:t xml:space="preserve">The </w:t>
      </w:r>
      <w:r w:rsidRPr="00364462">
        <w:rPr>
          <w:b/>
          <w:bCs/>
        </w:rPr>
        <w:t>m</w:t>
      </w:r>
      <w:r>
        <w:t xml:space="preserve"> object returned by the </w:t>
      </w:r>
      <w:r w:rsidRPr="00364462">
        <w:rPr>
          <w:b/>
          <w:bCs/>
        </w:rPr>
        <w:t>manager.connect()</w:t>
      </w:r>
      <w:r>
        <w:t xml:space="preserve"> function represents the NETCONF remote session. As you saw </w:t>
      </w:r>
      <w:r w:rsidR="00BF473E">
        <w:t>previously</w:t>
      </w:r>
      <w:r>
        <w:t>, in every NETCONF session, the server first sends its capabilities</w:t>
      </w:r>
      <w:r w:rsidR="00DF2B5F">
        <w:t>,</w:t>
      </w:r>
      <w:r>
        <w:t xml:space="preserve"> which is a list, in XML format, of supported YANG models. With the </w:t>
      </w:r>
      <w:r w:rsidRPr="00364462">
        <w:rPr>
          <w:b/>
          <w:bCs/>
        </w:rPr>
        <w:t>ncclient</w:t>
      </w:r>
      <w:r>
        <w:t xml:space="preserve"> module, the received list of capabilities is stored in the </w:t>
      </w:r>
      <w:r w:rsidRPr="00364462">
        <w:rPr>
          <w:b/>
          <w:bCs/>
        </w:rPr>
        <w:t>m.server_capabilities</w:t>
      </w:r>
      <w:r>
        <w:t xml:space="preserve"> list. </w:t>
      </w:r>
    </w:p>
    <w:p w14:paraId="1C1CC98E" w14:textId="77777777" w:rsidR="0024699D" w:rsidRDefault="00364462" w:rsidP="00364462">
      <w:pPr>
        <w:pStyle w:val="SubStepAlpha"/>
      </w:pPr>
      <w:r>
        <w:t xml:space="preserve">Use a </w:t>
      </w:r>
      <w:r w:rsidRPr="005B0310">
        <w:rPr>
          <w:b/>
          <w:bCs/>
        </w:rPr>
        <w:t>for</w:t>
      </w:r>
      <w:r>
        <w:t xml:space="preserve"> loop and a </w:t>
      </w:r>
      <w:r w:rsidRPr="00CB044D">
        <w:rPr>
          <w:b/>
          <w:bCs/>
        </w:rPr>
        <w:t>print</w:t>
      </w:r>
      <w:r>
        <w:t xml:space="preserve"> function to display the device capabilities:</w:t>
      </w:r>
    </w:p>
    <w:p w14:paraId="4B40BC24" w14:textId="77777777" w:rsidR="00364462" w:rsidRDefault="00364462" w:rsidP="00364462">
      <w:pPr>
        <w:pStyle w:val="CMD"/>
      </w:pPr>
      <w:r>
        <w:t>print("#Supported Capabilities (YANG models):")</w:t>
      </w:r>
    </w:p>
    <w:p w14:paraId="0D7E8560" w14:textId="77777777" w:rsidR="00364462" w:rsidRDefault="00364462" w:rsidP="00364462">
      <w:pPr>
        <w:pStyle w:val="CMD"/>
      </w:pPr>
      <w:r>
        <w:t>for capability in m.server_capabilities:</w:t>
      </w:r>
    </w:p>
    <w:p w14:paraId="49CF749D" w14:textId="77777777" w:rsidR="0024699D" w:rsidRDefault="00364462" w:rsidP="0024699D">
      <w:pPr>
        <w:pStyle w:val="CMDOutput"/>
      </w:pPr>
      <w:r>
        <w:t xml:space="preserve">    print(capability)</w:t>
      </w:r>
      <w:r w:rsidR="0024699D" w:rsidRPr="0024699D">
        <w:t xml:space="preserve"> </w:t>
      </w:r>
    </w:p>
    <w:p w14:paraId="05CF5B30" w14:textId="10340B95" w:rsidR="0024699D" w:rsidRDefault="00364462" w:rsidP="00F07A8F">
      <w:pPr>
        <w:pStyle w:val="SubStepAlpha"/>
      </w:pPr>
      <w:r>
        <w:t xml:space="preserve">Save and run the program. The output is the same output you got from sending the complex </w:t>
      </w:r>
      <w:r w:rsidRPr="0076756A">
        <w:rPr>
          <w:b/>
          <w:bCs/>
        </w:rPr>
        <w:t>hello</w:t>
      </w:r>
      <w:r>
        <w:t xml:space="preserve"> message in </w:t>
      </w:r>
      <w:r w:rsidR="0076756A">
        <w:t>previously</w:t>
      </w:r>
      <w:r w:rsidR="00F07A8F">
        <w:t>, but without the opening and closing &lt;capability&gt;</w:t>
      </w:r>
      <w:r w:rsidR="002A12E6">
        <w:t xml:space="preserve"> XML</w:t>
      </w:r>
      <w:r w:rsidR="00F07A8F">
        <w:t xml:space="preserve"> tag on each line.</w:t>
      </w:r>
    </w:p>
    <w:p w14:paraId="62A961A7" w14:textId="77777777" w:rsidR="0076756A" w:rsidRDefault="0076756A" w:rsidP="003523FA">
      <w:pPr>
        <w:pStyle w:val="CMD"/>
      </w:pPr>
      <w:r>
        <w:t xml:space="preserve">devasc@labvm:~/labs/devnet-src/netconf$ </w:t>
      </w:r>
      <w:r w:rsidRPr="003523FA">
        <w:rPr>
          <w:b/>
          <w:bCs/>
        </w:rPr>
        <w:t>python3 ncclient-netconf.py</w:t>
      </w:r>
      <w:r>
        <w:t xml:space="preserve"> </w:t>
      </w:r>
    </w:p>
    <w:p w14:paraId="171427B3" w14:textId="77777777" w:rsidR="0076756A" w:rsidRDefault="0076756A" w:rsidP="0076756A">
      <w:pPr>
        <w:pStyle w:val="CMDOutput"/>
      </w:pPr>
      <w:r>
        <w:t>#Supported Capabilities (YANG models):</w:t>
      </w:r>
    </w:p>
    <w:p w14:paraId="7B43C44F" w14:textId="77777777" w:rsidR="0076756A" w:rsidRDefault="0076756A" w:rsidP="0076756A">
      <w:pPr>
        <w:pStyle w:val="CMDOutput"/>
      </w:pPr>
      <w:r>
        <w:t>urn:ietf:params:netconf:base:1.0</w:t>
      </w:r>
    </w:p>
    <w:p w14:paraId="71CEF312" w14:textId="77777777" w:rsidR="0076756A" w:rsidRDefault="0076756A" w:rsidP="0076756A">
      <w:pPr>
        <w:pStyle w:val="CMDOutput"/>
      </w:pPr>
      <w:r>
        <w:t>urn:ietf:params:netconf:base:1.1</w:t>
      </w:r>
    </w:p>
    <w:p w14:paraId="2B4FFACB" w14:textId="77777777" w:rsidR="0076756A" w:rsidRDefault="0076756A" w:rsidP="0076756A">
      <w:pPr>
        <w:pStyle w:val="CMDOutput"/>
      </w:pPr>
      <w:r>
        <w:t>urn:ietf:params:netconf:capability:writable-running:1.0</w:t>
      </w:r>
    </w:p>
    <w:p w14:paraId="16E57723" w14:textId="3654FDF6" w:rsidR="00F07A8F" w:rsidRDefault="0076756A" w:rsidP="0076756A">
      <w:pPr>
        <w:pStyle w:val="CMDOutput"/>
      </w:pPr>
      <w:r>
        <w:t>urn:ietf:params:netconf:capability:xpath:1.0</w:t>
      </w:r>
    </w:p>
    <w:p w14:paraId="7C183235" w14:textId="56BC5C8A" w:rsidR="00CF0B76" w:rsidRDefault="0084695E" w:rsidP="00F07A8F">
      <w:pPr>
        <w:pStyle w:val="CMDOutput"/>
      </w:pPr>
      <w:r>
        <w:t>&lt;</w:t>
      </w:r>
      <w:r w:rsidR="00F07A8F">
        <w:t>output omitted</w:t>
      </w:r>
      <w:r>
        <w:t>&gt;</w:t>
      </w:r>
    </w:p>
    <w:p w14:paraId="7A2F907F" w14:textId="77777777" w:rsidR="003523FA" w:rsidRDefault="003523FA" w:rsidP="003523FA">
      <w:pPr>
        <w:pStyle w:val="CMDOutput"/>
      </w:pPr>
      <w:r>
        <w:t>urn:ietf:params:xml:ns:netconf:base:1.0?module=ietf-netconf&amp;revision=2011-06-01</w:t>
      </w:r>
    </w:p>
    <w:p w14:paraId="0DC760A9" w14:textId="77777777" w:rsidR="003523FA" w:rsidRDefault="003523FA" w:rsidP="003523FA">
      <w:pPr>
        <w:pStyle w:val="CMDOutput"/>
      </w:pPr>
      <w:r>
        <w:t>urn:ietf:params:xml:ns:yang:ietf-netconf-with-defaults?module=ietf-netconf-with-defaults&amp;revision=2011-06-01</w:t>
      </w:r>
    </w:p>
    <w:p w14:paraId="34D3E513" w14:textId="77777777" w:rsidR="003523FA" w:rsidRDefault="003523FA" w:rsidP="003523FA">
      <w:pPr>
        <w:pStyle w:val="CMDOutput"/>
      </w:pPr>
    </w:p>
    <w:p w14:paraId="4007CDCA" w14:textId="77777777" w:rsidR="003523FA" w:rsidRDefault="003523FA" w:rsidP="003523FA">
      <w:pPr>
        <w:pStyle w:val="CMDOutput"/>
      </w:pPr>
      <w:r>
        <w:t xml:space="preserve">        urn:ietf:params:netconf:capability:notification:1.1</w:t>
      </w:r>
    </w:p>
    <w:p w14:paraId="066E8797" w14:textId="77777777" w:rsidR="003523FA" w:rsidRDefault="003523FA" w:rsidP="003523FA">
      <w:pPr>
        <w:pStyle w:val="CMDOutput"/>
      </w:pPr>
      <w:r>
        <w:t xml:space="preserve">      </w:t>
      </w:r>
    </w:p>
    <w:p w14:paraId="13370E80" w14:textId="59547117" w:rsidR="003523FA" w:rsidRDefault="003523FA" w:rsidP="003523FA">
      <w:pPr>
        <w:pStyle w:val="CMD"/>
      </w:pPr>
      <w:r>
        <w:t>devasc@labvm:~/labs/devnet-src/netconf$</w:t>
      </w:r>
    </w:p>
    <w:p w14:paraId="2729EC19" w14:textId="77777777" w:rsidR="006B0BF4" w:rsidRDefault="006B0BF4" w:rsidP="006B0BF4">
      <w:pPr>
        <w:pStyle w:val="Heading2"/>
      </w:pPr>
      <w:r>
        <w:t>Use ncclient to Retrieve the Configuration</w:t>
      </w:r>
    </w:p>
    <w:p w14:paraId="0E534304" w14:textId="400E1FCA" w:rsidR="006B0BF4" w:rsidRDefault="00F07A8F" w:rsidP="006B0BF4">
      <w:pPr>
        <w:pStyle w:val="BodyTextL25"/>
      </w:pPr>
      <w:r w:rsidRPr="00F07A8F">
        <w:t xml:space="preserve">In </w:t>
      </w:r>
      <w:r w:rsidR="003523FA">
        <w:t>this Part</w:t>
      </w:r>
      <w:r w:rsidRPr="00F07A8F">
        <w:t xml:space="preserve">, you will use the NETCONF </w:t>
      </w:r>
      <w:r w:rsidRPr="00E160AC">
        <w:rPr>
          <w:b/>
          <w:bCs/>
        </w:rPr>
        <w:t>ncclient</w:t>
      </w:r>
      <w:r w:rsidRPr="00F07A8F">
        <w:t xml:space="preserve"> to retrieve the configuration</w:t>
      </w:r>
      <w:r>
        <w:t xml:space="preserve"> </w:t>
      </w:r>
      <w:r w:rsidR="00E160AC">
        <w:t>for the CSR1kv</w:t>
      </w:r>
      <w:r w:rsidRPr="00F07A8F">
        <w:t xml:space="preserve">, </w:t>
      </w:r>
      <w:r w:rsidR="00FB4251">
        <w:t xml:space="preserve">use the </w:t>
      </w:r>
      <w:r w:rsidR="00FB4251" w:rsidRPr="00FB07EB">
        <w:rPr>
          <w:b/>
          <w:bCs/>
        </w:rPr>
        <w:t>xml.dom.minidom</w:t>
      </w:r>
      <w:r w:rsidR="00FB4251">
        <w:t xml:space="preserve"> module to format the configuration</w:t>
      </w:r>
      <w:r>
        <w:t>,</w:t>
      </w:r>
      <w:r w:rsidRPr="00F07A8F">
        <w:t xml:space="preserve"> and </w:t>
      </w:r>
      <w:r w:rsidR="00E13422">
        <w:t>u</w:t>
      </w:r>
      <w:r w:rsidR="00FB4251">
        <w:t>se a filter with get_config() to retrieve a portion of the running configuration</w:t>
      </w:r>
      <w:r w:rsidRPr="00F07A8F">
        <w:t xml:space="preserve">. </w:t>
      </w:r>
    </w:p>
    <w:p w14:paraId="2B3EB251" w14:textId="77777777" w:rsidR="00F07A8F" w:rsidRDefault="00117142" w:rsidP="00117142">
      <w:pPr>
        <w:pStyle w:val="Heading3"/>
      </w:pPr>
      <w:r>
        <w:lastRenderedPageBreak/>
        <w:t>Use the get_config() function to retrieve the running configuration for R1.</w:t>
      </w:r>
    </w:p>
    <w:p w14:paraId="1F4B9A4E" w14:textId="0E71FD52" w:rsidR="0024699D" w:rsidRDefault="0082186D" w:rsidP="0082186D">
      <w:pPr>
        <w:pStyle w:val="SubStepAlpha"/>
      </w:pPr>
      <w:r>
        <w:t xml:space="preserve">If you want to skip displaying </w:t>
      </w:r>
      <w:r w:rsidR="003469AB">
        <w:t>capabilities output (400+ lines)</w:t>
      </w:r>
      <w:r>
        <w:t xml:space="preserve">, comment out the </w:t>
      </w:r>
      <w:r w:rsidR="0009128E">
        <w:t xml:space="preserve">block of statements </w:t>
      </w:r>
      <w:r>
        <w:t xml:space="preserve">that print </w:t>
      </w:r>
      <w:r w:rsidR="0009128E">
        <w:t>the capabilities,</w:t>
      </w:r>
      <w:r>
        <w:t xml:space="preserve"> as shown in the following</w:t>
      </w:r>
      <w:r w:rsidR="008A1CED">
        <w:t>:</w:t>
      </w:r>
    </w:p>
    <w:p w14:paraId="5CDE862E" w14:textId="77777777" w:rsidR="0082186D" w:rsidRDefault="0082186D" w:rsidP="0082186D">
      <w:pPr>
        <w:pStyle w:val="CMD"/>
      </w:pPr>
      <w:r w:rsidRPr="0084695E">
        <w:rPr>
          <w:highlight w:val="yellow"/>
        </w:rPr>
        <w:t>'''</w:t>
      </w:r>
    </w:p>
    <w:p w14:paraId="5FCE6CD9" w14:textId="77777777" w:rsidR="0082186D" w:rsidRDefault="0082186D" w:rsidP="0082186D">
      <w:pPr>
        <w:pStyle w:val="CMD"/>
      </w:pPr>
      <w:r>
        <w:t>print("#Supported Capabilities (YANG models):")</w:t>
      </w:r>
    </w:p>
    <w:p w14:paraId="0D32AE61" w14:textId="77777777" w:rsidR="0082186D" w:rsidRDefault="0082186D" w:rsidP="0082186D">
      <w:pPr>
        <w:pStyle w:val="CMD"/>
      </w:pPr>
      <w:r>
        <w:t>for capability in m.server_capabilities:</w:t>
      </w:r>
    </w:p>
    <w:p w14:paraId="6C588824" w14:textId="77777777" w:rsidR="0082186D" w:rsidRDefault="0082186D" w:rsidP="0082186D">
      <w:pPr>
        <w:pStyle w:val="CMD"/>
      </w:pPr>
      <w:r>
        <w:t xml:space="preserve">    print(capability)</w:t>
      </w:r>
    </w:p>
    <w:p w14:paraId="1B6BC32B" w14:textId="77777777" w:rsidR="0082186D" w:rsidRDefault="0082186D" w:rsidP="0082186D">
      <w:pPr>
        <w:pStyle w:val="CMD"/>
      </w:pPr>
      <w:r w:rsidRPr="0084695E">
        <w:rPr>
          <w:highlight w:val="yellow"/>
        </w:rPr>
        <w:t>'''</w:t>
      </w:r>
    </w:p>
    <w:p w14:paraId="102B064A" w14:textId="460FDCAD" w:rsidR="0082186D" w:rsidRDefault="00A53B0B" w:rsidP="00A53B0B">
      <w:pPr>
        <w:pStyle w:val="SubStepAlpha"/>
      </w:pPr>
      <w:r>
        <w:t xml:space="preserve">You can use the </w:t>
      </w:r>
      <w:r w:rsidRPr="00117142">
        <w:rPr>
          <w:b/>
          <w:bCs/>
        </w:rPr>
        <w:t>get_config()</w:t>
      </w:r>
      <w:r>
        <w:t xml:space="preserve"> method of the </w:t>
      </w:r>
      <w:r w:rsidRPr="00117142">
        <w:rPr>
          <w:b/>
          <w:bCs/>
        </w:rPr>
        <w:t>m</w:t>
      </w:r>
      <w:r>
        <w:t xml:space="preserve"> NETCONF session object to retrieve the configuration for the CSR1kv. The </w:t>
      </w:r>
      <w:r w:rsidRPr="00117142">
        <w:rPr>
          <w:b/>
          <w:bCs/>
        </w:rPr>
        <w:t>get_config()</w:t>
      </w:r>
      <w:r>
        <w:t xml:space="preserve"> method expects a source string parameter that specifies the source NETCONF datastore. Use a print function to display the results. The only NETCONF datastore currently on the CSR1kv is the </w:t>
      </w:r>
      <w:r w:rsidRPr="003469AB">
        <w:rPr>
          <w:b/>
          <w:bCs/>
        </w:rPr>
        <w:t>running</w:t>
      </w:r>
      <w:r>
        <w:t xml:space="preserve"> datastore. You can verify this with the </w:t>
      </w:r>
      <w:r w:rsidRPr="00117142">
        <w:rPr>
          <w:b/>
          <w:bCs/>
        </w:rPr>
        <w:t>show netconf-yang datastores</w:t>
      </w:r>
      <w:r>
        <w:t xml:space="preserve"> command.</w:t>
      </w:r>
    </w:p>
    <w:p w14:paraId="5D9D0B2A" w14:textId="77777777" w:rsidR="0082186D" w:rsidRPr="00A53B0B" w:rsidRDefault="0082186D" w:rsidP="0082186D">
      <w:pPr>
        <w:pStyle w:val="CMD"/>
      </w:pPr>
      <w:r w:rsidRPr="00A53B0B">
        <w:t xml:space="preserve">netconf_reply = </w:t>
      </w:r>
      <w:r w:rsidRPr="00A53B0B">
        <w:rPr>
          <w:highlight w:val="yellow"/>
        </w:rPr>
        <w:t>m.get_config</w:t>
      </w:r>
      <w:r w:rsidRPr="00A53B0B">
        <w:t>(source="running")</w:t>
      </w:r>
    </w:p>
    <w:p w14:paraId="6CC232A1" w14:textId="77777777" w:rsidR="0082186D" w:rsidRDefault="0082186D" w:rsidP="0082186D">
      <w:pPr>
        <w:pStyle w:val="CMD"/>
      </w:pPr>
      <w:r w:rsidRPr="00A53B0B">
        <w:t>print(netconf_reply)</w:t>
      </w:r>
    </w:p>
    <w:p w14:paraId="0BEC984B" w14:textId="7F242122" w:rsidR="00117142" w:rsidRDefault="00117142" w:rsidP="00117142">
      <w:pPr>
        <w:pStyle w:val="SubStepAlpha"/>
      </w:pPr>
      <w:r>
        <w:t>Save and run your program.</w:t>
      </w:r>
      <w:r w:rsidR="0082186D">
        <w:t xml:space="preserve"> The output will be well over 100 lines, so IDLE may compress them. Double-click the</w:t>
      </w:r>
      <w:r w:rsidR="0082186D" w:rsidRPr="0084695E">
        <w:rPr>
          <w:b/>
          <w:bCs/>
        </w:rPr>
        <w:t xml:space="preserve"> Squeezed text</w:t>
      </w:r>
      <w:r w:rsidR="0082186D">
        <w:t xml:space="preserve"> message </w:t>
      </w:r>
      <w:r w:rsidR="00E95CC5">
        <w:t xml:space="preserve">in the IDLE shell window </w:t>
      </w:r>
      <w:r w:rsidR="0082186D">
        <w:t>to expand the output.</w:t>
      </w:r>
    </w:p>
    <w:p w14:paraId="0D1B35BD" w14:textId="77777777" w:rsidR="00DF7A86" w:rsidRDefault="00DF7A86" w:rsidP="00CD692A">
      <w:pPr>
        <w:pStyle w:val="CMD"/>
      </w:pPr>
      <w:r>
        <w:t xml:space="preserve">devasc@labvm:~/labs/devnet-src/netconf$ </w:t>
      </w:r>
      <w:r w:rsidRPr="00CD692A">
        <w:rPr>
          <w:b/>
          <w:bCs/>
        </w:rPr>
        <w:t>python3 ncclient-netconf.py</w:t>
      </w:r>
      <w:r>
        <w:t xml:space="preserve"> </w:t>
      </w:r>
    </w:p>
    <w:p w14:paraId="67E95B11" w14:textId="77777777" w:rsidR="00DF7A86" w:rsidRDefault="00DF7A86" w:rsidP="00DF7A86">
      <w:pPr>
        <w:pStyle w:val="CMDOutput"/>
      </w:pPr>
      <w:r>
        <w:t>&lt;?xml version="1.0" encoding="UTF-8"?&gt;</w:t>
      </w:r>
    </w:p>
    <w:p w14:paraId="39684DC0" w14:textId="77777777" w:rsidR="00CD692A" w:rsidRDefault="00DF7A86" w:rsidP="00DF7A86">
      <w:pPr>
        <w:pStyle w:val="CMDOutput"/>
      </w:pPr>
      <w:r>
        <w:t>&lt;rpc-reply xmlns="urn:ietf:params:xml:ns:netconf:base:1.0" message-id="urn:uuid:3f31bedc-5671-47ca-9781-4d3d7aadae24" xmlns:nc="urn:ietf:params:xml:ns:netconf:base:1.0"&gt;&lt;data&gt;&lt;native xmlns="http://cisco.com/ns/yang/Cisco-IOS-XE-native"&gt;&lt;version&gt;16.9&lt;/version&gt;&lt;boot-start-marker/&gt;&lt;boot-end-marker/&gt;&lt;banner&gt;&lt;motd&gt;&lt;banner</w:t>
      </w:r>
      <w:r w:rsidR="00CD692A">
        <w:t>&gt;</w:t>
      </w:r>
    </w:p>
    <w:p w14:paraId="6A1DD178" w14:textId="096FCD53" w:rsidR="0082186D" w:rsidRDefault="00CD692A" w:rsidP="00DF7A86">
      <w:pPr>
        <w:pStyle w:val="CMDOutput"/>
      </w:pPr>
      <w:r>
        <w:t>(</w:t>
      </w:r>
      <w:r w:rsidR="0082186D" w:rsidRPr="00656E2A">
        <w:t>output omitted</w:t>
      </w:r>
      <w:r>
        <w:t>)</w:t>
      </w:r>
    </w:p>
    <w:p w14:paraId="53414137" w14:textId="15A7D202" w:rsidR="00CD692A" w:rsidRDefault="00CD692A" w:rsidP="00CD692A">
      <w:pPr>
        <w:pStyle w:val="CMD"/>
      </w:pPr>
      <w:r>
        <w:t>devasc@labvm:~/labs/devnet-src/netconf$</w:t>
      </w:r>
    </w:p>
    <w:p w14:paraId="4E039E38" w14:textId="36B781CD" w:rsidR="0024699D" w:rsidRDefault="0082186D" w:rsidP="0082186D">
      <w:pPr>
        <w:pStyle w:val="SubStepAlpha"/>
      </w:pPr>
      <w:r>
        <w:t xml:space="preserve">Notice that the returned XML is not formatted. You can copy it out to the same site you found </w:t>
      </w:r>
      <w:r w:rsidR="00DF7A86">
        <w:t>earlier</w:t>
      </w:r>
      <w:r>
        <w:t xml:space="preserve"> to prettify the XML.</w:t>
      </w:r>
    </w:p>
    <w:p w14:paraId="7D4870B8" w14:textId="77777777" w:rsidR="003461A1" w:rsidRDefault="003461A1" w:rsidP="003461A1">
      <w:pPr>
        <w:pStyle w:val="CMDOutput"/>
      </w:pPr>
      <w:r>
        <w:t>&lt;?xml version="1.0" encoding="UTF-8"?&gt;</w:t>
      </w:r>
    </w:p>
    <w:p w14:paraId="5F1945D1" w14:textId="77777777" w:rsidR="003461A1" w:rsidRDefault="003461A1" w:rsidP="003461A1">
      <w:pPr>
        <w:pStyle w:val="CMDOutput"/>
      </w:pPr>
      <w:r>
        <w:t>&lt;rpc-reply xmlns="urn:ietf:params:xml:ns:netconf:base:1.0" xmlns:nc="urn:ietf:params:xml:ns:netconf:base:1.0" message-id="urn:uuid:3f31bedc-5671-47ca-9781-4d3d7aadae24"&gt;</w:t>
      </w:r>
    </w:p>
    <w:p w14:paraId="6798503E" w14:textId="77777777" w:rsidR="003461A1" w:rsidRDefault="003461A1" w:rsidP="003461A1">
      <w:pPr>
        <w:pStyle w:val="CMDOutput"/>
      </w:pPr>
      <w:r>
        <w:t xml:space="preserve">  &lt;data&gt;</w:t>
      </w:r>
    </w:p>
    <w:p w14:paraId="594B5B40" w14:textId="77777777" w:rsidR="003461A1" w:rsidRDefault="003461A1" w:rsidP="003461A1">
      <w:pPr>
        <w:pStyle w:val="CMDOutput"/>
      </w:pPr>
      <w:r>
        <w:t xml:space="preserve">    &lt;native xmlns="http://cisco.com/ns/yang/Cisco-IOS-XE-native"&gt;</w:t>
      </w:r>
    </w:p>
    <w:p w14:paraId="3AF88256" w14:textId="77777777" w:rsidR="003461A1" w:rsidRDefault="003461A1" w:rsidP="003461A1">
      <w:pPr>
        <w:pStyle w:val="CMDOutput"/>
      </w:pPr>
      <w:r>
        <w:t xml:space="preserve">      &lt;version&gt;16.9&lt;/version&gt;</w:t>
      </w:r>
    </w:p>
    <w:p w14:paraId="6AAD0025" w14:textId="77777777" w:rsidR="003461A1" w:rsidRDefault="003461A1" w:rsidP="003461A1">
      <w:pPr>
        <w:pStyle w:val="CMDOutput"/>
      </w:pPr>
      <w:r>
        <w:t xml:space="preserve">      &lt;boot-start-marker/&gt;</w:t>
      </w:r>
    </w:p>
    <w:p w14:paraId="09EB82A8" w14:textId="77777777" w:rsidR="003461A1" w:rsidRDefault="003461A1" w:rsidP="003461A1">
      <w:pPr>
        <w:pStyle w:val="CMDOutput"/>
      </w:pPr>
      <w:r>
        <w:t xml:space="preserve">      &lt;boot-end-marker/&gt;</w:t>
      </w:r>
    </w:p>
    <w:p w14:paraId="2B001A22" w14:textId="77777777" w:rsidR="003461A1" w:rsidRDefault="003461A1" w:rsidP="003461A1">
      <w:pPr>
        <w:pStyle w:val="CMDOutput"/>
      </w:pPr>
      <w:r>
        <w:t xml:space="preserve">      &lt;banner&gt;</w:t>
      </w:r>
    </w:p>
    <w:p w14:paraId="3DF75F8C" w14:textId="77777777" w:rsidR="003461A1" w:rsidRDefault="003461A1" w:rsidP="003461A1">
      <w:pPr>
        <w:pStyle w:val="CMDOutput"/>
      </w:pPr>
      <w:r>
        <w:t xml:space="preserve">        &lt;motd&gt;</w:t>
      </w:r>
    </w:p>
    <w:p w14:paraId="5619457D" w14:textId="77777777" w:rsidR="003461A1" w:rsidRDefault="003461A1" w:rsidP="003461A1">
      <w:pPr>
        <w:pStyle w:val="CMDOutput"/>
      </w:pPr>
      <w:r>
        <w:t xml:space="preserve">          &lt;banner&gt;^C&lt;/banner&gt;</w:t>
      </w:r>
    </w:p>
    <w:p w14:paraId="228BBF21" w14:textId="77777777" w:rsidR="003461A1" w:rsidRDefault="003461A1" w:rsidP="003461A1">
      <w:pPr>
        <w:pStyle w:val="CMDOutput"/>
      </w:pPr>
      <w:r>
        <w:t xml:space="preserve">        &lt;/motd&gt;</w:t>
      </w:r>
    </w:p>
    <w:p w14:paraId="66300BFC" w14:textId="77777777" w:rsidR="003461A1" w:rsidRDefault="003461A1" w:rsidP="003461A1">
      <w:pPr>
        <w:pStyle w:val="CMDOutput"/>
      </w:pPr>
      <w:r>
        <w:t xml:space="preserve">      &lt;/banner&gt;</w:t>
      </w:r>
    </w:p>
    <w:p w14:paraId="5C48A8D3" w14:textId="77777777" w:rsidR="003461A1" w:rsidRDefault="003461A1" w:rsidP="003461A1">
      <w:pPr>
        <w:pStyle w:val="CMDOutput"/>
      </w:pPr>
      <w:r>
        <w:t xml:space="preserve">      &lt;service&gt;</w:t>
      </w:r>
    </w:p>
    <w:p w14:paraId="6A817E2B" w14:textId="77777777" w:rsidR="003461A1" w:rsidRDefault="003461A1" w:rsidP="003461A1">
      <w:pPr>
        <w:pStyle w:val="CMDOutput"/>
      </w:pPr>
      <w:r>
        <w:t xml:space="preserve">        &lt;timestamps&gt;</w:t>
      </w:r>
    </w:p>
    <w:p w14:paraId="04D21775" w14:textId="77777777" w:rsidR="003461A1" w:rsidRDefault="003461A1" w:rsidP="003461A1">
      <w:pPr>
        <w:pStyle w:val="CMDOutput"/>
      </w:pPr>
      <w:r>
        <w:t xml:space="preserve">          &lt;debug&gt;</w:t>
      </w:r>
    </w:p>
    <w:p w14:paraId="0ADAA332" w14:textId="77777777" w:rsidR="003461A1" w:rsidRDefault="003461A1" w:rsidP="003461A1">
      <w:pPr>
        <w:pStyle w:val="CMDOutput"/>
      </w:pPr>
      <w:r>
        <w:t xml:space="preserve">            &lt;datetime&gt;</w:t>
      </w:r>
    </w:p>
    <w:p w14:paraId="00B377C8" w14:textId="77777777" w:rsidR="003461A1" w:rsidRDefault="003461A1" w:rsidP="003461A1">
      <w:pPr>
        <w:pStyle w:val="CMDOutput"/>
      </w:pPr>
      <w:r>
        <w:t xml:space="preserve">              &lt;msec/&gt;</w:t>
      </w:r>
    </w:p>
    <w:p w14:paraId="0006D321" w14:textId="77777777" w:rsidR="003461A1" w:rsidRDefault="003461A1" w:rsidP="003461A1">
      <w:pPr>
        <w:pStyle w:val="CMDOutput"/>
      </w:pPr>
      <w:r>
        <w:t xml:space="preserve">            &lt;/datetime&gt;</w:t>
      </w:r>
    </w:p>
    <w:p w14:paraId="20DE578F" w14:textId="77777777" w:rsidR="003461A1" w:rsidRDefault="003461A1" w:rsidP="003461A1">
      <w:pPr>
        <w:pStyle w:val="CMDOutput"/>
      </w:pPr>
      <w:r>
        <w:lastRenderedPageBreak/>
        <w:t xml:space="preserve">          &lt;/debug&gt;</w:t>
      </w:r>
    </w:p>
    <w:p w14:paraId="0CD1BB44" w14:textId="77777777" w:rsidR="003461A1" w:rsidRDefault="003461A1" w:rsidP="003461A1">
      <w:pPr>
        <w:pStyle w:val="CMDOutput"/>
      </w:pPr>
      <w:r>
        <w:t xml:space="preserve">          &lt;log&gt;</w:t>
      </w:r>
    </w:p>
    <w:p w14:paraId="6509D071" w14:textId="77777777" w:rsidR="003461A1" w:rsidRDefault="003461A1" w:rsidP="003461A1">
      <w:pPr>
        <w:pStyle w:val="CMDOutput"/>
      </w:pPr>
      <w:r>
        <w:t xml:space="preserve">            &lt;datetime&gt;</w:t>
      </w:r>
    </w:p>
    <w:p w14:paraId="448E721A" w14:textId="77777777" w:rsidR="003461A1" w:rsidRDefault="003461A1" w:rsidP="003461A1">
      <w:pPr>
        <w:pStyle w:val="CMDOutput"/>
      </w:pPr>
      <w:r>
        <w:t xml:space="preserve">              &lt;msec/&gt;</w:t>
      </w:r>
    </w:p>
    <w:p w14:paraId="27BC38F2" w14:textId="77777777" w:rsidR="003461A1" w:rsidRDefault="003461A1" w:rsidP="003461A1">
      <w:pPr>
        <w:pStyle w:val="CMDOutput"/>
      </w:pPr>
      <w:r>
        <w:t xml:space="preserve">            &lt;/datetime&gt;</w:t>
      </w:r>
    </w:p>
    <w:p w14:paraId="7AE16C29" w14:textId="77777777" w:rsidR="003461A1" w:rsidRDefault="003461A1" w:rsidP="003461A1">
      <w:pPr>
        <w:pStyle w:val="CMDOutput"/>
      </w:pPr>
      <w:r>
        <w:t xml:space="preserve">          &lt;/log&gt;</w:t>
      </w:r>
    </w:p>
    <w:p w14:paraId="34FF4F57" w14:textId="77777777" w:rsidR="003461A1" w:rsidRDefault="003461A1" w:rsidP="003461A1">
      <w:pPr>
        <w:pStyle w:val="CMDOutput"/>
      </w:pPr>
      <w:r>
        <w:t xml:space="preserve">        &lt;/timestamps&gt;</w:t>
      </w:r>
    </w:p>
    <w:p w14:paraId="41938C8E" w14:textId="77777777" w:rsidR="003461A1" w:rsidRDefault="003461A1" w:rsidP="003461A1">
      <w:pPr>
        <w:pStyle w:val="CMDOutput"/>
      </w:pPr>
      <w:r>
        <w:t xml:space="preserve">      &lt;/service&gt;</w:t>
      </w:r>
    </w:p>
    <w:p w14:paraId="5483F628" w14:textId="77777777" w:rsidR="003461A1" w:rsidRDefault="003461A1" w:rsidP="003461A1">
      <w:pPr>
        <w:pStyle w:val="CMDOutput"/>
      </w:pPr>
      <w:r>
        <w:t xml:space="preserve">      &lt;platform&gt;</w:t>
      </w:r>
    </w:p>
    <w:p w14:paraId="65873CD0" w14:textId="77777777" w:rsidR="003461A1" w:rsidRDefault="003461A1" w:rsidP="003461A1">
      <w:pPr>
        <w:pStyle w:val="CMDOutput"/>
      </w:pPr>
      <w:r>
        <w:t xml:space="preserve">        &lt;console xmlns="http://cisco.com/ns/yang/Cisco-IOS-XE-platform"&gt;</w:t>
      </w:r>
    </w:p>
    <w:p w14:paraId="1034E111" w14:textId="77777777" w:rsidR="003461A1" w:rsidRDefault="003461A1" w:rsidP="003461A1">
      <w:pPr>
        <w:pStyle w:val="CMDOutput"/>
      </w:pPr>
      <w:r>
        <w:t xml:space="preserve">          &lt;output&gt;virtual&lt;/output&gt;</w:t>
      </w:r>
    </w:p>
    <w:p w14:paraId="57AAF30F" w14:textId="77777777" w:rsidR="003461A1" w:rsidRDefault="003461A1" w:rsidP="003461A1">
      <w:pPr>
        <w:pStyle w:val="CMDOutput"/>
      </w:pPr>
      <w:r>
        <w:t xml:space="preserve">        &lt;/console&gt;</w:t>
      </w:r>
    </w:p>
    <w:p w14:paraId="543B74E5" w14:textId="77777777" w:rsidR="003461A1" w:rsidRDefault="003461A1" w:rsidP="003461A1">
      <w:pPr>
        <w:pStyle w:val="CMDOutput"/>
      </w:pPr>
      <w:r>
        <w:t xml:space="preserve">      &lt;/platform&gt;</w:t>
      </w:r>
    </w:p>
    <w:p w14:paraId="3081CCF0" w14:textId="080044FE" w:rsidR="0082186D" w:rsidRDefault="003461A1" w:rsidP="003461A1">
      <w:pPr>
        <w:pStyle w:val="CMDOutput"/>
      </w:pPr>
      <w:r>
        <w:t xml:space="preserve">      &lt;hostname&gt;CSR1kv&lt;/hostname&gt;</w:t>
      </w:r>
    </w:p>
    <w:p w14:paraId="7E9FF231" w14:textId="1FF155A9" w:rsidR="0082186D" w:rsidRDefault="003461A1" w:rsidP="0082186D">
      <w:pPr>
        <w:pStyle w:val="CMDOutput"/>
      </w:pPr>
      <w:r>
        <w:t>(</w:t>
      </w:r>
      <w:r w:rsidR="0082186D">
        <w:t>output omitted</w:t>
      </w:r>
      <w:r>
        <w:t>)</w:t>
      </w:r>
    </w:p>
    <w:p w14:paraId="07975CE8" w14:textId="41025416" w:rsidR="00656E2A" w:rsidRDefault="00656E2A" w:rsidP="00656E2A">
      <w:pPr>
        <w:pStyle w:val="Heading3"/>
      </w:pPr>
      <w:r>
        <w:t>Use Python to prettify the XML</w:t>
      </w:r>
      <w:r w:rsidR="008A1CED">
        <w:t>.</w:t>
      </w:r>
    </w:p>
    <w:p w14:paraId="54D3D299" w14:textId="77777777" w:rsidR="00656E2A" w:rsidRDefault="00656E2A" w:rsidP="00FB07EB">
      <w:pPr>
        <w:pStyle w:val="BodyTextL25"/>
      </w:pPr>
      <w:r>
        <w:t xml:space="preserve">Python has built in support </w:t>
      </w:r>
      <w:r w:rsidR="00E95CC5">
        <w:t xml:space="preserve">for </w:t>
      </w:r>
      <w:r>
        <w:t>work</w:t>
      </w:r>
      <w:r w:rsidR="00E95CC5">
        <w:t>ing</w:t>
      </w:r>
      <w:r>
        <w:t xml:space="preserve"> with XML files. The </w:t>
      </w:r>
      <w:r w:rsidRPr="00FB07EB">
        <w:rPr>
          <w:b/>
          <w:bCs/>
        </w:rPr>
        <w:t>xml.dom.minidom</w:t>
      </w:r>
      <w:r>
        <w:t xml:space="preserve"> module can be used to prettify the output with the </w:t>
      </w:r>
      <w:r w:rsidRPr="00FB07EB">
        <w:rPr>
          <w:b/>
          <w:bCs/>
        </w:rPr>
        <w:t>toprettyxml()</w:t>
      </w:r>
      <w:r>
        <w:t xml:space="preserve"> function.</w:t>
      </w:r>
    </w:p>
    <w:p w14:paraId="5D4318C3" w14:textId="353F5D1D" w:rsidR="00656E2A" w:rsidRDefault="00FB07EB" w:rsidP="00656E2A">
      <w:pPr>
        <w:pStyle w:val="SubStepAlpha"/>
      </w:pPr>
      <w:r>
        <w:t>At the beginning of your script, add a statement to i</w:t>
      </w:r>
      <w:r w:rsidR="00656E2A">
        <w:t xml:space="preserve">mport the </w:t>
      </w:r>
      <w:r w:rsidR="00656E2A" w:rsidRPr="00FB07EB">
        <w:rPr>
          <w:b/>
          <w:bCs/>
        </w:rPr>
        <w:t>xml.dom.minidom</w:t>
      </w:r>
      <w:r w:rsidR="00656E2A">
        <w:t xml:space="preserve"> module</w:t>
      </w:r>
      <w:r>
        <w:t xml:space="preserve">. </w:t>
      </w:r>
    </w:p>
    <w:p w14:paraId="7219E13B" w14:textId="77777777" w:rsidR="00656E2A" w:rsidRDefault="00656E2A" w:rsidP="00FB07EB">
      <w:pPr>
        <w:pStyle w:val="CMD"/>
      </w:pPr>
      <w:r>
        <w:t>import xml.dom.minidom</w:t>
      </w:r>
    </w:p>
    <w:p w14:paraId="292472D0" w14:textId="3FB42A43" w:rsidR="002C17B4" w:rsidRDefault="002C17B4" w:rsidP="00FB07EB">
      <w:pPr>
        <w:pStyle w:val="SubStepAlpha"/>
      </w:pPr>
      <w:r>
        <w:t xml:space="preserve">Replace </w:t>
      </w:r>
      <w:r w:rsidRPr="00FB07EB">
        <w:t xml:space="preserve">the simple print function </w:t>
      </w:r>
      <w:r w:rsidRPr="00FB07EB">
        <w:rPr>
          <w:b/>
          <w:bCs/>
        </w:rPr>
        <w:t>print(netconf_reply)</w:t>
      </w:r>
      <w:r w:rsidRPr="00FB07EB">
        <w:t xml:space="preserve"> with a version that prints prettified XML output</w:t>
      </w:r>
      <w:r>
        <w:t>.</w:t>
      </w:r>
    </w:p>
    <w:p w14:paraId="7DC611B8" w14:textId="6111AFD3" w:rsidR="002C17B4" w:rsidRDefault="002C17B4" w:rsidP="002C17B4">
      <w:pPr>
        <w:pStyle w:val="CMD"/>
      </w:pPr>
      <w:r w:rsidRPr="002C17B4">
        <w:t>print(xml.dom.minidom.parseString(netconf_reply.xml).toprettyxml())</w:t>
      </w:r>
    </w:p>
    <w:p w14:paraId="3D53A6A8" w14:textId="6F4BF68B" w:rsidR="0024699D" w:rsidRDefault="00FB07EB" w:rsidP="00FB07EB">
      <w:pPr>
        <w:pStyle w:val="SubStepAlpha"/>
      </w:pPr>
      <w:r>
        <w:t xml:space="preserve">Save and run your program. XML </w:t>
      </w:r>
      <w:r w:rsidR="003943FC">
        <w:t xml:space="preserve">is </w:t>
      </w:r>
      <w:r>
        <w:t>displayed in a more readable format.</w:t>
      </w:r>
    </w:p>
    <w:p w14:paraId="1803E9AE" w14:textId="77777777" w:rsidR="002C17B4" w:rsidRDefault="002C17B4" w:rsidP="003943FC">
      <w:pPr>
        <w:pStyle w:val="CMD"/>
      </w:pPr>
      <w:r>
        <w:t xml:space="preserve">devasc@labvm:~/labs/devnet-src/netconf$ </w:t>
      </w:r>
      <w:r w:rsidRPr="003943FC">
        <w:rPr>
          <w:b/>
          <w:bCs/>
        </w:rPr>
        <w:t>python3 ncclient-netconf.py</w:t>
      </w:r>
      <w:r>
        <w:t xml:space="preserve"> </w:t>
      </w:r>
    </w:p>
    <w:p w14:paraId="69287EDE" w14:textId="77777777" w:rsidR="002C17B4" w:rsidRDefault="002C17B4" w:rsidP="002C17B4">
      <w:pPr>
        <w:pStyle w:val="CMDOutput"/>
      </w:pPr>
      <w:r>
        <w:t>&lt;?xml version="1.0" ?&gt;</w:t>
      </w:r>
    </w:p>
    <w:p w14:paraId="5197EF80" w14:textId="77777777" w:rsidR="002C17B4" w:rsidRDefault="002C17B4" w:rsidP="002C17B4">
      <w:pPr>
        <w:pStyle w:val="CMDOutput"/>
      </w:pPr>
      <w:r>
        <w:t>&lt;rpc-reply xmlns="urn:ietf:params:xml:ns:netconf:base:1.0" xmlns:nc="urn:ietf:params:xml:ns:netconf:base:1.0" message-id="urn:uuid:3a5f6abc-76b4-436d-9e9a-7758091c28b7"&gt;</w:t>
      </w:r>
    </w:p>
    <w:p w14:paraId="4CCBEE12" w14:textId="77777777" w:rsidR="002C17B4" w:rsidRDefault="002C17B4" w:rsidP="002C17B4">
      <w:pPr>
        <w:pStyle w:val="CMDOutput"/>
      </w:pPr>
      <w:r>
        <w:t xml:space="preserve">        &lt;data&gt;</w:t>
      </w:r>
    </w:p>
    <w:p w14:paraId="467909F2" w14:textId="77777777" w:rsidR="002C17B4" w:rsidRDefault="002C17B4" w:rsidP="002C17B4">
      <w:pPr>
        <w:pStyle w:val="CMDOutput"/>
      </w:pPr>
      <w:r>
        <w:t xml:space="preserve">                &lt;native xmlns="http://cisco.com/ns/yang/Cisco-IOS-XE-native"&gt;</w:t>
      </w:r>
    </w:p>
    <w:p w14:paraId="2C7F67DA" w14:textId="77777777" w:rsidR="002C17B4" w:rsidRDefault="002C17B4" w:rsidP="002C17B4">
      <w:pPr>
        <w:pStyle w:val="CMDOutput"/>
      </w:pPr>
      <w:r>
        <w:t xml:space="preserve">                        &lt;version&gt;16.9&lt;/version&gt;</w:t>
      </w:r>
    </w:p>
    <w:p w14:paraId="2EBFCEFE" w14:textId="77777777" w:rsidR="002C17B4" w:rsidRDefault="002C17B4" w:rsidP="002C17B4">
      <w:pPr>
        <w:pStyle w:val="CMDOutput"/>
      </w:pPr>
      <w:r>
        <w:t xml:space="preserve">                        &lt;boot-start-marker/&gt;</w:t>
      </w:r>
    </w:p>
    <w:p w14:paraId="0F74B3FA" w14:textId="77777777" w:rsidR="002C17B4" w:rsidRDefault="002C17B4" w:rsidP="002C17B4">
      <w:pPr>
        <w:pStyle w:val="CMDOutput"/>
      </w:pPr>
      <w:r>
        <w:t xml:space="preserve">                        &lt;boot-end-marker/&gt;</w:t>
      </w:r>
    </w:p>
    <w:p w14:paraId="0B293F29" w14:textId="77777777" w:rsidR="002C17B4" w:rsidRDefault="002C17B4" w:rsidP="002C17B4">
      <w:pPr>
        <w:pStyle w:val="CMDOutput"/>
      </w:pPr>
      <w:r>
        <w:t xml:space="preserve">                        &lt;banner&gt;</w:t>
      </w:r>
    </w:p>
    <w:p w14:paraId="4868CA5B" w14:textId="77777777" w:rsidR="002C17B4" w:rsidRDefault="002C17B4" w:rsidP="002C17B4">
      <w:pPr>
        <w:pStyle w:val="CMDOutput"/>
      </w:pPr>
      <w:r>
        <w:t xml:space="preserve">                                &lt;motd&gt;</w:t>
      </w:r>
    </w:p>
    <w:p w14:paraId="7727E351" w14:textId="77777777" w:rsidR="002C17B4" w:rsidRDefault="002C17B4" w:rsidP="002C17B4">
      <w:pPr>
        <w:pStyle w:val="CMDOutput"/>
      </w:pPr>
      <w:r>
        <w:t xml:space="preserve">                                        &lt;banner&gt;^C&lt;/banner&gt;</w:t>
      </w:r>
    </w:p>
    <w:p w14:paraId="50488798" w14:textId="77777777" w:rsidR="002C17B4" w:rsidRDefault="002C17B4" w:rsidP="002C17B4">
      <w:pPr>
        <w:pStyle w:val="CMDOutput"/>
      </w:pPr>
      <w:r>
        <w:t xml:space="preserve">                                &lt;/motd&gt;</w:t>
      </w:r>
    </w:p>
    <w:p w14:paraId="11849EDE" w14:textId="1243A1EE" w:rsidR="00FB07EB" w:rsidRDefault="002C17B4" w:rsidP="002C17B4">
      <w:pPr>
        <w:pStyle w:val="CMDOutput"/>
      </w:pPr>
      <w:r>
        <w:t xml:space="preserve">                        &lt;/banner&gt;</w:t>
      </w:r>
    </w:p>
    <w:p w14:paraId="47A7DF22" w14:textId="6DCE7D3B" w:rsidR="002C17B4" w:rsidRDefault="002C17B4" w:rsidP="002C17B4">
      <w:pPr>
        <w:pStyle w:val="CMDOutput"/>
      </w:pPr>
      <w:r>
        <w:t>(output omitted)</w:t>
      </w:r>
    </w:p>
    <w:p w14:paraId="549E871F" w14:textId="77777777" w:rsidR="003943FC" w:rsidRDefault="003943FC" w:rsidP="003943FC">
      <w:pPr>
        <w:pStyle w:val="CMDOutput"/>
      </w:pPr>
      <w:r>
        <w:t xml:space="preserve">        &lt;/data&gt;</w:t>
      </w:r>
    </w:p>
    <w:p w14:paraId="60B292B7" w14:textId="77777777" w:rsidR="003943FC" w:rsidRDefault="003943FC" w:rsidP="003943FC">
      <w:pPr>
        <w:pStyle w:val="CMDOutput"/>
      </w:pPr>
      <w:r>
        <w:t>&lt;/rpc-reply&gt;</w:t>
      </w:r>
    </w:p>
    <w:p w14:paraId="3DB36A3F" w14:textId="77777777" w:rsidR="003943FC" w:rsidRDefault="003943FC" w:rsidP="003943FC">
      <w:pPr>
        <w:pStyle w:val="CMDOutput"/>
      </w:pPr>
    </w:p>
    <w:p w14:paraId="25A7400A" w14:textId="26FFBEB7" w:rsidR="002C17B4" w:rsidRDefault="003943FC" w:rsidP="003943FC">
      <w:pPr>
        <w:pStyle w:val="CMD"/>
      </w:pPr>
      <w:r>
        <w:t>devasc@labvm:~/labs/devnet-src/netconf$</w:t>
      </w:r>
    </w:p>
    <w:p w14:paraId="59FE9BED" w14:textId="77777777" w:rsidR="003A60C0" w:rsidRDefault="003A60C0" w:rsidP="003A60C0">
      <w:pPr>
        <w:pStyle w:val="Heading3"/>
      </w:pPr>
      <w:r>
        <w:lastRenderedPageBreak/>
        <w:t>Use a filter with get_config() to only retrieve a specific YANG model.</w:t>
      </w:r>
    </w:p>
    <w:p w14:paraId="17B0A7C5" w14:textId="363B1197" w:rsidR="003A60C0" w:rsidRDefault="003A60C0" w:rsidP="003A60C0">
      <w:pPr>
        <w:pStyle w:val="BodyTextL25"/>
      </w:pPr>
      <w:r>
        <w:t xml:space="preserve">A network administrator may only want to retrieve a portion of the running configuration on a device. NETCONF supports returning only data that </w:t>
      </w:r>
      <w:r w:rsidR="00E95CC5">
        <w:t xml:space="preserve">is </w:t>
      </w:r>
      <w:r>
        <w:t xml:space="preserve">defined in a filter parameter of the </w:t>
      </w:r>
      <w:r w:rsidRPr="003A60C0">
        <w:rPr>
          <w:b/>
          <w:bCs/>
        </w:rPr>
        <w:t>get_conf()</w:t>
      </w:r>
      <w:r>
        <w:t xml:space="preserve"> function.</w:t>
      </w:r>
    </w:p>
    <w:p w14:paraId="6F20EDC8" w14:textId="2C53760B" w:rsidR="0024699D" w:rsidRDefault="003A60C0" w:rsidP="00F034C1">
      <w:pPr>
        <w:pStyle w:val="SubStepAlpha"/>
      </w:pPr>
      <w:r w:rsidRPr="003A60C0">
        <w:t xml:space="preserve">Create </w:t>
      </w:r>
      <w:r>
        <w:t>a variable called</w:t>
      </w:r>
      <w:r w:rsidRPr="003A60C0">
        <w:t xml:space="preserve"> </w:t>
      </w:r>
      <w:r w:rsidRPr="00F034C1">
        <w:rPr>
          <w:b/>
          <w:bCs/>
        </w:rPr>
        <w:t>netconf_filter</w:t>
      </w:r>
      <w:r w:rsidRPr="003A60C0">
        <w:t xml:space="preserve"> that only retrieve</w:t>
      </w:r>
      <w:r w:rsidR="00F034C1">
        <w:t>s</w:t>
      </w:r>
      <w:r w:rsidRPr="003A60C0">
        <w:t xml:space="preserve"> data defined by the Cisco IOS XE Native YANG model</w:t>
      </w:r>
      <w:r w:rsidR="008A1CED">
        <w:t>.</w:t>
      </w:r>
      <w:r w:rsidR="007E6DFD">
        <w:t xml:space="preserve"> </w:t>
      </w:r>
    </w:p>
    <w:p w14:paraId="39FA7E4C" w14:textId="77777777" w:rsidR="003A60C0" w:rsidRPr="003A60C0" w:rsidRDefault="003A60C0" w:rsidP="00F034C1">
      <w:pPr>
        <w:pStyle w:val="CMD"/>
      </w:pPr>
      <w:r w:rsidRPr="003A60C0">
        <w:t>netconf_filter = """</w:t>
      </w:r>
    </w:p>
    <w:p w14:paraId="59CC022C" w14:textId="77777777" w:rsidR="003A60C0" w:rsidRPr="003A60C0" w:rsidRDefault="003A60C0" w:rsidP="00F034C1">
      <w:pPr>
        <w:pStyle w:val="CMD"/>
      </w:pPr>
      <w:r w:rsidRPr="003A60C0">
        <w:t>&lt;filter&gt;</w:t>
      </w:r>
    </w:p>
    <w:p w14:paraId="027C46A7" w14:textId="77777777" w:rsidR="003A60C0" w:rsidRPr="003A60C0" w:rsidRDefault="003A60C0" w:rsidP="00F034C1">
      <w:pPr>
        <w:pStyle w:val="CMD"/>
      </w:pPr>
      <w:r w:rsidRPr="003A60C0">
        <w:t xml:space="preserve">    &lt;native xmlns="http://cisco.com/ns/yang/Cisco-IOS-XE-native" /&gt;</w:t>
      </w:r>
    </w:p>
    <w:p w14:paraId="74AF2106" w14:textId="77777777" w:rsidR="003A60C0" w:rsidRPr="003A60C0" w:rsidRDefault="003A60C0" w:rsidP="00F034C1">
      <w:pPr>
        <w:pStyle w:val="CMD"/>
      </w:pPr>
      <w:r w:rsidRPr="003A60C0">
        <w:t>&lt;/filter&gt;</w:t>
      </w:r>
    </w:p>
    <w:p w14:paraId="7D92D166" w14:textId="77777777" w:rsidR="003A60C0" w:rsidRPr="003A60C0" w:rsidRDefault="003A60C0" w:rsidP="00F034C1">
      <w:pPr>
        <w:pStyle w:val="CMD"/>
      </w:pPr>
      <w:r w:rsidRPr="003A60C0">
        <w:t>"""</w:t>
      </w:r>
    </w:p>
    <w:p w14:paraId="04782E52" w14:textId="172F3249" w:rsidR="003A60C0" w:rsidRDefault="003A60C0" w:rsidP="00F034C1">
      <w:pPr>
        <w:pStyle w:val="CMD"/>
      </w:pPr>
      <w:r w:rsidRPr="003A60C0">
        <w:t>netconf_reply = m.get_config(source="running", filter=netconf_filter)</w:t>
      </w:r>
    </w:p>
    <w:p w14:paraId="08A8DF15" w14:textId="03D9F915" w:rsidR="00F76BFD" w:rsidRPr="003A60C0" w:rsidRDefault="00F76BFD" w:rsidP="00F034C1">
      <w:pPr>
        <w:pStyle w:val="CMD"/>
      </w:pPr>
      <w:r w:rsidRPr="00F76BFD">
        <w:t>print(xml.dom.minidom.parseString(netconf_reply.xml).toprettyxml())</w:t>
      </w:r>
    </w:p>
    <w:p w14:paraId="37FD0F4A" w14:textId="4C16EF39" w:rsidR="0024699D" w:rsidRDefault="008C4920" w:rsidP="002035B4">
      <w:pPr>
        <w:pStyle w:val="SubStepAlpha"/>
      </w:pPr>
      <w:r>
        <w:t>Save and run your program.</w:t>
      </w:r>
      <w:r w:rsidR="002035B4" w:rsidRPr="002035B4">
        <w:t xml:space="preserve"> </w:t>
      </w:r>
      <w:r w:rsidR="002035B4">
        <w:t xml:space="preserve">The start of the output is the same, as shown below. However, </w:t>
      </w:r>
      <w:r w:rsidR="003119A2">
        <w:t>only the &lt;native&gt; XML element is displayed this time</w:t>
      </w:r>
      <w:r w:rsidR="002035B4">
        <w:t xml:space="preserve">. </w:t>
      </w:r>
      <w:r w:rsidR="006802BA">
        <w:t>Previously, all the YANG models available on the CSR1kv were displayed.</w:t>
      </w:r>
      <w:r w:rsidR="008E6D0E" w:rsidRPr="008E6D0E">
        <w:t xml:space="preserve"> Filtering the retrieved data to only display the native YANG module significantly reduces your output. This is because the native YANG module only includes a subset of all the Cisco IOX XE YANG models</w:t>
      </w:r>
      <w:r w:rsidR="008E6D0E">
        <w:t>.</w:t>
      </w:r>
    </w:p>
    <w:p w14:paraId="4CE16D89" w14:textId="77777777" w:rsidR="00B619EA" w:rsidRDefault="00B619EA" w:rsidP="00B619EA">
      <w:pPr>
        <w:pStyle w:val="CMD"/>
      </w:pPr>
      <w:r w:rsidRPr="00B619EA">
        <w:t xml:space="preserve">devasc@labvm:~/labs/devnet-src/netconf$ </w:t>
      </w:r>
      <w:r w:rsidRPr="00B619EA">
        <w:rPr>
          <w:b/>
          <w:bCs/>
        </w:rPr>
        <w:t>python3 ncclient-netconf.py</w:t>
      </w:r>
      <w:r w:rsidRPr="00B619EA">
        <w:t xml:space="preserve"> </w:t>
      </w:r>
    </w:p>
    <w:p w14:paraId="411D8AF3" w14:textId="77777777" w:rsidR="001B7E6E" w:rsidRDefault="001B7E6E" w:rsidP="003119A2">
      <w:pPr>
        <w:pStyle w:val="CMDOutput"/>
      </w:pPr>
      <w:r w:rsidRPr="001B7E6E">
        <w:t xml:space="preserve">&lt;?xml version="1.0" ?&gt; </w:t>
      </w:r>
    </w:p>
    <w:p w14:paraId="1CE8F740" w14:textId="08E7D686" w:rsidR="003119A2" w:rsidRDefault="003119A2" w:rsidP="003119A2">
      <w:pPr>
        <w:pStyle w:val="CMDOutput"/>
      </w:pPr>
      <w:r>
        <w:t>&lt;rpc-reply xmlns="urn:ietf:params:xml:ns:netconf:base:1.0" xmlns:nc="urn:ietf:params:xml:ns:netconf:base:1.0" message-id="urn:uuid:4da5b736-1d33-47c3-8e3c-349414be0958"&gt;</w:t>
      </w:r>
    </w:p>
    <w:p w14:paraId="30620F9E" w14:textId="77777777" w:rsidR="003119A2" w:rsidRDefault="003119A2" w:rsidP="003119A2">
      <w:pPr>
        <w:pStyle w:val="CMDOutput"/>
      </w:pPr>
      <w:r>
        <w:t xml:space="preserve">        &lt;data&gt;</w:t>
      </w:r>
    </w:p>
    <w:p w14:paraId="3CFDF12C" w14:textId="77777777" w:rsidR="003119A2" w:rsidRDefault="003119A2" w:rsidP="003119A2">
      <w:pPr>
        <w:pStyle w:val="CMDOutput"/>
      </w:pPr>
      <w:r>
        <w:t xml:space="preserve">                </w:t>
      </w:r>
      <w:r w:rsidRPr="006E14F7">
        <w:rPr>
          <w:highlight w:val="yellow"/>
        </w:rPr>
        <w:t>&lt;native</w:t>
      </w:r>
      <w:r>
        <w:t xml:space="preserve"> xmlns="http://cisco.com/ns/yang/Cisco-IOS-XE-native"&gt;</w:t>
      </w:r>
    </w:p>
    <w:p w14:paraId="7519F77A" w14:textId="77777777" w:rsidR="003119A2" w:rsidRDefault="003119A2" w:rsidP="003119A2">
      <w:pPr>
        <w:pStyle w:val="CMDOutput"/>
      </w:pPr>
      <w:r>
        <w:t xml:space="preserve">                        &lt;version&gt;16.9&lt;/version&gt;</w:t>
      </w:r>
    </w:p>
    <w:p w14:paraId="00380301" w14:textId="77777777" w:rsidR="003119A2" w:rsidRDefault="003119A2" w:rsidP="003119A2">
      <w:pPr>
        <w:pStyle w:val="CMDOutput"/>
      </w:pPr>
      <w:r>
        <w:t xml:space="preserve">                        &lt;boot-start-marker/&gt;</w:t>
      </w:r>
    </w:p>
    <w:p w14:paraId="7FD7DE41" w14:textId="77777777" w:rsidR="003119A2" w:rsidRDefault="003119A2" w:rsidP="003119A2">
      <w:pPr>
        <w:pStyle w:val="CMDOutput"/>
      </w:pPr>
      <w:r>
        <w:t xml:space="preserve">                        &lt;boot-end-marker/&gt;</w:t>
      </w:r>
    </w:p>
    <w:p w14:paraId="177659DB" w14:textId="77777777" w:rsidR="003119A2" w:rsidRDefault="003119A2" w:rsidP="003119A2">
      <w:pPr>
        <w:pStyle w:val="CMDOutput"/>
      </w:pPr>
      <w:r>
        <w:t xml:space="preserve">                        &lt;banner&gt;</w:t>
      </w:r>
    </w:p>
    <w:p w14:paraId="3261DA2F" w14:textId="77777777" w:rsidR="003119A2" w:rsidRDefault="003119A2" w:rsidP="003119A2">
      <w:pPr>
        <w:pStyle w:val="CMDOutput"/>
      </w:pPr>
      <w:r>
        <w:t xml:space="preserve">                                &lt;motd&gt;</w:t>
      </w:r>
    </w:p>
    <w:p w14:paraId="6EFC1CAE" w14:textId="77777777" w:rsidR="003119A2" w:rsidRDefault="003119A2" w:rsidP="003119A2">
      <w:pPr>
        <w:pStyle w:val="CMDOutput"/>
      </w:pPr>
      <w:r>
        <w:t xml:space="preserve">                                        &lt;banner&gt;^C&lt;/banner&gt;</w:t>
      </w:r>
    </w:p>
    <w:p w14:paraId="58E536B8" w14:textId="77777777" w:rsidR="003119A2" w:rsidRDefault="003119A2" w:rsidP="003119A2">
      <w:pPr>
        <w:pStyle w:val="CMDOutput"/>
      </w:pPr>
      <w:r>
        <w:t xml:space="preserve">                                &lt;/motd&gt;</w:t>
      </w:r>
    </w:p>
    <w:p w14:paraId="6C712641" w14:textId="77777777" w:rsidR="003119A2" w:rsidRDefault="003119A2" w:rsidP="003119A2">
      <w:pPr>
        <w:pStyle w:val="CMDOutput"/>
      </w:pPr>
      <w:r>
        <w:t xml:space="preserve">                        &lt;/banner&gt;</w:t>
      </w:r>
    </w:p>
    <w:p w14:paraId="4BD57DA7" w14:textId="77777777" w:rsidR="003119A2" w:rsidRDefault="003119A2" w:rsidP="003119A2">
      <w:pPr>
        <w:pStyle w:val="CMDOutput"/>
      </w:pPr>
      <w:r>
        <w:t xml:space="preserve">                        &lt;service&gt;</w:t>
      </w:r>
    </w:p>
    <w:p w14:paraId="58425B30" w14:textId="77777777" w:rsidR="003119A2" w:rsidRDefault="003119A2" w:rsidP="003119A2">
      <w:pPr>
        <w:pStyle w:val="CMDOutput"/>
      </w:pPr>
      <w:r>
        <w:t xml:space="preserve">                                &lt;timestamps&gt;</w:t>
      </w:r>
    </w:p>
    <w:p w14:paraId="04B13362" w14:textId="77777777" w:rsidR="003119A2" w:rsidRDefault="003119A2" w:rsidP="003119A2">
      <w:pPr>
        <w:pStyle w:val="CMDOutput"/>
      </w:pPr>
      <w:r>
        <w:t xml:space="preserve">                                        &lt;debug&gt;</w:t>
      </w:r>
    </w:p>
    <w:p w14:paraId="1D0CDC25" w14:textId="77777777" w:rsidR="003119A2" w:rsidRDefault="003119A2" w:rsidP="003119A2">
      <w:pPr>
        <w:pStyle w:val="CMDOutput"/>
      </w:pPr>
      <w:r>
        <w:t xml:space="preserve">                                                &lt;datetime&gt;</w:t>
      </w:r>
    </w:p>
    <w:p w14:paraId="11662AFF" w14:textId="77777777" w:rsidR="003119A2" w:rsidRDefault="003119A2" w:rsidP="003119A2">
      <w:pPr>
        <w:pStyle w:val="CMDOutput"/>
      </w:pPr>
      <w:r>
        <w:t xml:space="preserve">                                                        &lt;msec/&gt;</w:t>
      </w:r>
    </w:p>
    <w:p w14:paraId="178C2AEB" w14:textId="77777777" w:rsidR="003119A2" w:rsidRDefault="003119A2" w:rsidP="003119A2">
      <w:pPr>
        <w:pStyle w:val="CMDOutput"/>
      </w:pPr>
      <w:r>
        <w:t xml:space="preserve">                                                &lt;/datetime&gt;</w:t>
      </w:r>
    </w:p>
    <w:p w14:paraId="77572846" w14:textId="77777777" w:rsidR="003119A2" w:rsidRDefault="003119A2" w:rsidP="003119A2">
      <w:pPr>
        <w:pStyle w:val="CMDOutput"/>
      </w:pPr>
      <w:r>
        <w:t xml:space="preserve">                                        &lt;/debug&gt;</w:t>
      </w:r>
    </w:p>
    <w:p w14:paraId="65B0FA64" w14:textId="77777777" w:rsidR="003119A2" w:rsidRDefault="003119A2" w:rsidP="003119A2">
      <w:pPr>
        <w:pStyle w:val="CMDOutput"/>
      </w:pPr>
      <w:r>
        <w:t xml:space="preserve">                                        &lt;log&gt;</w:t>
      </w:r>
    </w:p>
    <w:p w14:paraId="5182BCFF" w14:textId="77777777" w:rsidR="003119A2" w:rsidRDefault="003119A2" w:rsidP="003119A2">
      <w:pPr>
        <w:pStyle w:val="CMDOutput"/>
      </w:pPr>
      <w:r>
        <w:t xml:space="preserve">                                                &lt;datetime&gt;</w:t>
      </w:r>
    </w:p>
    <w:p w14:paraId="1F996758" w14:textId="77777777" w:rsidR="003119A2" w:rsidRDefault="003119A2" w:rsidP="003119A2">
      <w:pPr>
        <w:pStyle w:val="CMDOutput"/>
      </w:pPr>
      <w:r>
        <w:t xml:space="preserve">                                                        &lt;msec/&gt;</w:t>
      </w:r>
    </w:p>
    <w:p w14:paraId="5B1E533D" w14:textId="77777777" w:rsidR="003119A2" w:rsidRDefault="003119A2" w:rsidP="003119A2">
      <w:pPr>
        <w:pStyle w:val="CMDOutput"/>
      </w:pPr>
      <w:r>
        <w:t xml:space="preserve">                                                &lt;/datetime&gt;</w:t>
      </w:r>
    </w:p>
    <w:p w14:paraId="356C34CF" w14:textId="77777777" w:rsidR="003119A2" w:rsidRDefault="003119A2" w:rsidP="003119A2">
      <w:pPr>
        <w:pStyle w:val="CMDOutput"/>
      </w:pPr>
      <w:r>
        <w:t xml:space="preserve">                                        &lt;/log&gt;</w:t>
      </w:r>
    </w:p>
    <w:p w14:paraId="1332C763" w14:textId="77777777" w:rsidR="003119A2" w:rsidRDefault="003119A2" w:rsidP="003119A2">
      <w:pPr>
        <w:pStyle w:val="CMDOutput"/>
      </w:pPr>
      <w:r>
        <w:t xml:space="preserve">                                &lt;/timestamps&gt;</w:t>
      </w:r>
    </w:p>
    <w:p w14:paraId="1E17E0CE" w14:textId="77777777" w:rsidR="003119A2" w:rsidRDefault="003119A2" w:rsidP="003119A2">
      <w:pPr>
        <w:pStyle w:val="CMDOutput"/>
      </w:pPr>
      <w:r>
        <w:t xml:space="preserve">                        &lt;/service&gt;</w:t>
      </w:r>
    </w:p>
    <w:p w14:paraId="15180F63" w14:textId="77777777" w:rsidR="003119A2" w:rsidRDefault="003119A2" w:rsidP="003119A2">
      <w:pPr>
        <w:pStyle w:val="CMDOutput"/>
      </w:pPr>
      <w:r>
        <w:t xml:space="preserve">                        &lt;platform&gt;</w:t>
      </w:r>
    </w:p>
    <w:p w14:paraId="5713068E" w14:textId="77777777" w:rsidR="003119A2" w:rsidRDefault="003119A2" w:rsidP="003119A2">
      <w:pPr>
        <w:pStyle w:val="CMDOutput"/>
      </w:pPr>
      <w:r>
        <w:lastRenderedPageBreak/>
        <w:t xml:space="preserve">                                &lt;console xmlns="http://cisco.com/ns/yang/Cisco-IOS-XE-platform"&gt;</w:t>
      </w:r>
    </w:p>
    <w:p w14:paraId="0FEF5B44" w14:textId="77777777" w:rsidR="003119A2" w:rsidRDefault="003119A2" w:rsidP="003119A2">
      <w:pPr>
        <w:pStyle w:val="CMDOutput"/>
      </w:pPr>
      <w:r>
        <w:t xml:space="preserve">                                        &lt;output&gt;virtual&lt;/output&gt;</w:t>
      </w:r>
    </w:p>
    <w:p w14:paraId="6C8D05D5" w14:textId="77777777" w:rsidR="003119A2" w:rsidRDefault="003119A2" w:rsidP="003119A2">
      <w:pPr>
        <w:pStyle w:val="CMDOutput"/>
      </w:pPr>
      <w:r>
        <w:t xml:space="preserve">                                &lt;/console&gt;</w:t>
      </w:r>
    </w:p>
    <w:p w14:paraId="7925BD2D" w14:textId="77777777" w:rsidR="003119A2" w:rsidRDefault="003119A2" w:rsidP="003119A2">
      <w:pPr>
        <w:pStyle w:val="CMDOutput"/>
      </w:pPr>
      <w:r>
        <w:t xml:space="preserve">                        &lt;/platform&gt;</w:t>
      </w:r>
    </w:p>
    <w:p w14:paraId="6DD9A483" w14:textId="5F10CDEE" w:rsidR="002035B4" w:rsidRDefault="003119A2" w:rsidP="003119A2">
      <w:pPr>
        <w:pStyle w:val="CMDOutput"/>
      </w:pPr>
      <w:r>
        <w:t xml:space="preserve">                        &lt;hostname&gt;CSR1kv&lt;/hostname&gt;</w:t>
      </w:r>
    </w:p>
    <w:p w14:paraId="51892C21" w14:textId="05DCDB37" w:rsidR="003A06D3" w:rsidRDefault="003A06D3" w:rsidP="002035B4">
      <w:pPr>
        <w:pStyle w:val="CMDOutput"/>
      </w:pPr>
      <w:r>
        <w:t>(output omitted)</w:t>
      </w:r>
    </w:p>
    <w:p w14:paraId="173643A2" w14:textId="77777777" w:rsidR="006E14F7" w:rsidRDefault="006E14F7" w:rsidP="006E14F7">
      <w:pPr>
        <w:pStyle w:val="CMDOutput"/>
      </w:pPr>
      <w:r>
        <w:t xml:space="preserve">                </w:t>
      </w:r>
      <w:r w:rsidRPr="006E14F7">
        <w:rPr>
          <w:highlight w:val="yellow"/>
        </w:rPr>
        <w:t>&lt;/native&gt;</w:t>
      </w:r>
    </w:p>
    <w:p w14:paraId="17CD6A48" w14:textId="77777777" w:rsidR="006E14F7" w:rsidRDefault="006E14F7" w:rsidP="006E14F7">
      <w:pPr>
        <w:pStyle w:val="CMDOutput"/>
      </w:pPr>
      <w:r>
        <w:t xml:space="preserve">        &lt;/data&gt;</w:t>
      </w:r>
    </w:p>
    <w:p w14:paraId="3E730A1F" w14:textId="77777777" w:rsidR="006E14F7" w:rsidRDefault="006E14F7" w:rsidP="006E14F7">
      <w:pPr>
        <w:pStyle w:val="CMDOutput"/>
      </w:pPr>
      <w:r>
        <w:t>&lt;/rpc-reply&gt;</w:t>
      </w:r>
    </w:p>
    <w:p w14:paraId="5E58296B" w14:textId="77777777" w:rsidR="006E14F7" w:rsidRDefault="006E14F7" w:rsidP="006E14F7">
      <w:pPr>
        <w:pStyle w:val="CMDOutput"/>
      </w:pPr>
    </w:p>
    <w:p w14:paraId="7AD3BC87" w14:textId="1F6702AD" w:rsidR="003A60C0" w:rsidRPr="003A60C0" w:rsidRDefault="006E14F7" w:rsidP="008E6D0E">
      <w:pPr>
        <w:pStyle w:val="CMD"/>
      </w:pPr>
      <w:r>
        <w:t>devasc@labvm:~/labs/devnet-src/netconf$</w:t>
      </w:r>
    </w:p>
    <w:p w14:paraId="27F48885" w14:textId="77777777" w:rsidR="006B0BF4" w:rsidRDefault="006B0BF4" w:rsidP="006B0BF4">
      <w:pPr>
        <w:pStyle w:val="Heading2"/>
      </w:pPr>
      <w:r>
        <w:t>Use ncclient to Configure a Device</w:t>
      </w:r>
    </w:p>
    <w:p w14:paraId="6B262B5C" w14:textId="789CE1F7" w:rsidR="006B0BF4" w:rsidRDefault="002035B4" w:rsidP="006B0BF4">
      <w:pPr>
        <w:pStyle w:val="BodyTextL25"/>
      </w:pPr>
      <w:r>
        <w:t xml:space="preserve">In </w:t>
      </w:r>
      <w:r w:rsidR="008E6D0E">
        <w:t>this Part</w:t>
      </w:r>
      <w:r>
        <w:t xml:space="preserve">, you will use </w:t>
      </w:r>
      <w:r w:rsidRPr="002035B4">
        <w:rPr>
          <w:b/>
          <w:bCs/>
        </w:rPr>
        <w:t>ncclient</w:t>
      </w:r>
      <w:r>
        <w:t xml:space="preserve"> to configure </w:t>
      </w:r>
      <w:r w:rsidR="008E6D0E">
        <w:t>the CSR1kv</w:t>
      </w:r>
      <w:r>
        <w:t xml:space="preserve"> using the </w:t>
      </w:r>
      <w:r w:rsidRPr="002035B4">
        <w:rPr>
          <w:b/>
          <w:bCs/>
        </w:rPr>
        <w:t>edit_config()</w:t>
      </w:r>
      <w:r>
        <w:t xml:space="preserve"> </w:t>
      </w:r>
      <w:r w:rsidR="0020088E">
        <w:t xml:space="preserve">method </w:t>
      </w:r>
      <w:r>
        <w:t xml:space="preserve">of the </w:t>
      </w:r>
      <w:r w:rsidRPr="002035B4">
        <w:rPr>
          <w:b/>
          <w:bCs/>
        </w:rPr>
        <w:t>manager</w:t>
      </w:r>
      <w:r>
        <w:t xml:space="preserve"> module. </w:t>
      </w:r>
    </w:p>
    <w:p w14:paraId="18247D4E" w14:textId="2F75F56A" w:rsidR="003C799C" w:rsidRDefault="003C799C" w:rsidP="00EA48A6">
      <w:pPr>
        <w:pStyle w:val="Heading3"/>
      </w:pPr>
      <w:r w:rsidRPr="003C799C">
        <w:t xml:space="preserve">Use ncclient to </w:t>
      </w:r>
      <w:r>
        <w:t xml:space="preserve">edit the hostname for </w:t>
      </w:r>
      <w:r w:rsidR="00D55525">
        <w:t>the CSR1kv</w:t>
      </w:r>
      <w:r w:rsidRPr="003C799C">
        <w:t>.</w:t>
      </w:r>
    </w:p>
    <w:p w14:paraId="3C6399CF" w14:textId="2C2FED0F" w:rsidR="0024699D" w:rsidRDefault="00C647FC" w:rsidP="00596B7A">
      <w:pPr>
        <w:pStyle w:val="BodyTextL25"/>
      </w:pPr>
      <w:r>
        <w:t>T</w:t>
      </w:r>
      <w:r w:rsidR="003A06D3" w:rsidRPr="003A06D3">
        <w:t>o update an existing setting in the configuration</w:t>
      </w:r>
      <w:r w:rsidR="003A06D3">
        <w:t xml:space="preserve"> for </w:t>
      </w:r>
      <w:r w:rsidR="00596B7A">
        <w:t>the CSR1kv</w:t>
      </w:r>
      <w:r w:rsidR="003A06D3" w:rsidRPr="003A06D3">
        <w:t xml:space="preserve">, you can extract the setting location from the configuration retrieved </w:t>
      </w:r>
      <w:r w:rsidR="00596B7A">
        <w:t>previously</w:t>
      </w:r>
      <w:r w:rsidR="003A06D3">
        <w:t xml:space="preserve">. For this step, you will set a variable to change the </w:t>
      </w:r>
      <w:r w:rsidR="003A06D3" w:rsidRPr="003A06D3">
        <w:rPr>
          <w:b/>
          <w:bCs/>
        </w:rPr>
        <w:t>&lt;hostname&gt;</w:t>
      </w:r>
      <w:r w:rsidR="003A06D3">
        <w:t xml:space="preserve"> value.</w:t>
      </w:r>
    </w:p>
    <w:p w14:paraId="1B9CB2B3" w14:textId="77777777" w:rsidR="008F1890" w:rsidRPr="004F0662" w:rsidRDefault="008F1890" w:rsidP="004F0662">
      <w:pPr>
        <w:pStyle w:val="CMD"/>
        <w:rPr>
          <w:b/>
          <w:bCs/>
        </w:rPr>
      </w:pPr>
      <w:r>
        <w:t xml:space="preserve">devasc@labvm:~/labs/devnet-src/netconf$ </w:t>
      </w:r>
      <w:r w:rsidRPr="004F0662">
        <w:rPr>
          <w:b/>
          <w:bCs/>
        </w:rPr>
        <w:t xml:space="preserve">python3 ncclient-netconf.py </w:t>
      </w:r>
    </w:p>
    <w:p w14:paraId="658030CD" w14:textId="77777777" w:rsidR="008F1890" w:rsidRDefault="008F1890" w:rsidP="008F1890">
      <w:pPr>
        <w:pStyle w:val="CMDOutput"/>
      </w:pPr>
      <w:r>
        <w:t xml:space="preserve">&lt;?xml version="1.0" ?&gt; </w:t>
      </w:r>
    </w:p>
    <w:p w14:paraId="01DD1606" w14:textId="77777777" w:rsidR="008F1890" w:rsidRDefault="008F1890" w:rsidP="008F1890">
      <w:pPr>
        <w:pStyle w:val="CMDOutput"/>
      </w:pPr>
      <w:r>
        <w:t>&lt;rpc-reply xmlns="urn:ietf:params:xml:ns:netconf:base:1.0" xmlns:nc="urn:ietf:params:xml:ns:netconf:base:1.0" message-id="urn:uuid:4da5b736-1d33-47c3-8e3c-349414be0958"&gt;</w:t>
      </w:r>
    </w:p>
    <w:p w14:paraId="19A286B9" w14:textId="77777777" w:rsidR="008F1890" w:rsidRDefault="008F1890" w:rsidP="008F1890">
      <w:pPr>
        <w:pStyle w:val="CMDOutput"/>
      </w:pPr>
      <w:r>
        <w:t xml:space="preserve">        &lt;data&gt;</w:t>
      </w:r>
    </w:p>
    <w:p w14:paraId="0B1736F0" w14:textId="77777777" w:rsidR="008F1890" w:rsidRDefault="008F1890" w:rsidP="008F1890">
      <w:pPr>
        <w:pStyle w:val="CMDOutput"/>
      </w:pPr>
      <w:r>
        <w:t xml:space="preserve">                &lt;native xmlns="http://cisco.com/ns/yang/Cisco-IOS-XE-native"&gt;</w:t>
      </w:r>
    </w:p>
    <w:p w14:paraId="693D4867" w14:textId="418DCF1C" w:rsidR="008F1890" w:rsidRDefault="008F1890" w:rsidP="008F1890">
      <w:pPr>
        <w:pStyle w:val="CMDOutput"/>
      </w:pPr>
      <w:r>
        <w:t>(output omitted)</w:t>
      </w:r>
    </w:p>
    <w:p w14:paraId="257BEDEA" w14:textId="180A9686" w:rsidR="003A06D3" w:rsidRDefault="008F1890" w:rsidP="008F1890">
      <w:pPr>
        <w:pStyle w:val="CMDOutput"/>
      </w:pPr>
      <w:r>
        <w:t xml:space="preserve">                        </w:t>
      </w:r>
      <w:r w:rsidRPr="00596B7A">
        <w:rPr>
          <w:highlight w:val="yellow"/>
        </w:rPr>
        <w:t>&lt;hostname&gt;CSR1kv&lt;/hostname&gt;</w:t>
      </w:r>
    </w:p>
    <w:p w14:paraId="1E62F863" w14:textId="77777777" w:rsidR="003A06D3" w:rsidRDefault="003A06D3" w:rsidP="003A06D3">
      <w:pPr>
        <w:pStyle w:val="CMDOutput"/>
      </w:pPr>
      <w:r>
        <w:t>(output omitted)</w:t>
      </w:r>
    </w:p>
    <w:p w14:paraId="7F3B7DFA" w14:textId="563F75BE" w:rsidR="0024699D" w:rsidRDefault="003A06D3" w:rsidP="003A06D3">
      <w:pPr>
        <w:pStyle w:val="SubStepAlpha"/>
      </w:pPr>
      <w:r>
        <w:t xml:space="preserve">Previously, you defined a &lt;filter&gt; variable. To modify a device configuration, you will define a &lt;config&gt; variable. Add the following variable to your </w:t>
      </w:r>
      <w:r w:rsidRPr="003A06D3">
        <w:rPr>
          <w:b/>
          <w:bCs/>
        </w:rPr>
        <w:t>ncclient_netconf.py</w:t>
      </w:r>
      <w:r>
        <w:t xml:space="preserve"> script. You can use NEWHOSTNAME or whatever hostname you wish.</w:t>
      </w:r>
    </w:p>
    <w:p w14:paraId="0F360A7B" w14:textId="77777777" w:rsidR="003A06D3" w:rsidRDefault="003A06D3" w:rsidP="003A06D3">
      <w:pPr>
        <w:pStyle w:val="CMD"/>
      </w:pPr>
      <w:r>
        <w:t>netconf_</w:t>
      </w:r>
      <w:r w:rsidR="00C8431B">
        <w:t>hostname</w:t>
      </w:r>
      <w:r>
        <w:t xml:space="preserve"> = """</w:t>
      </w:r>
    </w:p>
    <w:p w14:paraId="273CC416" w14:textId="77777777" w:rsidR="003A06D3" w:rsidRDefault="003A06D3" w:rsidP="003A06D3">
      <w:pPr>
        <w:pStyle w:val="CMD"/>
      </w:pPr>
      <w:r>
        <w:t>&lt;config&gt;</w:t>
      </w:r>
    </w:p>
    <w:p w14:paraId="613B4AB2" w14:textId="77777777" w:rsidR="003A06D3" w:rsidRDefault="003A06D3" w:rsidP="003A06D3">
      <w:pPr>
        <w:pStyle w:val="CMD"/>
      </w:pPr>
      <w:r>
        <w:t xml:space="preserve">  &lt;native xmlns="http://cisco.com/ns/yang/Cisco-IOS-XE-native"&gt;</w:t>
      </w:r>
    </w:p>
    <w:p w14:paraId="3AAD6C2D" w14:textId="77777777" w:rsidR="003A06D3" w:rsidRDefault="003A06D3" w:rsidP="003A06D3">
      <w:pPr>
        <w:pStyle w:val="CMD"/>
      </w:pPr>
      <w:r>
        <w:t xml:space="preserve">     &lt;hostname&gt;NEWHOSTNAME&lt;/hostname&gt;</w:t>
      </w:r>
    </w:p>
    <w:p w14:paraId="2A1BC833" w14:textId="77777777" w:rsidR="003A06D3" w:rsidRDefault="003A06D3" w:rsidP="003A06D3">
      <w:pPr>
        <w:pStyle w:val="CMD"/>
      </w:pPr>
      <w:r>
        <w:t xml:space="preserve">  &lt;/native&gt;</w:t>
      </w:r>
    </w:p>
    <w:p w14:paraId="06DC1BCE" w14:textId="77777777" w:rsidR="003A06D3" w:rsidRDefault="003A06D3" w:rsidP="003A06D3">
      <w:pPr>
        <w:pStyle w:val="CMD"/>
      </w:pPr>
      <w:r>
        <w:t>&lt;/config&gt;</w:t>
      </w:r>
    </w:p>
    <w:p w14:paraId="4523680E" w14:textId="77777777" w:rsidR="003A06D3" w:rsidRDefault="003A06D3" w:rsidP="003A06D3">
      <w:pPr>
        <w:pStyle w:val="CMD"/>
      </w:pPr>
      <w:r>
        <w:t>"""</w:t>
      </w:r>
    </w:p>
    <w:p w14:paraId="2CE53ED9" w14:textId="77777777" w:rsidR="003A06D3" w:rsidRDefault="003A06D3" w:rsidP="00F01645">
      <w:pPr>
        <w:pStyle w:val="SubStepAlpha"/>
      </w:pPr>
      <w:r>
        <w:t xml:space="preserve">Use the </w:t>
      </w:r>
      <w:r w:rsidRPr="003A06D3">
        <w:rPr>
          <w:b/>
          <w:bCs/>
        </w:rPr>
        <w:t>edit_confi</w:t>
      </w:r>
      <w:r w:rsidR="00F01645">
        <w:rPr>
          <w:b/>
          <w:bCs/>
        </w:rPr>
        <w:t>g</w:t>
      </w:r>
      <w:r w:rsidRPr="003A06D3">
        <w:rPr>
          <w:b/>
          <w:bCs/>
        </w:rPr>
        <w:t>()</w:t>
      </w:r>
      <w:r>
        <w:t xml:space="preserve"> function of the </w:t>
      </w:r>
      <w:r>
        <w:rPr>
          <w:b/>
          <w:bCs/>
        </w:rPr>
        <w:t>m</w:t>
      </w:r>
      <w:r>
        <w:t xml:space="preserve"> NETCONF session object to send the configuration and store the results in the </w:t>
      </w:r>
      <w:r w:rsidRPr="003A06D3">
        <w:rPr>
          <w:b/>
          <w:bCs/>
        </w:rPr>
        <w:t>netconf_reply</w:t>
      </w:r>
      <w:r>
        <w:t xml:space="preserve"> variable so that they can be printed</w:t>
      </w:r>
      <w:r w:rsidR="00F01645">
        <w:t xml:space="preserve">. The parameters for the </w:t>
      </w:r>
      <w:r w:rsidR="00F01645" w:rsidRPr="00F01645">
        <w:rPr>
          <w:b/>
          <w:bCs/>
        </w:rPr>
        <w:t>edit_config()</w:t>
      </w:r>
      <w:r w:rsidR="00F01645">
        <w:t xml:space="preserve"> function are as follows:</w:t>
      </w:r>
    </w:p>
    <w:p w14:paraId="71A8D47C" w14:textId="77777777" w:rsidR="003A06D3" w:rsidRDefault="003A06D3" w:rsidP="003A06D3">
      <w:pPr>
        <w:pStyle w:val="Bulletlevel1"/>
        <w:tabs>
          <w:tab w:val="clear" w:pos="720"/>
        </w:tabs>
        <w:ind w:left="1080"/>
      </w:pPr>
      <w:r w:rsidRPr="003A06D3">
        <w:rPr>
          <w:b/>
          <w:bCs/>
        </w:rPr>
        <w:t>target</w:t>
      </w:r>
      <w:r>
        <w:t xml:space="preserve"> - the targeted NETCONF datastore to be updated</w:t>
      </w:r>
    </w:p>
    <w:p w14:paraId="74EC8816" w14:textId="77777777" w:rsidR="0024699D" w:rsidRDefault="003A06D3" w:rsidP="00F01645">
      <w:pPr>
        <w:pStyle w:val="Bulletlevel1"/>
        <w:tabs>
          <w:tab w:val="clear" w:pos="720"/>
        </w:tabs>
        <w:ind w:left="1080"/>
      </w:pPr>
      <w:r w:rsidRPr="003A06D3">
        <w:rPr>
          <w:b/>
          <w:bCs/>
        </w:rPr>
        <w:t>config</w:t>
      </w:r>
      <w:r>
        <w:t xml:space="preserve"> - the configuration modification that is to be sent</w:t>
      </w:r>
    </w:p>
    <w:p w14:paraId="428626FA" w14:textId="77777777" w:rsidR="00F01645" w:rsidRDefault="00F01645" w:rsidP="00F01645">
      <w:pPr>
        <w:pStyle w:val="CMD"/>
      </w:pPr>
      <w:r>
        <w:t>netconf_reply = m.edit_config(target="running", config=netconf_</w:t>
      </w:r>
      <w:r w:rsidR="00C8431B">
        <w:t>hostname</w:t>
      </w:r>
      <w:r>
        <w:t>)</w:t>
      </w:r>
    </w:p>
    <w:p w14:paraId="16248EBF" w14:textId="77777777" w:rsidR="003A06D3" w:rsidRDefault="003A06D3" w:rsidP="003A06D3">
      <w:pPr>
        <w:pStyle w:val="SubStepAlpha"/>
      </w:pPr>
      <w:r>
        <w:lastRenderedPageBreak/>
        <w:t xml:space="preserve">The </w:t>
      </w:r>
      <w:r w:rsidRPr="00F01645">
        <w:rPr>
          <w:b/>
          <w:bCs/>
        </w:rPr>
        <w:t>edit_config()</w:t>
      </w:r>
      <w:r>
        <w:t xml:space="preserve"> function returns an XML </w:t>
      </w:r>
      <w:r w:rsidR="00F01645">
        <w:t xml:space="preserve">RPC reply message with </w:t>
      </w:r>
      <w:r w:rsidR="00F01645" w:rsidRPr="00F01645">
        <w:rPr>
          <w:b/>
          <w:bCs/>
        </w:rPr>
        <w:t>&lt;ok/&gt;</w:t>
      </w:r>
      <w:r w:rsidR="00F01645">
        <w:t xml:space="preserve"> indicating that the change was successfully applied. Repeat the previous print statement to display the results.</w:t>
      </w:r>
    </w:p>
    <w:p w14:paraId="6E2D937A" w14:textId="77777777" w:rsidR="003A06D3" w:rsidRDefault="003A06D3" w:rsidP="003A06D3">
      <w:pPr>
        <w:pStyle w:val="CMD"/>
      </w:pPr>
      <w:r>
        <w:t>print(xml.dom.minidom.parseString(netconf_reply.xml).toprettyxml())</w:t>
      </w:r>
    </w:p>
    <w:p w14:paraId="6E947864" w14:textId="1B372A38" w:rsidR="0024699D" w:rsidRDefault="00F01645" w:rsidP="00F01645">
      <w:pPr>
        <w:pStyle w:val="SubStepAlpha"/>
      </w:pPr>
      <w:r>
        <w:t xml:space="preserve">Save and run your program. You should get output similar to the </w:t>
      </w:r>
      <w:r w:rsidR="000831A5">
        <w:t>output displayed below</w:t>
      </w:r>
      <w:r>
        <w:t xml:space="preserve">. You can also verify that the hostname </w:t>
      </w:r>
      <w:r w:rsidR="005E37B5">
        <w:t xml:space="preserve">has changed by switching </w:t>
      </w:r>
      <w:r w:rsidR="002C3C1A">
        <w:t xml:space="preserve">to </w:t>
      </w:r>
      <w:r w:rsidR="005E37B5">
        <w:t>the CSR1kv VM</w:t>
      </w:r>
      <w:r>
        <w:t>.</w:t>
      </w:r>
    </w:p>
    <w:p w14:paraId="6A0433A9" w14:textId="77777777" w:rsidR="004F0662" w:rsidRDefault="004F0662" w:rsidP="004F0662">
      <w:pPr>
        <w:pStyle w:val="CMD"/>
      </w:pPr>
      <w:r w:rsidRPr="004F0662">
        <w:t xml:space="preserve">devasc@labvm:~/labs/devnet-src/netconf$ </w:t>
      </w:r>
      <w:r w:rsidRPr="004F0662">
        <w:rPr>
          <w:b/>
          <w:bCs/>
        </w:rPr>
        <w:t>python3 ncclient-netconf.py</w:t>
      </w:r>
      <w:r w:rsidRPr="004F0662">
        <w:t xml:space="preserve"> </w:t>
      </w:r>
    </w:p>
    <w:p w14:paraId="594A4FFE" w14:textId="7C808892" w:rsidR="00F01645" w:rsidRDefault="004F0662" w:rsidP="00F01645">
      <w:pPr>
        <w:pStyle w:val="CMDOutput"/>
      </w:pPr>
      <w:r>
        <w:t>(output omitted)</w:t>
      </w:r>
    </w:p>
    <w:p w14:paraId="5C171A53" w14:textId="77777777" w:rsidR="004F0662" w:rsidRDefault="004F0662" w:rsidP="004F0662">
      <w:pPr>
        <w:pStyle w:val="CMDOutput"/>
      </w:pPr>
      <w:r>
        <w:t>&lt;?xml version="1.0" ?&gt;</w:t>
      </w:r>
    </w:p>
    <w:p w14:paraId="7D59CB93" w14:textId="77777777" w:rsidR="004F0662" w:rsidRDefault="004F0662" w:rsidP="004F0662">
      <w:pPr>
        <w:pStyle w:val="CMDOutput"/>
      </w:pPr>
      <w:r>
        <w:t>&lt;rpc-reply xmlns="urn:ietf:params:xml:ns:netconf:base:1.0" xmlns:nc="urn:ietf:params:xml:ns:netconf:base:1.0" message-id="urn:uuid:e304b225-7951-4029-afd5-59e8e7edbaa0"&gt;</w:t>
      </w:r>
    </w:p>
    <w:p w14:paraId="78E3B60B" w14:textId="77777777" w:rsidR="004F0662" w:rsidRDefault="004F0662" w:rsidP="004F0662">
      <w:pPr>
        <w:pStyle w:val="CMDOutput"/>
      </w:pPr>
      <w:r>
        <w:t xml:space="preserve">        </w:t>
      </w:r>
      <w:r w:rsidRPr="00204244">
        <w:rPr>
          <w:highlight w:val="yellow"/>
        </w:rPr>
        <w:t>&lt;ok/&gt;</w:t>
      </w:r>
    </w:p>
    <w:p w14:paraId="52CBB6B6" w14:textId="77777777" w:rsidR="004F0662" w:rsidRDefault="004F0662" w:rsidP="004F0662">
      <w:pPr>
        <w:pStyle w:val="CMDOutput"/>
      </w:pPr>
      <w:r>
        <w:t>&lt;/rpc-reply&gt;</w:t>
      </w:r>
    </w:p>
    <w:p w14:paraId="6C2D418D" w14:textId="77777777" w:rsidR="004F0662" w:rsidRDefault="004F0662" w:rsidP="004F0662">
      <w:pPr>
        <w:pStyle w:val="CMDOutput"/>
      </w:pPr>
    </w:p>
    <w:p w14:paraId="76BAA2DB" w14:textId="73BEAAC4" w:rsidR="004F0662" w:rsidRDefault="004F0662" w:rsidP="0033702B">
      <w:pPr>
        <w:pStyle w:val="CMD"/>
      </w:pPr>
      <w:r>
        <w:t>devasc@labvm:~/labs/devnet-src/netconf$</w:t>
      </w:r>
    </w:p>
    <w:p w14:paraId="5B4FC30F" w14:textId="306527F9" w:rsidR="007B0A9E" w:rsidRPr="003C799C" w:rsidRDefault="00C609E1" w:rsidP="007B0A9E">
      <w:pPr>
        <w:pStyle w:val="SubStepAlpha"/>
      </w:pPr>
      <w:r>
        <w:t>Edit your script to change</w:t>
      </w:r>
      <w:r w:rsidR="007B0A9E">
        <w:t xml:space="preserve"> hostname back to </w:t>
      </w:r>
      <w:r>
        <w:t>CSR1kv</w:t>
      </w:r>
      <w:r w:rsidR="00A908D5">
        <w:t>. Save and run your program. You can also just comment out the code from the previous step if you want to avoid changing the hostname again.</w:t>
      </w:r>
    </w:p>
    <w:p w14:paraId="1DFB03C6" w14:textId="77777777" w:rsidR="002035B4" w:rsidRDefault="00EA48A6" w:rsidP="00EA48A6">
      <w:pPr>
        <w:pStyle w:val="Heading3"/>
      </w:pPr>
      <w:r>
        <w:t>Use ncclient to create a new loopback interface on R1.</w:t>
      </w:r>
    </w:p>
    <w:p w14:paraId="5BFB648C" w14:textId="6FB3FD46" w:rsidR="007B0A9E" w:rsidRDefault="007B0A9E" w:rsidP="007B0A9E">
      <w:pPr>
        <w:pStyle w:val="SubStepAlpha"/>
      </w:pPr>
      <w:r>
        <w:t xml:space="preserve">Create a new &lt;config&gt; variable to hold the configuration for a new loopback interface. Add the following to your </w:t>
      </w:r>
      <w:r w:rsidRPr="007B0A9E">
        <w:rPr>
          <w:b/>
          <w:bCs/>
        </w:rPr>
        <w:t>ncclient_netconf.py</w:t>
      </w:r>
      <w:r>
        <w:t xml:space="preserve"> script. </w:t>
      </w:r>
    </w:p>
    <w:p w14:paraId="564D31C4" w14:textId="6933FF0B" w:rsidR="0024699D" w:rsidRPr="00DF2430" w:rsidRDefault="007B0A9E" w:rsidP="00DF2430">
      <w:pPr>
        <w:pStyle w:val="BodyTextL50"/>
      </w:pPr>
      <w:r w:rsidRPr="001E7C6D">
        <w:rPr>
          <w:b/>
          <w:bCs/>
        </w:rPr>
        <w:t>Note</w:t>
      </w:r>
      <w:r>
        <w:t xml:space="preserve">: </w:t>
      </w:r>
      <w:r w:rsidR="009F2373">
        <w:t>You can use whatever</w:t>
      </w:r>
      <w:r>
        <w:t xml:space="preserve"> </w:t>
      </w:r>
      <w:r w:rsidRPr="001E7C6D">
        <w:rPr>
          <w:b/>
          <w:bCs/>
        </w:rPr>
        <w:t>description</w:t>
      </w:r>
      <w:r>
        <w:t xml:space="preserve"> </w:t>
      </w:r>
      <w:r w:rsidR="009F2373">
        <w:t xml:space="preserve">you want. </w:t>
      </w:r>
      <w:r w:rsidR="0073456E">
        <w:t>However, only u</w:t>
      </w:r>
      <w:r w:rsidR="00200641">
        <w:t>se alphanumeric characters or you will</w:t>
      </w:r>
      <w:r w:rsidR="009F2373">
        <w:t xml:space="preserve"> need to escape them with the </w:t>
      </w:r>
      <w:r w:rsidR="00406DB5">
        <w:t xml:space="preserve">backslash </w:t>
      </w:r>
      <w:r w:rsidR="00676957" w:rsidRPr="00676957">
        <w:t>( \ )</w:t>
      </w:r>
      <w:r w:rsidR="0073456E">
        <w:t>.</w:t>
      </w:r>
    </w:p>
    <w:p w14:paraId="0B4AB531" w14:textId="213183D0" w:rsidR="00B508D4" w:rsidRDefault="00B508D4" w:rsidP="00B508D4">
      <w:pPr>
        <w:pStyle w:val="CMD"/>
      </w:pPr>
      <w:r>
        <w:t>netconf_loop</w:t>
      </w:r>
      <w:r w:rsidR="00044F9E">
        <w:t>b</w:t>
      </w:r>
      <w:r>
        <w:t>ack = """</w:t>
      </w:r>
    </w:p>
    <w:p w14:paraId="4C15C7A1" w14:textId="77777777" w:rsidR="00B508D4" w:rsidRDefault="00B508D4" w:rsidP="00B508D4">
      <w:pPr>
        <w:pStyle w:val="CMD"/>
      </w:pPr>
      <w:r>
        <w:t>&lt;config&gt;</w:t>
      </w:r>
    </w:p>
    <w:p w14:paraId="7A98597B" w14:textId="77777777" w:rsidR="00B508D4" w:rsidRDefault="00B508D4" w:rsidP="00B508D4">
      <w:pPr>
        <w:pStyle w:val="CMD"/>
      </w:pPr>
      <w:r>
        <w:t xml:space="preserve"> &lt;native xmlns="http://cisco.com/ns/yang/Cisco-IOS-XE-native"&gt;</w:t>
      </w:r>
    </w:p>
    <w:p w14:paraId="41ADB666" w14:textId="77777777" w:rsidR="00B508D4" w:rsidRDefault="00B508D4" w:rsidP="00B508D4">
      <w:pPr>
        <w:pStyle w:val="CMD"/>
      </w:pPr>
      <w:r>
        <w:t xml:space="preserve">  &lt;interface&gt;</w:t>
      </w:r>
    </w:p>
    <w:p w14:paraId="403B447E" w14:textId="77777777" w:rsidR="00B508D4" w:rsidRDefault="00B508D4" w:rsidP="00B508D4">
      <w:pPr>
        <w:pStyle w:val="CMD"/>
      </w:pPr>
      <w:r>
        <w:t xml:space="preserve">   &lt;Loopback&gt;</w:t>
      </w:r>
    </w:p>
    <w:p w14:paraId="3CBF5CA8" w14:textId="77777777" w:rsidR="00B508D4" w:rsidRDefault="00B508D4" w:rsidP="00B508D4">
      <w:pPr>
        <w:pStyle w:val="CMD"/>
      </w:pPr>
      <w:r>
        <w:t xml:space="preserve">    &lt;name&gt;1&lt;/name&gt;</w:t>
      </w:r>
    </w:p>
    <w:p w14:paraId="14526C6E" w14:textId="626B3A2F" w:rsidR="00B508D4" w:rsidRDefault="00B508D4" w:rsidP="00B508D4">
      <w:pPr>
        <w:pStyle w:val="CMD"/>
      </w:pPr>
      <w:r>
        <w:t xml:space="preserve">    &lt;description&gt;</w:t>
      </w:r>
      <w:r w:rsidR="00854172">
        <w:t xml:space="preserve">My </w:t>
      </w:r>
      <w:r w:rsidR="00634CA3">
        <w:t xml:space="preserve">first </w:t>
      </w:r>
      <w:r w:rsidR="00854172">
        <w:t>NETCONF loopback</w:t>
      </w:r>
      <w:r>
        <w:t>&lt;/description&gt;</w:t>
      </w:r>
    </w:p>
    <w:p w14:paraId="391671CE" w14:textId="77777777" w:rsidR="00B508D4" w:rsidRDefault="00B508D4" w:rsidP="00B508D4">
      <w:pPr>
        <w:pStyle w:val="CMD"/>
      </w:pPr>
      <w:r>
        <w:t xml:space="preserve">    &lt;ip&gt;</w:t>
      </w:r>
    </w:p>
    <w:p w14:paraId="2D18CE5E" w14:textId="77777777" w:rsidR="00B508D4" w:rsidRDefault="00B508D4" w:rsidP="00B508D4">
      <w:pPr>
        <w:pStyle w:val="CMD"/>
      </w:pPr>
      <w:r>
        <w:t xml:space="preserve">     &lt;address&gt;</w:t>
      </w:r>
    </w:p>
    <w:p w14:paraId="2BB1C085" w14:textId="77777777" w:rsidR="00B508D4" w:rsidRDefault="00B508D4" w:rsidP="00B508D4">
      <w:pPr>
        <w:pStyle w:val="CMD"/>
      </w:pPr>
      <w:r>
        <w:t xml:space="preserve">      &lt;primary&gt;</w:t>
      </w:r>
    </w:p>
    <w:p w14:paraId="5D337605" w14:textId="77777777" w:rsidR="00B508D4" w:rsidRDefault="00B508D4" w:rsidP="00B508D4">
      <w:pPr>
        <w:pStyle w:val="CMD"/>
      </w:pPr>
      <w:r>
        <w:t xml:space="preserve">       &lt;address&gt;10.1.1.1&lt;/address&gt;</w:t>
      </w:r>
    </w:p>
    <w:p w14:paraId="1A439781" w14:textId="77777777" w:rsidR="00B508D4" w:rsidRDefault="00B508D4" w:rsidP="00B508D4">
      <w:pPr>
        <w:pStyle w:val="CMD"/>
      </w:pPr>
      <w:r>
        <w:t xml:space="preserve">       &lt;mask&gt;255.255.255.0&lt;/mask&gt;</w:t>
      </w:r>
    </w:p>
    <w:p w14:paraId="2E17E2BE" w14:textId="77777777" w:rsidR="00B508D4" w:rsidRDefault="00B508D4" w:rsidP="00B508D4">
      <w:pPr>
        <w:pStyle w:val="CMD"/>
      </w:pPr>
      <w:r>
        <w:t xml:space="preserve">      &lt;/primary&gt;</w:t>
      </w:r>
    </w:p>
    <w:p w14:paraId="6562534F" w14:textId="77777777" w:rsidR="00B508D4" w:rsidRDefault="00B508D4" w:rsidP="00B508D4">
      <w:pPr>
        <w:pStyle w:val="CMD"/>
      </w:pPr>
      <w:r>
        <w:t xml:space="preserve">     &lt;/address&gt;</w:t>
      </w:r>
    </w:p>
    <w:p w14:paraId="0822F810" w14:textId="77777777" w:rsidR="00B508D4" w:rsidRDefault="00B508D4" w:rsidP="00B508D4">
      <w:pPr>
        <w:pStyle w:val="CMD"/>
      </w:pPr>
      <w:r>
        <w:t xml:space="preserve">    &lt;/ip&gt;</w:t>
      </w:r>
    </w:p>
    <w:p w14:paraId="409322AD" w14:textId="77777777" w:rsidR="00B508D4" w:rsidRDefault="00B508D4" w:rsidP="00B508D4">
      <w:pPr>
        <w:pStyle w:val="CMD"/>
      </w:pPr>
      <w:r>
        <w:t xml:space="preserve">   &lt;/Loopback&gt;</w:t>
      </w:r>
    </w:p>
    <w:p w14:paraId="67A62EC5" w14:textId="77777777" w:rsidR="00B508D4" w:rsidRDefault="00B508D4" w:rsidP="00B508D4">
      <w:pPr>
        <w:pStyle w:val="CMD"/>
      </w:pPr>
      <w:r>
        <w:t xml:space="preserve">  &lt;/interface&gt;</w:t>
      </w:r>
    </w:p>
    <w:p w14:paraId="6D5D394B" w14:textId="77777777" w:rsidR="00B508D4" w:rsidRDefault="00B508D4" w:rsidP="00B508D4">
      <w:pPr>
        <w:pStyle w:val="CMD"/>
      </w:pPr>
      <w:r>
        <w:t xml:space="preserve"> &lt;/native&gt;</w:t>
      </w:r>
    </w:p>
    <w:p w14:paraId="2C6BEA82" w14:textId="77777777" w:rsidR="00B508D4" w:rsidRDefault="00B508D4" w:rsidP="00B508D4">
      <w:pPr>
        <w:pStyle w:val="CMD"/>
      </w:pPr>
      <w:r>
        <w:t>&lt;/config&gt;</w:t>
      </w:r>
    </w:p>
    <w:p w14:paraId="4310453C" w14:textId="77777777" w:rsidR="007B0A9E" w:rsidRDefault="00B508D4" w:rsidP="00B508D4">
      <w:pPr>
        <w:pStyle w:val="CMD"/>
      </w:pPr>
      <w:r>
        <w:t>"""</w:t>
      </w:r>
    </w:p>
    <w:p w14:paraId="5329043E" w14:textId="6B706EC8" w:rsidR="0024699D" w:rsidRDefault="00C8431B" w:rsidP="00B508D4">
      <w:pPr>
        <w:pStyle w:val="SubStepAlpha"/>
      </w:pPr>
      <w:r>
        <w:t>A</w:t>
      </w:r>
      <w:r w:rsidR="007B0A9E">
        <w:t xml:space="preserve">dd the following </w:t>
      </w:r>
      <w:r w:rsidR="007B0A9E" w:rsidRPr="007B0A9E">
        <w:rPr>
          <w:b/>
          <w:bCs/>
        </w:rPr>
        <w:t>edit_config()</w:t>
      </w:r>
      <w:r w:rsidR="007B0A9E">
        <w:t xml:space="preserve"> function to your </w:t>
      </w:r>
      <w:r w:rsidR="007B0A9E" w:rsidRPr="007B0A9E">
        <w:rPr>
          <w:b/>
          <w:bCs/>
        </w:rPr>
        <w:t>ncclient_netconf.py</w:t>
      </w:r>
      <w:r w:rsidR="007B0A9E">
        <w:t xml:space="preserve"> to send the new loopback configuration to R1 and then print out the results.</w:t>
      </w:r>
    </w:p>
    <w:p w14:paraId="4CCB00C1" w14:textId="0C864D65" w:rsidR="00B508D4" w:rsidRDefault="00B508D4" w:rsidP="00B508D4">
      <w:pPr>
        <w:pStyle w:val="CMD"/>
      </w:pPr>
      <w:r>
        <w:t>netconf_reply = m.edit_config(target="running", config=netconf_loop</w:t>
      </w:r>
      <w:r w:rsidR="00FD7CEE">
        <w:t>b</w:t>
      </w:r>
      <w:r>
        <w:t>ack)</w:t>
      </w:r>
    </w:p>
    <w:p w14:paraId="22E8D803" w14:textId="77777777" w:rsidR="007B0A9E" w:rsidRDefault="00B508D4" w:rsidP="00B508D4">
      <w:pPr>
        <w:pStyle w:val="CMD"/>
      </w:pPr>
      <w:r>
        <w:lastRenderedPageBreak/>
        <w:t>print(xml.dom.minidom.parseString(netconf_reply.xml).toprettyxml())</w:t>
      </w:r>
    </w:p>
    <w:p w14:paraId="5E12CD1A" w14:textId="2FCA044F" w:rsidR="006755DF" w:rsidRDefault="00C8431B" w:rsidP="00B508D4">
      <w:pPr>
        <w:pStyle w:val="SubStepAlpha"/>
      </w:pPr>
      <w:r>
        <w:t>Save and run your program. You should get output similar to the following</w:t>
      </w:r>
      <w:r w:rsidR="000831A5">
        <w:t>:</w:t>
      </w:r>
    </w:p>
    <w:p w14:paraId="08FD04CB" w14:textId="77777777" w:rsidR="0033702B" w:rsidRDefault="0033702B" w:rsidP="00B508D4">
      <w:pPr>
        <w:pStyle w:val="CMDOutput"/>
      </w:pPr>
    </w:p>
    <w:p w14:paraId="6DAD8E6D" w14:textId="77777777" w:rsidR="0033702B" w:rsidRDefault="0033702B" w:rsidP="0033702B">
      <w:pPr>
        <w:pStyle w:val="CMD"/>
      </w:pPr>
      <w:r w:rsidRPr="004F0662">
        <w:t xml:space="preserve">devasc@labvm:~/labs/devnet-src/netconf$ </w:t>
      </w:r>
      <w:r w:rsidRPr="004F0662">
        <w:rPr>
          <w:b/>
          <w:bCs/>
        </w:rPr>
        <w:t>python3 ncclient-netconf.py</w:t>
      </w:r>
      <w:r w:rsidRPr="004F0662">
        <w:t xml:space="preserve"> </w:t>
      </w:r>
    </w:p>
    <w:p w14:paraId="363DCBA8" w14:textId="77777777" w:rsidR="0033702B" w:rsidRDefault="0033702B" w:rsidP="0033702B">
      <w:pPr>
        <w:pStyle w:val="CMDOutput"/>
      </w:pPr>
      <w:r>
        <w:t>(output omitted)</w:t>
      </w:r>
    </w:p>
    <w:p w14:paraId="050F8E65" w14:textId="77777777" w:rsidR="008203AD" w:rsidRDefault="008203AD" w:rsidP="008203AD">
      <w:pPr>
        <w:pStyle w:val="CMDOutput"/>
      </w:pPr>
      <w:r>
        <w:t>&lt;?xml version="1.0" ?&gt;</w:t>
      </w:r>
    </w:p>
    <w:p w14:paraId="40D670BD" w14:textId="77777777" w:rsidR="008203AD" w:rsidRDefault="008203AD" w:rsidP="008203AD">
      <w:pPr>
        <w:pStyle w:val="CMDOutput"/>
      </w:pPr>
      <w:r>
        <w:t>&lt;rpc-reply xmlns="urn:ietf:params:xml:ns:netconf:base:1.0" xmlns:nc="urn:ietf:params:xml:ns:netconf:base:1.0" message-id="urn:uuid:98437f47-7a93-4cac-9b9e-9bc8afc9dfa1"&gt;</w:t>
      </w:r>
    </w:p>
    <w:p w14:paraId="7DAFD767" w14:textId="77777777" w:rsidR="008203AD" w:rsidRDefault="008203AD" w:rsidP="008203AD">
      <w:pPr>
        <w:pStyle w:val="CMDOutput"/>
      </w:pPr>
      <w:r>
        <w:t xml:space="preserve">        </w:t>
      </w:r>
      <w:r w:rsidRPr="00204244">
        <w:rPr>
          <w:highlight w:val="yellow"/>
        </w:rPr>
        <w:t>&lt;ok/&gt;</w:t>
      </w:r>
    </w:p>
    <w:p w14:paraId="55F6C2E8" w14:textId="5DE774F7" w:rsidR="0033702B" w:rsidRDefault="008203AD" w:rsidP="008203AD">
      <w:pPr>
        <w:pStyle w:val="CMDOutput"/>
      </w:pPr>
      <w:r>
        <w:t>&lt;/rpc-reply&gt;</w:t>
      </w:r>
    </w:p>
    <w:p w14:paraId="76A03171" w14:textId="77777777" w:rsidR="0033702B" w:rsidRDefault="0033702B" w:rsidP="0033702B">
      <w:pPr>
        <w:pStyle w:val="CMDOutput"/>
      </w:pPr>
    </w:p>
    <w:p w14:paraId="6A74D0D0" w14:textId="1E7BB39A" w:rsidR="0033702B" w:rsidRDefault="0033702B" w:rsidP="0033702B">
      <w:pPr>
        <w:pStyle w:val="CMD"/>
      </w:pPr>
      <w:r>
        <w:t>devasc@labvm:~/labs/devnet-src/netconf$</w:t>
      </w:r>
    </w:p>
    <w:p w14:paraId="1167AC80" w14:textId="3AE00B67" w:rsidR="0024699D" w:rsidRDefault="00C8431B" w:rsidP="00B508D4">
      <w:pPr>
        <w:pStyle w:val="SubStepAlpha"/>
      </w:pPr>
      <w:r>
        <w:t xml:space="preserve">On </w:t>
      </w:r>
      <w:r w:rsidR="001F3CA4">
        <w:t>the CSR1kv</w:t>
      </w:r>
      <w:r>
        <w:t>, verify</w:t>
      </w:r>
      <w:r w:rsidR="000831A5">
        <w:t xml:space="preserve"> that</w:t>
      </w:r>
      <w:r>
        <w:t xml:space="preserve"> the new loopback interface was created.</w:t>
      </w:r>
    </w:p>
    <w:p w14:paraId="51516997" w14:textId="77777777" w:rsidR="0024699D" w:rsidRDefault="0024699D" w:rsidP="0024699D">
      <w:pPr>
        <w:pStyle w:val="ConfigWindow"/>
      </w:pPr>
      <w:r>
        <w:t>Open configuration window</w:t>
      </w:r>
    </w:p>
    <w:p w14:paraId="2D0CB9C2" w14:textId="7AC04F74" w:rsidR="00167697" w:rsidRDefault="00167697" w:rsidP="001F3CA4">
      <w:pPr>
        <w:pStyle w:val="CMDOutput"/>
        <w:rPr>
          <w:sz w:val="20"/>
        </w:rPr>
      </w:pPr>
      <w:r w:rsidRPr="001F3CA4">
        <w:rPr>
          <w:sz w:val="20"/>
        </w:rPr>
        <w:t>CSR1kv</w:t>
      </w:r>
      <w:r>
        <w:rPr>
          <w:sz w:val="20"/>
        </w:rPr>
        <w:t>&gt;en</w:t>
      </w:r>
    </w:p>
    <w:p w14:paraId="5C351E0A" w14:textId="4012D1F0" w:rsidR="001F3CA4" w:rsidRPr="001F3CA4" w:rsidRDefault="001F3CA4" w:rsidP="001F3CA4">
      <w:pPr>
        <w:pStyle w:val="CMDOutput"/>
        <w:rPr>
          <w:sz w:val="20"/>
        </w:rPr>
      </w:pPr>
      <w:r w:rsidRPr="001F3CA4">
        <w:rPr>
          <w:sz w:val="20"/>
        </w:rPr>
        <w:t xml:space="preserve">CSR1kv# </w:t>
      </w:r>
      <w:r w:rsidRPr="001F3CA4">
        <w:rPr>
          <w:b/>
          <w:bCs/>
          <w:sz w:val="20"/>
        </w:rPr>
        <w:t>show ip interface brief</w:t>
      </w:r>
    </w:p>
    <w:p w14:paraId="7CCE4BFC" w14:textId="77777777" w:rsidR="001F3CA4" w:rsidRPr="001F3CA4" w:rsidRDefault="001F3CA4" w:rsidP="001F3CA4">
      <w:pPr>
        <w:pStyle w:val="CMDOutput"/>
      </w:pPr>
      <w:r w:rsidRPr="001F3CA4">
        <w:t>Interface              IP-Address      OK? Method Status                Protocol</w:t>
      </w:r>
    </w:p>
    <w:p w14:paraId="1145EC80" w14:textId="77777777" w:rsidR="001F3CA4" w:rsidRPr="001F3CA4" w:rsidRDefault="001F3CA4" w:rsidP="001F3CA4">
      <w:pPr>
        <w:pStyle w:val="CMDOutput"/>
      </w:pPr>
      <w:r w:rsidRPr="001F3CA4">
        <w:t xml:space="preserve">GigabitEthernet1       192.168.56.101  YES DHCP   up                    up      </w:t>
      </w:r>
    </w:p>
    <w:p w14:paraId="428E97FB" w14:textId="77777777" w:rsidR="001F3CA4" w:rsidRPr="001F3CA4" w:rsidRDefault="001F3CA4" w:rsidP="001F3CA4">
      <w:pPr>
        <w:pStyle w:val="CMDOutput"/>
      </w:pPr>
      <w:r w:rsidRPr="001F3CA4">
        <w:rPr>
          <w:highlight w:val="yellow"/>
        </w:rPr>
        <w:t>Loopback1              10.1.1.1        YES other  up                    up</w:t>
      </w:r>
      <w:r w:rsidRPr="001F3CA4">
        <w:t xml:space="preserve">      </w:t>
      </w:r>
    </w:p>
    <w:p w14:paraId="1E4ACE96" w14:textId="77777777" w:rsidR="001F3CA4" w:rsidRDefault="001F3CA4" w:rsidP="001F3CA4">
      <w:pPr>
        <w:pStyle w:val="CMD"/>
      </w:pPr>
      <w:r>
        <w:t xml:space="preserve">CSR1kv# </w:t>
      </w:r>
      <w:r w:rsidRPr="001F3CA4">
        <w:rPr>
          <w:b/>
          <w:bCs/>
        </w:rPr>
        <w:t>show run | section interface Loopback1</w:t>
      </w:r>
    </w:p>
    <w:p w14:paraId="36E4223D" w14:textId="77777777" w:rsidR="001F3CA4" w:rsidRDefault="001F3CA4" w:rsidP="001F3CA4">
      <w:pPr>
        <w:pStyle w:val="CMDOutput"/>
      </w:pPr>
      <w:r>
        <w:t>interface Loopback1</w:t>
      </w:r>
    </w:p>
    <w:p w14:paraId="69025E84" w14:textId="56A29A73" w:rsidR="001F3CA4" w:rsidRDefault="001F3CA4" w:rsidP="001F3CA4">
      <w:pPr>
        <w:pStyle w:val="CMDOutput"/>
      </w:pPr>
      <w:r>
        <w:t xml:space="preserve"> description My</w:t>
      </w:r>
      <w:r w:rsidR="00634CA3">
        <w:t xml:space="preserve"> first</w:t>
      </w:r>
      <w:r>
        <w:t xml:space="preserve"> NETCONF loopback</w:t>
      </w:r>
    </w:p>
    <w:p w14:paraId="1AF0DE6C" w14:textId="77777777" w:rsidR="001F3CA4" w:rsidRDefault="001F3CA4" w:rsidP="001F3CA4">
      <w:pPr>
        <w:pStyle w:val="CMDOutput"/>
      </w:pPr>
      <w:r>
        <w:t xml:space="preserve"> ip address 10.1.1.1 255.255.255.0</w:t>
      </w:r>
    </w:p>
    <w:p w14:paraId="73969155" w14:textId="2591A15D" w:rsidR="001F3CA4" w:rsidRDefault="001F3CA4" w:rsidP="001F3CA4">
      <w:pPr>
        <w:pStyle w:val="CMDOutput"/>
      </w:pPr>
      <w:r>
        <w:t>CSR1kv#</w:t>
      </w:r>
    </w:p>
    <w:p w14:paraId="385EDFB3" w14:textId="77777777" w:rsidR="006755DF" w:rsidRPr="003C799C" w:rsidRDefault="006755DF" w:rsidP="006755DF">
      <w:pPr>
        <w:pStyle w:val="ConfigWindow"/>
      </w:pPr>
      <w:r>
        <w:t>Close configuration window</w:t>
      </w:r>
    </w:p>
    <w:p w14:paraId="2AB89591" w14:textId="77777777" w:rsidR="00E22379" w:rsidRDefault="0024699D" w:rsidP="00B508D4">
      <w:pPr>
        <w:pStyle w:val="Heading3"/>
      </w:pPr>
      <w:r>
        <w:t>Attempt to create a new loopback interface with the same IPv4 address.</w:t>
      </w:r>
    </w:p>
    <w:p w14:paraId="0426C6B1" w14:textId="0ACC4874" w:rsidR="00F00658" w:rsidRDefault="0024699D" w:rsidP="0024699D">
      <w:pPr>
        <w:pStyle w:val="SubStepAlpha"/>
      </w:pPr>
      <w:r>
        <w:t>Create a new</w:t>
      </w:r>
      <w:r w:rsidRPr="0024699D">
        <w:t xml:space="preserve"> variable </w:t>
      </w:r>
      <w:r>
        <w:t xml:space="preserve">called </w:t>
      </w:r>
      <w:r w:rsidRPr="0024699D">
        <w:rPr>
          <w:b/>
          <w:bCs/>
        </w:rPr>
        <w:t>netconf_newloop</w:t>
      </w:r>
      <w:r w:rsidR="00F00658" w:rsidRPr="005E221D">
        <w:t>.</w:t>
      </w:r>
      <w:r>
        <w:t xml:space="preserve"> </w:t>
      </w:r>
      <w:r w:rsidR="00F00658">
        <w:t>It will</w:t>
      </w:r>
      <w:r w:rsidR="00F00658" w:rsidRPr="0024699D">
        <w:t xml:space="preserve"> </w:t>
      </w:r>
      <w:r w:rsidRPr="0024699D">
        <w:t xml:space="preserve">hold a configuration that creates a new loopback </w:t>
      </w:r>
      <w:r>
        <w:t>2</w:t>
      </w:r>
      <w:r w:rsidRPr="0024699D">
        <w:t xml:space="preserve"> interface </w:t>
      </w:r>
      <w:r w:rsidR="00F00658">
        <w:t>but</w:t>
      </w:r>
      <w:r w:rsidR="000831A5">
        <w:t xml:space="preserve"> </w:t>
      </w:r>
      <w:r w:rsidRPr="0024699D">
        <w:t>with the same IP</w:t>
      </w:r>
      <w:r>
        <w:t>v4</w:t>
      </w:r>
      <w:r w:rsidRPr="0024699D">
        <w:t xml:space="preserve"> address as on loopback </w:t>
      </w:r>
      <w:r>
        <w:t>1</w:t>
      </w:r>
      <w:r w:rsidRPr="0024699D">
        <w:t xml:space="preserve">: </w:t>
      </w:r>
      <w:r>
        <w:t>10.1.1.1</w:t>
      </w:r>
      <w:r w:rsidR="00D32088">
        <w:t xml:space="preserve"> </w:t>
      </w:r>
      <w:r>
        <w:t xml:space="preserve">/24. </w:t>
      </w:r>
      <w:r w:rsidR="00F00658">
        <w:t xml:space="preserve">At the router CLI, this would create an error because of the attempt to assign a duplicate IP address to an interface. </w:t>
      </w:r>
    </w:p>
    <w:p w14:paraId="4B8623C4" w14:textId="77777777" w:rsidR="0024699D" w:rsidRDefault="0024699D" w:rsidP="0024699D">
      <w:pPr>
        <w:pStyle w:val="CMD"/>
      </w:pPr>
      <w:r>
        <w:t>netconf_newloop = """</w:t>
      </w:r>
    </w:p>
    <w:p w14:paraId="7416EA6B" w14:textId="77777777" w:rsidR="0024699D" w:rsidRDefault="0024699D" w:rsidP="0024699D">
      <w:pPr>
        <w:pStyle w:val="CMD"/>
      </w:pPr>
      <w:r>
        <w:t>&lt;config&gt;</w:t>
      </w:r>
    </w:p>
    <w:p w14:paraId="2E2C115E" w14:textId="77777777" w:rsidR="0024699D" w:rsidRDefault="0024699D" w:rsidP="0024699D">
      <w:pPr>
        <w:pStyle w:val="CMD"/>
      </w:pPr>
      <w:r>
        <w:t xml:space="preserve"> &lt;native xmlns="http://cisco.com/ns/yang/Cisco-IOS-XE-native"&gt;</w:t>
      </w:r>
    </w:p>
    <w:p w14:paraId="6BA31EC9" w14:textId="77777777" w:rsidR="0024699D" w:rsidRDefault="0024699D" w:rsidP="0024699D">
      <w:pPr>
        <w:pStyle w:val="CMD"/>
      </w:pPr>
      <w:r>
        <w:t xml:space="preserve">  &lt;interface&gt;</w:t>
      </w:r>
    </w:p>
    <w:p w14:paraId="6BE0E47A" w14:textId="77777777" w:rsidR="0024699D" w:rsidRDefault="0024699D" w:rsidP="0024699D">
      <w:pPr>
        <w:pStyle w:val="CMD"/>
      </w:pPr>
      <w:r>
        <w:t xml:space="preserve">   &lt;Loopback&gt;</w:t>
      </w:r>
    </w:p>
    <w:p w14:paraId="2DAA060C" w14:textId="77777777" w:rsidR="0024699D" w:rsidRDefault="0024699D" w:rsidP="0024699D">
      <w:pPr>
        <w:pStyle w:val="CMD"/>
      </w:pPr>
      <w:r>
        <w:t xml:space="preserve">    &lt;name&gt;2&lt;/name&gt;</w:t>
      </w:r>
    </w:p>
    <w:p w14:paraId="6EB6B939" w14:textId="7B8DF34E" w:rsidR="0024699D" w:rsidRDefault="0024699D" w:rsidP="0024699D">
      <w:pPr>
        <w:pStyle w:val="CMD"/>
      </w:pPr>
      <w:r>
        <w:t xml:space="preserve">    &lt;description&gt;</w:t>
      </w:r>
      <w:r w:rsidR="00634CA3">
        <w:t>My second NETCONF</w:t>
      </w:r>
      <w:r>
        <w:t xml:space="preserve"> loopback&lt;/description&gt;</w:t>
      </w:r>
    </w:p>
    <w:p w14:paraId="72ECA8C1" w14:textId="77777777" w:rsidR="0024699D" w:rsidRDefault="0024699D" w:rsidP="0024699D">
      <w:pPr>
        <w:pStyle w:val="CMD"/>
      </w:pPr>
      <w:r>
        <w:t xml:space="preserve">    &lt;ip&gt;</w:t>
      </w:r>
    </w:p>
    <w:p w14:paraId="7C12E76D" w14:textId="77777777" w:rsidR="0024699D" w:rsidRDefault="0024699D" w:rsidP="0024699D">
      <w:pPr>
        <w:pStyle w:val="CMD"/>
      </w:pPr>
      <w:r>
        <w:t xml:space="preserve">     &lt;address&gt;</w:t>
      </w:r>
    </w:p>
    <w:p w14:paraId="7C452F6A" w14:textId="77777777" w:rsidR="0024699D" w:rsidRDefault="0024699D" w:rsidP="0024699D">
      <w:pPr>
        <w:pStyle w:val="CMD"/>
      </w:pPr>
      <w:r>
        <w:t xml:space="preserve">      &lt;primary&gt;</w:t>
      </w:r>
    </w:p>
    <w:p w14:paraId="0538E83A" w14:textId="77777777" w:rsidR="0024699D" w:rsidRDefault="0024699D" w:rsidP="0024699D">
      <w:pPr>
        <w:pStyle w:val="CMD"/>
      </w:pPr>
      <w:r>
        <w:t xml:space="preserve">       &lt;address&gt;10.1.1.1&lt;/address&gt;</w:t>
      </w:r>
    </w:p>
    <w:p w14:paraId="7331B024" w14:textId="77777777" w:rsidR="0024699D" w:rsidRDefault="0024699D" w:rsidP="0024699D">
      <w:pPr>
        <w:pStyle w:val="CMD"/>
      </w:pPr>
      <w:r>
        <w:t xml:space="preserve">       &lt;mask&gt;255.255.255.0&lt;/mask&gt;</w:t>
      </w:r>
    </w:p>
    <w:p w14:paraId="543F4253" w14:textId="77777777" w:rsidR="0024699D" w:rsidRDefault="0024699D" w:rsidP="0024699D">
      <w:pPr>
        <w:pStyle w:val="CMD"/>
      </w:pPr>
      <w:r>
        <w:t xml:space="preserve">      &lt;/primary&gt;</w:t>
      </w:r>
    </w:p>
    <w:p w14:paraId="19E03DB3" w14:textId="77777777" w:rsidR="0024699D" w:rsidRDefault="0024699D" w:rsidP="0024699D">
      <w:pPr>
        <w:pStyle w:val="CMD"/>
      </w:pPr>
      <w:r>
        <w:t xml:space="preserve">     &lt;/address&gt;</w:t>
      </w:r>
    </w:p>
    <w:p w14:paraId="4AABC3CF" w14:textId="77777777" w:rsidR="0024699D" w:rsidRDefault="0024699D" w:rsidP="0024699D">
      <w:pPr>
        <w:pStyle w:val="CMD"/>
      </w:pPr>
      <w:r>
        <w:t xml:space="preserve">    &lt;/ip&gt;</w:t>
      </w:r>
    </w:p>
    <w:p w14:paraId="3A83B67D" w14:textId="77777777" w:rsidR="0024699D" w:rsidRDefault="0024699D" w:rsidP="0024699D">
      <w:pPr>
        <w:pStyle w:val="CMD"/>
      </w:pPr>
      <w:r>
        <w:t xml:space="preserve">   &lt;/Loopback&gt;</w:t>
      </w:r>
    </w:p>
    <w:p w14:paraId="69FCAE87" w14:textId="77777777" w:rsidR="0024699D" w:rsidRDefault="0024699D" w:rsidP="0024699D">
      <w:pPr>
        <w:pStyle w:val="CMD"/>
      </w:pPr>
      <w:r>
        <w:lastRenderedPageBreak/>
        <w:t xml:space="preserve">  &lt;/interface&gt;</w:t>
      </w:r>
    </w:p>
    <w:p w14:paraId="1DC05812" w14:textId="77777777" w:rsidR="0024699D" w:rsidRDefault="0024699D" w:rsidP="0024699D">
      <w:pPr>
        <w:pStyle w:val="CMD"/>
      </w:pPr>
      <w:r>
        <w:t xml:space="preserve"> &lt;/native&gt;</w:t>
      </w:r>
    </w:p>
    <w:p w14:paraId="76FF7B02" w14:textId="77777777" w:rsidR="0024699D" w:rsidRDefault="0024699D" w:rsidP="0024699D">
      <w:pPr>
        <w:pStyle w:val="CMD"/>
      </w:pPr>
      <w:r>
        <w:t>&lt;/config&gt;</w:t>
      </w:r>
    </w:p>
    <w:p w14:paraId="421EFF13" w14:textId="77777777" w:rsidR="00E22379" w:rsidRDefault="0024699D" w:rsidP="0024699D">
      <w:pPr>
        <w:pStyle w:val="CMD"/>
      </w:pPr>
      <w:r>
        <w:t>"""</w:t>
      </w:r>
    </w:p>
    <w:p w14:paraId="54495005" w14:textId="4330A6EE" w:rsidR="0024699D" w:rsidRDefault="0024699D" w:rsidP="0024699D">
      <w:pPr>
        <w:pStyle w:val="SubStepAlpha"/>
      </w:pPr>
      <w:r w:rsidRPr="0024699D">
        <w:t xml:space="preserve">Add the following </w:t>
      </w:r>
      <w:r w:rsidRPr="00634CA3">
        <w:rPr>
          <w:b/>
          <w:bCs/>
        </w:rPr>
        <w:t>edit_config()</w:t>
      </w:r>
      <w:r w:rsidRPr="0024699D">
        <w:t xml:space="preserve"> function to your </w:t>
      </w:r>
      <w:r w:rsidRPr="00634CA3">
        <w:rPr>
          <w:b/>
          <w:bCs/>
        </w:rPr>
        <w:t>ncclient_netconf.py</w:t>
      </w:r>
      <w:r w:rsidRPr="0024699D">
        <w:t xml:space="preserve"> to send the new loopback configuration to </w:t>
      </w:r>
      <w:r w:rsidR="00634CA3">
        <w:t>the CSR1kv</w:t>
      </w:r>
      <w:r w:rsidR="000831A5">
        <w:t>.</w:t>
      </w:r>
      <w:r w:rsidRPr="0024699D">
        <w:t xml:space="preserve"> </w:t>
      </w:r>
      <w:r w:rsidR="000831A5">
        <w:t>Y</w:t>
      </w:r>
      <w:r>
        <w:t>ou do not need a print statement for this step</w:t>
      </w:r>
      <w:r w:rsidRPr="0024699D">
        <w:t>.</w:t>
      </w:r>
    </w:p>
    <w:p w14:paraId="716C63B3" w14:textId="77777777" w:rsidR="0024699D" w:rsidRDefault="0024699D" w:rsidP="0024699D">
      <w:pPr>
        <w:pStyle w:val="CMD"/>
      </w:pPr>
      <w:r w:rsidRPr="0024699D">
        <w:t>netconf_reply = m.edit_config(target="running", config=netconf_newloop)</w:t>
      </w:r>
    </w:p>
    <w:p w14:paraId="51FECBF5" w14:textId="21646B8A" w:rsidR="0024699D" w:rsidRDefault="0024699D" w:rsidP="0024699D">
      <w:pPr>
        <w:pStyle w:val="SubStepAlpha"/>
      </w:pPr>
      <w:r>
        <w:t xml:space="preserve">Save and run the program. You should get error output </w:t>
      </w:r>
      <w:r w:rsidR="00F36B61">
        <w:t>similar to</w:t>
      </w:r>
      <w:r>
        <w:t xml:space="preserve"> the following</w:t>
      </w:r>
      <w:r w:rsidR="00837A75">
        <w:t xml:space="preserve"> with the RPCError message </w:t>
      </w:r>
      <w:r w:rsidR="00AB7D97" w:rsidRPr="00AB7D97">
        <w:rPr>
          <w:b/>
          <w:bCs/>
        </w:rPr>
        <w:t>Device refused one or more commands</w:t>
      </w:r>
      <w:r w:rsidR="00AB7D97">
        <w:t>.</w:t>
      </w:r>
    </w:p>
    <w:p w14:paraId="6982F9C0" w14:textId="25E9243A" w:rsidR="007A71B2" w:rsidRDefault="007A71B2" w:rsidP="008C4114">
      <w:pPr>
        <w:pStyle w:val="CMD"/>
      </w:pPr>
      <w:r w:rsidRPr="007A71B2">
        <w:t xml:space="preserve">devasc@labvm:~/labs/devnet-src/netconf$ </w:t>
      </w:r>
      <w:r w:rsidRPr="008C4114">
        <w:rPr>
          <w:b/>
          <w:bCs/>
        </w:rPr>
        <w:t>python3 ncclient-netconf.py</w:t>
      </w:r>
    </w:p>
    <w:p w14:paraId="65C4BD71" w14:textId="77777777" w:rsidR="00837A75" w:rsidRDefault="00837A75" w:rsidP="00837A75">
      <w:pPr>
        <w:pStyle w:val="CMDOutput"/>
      </w:pPr>
      <w:r>
        <w:t>Traceback (most recent call last):</w:t>
      </w:r>
    </w:p>
    <w:p w14:paraId="47A47ACE" w14:textId="77777777" w:rsidR="00837A75" w:rsidRDefault="00837A75" w:rsidP="00837A75">
      <w:pPr>
        <w:pStyle w:val="CMDOutput"/>
      </w:pPr>
      <w:r>
        <w:t xml:space="preserve">  File "ncclient-netconf.py", line 80, in &lt;module&gt;</w:t>
      </w:r>
    </w:p>
    <w:p w14:paraId="0C081A1D" w14:textId="77777777" w:rsidR="00837A75" w:rsidRDefault="00837A75" w:rsidP="00837A75">
      <w:pPr>
        <w:pStyle w:val="CMDOutput"/>
      </w:pPr>
      <w:r>
        <w:t xml:space="preserve">    netconf_reply = m.edit_config(target="running", config=netconf_newloop)</w:t>
      </w:r>
    </w:p>
    <w:p w14:paraId="2DDE85E1" w14:textId="77777777" w:rsidR="00837A75" w:rsidRDefault="00837A75" w:rsidP="00837A75">
      <w:pPr>
        <w:pStyle w:val="CMDOutput"/>
      </w:pPr>
      <w:r>
        <w:t xml:space="preserve">  File "/home/devasc/.local/lib/python3.8/site-packages/ncclient/manager.py", line 231, in execute</w:t>
      </w:r>
    </w:p>
    <w:p w14:paraId="4CC2DD2F" w14:textId="77777777" w:rsidR="00837A75" w:rsidRDefault="00837A75" w:rsidP="00837A75">
      <w:pPr>
        <w:pStyle w:val="CMDOutput"/>
      </w:pPr>
      <w:r>
        <w:t xml:space="preserve">    return cls(self._session,</w:t>
      </w:r>
    </w:p>
    <w:p w14:paraId="6AAC22BF" w14:textId="77777777" w:rsidR="00837A75" w:rsidRDefault="00837A75" w:rsidP="00837A75">
      <w:pPr>
        <w:pStyle w:val="CMDOutput"/>
      </w:pPr>
      <w:r>
        <w:t xml:space="preserve">  File "/home/devasc/.local/lib/python3.8/site-packages/ncclient/operations/edit.py", line 69, in request</w:t>
      </w:r>
    </w:p>
    <w:p w14:paraId="68BDEEF2" w14:textId="77777777" w:rsidR="00837A75" w:rsidRDefault="00837A75" w:rsidP="00837A75">
      <w:pPr>
        <w:pStyle w:val="CMDOutput"/>
      </w:pPr>
      <w:r>
        <w:t xml:space="preserve">    return self._request(node)</w:t>
      </w:r>
    </w:p>
    <w:p w14:paraId="5984B9E4" w14:textId="77777777" w:rsidR="00837A75" w:rsidRDefault="00837A75" w:rsidP="00837A75">
      <w:pPr>
        <w:pStyle w:val="CMDOutput"/>
      </w:pPr>
      <w:r>
        <w:t xml:space="preserve">  File "/home/devasc/.local/lib/python3.8/site-packages/ncclient/operations/rpc.py", line 348, in _request</w:t>
      </w:r>
    </w:p>
    <w:p w14:paraId="53DC42F5" w14:textId="77777777" w:rsidR="00837A75" w:rsidRDefault="00837A75" w:rsidP="00837A75">
      <w:pPr>
        <w:pStyle w:val="CMDOutput"/>
      </w:pPr>
      <w:r>
        <w:t xml:space="preserve">    raise self._reply.error</w:t>
      </w:r>
    </w:p>
    <w:p w14:paraId="7AB711CC" w14:textId="440196C2" w:rsidR="007A71B2" w:rsidRDefault="00837A75" w:rsidP="00837A75">
      <w:pPr>
        <w:pStyle w:val="CMDOutput"/>
      </w:pPr>
      <w:r>
        <w:t xml:space="preserve">ncclient.operations.rpc.RPCError: inconsistent value: </w:t>
      </w:r>
      <w:r w:rsidRPr="00837A75">
        <w:rPr>
          <w:highlight w:val="yellow"/>
        </w:rPr>
        <w:t>Device refused one or more commands</w:t>
      </w:r>
    </w:p>
    <w:p w14:paraId="04A8E663" w14:textId="695954B6" w:rsidR="009E6D89" w:rsidRDefault="00837A75" w:rsidP="00837A75">
      <w:pPr>
        <w:pStyle w:val="CMD"/>
      </w:pPr>
      <w:r w:rsidRPr="00837A75">
        <w:t>devasc@labvm:~/labs/devnet-src/netconf$</w:t>
      </w:r>
    </w:p>
    <w:p w14:paraId="285E249B" w14:textId="247E6207" w:rsidR="0024699D" w:rsidRDefault="0024699D" w:rsidP="0024699D">
      <w:pPr>
        <w:pStyle w:val="SubStepAlpha"/>
      </w:pPr>
      <w:r>
        <w:t xml:space="preserve">NETCONF will not apply any of the configuration </w:t>
      </w:r>
      <w:r w:rsidR="009E6D89">
        <w:t xml:space="preserve">that is </w:t>
      </w:r>
      <w:r>
        <w:t>sent if one or more commands are rejected.</w:t>
      </w:r>
      <w:r w:rsidRPr="0024699D">
        <w:t xml:space="preserve"> </w:t>
      </w:r>
      <w:r w:rsidR="009E6D89">
        <w:t xml:space="preserve">To verify this, </w:t>
      </w:r>
      <w:r>
        <w:t xml:space="preserve">enter the </w:t>
      </w:r>
      <w:r w:rsidRPr="0024699D">
        <w:rPr>
          <w:b/>
          <w:bCs/>
        </w:rPr>
        <w:t>show ip interface brief</w:t>
      </w:r>
      <w:r>
        <w:t xml:space="preserve"> command</w:t>
      </w:r>
      <w:r w:rsidR="009E6D89">
        <w:t xml:space="preserve"> on R1</w:t>
      </w:r>
      <w:r>
        <w:t>. Notice that your new interface was not created</w:t>
      </w:r>
      <w:r w:rsidR="009D0232">
        <w:t>.</w:t>
      </w:r>
    </w:p>
    <w:p w14:paraId="3EAF27EC" w14:textId="77777777" w:rsidR="0024699D" w:rsidRDefault="0024699D" w:rsidP="0024699D">
      <w:pPr>
        <w:pStyle w:val="ConfigWindow"/>
      </w:pPr>
      <w:r>
        <w:t>Open configuration window</w:t>
      </w:r>
    </w:p>
    <w:p w14:paraId="17490D36" w14:textId="77777777" w:rsidR="008738F0" w:rsidRPr="001F3CA4" w:rsidRDefault="008738F0" w:rsidP="008C4114">
      <w:pPr>
        <w:pStyle w:val="CMD"/>
      </w:pPr>
      <w:r w:rsidRPr="001F3CA4">
        <w:t xml:space="preserve">CSR1kv# </w:t>
      </w:r>
      <w:r w:rsidRPr="008C4114">
        <w:rPr>
          <w:b/>
          <w:bCs/>
        </w:rPr>
        <w:t>show ip interface brief</w:t>
      </w:r>
    </w:p>
    <w:p w14:paraId="688C9D44" w14:textId="77777777" w:rsidR="008738F0" w:rsidRPr="001F3CA4" w:rsidRDefault="008738F0" w:rsidP="008738F0">
      <w:pPr>
        <w:pStyle w:val="CMDOutput"/>
      </w:pPr>
      <w:r w:rsidRPr="001F3CA4">
        <w:t>Interface              IP-Address      OK? Method Status                Protocol</w:t>
      </w:r>
    </w:p>
    <w:p w14:paraId="757A32EF" w14:textId="77777777" w:rsidR="008738F0" w:rsidRPr="001F3CA4" w:rsidRDefault="008738F0" w:rsidP="008738F0">
      <w:pPr>
        <w:pStyle w:val="CMDOutput"/>
      </w:pPr>
      <w:r w:rsidRPr="001F3CA4">
        <w:t xml:space="preserve">GigabitEthernet1       192.168.56.101  YES DHCP   up                    up      </w:t>
      </w:r>
    </w:p>
    <w:p w14:paraId="6C00F6FA" w14:textId="77777777" w:rsidR="008738F0" w:rsidRPr="001F3CA4" w:rsidRDefault="008738F0" w:rsidP="008738F0">
      <w:pPr>
        <w:pStyle w:val="CMDOutput"/>
      </w:pPr>
      <w:r w:rsidRPr="001F3CA4">
        <w:rPr>
          <w:highlight w:val="yellow"/>
        </w:rPr>
        <w:t>Loopback1              10.1.1.1        YES other  up                    up</w:t>
      </w:r>
      <w:r w:rsidRPr="001F3CA4">
        <w:t xml:space="preserve">      </w:t>
      </w:r>
    </w:p>
    <w:p w14:paraId="608CC967" w14:textId="77777777" w:rsidR="006755DF" w:rsidRDefault="006755DF" w:rsidP="006755DF">
      <w:pPr>
        <w:pStyle w:val="ConfigWindow"/>
      </w:pPr>
      <w:r>
        <w:t>Close configuration window</w:t>
      </w:r>
    </w:p>
    <w:p w14:paraId="14175EE5" w14:textId="796DD9A8" w:rsidR="006755DF" w:rsidRDefault="00953613" w:rsidP="006755DF">
      <w:pPr>
        <w:pStyle w:val="Heading2"/>
      </w:pPr>
      <w:r>
        <w:t xml:space="preserve">Challenge: </w:t>
      </w:r>
      <w:r w:rsidR="006755DF">
        <w:t xml:space="preserve">Modify the Program Used in </w:t>
      </w:r>
      <w:r w:rsidR="00680360">
        <w:t>T</w:t>
      </w:r>
      <w:r w:rsidR="006755DF">
        <w:t>his Lab</w:t>
      </w:r>
    </w:p>
    <w:p w14:paraId="5FA02EF0" w14:textId="6AE9AC9E" w:rsidR="006755DF" w:rsidRDefault="006755DF" w:rsidP="006755DF">
      <w:pPr>
        <w:pStyle w:val="BodyTextL25"/>
      </w:pPr>
      <w:r>
        <w:t xml:space="preserve">The following is the complete program </w:t>
      </w:r>
      <w:r w:rsidR="00F00658">
        <w:t xml:space="preserve">that was created </w:t>
      </w:r>
      <w:r>
        <w:t>in this lab</w:t>
      </w:r>
      <w:r w:rsidR="008738F0">
        <w:t xml:space="preserve"> with none of the code commented out so you can r</w:t>
      </w:r>
      <w:r>
        <w:t>un the script without error. Your script may look different. Practice your Python skills by modifying the program to send different verification and configuration commands.</w:t>
      </w:r>
    </w:p>
    <w:p w14:paraId="5D8188FE" w14:textId="77777777" w:rsidR="00953613" w:rsidRDefault="00953613" w:rsidP="00953613">
      <w:pPr>
        <w:pStyle w:val="CMD"/>
      </w:pPr>
      <w:r>
        <w:t>from ncclient import manager</w:t>
      </w:r>
    </w:p>
    <w:p w14:paraId="4D715F26" w14:textId="77777777" w:rsidR="00953613" w:rsidRDefault="00953613" w:rsidP="00953613">
      <w:pPr>
        <w:pStyle w:val="CMD"/>
      </w:pPr>
      <w:r>
        <w:t>import xml.dom.minidom</w:t>
      </w:r>
    </w:p>
    <w:p w14:paraId="115C1DB5" w14:textId="77777777" w:rsidR="00953613" w:rsidRDefault="00953613" w:rsidP="00953613">
      <w:pPr>
        <w:pStyle w:val="CMD"/>
      </w:pPr>
    </w:p>
    <w:p w14:paraId="15EC679F" w14:textId="77777777" w:rsidR="00953613" w:rsidRDefault="00953613" w:rsidP="00953613">
      <w:pPr>
        <w:pStyle w:val="CMD"/>
      </w:pPr>
      <w:r>
        <w:t>m = manager.connect(</w:t>
      </w:r>
    </w:p>
    <w:p w14:paraId="29500173" w14:textId="77777777" w:rsidR="00953613" w:rsidRDefault="00953613" w:rsidP="00953613">
      <w:pPr>
        <w:pStyle w:val="CMD"/>
      </w:pPr>
      <w:r>
        <w:t xml:space="preserve">    host="192.168.56.101",</w:t>
      </w:r>
    </w:p>
    <w:p w14:paraId="7D546593" w14:textId="77777777" w:rsidR="00953613" w:rsidRDefault="00953613" w:rsidP="00953613">
      <w:pPr>
        <w:pStyle w:val="CMD"/>
      </w:pPr>
      <w:r>
        <w:t xml:space="preserve">    port=830,</w:t>
      </w:r>
    </w:p>
    <w:p w14:paraId="29C9BF93" w14:textId="77777777" w:rsidR="00953613" w:rsidRDefault="00953613" w:rsidP="00953613">
      <w:pPr>
        <w:pStyle w:val="CMD"/>
      </w:pPr>
      <w:r>
        <w:t xml:space="preserve">    username="cisco",</w:t>
      </w:r>
    </w:p>
    <w:p w14:paraId="3BC737F4" w14:textId="77777777" w:rsidR="00953613" w:rsidRDefault="00953613" w:rsidP="00953613">
      <w:pPr>
        <w:pStyle w:val="CMD"/>
      </w:pPr>
      <w:r>
        <w:t xml:space="preserve">    password="cisco123!",</w:t>
      </w:r>
    </w:p>
    <w:p w14:paraId="64BA6567" w14:textId="77777777" w:rsidR="00953613" w:rsidRDefault="00953613" w:rsidP="00953613">
      <w:pPr>
        <w:pStyle w:val="CMD"/>
      </w:pPr>
      <w:r>
        <w:t xml:space="preserve">    hostkey_verify=False</w:t>
      </w:r>
    </w:p>
    <w:p w14:paraId="5DD1117C" w14:textId="77777777" w:rsidR="00953613" w:rsidRDefault="00953613" w:rsidP="00953613">
      <w:pPr>
        <w:pStyle w:val="CMD"/>
      </w:pPr>
      <w:r>
        <w:lastRenderedPageBreak/>
        <w:t xml:space="preserve">    )</w:t>
      </w:r>
    </w:p>
    <w:p w14:paraId="147D43FB" w14:textId="77777777" w:rsidR="00953613" w:rsidRDefault="00953613" w:rsidP="00953613">
      <w:pPr>
        <w:pStyle w:val="CMD"/>
      </w:pPr>
    </w:p>
    <w:p w14:paraId="522DFECD" w14:textId="77F5319D" w:rsidR="00953613" w:rsidRDefault="00953613" w:rsidP="00953613">
      <w:pPr>
        <w:pStyle w:val="CMD"/>
      </w:pPr>
      <w:r>
        <w:t>print("#Supported Capabilities (YANG models):")</w:t>
      </w:r>
    </w:p>
    <w:p w14:paraId="4994CDBF" w14:textId="77777777" w:rsidR="00953613" w:rsidRDefault="00953613" w:rsidP="00953613">
      <w:pPr>
        <w:pStyle w:val="CMD"/>
      </w:pPr>
      <w:r>
        <w:t>for capability in m.server_capabilities:</w:t>
      </w:r>
    </w:p>
    <w:p w14:paraId="6CA5F8F8" w14:textId="77777777" w:rsidR="00953613" w:rsidRDefault="00953613" w:rsidP="00953613">
      <w:pPr>
        <w:pStyle w:val="CMD"/>
      </w:pPr>
      <w:r>
        <w:t xml:space="preserve">    print(capability) </w:t>
      </w:r>
    </w:p>
    <w:p w14:paraId="535827A1" w14:textId="77777777" w:rsidR="00953613" w:rsidRDefault="00953613" w:rsidP="00953613">
      <w:pPr>
        <w:pStyle w:val="CMD"/>
      </w:pPr>
    </w:p>
    <w:p w14:paraId="47FBC893" w14:textId="3E7CC32B" w:rsidR="00953613" w:rsidRDefault="00953613" w:rsidP="00953613">
      <w:pPr>
        <w:pStyle w:val="CMD"/>
      </w:pPr>
      <w:r>
        <w:t>netconf_reply = m.get_config(source="running")</w:t>
      </w:r>
    </w:p>
    <w:p w14:paraId="214A78FC" w14:textId="77777777" w:rsidR="00953613" w:rsidRDefault="00953613" w:rsidP="00953613">
      <w:pPr>
        <w:pStyle w:val="CMD"/>
      </w:pPr>
      <w:r>
        <w:t>print(xml.dom.minidom.parseString(netconf_reply.xml).toprettyxml())</w:t>
      </w:r>
    </w:p>
    <w:p w14:paraId="41101D42" w14:textId="77777777" w:rsidR="00953613" w:rsidRDefault="00953613" w:rsidP="00953613">
      <w:pPr>
        <w:pStyle w:val="CMD"/>
      </w:pPr>
    </w:p>
    <w:p w14:paraId="223F5248" w14:textId="77777777" w:rsidR="00953613" w:rsidRDefault="00953613" w:rsidP="00953613">
      <w:pPr>
        <w:pStyle w:val="CMD"/>
      </w:pPr>
      <w:r>
        <w:t>netconf_filter = """</w:t>
      </w:r>
    </w:p>
    <w:p w14:paraId="72445DCF" w14:textId="77777777" w:rsidR="00953613" w:rsidRDefault="00953613" w:rsidP="00953613">
      <w:pPr>
        <w:pStyle w:val="CMD"/>
      </w:pPr>
      <w:r>
        <w:t>&lt;filter&gt;</w:t>
      </w:r>
    </w:p>
    <w:p w14:paraId="43CFBD3E" w14:textId="77777777" w:rsidR="00953613" w:rsidRDefault="00953613" w:rsidP="00953613">
      <w:pPr>
        <w:pStyle w:val="CMD"/>
      </w:pPr>
      <w:r>
        <w:t xml:space="preserve">    &lt;native xmlns="http://cisco.com/ns/yang/Cisco-IOS-XE-native" /&gt;</w:t>
      </w:r>
    </w:p>
    <w:p w14:paraId="139BD4DC" w14:textId="77777777" w:rsidR="00953613" w:rsidRDefault="00953613" w:rsidP="00953613">
      <w:pPr>
        <w:pStyle w:val="CMD"/>
      </w:pPr>
      <w:r>
        <w:t>&lt;/filter&gt;</w:t>
      </w:r>
    </w:p>
    <w:p w14:paraId="5C41AD86" w14:textId="77777777" w:rsidR="00953613" w:rsidRDefault="00953613" w:rsidP="00953613">
      <w:pPr>
        <w:pStyle w:val="CMD"/>
      </w:pPr>
      <w:r>
        <w:t>"""</w:t>
      </w:r>
    </w:p>
    <w:p w14:paraId="5EAAD0F5" w14:textId="77777777" w:rsidR="00953613" w:rsidRDefault="00953613" w:rsidP="00953613">
      <w:pPr>
        <w:pStyle w:val="CMD"/>
      </w:pPr>
      <w:r>
        <w:t>netconf_reply = m.get_config(source="running", filter=netconf_filter)</w:t>
      </w:r>
    </w:p>
    <w:p w14:paraId="5A1F3AB1" w14:textId="77777777" w:rsidR="00953613" w:rsidRDefault="00953613" w:rsidP="00953613">
      <w:pPr>
        <w:pStyle w:val="CMD"/>
      </w:pPr>
      <w:r>
        <w:t>print(xml.dom.minidom.parseString(netconf_reply.xml).toprettyxml())</w:t>
      </w:r>
    </w:p>
    <w:p w14:paraId="7B1B8385" w14:textId="77777777" w:rsidR="00953613" w:rsidRDefault="00953613" w:rsidP="00953613">
      <w:pPr>
        <w:pStyle w:val="CMD"/>
      </w:pPr>
    </w:p>
    <w:p w14:paraId="699182BF" w14:textId="77777777" w:rsidR="00953613" w:rsidRDefault="00953613" w:rsidP="00953613">
      <w:pPr>
        <w:pStyle w:val="CMD"/>
      </w:pPr>
      <w:r>
        <w:t>netconf_hostname = """</w:t>
      </w:r>
    </w:p>
    <w:p w14:paraId="0E51B5ED" w14:textId="77777777" w:rsidR="00953613" w:rsidRDefault="00953613" w:rsidP="00953613">
      <w:pPr>
        <w:pStyle w:val="CMD"/>
      </w:pPr>
      <w:r>
        <w:t>&lt;config&gt;</w:t>
      </w:r>
    </w:p>
    <w:p w14:paraId="6FBD0515" w14:textId="77777777" w:rsidR="00953613" w:rsidRDefault="00953613" w:rsidP="00953613">
      <w:pPr>
        <w:pStyle w:val="CMD"/>
      </w:pPr>
      <w:r>
        <w:t xml:space="preserve">  &lt;native xmlns="http://cisco.com/ns/yang/Cisco-IOS-XE-native"&gt;</w:t>
      </w:r>
    </w:p>
    <w:p w14:paraId="4178FB7A" w14:textId="77777777" w:rsidR="00953613" w:rsidRDefault="00953613" w:rsidP="00953613">
      <w:pPr>
        <w:pStyle w:val="CMD"/>
      </w:pPr>
      <w:r>
        <w:t xml:space="preserve">     &lt;hostname&gt;CSR1kv&lt;/hostname&gt;</w:t>
      </w:r>
    </w:p>
    <w:p w14:paraId="5954531B" w14:textId="77777777" w:rsidR="00953613" w:rsidRDefault="00953613" w:rsidP="00953613">
      <w:pPr>
        <w:pStyle w:val="CMD"/>
      </w:pPr>
      <w:r>
        <w:t xml:space="preserve">  &lt;/native&gt;</w:t>
      </w:r>
    </w:p>
    <w:p w14:paraId="13052035" w14:textId="77777777" w:rsidR="00953613" w:rsidRDefault="00953613" w:rsidP="00953613">
      <w:pPr>
        <w:pStyle w:val="CMD"/>
      </w:pPr>
      <w:r>
        <w:t>&lt;/config&gt;</w:t>
      </w:r>
    </w:p>
    <w:p w14:paraId="46B14C39" w14:textId="77777777" w:rsidR="00953613" w:rsidRDefault="00953613" w:rsidP="00953613">
      <w:pPr>
        <w:pStyle w:val="CMD"/>
      </w:pPr>
      <w:r>
        <w:t>"""</w:t>
      </w:r>
    </w:p>
    <w:p w14:paraId="1AC5FEAD" w14:textId="77777777" w:rsidR="00953613" w:rsidRDefault="00953613" w:rsidP="00953613">
      <w:pPr>
        <w:pStyle w:val="CMD"/>
      </w:pPr>
      <w:r>
        <w:t>netconf_reply = m.edit_config(target="running", config=netconf_hostname)</w:t>
      </w:r>
    </w:p>
    <w:p w14:paraId="38C7EFC4" w14:textId="77777777" w:rsidR="00953613" w:rsidRDefault="00953613" w:rsidP="00953613">
      <w:pPr>
        <w:pStyle w:val="CMD"/>
      </w:pPr>
      <w:r>
        <w:t>print(xml.dom.minidom.parseString(netconf_reply.xml).toprettyxml())</w:t>
      </w:r>
    </w:p>
    <w:p w14:paraId="6945FF87" w14:textId="77777777" w:rsidR="00953613" w:rsidRDefault="00953613" w:rsidP="00953613">
      <w:pPr>
        <w:pStyle w:val="CMD"/>
      </w:pPr>
    </w:p>
    <w:p w14:paraId="3D68C944" w14:textId="77777777" w:rsidR="00953613" w:rsidRDefault="00953613" w:rsidP="00953613">
      <w:pPr>
        <w:pStyle w:val="CMD"/>
      </w:pPr>
      <w:r>
        <w:t>netconf_loopback = """</w:t>
      </w:r>
    </w:p>
    <w:p w14:paraId="77FE0CC4" w14:textId="77777777" w:rsidR="00953613" w:rsidRDefault="00953613" w:rsidP="00953613">
      <w:pPr>
        <w:pStyle w:val="CMD"/>
      </w:pPr>
      <w:r>
        <w:t>&lt;config&gt;</w:t>
      </w:r>
    </w:p>
    <w:p w14:paraId="683CBDF3" w14:textId="77777777" w:rsidR="00953613" w:rsidRDefault="00953613" w:rsidP="00953613">
      <w:pPr>
        <w:pStyle w:val="CMD"/>
      </w:pPr>
      <w:r>
        <w:t xml:space="preserve"> &lt;native xmlns="http://cisco.com/ns/yang/Cisco-IOS-XE-native"&gt;</w:t>
      </w:r>
    </w:p>
    <w:p w14:paraId="7D501221" w14:textId="77777777" w:rsidR="00953613" w:rsidRDefault="00953613" w:rsidP="00953613">
      <w:pPr>
        <w:pStyle w:val="CMD"/>
      </w:pPr>
      <w:r>
        <w:t xml:space="preserve">  &lt;interface&gt;</w:t>
      </w:r>
    </w:p>
    <w:p w14:paraId="03D469B0" w14:textId="77777777" w:rsidR="00953613" w:rsidRDefault="00953613" w:rsidP="00953613">
      <w:pPr>
        <w:pStyle w:val="CMD"/>
      </w:pPr>
      <w:r>
        <w:t xml:space="preserve">   &lt;Loopback&gt;</w:t>
      </w:r>
    </w:p>
    <w:p w14:paraId="06E7356B" w14:textId="77777777" w:rsidR="00953613" w:rsidRDefault="00953613" w:rsidP="00953613">
      <w:pPr>
        <w:pStyle w:val="CMD"/>
      </w:pPr>
      <w:r>
        <w:t xml:space="preserve">    &lt;name&gt;1&lt;/name&gt;</w:t>
      </w:r>
    </w:p>
    <w:p w14:paraId="6EF9115A" w14:textId="77777777" w:rsidR="00953613" w:rsidRDefault="00953613" w:rsidP="00953613">
      <w:pPr>
        <w:pStyle w:val="CMD"/>
      </w:pPr>
      <w:r>
        <w:t xml:space="preserve">    &lt;description&gt;My NETCONF loopback&lt;/description&gt;</w:t>
      </w:r>
    </w:p>
    <w:p w14:paraId="641B8E79" w14:textId="77777777" w:rsidR="00953613" w:rsidRDefault="00953613" w:rsidP="00953613">
      <w:pPr>
        <w:pStyle w:val="CMD"/>
      </w:pPr>
      <w:r>
        <w:t xml:space="preserve">    &lt;ip&gt;</w:t>
      </w:r>
    </w:p>
    <w:p w14:paraId="10359DA3" w14:textId="77777777" w:rsidR="00953613" w:rsidRDefault="00953613" w:rsidP="00953613">
      <w:pPr>
        <w:pStyle w:val="CMD"/>
      </w:pPr>
      <w:r>
        <w:t xml:space="preserve">     &lt;address&gt;</w:t>
      </w:r>
    </w:p>
    <w:p w14:paraId="73ED3C58" w14:textId="77777777" w:rsidR="00953613" w:rsidRDefault="00953613" w:rsidP="00953613">
      <w:pPr>
        <w:pStyle w:val="CMD"/>
      </w:pPr>
      <w:r>
        <w:t xml:space="preserve">      &lt;primary&gt;</w:t>
      </w:r>
    </w:p>
    <w:p w14:paraId="6F30FCC5" w14:textId="77777777" w:rsidR="00953613" w:rsidRDefault="00953613" w:rsidP="00953613">
      <w:pPr>
        <w:pStyle w:val="CMD"/>
      </w:pPr>
      <w:r>
        <w:t xml:space="preserve">       &lt;address&gt;10.1.1.1&lt;/address&gt;</w:t>
      </w:r>
    </w:p>
    <w:p w14:paraId="455DF4B2" w14:textId="77777777" w:rsidR="00953613" w:rsidRDefault="00953613" w:rsidP="00953613">
      <w:pPr>
        <w:pStyle w:val="CMD"/>
      </w:pPr>
      <w:r>
        <w:t xml:space="preserve">       &lt;mask&gt;255.255.255.0&lt;/mask&gt;</w:t>
      </w:r>
    </w:p>
    <w:p w14:paraId="4081367E" w14:textId="77777777" w:rsidR="00953613" w:rsidRDefault="00953613" w:rsidP="00953613">
      <w:pPr>
        <w:pStyle w:val="CMD"/>
      </w:pPr>
      <w:r>
        <w:t xml:space="preserve">      &lt;/primary&gt;</w:t>
      </w:r>
    </w:p>
    <w:p w14:paraId="381453D8" w14:textId="77777777" w:rsidR="00953613" w:rsidRDefault="00953613" w:rsidP="00953613">
      <w:pPr>
        <w:pStyle w:val="CMD"/>
      </w:pPr>
      <w:r>
        <w:t xml:space="preserve">     &lt;/address&gt;</w:t>
      </w:r>
    </w:p>
    <w:p w14:paraId="7EE157A9" w14:textId="77777777" w:rsidR="00953613" w:rsidRDefault="00953613" w:rsidP="00953613">
      <w:pPr>
        <w:pStyle w:val="CMD"/>
      </w:pPr>
      <w:r>
        <w:t xml:space="preserve">    &lt;/ip&gt;</w:t>
      </w:r>
    </w:p>
    <w:p w14:paraId="25ECF890" w14:textId="77777777" w:rsidR="00953613" w:rsidRDefault="00953613" w:rsidP="00953613">
      <w:pPr>
        <w:pStyle w:val="CMD"/>
      </w:pPr>
      <w:r>
        <w:t xml:space="preserve">   &lt;/Loopback&gt;</w:t>
      </w:r>
    </w:p>
    <w:p w14:paraId="0F08840F" w14:textId="77777777" w:rsidR="00953613" w:rsidRDefault="00953613" w:rsidP="00953613">
      <w:pPr>
        <w:pStyle w:val="CMD"/>
      </w:pPr>
      <w:r>
        <w:t xml:space="preserve">  &lt;/interface&gt;</w:t>
      </w:r>
    </w:p>
    <w:p w14:paraId="54BEDB76" w14:textId="77777777" w:rsidR="00953613" w:rsidRDefault="00953613" w:rsidP="00953613">
      <w:pPr>
        <w:pStyle w:val="CMD"/>
      </w:pPr>
      <w:r>
        <w:t xml:space="preserve"> &lt;/native&gt;</w:t>
      </w:r>
    </w:p>
    <w:p w14:paraId="38F6178F" w14:textId="77777777" w:rsidR="00953613" w:rsidRDefault="00953613" w:rsidP="00953613">
      <w:pPr>
        <w:pStyle w:val="CMD"/>
      </w:pPr>
      <w:r>
        <w:lastRenderedPageBreak/>
        <w:t>&lt;/config&gt;</w:t>
      </w:r>
    </w:p>
    <w:p w14:paraId="53F28CAF" w14:textId="77777777" w:rsidR="00953613" w:rsidRDefault="00953613" w:rsidP="00953613">
      <w:pPr>
        <w:pStyle w:val="CMD"/>
      </w:pPr>
      <w:r>
        <w:t>"""</w:t>
      </w:r>
    </w:p>
    <w:p w14:paraId="1B0BF735" w14:textId="77777777" w:rsidR="00953613" w:rsidRDefault="00953613" w:rsidP="00953613">
      <w:pPr>
        <w:pStyle w:val="CMD"/>
      </w:pPr>
      <w:r>
        <w:t>netconf_reply = m.edit_config(target="running", config=netconf_loopback)</w:t>
      </w:r>
    </w:p>
    <w:p w14:paraId="351779BB" w14:textId="77777777" w:rsidR="00953613" w:rsidRDefault="00953613" w:rsidP="00953613">
      <w:pPr>
        <w:pStyle w:val="CMD"/>
      </w:pPr>
      <w:r>
        <w:t>print(xml.dom.minidom.parseString(netconf_reply.xml).toprettyxml())</w:t>
      </w:r>
    </w:p>
    <w:p w14:paraId="60A5CDBA" w14:textId="77777777" w:rsidR="00953613" w:rsidRDefault="00953613" w:rsidP="00953613">
      <w:pPr>
        <w:pStyle w:val="CMD"/>
      </w:pPr>
    </w:p>
    <w:p w14:paraId="53D24DC2" w14:textId="77777777" w:rsidR="00953613" w:rsidRDefault="00953613" w:rsidP="00953613">
      <w:pPr>
        <w:pStyle w:val="CMD"/>
      </w:pPr>
      <w:r>
        <w:t>netconf_newloop = """</w:t>
      </w:r>
    </w:p>
    <w:p w14:paraId="45FDE89D" w14:textId="77777777" w:rsidR="00953613" w:rsidRDefault="00953613" w:rsidP="00953613">
      <w:pPr>
        <w:pStyle w:val="CMD"/>
      </w:pPr>
      <w:r>
        <w:t>&lt;config&gt;</w:t>
      </w:r>
    </w:p>
    <w:p w14:paraId="38D1A068" w14:textId="77777777" w:rsidR="00953613" w:rsidRDefault="00953613" w:rsidP="00953613">
      <w:pPr>
        <w:pStyle w:val="CMD"/>
      </w:pPr>
      <w:r>
        <w:t xml:space="preserve"> &lt;native xmlns="http://cisco.com/ns/yang/Cisco-IOS-XE-native"&gt;</w:t>
      </w:r>
    </w:p>
    <w:p w14:paraId="5D0399A9" w14:textId="77777777" w:rsidR="00953613" w:rsidRDefault="00953613" w:rsidP="00953613">
      <w:pPr>
        <w:pStyle w:val="CMD"/>
      </w:pPr>
      <w:r>
        <w:t xml:space="preserve">  &lt;interface&gt;</w:t>
      </w:r>
    </w:p>
    <w:p w14:paraId="6E2AC71A" w14:textId="77777777" w:rsidR="00953613" w:rsidRDefault="00953613" w:rsidP="00953613">
      <w:pPr>
        <w:pStyle w:val="CMD"/>
      </w:pPr>
      <w:r>
        <w:t xml:space="preserve">   &lt;Loopback&gt;</w:t>
      </w:r>
    </w:p>
    <w:p w14:paraId="7A25210F" w14:textId="77777777" w:rsidR="00953613" w:rsidRDefault="00953613" w:rsidP="00953613">
      <w:pPr>
        <w:pStyle w:val="CMD"/>
      </w:pPr>
      <w:r>
        <w:t xml:space="preserve">    &lt;name&gt;2&lt;/name&gt;</w:t>
      </w:r>
    </w:p>
    <w:p w14:paraId="7D723CF3" w14:textId="77777777" w:rsidR="00953613" w:rsidRDefault="00953613" w:rsidP="00953613">
      <w:pPr>
        <w:pStyle w:val="CMD"/>
      </w:pPr>
      <w:r>
        <w:t xml:space="preserve">    &lt;description&gt;My second NETCONF loopback&lt;/description&gt;</w:t>
      </w:r>
    </w:p>
    <w:p w14:paraId="229923E6" w14:textId="77777777" w:rsidR="00953613" w:rsidRDefault="00953613" w:rsidP="00953613">
      <w:pPr>
        <w:pStyle w:val="CMD"/>
      </w:pPr>
      <w:r>
        <w:t xml:space="preserve">    &lt;ip&gt;</w:t>
      </w:r>
    </w:p>
    <w:p w14:paraId="6802FE80" w14:textId="77777777" w:rsidR="00953613" w:rsidRDefault="00953613" w:rsidP="00953613">
      <w:pPr>
        <w:pStyle w:val="CMD"/>
      </w:pPr>
      <w:r>
        <w:t xml:space="preserve">     &lt;address&gt;</w:t>
      </w:r>
    </w:p>
    <w:p w14:paraId="55EA6D6F" w14:textId="77777777" w:rsidR="00953613" w:rsidRDefault="00953613" w:rsidP="00953613">
      <w:pPr>
        <w:pStyle w:val="CMD"/>
      </w:pPr>
      <w:r>
        <w:t xml:space="preserve">      &lt;primary&gt;</w:t>
      </w:r>
    </w:p>
    <w:p w14:paraId="1D751B9C" w14:textId="77777777" w:rsidR="00953613" w:rsidRDefault="00953613" w:rsidP="00953613">
      <w:pPr>
        <w:pStyle w:val="CMD"/>
      </w:pPr>
      <w:r>
        <w:t xml:space="preserve">       &lt;address&gt;10.1.1.1&lt;/address&gt;</w:t>
      </w:r>
    </w:p>
    <w:p w14:paraId="30B0F2CF" w14:textId="77777777" w:rsidR="00953613" w:rsidRDefault="00953613" w:rsidP="00953613">
      <w:pPr>
        <w:pStyle w:val="CMD"/>
      </w:pPr>
      <w:r>
        <w:t xml:space="preserve">       &lt;mask&gt;255.255.255.0&lt;/mask&gt;</w:t>
      </w:r>
    </w:p>
    <w:p w14:paraId="0F5FBF73" w14:textId="77777777" w:rsidR="00953613" w:rsidRDefault="00953613" w:rsidP="00953613">
      <w:pPr>
        <w:pStyle w:val="CMD"/>
      </w:pPr>
      <w:r>
        <w:t xml:space="preserve">      &lt;/primary&gt;</w:t>
      </w:r>
    </w:p>
    <w:p w14:paraId="674066DB" w14:textId="77777777" w:rsidR="00953613" w:rsidRDefault="00953613" w:rsidP="00953613">
      <w:pPr>
        <w:pStyle w:val="CMD"/>
      </w:pPr>
      <w:r>
        <w:t xml:space="preserve">     &lt;/address&gt;</w:t>
      </w:r>
    </w:p>
    <w:p w14:paraId="2CB6D5B9" w14:textId="77777777" w:rsidR="00953613" w:rsidRDefault="00953613" w:rsidP="00953613">
      <w:pPr>
        <w:pStyle w:val="CMD"/>
      </w:pPr>
      <w:r>
        <w:t xml:space="preserve">    &lt;/ip&gt;</w:t>
      </w:r>
    </w:p>
    <w:p w14:paraId="7D31DED7" w14:textId="77777777" w:rsidR="00953613" w:rsidRDefault="00953613" w:rsidP="00953613">
      <w:pPr>
        <w:pStyle w:val="CMD"/>
      </w:pPr>
      <w:r>
        <w:t xml:space="preserve">   &lt;/Loopback&gt;</w:t>
      </w:r>
    </w:p>
    <w:p w14:paraId="7D3EC6A1" w14:textId="77777777" w:rsidR="00953613" w:rsidRDefault="00953613" w:rsidP="00953613">
      <w:pPr>
        <w:pStyle w:val="CMD"/>
      </w:pPr>
      <w:r>
        <w:t xml:space="preserve">  &lt;/interface&gt;</w:t>
      </w:r>
    </w:p>
    <w:p w14:paraId="6C56F750" w14:textId="77777777" w:rsidR="00953613" w:rsidRDefault="00953613" w:rsidP="00953613">
      <w:pPr>
        <w:pStyle w:val="CMD"/>
      </w:pPr>
      <w:r>
        <w:t xml:space="preserve"> &lt;/native&gt;</w:t>
      </w:r>
    </w:p>
    <w:p w14:paraId="5F5A9665" w14:textId="77777777" w:rsidR="00953613" w:rsidRDefault="00953613" w:rsidP="00953613">
      <w:pPr>
        <w:pStyle w:val="CMD"/>
      </w:pPr>
      <w:r>
        <w:t>&lt;/config&gt;</w:t>
      </w:r>
    </w:p>
    <w:p w14:paraId="314894E8" w14:textId="77777777" w:rsidR="00953613" w:rsidRDefault="00953613" w:rsidP="00953613">
      <w:pPr>
        <w:pStyle w:val="CMD"/>
      </w:pPr>
      <w:r>
        <w:t>"""</w:t>
      </w:r>
    </w:p>
    <w:p w14:paraId="678973EC" w14:textId="52981C6E" w:rsidR="006755DF" w:rsidRDefault="00953613" w:rsidP="00953613">
      <w:pPr>
        <w:pStyle w:val="CMD"/>
      </w:pPr>
      <w:r>
        <w:t>netconf_reply = m.edit_config(target="running", config=netconf_newloop)</w:t>
      </w:r>
    </w:p>
    <w:p w14:paraId="30878C4B" w14:textId="510A8652" w:rsidR="00204244" w:rsidRDefault="00204244" w:rsidP="00204244">
      <w:pPr>
        <w:pStyle w:val="ConfigWindow"/>
      </w:pPr>
      <w:r>
        <w:t>End of document</w:t>
      </w:r>
    </w:p>
    <w:sectPr w:rsidR="0020424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2A7A" w14:textId="77777777" w:rsidR="006642D7" w:rsidRDefault="006642D7" w:rsidP="00710659">
      <w:pPr>
        <w:spacing w:after="0" w:line="240" w:lineRule="auto"/>
      </w:pPr>
      <w:r>
        <w:separator/>
      </w:r>
    </w:p>
    <w:p w14:paraId="199B6DAE" w14:textId="77777777" w:rsidR="006642D7" w:rsidRDefault="006642D7"/>
  </w:endnote>
  <w:endnote w:type="continuationSeparator" w:id="0">
    <w:p w14:paraId="664DFE2D" w14:textId="77777777" w:rsidR="006642D7" w:rsidRDefault="006642D7" w:rsidP="00710659">
      <w:pPr>
        <w:spacing w:after="0" w:line="240" w:lineRule="auto"/>
      </w:pPr>
      <w:r>
        <w:continuationSeparator/>
      </w:r>
    </w:p>
    <w:p w14:paraId="591D0227" w14:textId="77777777" w:rsidR="006642D7" w:rsidRDefault="006642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0C295" w14:textId="740F8F56" w:rsidR="006F176F" w:rsidRPr="00882B63" w:rsidRDefault="006F176F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C3C1A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3D518" w14:textId="2424B854" w:rsidR="006F176F" w:rsidRPr="00882B63" w:rsidRDefault="006F176F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C3C1A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FA1A6" w14:textId="77777777" w:rsidR="006642D7" w:rsidRDefault="006642D7" w:rsidP="00710659">
      <w:pPr>
        <w:spacing w:after="0" w:line="240" w:lineRule="auto"/>
      </w:pPr>
      <w:r>
        <w:separator/>
      </w:r>
    </w:p>
    <w:p w14:paraId="67B94FCB" w14:textId="77777777" w:rsidR="006642D7" w:rsidRDefault="006642D7"/>
  </w:footnote>
  <w:footnote w:type="continuationSeparator" w:id="0">
    <w:p w14:paraId="1A103FF5" w14:textId="77777777" w:rsidR="006642D7" w:rsidRDefault="006642D7" w:rsidP="00710659">
      <w:pPr>
        <w:spacing w:after="0" w:line="240" w:lineRule="auto"/>
      </w:pPr>
      <w:r>
        <w:continuationSeparator/>
      </w:r>
    </w:p>
    <w:p w14:paraId="7C724A08" w14:textId="77777777" w:rsidR="006642D7" w:rsidRDefault="006642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327E7CEC0928414FAA806066071BC63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33B94B7" w14:textId="1E30CF72" w:rsidR="006F176F" w:rsidRDefault="006F176F" w:rsidP="008402F2">
        <w:pPr>
          <w:pStyle w:val="PageHead"/>
        </w:pPr>
        <w:r>
          <w:t>Lab - Use NETCONF to Access an IOS XE Device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E9503" w14:textId="77777777" w:rsidR="006F176F" w:rsidRDefault="006F176F" w:rsidP="006C3FCF">
    <w:pPr>
      <w:ind w:left="-288"/>
    </w:pPr>
    <w:r>
      <w:rPr>
        <w:noProof/>
      </w:rPr>
      <w:drawing>
        <wp:inline distT="0" distB="0" distL="0" distR="0" wp14:anchorId="607E1777" wp14:editId="60572C2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1830E33"/>
    <w:multiLevelType w:val="multilevel"/>
    <w:tmpl w:val="CB9CD6A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4"/>
  </w:num>
  <w:num w:numId="16">
    <w:abstractNumId w:val="4"/>
  </w:num>
  <w:num w:numId="17">
    <w:abstractNumId w:val="4"/>
  </w:num>
  <w:num w:numId="18">
    <w:abstractNumId w:val="7"/>
  </w:num>
  <w:num w:numId="19">
    <w:abstractNumId w:val="7"/>
  </w:num>
  <w:num w:numId="20">
    <w:abstractNumId w:val="7"/>
  </w:num>
  <w:num w:numId="2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3">
    <w:abstractNumId w:val="8"/>
  </w:num>
  <w:num w:numId="24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D5"/>
    <w:rsid w:val="000005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0E9"/>
    <w:rsid w:val="000332D5"/>
    <w:rsid w:val="00041AF6"/>
    <w:rsid w:val="00044E01"/>
    <w:rsid w:val="00044E62"/>
    <w:rsid w:val="00044F9E"/>
    <w:rsid w:val="00047FEA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5E6"/>
    <w:rsid w:val="00075EA9"/>
    <w:rsid w:val="000769CF"/>
    <w:rsid w:val="00080AD8"/>
    <w:rsid w:val="000815D8"/>
    <w:rsid w:val="000831A5"/>
    <w:rsid w:val="0008324E"/>
    <w:rsid w:val="00084C99"/>
    <w:rsid w:val="00085CC6"/>
    <w:rsid w:val="00090C07"/>
    <w:rsid w:val="0009128E"/>
    <w:rsid w:val="0009147A"/>
    <w:rsid w:val="00091E8D"/>
    <w:rsid w:val="0009378D"/>
    <w:rsid w:val="00097163"/>
    <w:rsid w:val="000A22B0"/>
    <w:rsid w:val="000A22C8"/>
    <w:rsid w:val="000A38D8"/>
    <w:rsid w:val="000B0CE9"/>
    <w:rsid w:val="000B19E3"/>
    <w:rsid w:val="000B2344"/>
    <w:rsid w:val="000B7DE5"/>
    <w:rsid w:val="000C2118"/>
    <w:rsid w:val="000C2327"/>
    <w:rsid w:val="000C333E"/>
    <w:rsid w:val="000C3DA9"/>
    <w:rsid w:val="000C5EF2"/>
    <w:rsid w:val="000C6425"/>
    <w:rsid w:val="000C6E6E"/>
    <w:rsid w:val="000C7B7D"/>
    <w:rsid w:val="000D55B4"/>
    <w:rsid w:val="000E65F0"/>
    <w:rsid w:val="000F0188"/>
    <w:rsid w:val="000F072C"/>
    <w:rsid w:val="000F2074"/>
    <w:rsid w:val="000F31D7"/>
    <w:rsid w:val="000F6743"/>
    <w:rsid w:val="000F7560"/>
    <w:rsid w:val="001006C2"/>
    <w:rsid w:val="00101BE8"/>
    <w:rsid w:val="00102C61"/>
    <w:rsid w:val="00103401"/>
    <w:rsid w:val="00103A44"/>
    <w:rsid w:val="00103D36"/>
    <w:rsid w:val="0010436E"/>
    <w:rsid w:val="001067F1"/>
    <w:rsid w:val="00107A40"/>
    <w:rsid w:val="00107B2B"/>
    <w:rsid w:val="00107E0C"/>
    <w:rsid w:val="00112AC5"/>
    <w:rsid w:val="001133DD"/>
    <w:rsid w:val="001136FE"/>
    <w:rsid w:val="00117142"/>
    <w:rsid w:val="00120CBE"/>
    <w:rsid w:val="00121044"/>
    <w:rsid w:val="00121BAE"/>
    <w:rsid w:val="00125806"/>
    <w:rsid w:val="001261C4"/>
    <w:rsid w:val="00130A20"/>
    <w:rsid w:val="001314FB"/>
    <w:rsid w:val="001366EC"/>
    <w:rsid w:val="00140ADD"/>
    <w:rsid w:val="0014219C"/>
    <w:rsid w:val="001425ED"/>
    <w:rsid w:val="00143450"/>
    <w:rsid w:val="00144997"/>
    <w:rsid w:val="001449A3"/>
    <w:rsid w:val="001523C0"/>
    <w:rsid w:val="001535FE"/>
    <w:rsid w:val="00154A62"/>
    <w:rsid w:val="00154E3A"/>
    <w:rsid w:val="00155352"/>
    <w:rsid w:val="00157902"/>
    <w:rsid w:val="00162105"/>
    <w:rsid w:val="00162307"/>
    <w:rsid w:val="00162EEA"/>
    <w:rsid w:val="00163164"/>
    <w:rsid w:val="00166253"/>
    <w:rsid w:val="00167697"/>
    <w:rsid w:val="001704B7"/>
    <w:rsid w:val="001708A6"/>
    <w:rsid w:val="001710C0"/>
    <w:rsid w:val="00172AFB"/>
    <w:rsid w:val="00175062"/>
    <w:rsid w:val="001753A7"/>
    <w:rsid w:val="001772B8"/>
    <w:rsid w:val="00180FBF"/>
    <w:rsid w:val="001813C3"/>
    <w:rsid w:val="00182CF4"/>
    <w:rsid w:val="00182F53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C5F"/>
    <w:rsid w:val="001A67A4"/>
    <w:rsid w:val="001A69AC"/>
    <w:rsid w:val="001B1DDA"/>
    <w:rsid w:val="001B2956"/>
    <w:rsid w:val="001B4D8B"/>
    <w:rsid w:val="001B67D8"/>
    <w:rsid w:val="001B6F95"/>
    <w:rsid w:val="001B7E6E"/>
    <w:rsid w:val="001C05A1"/>
    <w:rsid w:val="001C1D9E"/>
    <w:rsid w:val="001C44AB"/>
    <w:rsid w:val="001C5139"/>
    <w:rsid w:val="001C5998"/>
    <w:rsid w:val="001C5AC9"/>
    <w:rsid w:val="001C7C3B"/>
    <w:rsid w:val="001D30AE"/>
    <w:rsid w:val="001D5B6F"/>
    <w:rsid w:val="001E0AB8"/>
    <w:rsid w:val="001E38E0"/>
    <w:rsid w:val="001E4804"/>
    <w:rsid w:val="001E4E72"/>
    <w:rsid w:val="001E62B3"/>
    <w:rsid w:val="001E6424"/>
    <w:rsid w:val="001E6657"/>
    <w:rsid w:val="001E7C2F"/>
    <w:rsid w:val="001F0171"/>
    <w:rsid w:val="001F0D77"/>
    <w:rsid w:val="001F14B7"/>
    <w:rsid w:val="001F3CA4"/>
    <w:rsid w:val="001F565D"/>
    <w:rsid w:val="001F643A"/>
    <w:rsid w:val="001F7DD8"/>
    <w:rsid w:val="00200641"/>
    <w:rsid w:val="0020088E"/>
    <w:rsid w:val="00201928"/>
    <w:rsid w:val="002035B4"/>
    <w:rsid w:val="00203E26"/>
    <w:rsid w:val="00204244"/>
    <w:rsid w:val="0020449C"/>
    <w:rsid w:val="0020545D"/>
    <w:rsid w:val="002113B8"/>
    <w:rsid w:val="00213DA0"/>
    <w:rsid w:val="00215665"/>
    <w:rsid w:val="00216240"/>
    <w:rsid w:val="002163BB"/>
    <w:rsid w:val="00216BCD"/>
    <w:rsid w:val="0021792C"/>
    <w:rsid w:val="00220909"/>
    <w:rsid w:val="002240AB"/>
    <w:rsid w:val="00224635"/>
    <w:rsid w:val="00225E37"/>
    <w:rsid w:val="00231DCA"/>
    <w:rsid w:val="002323A1"/>
    <w:rsid w:val="00235792"/>
    <w:rsid w:val="00242E3A"/>
    <w:rsid w:val="00243FA5"/>
    <w:rsid w:val="00246492"/>
    <w:rsid w:val="0024699D"/>
    <w:rsid w:val="002506CF"/>
    <w:rsid w:val="0025107F"/>
    <w:rsid w:val="00251A96"/>
    <w:rsid w:val="00260CD4"/>
    <w:rsid w:val="002639D8"/>
    <w:rsid w:val="00265F77"/>
    <w:rsid w:val="00266C83"/>
    <w:rsid w:val="00270FCC"/>
    <w:rsid w:val="002743CB"/>
    <w:rsid w:val="002768DC"/>
    <w:rsid w:val="0029049B"/>
    <w:rsid w:val="00293F1F"/>
    <w:rsid w:val="00294C8F"/>
    <w:rsid w:val="002A0B2E"/>
    <w:rsid w:val="002A0DC1"/>
    <w:rsid w:val="002A12E6"/>
    <w:rsid w:val="002A36C2"/>
    <w:rsid w:val="002A6C56"/>
    <w:rsid w:val="002B02B6"/>
    <w:rsid w:val="002B4113"/>
    <w:rsid w:val="002C04C4"/>
    <w:rsid w:val="002C090C"/>
    <w:rsid w:val="002C1243"/>
    <w:rsid w:val="002C17B4"/>
    <w:rsid w:val="002C1815"/>
    <w:rsid w:val="002C3C1A"/>
    <w:rsid w:val="002C475E"/>
    <w:rsid w:val="002C6AD6"/>
    <w:rsid w:val="002D4C56"/>
    <w:rsid w:val="002D6C2A"/>
    <w:rsid w:val="002D7A86"/>
    <w:rsid w:val="002F45FF"/>
    <w:rsid w:val="002F66D3"/>
    <w:rsid w:val="002F6D17"/>
    <w:rsid w:val="00301F22"/>
    <w:rsid w:val="00302887"/>
    <w:rsid w:val="003044AF"/>
    <w:rsid w:val="003056EB"/>
    <w:rsid w:val="003071FF"/>
    <w:rsid w:val="00310652"/>
    <w:rsid w:val="00311065"/>
    <w:rsid w:val="003119A2"/>
    <w:rsid w:val="0031371D"/>
    <w:rsid w:val="003143ED"/>
    <w:rsid w:val="0031789F"/>
    <w:rsid w:val="00320788"/>
    <w:rsid w:val="003233A3"/>
    <w:rsid w:val="00331E55"/>
    <w:rsid w:val="00334C33"/>
    <w:rsid w:val="003353D7"/>
    <w:rsid w:val="0033702B"/>
    <w:rsid w:val="0034218C"/>
    <w:rsid w:val="0034455D"/>
    <w:rsid w:val="0034604B"/>
    <w:rsid w:val="003461A1"/>
    <w:rsid w:val="003469AB"/>
    <w:rsid w:val="00346D17"/>
    <w:rsid w:val="00347972"/>
    <w:rsid w:val="003523FA"/>
    <w:rsid w:val="003544D5"/>
    <w:rsid w:val="0035469B"/>
    <w:rsid w:val="003559CC"/>
    <w:rsid w:val="00355D4B"/>
    <w:rsid w:val="003569D7"/>
    <w:rsid w:val="003608AC"/>
    <w:rsid w:val="00363A23"/>
    <w:rsid w:val="0036440C"/>
    <w:rsid w:val="00364462"/>
    <w:rsid w:val="0036465A"/>
    <w:rsid w:val="00386538"/>
    <w:rsid w:val="00390C38"/>
    <w:rsid w:val="00392748"/>
    <w:rsid w:val="00392C65"/>
    <w:rsid w:val="00392ED5"/>
    <w:rsid w:val="003943FC"/>
    <w:rsid w:val="003A06D3"/>
    <w:rsid w:val="003A13EF"/>
    <w:rsid w:val="003A19DC"/>
    <w:rsid w:val="003A1B45"/>
    <w:rsid w:val="003A220C"/>
    <w:rsid w:val="003A60C0"/>
    <w:rsid w:val="003B008F"/>
    <w:rsid w:val="003B256A"/>
    <w:rsid w:val="003B46FC"/>
    <w:rsid w:val="003B5767"/>
    <w:rsid w:val="003B63A7"/>
    <w:rsid w:val="003B7605"/>
    <w:rsid w:val="003C08AA"/>
    <w:rsid w:val="003C2A7B"/>
    <w:rsid w:val="003C366D"/>
    <w:rsid w:val="003C49EF"/>
    <w:rsid w:val="003C6BCA"/>
    <w:rsid w:val="003C7902"/>
    <w:rsid w:val="003C799C"/>
    <w:rsid w:val="003D0BFF"/>
    <w:rsid w:val="003D1070"/>
    <w:rsid w:val="003D6EF1"/>
    <w:rsid w:val="003E120F"/>
    <w:rsid w:val="003E5BE5"/>
    <w:rsid w:val="003F18D1"/>
    <w:rsid w:val="003F20EC"/>
    <w:rsid w:val="003F287C"/>
    <w:rsid w:val="003F4F0E"/>
    <w:rsid w:val="003F6096"/>
    <w:rsid w:val="003F6E06"/>
    <w:rsid w:val="003F76AF"/>
    <w:rsid w:val="004011FD"/>
    <w:rsid w:val="00403C7A"/>
    <w:rsid w:val="004057A6"/>
    <w:rsid w:val="00406554"/>
    <w:rsid w:val="00406DB5"/>
    <w:rsid w:val="00407755"/>
    <w:rsid w:val="0041293B"/>
    <w:rsid w:val="004131B0"/>
    <w:rsid w:val="004156C4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6E3C"/>
    <w:rsid w:val="0045724D"/>
    <w:rsid w:val="00457934"/>
    <w:rsid w:val="00462B9F"/>
    <w:rsid w:val="004659EE"/>
    <w:rsid w:val="00473E34"/>
    <w:rsid w:val="0047600A"/>
    <w:rsid w:val="00476BA9"/>
    <w:rsid w:val="00481650"/>
    <w:rsid w:val="00490807"/>
    <w:rsid w:val="004936C2"/>
    <w:rsid w:val="0049379C"/>
    <w:rsid w:val="004A1CA0"/>
    <w:rsid w:val="004A22E9"/>
    <w:rsid w:val="004A26B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B30"/>
    <w:rsid w:val="004F0662"/>
    <w:rsid w:val="004F09D8"/>
    <w:rsid w:val="004F344A"/>
    <w:rsid w:val="004F4EC3"/>
    <w:rsid w:val="004F6EFB"/>
    <w:rsid w:val="00503F23"/>
    <w:rsid w:val="00504ED4"/>
    <w:rsid w:val="00506801"/>
    <w:rsid w:val="00510639"/>
    <w:rsid w:val="00511791"/>
    <w:rsid w:val="005139BE"/>
    <w:rsid w:val="005140A7"/>
    <w:rsid w:val="00514EFF"/>
    <w:rsid w:val="00516142"/>
    <w:rsid w:val="0051681C"/>
    <w:rsid w:val="00517083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58BC"/>
    <w:rsid w:val="005700D5"/>
    <w:rsid w:val="00570A65"/>
    <w:rsid w:val="005762B1"/>
    <w:rsid w:val="005768C0"/>
    <w:rsid w:val="00580456"/>
    <w:rsid w:val="00580E73"/>
    <w:rsid w:val="00586FCC"/>
    <w:rsid w:val="00592329"/>
    <w:rsid w:val="00593386"/>
    <w:rsid w:val="00596998"/>
    <w:rsid w:val="00596B7A"/>
    <w:rsid w:val="0059790F"/>
    <w:rsid w:val="005A2C1C"/>
    <w:rsid w:val="005A6E62"/>
    <w:rsid w:val="005B00CE"/>
    <w:rsid w:val="005B0310"/>
    <w:rsid w:val="005B2FB3"/>
    <w:rsid w:val="005B6F63"/>
    <w:rsid w:val="005C4B99"/>
    <w:rsid w:val="005C6DE5"/>
    <w:rsid w:val="005D0803"/>
    <w:rsid w:val="005D2B29"/>
    <w:rsid w:val="005D354A"/>
    <w:rsid w:val="005D3E53"/>
    <w:rsid w:val="005D506C"/>
    <w:rsid w:val="005E221D"/>
    <w:rsid w:val="005E23BF"/>
    <w:rsid w:val="005E3235"/>
    <w:rsid w:val="005E37B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31A"/>
    <w:rsid w:val="00610BB7"/>
    <w:rsid w:val="006131CE"/>
    <w:rsid w:val="0061336B"/>
    <w:rsid w:val="00617D6E"/>
    <w:rsid w:val="00620ED5"/>
    <w:rsid w:val="00622D61"/>
    <w:rsid w:val="00624198"/>
    <w:rsid w:val="00634411"/>
    <w:rsid w:val="00634CA3"/>
    <w:rsid w:val="00636C28"/>
    <w:rsid w:val="006428E5"/>
    <w:rsid w:val="00644958"/>
    <w:rsid w:val="006513FB"/>
    <w:rsid w:val="00653F63"/>
    <w:rsid w:val="00656E2A"/>
    <w:rsid w:val="00656EEF"/>
    <w:rsid w:val="006576AF"/>
    <w:rsid w:val="0066287C"/>
    <w:rsid w:val="006642D7"/>
    <w:rsid w:val="00672919"/>
    <w:rsid w:val="006755DF"/>
    <w:rsid w:val="00675B90"/>
    <w:rsid w:val="00676957"/>
    <w:rsid w:val="00677544"/>
    <w:rsid w:val="006802BA"/>
    <w:rsid w:val="00680360"/>
    <w:rsid w:val="00681687"/>
    <w:rsid w:val="006855EF"/>
    <w:rsid w:val="00686295"/>
    <w:rsid w:val="00686587"/>
    <w:rsid w:val="006904CF"/>
    <w:rsid w:val="0069480B"/>
    <w:rsid w:val="00695EE2"/>
    <w:rsid w:val="0069660B"/>
    <w:rsid w:val="006A1B33"/>
    <w:rsid w:val="006A20FE"/>
    <w:rsid w:val="006A48F1"/>
    <w:rsid w:val="006A5296"/>
    <w:rsid w:val="006A71A3"/>
    <w:rsid w:val="006B03F2"/>
    <w:rsid w:val="006B0BF4"/>
    <w:rsid w:val="006B14C1"/>
    <w:rsid w:val="006B1639"/>
    <w:rsid w:val="006B2B8E"/>
    <w:rsid w:val="006B3044"/>
    <w:rsid w:val="006B5CA7"/>
    <w:rsid w:val="006B5E89"/>
    <w:rsid w:val="006C19B2"/>
    <w:rsid w:val="006C21D3"/>
    <w:rsid w:val="006C30A0"/>
    <w:rsid w:val="006C35FF"/>
    <w:rsid w:val="006C3FCF"/>
    <w:rsid w:val="006C57F2"/>
    <w:rsid w:val="006C5949"/>
    <w:rsid w:val="006C6832"/>
    <w:rsid w:val="006C790F"/>
    <w:rsid w:val="006D1370"/>
    <w:rsid w:val="006D2C28"/>
    <w:rsid w:val="006D3FC1"/>
    <w:rsid w:val="006D7590"/>
    <w:rsid w:val="006E14F7"/>
    <w:rsid w:val="006E372B"/>
    <w:rsid w:val="006E5FE9"/>
    <w:rsid w:val="006E6581"/>
    <w:rsid w:val="006E71DF"/>
    <w:rsid w:val="006F1616"/>
    <w:rsid w:val="006F176F"/>
    <w:rsid w:val="006F1CC4"/>
    <w:rsid w:val="006F2A86"/>
    <w:rsid w:val="006F3163"/>
    <w:rsid w:val="00705FEC"/>
    <w:rsid w:val="00710659"/>
    <w:rsid w:val="0071147A"/>
    <w:rsid w:val="0071185D"/>
    <w:rsid w:val="00720E4E"/>
    <w:rsid w:val="00721E01"/>
    <w:rsid w:val="007222AD"/>
    <w:rsid w:val="007267CF"/>
    <w:rsid w:val="00731F3F"/>
    <w:rsid w:val="00733BAB"/>
    <w:rsid w:val="0073456E"/>
    <w:rsid w:val="0073604C"/>
    <w:rsid w:val="00740927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56A"/>
    <w:rsid w:val="0077125A"/>
    <w:rsid w:val="00772B0F"/>
    <w:rsid w:val="0078405B"/>
    <w:rsid w:val="007849CC"/>
    <w:rsid w:val="00786F58"/>
    <w:rsid w:val="00787CC1"/>
    <w:rsid w:val="00792F4E"/>
    <w:rsid w:val="0079398D"/>
    <w:rsid w:val="00796C25"/>
    <w:rsid w:val="007A21A9"/>
    <w:rsid w:val="007A287C"/>
    <w:rsid w:val="007A3B2A"/>
    <w:rsid w:val="007A71B2"/>
    <w:rsid w:val="007B0A9E"/>
    <w:rsid w:val="007B0C9D"/>
    <w:rsid w:val="007B16B6"/>
    <w:rsid w:val="007B5522"/>
    <w:rsid w:val="007C0947"/>
    <w:rsid w:val="007C0EE0"/>
    <w:rsid w:val="007C1B71"/>
    <w:rsid w:val="007C1C00"/>
    <w:rsid w:val="007C2FBB"/>
    <w:rsid w:val="007C7164"/>
    <w:rsid w:val="007C7413"/>
    <w:rsid w:val="007D1984"/>
    <w:rsid w:val="007D2AFE"/>
    <w:rsid w:val="007D496F"/>
    <w:rsid w:val="007D4DB2"/>
    <w:rsid w:val="007E3264"/>
    <w:rsid w:val="007E34AC"/>
    <w:rsid w:val="007E3FEA"/>
    <w:rsid w:val="007E6402"/>
    <w:rsid w:val="007E6DFD"/>
    <w:rsid w:val="007F0897"/>
    <w:rsid w:val="007F0A0B"/>
    <w:rsid w:val="007F3A60"/>
    <w:rsid w:val="007F3D0B"/>
    <w:rsid w:val="007F7C94"/>
    <w:rsid w:val="00802FFA"/>
    <w:rsid w:val="00810E4B"/>
    <w:rsid w:val="00814BAA"/>
    <w:rsid w:val="00816F0C"/>
    <w:rsid w:val="008203AD"/>
    <w:rsid w:val="0082186D"/>
    <w:rsid w:val="0082211C"/>
    <w:rsid w:val="00824295"/>
    <w:rsid w:val="00826D28"/>
    <w:rsid w:val="00827A65"/>
    <w:rsid w:val="00830473"/>
    <w:rsid w:val="008313F3"/>
    <w:rsid w:val="00837A75"/>
    <w:rsid w:val="008402F2"/>
    <w:rsid w:val="00840469"/>
    <w:rsid w:val="008405BB"/>
    <w:rsid w:val="0084564F"/>
    <w:rsid w:val="00846494"/>
    <w:rsid w:val="0084695E"/>
    <w:rsid w:val="00847B20"/>
    <w:rsid w:val="008509D3"/>
    <w:rsid w:val="00851846"/>
    <w:rsid w:val="00853418"/>
    <w:rsid w:val="00854172"/>
    <w:rsid w:val="00856EBD"/>
    <w:rsid w:val="00857CF6"/>
    <w:rsid w:val="008610ED"/>
    <w:rsid w:val="00861C6A"/>
    <w:rsid w:val="00865199"/>
    <w:rsid w:val="00867EAF"/>
    <w:rsid w:val="00870763"/>
    <w:rsid w:val="008713EA"/>
    <w:rsid w:val="008738F0"/>
    <w:rsid w:val="00873C6B"/>
    <w:rsid w:val="00876444"/>
    <w:rsid w:val="00881D68"/>
    <w:rsid w:val="00881E88"/>
    <w:rsid w:val="00882B63"/>
    <w:rsid w:val="00883500"/>
    <w:rsid w:val="0088426A"/>
    <w:rsid w:val="008852BA"/>
    <w:rsid w:val="00890108"/>
    <w:rsid w:val="00890162"/>
    <w:rsid w:val="00893877"/>
    <w:rsid w:val="0089532C"/>
    <w:rsid w:val="00896165"/>
    <w:rsid w:val="00896681"/>
    <w:rsid w:val="008A1CED"/>
    <w:rsid w:val="008A2749"/>
    <w:rsid w:val="008A3A90"/>
    <w:rsid w:val="008B06D4"/>
    <w:rsid w:val="008B1335"/>
    <w:rsid w:val="008B4813"/>
    <w:rsid w:val="008B4F20"/>
    <w:rsid w:val="008B68E7"/>
    <w:rsid w:val="008B7FFD"/>
    <w:rsid w:val="008C286A"/>
    <w:rsid w:val="008C2920"/>
    <w:rsid w:val="008C4114"/>
    <w:rsid w:val="008C4307"/>
    <w:rsid w:val="008C4920"/>
    <w:rsid w:val="008C7878"/>
    <w:rsid w:val="008D23DF"/>
    <w:rsid w:val="008D73BF"/>
    <w:rsid w:val="008D7F09"/>
    <w:rsid w:val="008E00D5"/>
    <w:rsid w:val="008E28F1"/>
    <w:rsid w:val="008E5B64"/>
    <w:rsid w:val="008E6D0E"/>
    <w:rsid w:val="008E7DAA"/>
    <w:rsid w:val="008F0094"/>
    <w:rsid w:val="008F03EF"/>
    <w:rsid w:val="008F1890"/>
    <w:rsid w:val="008F340F"/>
    <w:rsid w:val="00903523"/>
    <w:rsid w:val="00906281"/>
    <w:rsid w:val="0090659A"/>
    <w:rsid w:val="00911080"/>
    <w:rsid w:val="00912500"/>
    <w:rsid w:val="0091350B"/>
    <w:rsid w:val="00915986"/>
    <w:rsid w:val="009175C4"/>
    <w:rsid w:val="00917624"/>
    <w:rsid w:val="00917C2A"/>
    <w:rsid w:val="00920A8E"/>
    <w:rsid w:val="00926CB2"/>
    <w:rsid w:val="00927032"/>
    <w:rsid w:val="00930386"/>
    <w:rsid w:val="009309F5"/>
    <w:rsid w:val="00933237"/>
    <w:rsid w:val="00933F28"/>
    <w:rsid w:val="009400C3"/>
    <w:rsid w:val="00942299"/>
    <w:rsid w:val="009453F7"/>
    <w:rsid w:val="009476C0"/>
    <w:rsid w:val="00951BBA"/>
    <w:rsid w:val="00953613"/>
    <w:rsid w:val="00953B06"/>
    <w:rsid w:val="00954F09"/>
    <w:rsid w:val="00955CBE"/>
    <w:rsid w:val="00963E34"/>
    <w:rsid w:val="00964DFA"/>
    <w:rsid w:val="00970A69"/>
    <w:rsid w:val="0098155C"/>
    <w:rsid w:val="00981CCA"/>
    <w:rsid w:val="00983B77"/>
    <w:rsid w:val="00991B62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12F2"/>
    <w:rsid w:val="009C3182"/>
    <w:rsid w:val="009C5CAD"/>
    <w:rsid w:val="009D0232"/>
    <w:rsid w:val="009D0F84"/>
    <w:rsid w:val="009D2C27"/>
    <w:rsid w:val="009D503E"/>
    <w:rsid w:val="009D7023"/>
    <w:rsid w:val="009E2309"/>
    <w:rsid w:val="009E364B"/>
    <w:rsid w:val="009E42B9"/>
    <w:rsid w:val="009E4A64"/>
    <w:rsid w:val="009E4E17"/>
    <w:rsid w:val="009E54B9"/>
    <w:rsid w:val="009E6676"/>
    <w:rsid w:val="009E6D89"/>
    <w:rsid w:val="009F2373"/>
    <w:rsid w:val="009F4C2E"/>
    <w:rsid w:val="00A014A3"/>
    <w:rsid w:val="00A027CC"/>
    <w:rsid w:val="00A0412D"/>
    <w:rsid w:val="00A10A87"/>
    <w:rsid w:val="00A15DF0"/>
    <w:rsid w:val="00A21211"/>
    <w:rsid w:val="00A30F8A"/>
    <w:rsid w:val="00A32242"/>
    <w:rsid w:val="00A33890"/>
    <w:rsid w:val="00A34E7F"/>
    <w:rsid w:val="00A40CA6"/>
    <w:rsid w:val="00A46F0A"/>
    <w:rsid w:val="00A46F25"/>
    <w:rsid w:val="00A47CC2"/>
    <w:rsid w:val="00A502BA"/>
    <w:rsid w:val="00A53B0B"/>
    <w:rsid w:val="00A54690"/>
    <w:rsid w:val="00A57454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71"/>
    <w:rsid w:val="00A82658"/>
    <w:rsid w:val="00A83374"/>
    <w:rsid w:val="00A908D5"/>
    <w:rsid w:val="00A95222"/>
    <w:rsid w:val="00A96172"/>
    <w:rsid w:val="00A96D52"/>
    <w:rsid w:val="00A97193"/>
    <w:rsid w:val="00A97C5F"/>
    <w:rsid w:val="00AA02F9"/>
    <w:rsid w:val="00AA7EA2"/>
    <w:rsid w:val="00AB0D6A"/>
    <w:rsid w:val="00AB43B3"/>
    <w:rsid w:val="00AB49B9"/>
    <w:rsid w:val="00AB501D"/>
    <w:rsid w:val="00AB758A"/>
    <w:rsid w:val="00AB7D97"/>
    <w:rsid w:val="00AC01C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E6A1B"/>
    <w:rsid w:val="00AF7319"/>
    <w:rsid w:val="00AF7ACC"/>
    <w:rsid w:val="00B00914"/>
    <w:rsid w:val="00B01F01"/>
    <w:rsid w:val="00B02A8E"/>
    <w:rsid w:val="00B052EE"/>
    <w:rsid w:val="00B1081F"/>
    <w:rsid w:val="00B2496B"/>
    <w:rsid w:val="00B27499"/>
    <w:rsid w:val="00B2784E"/>
    <w:rsid w:val="00B3010D"/>
    <w:rsid w:val="00B35151"/>
    <w:rsid w:val="00B37174"/>
    <w:rsid w:val="00B372DE"/>
    <w:rsid w:val="00B433F2"/>
    <w:rsid w:val="00B43642"/>
    <w:rsid w:val="00B458E8"/>
    <w:rsid w:val="00B47940"/>
    <w:rsid w:val="00B508D4"/>
    <w:rsid w:val="00B512D4"/>
    <w:rsid w:val="00B5397B"/>
    <w:rsid w:val="00B53EE9"/>
    <w:rsid w:val="00B6183E"/>
    <w:rsid w:val="00B619EA"/>
    <w:rsid w:val="00B61B0F"/>
    <w:rsid w:val="00B62809"/>
    <w:rsid w:val="00B63ED3"/>
    <w:rsid w:val="00B67F68"/>
    <w:rsid w:val="00B72F2A"/>
    <w:rsid w:val="00B73BF3"/>
    <w:rsid w:val="00B74716"/>
    <w:rsid w:val="00B74BF9"/>
    <w:rsid w:val="00B7675A"/>
    <w:rsid w:val="00B81898"/>
    <w:rsid w:val="00B82DED"/>
    <w:rsid w:val="00B844FE"/>
    <w:rsid w:val="00B8606B"/>
    <w:rsid w:val="00B87041"/>
    <w:rsid w:val="00B878E7"/>
    <w:rsid w:val="00B879CC"/>
    <w:rsid w:val="00B900D0"/>
    <w:rsid w:val="00B93856"/>
    <w:rsid w:val="00B94810"/>
    <w:rsid w:val="00B96FAF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469"/>
    <w:rsid w:val="00BE56B3"/>
    <w:rsid w:val="00BE676D"/>
    <w:rsid w:val="00BF04E8"/>
    <w:rsid w:val="00BF0C6C"/>
    <w:rsid w:val="00BF16BF"/>
    <w:rsid w:val="00BF2A64"/>
    <w:rsid w:val="00BF473E"/>
    <w:rsid w:val="00BF4D1F"/>
    <w:rsid w:val="00BF76BE"/>
    <w:rsid w:val="00C02A73"/>
    <w:rsid w:val="00C05F25"/>
    <w:rsid w:val="00C063D2"/>
    <w:rsid w:val="00C07FD9"/>
    <w:rsid w:val="00C10955"/>
    <w:rsid w:val="00C11C4D"/>
    <w:rsid w:val="00C12136"/>
    <w:rsid w:val="00C162C0"/>
    <w:rsid w:val="00C1712C"/>
    <w:rsid w:val="00C20634"/>
    <w:rsid w:val="00C212E0"/>
    <w:rsid w:val="00C23E16"/>
    <w:rsid w:val="00C27B43"/>
    <w:rsid w:val="00C27E37"/>
    <w:rsid w:val="00C32713"/>
    <w:rsid w:val="00C351B8"/>
    <w:rsid w:val="00C40FB9"/>
    <w:rsid w:val="00C410D9"/>
    <w:rsid w:val="00C44DB7"/>
    <w:rsid w:val="00C4510A"/>
    <w:rsid w:val="00C47F2E"/>
    <w:rsid w:val="00C52BA6"/>
    <w:rsid w:val="00C57A1A"/>
    <w:rsid w:val="00C609E1"/>
    <w:rsid w:val="00C60BBD"/>
    <w:rsid w:val="00C6258F"/>
    <w:rsid w:val="00C62C41"/>
    <w:rsid w:val="00C63DF6"/>
    <w:rsid w:val="00C63E58"/>
    <w:rsid w:val="00C647FC"/>
    <w:rsid w:val="00C6495E"/>
    <w:rsid w:val="00C665A2"/>
    <w:rsid w:val="00C670EE"/>
    <w:rsid w:val="00C67E3B"/>
    <w:rsid w:val="00C71F4C"/>
    <w:rsid w:val="00C73E03"/>
    <w:rsid w:val="00C77B29"/>
    <w:rsid w:val="00C8431B"/>
    <w:rsid w:val="00C87039"/>
    <w:rsid w:val="00C8718B"/>
    <w:rsid w:val="00C872E4"/>
    <w:rsid w:val="00C878D9"/>
    <w:rsid w:val="00C90311"/>
    <w:rsid w:val="00C91C26"/>
    <w:rsid w:val="00CA2BB2"/>
    <w:rsid w:val="00CA53AF"/>
    <w:rsid w:val="00CA7115"/>
    <w:rsid w:val="00CA73D5"/>
    <w:rsid w:val="00CA7982"/>
    <w:rsid w:val="00CB044D"/>
    <w:rsid w:val="00CB2FC9"/>
    <w:rsid w:val="00CB5068"/>
    <w:rsid w:val="00CB7D2B"/>
    <w:rsid w:val="00CC1C87"/>
    <w:rsid w:val="00CC3000"/>
    <w:rsid w:val="00CC3388"/>
    <w:rsid w:val="00CC3425"/>
    <w:rsid w:val="00CC4859"/>
    <w:rsid w:val="00CC7A35"/>
    <w:rsid w:val="00CD036D"/>
    <w:rsid w:val="00CD072A"/>
    <w:rsid w:val="00CD1070"/>
    <w:rsid w:val="00CD40B1"/>
    <w:rsid w:val="00CD479A"/>
    <w:rsid w:val="00CD51E0"/>
    <w:rsid w:val="00CD692A"/>
    <w:rsid w:val="00CD7F73"/>
    <w:rsid w:val="00CE1EEB"/>
    <w:rsid w:val="00CE26C5"/>
    <w:rsid w:val="00CE36AF"/>
    <w:rsid w:val="00CE47F3"/>
    <w:rsid w:val="00CE54DD"/>
    <w:rsid w:val="00CE6D94"/>
    <w:rsid w:val="00CE7950"/>
    <w:rsid w:val="00CF0B76"/>
    <w:rsid w:val="00CF0DA5"/>
    <w:rsid w:val="00CF26E3"/>
    <w:rsid w:val="00CF3366"/>
    <w:rsid w:val="00CF5D31"/>
    <w:rsid w:val="00CF5F3B"/>
    <w:rsid w:val="00CF7733"/>
    <w:rsid w:val="00CF791A"/>
    <w:rsid w:val="00D00513"/>
    <w:rsid w:val="00D00D7D"/>
    <w:rsid w:val="00D030AE"/>
    <w:rsid w:val="00D04606"/>
    <w:rsid w:val="00D0632C"/>
    <w:rsid w:val="00D139C8"/>
    <w:rsid w:val="00D17F81"/>
    <w:rsid w:val="00D21879"/>
    <w:rsid w:val="00D2758C"/>
    <w:rsid w:val="00D275CA"/>
    <w:rsid w:val="00D2789B"/>
    <w:rsid w:val="00D32088"/>
    <w:rsid w:val="00D345AB"/>
    <w:rsid w:val="00D35B57"/>
    <w:rsid w:val="00D35B7A"/>
    <w:rsid w:val="00D41566"/>
    <w:rsid w:val="00D4333B"/>
    <w:rsid w:val="00D452F4"/>
    <w:rsid w:val="00D458EC"/>
    <w:rsid w:val="00D501B0"/>
    <w:rsid w:val="00D52582"/>
    <w:rsid w:val="00D531D0"/>
    <w:rsid w:val="00D55525"/>
    <w:rsid w:val="00D56A0E"/>
    <w:rsid w:val="00D57AD3"/>
    <w:rsid w:val="00D6073E"/>
    <w:rsid w:val="00D62F25"/>
    <w:rsid w:val="00D635FE"/>
    <w:rsid w:val="00D66A7B"/>
    <w:rsid w:val="00D6748F"/>
    <w:rsid w:val="00D729DE"/>
    <w:rsid w:val="00D73618"/>
    <w:rsid w:val="00D73721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CF1"/>
    <w:rsid w:val="00D951FC"/>
    <w:rsid w:val="00D977E8"/>
    <w:rsid w:val="00D97B16"/>
    <w:rsid w:val="00DA119B"/>
    <w:rsid w:val="00DA5B5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8E2"/>
    <w:rsid w:val="00DC579C"/>
    <w:rsid w:val="00DC6050"/>
    <w:rsid w:val="00DC6445"/>
    <w:rsid w:val="00DD35E1"/>
    <w:rsid w:val="00DD43EA"/>
    <w:rsid w:val="00DE6F44"/>
    <w:rsid w:val="00DF1B58"/>
    <w:rsid w:val="00DF2430"/>
    <w:rsid w:val="00DF2B5F"/>
    <w:rsid w:val="00DF6B87"/>
    <w:rsid w:val="00DF7A86"/>
    <w:rsid w:val="00E009DA"/>
    <w:rsid w:val="00E011A0"/>
    <w:rsid w:val="00E037D9"/>
    <w:rsid w:val="00E04927"/>
    <w:rsid w:val="00E10FA2"/>
    <w:rsid w:val="00E11A48"/>
    <w:rsid w:val="00E130EB"/>
    <w:rsid w:val="00E13422"/>
    <w:rsid w:val="00E160AC"/>
    <w:rsid w:val="00E162CD"/>
    <w:rsid w:val="00E17FA5"/>
    <w:rsid w:val="00E21BFE"/>
    <w:rsid w:val="00E21C88"/>
    <w:rsid w:val="00E22379"/>
    <w:rsid w:val="00E223AC"/>
    <w:rsid w:val="00E26930"/>
    <w:rsid w:val="00E27257"/>
    <w:rsid w:val="00E27F4F"/>
    <w:rsid w:val="00E33C65"/>
    <w:rsid w:val="00E355A7"/>
    <w:rsid w:val="00E35753"/>
    <w:rsid w:val="00E362D3"/>
    <w:rsid w:val="00E42F95"/>
    <w:rsid w:val="00E449D0"/>
    <w:rsid w:val="00E44A34"/>
    <w:rsid w:val="00E4506A"/>
    <w:rsid w:val="00E53F99"/>
    <w:rsid w:val="00E56510"/>
    <w:rsid w:val="00E56EF1"/>
    <w:rsid w:val="00E62EA8"/>
    <w:rsid w:val="00E666BA"/>
    <w:rsid w:val="00E674C2"/>
    <w:rsid w:val="00E67A6E"/>
    <w:rsid w:val="00E70096"/>
    <w:rsid w:val="00E71B43"/>
    <w:rsid w:val="00E81058"/>
    <w:rsid w:val="00E81612"/>
    <w:rsid w:val="00E81DA5"/>
    <w:rsid w:val="00E82BD7"/>
    <w:rsid w:val="00E859E3"/>
    <w:rsid w:val="00E87D18"/>
    <w:rsid w:val="00E87D62"/>
    <w:rsid w:val="00E92396"/>
    <w:rsid w:val="00E95CC5"/>
    <w:rsid w:val="00E97333"/>
    <w:rsid w:val="00EA308D"/>
    <w:rsid w:val="00EA486E"/>
    <w:rsid w:val="00EA48A6"/>
    <w:rsid w:val="00EA4FA3"/>
    <w:rsid w:val="00EB001B"/>
    <w:rsid w:val="00EB3082"/>
    <w:rsid w:val="00EB6C33"/>
    <w:rsid w:val="00EC1DEA"/>
    <w:rsid w:val="00EC5887"/>
    <w:rsid w:val="00EC6F62"/>
    <w:rsid w:val="00ED2EA2"/>
    <w:rsid w:val="00ED6019"/>
    <w:rsid w:val="00ED7830"/>
    <w:rsid w:val="00EE2BFF"/>
    <w:rsid w:val="00EE3909"/>
    <w:rsid w:val="00EF3B39"/>
    <w:rsid w:val="00EF4205"/>
    <w:rsid w:val="00EF4E09"/>
    <w:rsid w:val="00EF5939"/>
    <w:rsid w:val="00F00658"/>
    <w:rsid w:val="00F01645"/>
    <w:rsid w:val="00F01714"/>
    <w:rsid w:val="00F0258F"/>
    <w:rsid w:val="00F02D06"/>
    <w:rsid w:val="00F034C1"/>
    <w:rsid w:val="00F056E5"/>
    <w:rsid w:val="00F06FDD"/>
    <w:rsid w:val="00F07A8F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8D8"/>
    <w:rsid w:val="00F36B61"/>
    <w:rsid w:val="00F4135D"/>
    <w:rsid w:val="00F41F1B"/>
    <w:rsid w:val="00F45C59"/>
    <w:rsid w:val="00F46BD9"/>
    <w:rsid w:val="00F5262B"/>
    <w:rsid w:val="00F60BE0"/>
    <w:rsid w:val="00F626C8"/>
    <w:rsid w:val="00F6280E"/>
    <w:rsid w:val="00F666EC"/>
    <w:rsid w:val="00F7050A"/>
    <w:rsid w:val="00F75533"/>
    <w:rsid w:val="00F76BFD"/>
    <w:rsid w:val="00F8036D"/>
    <w:rsid w:val="00F809DC"/>
    <w:rsid w:val="00F846BF"/>
    <w:rsid w:val="00F86EB0"/>
    <w:rsid w:val="00F95786"/>
    <w:rsid w:val="00FA154B"/>
    <w:rsid w:val="00FA3811"/>
    <w:rsid w:val="00FA3B9F"/>
    <w:rsid w:val="00FA3F06"/>
    <w:rsid w:val="00FA4A26"/>
    <w:rsid w:val="00FA7084"/>
    <w:rsid w:val="00FA7BEF"/>
    <w:rsid w:val="00FB07EB"/>
    <w:rsid w:val="00FB1105"/>
    <w:rsid w:val="00FB1929"/>
    <w:rsid w:val="00FB4251"/>
    <w:rsid w:val="00FB4C4B"/>
    <w:rsid w:val="00FB5FD9"/>
    <w:rsid w:val="00FB6713"/>
    <w:rsid w:val="00FB7FFE"/>
    <w:rsid w:val="00FC6DE8"/>
    <w:rsid w:val="00FD1398"/>
    <w:rsid w:val="00FD1637"/>
    <w:rsid w:val="00FD2833"/>
    <w:rsid w:val="00FD33AB"/>
    <w:rsid w:val="00FD3BA4"/>
    <w:rsid w:val="00FD4724"/>
    <w:rsid w:val="00FD4A68"/>
    <w:rsid w:val="00FD4CD3"/>
    <w:rsid w:val="00FD68ED"/>
    <w:rsid w:val="00FD7CEE"/>
    <w:rsid w:val="00FD7E00"/>
    <w:rsid w:val="00FE2824"/>
    <w:rsid w:val="00FE2EA5"/>
    <w:rsid w:val="00FE2F0E"/>
    <w:rsid w:val="00FE53F2"/>
    <w:rsid w:val="00FE661F"/>
    <w:rsid w:val="00FE687D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2A49"/>
  <w15:docId w15:val="{6266976D-F418-4E67-8EB0-E9E4F01B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26B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A22B0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CC3388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CC33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6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3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7E7CEC0928414FAA806066071B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4EC6C-EF4C-4638-9244-4690D2A3FEA3}"/>
      </w:docPartPr>
      <w:docPartBody>
        <w:p w:rsidR="001352B6" w:rsidRDefault="005977FB">
          <w:pPr>
            <w:pStyle w:val="327E7CEC0928414FAA806066071BC63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FB"/>
    <w:rsid w:val="000C4CE0"/>
    <w:rsid w:val="001352B6"/>
    <w:rsid w:val="002357B7"/>
    <w:rsid w:val="003419EF"/>
    <w:rsid w:val="004647A9"/>
    <w:rsid w:val="004C7F31"/>
    <w:rsid w:val="005810D9"/>
    <w:rsid w:val="005977FB"/>
    <w:rsid w:val="00647D8B"/>
    <w:rsid w:val="00902D81"/>
    <w:rsid w:val="00932DB8"/>
    <w:rsid w:val="00A83608"/>
    <w:rsid w:val="00B75295"/>
    <w:rsid w:val="00BB0C1F"/>
    <w:rsid w:val="00BB5C01"/>
    <w:rsid w:val="00D15404"/>
    <w:rsid w:val="00D36485"/>
    <w:rsid w:val="00E0128A"/>
    <w:rsid w:val="00E7175E"/>
    <w:rsid w:val="00F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7E7CEC0928414FAA806066071BC636">
    <w:name w:val="327E7CEC0928414FAA806066071BC6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12B30-DC6A-432C-8B92-088B5C2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16</Pages>
  <Words>4725</Words>
  <Characters>26937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Use NETCONF to Access an IOS XE Device</vt:lpstr>
    </vt:vector>
  </TitlesOfParts>
  <Company>Cisco Systems, Inc.</Company>
  <LinksUpToDate>false</LinksUpToDate>
  <CharactersWithSpaces>31599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Use NETCONF to Access an IOS XE Device</dc:title>
  <dc:subject/>
  <dc:creator>Allan Johnson</dc:creator>
  <cp:keywords/>
  <dc:description>2020</dc:description>
  <cp:lastModifiedBy>DH</cp:lastModifiedBy>
  <cp:revision>10</cp:revision>
  <cp:lastPrinted>2020-07-20T00:22:00Z</cp:lastPrinted>
  <dcterms:created xsi:type="dcterms:W3CDTF">2020-06-22T21:14:00Z</dcterms:created>
  <dcterms:modified xsi:type="dcterms:W3CDTF">2020-08-13T17:53:00Z</dcterms:modified>
</cp:coreProperties>
</file>