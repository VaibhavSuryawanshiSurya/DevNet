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FF35E6" w14:textId="04817FCB" w:rsidR="004D36D7" w:rsidRPr="00FD4A68" w:rsidRDefault="005A70F2" w:rsidP="00362A1B">
      <w:pPr>
        <w:pStyle w:val="Title"/>
        <w:rPr>
          <w:rStyle w:val="LabTitleInstVersred"/>
          <w:b/>
          <w:color w:val="auto"/>
        </w:rPr>
      </w:pPr>
      <w:sdt>
        <w:sdtPr>
          <w:rPr>
            <w:b w:val="0"/>
            <w:color w:val="EE0000"/>
          </w:rPr>
          <w:alias w:val="Title"/>
          <w:tag w:val=""/>
          <w:id w:val="-487021785"/>
          <w:placeholder>
            <w:docPart w:val="1B430D0F1B904AEBAD0235B91724CE61"/>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362A1B" w:rsidRPr="00362A1B">
            <w:t>Lab - Install the Virtual Machine Lab Environment</w:t>
          </w:r>
        </w:sdtContent>
      </w:sdt>
      <w:r w:rsidR="004D36D7" w:rsidRPr="00FD4A68">
        <w:t xml:space="preserve"> </w:t>
      </w:r>
      <w:r w:rsidR="00D84BDA" w:rsidRPr="00FD4A68">
        <w:rPr>
          <w:rStyle w:val="LabTitleInstVersred"/>
        </w:rPr>
        <w:t>(Instructor Version)</w:t>
      </w:r>
    </w:p>
    <w:p w14:paraId="4BFE7080" w14:textId="0F1CDFD8" w:rsidR="00ED3B83" w:rsidRDefault="00D778DF" w:rsidP="00ED3B83">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r w:rsidR="00ED3B83" w:rsidRPr="00ED3B83">
        <w:t xml:space="preserve"> </w:t>
      </w:r>
    </w:p>
    <w:p w14:paraId="12FF8F4E" w14:textId="77777777" w:rsidR="00ED3B83" w:rsidRPr="007369FF" w:rsidRDefault="00ED3B83" w:rsidP="00B459AD">
      <w:pPr>
        <w:pStyle w:val="Heading1"/>
      </w:pPr>
      <w:r w:rsidRPr="007369FF">
        <w:t>Objectives</w:t>
      </w:r>
    </w:p>
    <w:p w14:paraId="617A88C8" w14:textId="77777777" w:rsidR="0088709F" w:rsidRPr="0047026E" w:rsidRDefault="0088709F" w:rsidP="0088709F">
      <w:pPr>
        <w:pStyle w:val="BodyTextL25Bold"/>
        <w:numPr>
          <w:ilvl w:val="0"/>
          <w:numId w:val="2"/>
        </w:numPr>
        <w:tabs>
          <w:tab w:val="clear" w:pos="0"/>
        </w:tabs>
        <w:ind w:left="360"/>
      </w:pPr>
      <w:r>
        <w:t>Part 1: Prepare a Computer for Virtualization</w:t>
      </w:r>
    </w:p>
    <w:p w14:paraId="71295B61" w14:textId="7577C526" w:rsidR="00ED3B83" w:rsidRPr="00E04095" w:rsidRDefault="0088709F" w:rsidP="00ED3B83">
      <w:pPr>
        <w:pStyle w:val="BodyTextL25Bold"/>
        <w:rPr>
          <w:color w:val="000000" w:themeColor="text1"/>
        </w:rPr>
      </w:pPr>
      <w:r>
        <w:rPr>
          <w:color w:val="000000" w:themeColor="text1"/>
        </w:rPr>
        <w:t>Part 2: Explore the DEVASC VM GUI</w:t>
      </w:r>
    </w:p>
    <w:p w14:paraId="5AA39358" w14:textId="47463B5D" w:rsidR="00F56FE8" w:rsidRDefault="00ED3B83" w:rsidP="00F56FE8">
      <w:pPr>
        <w:pStyle w:val="BodyTextL25Bold"/>
      </w:pPr>
      <w:r>
        <w:t xml:space="preserve">Part </w:t>
      </w:r>
      <w:r w:rsidR="007369FF">
        <w:t>3</w:t>
      </w:r>
      <w:r>
        <w:t>:</w:t>
      </w:r>
      <w:r w:rsidR="00513CB3">
        <w:t xml:space="preserve"> Create Lab Environment Accounts</w:t>
      </w:r>
    </w:p>
    <w:p w14:paraId="50588197" w14:textId="67B975BB" w:rsidR="00ED3B83" w:rsidRDefault="00513CB3" w:rsidP="00ED3B83">
      <w:pPr>
        <w:pStyle w:val="BodyTextL25Bold"/>
      </w:pPr>
      <w:r>
        <w:t xml:space="preserve">Part </w:t>
      </w:r>
      <w:r w:rsidR="007369FF">
        <w:t>4</w:t>
      </w:r>
      <w:r>
        <w:t xml:space="preserve">: Install Webex Teams </w:t>
      </w:r>
      <w:r w:rsidR="0063019F">
        <w:t>on your Device</w:t>
      </w:r>
    </w:p>
    <w:p w14:paraId="42625E87" w14:textId="77777777" w:rsidR="007369FF" w:rsidRPr="008402F2" w:rsidRDefault="007369FF" w:rsidP="00B459AD">
      <w:pPr>
        <w:pStyle w:val="Heading1"/>
        <w:rPr>
          <w:rFonts w:eastAsia="Arial"/>
        </w:rPr>
      </w:pPr>
      <w:r>
        <w:t>Background / Scenario</w:t>
      </w:r>
    </w:p>
    <w:p w14:paraId="52D1284D" w14:textId="1B171325" w:rsidR="007369FF" w:rsidRDefault="007369FF" w:rsidP="007369FF">
      <w:pPr>
        <w:pStyle w:val="BodyTextL25"/>
      </w:pPr>
      <w:r>
        <w:t xml:space="preserve">In this </w:t>
      </w:r>
      <w:r w:rsidRPr="000005C2">
        <w:rPr>
          <w:noProof/>
        </w:rPr>
        <w:t>lab</w:t>
      </w:r>
      <w:r>
        <w:rPr>
          <w:noProof/>
        </w:rPr>
        <w:t>, you will install the DEVASC virtual machine (DEVASC VM) in Oracle VirtualBox. After completing the installation, you will explore the GUI interface. You will then create the necessary accounts for the services that you will use throughout the labs. Finally, you will install Webex Teams in the lab environment for communication with the other students in you</w:t>
      </w:r>
      <w:r w:rsidR="000F2D93">
        <w:rPr>
          <w:noProof/>
        </w:rPr>
        <w:t>r</w:t>
      </w:r>
      <w:r>
        <w:rPr>
          <w:noProof/>
        </w:rPr>
        <w:t xml:space="preserve"> class, and for use in later labs.</w:t>
      </w:r>
    </w:p>
    <w:p w14:paraId="6E7069E6" w14:textId="77777777" w:rsidR="00ED3B83" w:rsidRDefault="00ED3B83" w:rsidP="00B459AD">
      <w:pPr>
        <w:pStyle w:val="Heading1"/>
      </w:pPr>
      <w:r w:rsidRPr="007369FF">
        <w:t>Required</w:t>
      </w:r>
      <w:r>
        <w:t xml:space="preserve"> Resources</w:t>
      </w:r>
    </w:p>
    <w:p w14:paraId="699B99E8" w14:textId="77777777" w:rsidR="00ED3B83" w:rsidRDefault="00ED3B83" w:rsidP="000365C9">
      <w:pPr>
        <w:pStyle w:val="Bulletlevel1"/>
        <w:numPr>
          <w:ilvl w:val="0"/>
          <w:numId w:val="7"/>
        </w:numPr>
        <w:spacing w:before="60" w:after="60" w:line="276" w:lineRule="auto"/>
        <w:ind w:left="720"/>
      </w:pPr>
      <w:r>
        <w:t xml:space="preserve">Host computer with at least 4 GB of RAM and </w:t>
      </w:r>
      <w:r w:rsidRPr="000C3B46">
        <w:t>1</w:t>
      </w:r>
      <w:r>
        <w:t>5 GB of free disk space</w:t>
      </w:r>
    </w:p>
    <w:p w14:paraId="41F5DDD2" w14:textId="0DB83CA8" w:rsidR="0088709F" w:rsidRDefault="0088709F" w:rsidP="0088709F">
      <w:pPr>
        <w:pStyle w:val="Bulletlevel1"/>
        <w:numPr>
          <w:ilvl w:val="0"/>
          <w:numId w:val="7"/>
        </w:numPr>
        <w:spacing w:before="60" w:after="60" w:line="276" w:lineRule="auto"/>
        <w:ind w:left="720"/>
      </w:pPr>
      <w:r>
        <w:t>High-speed internet access to download Oracle VirtualBox and the DEVASC VM</w:t>
      </w:r>
    </w:p>
    <w:p w14:paraId="040B0339" w14:textId="77777777" w:rsidR="00ED3B83" w:rsidRDefault="00ED3B83" w:rsidP="007369FF">
      <w:pPr>
        <w:pStyle w:val="Heading1"/>
      </w:pPr>
      <w:r>
        <w:t>Instructions</w:t>
      </w:r>
    </w:p>
    <w:p w14:paraId="49277D95" w14:textId="77777777" w:rsidR="0088709F" w:rsidRPr="00164274" w:rsidRDefault="0088709F" w:rsidP="0063019F">
      <w:pPr>
        <w:pStyle w:val="Heading2"/>
      </w:pPr>
      <w:r w:rsidRPr="00164274">
        <w:t>Prepar</w:t>
      </w:r>
      <w:r>
        <w:t>e</w:t>
      </w:r>
      <w:r w:rsidRPr="00164274">
        <w:t xml:space="preserve"> a Computer for Virtualization</w:t>
      </w:r>
    </w:p>
    <w:p w14:paraId="0B0993D3" w14:textId="0E978B3D" w:rsidR="0088709F" w:rsidRDefault="0088709F" w:rsidP="0088709F">
      <w:pPr>
        <w:pStyle w:val="BodyTextL25"/>
      </w:pPr>
      <w:r>
        <w:t>In</w:t>
      </w:r>
      <w:r w:rsidR="002128F8">
        <w:t xml:space="preserve"> this</w:t>
      </w:r>
      <w:r>
        <w:t xml:space="preserve"> Part, you will download and install desktop virtualization software and the </w:t>
      </w:r>
      <w:r w:rsidR="00A27FF4">
        <w:t>DEVASC VM</w:t>
      </w:r>
      <w:r>
        <w:t xml:space="preserve">. Your instructor may provide you with the </w:t>
      </w:r>
      <w:r w:rsidR="00A27FF4">
        <w:t xml:space="preserve">DEVASC </w:t>
      </w:r>
      <w:r>
        <w:t>VM file.</w:t>
      </w:r>
    </w:p>
    <w:p w14:paraId="0978BF33" w14:textId="72692C5C" w:rsidR="0088709F" w:rsidRDefault="0088709F" w:rsidP="0088709F">
      <w:pPr>
        <w:pStyle w:val="BodyTextL25"/>
      </w:pPr>
      <w:r w:rsidRPr="00180373">
        <w:rPr>
          <w:b/>
          <w:bCs/>
        </w:rPr>
        <w:t>Note</w:t>
      </w:r>
      <w:r>
        <w:t>: The following instructions are for Windows 10 using VirtualBox v6.1.4. Your steps may differ slightly. Regardless of the operating system or VirtualBox version, be sure you locate and select the options specified in the following steps.</w:t>
      </w:r>
    </w:p>
    <w:p w14:paraId="3AC58875" w14:textId="1845A1DF" w:rsidR="0088709F" w:rsidRPr="003461F1" w:rsidRDefault="0088709F" w:rsidP="0088709F">
      <w:pPr>
        <w:pStyle w:val="BodyTextL25"/>
        <w:rPr>
          <w:szCs w:val="20"/>
        </w:rPr>
      </w:pPr>
      <w:r w:rsidRPr="00041875">
        <w:rPr>
          <w:b/>
          <w:bCs/>
          <w:szCs w:val="20"/>
        </w:rPr>
        <w:t>Note</w:t>
      </w:r>
      <w:r>
        <w:rPr>
          <w:szCs w:val="20"/>
        </w:rPr>
        <w:t xml:space="preserve">: If you have previously installed </w:t>
      </w:r>
      <w:r w:rsidR="009F2109">
        <w:rPr>
          <w:szCs w:val="20"/>
        </w:rPr>
        <w:t>VirtualBox</w:t>
      </w:r>
      <w:r>
        <w:rPr>
          <w:szCs w:val="20"/>
        </w:rPr>
        <w:t xml:space="preserve">, you can proceed to </w:t>
      </w:r>
      <w:r w:rsidR="0026545F">
        <w:rPr>
          <w:szCs w:val="20"/>
        </w:rPr>
        <w:t>Step 2</w:t>
      </w:r>
      <w:r>
        <w:rPr>
          <w:szCs w:val="20"/>
        </w:rPr>
        <w:t>.</w:t>
      </w:r>
    </w:p>
    <w:p w14:paraId="784BCE2E" w14:textId="77777777" w:rsidR="0088709F" w:rsidRPr="001F4F1B" w:rsidRDefault="0088709F" w:rsidP="0063019F">
      <w:pPr>
        <w:pStyle w:val="Heading3"/>
        <w:numPr>
          <w:ilvl w:val="2"/>
          <w:numId w:val="9"/>
        </w:numPr>
      </w:pPr>
      <w:r>
        <w:t xml:space="preserve">Download and </w:t>
      </w:r>
      <w:r w:rsidRPr="0052756F">
        <w:t>install</w:t>
      </w:r>
      <w:r>
        <w:t xml:space="preserve"> VirtualBox.</w:t>
      </w:r>
    </w:p>
    <w:p w14:paraId="0F31C5EE" w14:textId="77777777" w:rsidR="0088709F" w:rsidRDefault="0088709F" w:rsidP="0088709F">
      <w:pPr>
        <w:pStyle w:val="BodyTextL25"/>
      </w:pPr>
      <w:r>
        <w:t xml:space="preserve">VMware Player and Oracle VirtualBox are two virtualization </w:t>
      </w:r>
      <w:r w:rsidRPr="0035566F">
        <w:rPr>
          <w:noProof/>
        </w:rPr>
        <w:t>programs that you can download and install to</w:t>
      </w:r>
      <w:r>
        <w:t xml:space="preserve"> support the VM images. In this lab, you will use the VirtualBox application.</w:t>
      </w:r>
    </w:p>
    <w:p w14:paraId="038301D3" w14:textId="77777777" w:rsidR="0088709F" w:rsidRDefault="0088709F" w:rsidP="0063019F">
      <w:pPr>
        <w:pStyle w:val="SubStepAlpha"/>
        <w:numPr>
          <w:ilvl w:val="3"/>
          <w:numId w:val="9"/>
        </w:numPr>
      </w:pPr>
      <w:r>
        <w:t xml:space="preserve">Navigate to </w:t>
      </w:r>
      <w:hyperlink r:id="rId8" w:history="1">
        <w:r>
          <w:rPr>
            <w:rStyle w:val="Hyperlink"/>
          </w:rPr>
          <w:t>https://www.virtualbox.org/</w:t>
        </w:r>
      </w:hyperlink>
      <w:r>
        <w:t>. Click the download link on this page.</w:t>
      </w:r>
    </w:p>
    <w:p w14:paraId="53E99E45" w14:textId="77777777" w:rsidR="0088709F" w:rsidRDefault="0088709F" w:rsidP="0063019F">
      <w:pPr>
        <w:pStyle w:val="SubStepAlpha"/>
        <w:numPr>
          <w:ilvl w:val="3"/>
          <w:numId w:val="9"/>
        </w:numPr>
      </w:pPr>
      <w:r w:rsidRPr="000005C2">
        <w:rPr>
          <w:noProof/>
        </w:rPr>
        <w:t>Cho</w:t>
      </w:r>
      <w:r>
        <w:rPr>
          <w:noProof/>
        </w:rPr>
        <w:t>o</w:t>
      </w:r>
      <w:r w:rsidRPr="000005C2">
        <w:rPr>
          <w:noProof/>
        </w:rPr>
        <w:t>se</w:t>
      </w:r>
      <w:r>
        <w:t xml:space="preserve"> and download the appropriate VirtualBox installation file based on your operating system. </w:t>
      </w:r>
    </w:p>
    <w:p w14:paraId="21565963" w14:textId="10F6D0B5" w:rsidR="0088709F" w:rsidRDefault="00C90CE0" w:rsidP="0063019F">
      <w:pPr>
        <w:pStyle w:val="SubStepAlpha"/>
        <w:numPr>
          <w:ilvl w:val="3"/>
          <w:numId w:val="9"/>
        </w:numPr>
      </w:pPr>
      <w:r>
        <w:t>R</w:t>
      </w:r>
      <w:r w:rsidR="0088709F" w:rsidRPr="0035566F">
        <w:t>un</w:t>
      </w:r>
      <w:r w:rsidR="0088709F" w:rsidRPr="0035566F">
        <w:rPr>
          <w:noProof/>
        </w:rPr>
        <w:t xml:space="preserve"> the ins</w:t>
      </w:r>
      <w:r w:rsidR="0088709F" w:rsidRPr="0035566F">
        <w:t>talle</w:t>
      </w:r>
      <w:r w:rsidR="0088709F" w:rsidRPr="0035566F">
        <w:rPr>
          <w:noProof/>
        </w:rPr>
        <w:t xml:space="preserve">r </w:t>
      </w:r>
      <w:r w:rsidR="0088709F">
        <w:rPr>
          <w:noProof/>
        </w:rPr>
        <w:t xml:space="preserve">for </w:t>
      </w:r>
      <w:r w:rsidR="0088709F" w:rsidRPr="00102150">
        <w:rPr>
          <w:b/>
          <w:bCs/>
          <w:noProof/>
        </w:rPr>
        <w:t>VirtualBox</w:t>
      </w:r>
      <w:r w:rsidR="0088709F">
        <w:rPr>
          <w:noProof/>
        </w:rPr>
        <w:t xml:space="preserve"> </w:t>
      </w:r>
      <w:r w:rsidR="0088709F" w:rsidRPr="0035566F">
        <w:rPr>
          <w:noProof/>
        </w:rPr>
        <w:t>and accept the default installation</w:t>
      </w:r>
      <w:r w:rsidR="0088709F">
        <w:t xml:space="preserve"> settings.</w:t>
      </w:r>
    </w:p>
    <w:p w14:paraId="60D5459D" w14:textId="77777777" w:rsidR="0088709F" w:rsidRDefault="0088709F" w:rsidP="0063019F">
      <w:pPr>
        <w:pStyle w:val="SubStepAlpha"/>
        <w:numPr>
          <w:ilvl w:val="3"/>
          <w:numId w:val="9"/>
        </w:numPr>
      </w:pPr>
      <w:r>
        <w:t>VirtualBox is open and ready for the next step.</w:t>
      </w:r>
    </w:p>
    <w:p w14:paraId="70DC849B" w14:textId="28B82D84" w:rsidR="0088709F" w:rsidRDefault="0088709F" w:rsidP="0063019F">
      <w:pPr>
        <w:pStyle w:val="Heading3"/>
        <w:numPr>
          <w:ilvl w:val="2"/>
          <w:numId w:val="9"/>
        </w:numPr>
      </w:pPr>
      <w:r>
        <w:t>Import the DEVASC VM.</w:t>
      </w:r>
    </w:p>
    <w:p w14:paraId="56D80FB7" w14:textId="0D401FDC" w:rsidR="0088709F" w:rsidRDefault="0088709F" w:rsidP="0063019F">
      <w:pPr>
        <w:pStyle w:val="SubStepAlpha"/>
        <w:numPr>
          <w:ilvl w:val="3"/>
          <w:numId w:val="9"/>
        </w:numPr>
      </w:pPr>
      <w:r>
        <w:t xml:space="preserve">Navigate to the </w:t>
      </w:r>
      <w:hyperlink r:id="rId9" w:history="1">
        <w:r>
          <w:rPr>
            <w:rStyle w:val="Hyperlink"/>
          </w:rPr>
          <w:t>Cisco Networking Academy DEVASC VM</w:t>
        </w:r>
      </w:hyperlink>
      <w:r>
        <w:t xml:space="preserve"> and download it. Note the location of the downloaded VM.</w:t>
      </w:r>
    </w:p>
    <w:p w14:paraId="39DFBE6A" w14:textId="77777777" w:rsidR="0088709F" w:rsidRDefault="0088709F" w:rsidP="0063019F">
      <w:pPr>
        <w:pStyle w:val="SubStepAlpha"/>
        <w:numPr>
          <w:ilvl w:val="3"/>
          <w:numId w:val="9"/>
        </w:numPr>
      </w:pPr>
      <w:r>
        <w:t xml:space="preserve">In VirtualBox, select </w:t>
      </w:r>
      <w:r>
        <w:rPr>
          <w:b/>
          <w:bCs/>
        </w:rPr>
        <w:t>File</w:t>
      </w:r>
      <w:r>
        <w:t xml:space="preserve"> &gt; </w:t>
      </w:r>
      <w:r>
        <w:rPr>
          <w:b/>
          <w:bCs/>
        </w:rPr>
        <w:t>Import Appliance</w:t>
      </w:r>
      <w:r w:rsidRPr="00102150">
        <w:t>.</w:t>
      </w:r>
    </w:p>
    <w:p w14:paraId="5798C7AA" w14:textId="0D17FB42" w:rsidR="0088709F" w:rsidRDefault="0088709F" w:rsidP="0063019F">
      <w:pPr>
        <w:pStyle w:val="SubStepAlpha"/>
        <w:numPr>
          <w:ilvl w:val="3"/>
          <w:numId w:val="9"/>
        </w:numPr>
      </w:pPr>
      <w:r>
        <w:lastRenderedPageBreak/>
        <w:t xml:space="preserve">The source of the appliance is </w:t>
      </w:r>
      <w:r>
        <w:rPr>
          <w:b/>
          <w:bCs/>
        </w:rPr>
        <w:t>Local File System</w:t>
      </w:r>
      <w:r>
        <w:t xml:space="preserve">. Browse to the location of the downloaded </w:t>
      </w:r>
      <w:proofErr w:type="gramStart"/>
      <w:r>
        <w:t>DEVASC VM, and</w:t>
      </w:r>
      <w:proofErr w:type="gramEnd"/>
      <w:r>
        <w:t xml:space="preserve"> click </w:t>
      </w:r>
      <w:r w:rsidRPr="00102150">
        <w:rPr>
          <w:b/>
          <w:bCs/>
        </w:rPr>
        <w:t>Open</w:t>
      </w:r>
      <w:r>
        <w:t>.</w:t>
      </w:r>
    </w:p>
    <w:p w14:paraId="372F37FE" w14:textId="77777777" w:rsidR="0088709F" w:rsidRDefault="0088709F" w:rsidP="0063019F">
      <w:pPr>
        <w:pStyle w:val="SubStepAlpha"/>
        <w:numPr>
          <w:ilvl w:val="3"/>
          <w:numId w:val="9"/>
        </w:numPr>
      </w:pPr>
      <w:r>
        <w:t xml:space="preserve">Click </w:t>
      </w:r>
      <w:r w:rsidRPr="003F29F7">
        <w:rPr>
          <w:b/>
          <w:bCs/>
        </w:rPr>
        <w:t xml:space="preserve">Import </w:t>
      </w:r>
      <w:r>
        <w:t>to continue. The import process will take several minutes.</w:t>
      </w:r>
    </w:p>
    <w:p w14:paraId="35875D93" w14:textId="1AB31E9A" w:rsidR="00ED3B83" w:rsidRPr="00CD4730" w:rsidRDefault="0088709F" w:rsidP="0063019F">
      <w:pPr>
        <w:pStyle w:val="Heading2"/>
      </w:pPr>
      <w:r w:rsidRPr="0020015E">
        <w:t>Explore the DEVASC VM GUI</w:t>
      </w:r>
    </w:p>
    <w:p w14:paraId="6EF1D6C0" w14:textId="26611B94" w:rsidR="008677B6" w:rsidRDefault="008677B6" w:rsidP="0063019F">
      <w:pPr>
        <w:pStyle w:val="SubStepAlpha"/>
        <w:numPr>
          <w:ilvl w:val="3"/>
          <w:numId w:val="9"/>
        </w:numPr>
      </w:pPr>
      <w:r>
        <w:t xml:space="preserve">Start the </w:t>
      </w:r>
      <w:r w:rsidR="009F2109">
        <w:t xml:space="preserve">DEVASC </w:t>
      </w:r>
      <w:r>
        <w:t>VM. This will take a few minutes as the Ubuntu image boots</w:t>
      </w:r>
      <w:r w:rsidR="004662D6">
        <w:t xml:space="preserve">. </w:t>
      </w:r>
    </w:p>
    <w:p w14:paraId="616E3813" w14:textId="5A24EBB0" w:rsidR="004662D6" w:rsidRDefault="004662D6" w:rsidP="0063019F">
      <w:pPr>
        <w:pStyle w:val="SubStepAlpha"/>
        <w:numPr>
          <w:ilvl w:val="3"/>
          <w:numId w:val="9"/>
        </w:numPr>
      </w:pPr>
      <w:r>
        <w:t xml:space="preserve">The DEVASC VM contains Packet Tracer. You must agree to the Cisco Packet Tracer EULA to continue starting the VM. When you see the license agreement, use the arrow keys to scroll the text. Press the </w:t>
      </w:r>
      <w:r>
        <w:rPr>
          <w:b/>
          <w:bCs/>
        </w:rPr>
        <w:t>Right Arrow</w:t>
      </w:r>
      <w:r>
        <w:t xml:space="preserve"> key to select </w:t>
      </w:r>
      <w:r>
        <w:rPr>
          <w:b/>
          <w:bCs/>
        </w:rPr>
        <w:t>&lt;OK&gt;</w:t>
      </w:r>
      <w:r>
        <w:t xml:space="preserve"> when you are finished. Press the </w:t>
      </w:r>
      <w:r>
        <w:rPr>
          <w:b/>
          <w:bCs/>
        </w:rPr>
        <w:t>Space Bar</w:t>
      </w:r>
      <w:r>
        <w:t xml:space="preserve"> to move to the Agreement screen. Press the </w:t>
      </w:r>
      <w:r>
        <w:rPr>
          <w:b/>
          <w:bCs/>
        </w:rPr>
        <w:t>Left Arrow</w:t>
      </w:r>
      <w:r>
        <w:t xml:space="preserve"> key to select </w:t>
      </w:r>
      <w:r>
        <w:rPr>
          <w:b/>
          <w:bCs/>
        </w:rPr>
        <w:t>&lt;I Agree&gt;</w:t>
      </w:r>
      <w:r>
        <w:t xml:space="preserve"> when you are finished.</w:t>
      </w:r>
    </w:p>
    <w:p w14:paraId="5572A54A" w14:textId="766BB0D6" w:rsidR="004662D6" w:rsidRDefault="004662D6" w:rsidP="0063019F">
      <w:pPr>
        <w:pStyle w:val="SubStepAlpha"/>
        <w:numPr>
          <w:ilvl w:val="3"/>
          <w:numId w:val="9"/>
        </w:numPr>
      </w:pPr>
      <w:r>
        <w:t>The Ubuntu image will continue to load. Close any popup messages.</w:t>
      </w:r>
    </w:p>
    <w:p w14:paraId="7C108EDC" w14:textId="4D3CCD4A" w:rsidR="008677B6" w:rsidRDefault="008677B6" w:rsidP="0063019F">
      <w:pPr>
        <w:pStyle w:val="SubStepAlpha"/>
        <w:numPr>
          <w:ilvl w:val="3"/>
          <w:numId w:val="9"/>
        </w:numPr>
      </w:pPr>
      <w:r>
        <w:t xml:space="preserve">In the later labs, you will use the terminal, VS Code, </w:t>
      </w:r>
      <w:r w:rsidR="00106A75">
        <w:t xml:space="preserve">Packet Tracer, </w:t>
      </w:r>
      <w:r>
        <w:t>Chromium Browser, and Postman. Open these applications and explore them.</w:t>
      </w:r>
    </w:p>
    <w:p w14:paraId="52D4FC65" w14:textId="038FC998" w:rsidR="00ED3B83" w:rsidRDefault="008677B6" w:rsidP="0063019F">
      <w:pPr>
        <w:pStyle w:val="SubStepAlpha"/>
        <w:numPr>
          <w:ilvl w:val="3"/>
          <w:numId w:val="9"/>
        </w:numPr>
      </w:pPr>
      <w:r>
        <w:t xml:space="preserve">Click the </w:t>
      </w:r>
      <w:r w:rsidRPr="0020015E">
        <w:rPr>
          <w:b/>
          <w:bCs/>
        </w:rPr>
        <w:t>Menu</w:t>
      </w:r>
      <w:r>
        <w:t xml:space="preserve"> button and explore the </w:t>
      </w:r>
      <w:r w:rsidRPr="0020015E">
        <w:rPr>
          <w:b/>
          <w:bCs/>
        </w:rPr>
        <w:t>Places</w:t>
      </w:r>
      <w:r>
        <w:t xml:space="preserve">, </w:t>
      </w:r>
      <w:r w:rsidRPr="0020015E">
        <w:rPr>
          <w:b/>
          <w:bCs/>
        </w:rPr>
        <w:t>System</w:t>
      </w:r>
      <w:r>
        <w:t>,</w:t>
      </w:r>
      <w:r w:rsidR="00106A75">
        <w:t xml:space="preserve"> and </w:t>
      </w:r>
      <w:r w:rsidR="00106A75" w:rsidRPr="0020015E">
        <w:rPr>
          <w:b/>
          <w:bCs/>
        </w:rPr>
        <w:t>All applications</w:t>
      </w:r>
      <w:r w:rsidR="00106A75">
        <w:t>.</w:t>
      </w:r>
    </w:p>
    <w:p w14:paraId="3E35774E" w14:textId="79920CBC" w:rsidR="00106A75" w:rsidRDefault="00106A75" w:rsidP="00B459AD">
      <w:pPr>
        <w:pStyle w:val="BodyTextL50"/>
      </w:pPr>
      <w:r>
        <w:t xml:space="preserve">Remember that this is a virtual machine and is </w:t>
      </w:r>
      <w:proofErr w:type="gramStart"/>
      <w:r>
        <w:t>completely separate</w:t>
      </w:r>
      <w:proofErr w:type="gramEnd"/>
      <w:r>
        <w:t xml:space="preserve"> from the computer on which it is installed. You can make any changes you like. If you make a mistake, or break something, you can simply remove the VM from VirtualBox, and import a fresh copy from the file you downloaded. This is a great way to experiment with programs without affecting your real computer. Don't be afraid to explore and have fun!</w:t>
      </w:r>
    </w:p>
    <w:p w14:paraId="7963197A" w14:textId="548DDD42" w:rsidR="0020015E" w:rsidRDefault="0020015E" w:rsidP="0063019F">
      <w:pPr>
        <w:pStyle w:val="Heading2"/>
      </w:pPr>
      <w:r>
        <w:t>Create Lab Environment Accounts</w:t>
      </w:r>
    </w:p>
    <w:p w14:paraId="616E00AB" w14:textId="79C47946" w:rsidR="002128F8" w:rsidRPr="002128F8" w:rsidRDefault="002128F8" w:rsidP="002128F8">
      <w:pPr>
        <w:pStyle w:val="BodyTextL25"/>
      </w:pPr>
      <w:r>
        <w:t>There are many tools that you will need to use to complete the labs in this course. Some of these require you to have your own account. These are easy to set up and can be done for free. In this Part, you will create the accounts you will need for the rest of the course.</w:t>
      </w:r>
    </w:p>
    <w:p w14:paraId="7D27D018" w14:textId="46216678" w:rsidR="0020015E" w:rsidRDefault="008C3C37" w:rsidP="0063019F">
      <w:pPr>
        <w:pStyle w:val="Heading3"/>
        <w:numPr>
          <w:ilvl w:val="2"/>
          <w:numId w:val="13"/>
        </w:numPr>
      </w:pPr>
      <w:r>
        <w:t xml:space="preserve">Create a </w:t>
      </w:r>
      <w:proofErr w:type="spellStart"/>
      <w:r>
        <w:t>DevNet</w:t>
      </w:r>
      <w:proofErr w:type="spellEnd"/>
      <w:r>
        <w:t xml:space="preserve"> account.</w:t>
      </w:r>
    </w:p>
    <w:p w14:paraId="7C46D3C8" w14:textId="0ABBB9A1" w:rsidR="0020015E" w:rsidRDefault="00A378D0" w:rsidP="0063019F">
      <w:pPr>
        <w:pStyle w:val="SubStepAlpha"/>
        <w:numPr>
          <w:ilvl w:val="3"/>
          <w:numId w:val="13"/>
        </w:numPr>
      </w:pPr>
      <w:r>
        <w:t xml:space="preserve">Open the Chromium browser and navigate to </w:t>
      </w:r>
      <w:hyperlink r:id="rId10" w:history="1">
        <w:r w:rsidRPr="00A378D0">
          <w:rPr>
            <w:rStyle w:val="Hyperlink"/>
          </w:rPr>
          <w:t>developer.cisco.com</w:t>
        </w:r>
      </w:hyperlink>
      <w:r>
        <w:t>.</w:t>
      </w:r>
    </w:p>
    <w:p w14:paraId="5ECD019F" w14:textId="10495AC5" w:rsidR="00A378D0" w:rsidRDefault="00A378D0" w:rsidP="0063019F">
      <w:pPr>
        <w:pStyle w:val="SubStepAlpha"/>
        <w:numPr>
          <w:ilvl w:val="3"/>
          <w:numId w:val="13"/>
        </w:numPr>
      </w:pPr>
      <w:r>
        <w:t>Click SIGN UP FREE.</w:t>
      </w:r>
    </w:p>
    <w:p w14:paraId="692BE173" w14:textId="18A5290C" w:rsidR="00A378D0" w:rsidRDefault="00A378D0" w:rsidP="0063019F">
      <w:pPr>
        <w:pStyle w:val="SubStepAlpha"/>
        <w:numPr>
          <w:ilvl w:val="3"/>
          <w:numId w:val="13"/>
        </w:numPr>
      </w:pPr>
      <w:r>
        <w:t xml:space="preserve">You can choose any of the Login types for which you already have an account. This allows for easy association with other accounts. If you do not wish to associate your </w:t>
      </w:r>
      <w:proofErr w:type="spellStart"/>
      <w:r>
        <w:t>DevNet</w:t>
      </w:r>
      <w:proofErr w:type="spellEnd"/>
      <w:r>
        <w:t xml:space="preserve"> account with any other apps, Choose </w:t>
      </w:r>
      <w:r>
        <w:rPr>
          <w:b/>
          <w:bCs/>
        </w:rPr>
        <w:t>Login with a Cisco ID</w:t>
      </w:r>
      <w:r>
        <w:t xml:space="preserve">. </w:t>
      </w:r>
    </w:p>
    <w:p w14:paraId="103C26F2" w14:textId="363BCF1F" w:rsidR="008C3C37" w:rsidRDefault="00A378D0" w:rsidP="0063019F">
      <w:pPr>
        <w:pStyle w:val="SubStepAlpha"/>
        <w:numPr>
          <w:ilvl w:val="3"/>
          <w:numId w:val="13"/>
        </w:numPr>
      </w:pPr>
      <w:r>
        <w:t>Follow the instructions to complete the account creation.</w:t>
      </w:r>
    </w:p>
    <w:p w14:paraId="5687D695" w14:textId="284EA1AE" w:rsidR="008C3C37" w:rsidRDefault="008C3C37" w:rsidP="0063019F">
      <w:pPr>
        <w:pStyle w:val="Heading3"/>
        <w:numPr>
          <w:ilvl w:val="2"/>
          <w:numId w:val="13"/>
        </w:numPr>
      </w:pPr>
      <w:r>
        <w:t>Create a GitHub account.</w:t>
      </w:r>
    </w:p>
    <w:p w14:paraId="343FFA21" w14:textId="26059DB5" w:rsidR="008C3C37" w:rsidRPr="006344C5" w:rsidRDefault="00A378D0" w:rsidP="0063019F">
      <w:pPr>
        <w:pStyle w:val="SubStepAlpha"/>
        <w:numPr>
          <w:ilvl w:val="3"/>
          <w:numId w:val="13"/>
        </w:numPr>
        <w:rPr>
          <w:b/>
          <w:bCs/>
        </w:rPr>
      </w:pPr>
      <w:r>
        <w:t xml:space="preserve">Navigate to </w:t>
      </w:r>
      <w:hyperlink r:id="rId11" w:history="1">
        <w:r w:rsidR="0026545F">
          <w:rPr>
            <w:rStyle w:val="Hyperlink"/>
          </w:rPr>
          <w:t>github.com</w:t>
        </w:r>
      </w:hyperlink>
      <w:r>
        <w:t>.</w:t>
      </w:r>
    </w:p>
    <w:p w14:paraId="21914FD8" w14:textId="77777777" w:rsidR="00152B12" w:rsidRDefault="00A378D0" w:rsidP="0063019F">
      <w:pPr>
        <w:pStyle w:val="SubStepAlpha"/>
        <w:numPr>
          <w:ilvl w:val="3"/>
          <w:numId w:val="13"/>
        </w:numPr>
      </w:pPr>
      <w:r>
        <w:t xml:space="preserve">Fill in the fields </w:t>
      </w:r>
      <w:r w:rsidR="00152B12">
        <w:t xml:space="preserve">for </w:t>
      </w:r>
      <w:r w:rsidR="00152B12" w:rsidRPr="006344C5">
        <w:rPr>
          <w:b/>
          <w:bCs/>
        </w:rPr>
        <w:t>Username</w:t>
      </w:r>
      <w:r w:rsidR="00152B12">
        <w:t xml:space="preserve">, </w:t>
      </w:r>
      <w:r w:rsidR="00152B12" w:rsidRPr="006344C5">
        <w:rPr>
          <w:b/>
          <w:bCs/>
        </w:rPr>
        <w:t>Email</w:t>
      </w:r>
      <w:r w:rsidR="00152B12">
        <w:t xml:space="preserve">, and </w:t>
      </w:r>
      <w:r w:rsidR="00152B12" w:rsidRPr="006344C5">
        <w:rPr>
          <w:b/>
          <w:bCs/>
        </w:rPr>
        <w:t>Password</w:t>
      </w:r>
      <w:r w:rsidR="00152B12">
        <w:t xml:space="preserve">, and then click </w:t>
      </w:r>
      <w:r w:rsidR="00152B12" w:rsidRPr="006344C5">
        <w:rPr>
          <w:b/>
          <w:bCs/>
        </w:rPr>
        <w:t>Sign up for GitHub</w:t>
      </w:r>
      <w:r w:rsidR="00152B12">
        <w:t>.</w:t>
      </w:r>
    </w:p>
    <w:p w14:paraId="48396848" w14:textId="610ED45B" w:rsidR="00A378D0" w:rsidRDefault="006D5C1F" w:rsidP="0063019F">
      <w:pPr>
        <w:pStyle w:val="SubStepAlpha"/>
        <w:numPr>
          <w:ilvl w:val="3"/>
          <w:numId w:val="13"/>
        </w:numPr>
      </w:pPr>
      <w:r>
        <w:t>P</w:t>
      </w:r>
      <w:r w:rsidR="00A378D0">
        <w:t>erform any verification to ensure you are human.</w:t>
      </w:r>
    </w:p>
    <w:p w14:paraId="156BA253" w14:textId="10F591C2" w:rsidR="008C3C37" w:rsidRDefault="00A378D0" w:rsidP="0063019F">
      <w:pPr>
        <w:pStyle w:val="SubStepAlpha"/>
        <w:numPr>
          <w:ilvl w:val="3"/>
          <w:numId w:val="13"/>
        </w:numPr>
      </w:pPr>
      <w:r>
        <w:t xml:space="preserve">Click </w:t>
      </w:r>
      <w:r w:rsidR="006D5C1F" w:rsidRPr="006344C5">
        <w:rPr>
          <w:b/>
          <w:bCs/>
        </w:rPr>
        <w:t xml:space="preserve">Join a </w:t>
      </w:r>
      <w:r w:rsidR="00DD3140" w:rsidRPr="006344C5">
        <w:rPr>
          <w:b/>
          <w:bCs/>
        </w:rPr>
        <w:t>free plan</w:t>
      </w:r>
      <w:r>
        <w:t>.</w:t>
      </w:r>
    </w:p>
    <w:p w14:paraId="0F3E31B4" w14:textId="0C69644A" w:rsidR="00DD3140" w:rsidRDefault="00DD3140" w:rsidP="0063019F">
      <w:pPr>
        <w:pStyle w:val="SubStepAlpha"/>
        <w:numPr>
          <w:ilvl w:val="3"/>
          <w:numId w:val="13"/>
        </w:numPr>
      </w:pPr>
      <w:r>
        <w:t xml:space="preserve">On the next page, click </w:t>
      </w:r>
      <w:r w:rsidRPr="006344C5">
        <w:rPr>
          <w:b/>
          <w:bCs/>
        </w:rPr>
        <w:t>Complete Setup</w:t>
      </w:r>
      <w:r>
        <w:t>.</w:t>
      </w:r>
    </w:p>
    <w:p w14:paraId="5D3F17ED" w14:textId="30DCF178" w:rsidR="008C3C37" w:rsidRDefault="008C3C37" w:rsidP="0063019F">
      <w:pPr>
        <w:pStyle w:val="Heading3"/>
        <w:numPr>
          <w:ilvl w:val="2"/>
          <w:numId w:val="13"/>
        </w:numPr>
      </w:pPr>
      <w:r>
        <w:t>Create a Webex account.</w:t>
      </w:r>
    </w:p>
    <w:p w14:paraId="5885CDC4" w14:textId="2627B7E5" w:rsidR="008C3C37" w:rsidRDefault="00A378D0" w:rsidP="0063019F">
      <w:pPr>
        <w:pStyle w:val="SubStepAlpha"/>
        <w:numPr>
          <w:ilvl w:val="3"/>
          <w:numId w:val="13"/>
        </w:numPr>
      </w:pPr>
      <w:r>
        <w:t xml:space="preserve">Navigate to </w:t>
      </w:r>
      <w:hyperlink r:id="rId12" w:history="1">
        <w:r w:rsidRPr="00A378D0">
          <w:rPr>
            <w:rStyle w:val="Hyperlink"/>
          </w:rPr>
          <w:t>webex.com</w:t>
        </w:r>
      </w:hyperlink>
      <w:r>
        <w:t>.</w:t>
      </w:r>
    </w:p>
    <w:p w14:paraId="6BAF75F1" w14:textId="748D8A14" w:rsidR="00A378D0" w:rsidRDefault="00A378D0" w:rsidP="0063019F">
      <w:pPr>
        <w:pStyle w:val="SubStepAlpha"/>
        <w:numPr>
          <w:ilvl w:val="3"/>
          <w:numId w:val="13"/>
        </w:numPr>
      </w:pPr>
      <w:r>
        <w:t xml:space="preserve">Click </w:t>
      </w:r>
      <w:r w:rsidRPr="006344C5">
        <w:rPr>
          <w:b/>
          <w:bCs/>
        </w:rPr>
        <w:t>Start for Free</w:t>
      </w:r>
      <w:r>
        <w:t xml:space="preserve"> or </w:t>
      </w:r>
      <w:r w:rsidRPr="006344C5">
        <w:rPr>
          <w:b/>
          <w:bCs/>
        </w:rPr>
        <w:t>Sign up now, it's free</w:t>
      </w:r>
      <w:r>
        <w:t>.</w:t>
      </w:r>
    </w:p>
    <w:p w14:paraId="74F72416" w14:textId="4FBC293E" w:rsidR="00A378D0" w:rsidRDefault="00A378D0" w:rsidP="0063019F">
      <w:pPr>
        <w:pStyle w:val="SubStepAlpha"/>
        <w:numPr>
          <w:ilvl w:val="3"/>
          <w:numId w:val="13"/>
        </w:numPr>
      </w:pPr>
      <w:r>
        <w:t xml:space="preserve">Enter the </w:t>
      </w:r>
      <w:r>
        <w:rPr>
          <w:b/>
          <w:bCs/>
        </w:rPr>
        <w:t>Email address</w:t>
      </w:r>
      <w:r>
        <w:t xml:space="preserve"> you wish to use.</w:t>
      </w:r>
    </w:p>
    <w:p w14:paraId="0086FF1A" w14:textId="5BCDBF01" w:rsidR="00A378D0" w:rsidRDefault="00A378D0" w:rsidP="0063019F">
      <w:pPr>
        <w:pStyle w:val="SubStepAlpha"/>
        <w:numPr>
          <w:ilvl w:val="3"/>
          <w:numId w:val="13"/>
        </w:numPr>
      </w:pPr>
      <w:r>
        <w:t xml:space="preserve">Click </w:t>
      </w:r>
      <w:r>
        <w:rPr>
          <w:b/>
          <w:bCs/>
        </w:rPr>
        <w:t>Sign Up</w:t>
      </w:r>
      <w:r>
        <w:t>.</w:t>
      </w:r>
    </w:p>
    <w:p w14:paraId="0A8AB42F" w14:textId="6FF1B2C9" w:rsidR="00A378D0" w:rsidRDefault="00A378D0" w:rsidP="0063019F">
      <w:pPr>
        <w:pStyle w:val="SubStepAlpha"/>
        <w:numPr>
          <w:ilvl w:val="3"/>
          <w:numId w:val="13"/>
        </w:numPr>
      </w:pPr>
      <w:r>
        <w:t>Follow the instructions to complete the account creation.</w:t>
      </w:r>
    </w:p>
    <w:p w14:paraId="7F583D27" w14:textId="77777777" w:rsidR="0063019F" w:rsidRDefault="0063019F" w:rsidP="0063019F">
      <w:pPr>
        <w:pStyle w:val="Heading3"/>
        <w:numPr>
          <w:ilvl w:val="2"/>
          <w:numId w:val="13"/>
        </w:numPr>
      </w:pPr>
      <w:r>
        <w:lastRenderedPageBreak/>
        <w:t>Shut down the VM.</w:t>
      </w:r>
    </w:p>
    <w:p w14:paraId="772F027E" w14:textId="09869031" w:rsidR="0063019F" w:rsidRPr="00B4756C" w:rsidRDefault="0063019F" w:rsidP="0063019F">
      <w:pPr>
        <w:pStyle w:val="BodyTextL25"/>
      </w:pPr>
      <w:r>
        <w:t>When you are done with the VM, you can save the machine state of the VM for future use or shut down the VM.</w:t>
      </w:r>
    </w:p>
    <w:p w14:paraId="617F8964" w14:textId="2FA0BDA1" w:rsidR="0063019F" w:rsidRDefault="0063019F" w:rsidP="0063019F">
      <w:pPr>
        <w:pStyle w:val="BodyTextL25Bold"/>
      </w:pPr>
      <w:r>
        <w:t>Close the VM using the GUI:</w:t>
      </w:r>
    </w:p>
    <w:p w14:paraId="74C6B7A3" w14:textId="77777777" w:rsidR="0063019F" w:rsidRPr="0020015E" w:rsidRDefault="0063019F" w:rsidP="0063019F">
      <w:pPr>
        <w:pStyle w:val="SubStepAlpha"/>
        <w:numPr>
          <w:ilvl w:val="3"/>
          <w:numId w:val="12"/>
        </w:numPr>
      </w:pPr>
      <w:r w:rsidRPr="0020015E">
        <w:t xml:space="preserve">From the Virtual Box File menu, choose </w:t>
      </w:r>
      <w:r w:rsidRPr="0020015E">
        <w:rPr>
          <w:b/>
          <w:bCs/>
        </w:rPr>
        <w:t>Close</w:t>
      </w:r>
      <w:r w:rsidRPr="0020015E">
        <w:t>...</w:t>
      </w:r>
    </w:p>
    <w:p w14:paraId="067FE127" w14:textId="77777777" w:rsidR="0063019F" w:rsidRDefault="0063019F" w:rsidP="0063019F">
      <w:pPr>
        <w:pStyle w:val="SubStepAlpha"/>
        <w:numPr>
          <w:ilvl w:val="3"/>
          <w:numId w:val="12"/>
        </w:numPr>
      </w:pPr>
      <w:r w:rsidRPr="0088103C">
        <w:t xml:space="preserve">Click the </w:t>
      </w:r>
      <w:r w:rsidRPr="0020015E">
        <w:rPr>
          <w:b/>
          <w:bCs/>
        </w:rPr>
        <w:t>Save the machine state</w:t>
      </w:r>
      <w:r w:rsidRPr="0088103C">
        <w:t xml:space="preserve"> radio button and click </w:t>
      </w:r>
      <w:r w:rsidRPr="0020015E">
        <w:rPr>
          <w:b/>
          <w:bCs/>
        </w:rPr>
        <w:t>OK</w:t>
      </w:r>
      <w:r w:rsidRPr="0088103C">
        <w:t xml:space="preserve">. </w:t>
      </w:r>
      <w:r w:rsidRPr="0035566F">
        <w:t>The next time you start the virtual machine,</w:t>
      </w:r>
      <w:r w:rsidRPr="0088103C">
        <w:t xml:space="preserve"> </w:t>
      </w:r>
      <w:r w:rsidRPr="0035566F">
        <w:t>you will be able to resume working in the</w:t>
      </w:r>
      <w:r w:rsidRPr="0088103C">
        <w:t xml:space="preserve"> operating system in its current state.</w:t>
      </w:r>
      <w:r w:rsidDel="00EF6AAE">
        <w:t xml:space="preserve"> </w:t>
      </w:r>
    </w:p>
    <w:p w14:paraId="72ED4F3C" w14:textId="77777777" w:rsidR="0063019F" w:rsidRDefault="0063019F" w:rsidP="0063019F">
      <w:pPr>
        <w:pStyle w:val="SubStepNum"/>
        <w:ind w:left="1080"/>
      </w:pPr>
      <w:r>
        <w:t>The other two options are:</w:t>
      </w:r>
    </w:p>
    <w:p w14:paraId="1505A83C" w14:textId="77777777" w:rsidR="0063019F" w:rsidRDefault="0063019F" w:rsidP="00B459AD">
      <w:pPr>
        <w:pStyle w:val="Bulletlevel2"/>
      </w:pPr>
      <w:r w:rsidRPr="00D862FA">
        <w:rPr>
          <w:b/>
        </w:rPr>
        <w:t>Send the shutdown signal</w:t>
      </w:r>
      <w:r>
        <w:t>: This simulates pressing the power button on a physical computer.</w:t>
      </w:r>
    </w:p>
    <w:p w14:paraId="1513CDF5" w14:textId="77777777" w:rsidR="0063019F" w:rsidRDefault="0063019F" w:rsidP="00B459AD">
      <w:pPr>
        <w:pStyle w:val="Bulletlevel2"/>
      </w:pPr>
      <w:r w:rsidRPr="00D862FA">
        <w:rPr>
          <w:b/>
        </w:rPr>
        <w:t>Power off the machine</w:t>
      </w:r>
      <w:r>
        <w:t>: This simulates pulling the plug on a physical computer.</w:t>
      </w:r>
    </w:p>
    <w:p w14:paraId="33D0E069" w14:textId="77777777" w:rsidR="0063019F" w:rsidRDefault="0063019F" w:rsidP="0063019F">
      <w:pPr>
        <w:pStyle w:val="BodyTextL25Bold"/>
      </w:pPr>
      <w:r>
        <w:t>Close the VM using the CLI:</w:t>
      </w:r>
    </w:p>
    <w:p w14:paraId="6F3DDCA8" w14:textId="77777777" w:rsidR="0063019F" w:rsidRDefault="0063019F" w:rsidP="0063019F">
      <w:pPr>
        <w:pStyle w:val="BodyTextL50"/>
      </w:pPr>
      <w:r>
        <w:t xml:space="preserve">To shut down the VM using the command line, you can use the menu options inside the VM or enter </w:t>
      </w:r>
      <w:proofErr w:type="spellStart"/>
      <w:r w:rsidRPr="00D862FA">
        <w:rPr>
          <w:b/>
        </w:rPr>
        <w:t>sudo</w:t>
      </w:r>
      <w:proofErr w:type="spellEnd"/>
      <w:r w:rsidRPr="00D862FA">
        <w:rPr>
          <w:b/>
        </w:rPr>
        <w:t xml:space="preserve"> shutdown -h now</w:t>
      </w:r>
      <w:r>
        <w:t xml:space="preserve"> command in a terminal window.</w:t>
      </w:r>
    </w:p>
    <w:p w14:paraId="334701EF" w14:textId="77777777" w:rsidR="0063019F" w:rsidRPr="00C652AC" w:rsidRDefault="0063019F" w:rsidP="0063019F">
      <w:pPr>
        <w:pStyle w:val="BodyTextL25Bold"/>
      </w:pPr>
      <w:r>
        <w:t>Rebooting the VM:</w:t>
      </w:r>
    </w:p>
    <w:p w14:paraId="4621ECB0" w14:textId="77777777" w:rsidR="0063019F" w:rsidRDefault="0063019F" w:rsidP="0063019F">
      <w:pPr>
        <w:pStyle w:val="BodyTextL50"/>
      </w:pPr>
      <w:r>
        <w:t xml:space="preserve">If you want to reboot the VM, you can use the menu options inside the VM or enter the </w:t>
      </w:r>
      <w:proofErr w:type="spellStart"/>
      <w:r w:rsidRPr="00D862FA">
        <w:rPr>
          <w:b/>
        </w:rPr>
        <w:t>sudo</w:t>
      </w:r>
      <w:proofErr w:type="spellEnd"/>
      <w:r w:rsidRPr="00D862FA">
        <w:rPr>
          <w:b/>
        </w:rPr>
        <w:t xml:space="preserve"> </w:t>
      </w:r>
      <w:r>
        <w:rPr>
          <w:b/>
        </w:rPr>
        <w:t>reb</w:t>
      </w:r>
      <w:r w:rsidRPr="00D862FA">
        <w:rPr>
          <w:b/>
        </w:rPr>
        <w:t>oot</w:t>
      </w:r>
      <w:r>
        <w:t xml:space="preserve"> command in a terminal.</w:t>
      </w:r>
    </w:p>
    <w:p w14:paraId="1A4FD254" w14:textId="53261090" w:rsidR="0020015E" w:rsidRDefault="00BF76BC" w:rsidP="0063019F">
      <w:pPr>
        <w:pStyle w:val="Heading2"/>
      </w:pPr>
      <w:r w:rsidRPr="0063019F">
        <w:t>Install Webex Teams</w:t>
      </w:r>
      <w:r w:rsidR="0063019F" w:rsidRPr="0063019F">
        <w:t xml:space="preserve"> on your Device</w:t>
      </w:r>
    </w:p>
    <w:p w14:paraId="76564E55" w14:textId="62B3D138" w:rsidR="00122C36" w:rsidRPr="00A01DD0" w:rsidRDefault="00122C36" w:rsidP="006344C5">
      <w:pPr>
        <w:pStyle w:val="BodyTextL25"/>
      </w:pPr>
      <w:r>
        <w:t>In this Part, you will install Webex Teams</w:t>
      </w:r>
    </w:p>
    <w:p w14:paraId="7A5598C7" w14:textId="4C72CD9E" w:rsidR="0020015E" w:rsidRDefault="0063019F" w:rsidP="0063019F">
      <w:pPr>
        <w:pStyle w:val="Heading3"/>
      </w:pPr>
      <w:r>
        <w:t>Download the installation file.</w:t>
      </w:r>
    </w:p>
    <w:p w14:paraId="0054811D" w14:textId="7C3DA0DB" w:rsidR="00E20AC1" w:rsidRDefault="0063019F" w:rsidP="0063019F">
      <w:pPr>
        <w:pStyle w:val="SubStepAlpha"/>
      </w:pPr>
      <w:r>
        <w:t xml:space="preserve">Navigate to </w:t>
      </w:r>
      <w:hyperlink r:id="rId13" w:history="1">
        <w:r w:rsidR="006344C5">
          <w:rPr>
            <w:rStyle w:val="Hyperlink"/>
          </w:rPr>
          <w:t>www.webex.com/downloads.html</w:t>
        </w:r>
      </w:hyperlink>
    </w:p>
    <w:p w14:paraId="1DB27EE2" w14:textId="4E5480AF" w:rsidR="00E20AC1" w:rsidRDefault="0063019F" w:rsidP="0063019F">
      <w:pPr>
        <w:pStyle w:val="SubStepAlpha"/>
      </w:pPr>
      <w:r>
        <w:t xml:space="preserve">Under </w:t>
      </w:r>
      <w:r>
        <w:rPr>
          <w:b/>
          <w:bCs/>
        </w:rPr>
        <w:t>Webex Teams</w:t>
      </w:r>
      <w:r>
        <w:t xml:space="preserve">, click </w:t>
      </w:r>
      <w:r>
        <w:rPr>
          <w:b/>
          <w:bCs/>
        </w:rPr>
        <w:t>Download for Windows</w:t>
      </w:r>
      <w:r>
        <w:t>, or you can choose to install Teams on your mobile device.</w:t>
      </w:r>
    </w:p>
    <w:p w14:paraId="1AD99510" w14:textId="106D36C5" w:rsidR="00B375BE" w:rsidRDefault="00B375BE" w:rsidP="006344C5">
      <w:pPr>
        <w:pStyle w:val="BodyTextL50"/>
      </w:pPr>
      <w:r w:rsidRPr="006344C5">
        <w:rPr>
          <w:b/>
          <w:bCs/>
        </w:rPr>
        <w:t>Note</w:t>
      </w:r>
      <w:r>
        <w:t>: For MacOS, you will download the Mac version. At the time of this lab was written, there is no Linux desktop application. However, you can run Webex Teams in a brows</w:t>
      </w:r>
      <w:r w:rsidR="00A01DD0">
        <w:t xml:space="preserve">er. Click </w:t>
      </w:r>
      <w:r w:rsidR="00A01DD0" w:rsidRPr="00D63272">
        <w:rPr>
          <w:b/>
          <w:bCs/>
        </w:rPr>
        <w:t>Sign in</w:t>
      </w:r>
      <w:r w:rsidR="00A01DD0">
        <w:t xml:space="preserve"> at the top and choose </w:t>
      </w:r>
      <w:r w:rsidR="00A01DD0" w:rsidRPr="00D63272">
        <w:rPr>
          <w:b/>
          <w:bCs/>
        </w:rPr>
        <w:t>Webex Teams</w:t>
      </w:r>
      <w:r w:rsidR="00A01DD0">
        <w:t>. Then sign in with your new Webex account credentials.</w:t>
      </w:r>
    </w:p>
    <w:p w14:paraId="49E51FEE" w14:textId="66947612" w:rsidR="0063019F" w:rsidRDefault="0063019F" w:rsidP="0063019F">
      <w:pPr>
        <w:pStyle w:val="SubStepAlpha"/>
      </w:pPr>
      <w:r>
        <w:t>Open the installation file and follow the instructions to finish the installation.</w:t>
      </w:r>
    </w:p>
    <w:p w14:paraId="688289C5" w14:textId="69EA5696" w:rsidR="00F7270F" w:rsidRDefault="00CC4B87" w:rsidP="00CC4B87">
      <w:pPr>
        <w:pStyle w:val="Heading3"/>
      </w:pPr>
      <w:r>
        <w:t>Launch Webex Teams.</w:t>
      </w:r>
    </w:p>
    <w:p w14:paraId="5E089ED8" w14:textId="25C8B4A6" w:rsidR="00CC4B87" w:rsidRDefault="00CC4B87" w:rsidP="00CC4B87">
      <w:pPr>
        <w:pStyle w:val="BodyTextL25"/>
      </w:pPr>
      <w:r>
        <w:t>Open Webex Teams. If your instructor already created a Team, you should see that you are now a member. If not, then</w:t>
      </w:r>
      <w:r w:rsidR="00F545E0">
        <w:t xml:space="preserve"> you can do one of the following:</w:t>
      </w:r>
    </w:p>
    <w:p w14:paraId="437EAEC2" w14:textId="2D31EC5F" w:rsidR="00F545E0" w:rsidRPr="00B459AD" w:rsidRDefault="00F545E0" w:rsidP="00B459AD">
      <w:pPr>
        <w:pStyle w:val="Bulletlevel1"/>
      </w:pPr>
      <w:r>
        <w:t>Give</w:t>
      </w:r>
      <w:r w:rsidRPr="00B459AD">
        <w:t xml:space="preserve"> your instructor your email address so that you can be added to the class Team.</w:t>
      </w:r>
    </w:p>
    <w:p w14:paraId="6F45D100" w14:textId="5ACAF97A" w:rsidR="00F545E0" w:rsidRPr="00CC4B87" w:rsidRDefault="00F545E0" w:rsidP="00B459AD">
      <w:pPr>
        <w:pStyle w:val="Bulletlevel1"/>
      </w:pPr>
      <w:r w:rsidRPr="00B459AD">
        <w:t>Create y</w:t>
      </w:r>
      <w:r>
        <w:t>our own Team.</w:t>
      </w:r>
      <w:r w:rsidR="00892A03">
        <w:t xml:space="preserve"> In the left panel, click the </w:t>
      </w:r>
      <w:r w:rsidR="00892A03" w:rsidRPr="006344C5">
        <w:rPr>
          <w:b/>
          <w:bCs/>
        </w:rPr>
        <w:t>Teams</w:t>
      </w:r>
      <w:r w:rsidR="00892A03">
        <w:t xml:space="preserve"> button. Then click the plus button to Create a team. A Team is required for the next step.</w:t>
      </w:r>
    </w:p>
    <w:p w14:paraId="11576C3D" w14:textId="30A71000" w:rsidR="0063019F" w:rsidRPr="0063019F" w:rsidRDefault="0063019F" w:rsidP="0063019F">
      <w:pPr>
        <w:pStyle w:val="Heading3"/>
      </w:pPr>
      <w:r w:rsidRPr="0063019F">
        <w:t>Add a user to Webex Teams.</w:t>
      </w:r>
    </w:p>
    <w:p w14:paraId="5BD190C8" w14:textId="45EE0640" w:rsidR="0020015E" w:rsidRDefault="0063019F" w:rsidP="0063019F">
      <w:pPr>
        <w:pStyle w:val="SubStepAlpha"/>
      </w:pPr>
      <w:r>
        <w:t xml:space="preserve">In Webex Teams, search for a user in the </w:t>
      </w:r>
      <w:r>
        <w:rPr>
          <w:b/>
          <w:bCs/>
        </w:rPr>
        <w:t>Search</w:t>
      </w:r>
      <w:r>
        <w:t xml:space="preserve"> field. You may search by username or email. The user must be a member of your </w:t>
      </w:r>
      <w:r w:rsidR="00F7270F">
        <w:t>team</w:t>
      </w:r>
      <w:r>
        <w:t>.</w:t>
      </w:r>
    </w:p>
    <w:p w14:paraId="0802882E" w14:textId="7D361B9F" w:rsidR="0063019F" w:rsidRDefault="0063019F" w:rsidP="0063019F">
      <w:pPr>
        <w:pStyle w:val="SubStepAlpha"/>
      </w:pPr>
      <w:r>
        <w:t xml:space="preserve">Click the user in the list of search results to open a </w:t>
      </w:r>
      <w:r>
        <w:rPr>
          <w:b/>
          <w:bCs/>
        </w:rPr>
        <w:t>space</w:t>
      </w:r>
      <w:r>
        <w:t>.</w:t>
      </w:r>
    </w:p>
    <w:p w14:paraId="1FCEAD9B" w14:textId="3F01BA96" w:rsidR="0063019F" w:rsidRPr="0063019F" w:rsidRDefault="0063019F" w:rsidP="006E1AB5">
      <w:pPr>
        <w:pStyle w:val="SubStepAlpha"/>
        <w:spacing w:after="0"/>
      </w:pPr>
      <w:r>
        <w:t>Type a message to the user. They will be notified of your message and can now return a message to you.</w:t>
      </w:r>
    </w:p>
    <w:p w14:paraId="18C399F7" w14:textId="468C1A63" w:rsidR="00D778DF" w:rsidRPr="00ED3B83" w:rsidRDefault="00ED3B83" w:rsidP="00ED3B83">
      <w:pPr>
        <w:pStyle w:val="ConfigWindow"/>
      </w:pPr>
      <w:r>
        <w:t>End of document</w:t>
      </w:r>
    </w:p>
    <w:sectPr w:rsidR="00D778DF" w:rsidRPr="00ED3B83" w:rsidSect="009C3182">
      <w:headerReference w:type="default" r:id="rId14"/>
      <w:footerReference w:type="default" r:id="rId15"/>
      <w:headerReference w:type="first" r:id="rId16"/>
      <w:footerReference w:type="first" r:id="rId17"/>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C547A1" w14:textId="77777777" w:rsidR="005A70F2" w:rsidRDefault="005A70F2" w:rsidP="00710659">
      <w:pPr>
        <w:spacing w:after="0" w:line="240" w:lineRule="auto"/>
      </w:pPr>
      <w:r>
        <w:separator/>
      </w:r>
    </w:p>
    <w:p w14:paraId="3C59B897" w14:textId="77777777" w:rsidR="005A70F2" w:rsidRDefault="005A70F2"/>
  </w:endnote>
  <w:endnote w:type="continuationSeparator" w:id="0">
    <w:p w14:paraId="21E92E6B" w14:textId="77777777" w:rsidR="005A70F2" w:rsidRDefault="005A70F2" w:rsidP="00710659">
      <w:pPr>
        <w:spacing w:after="0" w:line="240" w:lineRule="auto"/>
      </w:pPr>
      <w:r>
        <w:continuationSeparator/>
      </w:r>
    </w:p>
    <w:p w14:paraId="09A673C6" w14:textId="77777777" w:rsidR="005A70F2" w:rsidRDefault="005A70F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F027A4" w14:textId="1B685278"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5C4003">
          <w:t>2020</w:t>
        </w:r>
      </w:sdtContent>
    </w:sdt>
    <w:r>
      <w:t xml:space="preserve"> - </w:t>
    </w:r>
    <w:r>
      <w:fldChar w:fldCharType="begin"/>
    </w:r>
    <w:r>
      <w:instrText xml:space="preserve"> SAVEDATE  \@ "yyyy"  \* MERGEFORMAT </w:instrText>
    </w:r>
    <w:r>
      <w:fldChar w:fldCharType="separate"/>
    </w:r>
    <w:r w:rsidR="00B459AD">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8E7618" w14:textId="54E6E545"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5C4003">
          <w:t>2020</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B459AD">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0BCD98" w14:textId="77777777" w:rsidR="005A70F2" w:rsidRDefault="005A70F2" w:rsidP="00710659">
      <w:pPr>
        <w:spacing w:after="0" w:line="240" w:lineRule="auto"/>
      </w:pPr>
      <w:r>
        <w:separator/>
      </w:r>
    </w:p>
    <w:p w14:paraId="06DB14AB" w14:textId="77777777" w:rsidR="005A70F2" w:rsidRDefault="005A70F2"/>
  </w:footnote>
  <w:footnote w:type="continuationSeparator" w:id="0">
    <w:p w14:paraId="327C4D86" w14:textId="77777777" w:rsidR="005A70F2" w:rsidRDefault="005A70F2" w:rsidP="00710659">
      <w:pPr>
        <w:spacing w:after="0" w:line="240" w:lineRule="auto"/>
      </w:pPr>
      <w:r>
        <w:continuationSeparator/>
      </w:r>
    </w:p>
    <w:p w14:paraId="65B6E74B" w14:textId="77777777" w:rsidR="005A70F2" w:rsidRDefault="005A70F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1B430D0F1B904AEBAD0235B91724CE61"/>
      </w:placeholder>
      <w:dataBinding w:prefixMappings="xmlns:ns0='http://purl.org/dc/elements/1.1/' xmlns:ns1='http://schemas.openxmlformats.org/package/2006/metadata/core-properties' " w:xpath="/ns1:coreProperties[1]/ns0:title[1]" w:storeItemID="{6C3C8BC8-F283-45AE-878A-BAB7291924A1}"/>
      <w:text/>
    </w:sdtPr>
    <w:sdtEndPr/>
    <w:sdtContent>
      <w:p w14:paraId="6E31565F" w14:textId="4575FA21" w:rsidR="00926CB2" w:rsidRDefault="00362A1B" w:rsidP="008402F2">
        <w:pPr>
          <w:pStyle w:val="PageHead"/>
        </w:pPr>
        <w:r>
          <w:t>Lab - Install the Virtual Machine Lab Environment</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34A6A" w14:textId="77777777" w:rsidR="00926CB2" w:rsidRDefault="00882B63" w:rsidP="006C3FCF">
    <w:pPr>
      <w:ind w:left="-288"/>
    </w:pPr>
    <w:r>
      <w:rPr>
        <w:noProof/>
      </w:rPr>
      <w:drawing>
        <wp:inline distT="0" distB="0" distL="0" distR="0" wp14:anchorId="4A7A159B" wp14:editId="489BAC61">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0E4F72"/>
    <w:multiLevelType w:val="hybridMultilevel"/>
    <w:tmpl w:val="5B788720"/>
    <w:lvl w:ilvl="0" w:tplc="41B899F2">
      <w:start w:val="1"/>
      <w:numFmt w:val="bullet"/>
      <w:pStyle w:val="Bulletlevel2"/>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A533F4"/>
    <w:multiLevelType w:val="multilevel"/>
    <w:tmpl w:val="A1862A0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217228C"/>
    <w:multiLevelType w:val="multilevel"/>
    <w:tmpl w:val="CB200E2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7398136E"/>
    <w:styleLink w:val="PartStepSubStepList"/>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59581C22"/>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B3D4C17"/>
    <w:multiLevelType w:val="hybridMultilevel"/>
    <w:tmpl w:val="AD6236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650C3BAF"/>
    <w:multiLevelType w:val="multilevel"/>
    <w:tmpl w:val="A1862A0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A97769B"/>
    <w:multiLevelType w:val="hybridMultilevel"/>
    <w:tmpl w:val="BFD00A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78568C7"/>
    <w:multiLevelType w:val="hybridMultilevel"/>
    <w:tmpl w:val="F0ACA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714117"/>
    <w:multiLevelType w:val="multilevel"/>
    <w:tmpl w:val="A1862A0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D0570A0"/>
    <w:multiLevelType w:val="multilevel"/>
    <w:tmpl w:val="536A841A"/>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6"/>
  </w:num>
  <w:num w:numId="2">
    <w:abstractNumId w:val="2"/>
  </w:num>
  <w:num w:numId="3">
    <w:abstractNumId w:val="4"/>
    <w:lvlOverride w:ilvl="1">
      <w:lvl w:ilvl="1">
        <w:start w:val="1"/>
        <w:numFmt w:val="decimal"/>
        <w:pStyle w:val="Heading2"/>
        <w:suff w:val="space"/>
        <w:lvlText w:val="Part %2:"/>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bCs w:val="0"/>
        </w:rPr>
      </w:lvl>
    </w:lvlOverride>
    <w:lvlOverride w:ilvl="4">
      <w:lvl w:ilvl="4">
        <w:start w:val="1"/>
        <w:numFmt w:val="decimal"/>
        <w:lvlText w:val="%5)"/>
        <w:lvlJc w:val="left"/>
        <w:pPr>
          <w:tabs>
            <w:tab w:val="num" w:pos="1080"/>
          </w:tabs>
          <w:ind w:left="1080" w:hanging="360"/>
        </w:pPr>
        <w:rPr>
          <w:rFonts w:hint="default"/>
          <w:b w:val="0"/>
          <w:bCs w:val="0"/>
        </w:rPr>
      </w:lvl>
    </w:lvlOverride>
  </w:num>
  <w:num w:numId="4">
    <w:abstractNumId w:val="0"/>
  </w:num>
  <w:num w:numId="5">
    <w:abstractNumId w:val="3"/>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18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9"/>
  </w:num>
  <w:num w:numId="7">
    <w:abstractNumId w:val="8"/>
  </w:num>
  <w:num w:numId="8">
    <w:abstractNumId w:val="3"/>
  </w:num>
  <w:num w:numId="9">
    <w:abstractNumId w:val="4"/>
  </w:num>
  <w:num w:numId="10">
    <w:abstractNumId w:val="6"/>
  </w:num>
  <w:num w:numId="11">
    <w:abstractNumId w:val="5"/>
  </w:num>
  <w:num w:numId="12">
    <w:abstractNumId w:val="7"/>
  </w:num>
  <w:num w:numId="13">
    <w:abstractNumId w:val="10"/>
  </w:num>
  <w:num w:numId="14">
    <w:abstractNumId w:val="1"/>
  </w:num>
  <w:num w:numId="15">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B83"/>
    <w:rsid w:val="00001BDF"/>
    <w:rsid w:val="0000380F"/>
    <w:rsid w:val="00004175"/>
    <w:rsid w:val="000059C9"/>
    <w:rsid w:val="00012C22"/>
    <w:rsid w:val="000160F7"/>
    <w:rsid w:val="00016D5B"/>
    <w:rsid w:val="00016F30"/>
    <w:rsid w:val="0002047C"/>
    <w:rsid w:val="00021B9A"/>
    <w:rsid w:val="000242D6"/>
    <w:rsid w:val="00024EE5"/>
    <w:rsid w:val="000365C9"/>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5EF2"/>
    <w:rsid w:val="000C6425"/>
    <w:rsid w:val="000C6E6E"/>
    <w:rsid w:val="000C7B7D"/>
    <w:rsid w:val="000D55B4"/>
    <w:rsid w:val="000E65F0"/>
    <w:rsid w:val="000F072C"/>
    <w:rsid w:val="000F2074"/>
    <w:rsid w:val="000F2D93"/>
    <w:rsid w:val="000F31D7"/>
    <w:rsid w:val="000F6743"/>
    <w:rsid w:val="001006C2"/>
    <w:rsid w:val="00101BE8"/>
    <w:rsid w:val="00103401"/>
    <w:rsid w:val="00103A44"/>
    <w:rsid w:val="00103D36"/>
    <w:rsid w:val="0010436E"/>
    <w:rsid w:val="00106A75"/>
    <w:rsid w:val="00107B2B"/>
    <w:rsid w:val="00112AC5"/>
    <w:rsid w:val="001133DD"/>
    <w:rsid w:val="00120CBE"/>
    <w:rsid w:val="00121BAE"/>
    <w:rsid w:val="00122C36"/>
    <w:rsid w:val="00125806"/>
    <w:rsid w:val="001261C4"/>
    <w:rsid w:val="00130A20"/>
    <w:rsid w:val="001314FB"/>
    <w:rsid w:val="001366EC"/>
    <w:rsid w:val="0014219C"/>
    <w:rsid w:val="001425ED"/>
    <w:rsid w:val="00143450"/>
    <w:rsid w:val="00144997"/>
    <w:rsid w:val="001523C0"/>
    <w:rsid w:val="00152B12"/>
    <w:rsid w:val="001535FE"/>
    <w:rsid w:val="00154E3A"/>
    <w:rsid w:val="00155352"/>
    <w:rsid w:val="00157902"/>
    <w:rsid w:val="00162105"/>
    <w:rsid w:val="00162EEA"/>
    <w:rsid w:val="00163164"/>
    <w:rsid w:val="00166253"/>
    <w:rsid w:val="001704B7"/>
    <w:rsid w:val="001708A6"/>
    <w:rsid w:val="001710C0"/>
    <w:rsid w:val="00172AFB"/>
    <w:rsid w:val="0017347F"/>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015E"/>
    <w:rsid w:val="00201928"/>
    <w:rsid w:val="00203E26"/>
    <w:rsid w:val="0020449C"/>
    <w:rsid w:val="002113B8"/>
    <w:rsid w:val="002128F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45F"/>
    <w:rsid w:val="00265F77"/>
    <w:rsid w:val="00266C83"/>
    <w:rsid w:val="00270FCC"/>
    <w:rsid w:val="002768DC"/>
    <w:rsid w:val="00294C8F"/>
    <w:rsid w:val="002974BC"/>
    <w:rsid w:val="002A0B2E"/>
    <w:rsid w:val="002A0DC1"/>
    <w:rsid w:val="002A6C56"/>
    <w:rsid w:val="002C04C4"/>
    <w:rsid w:val="002C090C"/>
    <w:rsid w:val="002C1243"/>
    <w:rsid w:val="002C1815"/>
    <w:rsid w:val="002C475E"/>
    <w:rsid w:val="002C6AD6"/>
    <w:rsid w:val="002C6B81"/>
    <w:rsid w:val="002D6C2A"/>
    <w:rsid w:val="002D7A86"/>
    <w:rsid w:val="002E086B"/>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2A1B"/>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0523"/>
    <w:rsid w:val="003E3DDF"/>
    <w:rsid w:val="003E5BE5"/>
    <w:rsid w:val="003F18D1"/>
    <w:rsid w:val="003F20EC"/>
    <w:rsid w:val="003F4F0E"/>
    <w:rsid w:val="003F6096"/>
    <w:rsid w:val="003F6E06"/>
    <w:rsid w:val="00403C7A"/>
    <w:rsid w:val="004057A6"/>
    <w:rsid w:val="00406554"/>
    <w:rsid w:val="00407755"/>
    <w:rsid w:val="0041277D"/>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662D6"/>
    <w:rsid w:val="00473E34"/>
    <w:rsid w:val="00476BA9"/>
    <w:rsid w:val="00481650"/>
    <w:rsid w:val="00490807"/>
    <w:rsid w:val="004936C2"/>
    <w:rsid w:val="0049379C"/>
    <w:rsid w:val="004A1CA0"/>
    <w:rsid w:val="004A22E9"/>
    <w:rsid w:val="004A4ACD"/>
    <w:rsid w:val="004A506C"/>
    <w:rsid w:val="004A5BC5"/>
    <w:rsid w:val="004B023D"/>
    <w:rsid w:val="004B7E66"/>
    <w:rsid w:val="004C0909"/>
    <w:rsid w:val="004C3F97"/>
    <w:rsid w:val="004D01F2"/>
    <w:rsid w:val="004D2CED"/>
    <w:rsid w:val="004D3339"/>
    <w:rsid w:val="004D353F"/>
    <w:rsid w:val="004D36D7"/>
    <w:rsid w:val="004D682B"/>
    <w:rsid w:val="004E6152"/>
    <w:rsid w:val="004F344A"/>
    <w:rsid w:val="004F4EC3"/>
    <w:rsid w:val="005048B7"/>
    <w:rsid w:val="00504ED4"/>
    <w:rsid w:val="00506D02"/>
    <w:rsid w:val="00510639"/>
    <w:rsid w:val="00511791"/>
    <w:rsid w:val="005139BE"/>
    <w:rsid w:val="00513CB3"/>
    <w:rsid w:val="00516142"/>
    <w:rsid w:val="0051681C"/>
    <w:rsid w:val="00520027"/>
    <w:rsid w:val="0052093C"/>
    <w:rsid w:val="00521B31"/>
    <w:rsid w:val="00522469"/>
    <w:rsid w:val="0052400A"/>
    <w:rsid w:val="00536277"/>
    <w:rsid w:val="00536F43"/>
    <w:rsid w:val="00542616"/>
    <w:rsid w:val="0054455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A70F2"/>
    <w:rsid w:val="005B2FB3"/>
    <w:rsid w:val="005C400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019F"/>
    <w:rsid w:val="006344C5"/>
    <w:rsid w:val="00636C28"/>
    <w:rsid w:val="006428E5"/>
    <w:rsid w:val="00644958"/>
    <w:rsid w:val="006513FB"/>
    <w:rsid w:val="00652C72"/>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018"/>
    <w:rsid w:val="006D2C28"/>
    <w:rsid w:val="006D3FC1"/>
    <w:rsid w:val="006D5C1F"/>
    <w:rsid w:val="006D7590"/>
    <w:rsid w:val="006E1AB5"/>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369FF"/>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00EA"/>
    <w:rsid w:val="0077125A"/>
    <w:rsid w:val="00780C37"/>
    <w:rsid w:val="0078405B"/>
    <w:rsid w:val="00786F58"/>
    <w:rsid w:val="00787CC1"/>
    <w:rsid w:val="00792F4E"/>
    <w:rsid w:val="0079398D"/>
    <w:rsid w:val="00796C25"/>
    <w:rsid w:val="007A287C"/>
    <w:rsid w:val="007A3B2A"/>
    <w:rsid w:val="007B0C9D"/>
    <w:rsid w:val="007B5522"/>
    <w:rsid w:val="007B62C1"/>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3A90"/>
    <w:rsid w:val="00813EE6"/>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7B6"/>
    <w:rsid w:val="00867EAF"/>
    <w:rsid w:val="00870763"/>
    <w:rsid w:val="008713EA"/>
    <w:rsid w:val="00873C6B"/>
    <w:rsid w:val="00881854"/>
    <w:rsid w:val="00882B63"/>
    <w:rsid w:val="00883500"/>
    <w:rsid w:val="0088426A"/>
    <w:rsid w:val="008852BA"/>
    <w:rsid w:val="0088709F"/>
    <w:rsid w:val="00890108"/>
    <w:rsid w:val="00892A03"/>
    <w:rsid w:val="00893877"/>
    <w:rsid w:val="0089532C"/>
    <w:rsid w:val="00896165"/>
    <w:rsid w:val="00896681"/>
    <w:rsid w:val="008A2749"/>
    <w:rsid w:val="008A3A90"/>
    <w:rsid w:val="008B06D4"/>
    <w:rsid w:val="008B4F20"/>
    <w:rsid w:val="008B68E7"/>
    <w:rsid w:val="008B7FFD"/>
    <w:rsid w:val="008C286A"/>
    <w:rsid w:val="008C2920"/>
    <w:rsid w:val="008C3C37"/>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1FE"/>
    <w:rsid w:val="00970A69"/>
    <w:rsid w:val="0098155C"/>
    <w:rsid w:val="00981CCA"/>
    <w:rsid w:val="00983B77"/>
    <w:rsid w:val="00996053"/>
    <w:rsid w:val="00997E71"/>
    <w:rsid w:val="009A0B2F"/>
    <w:rsid w:val="009A1CF4"/>
    <w:rsid w:val="009A37D7"/>
    <w:rsid w:val="009A4E17"/>
    <w:rsid w:val="009A6955"/>
    <w:rsid w:val="009B0697"/>
    <w:rsid w:val="009B341C"/>
    <w:rsid w:val="009B5747"/>
    <w:rsid w:val="009C0B81"/>
    <w:rsid w:val="009C3182"/>
    <w:rsid w:val="009D2C27"/>
    <w:rsid w:val="009D503E"/>
    <w:rsid w:val="009E2309"/>
    <w:rsid w:val="009E42B9"/>
    <w:rsid w:val="009E4E17"/>
    <w:rsid w:val="009E54B9"/>
    <w:rsid w:val="009F2109"/>
    <w:rsid w:val="009F4C2E"/>
    <w:rsid w:val="00A014A3"/>
    <w:rsid w:val="00A01DD0"/>
    <w:rsid w:val="00A027CC"/>
    <w:rsid w:val="00A0412D"/>
    <w:rsid w:val="00A15DF0"/>
    <w:rsid w:val="00A21211"/>
    <w:rsid w:val="00A27FF4"/>
    <w:rsid w:val="00A30F8A"/>
    <w:rsid w:val="00A33890"/>
    <w:rsid w:val="00A34E7F"/>
    <w:rsid w:val="00A378D0"/>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6120"/>
    <w:rsid w:val="00AB0663"/>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375BE"/>
    <w:rsid w:val="00B433F2"/>
    <w:rsid w:val="00B458E8"/>
    <w:rsid w:val="00B459AD"/>
    <w:rsid w:val="00B47940"/>
    <w:rsid w:val="00B5397B"/>
    <w:rsid w:val="00B53EE9"/>
    <w:rsid w:val="00B6183E"/>
    <w:rsid w:val="00B62809"/>
    <w:rsid w:val="00B70067"/>
    <w:rsid w:val="00B72F2A"/>
    <w:rsid w:val="00B74716"/>
    <w:rsid w:val="00B7675A"/>
    <w:rsid w:val="00B81898"/>
    <w:rsid w:val="00B82DED"/>
    <w:rsid w:val="00B8606B"/>
    <w:rsid w:val="00B878E7"/>
    <w:rsid w:val="00B879CC"/>
    <w:rsid w:val="00B971B0"/>
    <w:rsid w:val="00B97278"/>
    <w:rsid w:val="00B97943"/>
    <w:rsid w:val="00BA1D0B"/>
    <w:rsid w:val="00BA2B50"/>
    <w:rsid w:val="00BA53A1"/>
    <w:rsid w:val="00BA5B42"/>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C"/>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2524"/>
    <w:rsid w:val="00C42EB4"/>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0CE0"/>
    <w:rsid w:val="00C91C26"/>
    <w:rsid w:val="00CA2BB2"/>
    <w:rsid w:val="00CA73D5"/>
    <w:rsid w:val="00CB2FC9"/>
    <w:rsid w:val="00CB5068"/>
    <w:rsid w:val="00CB7D2B"/>
    <w:rsid w:val="00CC1C87"/>
    <w:rsid w:val="00CC3000"/>
    <w:rsid w:val="00CC4859"/>
    <w:rsid w:val="00CC4B87"/>
    <w:rsid w:val="00CC7A35"/>
    <w:rsid w:val="00CD072A"/>
    <w:rsid w:val="00CD1070"/>
    <w:rsid w:val="00CD40B1"/>
    <w:rsid w:val="00CD51E0"/>
    <w:rsid w:val="00CD7F73"/>
    <w:rsid w:val="00CE17E8"/>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A2222"/>
    <w:rsid w:val="00DB1C89"/>
    <w:rsid w:val="00DB3763"/>
    <w:rsid w:val="00DB4029"/>
    <w:rsid w:val="00DB5F4D"/>
    <w:rsid w:val="00DB66F2"/>
    <w:rsid w:val="00DB6DA5"/>
    <w:rsid w:val="00DC076B"/>
    <w:rsid w:val="00DC186F"/>
    <w:rsid w:val="00DC252F"/>
    <w:rsid w:val="00DC6050"/>
    <w:rsid w:val="00DC6445"/>
    <w:rsid w:val="00DD3140"/>
    <w:rsid w:val="00DD34FD"/>
    <w:rsid w:val="00DD35E1"/>
    <w:rsid w:val="00DD43EA"/>
    <w:rsid w:val="00DE6F44"/>
    <w:rsid w:val="00DF1B58"/>
    <w:rsid w:val="00E009DA"/>
    <w:rsid w:val="00E037D9"/>
    <w:rsid w:val="00E04927"/>
    <w:rsid w:val="00E11A48"/>
    <w:rsid w:val="00E130EB"/>
    <w:rsid w:val="00E162CD"/>
    <w:rsid w:val="00E17FA5"/>
    <w:rsid w:val="00E20AC1"/>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7757D"/>
    <w:rsid w:val="00E77BA2"/>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3B83"/>
    <w:rsid w:val="00ED6019"/>
    <w:rsid w:val="00ED7830"/>
    <w:rsid w:val="00EE2BFF"/>
    <w:rsid w:val="00EE3909"/>
    <w:rsid w:val="00EF4205"/>
    <w:rsid w:val="00EF5939"/>
    <w:rsid w:val="00F01714"/>
    <w:rsid w:val="00F0258F"/>
    <w:rsid w:val="00F02D06"/>
    <w:rsid w:val="00F056E5"/>
    <w:rsid w:val="00F06FDD"/>
    <w:rsid w:val="00F10819"/>
    <w:rsid w:val="00F11219"/>
    <w:rsid w:val="00F13E3C"/>
    <w:rsid w:val="00F16F35"/>
    <w:rsid w:val="00F17559"/>
    <w:rsid w:val="00F2229D"/>
    <w:rsid w:val="00F25ABB"/>
    <w:rsid w:val="00F266F0"/>
    <w:rsid w:val="00F26F62"/>
    <w:rsid w:val="00F27963"/>
    <w:rsid w:val="00F30103"/>
    <w:rsid w:val="00F30446"/>
    <w:rsid w:val="00F4135D"/>
    <w:rsid w:val="00F41F1B"/>
    <w:rsid w:val="00F46BD9"/>
    <w:rsid w:val="00F545E0"/>
    <w:rsid w:val="00F56FE8"/>
    <w:rsid w:val="00F60BE0"/>
    <w:rsid w:val="00F6280E"/>
    <w:rsid w:val="00F666EC"/>
    <w:rsid w:val="00F7050A"/>
    <w:rsid w:val="00F7270F"/>
    <w:rsid w:val="00F75533"/>
    <w:rsid w:val="00F8036D"/>
    <w:rsid w:val="00F809DC"/>
    <w:rsid w:val="00F86EB0"/>
    <w:rsid w:val="00FA154B"/>
    <w:rsid w:val="00FA3811"/>
    <w:rsid w:val="00FA3B9F"/>
    <w:rsid w:val="00FA3F06"/>
    <w:rsid w:val="00FA4A26"/>
    <w:rsid w:val="00FA4A97"/>
    <w:rsid w:val="00FA7084"/>
    <w:rsid w:val="00FA7BEF"/>
    <w:rsid w:val="00FB1105"/>
    <w:rsid w:val="00FB1929"/>
    <w:rsid w:val="00FB5FD9"/>
    <w:rsid w:val="00FB6713"/>
    <w:rsid w:val="00FB7507"/>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30F39C"/>
  <w15:docId w15:val="{97512459-61AD-407D-9D5C-1F083793B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BA53A1"/>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63019F"/>
    <w:pPr>
      <w:keepNext/>
      <w:numPr>
        <w:ilvl w:val="1"/>
        <w:numId w:val="9"/>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63019F"/>
    <w:pPr>
      <w:keepNext/>
      <w:numPr>
        <w:ilvl w:val="2"/>
        <w:numId w:val="15"/>
      </w:numPr>
      <w:spacing w:before="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63019F"/>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B459AD"/>
    <w:pPr>
      <w:numPr>
        <w:numId w:val="4"/>
      </w:numPr>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6E1AB5"/>
    <w:pPr>
      <w:spacing w:before="0" w:after="0"/>
    </w:pPr>
    <w:rPr>
      <w:i/>
      <w:color w:val="FFFFFF" w:themeColor="background1"/>
      <w:sz w:val="6"/>
    </w:rPr>
  </w:style>
  <w:style w:type="paragraph" w:customStyle="1" w:styleId="SubStepAlpha">
    <w:name w:val="SubStep Alpha"/>
    <w:basedOn w:val="BodyTextL25"/>
    <w:qFormat/>
    <w:rsid w:val="0063019F"/>
    <w:pPr>
      <w:numPr>
        <w:ilvl w:val="3"/>
        <w:numId w:val="1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ind w:left="0"/>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9"/>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2"/>
      </w:numPr>
    </w:pPr>
  </w:style>
  <w:style w:type="numbering" w:customStyle="1" w:styleId="SectionList">
    <w:name w:val="Section_List"/>
    <w:basedOn w:val="NoList"/>
    <w:uiPriority w:val="99"/>
    <w:rsid w:val="00596998"/>
    <w:pPr>
      <w:numPr>
        <w:numId w:val="2"/>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63019F"/>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numbering" w:customStyle="1" w:styleId="PartStepSubStepList">
    <w:name w:val="Part_Step_SubStep_List"/>
    <w:basedOn w:val="NoList"/>
    <w:uiPriority w:val="99"/>
    <w:rsid w:val="00ED3B83"/>
    <w:pPr>
      <w:numPr>
        <w:numId w:val="8"/>
      </w:numPr>
    </w:pPr>
  </w:style>
  <w:style w:type="paragraph" w:styleId="NormalWeb">
    <w:name w:val="Normal (Web)"/>
    <w:basedOn w:val="Normal"/>
    <w:uiPriority w:val="99"/>
    <w:unhideWhenUsed/>
    <w:rsid w:val="00ED3B83"/>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ED3B83"/>
    <w:pPr>
      <w:spacing w:before="0" w:after="0" w:line="240" w:lineRule="auto"/>
      <w:ind w:left="720"/>
      <w:contextualSpacing/>
    </w:pPr>
    <w:rPr>
      <w:rFonts w:ascii="Times New Roman" w:eastAsia="Times New Roman" w:hAnsi="Times New Roman"/>
      <w:sz w:val="24"/>
      <w:szCs w:val="24"/>
    </w:rPr>
  </w:style>
  <w:style w:type="character" w:styleId="Hyperlink">
    <w:name w:val="Hyperlink"/>
    <w:basedOn w:val="DefaultParagraphFont"/>
    <w:unhideWhenUsed/>
    <w:rsid w:val="00780C37"/>
    <w:rPr>
      <w:color w:val="0000FF" w:themeColor="hyperlink"/>
      <w:u w:val="single"/>
    </w:rPr>
  </w:style>
  <w:style w:type="character" w:styleId="UnresolvedMention">
    <w:name w:val="Unresolved Mention"/>
    <w:basedOn w:val="DefaultParagraphFont"/>
    <w:uiPriority w:val="99"/>
    <w:semiHidden/>
    <w:unhideWhenUsed/>
    <w:rsid w:val="00780C37"/>
    <w:rPr>
      <w:color w:val="605E5C"/>
      <w:shd w:val="clear" w:color="auto" w:fill="E1DFDD"/>
    </w:rPr>
  </w:style>
  <w:style w:type="character" w:styleId="FollowedHyperlink">
    <w:name w:val="FollowedHyperlink"/>
    <w:basedOn w:val="DefaultParagraphFont"/>
    <w:semiHidden/>
    <w:unhideWhenUsed/>
    <w:rsid w:val="00A378D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rtualbox.org/" TargetMode="External"/><Relationship Id="rId13" Type="http://schemas.openxmlformats.org/officeDocument/2006/relationships/hyperlink" Target="https://www.webex.com/download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ebex.co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developer.cisco.com/"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static-course-assets.s3.amazonaws.com/DEVNET/DEVASC_VM.ova"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SVN\DevNet\Activiti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1B430D0F1B904AEBAD0235B91724CE61"/>
        <w:category>
          <w:name w:val="General"/>
          <w:gallery w:val="placeholder"/>
        </w:category>
        <w:types>
          <w:type w:val="bbPlcHdr"/>
        </w:types>
        <w:behaviors>
          <w:behavior w:val="content"/>
        </w:behaviors>
        <w:guid w:val="{AC3D1536-DB18-4F80-87D8-087899617FBB}"/>
      </w:docPartPr>
      <w:docPartBody>
        <w:p w:rsidR="004833A4" w:rsidRDefault="00BE653E">
          <w:pPr>
            <w:pStyle w:val="1B430D0F1B904AEBAD0235B91724CE61"/>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53E"/>
    <w:rsid w:val="000C037A"/>
    <w:rsid w:val="001E617A"/>
    <w:rsid w:val="0026126B"/>
    <w:rsid w:val="004833A4"/>
    <w:rsid w:val="005E64F1"/>
    <w:rsid w:val="0079423B"/>
    <w:rsid w:val="007B200C"/>
    <w:rsid w:val="008F05A6"/>
    <w:rsid w:val="00B30890"/>
    <w:rsid w:val="00B84202"/>
    <w:rsid w:val="00BE653E"/>
    <w:rsid w:val="00C30FAA"/>
    <w:rsid w:val="00C90167"/>
    <w:rsid w:val="00EB39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B430D0F1B904AEBAD0235B91724CE61">
    <w:name w:val="1B430D0F1B904AEBAD0235B91724CE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41D1229-98BA-46ED-A980-BB7FD2461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41</TotalTime>
  <Pages>3</Pages>
  <Words>1082</Words>
  <Characters>6173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Lab - Install the Virtual Machine Lab Environment</vt:lpstr>
    </vt:vector>
  </TitlesOfParts>
  <Company>Cisco Systems, Inc.</Company>
  <LinksUpToDate>false</LinksUpToDate>
  <CharactersWithSpaces>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Install the Virtual Machine Lab Environment</dc:title>
  <dc:creator>DH</dc:creator>
  <dc:description>2020</dc:description>
  <cp:lastModifiedBy>Suk-Yi Pennock -X (spennock - UNICON INC at Cisco)</cp:lastModifiedBy>
  <cp:revision>10</cp:revision>
  <cp:lastPrinted>2020-07-01T16:22:00Z</cp:lastPrinted>
  <dcterms:created xsi:type="dcterms:W3CDTF">2020-06-17T20:06:00Z</dcterms:created>
  <dcterms:modified xsi:type="dcterms:W3CDTF">2020-07-17T21:08:00Z</dcterms:modified>
</cp:coreProperties>
</file>