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12E6F" w14:textId="3CB898C1" w:rsidR="004D36D7" w:rsidRPr="00FD4A68" w:rsidRDefault="00CC53BD" w:rsidP="00222737">
      <w:pPr>
        <w:pStyle w:val="Title"/>
        <w:rPr>
          <w:rStyle w:val="LabTitleInstVersred"/>
          <w:b/>
          <w:color w:val="auto"/>
        </w:rPr>
      </w:pPr>
      <w:sdt>
        <w:sdtPr>
          <w:rPr>
            <w:b w:val="0"/>
            <w:color w:val="EE0000"/>
          </w:rPr>
          <w:alias w:val="Title"/>
          <w:tag w:val=""/>
          <w:id w:val="-487021785"/>
          <w:placeholder>
            <w:docPart w:val="A2BFE83D70D34040AFC7A76FA63F23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22737" w:rsidRPr="00222737">
            <w:t xml:space="preserve">Lab - </w:t>
          </w:r>
          <w:r w:rsidR="004321B3" w:rsidRPr="00222737">
            <w:t>Network Troubleshooting Tools</w:t>
          </w:r>
        </w:sdtContent>
      </w:sdt>
      <w:r w:rsidR="004D36D7" w:rsidRPr="00FD4A68">
        <w:t xml:space="preserve"> </w:t>
      </w:r>
      <w:r w:rsidR="00D84BDA" w:rsidRPr="00FD4A68">
        <w:rPr>
          <w:rStyle w:val="LabTitleInstVersred"/>
        </w:rPr>
        <w:t>(Instructor Version)</w:t>
      </w:r>
    </w:p>
    <w:p w14:paraId="1B7F12C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E034FAC" w14:textId="77777777" w:rsidR="00D778DF" w:rsidRPr="00E70096" w:rsidRDefault="00D778DF" w:rsidP="00D452F4">
      <w:pPr>
        <w:pStyle w:val="Heading1"/>
      </w:pPr>
      <w:r w:rsidRPr="00E70096">
        <w:t>Objectives</w:t>
      </w:r>
    </w:p>
    <w:p w14:paraId="7FF97101" w14:textId="77777777" w:rsidR="008461C9" w:rsidRDefault="008461C9" w:rsidP="008461C9">
      <w:pPr>
        <w:pStyle w:val="BodyTextL25Bold"/>
      </w:pPr>
      <w:r>
        <w:t>Part 1: Launch the DEVASC VM</w:t>
      </w:r>
    </w:p>
    <w:p w14:paraId="232732DB" w14:textId="60C8E7A9" w:rsidR="00D778DF" w:rsidRPr="004C0909" w:rsidRDefault="008461C9" w:rsidP="008461C9">
      <w:pPr>
        <w:pStyle w:val="BodyTextL25Bold"/>
      </w:pPr>
      <w:r>
        <w:t xml:space="preserve">Part 2: </w:t>
      </w:r>
      <w:r w:rsidR="009455E5">
        <w:t xml:space="preserve">Explore the </w:t>
      </w:r>
      <w:r>
        <w:t>ifconfig</w:t>
      </w:r>
      <w:r w:rsidR="009455E5">
        <w:t xml:space="preserve"> Troubleshooting Tool</w:t>
      </w:r>
    </w:p>
    <w:p w14:paraId="31D6D194" w14:textId="162C35FE" w:rsidR="00D778DF" w:rsidRDefault="008461C9" w:rsidP="008461C9">
      <w:pPr>
        <w:pStyle w:val="BodyTextL25Bold"/>
      </w:pPr>
      <w:r>
        <w:t xml:space="preserve">Part 3: </w:t>
      </w:r>
      <w:r w:rsidR="009455E5">
        <w:t xml:space="preserve">Explore the </w:t>
      </w:r>
      <w:r>
        <w:t>ping</w:t>
      </w:r>
      <w:r w:rsidR="00D21207">
        <w:t xml:space="preserve"> Troubleshooting Tool</w:t>
      </w:r>
    </w:p>
    <w:p w14:paraId="1932EFF6" w14:textId="39200E44" w:rsidR="00D778DF" w:rsidRDefault="008461C9" w:rsidP="008461C9">
      <w:pPr>
        <w:pStyle w:val="BodyTextL25Bold"/>
      </w:pPr>
      <w:r>
        <w:t xml:space="preserve">Part 4: </w:t>
      </w:r>
      <w:r w:rsidR="009455E5">
        <w:t xml:space="preserve">Explore the </w:t>
      </w:r>
      <w:r>
        <w:t>traceroute</w:t>
      </w:r>
      <w:r w:rsidR="00D21207">
        <w:t xml:space="preserve"> Troubleshooting Tool</w:t>
      </w:r>
    </w:p>
    <w:p w14:paraId="522C77FF" w14:textId="1DD01B00" w:rsidR="00D778DF" w:rsidRPr="004C0909" w:rsidRDefault="008461C9" w:rsidP="008461C9">
      <w:pPr>
        <w:pStyle w:val="BodyTextL25Bold"/>
      </w:pPr>
      <w:r>
        <w:t xml:space="preserve">Part 5: </w:t>
      </w:r>
      <w:r w:rsidR="009455E5">
        <w:t xml:space="preserve">Explore the </w:t>
      </w:r>
      <w:proofErr w:type="spellStart"/>
      <w:r>
        <w:t>nslookup</w:t>
      </w:r>
      <w:proofErr w:type="spellEnd"/>
      <w:r w:rsidR="00D21207">
        <w:t xml:space="preserve"> Troubleshooting Tool</w:t>
      </w:r>
    </w:p>
    <w:p w14:paraId="0F04645B" w14:textId="77777777" w:rsidR="00D778DF" w:rsidRDefault="00D778DF" w:rsidP="00D452F4">
      <w:pPr>
        <w:pStyle w:val="Heading1"/>
      </w:pPr>
      <w:r w:rsidRPr="00E70096">
        <w:t>Background / Scenario</w:t>
      </w:r>
    </w:p>
    <w:p w14:paraId="368AAE0F" w14:textId="28F7F100" w:rsidR="005F0301" w:rsidRPr="008461C9" w:rsidRDefault="008461C9" w:rsidP="005F0301">
      <w:pPr>
        <w:pStyle w:val="BodyTextL25"/>
        <w:rPr>
          <w:rFonts w:eastAsia="Arial"/>
          <w:bCs/>
        </w:rPr>
      </w:pPr>
      <w:r w:rsidRPr="008461C9">
        <w:rPr>
          <w:rFonts w:eastAsia="Arial"/>
          <w:bCs/>
        </w:rPr>
        <w:t>In the effort to fix network connection issues, it is important for a developer to understand how to use basic network troubleshooting tools.</w:t>
      </w:r>
      <w:r>
        <w:rPr>
          <w:rFonts w:eastAsia="Arial"/>
          <w:bCs/>
        </w:rPr>
        <w:t xml:space="preserve"> These tools are used to determine what the connection problem might be.</w:t>
      </w:r>
    </w:p>
    <w:p w14:paraId="0144355E" w14:textId="77777777" w:rsidR="00D778DF" w:rsidRPr="00E70096" w:rsidRDefault="00D778DF" w:rsidP="00D452F4">
      <w:pPr>
        <w:pStyle w:val="Heading1"/>
      </w:pPr>
      <w:r w:rsidRPr="00E70096">
        <w:t>Required Resources</w:t>
      </w:r>
    </w:p>
    <w:p w14:paraId="1A944548" w14:textId="77777777" w:rsidR="008461C9" w:rsidRDefault="008461C9" w:rsidP="008461C9">
      <w:pPr>
        <w:pStyle w:val="Bulletlevel1"/>
      </w:pPr>
      <w:r>
        <w:t>1 PC with operating system of your choice</w:t>
      </w:r>
    </w:p>
    <w:p w14:paraId="45329CB8" w14:textId="77777777" w:rsidR="008461C9" w:rsidRDefault="008461C9" w:rsidP="008461C9">
      <w:pPr>
        <w:pStyle w:val="Bulletlevel1"/>
      </w:pPr>
      <w:r>
        <w:t>Virtual Box or VMWare</w:t>
      </w:r>
    </w:p>
    <w:p w14:paraId="41B31636" w14:textId="77777777" w:rsidR="008461C9" w:rsidRDefault="008461C9" w:rsidP="008461C9">
      <w:pPr>
        <w:pStyle w:val="Bulletlevel1"/>
      </w:pPr>
      <w:r>
        <w:t>DEVASC Virtual Machine</w:t>
      </w:r>
    </w:p>
    <w:p w14:paraId="1E701336" w14:textId="62FBBE1D" w:rsidR="00125806" w:rsidRDefault="00125806" w:rsidP="00D452F4">
      <w:pPr>
        <w:pStyle w:val="Heading1"/>
      </w:pPr>
      <w:r>
        <w:t>Instructions</w:t>
      </w:r>
    </w:p>
    <w:p w14:paraId="53C88021" w14:textId="77777777" w:rsidR="008461C9" w:rsidRDefault="008461C9" w:rsidP="008461C9">
      <w:pPr>
        <w:pStyle w:val="Heading2"/>
      </w:pPr>
      <w:r>
        <w:t>Launch the DEVASC VM</w:t>
      </w:r>
    </w:p>
    <w:p w14:paraId="4DE865E7" w14:textId="77777777" w:rsidR="008461C9" w:rsidRDefault="008461C9" w:rsidP="008461C9">
      <w:pPr>
        <w:pStyle w:val="BodyTextL25"/>
      </w:pPr>
      <w:r>
        <w:t xml:space="preserve">If you have not already completed the </w:t>
      </w:r>
      <w:r w:rsidRPr="0094629E">
        <w:rPr>
          <w:b/>
          <w:bCs/>
        </w:rPr>
        <w:t>Lab - Install the Virtual Machine Lab Environment</w:t>
      </w:r>
      <w:r>
        <w:t xml:space="preserve">, do so now. If you have already completed that lab, launch the </w:t>
      </w:r>
      <w:r w:rsidRPr="0094629E">
        <w:rPr>
          <w:b/>
          <w:bCs/>
        </w:rPr>
        <w:t>DEVASC VM</w:t>
      </w:r>
      <w:r>
        <w:t>.</w:t>
      </w:r>
    </w:p>
    <w:p w14:paraId="4C9DC81F" w14:textId="53A88FBD" w:rsidR="00103401" w:rsidRDefault="009455E5" w:rsidP="008461C9">
      <w:pPr>
        <w:pStyle w:val="Heading2"/>
      </w:pPr>
      <w:r>
        <w:t xml:space="preserve">Explore the </w:t>
      </w:r>
      <w:r w:rsidR="00B55092">
        <w:t>ifconfig</w:t>
      </w:r>
      <w:r w:rsidR="00D21207">
        <w:t xml:space="preserve"> Troubleshooting Tool</w:t>
      </w:r>
    </w:p>
    <w:p w14:paraId="0ECCD45D" w14:textId="49E46489" w:rsidR="008461C9" w:rsidRDefault="00DA2F6F" w:rsidP="008461C9">
      <w:pPr>
        <w:pStyle w:val="BodyTextL25"/>
      </w:pPr>
      <w:r>
        <w:t xml:space="preserve">The </w:t>
      </w:r>
      <w:r w:rsidR="00B55092" w:rsidRPr="00AD18C3">
        <w:rPr>
          <w:b/>
          <w:bCs/>
        </w:rPr>
        <w:t>ifconfig</w:t>
      </w:r>
      <w:r w:rsidR="00B55092">
        <w:t xml:space="preserve"> </w:t>
      </w:r>
      <w:r>
        <w:t xml:space="preserve">tool </w:t>
      </w:r>
      <w:r w:rsidR="00B55092">
        <w:t>is an application for use with UNIX-based operating systems such as Linux. A similar utility is available in Windows called ipconfig. These applications are used to manage network interfaces from the command line. You can use ifconfig to accomplish the following:</w:t>
      </w:r>
    </w:p>
    <w:p w14:paraId="6738A844" w14:textId="3C6F369B" w:rsidR="00B55092" w:rsidRDefault="00B55092" w:rsidP="006D5DC1">
      <w:pPr>
        <w:pStyle w:val="Bulletlevel2"/>
      </w:pPr>
      <w:r>
        <w:t>Configure the IP address and subnet mask for an interface.</w:t>
      </w:r>
    </w:p>
    <w:p w14:paraId="118E99E0" w14:textId="01C8826B" w:rsidR="00B55092" w:rsidRDefault="00B55092" w:rsidP="006D5DC1">
      <w:pPr>
        <w:pStyle w:val="Bulletlevel2"/>
      </w:pPr>
      <w:r>
        <w:t>Retrieve the status of network interfaces.</w:t>
      </w:r>
    </w:p>
    <w:p w14:paraId="043FFAC6" w14:textId="7ADAEF63" w:rsidR="00B55092" w:rsidRDefault="00B55092" w:rsidP="006D5DC1">
      <w:pPr>
        <w:pStyle w:val="Bulletlevel2"/>
      </w:pPr>
      <w:r>
        <w:t>Enable or disable network interfaces.</w:t>
      </w:r>
    </w:p>
    <w:p w14:paraId="3C1E9E01" w14:textId="1CD14FB8" w:rsidR="00B55092" w:rsidRPr="008461C9" w:rsidRDefault="00B55092" w:rsidP="006D5DC1">
      <w:pPr>
        <w:pStyle w:val="Bulletlevel2"/>
      </w:pPr>
      <w:r>
        <w:t>Change the MAC address of a network interface.</w:t>
      </w:r>
    </w:p>
    <w:p w14:paraId="5C132E5E" w14:textId="269E01CF" w:rsidR="00231DCA" w:rsidRDefault="00AB7C52" w:rsidP="008402F2">
      <w:pPr>
        <w:pStyle w:val="Heading3"/>
      </w:pPr>
      <w:r>
        <w:t xml:space="preserve">View </w:t>
      </w:r>
      <w:r w:rsidR="0054535F">
        <w:t xml:space="preserve">the </w:t>
      </w:r>
      <w:r w:rsidR="00B55092">
        <w:t>ifconfig options.</w:t>
      </w:r>
    </w:p>
    <w:p w14:paraId="66E6B592" w14:textId="334B894D" w:rsidR="00231DCA" w:rsidRDefault="00DA2F6F" w:rsidP="00CB7D2B">
      <w:pPr>
        <w:pStyle w:val="BodyTextL25"/>
      </w:pPr>
      <w:r>
        <w:t xml:space="preserve">The </w:t>
      </w:r>
      <w:r w:rsidR="00B55092" w:rsidRPr="00AD18C3">
        <w:rPr>
          <w:b/>
          <w:bCs/>
        </w:rPr>
        <w:t>ifconfig</w:t>
      </w:r>
      <w:r>
        <w:t xml:space="preserve"> tool</w:t>
      </w:r>
      <w:r w:rsidR="00B55092">
        <w:t xml:space="preserve"> has many different options that can be added to the command to perform specific tasks.</w:t>
      </w:r>
    </w:p>
    <w:p w14:paraId="0DAC5F85" w14:textId="2CD4131C" w:rsidR="00063771" w:rsidRDefault="00063771" w:rsidP="008461C9">
      <w:pPr>
        <w:pStyle w:val="SubStepAlpha"/>
      </w:pPr>
      <w:r>
        <w:t>Open a terminal window either directly from the desktop, or within VS Code.</w:t>
      </w:r>
    </w:p>
    <w:p w14:paraId="371F29C7" w14:textId="1512CF6E" w:rsidR="008461C9" w:rsidRDefault="00B55092" w:rsidP="008461C9">
      <w:pPr>
        <w:pStyle w:val="SubStepAlpha"/>
      </w:pPr>
      <w:r>
        <w:t xml:space="preserve">Type </w:t>
      </w:r>
      <w:r>
        <w:rPr>
          <w:b/>
          <w:bCs/>
        </w:rPr>
        <w:t>ifconfig --help</w:t>
      </w:r>
      <w:r>
        <w:t xml:space="preserve"> to see </w:t>
      </w:r>
      <w:proofErr w:type="gramStart"/>
      <w:r>
        <w:t>all of</w:t>
      </w:r>
      <w:proofErr w:type="gramEnd"/>
      <w:r>
        <w:t xml:space="preserve"> the available options for the command.</w:t>
      </w:r>
    </w:p>
    <w:p w14:paraId="7B07E180" w14:textId="77777777" w:rsidR="00B55092" w:rsidRDefault="00B55092" w:rsidP="00AD18C3">
      <w:pPr>
        <w:pStyle w:val="CMD"/>
      </w:pPr>
      <w:proofErr w:type="spellStart"/>
      <w:r>
        <w:t>devasc@</w:t>
      </w:r>
      <w:proofErr w:type="gramStart"/>
      <w:r>
        <w:t>labvm</w:t>
      </w:r>
      <w:proofErr w:type="spellEnd"/>
      <w:r>
        <w:t>:~</w:t>
      </w:r>
      <w:proofErr w:type="gramEnd"/>
      <w:r>
        <w:t xml:space="preserve">$ </w:t>
      </w:r>
      <w:r w:rsidRPr="00480535">
        <w:rPr>
          <w:b/>
          <w:bCs/>
        </w:rPr>
        <w:t>ifconfig --help</w:t>
      </w:r>
    </w:p>
    <w:p w14:paraId="7862D393" w14:textId="77777777" w:rsidR="00B55092" w:rsidRDefault="00B55092" w:rsidP="00B55092">
      <w:pPr>
        <w:pStyle w:val="CMDOutput"/>
      </w:pPr>
      <w:r>
        <w:t>Usage:</w:t>
      </w:r>
    </w:p>
    <w:p w14:paraId="025B93C9" w14:textId="77777777" w:rsidR="00B55092" w:rsidRDefault="00B55092" w:rsidP="00B55092">
      <w:pPr>
        <w:pStyle w:val="CMDOutput"/>
      </w:pPr>
      <w:r>
        <w:lastRenderedPageBreak/>
        <w:t xml:space="preserve">  ifconfig [-a] [-v] [-s] &lt;interface&gt; [[&lt;AF&gt;] &lt;address&gt;]</w:t>
      </w:r>
    </w:p>
    <w:p w14:paraId="0E41305B" w14:textId="77777777" w:rsidR="00B55092" w:rsidRDefault="00B55092" w:rsidP="00B55092">
      <w:pPr>
        <w:pStyle w:val="CMDOutput"/>
      </w:pPr>
      <w:r>
        <w:t xml:space="preserve">  [add &lt;address&gt;[/&lt;</w:t>
      </w:r>
      <w:proofErr w:type="spellStart"/>
      <w:r>
        <w:t>prefixlen</w:t>
      </w:r>
      <w:proofErr w:type="spellEnd"/>
      <w:r>
        <w:t>&gt;]]</w:t>
      </w:r>
    </w:p>
    <w:p w14:paraId="75E8DE96" w14:textId="77777777" w:rsidR="00B55092" w:rsidRDefault="00B55092" w:rsidP="00B55092">
      <w:pPr>
        <w:pStyle w:val="CMDOutput"/>
      </w:pPr>
      <w:r>
        <w:t xml:space="preserve">  [del &lt;address&gt;[/&lt;</w:t>
      </w:r>
      <w:proofErr w:type="spellStart"/>
      <w:r>
        <w:t>prefixlen</w:t>
      </w:r>
      <w:proofErr w:type="spellEnd"/>
      <w:r>
        <w:t>&gt;]]</w:t>
      </w:r>
    </w:p>
    <w:p w14:paraId="01B014EF" w14:textId="77777777" w:rsidR="00B55092" w:rsidRDefault="00B55092" w:rsidP="00B55092">
      <w:pPr>
        <w:pStyle w:val="CMDOutput"/>
      </w:pPr>
      <w:r>
        <w:t xml:space="preserve">  [[</w:t>
      </w:r>
      <w:proofErr w:type="gramStart"/>
      <w:r>
        <w:t>-]broadcast</w:t>
      </w:r>
      <w:proofErr w:type="gramEnd"/>
      <w:r>
        <w:t xml:space="preserve"> [&lt;address&gt;]]  [[-]</w:t>
      </w:r>
      <w:proofErr w:type="spellStart"/>
      <w:r>
        <w:t>pointopoint</w:t>
      </w:r>
      <w:proofErr w:type="spellEnd"/>
      <w:r>
        <w:t xml:space="preserve"> [&lt;address&gt;]]</w:t>
      </w:r>
    </w:p>
    <w:p w14:paraId="5B1FD2CA" w14:textId="77777777" w:rsidR="00B55092" w:rsidRDefault="00B55092" w:rsidP="00B55092">
      <w:pPr>
        <w:pStyle w:val="CMDOutput"/>
      </w:pPr>
      <w:r>
        <w:t xml:space="preserve">  [netmask &lt;address</w:t>
      </w:r>
      <w:proofErr w:type="gramStart"/>
      <w:r>
        <w:t>&gt;]  [</w:t>
      </w:r>
      <w:proofErr w:type="spellStart"/>
      <w:proofErr w:type="gramEnd"/>
      <w:r>
        <w:t>dstaddr</w:t>
      </w:r>
      <w:proofErr w:type="spellEnd"/>
      <w:r>
        <w:t xml:space="preserve"> &lt;address&gt;]  [tunnel &lt;address&gt;]</w:t>
      </w:r>
    </w:p>
    <w:p w14:paraId="6EE6718A" w14:textId="77777777" w:rsidR="00B55092" w:rsidRDefault="00B55092" w:rsidP="00B55092">
      <w:pPr>
        <w:pStyle w:val="CMDOutput"/>
      </w:pPr>
      <w:r>
        <w:t xml:space="preserve">  [</w:t>
      </w:r>
      <w:proofErr w:type="spellStart"/>
      <w:r>
        <w:t>outfill</w:t>
      </w:r>
      <w:proofErr w:type="spellEnd"/>
      <w:r>
        <w:t xml:space="preserve"> &lt;NN&gt;] [keepalive &lt;NN&gt;]</w:t>
      </w:r>
    </w:p>
    <w:p w14:paraId="199EAA08" w14:textId="77777777" w:rsidR="00B55092" w:rsidRDefault="00B55092" w:rsidP="00B55092">
      <w:pPr>
        <w:pStyle w:val="CMDOutput"/>
      </w:pPr>
      <w:r>
        <w:t xml:space="preserve">  [</w:t>
      </w:r>
      <w:proofErr w:type="spellStart"/>
      <w:r>
        <w:t>hw</w:t>
      </w:r>
      <w:proofErr w:type="spellEnd"/>
      <w:r>
        <w:t xml:space="preserve"> &lt;HW&gt; &lt;address</w:t>
      </w:r>
      <w:proofErr w:type="gramStart"/>
      <w:r>
        <w:t>&gt;]  [</w:t>
      </w:r>
      <w:proofErr w:type="spellStart"/>
      <w:proofErr w:type="gramEnd"/>
      <w:r>
        <w:t>mtu</w:t>
      </w:r>
      <w:proofErr w:type="spellEnd"/>
      <w:r>
        <w:t xml:space="preserve"> &lt;NN&gt;]</w:t>
      </w:r>
    </w:p>
    <w:p w14:paraId="76EDA1C9" w14:textId="77777777" w:rsidR="00B55092" w:rsidRDefault="00B55092" w:rsidP="00B55092">
      <w:pPr>
        <w:pStyle w:val="CMDOutput"/>
      </w:pPr>
      <w:r>
        <w:t xml:space="preserve">  [[</w:t>
      </w:r>
      <w:proofErr w:type="gramStart"/>
      <w:r>
        <w:t>-]trailers</w:t>
      </w:r>
      <w:proofErr w:type="gramEnd"/>
      <w:r>
        <w:t>]  [[-]</w:t>
      </w:r>
      <w:proofErr w:type="spellStart"/>
      <w:r>
        <w:t>arp</w:t>
      </w:r>
      <w:proofErr w:type="spellEnd"/>
      <w:r>
        <w:t>]  [[-]</w:t>
      </w:r>
      <w:proofErr w:type="spellStart"/>
      <w:r>
        <w:t>allmulti</w:t>
      </w:r>
      <w:proofErr w:type="spellEnd"/>
      <w:r>
        <w:t>]</w:t>
      </w:r>
    </w:p>
    <w:p w14:paraId="156494A8" w14:textId="77777777" w:rsidR="00B55092" w:rsidRDefault="00B55092" w:rsidP="00B55092">
      <w:pPr>
        <w:pStyle w:val="CMDOutput"/>
      </w:pPr>
      <w:r>
        <w:t xml:space="preserve">  [</w:t>
      </w:r>
      <w:proofErr w:type="gramStart"/>
      <w:r>
        <w:t>multicast]  [</w:t>
      </w:r>
      <w:proofErr w:type="gramEnd"/>
      <w:r>
        <w:t>[-]</w:t>
      </w:r>
      <w:proofErr w:type="spellStart"/>
      <w:r>
        <w:t>promisc</w:t>
      </w:r>
      <w:proofErr w:type="spellEnd"/>
      <w:r>
        <w:t>]</w:t>
      </w:r>
    </w:p>
    <w:p w14:paraId="4EA7B597" w14:textId="77777777" w:rsidR="00B55092" w:rsidRDefault="00B55092" w:rsidP="00B55092">
      <w:pPr>
        <w:pStyle w:val="CMDOutput"/>
      </w:pPr>
      <w:r>
        <w:t xml:space="preserve">  [</w:t>
      </w:r>
      <w:proofErr w:type="spellStart"/>
      <w:r>
        <w:t>mem_start</w:t>
      </w:r>
      <w:proofErr w:type="spellEnd"/>
      <w:r>
        <w:t xml:space="preserve"> &lt;NN</w:t>
      </w:r>
      <w:proofErr w:type="gramStart"/>
      <w:r>
        <w:t>&gt;]  [</w:t>
      </w:r>
      <w:proofErr w:type="spellStart"/>
      <w:proofErr w:type="gramEnd"/>
      <w:r>
        <w:t>io_addr</w:t>
      </w:r>
      <w:proofErr w:type="spellEnd"/>
      <w:r>
        <w:t xml:space="preserve"> &lt;NN&gt;]  [</w:t>
      </w:r>
      <w:proofErr w:type="spellStart"/>
      <w:r>
        <w:t>irq</w:t>
      </w:r>
      <w:proofErr w:type="spellEnd"/>
      <w:r>
        <w:t xml:space="preserve"> &lt;NN&gt;]  [media &lt;type&gt;]</w:t>
      </w:r>
    </w:p>
    <w:p w14:paraId="12EE436A" w14:textId="77777777" w:rsidR="00B55092" w:rsidRDefault="00B55092" w:rsidP="00B55092">
      <w:pPr>
        <w:pStyle w:val="CMDOutput"/>
      </w:pPr>
      <w:r>
        <w:t xml:space="preserve">  [</w:t>
      </w:r>
      <w:proofErr w:type="spellStart"/>
      <w:r>
        <w:t>txqueuelen</w:t>
      </w:r>
      <w:proofErr w:type="spellEnd"/>
      <w:r>
        <w:t xml:space="preserve"> &lt;NN&gt;]</w:t>
      </w:r>
    </w:p>
    <w:p w14:paraId="599D0004" w14:textId="77777777" w:rsidR="00B55092" w:rsidRDefault="00B55092" w:rsidP="00B55092">
      <w:pPr>
        <w:pStyle w:val="CMDOutput"/>
      </w:pPr>
      <w:r>
        <w:t xml:space="preserve">  [[</w:t>
      </w:r>
      <w:proofErr w:type="gramStart"/>
      <w:r>
        <w:t>-]dynamic</w:t>
      </w:r>
      <w:proofErr w:type="gramEnd"/>
      <w:r>
        <w:t>]</w:t>
      </w:r>
    </w:p>
    <w:p w14:paraId="47C4C480" w14:textId="7716705E" w:rsidR="008461C9" w:rsidRPr="00B55092" w:rsidRDefault="00B55092" w:rsidP="00B55092">
      <w:pPr>
        <w:pStyle w:val="CMDOutput"/>
      </w:pPr>
      <w:r>
        <w:t xml:space="preserve">  [</w:t>
      </w:r>
      <w:proofErr w:type="spellStart"/>
      <w:r>
        <w:t>up|down</w:t>
      </w:r>
      <w:proofErr w:type="spellEnd"/>
      <w:r>
        <w:t>] ...</w:t>
      </w:r>
    </w:p>
    <w:p w14:paraId="7139F6C1" w14:textId="5911A66B" w:rsidR="00B55092" w:rsidRDefault="00480535" w:rsidP="008461C9">
      <w:pPr>
        <w:pStyle w:val="SubStepAlpha"/>
        <w:numPr>
          <w:ilvl w:val="0"/>
          <w:numId w:val="0"/>
        </w:numPr>
        <w:ind w:left="360"/>
      </w:pPr>
      <w:r>
        <w:t xml:space="preserve">This is an overview of some of the more widely used </w:t>
      </w:r>
      <w:proofErr w:type="gramStart"/>
      <w:r>
        <w:t>options;</w:t>
      </w:r>
      <w:proofErr w:type="gramEnd"/>
    </w:p>
    <w:p w14:paraId="69F25FD5" w14:textId="1C1D4BF5" w:rsidR="00B55092" w:rsidRDefault="00480535" w:rsidP="00480535">
      <w:pPr>
        <w:pStyle w:val="SubStepAlpha"/>
        <w:numPr>
          <w:ilvl w:val="0"/>
          <w:numId w:val="13"/>
        </w:numPr>
      </w:pPr>
      <w:r>
        <w:rPr>
          <w:b/>
          <w:bCs/>
        </w:rPr>
        <w:t xml:space="preserve">add </w:t>
      </w:r>
      <w:r>
        <w:t xml:space="preserve">or </w:t>
      </w:r>
      <w:r>
        <w:rPr>
          <w:b/>
          <w:bCs/>
        </w:rPr>
        <w:t>del</w:t>
      </w:r>
      <w:r>
        <w:t xml:space="preserve"> - This option allows you to add or delete IP addresses and their subnet mask (prefix length).</w:t>
      </w:r>
    </w:p>
    <w:p w14:paraId="2AF7BCD0" w14:textId="6B197D82" w:rsidR="00480535" w:rsidRDefault="00480535" w:rsidP="00480535">
      <w:pPr>
        <w:pStyle w:val="SubStepAlpha"/>
        <w:numPr>
          <w:ilvl w:val="0"/>
          <w:numId w:val="13"/>
        </w:numPr>
      </w:pPr>
      <w:proofErr w:type="spellStart"/>
      <w:r>
        <w:rPr>
          <w:b/>
          <w:bCs/>
        </w:rPr>
        <w:t>hw</w:t>
      </w:r>
      <w:proofErr w:type="spellEnd"/>
      <w:r>
        <w:rPr>
          <w:b/>
          <w:bCs/>
        </w:rPr>
        <w:t xml:space="preserve"> ether</w:t>
      </w:r>
      <w:r>
        <w:t xml:space="preserve"> - This is used to change the physical MAC address. This might be useful to, for example, change it to an easily recognizable name so that it stands out in logs for troubleshooting.</w:t>
      </w:r>
    </w:p>
    <w:p w14:paraId="4BF0E507" w14:textId="539D3451" w:rsidR="00480535" w:rsidRDefault="00480535" w:rsidP="00480535">
      <w:pPr>
        <w:pStyle w:val="SubStepAlpha"/>
        <w:numPr>
          <w:ilvl w:val="0"/>
          <w:numId w:val="13"/>
        </w:numPr>
      </w:pPr>
      <w:r>
        <w:rPr>
          <w:b/>
          <w:bCs/>
        </w:rPr>
        <w:t>up</w:t>
      </w:r>
      <w:r>
        <w:t xml:space="preserve"> and </w:t>
      </w:r>
      <w:r>
        <w:rPr>
          <w:b/>
          <w:bCs/>
        </w:rPr>
        <w:t>down</w:t>
      </w:r>
      <w:r>
        <w:t xml:space="preserve"> - These options are used to enable and disable interfaces. Be sure of which interface you are disabling. If it is the one you are using to remotely connect to a device, you will be disconnected!</w:t>
      </w:r>
    </w:p>
    <w:p w14:paraId="2CE66438" w14:textId="1C716CD7" w:rsidR="0054535F" w:rsidRDefault="0054535F" w:rsidP="0054535F">
      <w:pPr>
        <w:pStyle w:val="Heading3"/>
      </w:pPr>
      <w:r>
        <w:t>See the status of all interfaces.</w:t>
      </w:r>
    </w:p>
    <w:p w14:paraId="7A0379D7" w14:textId="14A10BA8" w:rsidR="00480535" w:rsidRDefault="00480535" w:rsidP="00AD18C3">
      <w:pPr>
        <w:pStyle w:val="SubStepAlpha"/>
      </w:pPr>
      <w:r>
        <w:t xml:space="preserve">Display the status of all the network interfaces in use by issuing the </w:t>
      </w:r>
      <w:proofErr w:type="spellStart"/>
      <w:r>
        <w:rPr>
          <w:b/>
          <w:bCs/>
        </w:rPr>
        <w:t>i</w:t>
      </w:r>
      <w:r w:rsidR="00CA2BE6">
        <w:rPr>
          <w:b/>
          <w:bCs/>
        </w:rPr>
        <w:t>p</w:t>
      </w:r>
      <w:proofErr w:type="spellEnd"/>
      <w:r w:rsidR="00CA2BE6">
        <w:rPr>
          <w:b/>
          <w:bCs/>
        </w:rPr>
        <w:t xml:space="preserve"> </w:t>
      </w:r>
      <w:proofErr w:type="spellStart"/>
      <w:r w:rsidR="00CA2BE6">
        <w:rPr>
          <w:b/>
          <w:bCs/>
        </w:rPr>
        <w:t>addr</w:t>
      </w:r>
      <w:proofErr w:type="spellEnd"/>
      <w:r>
        <w:t xml:space="preserve"> command by itself.</w:t>
      </w:r>
    </w:p>
    <w:p w14:paraId="43217097" w14:textId="77777777" w:rsidR="00640E36" w:rsidRDefault="00640E36" w:rsidP="00640E36">
      <w:pPr>
        <w:pStyle w:val="CMD"/>
      </w:pPr>
      <w:proofErr w:type="spellStart"/>
      <w:r>
        <w:t>devasc@</w:t>
      </w:r>
      <w:proofErr w:type="gramStart"/>
      <w:r>
        <w:t>labvm</w:t>
      </w:r>
      <w:proofErr w:type="spellEnd"/>
      <w:r>
        <w:t>:~</w:t>
      </w:r>
      <w:proofErr w:type="gramEnd"/>
      <w:r>
        <w:t xml:space="preserve">$ </w:t>
      </w:r>
      <w:proofErr w:type="spellStart"/>
      <w:r w:rsidRPr="00640E36">
        <w:rPr>
          <w:b/>
          <w:bCs/>
        </w:rPr>
        <w:t>ip</w:t>
      </w:r>
      <w:proofErr w:type="spellEnd"/>
      <w:r w:rsidRPr="00640E36">
        <w:rPr>
          <w:b/>
          <w:bCs/>
        </w:rPr>
        <w:t xml:space="preserve"> </w:t>
      </w:r>
      <w:proofErr w:type="spellStart"/>
      <w:r w:rsidRPr="00640E36">
        <w:rPr>
          <w:b/>
          <w:bCs/>
        </w:rPr>
        <w:t>addr</w:t>
      </w:r>
      <w:proofErr w:type="spellEnd"/>
    </w:p>
    <w:p w14:paraId="74E91C15" w14:textId="77777777" w:rsidR="00640E36" w:rsidRDefault="00640E36" w:rsidP="00640E36">
      <w:pPr>
        <w:pStyle w:val="CMDOutput"/>
      </w:pPr>
      <w:r w:rsidRPr="004D098C">
        <w:rPr>
          <w:highlight w:val="yellow"/>
        </w:rPr>
        <w:t>1: lo</w:t>
      </w:r>
      <w:r>
        <w:t>: &lt;</w:t>
      </w:r>
      <w:proofErr w:type="gramStart"/>
      <w:r>
        <w:t>LOOPBACK,</w:t>
      </w:r>
      <w:r w:rsidRPr="004D098C">
        <w:rPr>
          <w:highlight w:val="yellow"/>
        </w:rPr>
        <w:t>UP</w:t>
      </w:r>
      <w:proofErr w:type="gramEnd"/>
      <w:r>
        <w:t>,LOWER_</w:t>
      </w:r>
      <w:r w:rsidRPr="004D098C">
        <w:t>UP</w:t>
      </w:r>
      <w:r>
        <w:t xml:space="preserve">&gt; </w:t>
      </w:r>
      <w:proofErr w:type="spellStart"/>
      <w:r w:rsidRPr="004D098C">
        <w:rPr>
          <w:highlight w:val="yellow"/>
        </w:rPr>
        <w:t>mtu</w:t>
      </w:r>
      <w:proofErr w:type="spellEnd"/>
      <w:r w:rsidRPr="004D098C">
        <w:rPr>
          <w:highlight w:val="yellow"/>
        </w:rP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2DE7398E" w14:textId="77777777" w:rsidR="00640E36" w:rsidRDefault="00640E36" w:rsidP="00640E36">
      <w:pPr>
        <w:pStyle w:val="CMDOutput"/>
      </w:pPr>
      <w:r>
        <w:t xml:space="preserve">    link/loopback </w:t>
      </w:r>
      <w:proofErr w:type="gramStart"/>
      <w:r>
        <w:t>00:00:00:00:00:00</w:t>
      </w:r>
      <w:proofErr w:type="gramEnd"/>
      <w:r>
        <w:t xml:space="preserve"> </w:t>
      </w:r>
      <w:proofErr w:type="spellStart"/>
      <w:r w:rsidRPr="004D098C">
        <w:rPr>
          <w:highlight w:val="yellow"/>
        </w:rPr>
        <w:t>brd</w:t>
      </w:r>
      <w:proofErr w:type="spellEnd"/>
      <w:r w:rsidRPr="004D098C">
        <w:rPr>
          <w:highlight w:val="yellow"/>
        </w:rPr>
        <w:t xml:space="preserve"> </w:t>
      </w:r>
      <w:r>
        <w:t>00:00:00:00:00:00</w:t>
      </w:r>
    </w:p>
    <w:p w14:paraId="1A97D408" w14:textId="77777777" w:rsidR="00640E36" w:rsidRDefault="00640E36" w:rsidP="00640E36">
      <w:pPr>
        <w:pStyle w:val="CMDOutput"/>
      </w:pPr>
      <w:r>
        <w:t xml:space="preserve">    </w:t>
      </w:r>
      <w:proofErr w:type="spellStart"/>
      <w:r w:rsidRPr="004D098C">
        <w:rPr>
          <w:highlight w:val="yellow"/>
        </w:rPr>
        <w:t>inet</w:t>
      </w:r>
      <w:proofErr w:type="spellEnd"/>
      <w:r w:rsidRPr="004D098C">
        <w:rPr>
          <w:highlight w:val="yellow"/>
        </w:rPr>
        <w:t xml:space="preserve"> 127.0.0.1/8</w:t>
      </w:r>
      <w:r>
        <w:t xml:space="preserve"> scope host lo</w:t>
      </w:r>
    </w:p>
    <w:p w14:paraId="4DADE968"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23E024F5" w14:textId="77777777" w:rsidR="00640E36" w:rsidRDefault="00640E36" w:rsidP="00640E36">
      <w:pPr>
        <w:pStyle w:val="CMDOutput"/>
      </w:pPr>
      <w:r>
        <w:t xml:space="preserve">    inet</w:t>
      </w:r>
      <w:proofErr w:type="gramStart"/>
      <w:r>
        <w:t>6 :</w:t>
      </w:r>
      <w:proofErr w:type="gramEnd"/>
      <w:r>
        <w:t xml:space="preserve">:1/128 scope host </w:t>
      </w:r>
    </w:p>
    <w:p w14:paraId="68F68D3D"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55954CE1" w14:textId="77777777" w:rsidR="00640E36" w:rsidRDefault="00640E36" w:rsidP="00640E36">
      <w:pPr>
        <w:pStyle w:val="CMDOutput"/>
      </w:pPr>
      <w:r w:rsidRPr="004D098C">
        <w:rPr>
          <w:highlight w:val="yellow"/>
        </w:rPr>
        <w:t>2: enp0s3</w:t>
      </w:r>
      <w:r>
        <w:t>: &lt;</w:t>
      </w:r>
      <w:proofErr w:type="gramStart"/>
      <w:r>
        <w:t>BROADCAST,MULTICAST</w:t>
      </w:r>
      <w:proofErr w:type="gramEnd"/>
      <w:r>
        <w:t>,</w:t>
      </w:r>
      <w:r w:rsidRPr="004D098C">
        <w:rPr>
          <w:highlight w:val="yellow"/>
        </w:rPr>
        <w:t>UP</w:t>
      </w:r>
      <w:r>
        <w:t xml:space="preserve">,LOWER_UP&gt; </w:t>
      </w:r>
      <w:proofErr w:type="spellStart"/>
      <w:r w:rsidRPr="004D098C">
        <w:rPr>
          <w:highlight w:val="yellow"/>
        </w:rPr>
        <w:t>mtu</w:t>
      </w:r>
      <w:proofErr w:type="spellEnd"/>
      <w:r w:rsidRPr="004D098C">
        <w:rPr>
          <w:highlight w:val="yellow"/>
        </w:rP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5BB326E8" w14:textId="77777777" w:rsidR="00640E36" w:rsidRDefault="00640E36" w:rsidP="00640E36">
      <w:pPr>
        <w:pStyle w:val="CMDOutput"/>
      </w:pPr>
      <w:r>
        <w:t xml:space="preserve">    link/ether </w:t>
      </w:r>
      <w:proofErr w:type="gramStart"/>
      <w:r>
        <w:t>08:00:27:e</w:t>
      </w:r>
      <w:proofErr w:type="gramEnd"/>
      <w:r>
        <w:t xml:space="preserve">9:3d:e6 </w:t>
      </w:r>
      <w:proofErr w:type="spellStart"/>
      <w:r w:rsidRPr="004D098C">
        <w:rPr>
          <w:highlight w:val="yellow"/>
        </w:rPr>
        <w:t>brd</w:t>
      </w:r>
      <w:proofErr w:type="spellEnd"/>
      <w:r w:rsidRPr="004D098C">
        <w:rPr>
          <w:highlight w:val="yellow"/>
        </w:rPr>
        <w:t xml:space="preserve"> </w:t>
      </w:r>
      <w:proofErr w:type="spellStart"/>
      <w:r>
        <w:t>ff:ff:ff:ff:ff:ff</w:t>
      </w:r>
      <w:proofErr w:type="spellEnd"/>
    </w:p>
    <w:p w14:paraId="02E883F4" w14:textId="77777777" w:rsidR="00640E36" w:rsidRDefault="00640E36" w:rsidP="00640E36">
      <w:pPr>
        <w:pStyle w:val="CMDOutput"/>
      </w:pPr>
      <w:r>
        <w:t xml:space="preserve">    </w:t>
      </w:r>
      <w:proofErr w:type="spellStart"/>
      <w:r w:rsidRPr="004D098C">
        <w:rPr>
          <w:highlight w:val="yellow"/>
        </w:rPr>
        <w:t>inet</w:t>
      </w:r>
      <w:proofErr w:type="spellEnd"/>
      <w:r w:rsidRPr="004D098C">
        <w:rPr>
          <w:highlight w:val="yellow"/>
        </w:rPr>
        <w:t xml:space="preserve"> 10.0.2.15/24</w:t>
      </w:r>
      <w:r>
        <w:t xml:space="preserve"> </w:t>
      </w:r>
      <w:proofErr w:type="spellStart"/>
      <w:r>
        <w:t>brd</w:t>
      </w:r>
      <w:proofErr w:type="spellEnd"/>
      <w:r>
        <w:t xml:space="preserve"> 10.0.2.255 scope global dynamic enp0s3</w:t>
      </w:r>
    </w:p>
    <w:p w14:paraId="2D1AC9CF" w14:textId="77777777" w:rsidR="00640E36" w:rsidRDefault="00640E36" w:rsidP="00640E36">
      <w:pPr>
        <w:pStyle w:val="CMDOutput"/>
      </w:pPr>
      <w:r>
        <w:t xml:space="preserve">       </w:t>
      </w:r>
      <w:proofErr w:type="spellStart"/>
      <w:r>
        <w:t>valid_lft</w:t>
      </w:r>
      <w:proofErr w:type="spellEnd"/>
      <w:r>
        <w:t xml:space="preserve"> 85901sec </w:t>
      </w:r>
      <w:proofErr w:type="spellStart"/>
      <w:r>
        <w:t>preferred_lft</w:t>
      </w:r>
      <w:proofErr w:type="spellEnd"/>
      <w:r>
        <w:t xml:space="preserve"> 85901sec</w:t>
      </w:r>
    </w:p>
    <w:p w14:paraId="77BCDD72" w14:textId="77777777" w:rsidR="00640E36" w:rsidRDefault="00640E36" w:rsidP="00640E36">
      <w:pPr>
        <w:pStyle w:val="CMDOutput"/>
      </w:pPr>
      <w:r>
        <w:t xml:space="preserve">    inet6 fe</w:t>
      </w:r>
      <w:proofErr w:type="gramStart"/>
      <w:r>
        <w:t>80::</w:t>
      </w:r>
      <w:proofErr w:type="gramEnd"/>
      <w:r>
        <w:t xml:space="preserve">a00:27ff:fee9:3de6/64 scope link </w:t>
      </w:r>
    </w:p>
    <w:p w14:paraId="238847B1"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3E330CB8" w14:textId="77777777" w:rsidR="00640E36" w:rsidRDefault="00640E36" w:rsidP="00640E36">
      <w:pPr>
        <w:pStyle w:val="CMDOutput"/>
      </w:pPr>
      <w:r w:rsidRPr="004D098C">
        <w:rPr>
          <w:highlight w:val="yellow"/>
        </w:rPr>
        <w:t>3: dummy0</w:t>
      </w:r>
      <w:r>
        <w:t>: &lt;</w:t>
      </w:r>
      <w:proofErr w:type="gramStart"/>
      <w:r>
        <w:t>BROADCAST,NOARP</w:t>
      </w:r>
      <w:proofErr w:type="gramEnd"/>
      <w:r>
        <w:t>,</w:t>
      </w:r>
      <w:r w:rsidRPr="004D098C">
        <w:rPr>
          <w:highlight w:val="yellow"/>
        </w:rPr>
        <w:t>UP</w:t>
      </w:r>
      <w:r>
        <w:t xml:space="preserve">,LOWER_UP&gt; </w:t>
      </w:r>
      <w:proofErr w:type="spellStart"/>
      <w:r w:rsidRPr="004D098C">
        <w:rPr>
          <w:highlight w:val="yellow"/>
        </w:rPr>
        <w:t>mtu</w:t>
      </w:r>
      <w:proofErr w:type="spellEnd"/>
      <w:r w:rsidRPr="004D098C">
        <w:rPr>
          <w:highlight w:val="yellow"/>
        </w:rPr>
        <w:t xml:space="preserve"> 1500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477BCA42" w14:textId="77777777" w:rsidR="00640E36" w:rsidRDefault="00640E36" w:rsidP="00640E36">
      <w:pPr>
        <w:pStyle w:val="CMDOutput"/>
      </w:pPr>
      <w:r>
        <w:t xml:space="preserve">    </w:t>
      </w:r>
      <w:r w:rsidRPr="004D098C">
        <w:rPr>
          <w:highlight w:val="yellow"/>
        </w:rPr>
        <w:t>link/ether e2:2</w:t>
      </w:r>
      <w:proofErr w:type="gramStart"/>
      <w:r w:rsidRPr="004D098C">
        <w:rPr>
          <w:highlight w:val="yellow"/>
        </w:rPr>
        <w:t>b:24:96:98</w:t>
      </w:r>
      <w:proofErr w:type="gramEnd"/>
      <w:r w:rsidRPr="004D098C">
        <w:rPr>
          <w:highlight w:val="yellow"/>
        </w:rPr>
        <w:t>:b8</w:t>
      </w:r>
      <w:r>
        <w:t xml:space="preserve"> </w:t>
      </w:r>
      <w:proofErr w:type="spellStart"/>
      <w:r w:rsidRPr="004D098C">
        <w:rPr>
          <w:highlight w:val="yellow"/>
        </w:rPr>
        <w:t>brd</w:t>
      </w:r>
      <w:proofErr w:type="spellEnd"/>
      <w:r w:rsidRPr="004D098C">
        <w:rPr>
          <w:highlight w:val="yellow"/>
        </w:rPr>
        <w:t xml:space="preserve"> </w:t>
      </w:r>
      <w:proofErr w:type="spellStart"/>
      <w:r>
        <w:t>ff:ff:ff:ff:ff:ff</w:t>
      </w:r>
      <w:proofErr w:type="spellEnd"/>
    </w:p>
    <w:p w14:paraId="730B1087" w14:textId="77777777" w:rsidR="00640E36" w:rsidRDefault="00640E36" w:rsidP="00640E36">
      <w:pPr>
        <w:pStyle w:val="CMDOutput"/>
      </w:pPr>
      <w:r>
        <w:t xml:space="preserve">    </w:t>
      </w:r>
      <w:proofErr w:type="spellStart"/>
      <w:r w:rsidRPr="004D098C">
        <w:rPr>
          <w:highlight w:val="yellow"/>
        </w:rPr>
        <w:t>inet</w:t>
      </w:r>
      <w:proofErr w:type="spellEnd"/>
      <w:r w:rsidRPr="004D098C">
        <w:rPr>
          <w:highlight w:val="yellow"/>
        </w:rPr>
        <w:t xml:space="preserve"> 192.0.2.1/32</w:t>
      </w:r>
      <w:r>
        <w:t xml:space="preserve"> scope global dummy0</w:t>
      </w:r>
    </w:p>
    <w:p w14:paraId="0A8600FC"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51E0736D" w14:textId="77777777" w:rsidR="00640E36" w:rsidRDefault="00640E36" w:rsidP="00640E36">
      <w:pPr>
        <w:pStyle w:val="CMDOutput"/>
      </w:pPr>
      <w:r>
        <w:t xml:space="preserve">    </w:t>
      </w:r>
      <w:proofErr w:type="spellStart"/>
      <w:r w:rsidRPr="004D098C">
        <w:rPr>
          <w:highlight w:val="yellow"/>
        </w:rPr>
        <w:t>inet</w:t>
      </w:r>
      <w:proofErr w:type="spellEnd"/>
      <w:r w:rsidRPr="004D098C">
        <w:rPr>
          <w:highlight w:val="yellow"/>
        </w:rPr>
        <w:t xml:space="preserve"> 192.0.2.2/32</w:t>
      </w:r>
      <w:r>
        <w:t xml:space="preserve"> scope global dummy0</w:t>
      </w:r>
    </w:p>
    <w:p w14:paraId="2AB8F910"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53793D6" w14:textId="77777777" w:rsidR="00640E36" w:rsidRDefault="00640E36" w:rsidP="00640E36">
      <w:pPr>
        <w:pStyle w:val="CMDOutput"/>
      </w:pPr>
      <w:r>
        <w:t xml:space="preserve">    </w:t>
      </w:r>
      <w:proofErr w:type="spellStart"/>
      <w:r w:rsidRPr="004D098C">
        <w:rPr>
          <w:highlight w:val="yellow"/>
        </w:rPr>
        <w:t>inet</w:t>
      </w:r>
      <w:proofErr w:type="spellEnd"/>
      <w:r w:rsidRPr="004D098C">
        <w:rPr>
          <w:highlight w:val="yellow"/>
        </w:rPr>
        <w:t xml:space="preserve"> 192.0.2.3/32</w:t>
      </w:r>
      <w:r>
        <w:t xml:space="preserve"> scope global dummy0</w:t>
      </w:r>
    </w:p>
    <w:p w14:paraId="102F34FD"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7E1082E2" w14:textId="77777777" w:rsidR="00640E36" w:rsidRDefault="00640E36" w:rsidP="00640E36">
      <w:pPr>
        <w:pStyle w:val="CMDOutput"/>
      </w:pPr>
      <w:r>
        <w:lastRenderedPageBreak/>
        <w:t xml:space="preserve">    </w:t>
      </w:r>
      <w:proofErr w:type="spellStart"/>
      <w:r w:rsidRPr="004D098C">
        <w:rPr>
          <w:highlight w:val="yellow"/>
        </w:rPr>
        <w:t>inet</w:t>
      </w:r>
      <w:proofErr w:type="spellEnd"/>
      <w:r w:rsidRPr="004D098C">
        <w:rPr>
          <w:highlight w:val="yellow"/>
        </w:rPr>
        <w:t xml:space="preserve"> 192.0.2.4/32</w:t>
      </w:r>
      <w:r>
        <w:t xml:space="preserve"> scope global dummy0</w:t>
      </w:r>
    </w:p>
    <w:p w14:paraId="5A7A020D"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5AD8092" w14:textId="77777777" w:rsidR="00640E36" w:rsidRDefault="00640E36" w:rsidP="00640E36">
      <w:pPr>
        <w:pStyle w:val="CMDOutput"/>
      </w:pPr>
      <w:r>
        <w:t xml:space="preserve">    </w:t>
      </w:r>
      <w:proofErr w:type="spellStart"/>
      <w:r w:rsidRPr="004D098C">
        <w:rPr>
          <w:highlight w:val="yellow"/>
        </w:rPr>
        <w:t>inet</w:t>
      </w:r>
      <w:proofErr w:type="spellEnd"/>
      <w:r w:rsidRPr="004D098C">
        <w:rPr>
          <w:highlight w:val="yellow"/>
        </w:rPr>
        <w:t xml:space="preserve"> 192.0.2.5/32</w:t>
      </w:r>
      <w:r>
        <w:t xml:space="preserve"> scope global dummy0</w:t>
      </w:r>
    </w:p>
    <w:p w14:paraId="3C2A1E55"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36DA6CAF" w14:textId="77777777" w:rsidR="00640E36" w:rsidRDefault="00640E36" w:rsidP="00640E36">
      <w:pPr>
        <w:pStyle w:val="CMDOutput"/>
      </w:pPr>
      <w:r>
        <w:t xml:space="preserve">    inet6 fe</w:t>
      </w:r>
      <w:proofErr w:type="gramStart"/>
      <w:r>
        <w:t>80::</w:t>
      </w:r>
      <w:proofErr w:type="gramEnd"/>
      <w:r>
        <w:t xml:space="preserve">e02b:24ff:fe96:98b8/64 scope link </w:t>
      </w:r>
    </w:p>
    <w:p w14:paraId="74884C30" w14:textId="77777777" w:rsidR="00640E36" w:rsidRDefault="00640E36" w:rsidP="00640E36">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24C64750" w14:textId="2BDFCCBE" w:rsidR="00B55092" w:rsidRDefault="00640E36" w:rsidP="00640E36">
      <w:pPr>
        <w:pStyle w:val="CMD"/>
      </w:pPr>
      <w:proofErr w:type="spellStart"/>
      <w:r>
        <w:t>devasc@</w:t>
      </w:r>
      <w:proofErr w:type="gramStart"/>
      <w:r>
        <w:t>labvm</w:t>
      </w:r>
      <w:proofErr w:type="spellEnd"/>
      <w:r>
        <w:t>:~</w:t>
      </w:r>
      <w:proofErr w:type="gramEnd"/>
      <w:r>
        <w:t>$</w:t>
      </w:r>
    </w:p>
    <w:p w14:paraId="5B79EA76" w14:textId="7D44D211" w:rsidR="00B55092" w:rsidRPr="004D098C" w:rsidRDefault="00692E6A" w:rsidP="008461C9">
      <w:pPr>
        <w:pStyle w:val="SubStepAlpha"/>
        <w:numPr>
          <w:ilvl w:val="0"/>
          <w:numId w:val="0"/>
        </w:numPr>
        <w:ind w:left="360"/>
      </w:pPr>
      <w:r w:rsidRPr="004D098C">
        <w:t>From this output, we can tell a lot about the VM interfaces:</w:t>
      </w:r>
    </w:p>
    <w:p w14:paraId="543BE091" w14:textId="0435E197" w:rsidR="00692E6A" w:rsidRPr="004D098C" w:rsidRDefault="00692E6A" w:rsidP="00692E6A">
      <w:pPr>
        <w:pStyle w:val="SubStepAlpha"/>
        <w:numPr>
          <w:ilvl w:val="0"/>
          <w:numId w:val="14"/>
        </w:numPr>
      </w:pPr>
      <w:r w:rsidRPr="004D098C">
        <w:t xml:space="preserve">There are 3 interfaces, </w:t>
      </w:r>
      <w:r w:rsidR="004D098C" w:rsidRPr="004D098C">
        <w:t>the loopback interface (</w:t>
      </w:r>
      <w:r w:rsidR="004D098C" w:rsidRPr="004D098C">
        <w:rPr>
          <w:b/>
          <w:bCs/>
        </w:rPr>
        <w:t>lo</w:t>
      </w:r>
      <w:r w:rsidR="004D098C" w:rsidRPr="004D098C">
        <w:t xml:space="preserve">), </w:t>
      </w:r>
      <w:r w:rsidR="004D098C" w:rsidRPr="004D098C">
        <w:rPr>
          <w:b/>
          <w:bCs/>
        </w:rPr>
        <w:t>enp0s3</w:t>
      </w:r>
      <w:r w:rsidR="004D098C" w:rsidRPr="004D098C">
        <w:t xml:space="preserve">, and </w:t>
      </w:r>
      <w:r w:rsidRPr="004D098C">
        <w:rPr>
          <w:b/>
          <w:bCs/>
        </w:rPr>
        <w:t>dummy0</w:t>
      </w:r>
      <w:r w:rsidR="004D098C" w:rsidRPr="004D098C">
        <w:t>.</w:t>
      </w:r>
    </w:p>
    <w:p w14:paraId="323505D1" w14:textId="5B96AC09" w:rsidR="00692E6A" w:rsidRPr="004D098C" w:rsidRDefault="00692E6A" w:rsidP="00692E6A">
      <w:pPr>
        <w:pStyle w:val="SubStepAlpha"/>
        <w:numPr>
          <w:ilvl w:val="0"/>
          <w:numId w:val="14"/>
        </w:numPr>
      </w:pPr>
      <w:r w:rsidRPr="004D098C">
        <w:rPr>
          <w:b/>
          <w:bCs/>
        </w:rPr>
        <w:t>ether</w:t>
      </w:r>
      <w:r w:rsidRPr="004D098C">
        <w:t xml:space="preserve"> shows the MAC address and that Ethernet is the link encapsulation.</w:t>
      </w:r>
    </w:p>
    <w:p w14:paraId="3E52CCC8" w14:textId="27134B90" w:rsidR="00692E6A" w:rsidRPr="004D098C" w:rsidRDefault="00692E6A" w:rsidP="00692E6A">
      <w:pPr>
        <w:pStyle w:val="SubStepAlpha"/>
        <w:numPr>
          <w:ilvl w:val="0"/>
          <w:numId w:val="14"/>
        </w:numPr>
      </w:pPr>
      <w:proofErr w:type="spellStart"/>
      <w:r w:rsidRPr="004D098C">
        <w:rPr>
          <w:b/>
          <w:bCs/>
        </w:rPr>
        <w:t>inet</w:t>
      </w:r>
      <w:proofErr w:type="spellEnd"/>
      <w:r w:rsidRPr="004D098C">
        <w:t xml:space="preserve"> is the IP address, the subnet mask</w:t>
      </w:r>
      <w:r w:rsidR="004D098C" w:rsidRPr="004D098C">
        <w:t xml:space="preserve"> is shown in slash notation</w:t>
      </w:r>
      <w:r w:rsidRPr="004D098C">
        <w:t xml:space="preserve">, and </w:t>
      </w:r>
      <w:proofErr w:type="spellStart"/>
      <w:r w:rsidRPr="004D098C">
        <w:rPr>
          <w:b/>
          <w:bCs/>
        </w:rPr>
        <w:t>brd</w:t>
      </w:r>
      <w:proofErr w:type="spellEnd"/>
      <w:r w:rsidRPr="004D098C">
        <w:t xml:space="preserve"> is the broadcast address.</w:t>
      </w:r>
    </w:p>
    <w:p w14:paraId="34DDEC20" w14:textId="21FD5335" w:rsidR="00692E6A" w:rsidRPr="004D098C" w:rsidRDefault="00692E6A" w:rsidP="00692E6A">
      <w:pPr>
        <w:pStyle w:val="SubStepAlpha"/>
        <w:numPr>
          <w:ilvl w:val="0"/>
          <w:numId w:val="14"/>
        </w:numPr>
      </w:pPr>
      <w:r w:rsidRPr="004D098C">
        <w:rPr>
          <w:b/>
          <w:bCs/>
        </w:rPr>
        <w:t>UP</w:t>
      </w:r>
      <w:r w:rsidRPr="004D098C">
        <w:t xml:space="preserve"> indicates that the interface is enabled.</w:t>
      </w:r>
    </w:p>
    <w:p w14:paraId="0E6DD852" w14:textId="1426F27D" w:rsidR="00692E6A" w:rsidRPr="004D098C" w:rsidRDefault="00692E6A" w:rsidP="00692E6A">
      <w:pPr>
        <w:pStyle w:val="SubStepAlpha"/>
        <w:numPr>
          <w:ilvl w:val="0"/>
          <w:numId w:val="14"/>
        </w:numPr>
      </w:pPr>
      <w:proofErr w:type="spellStart"/>
      <w:r w:rsidRPr="004D098C">
        <w:rPr>
          <w:b/>
          <w:bCs/>
        </w:rPr>
        <w:t>mtu</w:t>
      </w:r>
      <w:proofErr w:type="spellEnd"/>
      <w:r w:rsidRPr="004D098C">
        <w:t xml:space="preserve"> is the Maximum Transmission Unit specifying the maximum number of bytes that the frame can be transmitted on this medium before being fragmented.</w:t>
      </w:r>
    </w:p>
    <w:p w14:paraId="3086757E" w14:textId="342C2595" w:rsidR="008461C9" w:rsidRDefault="009455E5" w:rsidP="008461C9">
      <w:pPr>
        <w:pStyle w:val="Heading2"/>
      </w:pPr>
      <w:r>
        <w:t>Explore the p</w:t>
      </w:r>
      <w:r w:rsidR="007C0D61">
        <w:t>ing</w:t>
      </w:r>
      <w:r w:rsidR="00D21207">
        <w:t xml:space="preserve"> Troubleshooting Tool</w:t>
      </w:r>
    </w:p>
    <w:p w14:paraId="4195EB21" w14:textId="3ABD9322" w:rsidR="007C0D61" w:rsidRPr="007C0D61" w:rsidRDefault="00DA2F6F" w:rsidP="007C0D61">
      <w:pPr>
        <w:pStyle w:val="BodyTextL25"/>
      </w:pPr>
      <w:r>
        <w:t xml:space="preserve">The </w:t>
      </w:r>
      <w:r w:rsidR="007C0D61" w:rsidRPr="00AD18C3">
        <w:rPr>
          <w:b/>
          <w:bCs/>
        </w:rPr>
        <w:t>ping</w:t>
      </w:r>
      <w:r w:rsidR="007C0D61">
        <w:t xml:space="preserve"> </w:t>
      </w:r>
      <w:r>
        <w:t xml:space="preserve">tool </w:t>
      </w:r>
      <w:r w:rsidR="007C0D61">
        <w:t>is an application that is used to test network connectivity between devices. ping uses Internet Control Message Protocol (ICMP) to send packets to a device on the network and waits for the device to reply. ping reports network errors, packet loss, and the time to live (TTL), among other statistics.</w:t>
      </w:r>
    </w:p>
    <w:p w14:paraId="501BD5DA" w14:textId="57D82AD1" w:rsidR="008461C9" w:rsidRDefault="005D752C" w:rsidP="008461C9">
      <w:pPr>
        <w:pStyle w:val="Heading3"/>
      </w:pPr>
      <w:r>
        <w:t xml:space="preserve">View </w:t>
      </w:r>
      <w:r w:rsidR="007C0D61">
        <w:t>the ping options.</w:t>
      </w:r>
    </w:p>
    <w:p w14:paraId="56E7DEB1" w14:textId="29032D77" w:rsidR="008461C9" w:rsidRDefault="007C0D61" w:rsidP="008461C9">
      <w:pPr>
        <w:pStyle w:val="BodyTextL25"/>
      </w:pPr>
      <w:r>
        <w:t>Ping is only available in a terminal window or a command prompt.</w:t>
      </w:r>
    </w:p>
    <w:p w14:paraId="1F61193F" w14:textId="1E64EEF7" w:rsidR="007C0D61" w:rsidRDefault="007C0D61" w:rsidP="007C0D61">
      <w:pPr>
        <w:pStyle w:val="SubStepAlpha"/>
      </w:pPr>
      <w:r>
        <w:t xml:space="preserve">Type </w:t>
      </w:r>
      <w:r>
        <w:rPr>
          <w:b/>
          <w:bCs/>
        </w:rPr>
        <w:t>ping</w:t>
      </w:r>
      <w:r w:rsidR="00C764EE">
        <w:rPr>
          <w:b/>
          <w:bCs/>
        </w:rPr>
        <w:t xml:space="preserve"> -help</w:t>
      </w:r>
      <w:r>
        <w:t xml:space="preserve"> to see </w:t>
      </w:r>
      <w:proofErr w:type="gramStart"/>
      <w:r>
        <w:t>all of</w:t>
      </w:r>
      <w:proofErr w:type="gramEnd"/>
      <w:r>
        <w:t xml:space="preserve"> the available options for the command.</w:t>
      </w:r>
    </w:p>
    <w:p w14:paraId="1781246D" w14:textId="77777777" w:rsidR="007C0D61" w:rsidRDefault="007C0D61" w:rsidP="00AD18C3">
      <w:pPr>
        <w:pStyle w:val="CMD"/>
      </w:pPr>
      <w:proofErr w:type="spellStart"/>
      <w:r>
        <w:t>devasc@</w:t>
      </w:r>
      <w:proofErr w:type="gramStart"/>
      <w:r>
        <w:t>labvm</w:t>
      </w:r>
      <w:proofErr w:type="spellEnd"/>
      <w:r>
        <w:t>:~</w:t>
      </w:r>
      <w:proofErr w:type="gramEnd"/>
      <w:r>
        <w:t xml:space="preserve">$ </w:t>
      </w:r>
      <w:r w:rsidRPr="00F22607">
        <w:rPr>
          <w:b/>
          <w:bCs/>
        </w:rPr>
        <w:t>ping -help</w:t>
      </w:r>
    </w:p>
    <w:p w14:paraId="505F2564" w14:textId="77777777" w:rsidR="007C0D61" w:rsidRDefault="007C0D61" w:rsidP="007C0D61">
      <w:pPr>
        <w:pStyle w:val="CMDOutput"/>
      </w:pPr>
    </w:p>
    <w:p w14:paraId="6D2A4537" w14:textId="77777777" w:rsidR="007C0D61" w:rsidRDefault="007C0D61" w:rsidP="007C0D61">
      <w:pPr>
        <w:pStyle w:val="CMDOutput"/>
      </w:pPr>
      <w:r>
        <w:t>Usage</w:t>
      </w:r>
    </w:p>
    <w:p w14:paraId="09AE51A9" w14:textId="77777777" w:rsidR="007C0D61" w:rsidRDefault="007C0D61" w:rsidP="007C0D61">
      <w:pPr>
        <w:pStyle w:val="CMDOutput"/>
      </w:pPr>
      <w:r>
        <w:t xml:space="preserve">  ping [options] &lt;destination&gt;</w:t>
      </w:r>
    </w:p>
    <w:p w14:paraId="7F7F6B7A" w14:textId="77777777" w:rsidR="007C0D61" w:rsidRDefault="007C0D61" w:rsidP="007C0D61">
      <w:pPr>
        <w:pStyle w:val="CMDOutput"/>
      </w:pPr>
    </w:p>
    <w:p w14:paraId="564B122B" w14:textId="77777777" w:rsidR="007C0D61" w:rsidRDefault="007C0D61" w:rsidP="007C0D61">
      <w:pPr>
        <w:pStyle w:val="CMDOutput"/>
      </w:pPr>
      <w:r>
        <w:t>Options:</w:t>
      </w:r>
    </w:p>
    <w:p w14:paraId="1904D65D" w14:textId="77777777" w:rsidR="007C0D61" w:rsidRDefault="007C0D61" w:rsidP="007C0D61">
      <w:pPr>
        <w:pStyle w:val="CMDOutput"/>
      </w:pPr>
      <w:r>
        <w:t xml:space="preserve">  &lt;destination&gt;      </w:t>
      </w:r>
      <w:proofErr w:type="spellStart"/>
      <w:r>
        <w:t>dns</w:t>
      </w:r>
      <w:proofErr w:type="spellEnd"/>
      <w:r>
        <w:t xml:space="preserve"> name or </w:t>
      </w:r>
      <w:proofErr w:type="spellStart"/>
      <w:r>
        <w:t>ip</w:t>
      </w:r>
      <w:proofErr w:type="spellEnd"/>
      <w:r>
        <w:t xml:space="preserve"> address</w:t>
      </w:r>
    </w:p>
    <w:p w14:paraId="69A05FFC" w14:textId="77777777" w:rsidR="007C0D61" w:rsidRDefault="007C0D61" w:rsidP="007C0D61">
      <w:pPr>
        <w:pStyle w:val="CMDOutput"/>
      </w:pPr>
      <w:r>
        <w:t xml:space="preserve">  -a                 use audible ping</w:t>
      </w:r>
    </w:p>
    <w:p w14:paraId="488F3B36" w14:textId="77777777" w:rsidR="007C0D61" w:rsidRDefault="007C0D61" w:rsidP="007C0D61">
      <w:pPr>
        <w:pStyle w:val="CMDOutput"/>
      </w:pPr>
      <w:r>
        <w:t xml:space="preserve">  -A                 use adaptive ping</w:t>
      </w:r>
    </w:p>
    <w:p w14:paraId="39DF5957" w14:textId="77777777" w:rsidR="007C0D61" w:rsidRDefault="007C0D61" w:rsidP="007C0D61">
      <w:pPr>
        <w:pStyle w:val="CMDOutput"/>
      </w:pPr>
      <w:r>
        <w:t xml:space="preserve">  -B                 sticky source address</w:t>
      </w:r>
    </w:p>
    <w:p w14:paraId="48732676" w14:textId="77777777" w:rsidR="007C0D61" w:rsidRDefault="007C0D61" w:rsidP="007C0D61">
      <w:pPr>
        <w:pStyle w:val="CMDOutput"/>
      </w:pPr>
      <w:r>
        <w:t xml:space="preserve">  -c &lt;count&gt;         stop after &lt;count&gt; replies</w:t>
      </w:r>
    </w:p>
    <w:p w14:paraId="04975E21" w14:textId="77777777" w:rsidR="007C0D61" w:rsidRDefault="007C0D61" w:rsidP="007C0D61">
      <w:pPr>
        <w:pStyle w:val="CMDOutput"/>
      </w:pPr>
      <w:r>
        <w:t xml:space="preserve">  -D                 print timestamps</w:t>
      </w:r>
    </w:p>
    <w:p w14:paraId="3E02C29F" w14:textId="77777777" w:rsidR="007C0D61" w:rsidRDefault="007C0D61" w:rsidP="007C0D61">
      <w:pPr>
        <w:pStyle w:val="CMDOutput"/>
      </w:pPr>
      <w:r>
        <w:t xml:space="preserve">  -d                 use SO_DEBUG socket option</w:t>
      </w:r>
    </w:p>
    <w:p w14:paraId="0AF1352B" w14:textId="77777777" w:rsidR="007C0D61" w:rsidRDefault="007C0D61" w:rsidP="007C0D61">
      <w:pPr>
        <w:pStyle w:val="CMDOutput"/>
      </w:pPr>
      <w:r>
        <w:t xml:space="preserve">  -f                 flood ping</w:t>
      </w:r>
    </w:p>
    <w:p w14:paraId="62915935" w14:textId="77777777" w:rsidR="007C0D61" w:rsidRDefault="007C0D61" w:rsidP="007C0D61">
      <w:pPr>
        <w:pStyle w:val="CMDOutput"/>
      </w:pPr>
      <w:r>
        <w:t xml:space="preserve">  -h                 print help and exit</w:t>
      </w:r>
    </w:p>
    <w:p w14:paraId="7D1834FF" w14:textId="77777777" w:rsidR="007C0D61" w:rsidRDefault="007C0D61" w:rsidP="007C0D61">
      <w:pPr>
        <w:pStyle w:val="CMDOutput"/>
      </w:pPr>
      <w:r>
        <w:t xml:space="preserve">  -I &lt;interface&gt;     either interface name or address</w:t>
      </w:r>
    </w:p>
    <w:p w14:paraId="24B60650" w14:textId="77777777" w:rsidR="007C0D61" w:rsidRDefault="007C0D61" w:rsidP="007C0D61">
      <w:pPr>
        <w:pStyle w:val="CMDOutput"/>
      </w:pPr>
      <w:r>
        <w:t xml:space="preserve">  -</w:t>
      </w:r>
      <w:proofErr w:type="spellStart"/>
      <w:r>
        <w:t>i</w:t>
      </w:r>
      <w:proofErr w:type="spellEnd"/>
      <w:r>
        <w:t xml:space="preserve"> &lt;interval&gt;      seconds between sending each packet</w:t>
      </w:r>
    </w:p>
    <w:p w14:paraId="761CDF49" w14:textId="77777777" w:rsidR="007C0D61" w:rsidRDefault="007C0D61" w:rsidP="007C0D61">
      <w:pPr>
        <w:pStyle w:val="CMDOutput"/>
      </w:pPr>
      <w:r>
        <w:t xml:space="preserve">  -L                 suppress loopback of multicast packets</w:t>
      </w:r>
    </w:p>
    <w:p w14:paraId="4CAEE483" w14:textId="77777777" w:rsidR="007C0D61" w:rsidRDefault="007C0D61" w:rsidP="007C0D61">
      <w:pPr>
        <w:pStyle w:val="CMDOutput"/>
      </w:pPr>
      <w:r>
        <w:t xml:space="preserve">  -l &lt;preload&gt;       send &lt;preload&gt; number of packages while waiting replies</w:t>
      </w:r>
    </w:p>
    <w:p w14:paraId="6C814C21" w14:textId="77777777" w:rsidR="007C0D61" w:rsidRDefault="007C0D61" w:rsidP="007C0D61">
      <w:pPr>
        <w:pStyle w:val="CMDOutput"/>
      </w:pPr>
      <w:r>
        <w:t xml:space="preserve">  -m &lt;mark&gt;          tag the packets going out</w:t>
      </w:r>
    </w:p>
    <w:p w14:paraId="37528653" w14:textId="77777777" w:rsidR="007C0D61" w:rsidRDefault="007C0D61" w:rsidP="007C0D61">
      <w:pPr>
        <w:pStyle w:val="CMDOutput"/>
      </w:pPr>
      <w:r>
        <w:t xml:space="preserve">  -M &lt;</w:t>
      </w:r>
      <w:proofErr w:type="spellStart"/>
      <w:r>
        <w:t>pmtud</w:t>
      </w:r>
      <w:proofErr w:type="spellEnd"/>
      <w:r>
        <w:t xml:space="preserve"> opt&gt;     define </w:t>
      </w:r>
      <w:proofErr w:type="spellStart"/>
      <w:r>
        <w:t>mtu</w:t>
      </w:r>
      <w:proofErr w:type="spellEnd"/>
      <w:r>
        <w:t xml:space="preserve"> discovery, can be one of &lt;</w:t>
      </w:r>
      <w:proofErr w:type="spellStart"/>
      <w:r>
        <w:t>do|dont|want</w:t>
      </w:r>
      <w:proofErr w:type="spellEnd"/>
      <w:r>
        <w:t>&gt;</w:t>
      </w:r>
    </w:p>
    <w:p w14:paraId="73F7ED33" w14:textId="77777777" w:rsidR="007C0D61" w:rsidRDefault="007C0D61" w:rsidP="007C0D61">
      <w:pPr>
        <w:pStyle w:val="CMDOutput"/>
      </w:pPr>
      <w:r>
        <w:t xml:space="preserve">  -n                 no </w:t>
      </w:r>
      <w:proofErr w:type="spellStart"/>
      <w:r>
        <w:t>dns</w:t>
      </w:r>
      <w:proofErr w:type="spellEnd"/>
      <w:r>
        <w:t xml:space="preserve"> name resolution</w:t>
      </w:r>
    </w:p>
    <w:p w14:paraId="0953AF92" w14:textId="77777777" w:rsidR="007C0D61" w:rsidRDefault="007C0D61" w:rsidP="007C0D61">
      <w:pPr>
        <w:pStyle w:val="CMDOutput"/>
      </w:pPr>
      <w:r>
        <w:t xml:space="preserve">  -O                 report outstanding replies</w:t>
      </w:r>
    </w:p>
    <w:p w14:paraId="6A833932" w14:textId="77777777" w:rsidR="007C0D61" w:rsidRDefault="007C0D61" w:rsidP="007C0D61">
      <w:pPr>
        <w:pStyle w:val="CMDOutput"/>
      </w:pPr>
      <w:r>
        <w:lastRenderedPageBreak/>
        <w:t xml:space="preserve">  -p &lt;pattern&gt;       contents of padding byte</w:t>
      </w:r>
    </w:p>
    <w:p w14:paraId="4736261B" w14:textId="77777777" w:rsidR="007C0D61" w:rsidRDefault="007C0D61" w:rsidP="007C0D61">
      <w:pPr>
        <w:pStyle w:val="CMDOutput"/>
      </w:pPr>
      <w:r>
        <w:t xml:space="preserve">  -q                 quiet output</w:t>
      </w:r>
    </w:p>
    <w:p w14:paraId="0360A5B7" w14:textId="77777777" w:rsidR="007C0D61" w:rsidRDefault="007C0D61" w:rsidP="007C0D61">
      <w:pPr>
        <w:pStyle w:val="CMDOutput"/>
      </w:pPr>
      <w:r>
        <w:t xml:space="preserve">  -Q &lt;</w:t>
      </w:r>
      <w:proofErr w:type="spellStart"/>
      <w:r>
        <w:t>tclass</w:t>
      </w:r>
      <w:proofErr w:type="spellEnd"/>
      <w:r>
        <w:t>&gt;        use quality of service &lt;</w:t>
      </w:r>
      <w:proofErr w:type="spellStart"/>
      <w:r>
        <w:t>tclass</w:t>
      </w:r>
      <w:proofErr w:type="spellEnd"/>
      <w:r>
        <w:t>&gt; bits</w:t>
      </w:r>
    </w:p>
    <w:p w14:paraId="2DC21108" w14:textId="77777777" w:rsidR="007C0D61" w:rsidRDefault="007C0D61" w:rsidP="007C0D61">
      <w:pPr>
        <w:pStyle w:val="CMDOutput"/>
      </w:pPr>
      <w:r>
        <w:t xml:space="preserve">  -s &lt;size&gt;          use &lt;size&gt; as number of data bytes to be sent</w:t>
      </w:r>
    </w:p>
    <w:p w14:paraId="0914388D" w14:textId="77777777" w:rsidR="007C0D61" w:rsidRDefault="007C0D61" w:rsidP="007C0D61">
      <w:pPr>
        <w:pStyle w:val="CMDOutput"/>
      </w:pPr>
      <w:r>
        <w:t xml:space="preserve">  -S &lt;size&gt;          use &lt;size&gt; as SO_SNDBUF socket option value</w:t>
      </w:r>
    </w:p>
    <w:p w14:paraId="67CA2820" w14:textId="77777777" w:rsidR="007C0D61" w:rsidRDefault="007C0D61" w:rsidP="007C0D61">
      <w:pPr>
        <w:pStyle w:val="CMDOutput"/>
      </w:pPr>
      <w:r>
        <w:t xml:space="preserve">  </w:t>
      </w:r>
      <w:proofErr w:type="spellStart"/>
      <w:r>
        <w:t>-t</w:t>
      </w:r>
      <w:proofErr w:type="spellEnd"/>
      <w:r>
        <w:t xml:space="preserve"> &lt;</w:t>
      </w:r>
      <w:proofErr w:type="spellStart"/>
      <w:r>
        <w:t>ttl</w:t>
      </w:r>
      <w:proofErr w:type="spellEnd"/>
      <w:r>
        <w:t>&gt;           define time to live</w:t>
      </w:r>
    </w:p>
    <w:p w14:paraId="51724896" w14:textId="77777777" w:rsidR="007C0D61" w:rsidRDefault="007C0D61" w:rsidP="007C0D61">
      <w:pPr>
        <w:pStyle w:val="CMDOutput"/>
      </w:pPr>
      <w:r>
        <w:t xml:space="preserve">  -U                 print user-to-user latency</w:t>
      </w:r>
    </w:p>
    <w:p w14:paraId="28579117" w14:textId="77777777" w:rsidR="007C0D61" w:rsidRDefault="007C0D61" w:rsidP="007C0D61">
      <w:pPr>
        <w:pStyle w:val="CMDOutput"/>
      </w:pPr>
      <w:r>
        <w:t xml:space="preserve">  -v                 verbose output</w:t>
      </w:r>
    </w:p>
    <w:p w14:paraId="4265D6BA" w14:textId="77777777" w:rsidR="007C0D61" w:rsidRDefault="007C0D61" w:rsidP="007C0D61">
      <w:pPr>
        <w:pStyle w:val="CMDOutput"/>
      </w:pPr>
      <w:r>
        <w:t xml:space="preserve">  -V                 print version and exit</w:t>
      </w:r>
    </w:p>
    <w:p w14:paraId="57EB8053" w14:textId="77777777" w:rsidR="007C0D61" w:rsidRDefault="007C0D61" w:rsidP="007C0D61">
      <w:pPr>
        <w:pStyle w:val="CMDOutput"/>
      </w:pPr>
      <w:r>
        <w:t xml:space="preserve">  -w &lt;deadline&gt;      reply wait &lt;deadline&gt; in seconds</w:t>
      </w:r>
    </w:p>
    <w:p w14:paraId="00A6D96E" w14:textId="77777777" w:rsidR="007C0D61" w:rsidRDefault="007C0D61" w:rsidP="007C0D61">
      <w:pPr>
        <w:pStyle w:val="CMDOutput"/>
      </w:pPr>
      <w:r>
        <w:t xml:space="preserve">  -W &lt;timeout&gt;       time to wait for response</w:t>
      </w:r>
    </w:p>
    <w:p w14:paraId="1BF00C4F" w14:textId="77777777" w:rsidR="007C0D61" w:rsidRDefault="007C0D61" w:rsidP="007C0D61">
      <w:pPr>
        <w:pStyle w:val="CMDOutput"/>
      </w:pPr>
    </w:p>
    <w:p w14:paraId="6314E0C8" w14:textId="77777777" w:rsidR="007C0D61" w:rsidRDefault="007C0D61" w:rsidP="007C0D61">
      <w:pPr>
        <w:pStyle w:val="CMDOutput"/>
      </w:pPr>
      <w:r>
        <w:t>IPv4 options:</w:t>
      </w:r>
    </w:p>
    <w:p w14:paraId="330032D5" w14:textId="77777777" w:rsidR="007C0D61" w:rsidRDefault="007C0D61" w:rsidP="007C0D61">
      <w:pPr>
        <w:pStyle w:val="CMDOutput"/>
      </w:pPr>
      <w:r>
        <w:t xml:space="preserve">  -4                 use IPv4</w:t>
      </w:r>
    </w:p>
    <w:p w14:paraId="29AAF331" w14:textId="77777777" w:rsidR="007C0D61" w:rsidRDefault="007C0D61" w:rsidP="007C0D61">
      <w:pPr>
        <w:pStyle w:val="CMDOutput"/>
      </w:pPr>
      <w:r>
        <w:t xml:space="preserve">  -b                 allow pinging broadcast</w:t>
      </w:r>
    </w:p>
    <w:p w14:paraId="1E40622A" w14:textId="77777777" w:rsidR="007C0D61" w:rsidRDefault="007C0D61" w:rsidP="007C0D61">
      <w:pPr>
        <w:pStyle w:val="CMDOutput"/>
      </w:pPr>
      <w:r>
        <w:t xml:space="preserve">  -R                 record route</w:t>
      </w:r>
    </w:p>
    <w:p w14:paraId="2702A40D" w14:textId="77777777" w:rsidR="007C0D61" w:rsidRDefault="007C0D61" w:rsidP="007C0D61">
      <w:pPr>
        <w:pStyle w:val="CMDOutput"/>
      </w:pPr>
      <w:r>
        <w:t xml:space="preserve">  -T &lt;timestamp&gt;     define timestamp, can be one of &lt;</w:t>
      </w:r>
      <w:proofErr w:type="spellStart"/>
      <w:r>
        <w:t>tsonly|tsandaddr|tsprespec</w:t>
      </w:r>
      <w:proofErr w:type="spellEnd"/>
      <w:r>
        <w:t>&gt;</w:t>
      </w:r>
    </w:p>
    <w:p w14:paraId="2B5C4271" w14:textId="77777777" w:rsidR="007C0D61" w:rsidRDefault="007C0D61" w:rsidP="007C0D61">
      <w:pPr>
        <w:pStyle w:val="CMDOutput"/>
      </w:pPr>
    </w:p>
    <w:p w14:paraId="0D6DB9FA" w14:textId="77777777" w:rsidR="007C0D61" w:rsidRDefault="007C0D61" w:rsidP="007C0D61">
      <w:pPr>
        <w:pStyle w:val="CMDOutput"/>
      </w:pPr>
      <w:r>
        <w:t>IPv6 options:</w:t>
      </w:r>
    </w:p>
    <w:p w14:paraId="458465E4" w14:textId="77777777" w:rsidR="007C0D61" w:rsidRDefault="007C0D61" w:rsidP="007C0D61">
      <w:pPr>
        <w:pStyle w:val="CMDOutput"/>
      </w:pPr>
      <w:r>
        <w:t xml:space="preserve">  -6                 use IPv6</w:t>
      </w:r>
    </w:p>
    <w:p w14:paraId="0345ACE8" w14:textId="77777777" w:rsidR="007C0D61" w:rsidRDefault="007C0D61" w:rsidP="007C0D61">
      <w:pPr>
        <w:pStyle w:val="CMDOutput"/>
      </w:pPr>
      <w:r>
        <w:t xml:space="preserve">  -F &lt;</w:t>
      </w:r>
      <w:proofErr w:type="spellStart"/>
      <w:r>
        <w:t>flowlabel</w:t>
      </w:r>
      <w:proofErr w:type="spellEnd"/>
      <w:r>
        <w:t>&gt;     define flow label, default is random</w:t>
      </w:r>
    </w:p>
    <w:p w14:paraId="2306E1ED" w14:textId="77777777" w:rsidR="007C0D61" w:rsidRDefault="007C0D61" w:rsidP="007C0D61">
      <w:pPr>
        <w:pStyle w:val="CMDOutput"/>
      </w:pPr>
      <w:r>
        <w:t xml:space="preserve">  -N &lt;</w:t>
      </w:r>
      <w:proofErr w:type="spellStart"/>
      <w:r>
        <w:t>nodeinfo</w:t>
      </w:r>
      <w:proofErr w:type="spellEnd"/>
      <w:r>
        <w:t xml:space="preserve"> opt</w:t>
      </w:r>
      <w:proofErr w:type="gramStart"/>
      <w:r>
        <w:t>&gt;  use</w:t>
      </w:r>
      <w:proofErr w:type="gramEnd"/>
      <w:r>
        <w:t xml:space="preserve"> icmp6 node info query, try &lt;help&gt; as argument</w:t>
      </w:r>
    </w:p>
    <w:p w14:paraId="5A1609EE" w14:textId="77777777" w:rsidR="007C0D61" w:rsidRDefault="007C0D61" w:rsidP="007C0D61">
      <w:pPr>
        <w:pStyle w:val="CMDOutput"/>
      </w:pPr>
    </w:p>
    <w:p w14:paraId="1A87CF39" w14:textId="77777777" w:rsidR="007C0D61" w:rsidRDefault="007C0D61" w:rsidP="007C0D61">
      <w:pPr>
        <w:pStyle w:val="CMDOutput"/>
      </w:pPr>
      <w:r>
        <w:t xml:space="preserve">For more details see </w:t>
      </w:r>
      <w:proofErr w:type="gramStart"/>
      <w:r>
        <w:t>ping(</w:t>
      </w:r>
      <w:proofErr w:type="gramEnd"/>
      <w:r>
        <w:t>8).</w:t>
      </w:r>
    </w:p>
    <w:p w14:paraId="6725766D" w14:textId="77777777" w:rsidR="007C0D61" w:rsidRPr="007C0D61" w:rsidRDefault="007C0D61" w:rsidP="00AD18C3">
      <w:pPr>
        <w:pStyle w:val="CMD"/>
      </w:pPr>
      <w:proofErr w:type="spellStart"/>
      <w:r>
        <w:t>devasc@</w:t>
      </w:r>
      <w:proofErr w:type="gramStart"/>
      <w:r>
        <w:t>labvm</w:t>
      </w:r>
      <w:proofErr w:type="spellEnd"/>
      <w:r>
        <w:t>:~</w:t>
      </w:r>
      <w:proofErr w:type="gramEnd"/>
      <w:r>
        <w:t>$</w:t>
      </w:r>
    </w:p>
    <w:p w14:paraId="1857059E" w14:textId="1AEF8140" w:rsidR="008461C9" w:rsidRDefault="00DA2F6F" w:rsidP="007C0D61">
      <w:pPr>
        <w:pStyle w:val="Heading3"/>
      </w:pPr>
      <w:r>
        <w:t>P</w:t>
      </w:r>
      <w:r w:rsidR="007C0D61">
        <w:t>ing a host.</w:t>
      </w:r>
    </w:p>
    <w:p w14:paraId="51421B20" w14:textId="481BEFD5" w:rsidR="007C0D61" w:rsidRDefault="00DA2F6F" w:rsidP="006D5DC1">
      <w:pPr>
        <w:pStyle w:val="BodyTextL25"/>
      </w:pPr>
      <w:r>
        <w:t xml:space="preserve">The </w:t>
      </w:r>
      <w:r w:rsidR="007C0D61" w:rsidRPr="00AD18C3">
        <w:rPr>
          <w:b/>
          <w:bCs/>
        </w:rPr>
        <w:t>ping</w:t>
      </w:r>
      <w:r w:rsidR="007C0D61">
        <w:t xml:space="preserve"> </w:t>
      </w:r>
      <w:r>
        <w:t xml:space="preserve">tool </w:t>
      </w:r>
      <w:r w:rsidR="007C0D61">
        <w:t>has many different options that can be selected to customize how the communication should take place. Some of the options you can specify include:</w:t>
      </w:r>
    </w:p>
    <w:p w14:paraId="512350A6" w14:textId="0A4F2391" w:rsidR="007C0D61" w:rsidRDefault="007C0D61" w:rsidP="006D5DC1">
      <w:pPr>
        <w:pStyle w:val="Bulletlevel2"/>
      </w:pPr>
      <w:r>
        <w:t>Specify how many ICMP echo requests you want to send.</w:t>
      </w:r>
    </w:p>
    <w:p w14:paraId="52D9D130" w14:textId="19772E93" w:rsidR="007C0D61" w:rsidRDefault="007C0D61" w:rsidP="006D5DC1">
      <w:pPr>
        <w:pStyle w:val="Bulletlevel2"/>
      </w:pPr>
      <w:r>
        <w:t>Identify the source IP address if there are multiple interfaces on the device.</w:t>
      </w:r>
    </w:p>
    <w:p w14:paraId="093AF2F6" w14:textId="59F9D934" w:rsidR="007C0D61" w:rsidRDefault="007C0D61" w:rsidP="006D5DC1">
      <w:pPr>
        <w:pStyle w:val="Bulletlevel2"/>
      </w:pPr>
      <w:r>
        <w:t>Indicate the amount of time to wait for a reply.</w:t>
      </w:r>
    </w:p>
    <w:p w14:paraId="63721E1D" w14:textId="1A3ED2E9" w:rsidR="007C0D61" w:rsidRDefault="007C0D61" w:rsidP="006D5DC1">
      <w:pPr>
        <w:pStyle w:val="Bulletlevel2"/>
      </w:pPr>
      <w:r>
        <w:t xml:space="preserve">Packet </w:t>
      </w:r>
      <w:proofErr w:type="gramStart"/>
      <w:r>
        <w:t>size, if</w:t>
      </w:r>
      <w:proofErr w:type="gramEnd"/>
      <w:r>
        <w:t xml:space="preserve"> you want to send larger packet sizes than the default 64 bytes. This can help to determine what is the maximum transmission unit (MTU) </w:t>
      </w:r>
      <w:r w:rsidR="00F22607">
        <w:t>is</w:t>
      </w:r>
      <w:r>
        <w:t>.</w:t>
      </w:r>
    </w:p>
    <w:p w14:paraId="772E0112" w14:textId="1C3A8A1B" w:rsidR="00F22607" w:rsidRDefault="00F22607" w:rsidP="00F22607">
      <w:pPr>
        <w:pStyle w:val="SubStepAlpha"/>
      </w:pPr>
      <w:r>
        <w:t xml:space="preserve">ping </w:t>
      </w:r>
      <w:r w:rsidRPr="00F22607">
        <w:t>www.cisco.com</w:t>
      </w:r>
      <w:r>
        <w:t xml:space="preserve"> to see if it is reachable.</w:t>
      </w:r>
    </w:p>
    <w:p w14:paraId="5F39365C" w14:textId="77777777" w:rsidR="00F22607" w:rsidRDefault="00F22607" w:rsidP="00AD18C3">
      <w:pPr>
        <w:pStyle w:val="CMD"/>
      </w:pPr>
      <w:proofErr w:type="spellStart"/>
      <w:r>
        <w:t>devasc@</w:t>
      </w:r>
      <w:proofErr w:type="gramStart"/>
      <w:r>
        <w:t>labvm</w:t>
      </w:r>
      <w:proofErr w:type="spellEnd"/>
      <w:r>
        <w:t>:~</w:t>
      </w:r>
      <w:proofErr w:type="gramEnd"/>
      <w:r>
        <w:t xml:space="preserve">$ </w:t>
      </w:r>
      <w:r w:rsidRPr="00AD18C3">
        <w:rPr>
          <w:b/>
          <w:bCs/>
        </w:rPr>
        <w:t>ping -c 5 www.cisco.com</w:t>
      </w:r>
    </w:p>
    <w:p w14:paraId="30E741B6" w14:textId="77777777" w:rsidR="00F22607" w:rsidRDefault="00F22607" w:rsidP="00F22607">
      <w:pPr>
        <w:pStyle w:val="CMDOutput"/>
      </w:pPr>
      <w:r>
        <w:t>PING e2867.dsca.akamaiedge.net (23.66.161.25) 56(84) bytes of data.</w:t>
      </w:r>
    </w:p>
    <w:p w14:paraId="32D0B83D" w14:textId="77777777" w:rsidR="00F22607" w:rsidRDefault="00F22607" w:rsidP="00F22607">
      <w:pPr>
        <w:pStyle w:val="CMDOutput"/>
      </w:pPr>
      <w:r>
        <w:t xml:space="preserve">64 bytes from a23-66-161-25.deploy.static.akamaitechnologies.com (23.66.161.25): </w:t>
      </w:r>
      <w:proofErr w:type="spellStart"/>
      <w:r>
        <w:t>icmp_seq</w:t>
      </w:r>
      <w:proofErr w:type="spellEnd"/>
      <w:r>
        <w:t xml:space="preserve">=1 </w:t>
      </w:r>
      <w:proofErr w:type="spellStart"/>
      <w:r>
        <w:t>ttl</w:t>
      </w:r>
      <w:proofErr w:type="spellEnd"/>
      <w:r>
        <w:t xml:space="preserve">=49 time=58.4 </w:t>
      </w:r>
      <w:proofErr w:type="spellStart"/>
      <w:r>
        <w:t>ms</w:t>
      </w:r>
      <w:proofErr w:type="spellEnd"/>
    </w:p>
    <w:p w14:paraId="0C38BCD4" w14:textId="77777777" w:rsidR="00F22607" w:rsidRDefault="00F22607" w:rsidP="00F22607">
      <w:pPr>
        <w:pStyle w:val="CMDOutput"/>
      </w:pPr>
      <w:r>
        <w:t xml:space="preserve">64 bytes from a23-66-161-25.deploy.static.akamaitechnologies.com (23.66.161.25): </w:t>
      </w:r>
      <w:proofErr w:type="spellStart"/>
      <w:r>
        <w:t>icmp_seq</w:t>
      </w:r>
      <w:proofErr w:type="spellEnd"/>
      <w:r>
        <w:t xml:space="preserve">=2 </w:t>
      </w:r>
      <w:proofErr w:type="spellStart"/>
      <w:r>
        <w:t>ttl</w:t>
      </w:r>
      <w:proofErr w:type="spellEnd"/>
      <w:r>
        <w:t xml:space="preserve">=49 time=63.1 </w:t>
      </w:r>
      <w:proofErr w:type="spellStart"/>
      <w:r>
        <w:t>ms</w:t>
      </w:r>
      <w:proofErr w:type="spellEnd"/>
    </w:p>
    <w:p w14:paraId="77B0BB1F" w14:textId="77777777" w:rsidR="00F22607" w:rsidRDefault="00F22607" w:rsidP="00F22607">
      <w:pPr>
        <w:pStyle w:val="CMDOutput"/>
      </w:pPr>
      <w:r>
        <w:t xml:space="preserve">64 bytes from a23-66-161-25.deploy.static.akamaitechnologies.com (23.66.161.25): </w:t>
      </w:r>
      <w:proofErr w:type="spellStart"/>
      <w:r>
        <w:t>icmp_seq</w:t>
      </w:r>
      <w:proofErr w:type="spellEnd"/>
      <w:r>
        <w:t xml:space="preserve">=3 </w:t>
      </w:r>
      <w:proofErr w:type="spellStart"/>
      <w:r>
        <w:t>ttl</w:t>
      </w:r>
      <w:proofErr w:type="spellEnd"/>
      <w:r>
        <w:t xml:space="preserve">=49 time=61.2 </w:t>
      </w:r>
      <w:proofErr w:type="spellStart"/>
      <w:r>
        <w:t>ms</w:t>
      </w:r>
      <w:proofErr w:type="spellEnd"/>
    </w:p>
    <w:p w14:paraId="5207979C" w14:textId="77777777" w:rsidR="00F22607" w:rsidRDefault="00F22607" w:rsidP="00F22607">
      <w:pPr>
        <w:pStyle w:val="CMDOutput"/>
      </w:pPr>
      <w:r>
        <w:t xml:space="preserve">64 bytes from a23-66-161-25.deploy.static.akamaitechnologies.com (23.66.161.25): </w:t>
      </w:r>
      <w:proofErr w:type="spellStart"/>
      <w:r>
        <w:t>icmp_seq</w:t>
      </w:r>
      <w:proofErr w:type="spellEnd"/>
      <w:r>
        <w:t xml:space="preserve">=4 </w:t>
      </w:r>
      <w:proofErr w:type="spellStart"/>
      <w:r>
        <w:t>ttl</w:t>
      </w:r>
      <w:proofErr w:type="spellEnd"/>
      <w:r>
        <w:t xml:space="preserve">=49 time=57.7 </w:t>
      </w:r>
      <w:proofErr w:type="spellStart"/>
      <w:r>
        <w:t>ms</w:t>
      </w:r>
      <w:proofErr w:type="spellEnd"/>
    </w:p>
    <w:p w14:paraId="0850258D" w14:textId="77777777" w:rsidR="00F22607" w:rsidRDefault="00F22607" w:rsidP="00F22607">
      <w:pPr>
        <w:pStyle w:val="CMDOutput"/>
      </w:pPr>
      <w:r>
        <w:t xml:space="preserve">64 bytes from a23-66-161-25.deploy.static.akamaitechnologies.com (23.66.161.25): </w:t>
      </w:r>
      <w:proofErr w:type="spellStart"/>
      <w:r>
        <w:t>icmp_seq</w:t>
      </w:r>
      <w:proofErr w:type="spellEnd"/>
      <w:r>
        <w:t xml:space="preserve">=5 </w:t>
      </w:r>
      <w:proofErr w:type="spellStart"/>
      <w:r>
        <w:t>ttl</w:t>
      </w:r>
      <w:proofErr w:type="spellEnd"/>
      <w:r>
        <w:t xml:space="preserve">=49 time=57.6 </w:t>
      </w:r>
      <w:proofErr w:type="spellStart"/>
      <w:r>
        <w:t>ms</w:t>
      </w:r>
      <w:proofErr w:type="spellEnd"/>
    </w:p>
    <w:p w14:paraId="05BD3897" w14:textId="77777777" w:rsidR="00F22607" w:rsidRDefault="00F22607" w:rsidP="00F22607">
      <w:pPr>
        <w:pStyle w:val="CMDOutput"/>
      </w:pPr>
    </w:p>
    <w:p w14:paraId="4730AC55" w14:textId="77777777" w:rsidR="00F22607" w:rsidRDefault="00F22607" w:rsidP="00F22607">
      <w:pPr>
        <w:pStyle w:val="CMDOutput"/>
      </w:pPr>
      <w:r>
        <w:lastRenderedPageBreak/>
        <w:t>--- e2867.dsca.akamaiedge.net ping statistics ---</w:t>
      </w:r>
    </w:p>
    <w:p w14:paraId="31500A8D" w14:textId="77777777" w:rsidR="00F22607" w:rsidRDefault="00F22607" w:rsidP="00F22607">
      <w:pPr>
        <w:pStyle w:val="CMDOutput"/>
      </w:pPr>
      <w:r>
        <w:t>5 packets transmitted, 5 received, 0% packet loss, time 8153ms</w:t>
      </w:r>
    </w:p>
    <w:p w14:paraId="66B19C9C" w14:textId="77777777" w:rsidR="00F22607" w:rsidRDefault="00F22607" w:rsidP="00F22607">
      <w:pPr>
        <w:pStyle w:val="CMDOutput"/>
      </w:pPr>
      <w:proofErr w:type="spellStart"/>
      <w:r>
        <w:t>rtt</w:t>
      </w:r>
      <w:proofErr w:type="spellEnd"/>
      <w:r>
        <w:t xml:space="preserve"> min/avg/max/</w:t>
      </w:r>
      <w:proofErr w:type="spellStart"/>
      <w:r>
        <w:t>mdev</w:t>
      </w:r>
      <w:proofErr w:type="spellEnd"/>
      <w:r>
        <w:t xml:space="preserve"> = 57.597/59.605/63.145/2.205 </w:t>
      </w:r>
      <w:proofErr w:type="spellStart"/>
      <w:r>
        <w:t>ms</w:t>
      </w:r>
      <w:proofErr w:type="spellEnd"/>
    </w:p>
    <w:p w14:paraId="0CD0E722" w14:textId="46D20143" w:rsidR="00F22607" w:rsidRDefault="00F22607" w:rsidP="00AD18C3">
      <w:pPr>
        <w:pStyle w:val="CMD"/>
      </w:pPr>
      <w:proofErr w:type="spellStart"/>
      <w:r>
        <w:t>devasc@</w:t>
      </w:r>
      <w:proofErr w:type="gramStart"/>
      <w:r>
        <w:t>labvm</w:t>
      </w:r>
      <w:proofErr w:type="spellEnd"/>
      <w:r>
        <w:t>:~</w:t>
      </w:r>
      <w:proofErr w:type="gramEnd"/>
      <w:r>
        <w:t>$</w:t>
      </w:r>
    </w:p>
    <w:p w14:paraId="381397AA" w14:textId="41D298FC" w:rsidR="00F22607" w:rsidRDefault="00484D2D" w:rsidP="00F22607">
      <w:pPr>
        <w:pStyle w:val="SubStepAlpha"/>
        <w:numPr>
          <w:ilvl w:val="0"/>
          <w:numId w:val="0"/>
        </w:numPr>
        <w:ind w:left="720"/>
      </w:pPr>
      <w:r>
        <w:t>This ping specified a count of 5 packets.</w:t>
      </w:r>
    </w:p>
    <w:p w14:paraId="64876082" w14:textId="713E283F" w:rsidR="00B741EA" w:rsidRDefault="00B741EA" w:rsidP="00B741EA">
      <w:pPr>
        <w:pStyle w:val="BodyTextL50"/>
      </w:pPr>
      <w:r>
        <w:t xml:space="preserve">The </w:t>
      </w:r>
      <w:r w:rsidRPr="00AD18C3">
        <w:rPr>
          <w:b/>
          <w:bCs/>
        </w:rPr>
        <w:t>ping</w:t>
      </w:r>
      <w:r>
        <w:t xml:space="preserve"> </w:t>
      </w:r>
      <w:r w:rsidR="00C3796E">
        <w:t xml:space="preserve">tool </w:t>
      </w:r>
      <w:r>
        <w:t>automatically does DNS resolution, returning 23.66.161.25</w:t>
      </w:r>
      <w:r w:rsidR="00C3796E">
        <w:t xml:space="preserve"> (your returned IP address may be different)</w:t>
      </w:r>
      <w:r>
        <w:t xml:space="preserve">. </w:t>
      </w:r>
      <w:r w:rsidR="00C3796E">
        <w:t>Time to Live (</w:t>
      </w:r>
      <w:r>
        <w:t>TTL</w:t>
      </w:r>
      <w:r w:rsidR="005842E1">
        <w:t>)</w:t>
      </w:r>
      <w:r>
        <w:t xml:space="preserve"> for the received echo replies and round-trip times are also displayed. The final statistics confirm that 5 ICMP echo-request packets have been transmitted and 5 ICMP echo-reply packets have been received, achieving a 0% packet loss. Statistics about the minimum, average, maximum and standard deviation of the time it took for the packets to get to the destination and back are also displayed.</w:t>
      </w:r>
    </w:p>
    <w:p w14:paraId="47C0E35C" w14:textId="1D6F6402" w:rsidR="00B741EA" w:rsidRDefault="00B741EA" w:rsidP="00B741EA">
      <w:pPr>
        <w:pStyle w:val="BodyTextL50"/>
      </w:pPr>
      <w:r>
        <w:t>If you do not receive any replies from the destination doesn't necessarily mean that the host is offline or not reachable. It could mean that ICMP packets are being blocked by a firewall. It is a best practice to expose only the services needed to be available on the hosts in the network.</w:t>
      </w:r>
    </w:p>
    <w:p w14:paraId="1B56AE52" w14:textId="008CAA35" w:rsidR="00B741EA" w:rsidRDefault="00B741EA" w:rsidP="00B741EA">
      <w:pPr>
        <w:pStyle w:val="BodyTextL50"/>
      </w:pPr>
      <w:r>
        <w:t xml:space="preserve">For IPv6 there exists a similar utility that is called </w:t>
      </w:r>
      <w:r w:rsidRPr="00AD18C3">
        <w:rPr>
          <w:b/>
          <w:bCs/>
        </w:rPr>
        <w:t>ping6</w:t>
      </w:r>
      <w:r>
        <w:t xml:space="preserve"> and is also available on most operating systems.</w:t>
      </w:r>
    </w:p>
    <w:p w14:paraId="5D7F45A7" w14:textId="672C474F" w:rsidR="008461C9" w:rsidRDefault="009455E5" w:rsidP="008461C9">
      <w:pPr>
        <w:pStyle w:val="Heading2"/>
      </w:pPr>
      <w:r>
        <w:t xml:space="preserve">Explore the </w:t>
      </w:r>
      <w:r w:rsidR="00C764EE">
        <w:t>traceroute</w:t>
      </w:r>
      <w:r w:rsidR="00D21207">
        <w:t xml:space="preserve"> Troubleshooting Tool</w:t>
      </w:r>
    </w:p>
    <w:p w14:paraId="4DA219DA" w14:textId="789AFB55" w:rsidR="00C764EE" w:rsidRDefault="005842E1" w:rsidP="00C764EE">
      <w:pPr>
        <w:pStyle w:val="BodyTextL25"/>
      </w:pPr>
      <w:r>
        <w:t xml:space="preserve">The </w:t>
      </w:r>
      <w:r w:rsidR="00C764EE" w:rsidRPr="00AD18C3">
        <w:rPr>
          <w:b/>
          <w:bCs/>
        </w:rPr>
        <w:t>traceroute</w:t>
      </w:r>
      <w:r>
        <w:t xml:space="preserve"> tool</w:t>
      </w:r>
      <w:r w:rsidR="00C764EE">
        <w:t xml:space="preserve"> displays the route that the packets take on their way to a destination. The Microsoft Windows alternative is called </w:t>
      </w:r>
      <w:r w:rsidR="00C764EE" w:rsidRPr="00C764EE">
        <w:rPr>
          <w:b/>
          <w:bCs/>
        </w:rPr>
        <w:t>tracert</w:t>
      </w:r>
      <w:r w:rsidR="00C764EE">
        <w:t>. Observing the path network traffic takes from source to the destination is important for troubleshooting because routing loops and non-optimal paths can be detected and corrected.</w:t>
      </w:r>
    </w:p>
    <w:p w14:paraId="76A00DE7" w14:textId="3872E930" w:rsidR="008461C9" w:rsidRDefault="00C764EE" w:rsidP="00C764EE">
      <w:pPr>
        <w:pStyle w:val="BodyTextL25"/>
      </w:pPr>
      <w:r>
        <w:t xml:space="preserve">traceroute uses ICMP packets to determine the path to the destination. The Time to Live (TTL) field in the IP packet header is used to avoid infinite loops on the network. For each hop or router that an IP packet goes through, the TTL field is decremented by one. When the TTL field value reaches 0, the packet is discarded avoiding infinite loops. Usually, the TTL field is set to its maximum value, 255, at the source of the traffic, because the host is trying to maximize the chances of that packet getting to its destination. traceroute reverses this logic, and gradually increments the TTL value, from 1 and keeps adding 1 to the TTL field on the next packet and so on. Setting a TTL value of 1 for the first packet, means the packet will be discarded on the first router. By default, most routers, send back to the source of the traffic an ICMP Time Exceeded packet informing it that the packet has reached a TTL value of 0 and had to be discarded. traceroute uses the information received from the router to figure out its IP address and hostname </w:t>
      </w:r>
      <w:proofErr w:type="gramStart"/>
      <w:r>
        <w:t>and also</w:t>
      </w:r>
      <w:proofErr w:type="gramEnd"/>
      <w:r>
        <w:t xml:space="preserve"> round-trip times.</w:t>
      </w:r>
    </w:p>
    <w:p w14:paraId="2B68BB71" w14:textId="6E9BCB32" w:rsidR="006E3AE7" w:rsidRPr="008461C9" w:rsidRDefault="006E3AE7" w:rsidP="00C764EE">
      <w:pPr>
        <w:pStyle w:val="BodyTextL25"/>
      </w:pPr>
      <w:r w:rsidRPr="006E3AE7">
        <w:t>For IPv6 there is an alternative called traceroute6 for UNIX-based operating systems and tracert6 for Microsoft Windows-based ones.</w:t>
      </w:r>
    </w:p>
    <w:p w14:paraId="754248E2" w14:textId="6CA8F538" w:rsidR="008461C9" w:rsidRDefault="005D752C" w:rsidP="008461C9">
      <w:pPr>
        <w:pStyle w:val="Heading3"/>
      </w:pPr>
      <w:r>
        <w:t xml:space="preserve">View </w:t>
      </w:r>
      <w:r w:rsidR="00C764EE">
        <w:t>the traceroute options.</w:t>
      </w:r>
    </w:p>
    <w:p w14:paraId="0AF2EA95" w14:textId="39DFC75C" w:rsidR="008461C9" w:rsidRDefault="00C764EE" w:rsidP="00C764EE">
      <w:pPr>
        <w:pStyle w:val="SubStepAlpha"/>
      </w:pPr>
      <w:r w:rsidRPr="00C764EE">
        <w:t xml:space="preserve">Type </w:t>
      </w:r>
      <w:r w:rsidRPr="00C764EE">
        <w:rPr>
          <w:b/>
          <w:bCs/>
        </w:rPr>
        <w:t xml:space="preserve">traceroute </w:t>
      </w:r>
      <w:r>
        <w:rPr>
          <w:b/>
          <w:bCs/>
        </w:rPr>
        <w:t>-</w:t>
      </w:r>
      <w:r w:rsidRPr="00C764EE">
        <w:rPr>
          <w:b/>
          <w:bCs/>
        </w:rPr>
        <w:t>-help</w:t>
      </w:r>
      <w:r w:rsidRPr="00C764EE">
        <w:t xml:space="preserve"> to see </w:t>
      </w:r>
      <w:proofErr w:type="gramStart"/>
      <w:r w:rsidRPr="00C764EE">
        <w:t>all of</w:t>
      </w:r>
      <w:proofErr w:type="gramEnd"/>
      <w:r w:rsidRPr="00C764EE">
        <w:t xml:space="preserve"> the available options for the command.</w:t>
      </w:r>
    </w:p>
    <w:p w14:paraId="442D7E28" w14:textId="77777777" w:rsidR="00C764EE" w:rsidRDefault="00C764EE" w:rsidP="00AD18C3">
      <w:pPr>
        <w:pStyle w:val="CMD"/>
      </w:pPr>
      <w:proofErr w:type="spellStart"/>
      <w:r>
        <w:t>devasc@</w:t>
      </w:r>
      <w:proofErr w:type="gramStart"/>
      <w:r>
        <w:t>labvm</w:t>
      </w:r>
      <w:proofErr w:type="spellEnd"/>
      <w:r>
        <w:t>:~</w:t>
      </w:r>
      <w:proofErr w:type="gramEnd"/>
      <w:r>
        <w:t xml:space="preserve">$ </w:t>
      </w:r>
      <w:r w:rsidRPr="00AD18C3">
        <w:rPr>
          <w:b/>
          <w:bCs/>
        </w:rPr>
        <w:t>traceroute --help</w:t>
      </w:r>
    </w:p>
    <w:p w14:paraId="204DADA8" w14:textId="77777777" w:rsidR="00C764EE" w:rsidRDefault="00C764EE" w:rsidP="00C764EE">
      <w:pPr>
        <w:pStyle w:val="CMDOutput"/>
      </w:pPr>
      <w:r>
        <w:t>Usage: traceroute [OPTION...] HOST</w:t>
      </w:r>
    </w:p>
    <w:p w14:paraId="5F0BD9CD" w14:textId="77777777" w:rsidR="00C764EE" w:rsidRDefault="00C764EE" w:rsidP="00C764EE">
      <w:pPr>
        <w:pStyle w:val="CMDOutput"/>
      </w:pPr>
      <w:r>
        <w:t>Print the route packets trace to network host.</w:t>
      </w:r>
    </w:p>
    <w:p w14:paraId="64AF6A28" w14:textId="77777777" w:rsidR="00C764EE" w:rsidRDefault="00C764EE" w:rsidP="00C764EE">
      <w:pPr>
        <w:pStyle w:val="CMDOutput"/>
      </w:pPr>
    </w:p>
    <w:p w14:paraId="388874D2" w14:textId="77777777" w:rsidR="00C764EE" w:rsidRDefault="00C764EE" w:rsidP="00C764EE">
      <w:pPr>
        <w:pStyle w:val="CMDOutput"/>
      </w:pPr>
      <w:r>
        <w:t xml:space="preserve">  -f, --</w:t>
      </w:r>
      <w:proofErr w:type="gramStart"/>
      <w:r>
        <w:t>first-hop</w:t>
      </w:r>
      <w:proofErr w:type="gramEnd"/>
      <w:r>
        <w:t>=NUM        set initial hop distance, i.e., time-to-live</w:t>
      </w:r>
    </w:p>
    <w:p w14:paraId="65F67288" w14:textId="77777777" w:rsidR="00C764EE" w:rsidRDefault="00C764EE" w:rsidP="00C764EE">
      <w:pPr>
        <w:pStyle w:val="CMDOutput"/>
      </w:pPr>
      <w:r>
        <w:t xml:space="preserve">  -g, --gateways=GATES       list of gateways for loose source routing</w:t>
      </w:r>
    </w:p>
    <w:p w14:paraId="3A94A7DE" w14:textId="77777777" w:rsidR="00C764EE" w:rsidRDefault="00C764EE" w:rsidP="00C764EE">
      <w:pPr>
        <w:pStyle w:val="CMDOutput"/>
      </w:pPr>
      <w:r>
        <w:t xml:space="preserve">  -I, --</w:t>
      </w:r>
      <w:proofErr w:type="spellStart"/>
      <w:r>
        <w:t>icmp</w:t>
      </w:r>
      <w:proofErr w:type="spellEnd"/>
      <w:r>
        <w:t xml:space="preserve">                 use ICMP ECHO as probe</w:t>
      </w:r>
    </w:p>
    <w:p w14:paraId="73F8CF08" w14:textId="77777777" w:rsidR="00C764EE" w:rsidRDefault="00C764EE" w:rsidP="00C764EE">
      <w:pPr>
        <w:pStyle w:val="CMDOutput"/>
      </w:pPr>
      <w:r>
        <w:t xml:space="preserve">  -m, --max-hop=NUM          set maximal hop count (default: 64)</w:t>
      </w:r>
    </w:p>
    <w:p w14:paraId="2B2B4883" w14:textId="77777777" w:rsidR="00C764EE" w:rsidRDefault="00C764EE" w:rsidP="00C764EE">
      <w:pPr>
        <w:pStyle w:val="CMDOutput"/>
      </w:pPr>
      <w:r>
        <w:t xml:space="preserve">  -M, --type=METHOD          use METHOD (`</w:t>
      </w:r>
      <w:proofErr w:type="spellStart"/>
      <w:r>
        <w:t>icmp</w:t>
      </w:r>
      <w:proofErr w:type="spellEnd"/>
      <w:r>
        <w:t>' or `</w:t>
      </w:r>
      <w:proofErr w:type="spellStart"/>
      <w:r>
        <w:t>udp</w:t>
      </w:r>
      <w:proofErr w:type="spellEnd"/>
      <w:r>
        <w:t>') for traceroute</w:t>
      </w:r>
    </w:p>
    <w:p w14:paraId="3689A4EE" w14:textId="77777777" w:rsidR="00C764EE" w:rsidRDefault="00C764EE" w:rsidP="00C764EE">
      <w:pPr>
        <w:pStyle w:val="CMDOutput"/>
      </w:pPr>
      <w:r>
        <w:t xml:space="preserve">                             operations, defaulting to `</w:t>
      </w:r>
      <w:proofErr w:type="spellStart"/>
      <w:r>
        <w:t>udp</w:t>
      </w:r>
      <w:proofErr w:type="spellEnd"/>
      <w:r>
        <w:t>'</w:t>
      </w:r>
    </w:p>
    <w:p w14:paraId="5989020C" w14:textId="77777777" w:rsidR="00C764EE" w:rsidRDefault="00C764EE" w:rsidP="00C764EE">
      <w:pPr>
        <w:pStyle w:val="CMDOutput"/>
      </w:pPr>
      <w:r>
        <w:t xml:space="preserve">  -p, --port=PORT            use destination PORT </w:t>
      </w:r>
      <w:proofErr w:type="spellStart"/>
      <w:r>
        <w:t>port</w:t>
      </w:r>
      <w:proofErr w:type="spellEnd"/>
      <w:r>
        <w:t xml:space="preserve"> (default: 33434)</w:t>
      </w:r>
    </w:p>
    <w:p w14:paraId="78205A0D" w14:textId="77777777" w:rsidR="00C764EE" w:rsidRDefault="00C764EE" w:rsidP="00C764EE">
      <w:pPr>
        <w:pStyle w:val="CMDOutput"/>
      </w:pPr>
      <w:r>
        <w:t xml:space="preserve">  -q, --tries=NUM            send NUM probe packets per hop (default: 3)</w:t>
      </w:r>
    </w:p>
    <w:p w14:paraId="0C2BA0CF" w14:textId="77777777" w:rsidR="00C764EE" w:rsidRDefault="00C764EE" w:rsidP="00C764EE">
      <w:pPr>
        <w:pStyle w:val="CMDOutput"/>
      </w:pPr>
      <w:r>
        <w:t xml:space="preserve">      --resolve-hostnames    resolve hostnames</w:t>
      </w:r>
    </w:p>
    <w:p w14:paraId="00C4D0E3" w14:textId="77777777" w:rsidR="00C764EE" w:rsidRDefault="00C764EE" w:rsidP="00C764EE">
      <w:pPr>
        <w:pStyle w:val="CMDOutput"/>
      </w:pPr>
      <w:r>
        <w:t xml:space="preserve">  -t, --</w:t>
      </w:r>
      <w:proofErr w:type="spellStart"/>
      <w:r>
        <w:t>tos</w:t>
      </w:r>
      <w:proofErr w:type="spellEnd"/>
      <w:r>
        <w:t>=NUM              set type of service (TOS) to NUM</w:t>
      </w:r>
    </w:p>
    <w:p w14:paraId="198E43F9" w14:textId="77777777" w:rsidR="00C764EE" w:rsidRDefault="00C764EE" w:rsidP="00C764EE">
      <w:pPr>
        <w:pStyle w:val="CMDOutput"/>
      </w:pPr>
      <w:r>
        <w:lastRenderedPageBreak/>
        <w:t xml:space="preserve">  -w, --wait=NUM             wait NUM seconds for response (default: 3)</w:t>
      </w:r>
    </w:p>
    <w:p w14:paraId="01D26115" w14:textId="77777777" w:rsidR="00C764EE" w:rsidRDefault="00C764EE" w:rsidP="00C764EE">
      <w:pPr>
        <w:pStyle w:val="CMDOutput"/>
      </w:pPr>
      <w:r>
        <w:t xml:space="preserve">  </w:t>
      </w:r>
      <w:proofErr w:type="gramStart"/>
      <w:r>
        <w:t>-?,</w:t>
      </w:r>
      <w:proofErr w:type="gramEnd"/>
      <w:r>
        <w:t xml:space="preserve"> --help                 give this help list</w:t>
      </w:r>
    </w:p>
    <w:p w14:paraId="7EE31564" w14:textId="77777777" w:rsidR="00C764EE" w:rsidRDefault="00C764EE" w:rsidP="00C764EE">
      <w:pPr>
        <w:pStyle w:val="CMDOutput"/>
      </w:pPr>
      <w:r>
        <w:t xml:space="preserve">      --usage                give a short usage message</w:t>
      </w:r>
    </w:p>
    <w:p w14:paraId="68B88CB6" w14:textId="77777777" w:rsidR="00C764EE" w:rsidRDefault="00C764EE" w:rsidP="00C764EE">
      <w:pPr>
        <w:pStyle w:val="CMDOutput"/>
      </w:pPr>
      <w:r>
        <w:t xml:space="preserve">  -V, --version              print program version</w:t>
      </w:r>
    </w:p>
    <w:p w14:paraId="0AFB0028" w14:textId="77777777" w:rsidR="00C764EE" w:rsidRDefault="00C764EE" w:rsidP="00C764EE">
      <w:pPr>
        <w:pStyle w:val="CMDOutput"/>
      </w:pPr>
    </w:p>
    <w:p w14:paraId="5A41B06F" w14:textId="77777777" w:rsidR="00C764EE" w:rsidRDefault="00C764EE" w:rsidP="00C764EE">
      <w:pPr>
        <w:pStyle w:val="CMDOutput"/>
      </w:pPr>
      <w:r>
        <w:t>Mandatory or optional arguments to long options are also mandatory or optional</w:t>
      </w:r>
    </w:p>
    <w:p w14:paraId="251A6B1E" w14:textId="77777777" w:rsidR="00C764EE" w:rsidRDefault="00C764EE" w:rsidP="00C764EE">
      <w:pPr>
        <w:pStyle w:val="CMDOutput"/>
      </w:pPr>
      <w:r>
        <w:t>for any corresponding short options.</w:t>
      </w:r>
    </w:p>
    <w:p w14:paraId="018C1ABF" w14:textId="77777777" w:rsidR="00C764EE" w:rsidRDefault="00C764EE" w:rsidP="00C764EE">
      <w:pPr>
        <w:pStyle w:val="CMDOutput"/>
      </w:pPr>
    </w:p>
    <w:p w14:paraId="76EAB161" w14:textId="77777777" w:rsidR="00C764EE" w:rsidRDefault="00C764EE" w:rsidP="00C764EE">
      <w:pPr>
        <w:pStyle w:val="CMDOutput"/>
      </w:pPr>
      <w:r>
        <w:t>Report bugs to &lt;bug-inetutils@gnu.org&gt;.</w:t>
      </w:r>
    </w:p>
    <w:p w14:paraId="0A28EAD9" w14:textId="24A3C596" w:rsidR="00C764EE" w:rsidRPr="00C764EE" w:rsidRDefault="00C764EE" w:rsidP="00AD18C3">
      <w:pPr>
        <w:pStyle w:val="CMD"/>
      </w:pPr>
      <w:proofErr w:type="spellStart"/>
      <w:r>
        <w:t>devasc@</w:t>
      </w:r>
      <w:proofErr w:type="gramStart"/>
      <w:r>
        <w:t>labvm</w:t>
      </w:r>
      <w:proofErr w:type="spellEnd"/>
      <w:r>
        <w:t>:~</w:t>
      </w:r>
      <w:proofErr w:type="gramEnd"/>
      <w:r>
        <w:t>$</w:t>
      </w:r>
    </w:p>
    <w:p w14:paraId="54A24F9D" w14:textId="77777777" w:rsidR="00F70B17" w:rsidRPr="00F70B17" w:rsidRDefault="00F70B17" w:rsidP="00F70B17">
      <w:pPr>
        <w:pStyle w:val="BodyTextL50"/>
      </w:pPr>
      <w:r w:rsidRPr="00F70B17">
        <w:t xml:space="preserve">Several options are available with </w:t>
      </w:r>
      <w:r w:rsidRPr="00AD18C3">
        <w:rPr>
          <w:b/>
          <w:bCs/>
        </w:rPr>
        <w:t>traceroute</w:t>
      </w:r>
      <w:r w:rsidRPr="00F70B17">
        <w:t xml:space="preserve"> including:</w:t>
      </w:r>
    </w:p>
    <w:p w14:paraId="71D52A6D" w14:textId="15C11622" w:rsidR="00F70B17" w:rsidRPr="00F70B17" w:rsidRDefault="00F70B17" w:rsidP="00F70B17">
      <w:pPr>
        <w:pStyle w:val="BodyTextL50"/>
        <w:numPr>
          <w:ilvl w:val="0"/>
          <w:numId w:val="17"/>
        </w:numPr>
      </w:pPr>
      <w:r w:rsidRPr="00F70B17">
        <w:t>Specify the TTL value of the first packet sent</w:t>
      </w:r>
      <w:r>
        <w:t>, 1 by default</w:t>
      </w:r>
      <w:r w:rsidRPr="00F70B17">
        <w:t>.</w:t>
      </w:r>
    </w:p>
    <w:p w14:paraId="19C9831F" w14:textId="669D46DD" w:rsidR="00F70B17" w:rsidRPr="00F70B17" w:rsidRDefault="00F70B17" w:rsidP="00F70B17">
      <w:pPr>
        <w:pStyle w:val="BodyTextL50"/>
        <w:numPr>
          <w:ilvl w:val="0"/>
          <w:numId w:val="17"/>
        </w:numPr>
      </w:pPr>
      <w:r w:rsidRPr="00F70B17">
        <w:t>Specify the maximum TTL value. By default, it will increase the TTL value up to 64 or until the destination is reached.</w:t>
      </w:r>
    </w:p>
    <w:p w14:paraId="62B808E9" w14:textId="25B0056F" w:rsidR="00F70B17" w:rsidRPr="00F70B17" w:rsidRDefault="00F70B17" w:rsidP="00F70B17">
      <w:pPr>
        <w:pStyle w:val="BodyTextL50"/>
        <w:numPr>
          <w:ilvl w:val="0"/>
          <w:numId w:val="17"/>
        </w:numPr>
      </w:pPr>
      <w:r w:rsidRPr="00F70B17">
        <w:t xml:space="preserve">Specify the source address in case there are multiple interfaces on the </w:t>
      </w:r>
      <w:r>
        <w:t>device</w:t>
      </w:r>
      <w:r w:rsidRPr="00F70B17">
        <w:t>.</w:t>
      </w:r>
    </w:p>
    <w:p w14:paraId="493ACBE1" w14:textId="795D861D" w:rsidR="00F70B17" w:rsidRPr="00F70B17" w:rsidRDefault="00F70B17" w:rsidP="00F70B17">
      <w:pPr>
        <w:pStyle w:val="BodyTextL50"/>
        <w:numPr>
          <w:ilvl w:val="0"/>
          <w:numId w:val="17"/>
        </w:numPr>
      </w:pPr>
      <w:r w:rsidRPr="00F70B17">
        <w:t>Specify Quality of Service (QoS) value in the IP header.</w:t>
      </w:r>
    </w:p>
    <w:p w14:paraId="6FAC4C87" w14:textId="681F3D2B" w:rsidR="00F70B17" w:rsidRPr="00F70B17" w:rsidRDefault="00F70B17" w:rsidP="00F70B17">
      <w:pPr>
        <w:pStyle w:val="BodyTextL50"/>
        <w:numPr>
          <w:ilvl w:val="0"/>
          <w:numId w:val="17"/>
        </w:numPr>
      </w:pPr>
      <w:r w:rsidRPr="00F70B17">
        <w:t>Specify the packet length.</w:t>
      </w:r>
    </w:p>
    <w:p w14:paraId="241E1FEF" w14:textId="371B6956" w:rsidR="008461C9" w:rsidRDefault="006E3AE7" w:rsidP="00F70B17">
      <w:pPr>
        <w:pStyle w:val="Heading3"/>
      </w:pPr>
      <w:r>
        <w:t>Use traceroute to find the path to</w:t>
      </w:r>
      <w:r w:rsidR="00F70B17">
        <w:t xml:space="preserve"> a web server.</w:t>
      </w:r>
    </w:p>
    <w:p w14:paraId="730B4D89" w14:textId="28D4639A" w:rsidR="00B42D5E" w:rsidRDefault="00D41575">
      <w:pPr>
        <w:pStyle w:val="BodyTextL25"/>
      </w:pPr>
      <w:r>
        <w:t>Because of the way Virtual Box implements</w:t>
      </w:r>
      <w:r w:rsidR="00063771">
        <w:t xml:space="preserve"> a</w:t>
      </w:r>
      <w:r>
        <w:t xml:space="preserve"> NAT network, y</w:t>
      </w:r>
      <w:r w:rsidR="003B0A27">
        <w:t xml:space="preserve">ou </w:t>
      </w:r>
      <w:r>
        <w:t>cannot trace outside of your</w:t>
      </w:r>
      <w:r w:rsidR="003B0A27">
        <w:t xml:space="preserve"> VM. </w:t>
      </w:r>
      <w:r w:rsidR="00B42D5E">
        <w:t xml:space="preserve">You would need to change your VM to Bridged. But then, you would not be able to communicate with the CSR1000v in other labs. Therefore, we recommend leaving your VM in NAT mode. </w:t>
      </w:r>
    </w:p>
    <w:p w14:paraId="1778CFE2" w14:textId="4C299A25" w:rsidR="00F70B17" w:rsidRDefault="003B0A27" w:rsidP="00AD18C3">
      <w:pPr>
        <w:pStyle w:val="BodyTextL25"/>
      </w:pPr>
      <w:r>
        <w:t xml:space="preserve">However, you should be able to use the </w:t>
      </w:r>
      <w:r w:rsidRPr="00AD18C3">
        <w:rPr>
          <w:b/>
          <w:bCs/>
        </w:rPr>
        <w:t>traceroute</w:t>
      </w:r>
      <w:r>
        <w:t xml:space="preserve"> command on your local host. For Mac</w:t>
      </w:r>
      <w:r w:rsidR="008873B5">
        <w:t xml:space="preserve"> and Linux host</w:t>
      </w:r>
      <w:r w:rsidR="00BE429B">
        <w:t>s</w:t>
      </w:r>
      <w:r w:rsidR="008873B5">
        <w:t xml:space="preserve">, use the </w:t>
      </w:r>
      <w:r w:rsidR="008873B5" w:rsidRPr="00AD18C3">
        <w:rPr>
          <w:b/>
          <w:bCs/>
        </w:rPr>
        <w:t>traceroute</w:t>
      </w:r>
      <w:r w:rsidR="008873B5">
        <w:t xml:space="preserve"> command. For Windows hosts, use the </w:t>
      </w:r>
      <w:r w:rsidR="008873B5" w:rsidRPr="00AD18C3">
        <w:rPr>
          <w:b/>
          <w:bCs/>
        </w:rPr>
        <w:t>tracert</w:t>
      </w:r>
      <w:r w:rsidR="008873B5">
        <w:t xml:space="preserve"> command, as shown below. </w:t>
      </w:r>
      <w:r w:rsidR="00BE429B">
        <w:t>Open a command prompt on your local host and t</w:t>
      </w:r>
      <w:r w:rsidR="008873B5">
        <w:t>race the route</w:t>
      </w:r>
      <w:r w:rsidR="006E3AE7">
        <w:t xml:space="preserve"> to </w:t>
      </w:r>
      <w:r w:rsidR="006E3AE7" w:rsidRPr="006E3AE7">
        <w:t>www.netacad.com</w:t>
      </w:r>
      <w:r w:rsidR="006E3AE7">
        <w:t xml:space="preserve"> to see how many hops and how much time it takes to reach it.</w:t>
      </w:r>
      <w:r w:rsidR="008873B5">
        <w:t xml:space="preserve"> Your output will be different.</w:t>
      </w:r>
    </w:p>
    <w:p w14:paraId="5A5A5BCF" w14:textId="144DEEA4" w:rsidR="006E3AE7" w:rsidRPr="006E3AE7" w:rsidRDefault="00C9151F" w:rsidP="00AD18C3">
      <w:pPr>
        <w:pStyle w:val="CMD"/>
      </w:pPr>
      <w:r>
        <w:t>C:\&gt;</w:t>
      </w:r>
      <w:r w:rsidR="006E3AE7">
        <w:t xml:space="preserve"> </w:t>
      </w:r>
      <w:r w:rsidR="006E3AE7" w:rsidRPr="00AD18C3">
        <w:rPr>
          <w:b/>
          <w:bCs/>
        </w:rPr>
        <w:t>tracert www.netacad.com</w:t>
      </w:r>
    </w:p>
    <w:p w14:paraId="57810A6F" w14:textId="77777777" w:rsidR="006E3AE7" w:rsidRDefault="006E3AE7" w:rsidP="006E3AE7">
      <w:pPr>
        <w:pStyle w:val="CMDOutput"/>
      </w:pPr>
    </w:p>
    <w:p w14:paraId="0C7A364B" w14:textId="77777777" w:rsidR="006E3AE7" w:rsidRDefault="006E3AE7" w:rsidP="006E3AE7">
      <w:pPr>
        <w:pStyle w:val="CMDOutput"/>
      </w:pPr>
      <w:r>
        <w:t>Tracing route to e7792.dsca.akamaiedge.net [2600:1406:22:183::1e70]</w:t>
      </w:r>
    </w:p>
    <w:p w14:paraId="47819949" w14:textId="77777777" w:rsidR="006E3AE7" w:rsidRDefault="006E3AE7" w:rsidP="006E3AE7">
      <w:pPr>
        <w:pStyle w:val="CMDOutput"/>
      </w:pPr>
      <w:r>
        <w:t>over a maximum of 30 hops:</w:t>
      </w:r>
    </w:p>
    <w:p w14:paraId="51E26EA5" w14:textId="77777777" w:rsidR="006E3AE7" w:rsidRDefault="006E3AE7" w:rsidP="006E3AE7">
      <w:pPr>
        <w:pStyle w:val="CMDOutput"/>
      </w:pPr>
    </w:p>
    <w:p w14:paraId="76BB83B5" w14:textId="77777777" w:rsidR="006E3AE7" w:rsidRDefault="006E3AE7" w:rsidP="006E3AE7">
      <w:pPr>
        <w:pStyle w:val="CMDOutput"/>
      </w:pPr>
      <w:r>
        <w:t xml:space="preserve">  1    43 </w:t>
      </w:r>
      <w:proofErr w:type="spellStart"/>
      <w:r>
        <w:t>ms</w:t>
      </w:r>
      <w:proofErr w:type="spellEnd"/>
      <w:r>
        <w:t xml:space="preserve">    38 </w:t>
      </w:r>
      <w:proofErr w:type="spellStart"/>
      <w:r>
        <w:t>ms</w:t>
      </w:r>
      <w:proofErr w:type="spellEnd"/>
      <w:r>
        <w:t xml:space="preserve">    36 </w:t>
      </w:r>
      <w:proofErr w:type="spellStart"/>
      <w:proofErr w:type="gramStart"/>
      <w:r>
        <w:t>ms</w:t>
      </w:r>
      <w:proofErr w:type="spellEnd"/>
      <w:r>
        <w:t xml:space="preserve">  hsrp-2001-420-c0c8-1.cisco.com</w:t>
      </w:r>
      <w:proofErr w:type="gramEnd"/>
      <w:r>
        <w:t xml:space="preserve"> [2001:420:c0c8::1]</w:t>
      </w:r>
    </w:p>
    <w:p w14:paraId="12B8B9CE" w14:textId="77777777" w:rsidR="006E3AE7" w:rsidRDefault="006E3AE7" w:rsidP="006E3AE7">
      <w:pPr>
        <w:pStyle w:val="CMDOutput"/>
      </w:pPr>
      <w:r>
        <w:t xml:space="preserve">  2    48 </w:t>
      </w:r>
      <w:proofErr w:type="spellStart"/>
      <w:r>
        <w:t>ms</w:t>
      </w:r>
      <w:proofErr w:type="spellEnd"/>
      <w:r>
        <w:t xml:space="preserve">    54 </w:t>
      </w:r>
      <w:proofErr w:type="spellStart"/>
      <w:r>
        <w:t>ms</w:t>
      </w:r>
      <w:proofErr w:type="spellEnd"/>
      <w:r>
        <w:t xml:space="preserve">    40 </w:t>
      </w:r>
      <w:proofErr w:type="spellStart"/>
      <w:proofErr w:type="gramStart"/>
      <w:r>
        <w:t>ms</w:t>
      </w:r>
      <w:proofErr w:type="spellEnd"/>
      <w:r>
        <w:t xml:space="preserve">  sjc05-sbb-gw1-twe1-0-13.cisco.com</w:t>
      </w:r>
      <w:proofErr w:type="gramEnd"/>
      <w:r>
        <w:t xml:space="preserve"> [2001:420:280:1aa::]</w:t>
      </w:r>
    </w:p>
    <w:p w14:paraId="53BCE1D6" w14:textId="77777777" w:rsidR="006E3AE7" w:rsidRDefault="006E3AE7" w:rsidP="006E3AE7">
      <w:pPr>
        <w:pStyle w:val="CMDOutput"/>
      </w:pPr>
      <w:r>
        <w:t xml:space="preserve">  3    39 </w:t>
      </w:r>
      <w:proofErr w:type="spellStart"/>
      <w:r>
        <w:t>ms</w:t>
      </w:r>
      <w:proofErr w:type="spellEnd"/>
      <w:r>
        <w:t xml:space="preserve">    37 </w:t>
      </w:r>
      <w:proofErr w:type="spellStart"/>
      <w:r>
        <w:t>ms</w:t>
      </w:r>
      <w:proofErr w:type="spellEnd"/>
      <w:r>
        <w:t xml:space="preserve">    38 </w:t>
      </w:r>
      <w:proofErr w:type="spellStart"/>
      <w:proofErr w:type="gramStart"/>
      <w:r>
        <w:t>ms</w:t>
      </w:r>
      <w:proofErr w:type="spellEnd"/>
      <w:r>
        <w:t xml:space="preserve">  sjc05-rbb-gw1-por20.cisco.com</w:t>
      </w:r>
      <w:proofErr w:type="gramEnd"/>
      <w:r>
        <w:t xml:space="preserve"> [2001:420:41:116::]</w:t>
      </w:r>
    </w:p>
    <w:p w14:paraId="1030ABF5" w14:textId="77777777" w:rsidR="006E3AE7" w:rsidRDefault="006E3AE7" w:rsidP="006E3AE7">
      <w:pPr>
        <w:pStyle w:val="CMDOutput"/>
      </w:pPr>
      <w:r>
        <w:t xml:space="preserve">  4    37 </w:t>
      </w:r>
      <w:proofErr w:type="spellStart"/>
      <w:r>
        <w:t>ms</w:t>
      </w:r>
      <w:proofErr w:type="spellEnd"/>
      <w:r>
        <w:t xml:space="preserve">    38 </w:t>
      </w:r>
      <w:proofErr w:type="spellStart"/>
      <w:r>
        <w:t>ms</w:t>
      </w:r>
      <w:proofErr w:type="spellEnd"/>
      <w:r>
        <w:t xml:space="preserve">    38 </w:t>
      </w:r>
      <w:proofErr w:type="spellStart"/>
      <w:proofErr w:type="gramStart"/>
      <w:r>
        <w:t>ms</w:t>
      </w:r>
      <w:proofErr w:type="spellEnd"/>
      <w:r>
        <w:t xml:space="preserve">  sjc12-corp-gw1-ten1-3-0.cisco.com</w:t>
      </w:r>
      <w:proofErr w:type="gramEnd"/>
      <w:r>
        <w:t xml:space="preserve"> [2001:420:41:11c::1]</w:t>
      </w:r>
    </w:p>
    <w:p w14:paraId="364187FB" w14:textId="77777777" w:rsidR="006E3AE7" w:rsidRDefault="006E3AE7" w:rsidP="006E3AE7">
      <w:pPr>
        <w:pStyle w:val="CMDOutput"/>
      </w:pPr>
      <w:r>
        <w:t xml:space="preserve">  5    39 </w:t>
      </w:r>
      <w:proofErr w:type="spellStart"/>
      <w:r>
        <w:t>ms</w:t>
      </w:r>
      <w:proofErr w:type="spellEnd"/>
      <w:r>
        <w:t xml:space="preserve">    39 </w:t>
      </w:r>
      <w:proofErr w:type="spellStart"/>
      <w:r>
        <w:t>ms</w:t>
      </w:r>
      <w:proofErr w:type="spellEnd"/>
      <w:r>
        <w:t xml:space="preserve">    45 </w:t>
      </w:r>
      <w:proofErr w:type="spellStart"/>
      <w:proofErr w:type="gramStart"/>
      <w:r>
        <w:t>ms</w:t>
      </w:r>
      <w:proofErr w:type="spellEnd"/>
      <w:r>
        <w:t xml:space="preserve">  sjc12-dmzbb-gw1-vla777.cisco.com</w:t>
      </w:r>
      <w:proofErr w:type="gramEnd"/>
      <w:r>
        <w:t xml:space="preserve"> [2001:420:82:2::d]</w:t>
      </w:r>
    </w:p>
    <w:p w14:paraId="0B0A87F2" w14:textId="77777777" w:rsidR="006E3AE7" w:rsidRDefault="006E3AE7" w:rsidP="006E3AE7">
      <w:pPr>
        <w:pStyle w:val="CMDOutput"/>
      </w:pPr>
      <w:r>
        <w:t xml:space="preserve">  6    51 </w:t>
      </w:r>
      <w:proofErr w:type="spellStart"/>
      <w:r>
        <w:t>ms</w:t>
      </w:r>
      <w:proofErr w:type="spellEnd"/>
      <w:r>
        <w:t xml:space="preserve">    39 </w:t>
      </w:r>
      <w:proofErr w:type="spellStart"/>
      <w:r>
        <w:t>ms</w:t>
      </w:r>
      <w:proofErr w:type="spellEnd"/>
      <w:r>
        <w:t xml:space="preserve">    37 </w:t>
      </w:r>
      <w:proofErr w:type="spellStart"/>
      <w:proofErr w:type="gramStart"/>
      <w:r>
        <w:t>ms</w:t>
      </w:r>
      <w:proofErr w:type="spellEnd"/>
      <w:r>
        <w:t xml:space="preserve">  sjc5-cbb-gw1-be92.cisco.com</w:t>
      </w:r>
      <w:proofErr w:type="gramEnd"/>
      <w:r>
        <w:t xml:space="preserve"> [2001:420:82:4e::]</w:t>
      </w:r>
    </w:p>
    <w:p w14:paraId="2E0E07A3" w14:textId="77777777" w:rsidR="006E3AE7" w:rsidRDefault="006E3AE7" w:rsidP="006E3AE7">
      <w:pPr>
        <w:pStyle w:val="CMDOutput"/>
      </w:pPr>
      <w:r>
        <w:t xml:space="preserve">  7    39 </w:t>
      </w:r>
      <w:proofErr w:type="spellStart"/>
      <w:r>
        <w:t>ms</w:t>
      </w:r>
      <w:proofErr w:type="spellEnd"/>
      <w:r>
        <w:t xml:space="preserve">    39 </w:t>
      </w:r>
      <w:proofErr w:type="spellStart"/>
      <w:r>
        <w:t>ms</w:t>
      </w:r>
      <w:proofErr w:type="spellEnd"/>
      <w:r>
        <w:t xml:space="preserve">    38 </w:t>
      </w:r>
      <w:proofErr w:type="spellStart"/>
      <w:proofErr w:type="gramStart"/>
      <w:r>
        <w:t>ms</w:t>
      </w:r>
      <w:proofErr w:type="spellEnd"/>
      <w:r>
        <w:t xml:space="preserve">  sjc12-isp-gw2-ten0-0-0.cisco.com</w:t>
      </w:r>
      <w:proofErr w:type="gramEnd"/>
      <w:r>
        <w:t xml:space="preserve"> [2001:420:82:f::]</w:t>
      </w:r>
    </w:p>
    <w:p w14:paraId="6B47BEF2" w14:textId="77777777" w:rsidR="006E3AE7" w:rsidRDefault="006E3AE7" w:rsidP="006E3AE7">
      <w:pPr>
        <w:pStyle w:val="CMDOutput"/>
      </w:pPr>
      <w:r>
        <w:t xml:space="preserve">  8    78 </w:t>
      </w:r>
      <w:proofErr w:type="spellStart"/>
      <w:r>
        <w:t>ms</w:t>
      </w:r>
      <w:proofErr w:type="spellEnd"/>
      <w:r>
        <w:t xml:space="preserve">    57 </w:t>
      </w:r>
      <w:proofErr w:type="spellStart"/>
      <w:r>
        <w:t>ms</w:t>
      </w:r>
      <w:proofErr w:type="spellEnd"/>
      <w:r>
        <w:t xml:space="preserve">    65 </w:t>
      </w:r>
      <w:proofErr w:type="spellStart"/>
      <w:proofErr w:type="gramStart"/>
      <w:r>
        <w:t>ms</w:t>
      </w:r>
      <w:proofErr w:type="spellEnd"/>
      <w:r>
        <w:t xml:space="preserve">  2001:1890</w:t>
      </w:r>
      <w:proofErr w:type="gramEnd"/>
      <w:r>
        <w:t>:c00:6c01::eee7:a12</w:t>
      </w:r>
    </w:p>
    <w:p w14:paraId="3A7535BD" w14:textId="77777777" w:rsidR="006E3AE7" w:rsidRDefault="006E3AE7" w:rsidP="006E3AE7">
      <w:pPr>
        <w:pStyle w:val="CMDOutput"/>
      </w:pPr>
      <w:r>
        <w:t xml:space="preserve">  9    44 </w:t>
      </w:r>
      <w:proofErr w:type="spellStart"/>
      <w:r>
        <w:t>ms</w:t>
      </w:r>
      <w:proofErr w:type="spellEnd"/>
      <w:r>
        <w:t xml:space="preserve">    42 </w:t>
      </w:r>
      <w:proofErr w:type="spellStart"/>
      <w:r>
        <w:t>ms</w:t>
      </w:r>
      <w:proofErr w:type="spellEnd"/>
      <w:r>
        <w:t xml:space="preserve">    47 </w:t>
      </w:r>
      <w:proofErr w:type="spellStart"/>
      <w:proofErr w:type="gramStart"/>
      <w:r>
        <w:t>ms</w:t>
      </w:r>
      <w:proofErr w:type="spellEnd"/>
      <w:r>
        <w:t xml:space="preserve">  sj2ca81crs.ipv6.att.net</w:t>
      </w:r>
      <w:proofErr w:type="gramEnd"/>
      <w:r>
        <w:t xml:space="preserve"> [2001:1890:ff:ffff:12:122:110:62]</w:t>
      </w:r>
    </w:p>
    <w:p w14:paraId="3D9B55D3" w14:textId="77777777" w:rsidR="006E3AE7" w:rsidRDefault="006E3AE7" w:rsidP="006E3AE7">
      <w:pPr>
        <w:pStyle w:val="CMDOutput"/>
      </w:pPr>
      <w:r>
        <w:t xml:space="preserve"> 10    46 </w:t>
      </w:r>
      <w:proofErr w:type="spellStart"/>
      <w:r>
        <w:t>ms</w:t>
      </w:r>
      <w:proofErr w:type="spellEnd"/>
      <w:r>
        <w:t xml:space="preserve">    46 </w:t>
      </w:r>
      <w:proofErr w:type="spellStart"/>
      <w:r>
        <w:t>ms</w:t>
      </w:r>
      <w:proofErr w:type="spellEnd"/>
      <w:r>
        <w:t xml:space="preserve">    47 </w:t>
      </w:r>
      <w:proofErr w:type="spellStart"/>
      <w:proofErr w:type="gramStart"/>
      <w:r>
        <w:t>ms</w:t>
      </w:r>
      <w:proofErr w:type="spellEnd"/>
      <w:r>
        <w:t xml:space="preserve">  2001:1890</w:t>
      </w:r>
      <w:proofErr w:type="gramEnd"/>
      <w:r>
        <w:t>:ff:ffff:12:122:149:225</w:t>
      </w:r>
    </w:p>
    <w:p w14:paraId="0B38420B" w14:textId="77777777" w:rsidR="006E3AE7" w:rsidRDefault="006E3AE7" w:rsidP="006E3AE7">
      <w:pPr>
        <w:pStyle w:val="CMDOutput"/>
      </w:pPr>
      <w:r>
        <w:t xml:space="preserve"> 11    43 </w:t>
      </w:r>
      <w:proofErr w:type="spellStart"/>
      <w:r>
        <w:t>ms</w:t>
      </w:r>
      <w:proofErr w:type="spellEnd"/>
      <w:r>
        <w:t xml:space="preserve">    41 </w:t>
      </w:r>
      <w:proofErr w:type="spellStart"/>
      <w:r>
        <w:t>ms</w:t>
      </w:r>
      <w:proofErr w:type="spellEnd"/>
      <w:r>
        <w:t xml:space="preserve">    43 </w:t>
      </w:r>
      <w:proofErr w:type="spellStart"/>
      <w:proofErr w:type="gramStart"/>
      <w:r>
        <w:t>ms</w:t>
      </w:r>
      <w:proofErr w:type="spellEnd"/>
      <w:r>
        <w:t xml:space="preserve">  scaca401cts.ipv6.att.net</w:t>
      </w:r>
      <w:proofErr w:type="gramEnd"/>
      <w:r>
        <w:t xml:space="preserve"> [2001:1890:ff:ffff:12:122:137:245]</w:t>
      </w:r>
    </w:p>
    <w:p w14:paraId="084A50EE" w14:textId="77777777" w:rsidR="006E3AE7" w:rsidRDefault="006E3AE7" w:rsidP="006E3AE7">
      <w:pPr>
        <w:pStyle w:val="CMDOutput"/>
      </w:pPr>
      <w:r>
        <w:t xml:space="preserve"> 12    43 </w:t>
      </w:r>
      <w:proofErr w:type="spellStart"/>
      <w:r>
        <w:t>ms</w:t>
      </w:r>
      <w:proofErr w:type="spellEnd"/>
      <w:r>
        <w:t xml:space="preserve">    43 </w:t>
      </w:r>
      <w:proofErr w:type="spellStart"/>
      <w:r>
        <w:t>ms</w:t>
      </w:r>
      <w:proofErr w:type="spellEnd"/>
      <w:r>
        <w:t xml:space="preserve">    44 </w:t>
      </w:r>
      <w:proofErr w:type="spellStart"/>
      <w:proofErr w:type="gramStart"/>
      <w:r>
        <w:t>ms</w:t>
      </w:r>
      <w:proofErr w:type="spellEnd"/>
      <w:r>
        <w:t xml:space="preserve">  2001:1890</w:t>
      </w:r>
      <w:proofErr w:type="gramEnd"/>
      <w:r>
        <w:t>:fff:2180:12:120:13:178</w:t>
      </w:r>
    </w:p>
    <w:p w14:paraId="260F5F07" w14:textId="77777777" w:rsidR="006E3AE7" w:rsidRDefault="006E3AE7" w:rsidP="006E3AE7">
      <w:pPr>
        <w:pStyle w:val="CMDOutput"/>
      </w:pPr>
      <w:r>
        <w:t xml:space="preserve"> 13    53 </w:t>
      </w:r>
      <w:proofErr w:type="spellStart"/>
      <w:r>
        <w:t>ms</w:t>
      </w:r>
      <w:proofErr w:type="spellEnd"/>
      <w:r>
        <w:t xml:space="preserve">    54 </w:t>
      </w:r>
      <w:proofErr w:type="spellStart"/>
      <w:r>
        <w:t>ms</w:t>
      </w:r>
      <w:proofErr w:type="spellEnd"/>
      <w:r>
        <w:t xml:space="preserve">    45 </w:t>
      </w:r>
      <w:proofErr w:type="spellStart"/>
      <w:proofErr w:type="gramStart"/>
      <w:r>
        <w:t>ms</w:t>
      </w:r>
      <w:proofErr w:type="spellEnd"/>
      <w:r>
        <w:t xml:space="preserve">  2001:1890:1</w:t>
      </w:r>
      <w:proofErr w:type="gramEnd"/>
      <w:r>
        <w:t>ff:2a80:12:120:183:64</w:t>
      </w:r>
    </w:p>
    <w:p w14:paraId="36BD5B99" w14:textId="77777777" w:rsidR="006E3AE7" w:rsidRDefault="006E3AE7" w:rsidP="006E3AE7">
      <w:pPr>
        <w:pStyle w:val="CMDOutput"/>
      </w:pPr>
      <w:r>
        <w:lastRenderedPageBreak/>
        <w:t xml:space="preserve"> 14    52 </w:t>
      </w:r>
      <w:proofErr w:type="spellStart"/>
      <w:r>
        <w:t>ms</w:t>
      </w:r>
      <w:proofErr w:type="spellEnd"/>
      <w:r>
        <w:t xml:space="preserve">    42 </w:t>
      </w:r>
      <w:proofErr w:type="spellStart"/>
      <w:r>
        <w:t>ms</w:t>
      </w:r>
      <w:proofErr w:type="spellEnd"/>
      <w:r>
        <w:t xml:space="preserve">    42 </w:t>
      </w:r>
      <w:proofErr w:type="spellStart"/>
      <w:proofErr w:type="gramStart"/>
      <w:r>
        <w:t>ms</w:t>
      </w:r>
      <w:proofErr w:type="spellEnd"/>
      <w:r>
        <w:t xml:space="preserve">  g2600-1406-0022-0183-0000-0000-0000-1e70.deploy.static.akamaitechnologies.com</w:t>
      </w:r>
      <w:proofErr w:type="gramEnd"/>
      <w:r>
        <w:t xml:space="preserve"> [2600:1406:22:183::1e70]</w:t>
      </w:r>
    </w:p>
    <w:p w14:paraId="196FBE12" w14:textId="77777777" w:rsidR="006E3AE7" w:rsidRDefault="006E3AE7" w:rsidP="006E3AE7">
      <w:pPr>
        <w:pStyle w:val="CMDOutput"/>
      </w:pPr>
    </w:p>
    <w:p w14:paraId="773AF12A" w14:textId="6EDB88EF" w:rsidR="00F70B17" w:rsidRDefault="006E3AE7" w:rsidP="006E3AE7">
      <w:pPr>
        <w:pStyle w:val="CMDOutput"/>
      </w:pPr>
      <w:r>
        <w:t>Trace complete.</w:t>
      </w:r>
    </w:p>
    <w:p w14:paraId="7C5B2BD9" w14:textId="48B2316E" w:rsidR="006E3AE7" w:rsidRDefault="006E3AE7" w:rsidP="006E3AE7">
      <w:pPr>
        <w:pStyle w:val="CMDOutput"/>
      </w:pPr>
    </w:p>
    <w:p w14:paraId="771F1F33" w14:textId="6DD51E3B" w:rsidR="006E3AE7" w:rsidRDefault="006E3AE7" w:rsidP="00AD18C3">
      <w:pPr>
        <w:pStyle w:val="CMD"/>
      </w:pPr>
      <w:proofErr w:type="spellStart"/>
      <w:r w:rsidRPr="006E3AE7">
        <w:t>devasc@</w:t>
      </w:r>
      <w:proofErr w:type="gramStart"/>
      <w:r w:rsidRPr="006E3AE7">
        <w:t>labvm</w:t>
      </w:r>
      <w:proofErr w:type="spellEnd"/>
      <w:r w:rsidRPr="006E3AE7">
        <w:t>:~</w:t>
      </w:r>
      <w:proofErr w:type="gramEnd"/>
      <w:r w:rsidRPr="006E3AE7">
        <w:t>$</w:t>
      </w:r>
    </w:p>
    <w:p w14:paraId="23F5A762" w14:textId="22A21F12" w:rsidR="006E3AE7" w:rsidRPr="00F70B17" w:rsidRDefault="006E3AE7" w:rsidP="006E3AE7">
      <w:pPr>
        <w:pStyle w:val="BodyTextL50"/>
      </w:pPr>
      <w:r>
        <w:t>The output shows that there are 14 hops along the path. Round trip times are also displayed.</w:t>
      </w:r>
    </w:p>
    <w:p w14:paraId="32BBEA71" w14:textId="28B88BE0" w:rsidR="008461C9" w:rsidRDefault="009455E5" w:rsidP="008461C9">
      <w:pPr>
        <w:pStyle w:val="Heading2"/>
      </w:pPr>
      <w:r>
        <w:t xml:space="preserve">Explore the </w:t>
      </w:r>
      <w:proofErr w:type="spellStart"/>
      <w:r w:rsidR="00A9231B">
        <w:t>nslookup</w:t>
      </w:r>
      <w:proofErr w:type="spellEnd"/>
      <w:r w:rsidR="00D21207">
        <w:t xml:space="preserve"> Troubleshooting Tool</w:t>
      </w:r>
    </w:p>
    <w:p w14:paraId="05C521E1" w14:textId="7FE0C281" w:rsidR="00ED5A02" w:rsidRPr="00ED5A02" w:rsidRDefault="00B77A64" w:rsidP="00AD18C3">
      <w:pPr>
        <w:pStyle w:val="BodyTextL25"/>
      </w:pPr>
      <w:r>
        <w:t xml:space="preserve">The </w:t>
      </w:r>
      <w:proofErr w:type="spellStart"/>
      <w:r w:rsidR="00ED5A02" w:rsidRPr="00AD18C3">
        <w:rPr>
          <w:b/>
          <w:bCs/>
        </w:rPr>
        <w:t>nslookup</w:t>
      </w:r>
      <w:proofErr w:type="spellEnd"/>
      <w:r w:rsidR="00ED5A02" w:rsidRPr="00ED5A02">
        <w:t xml:space="preserve"> </w:t>
      </w:r>
      <w:r>
        <w:t>tool</w:t>
      </w:r>
      <w:r w:rsidR="00ED5A02" w:rsidRPr="00ED5A02">
        <w:t xml:space="preserve"> used for querying Domain Name System (DNS) to obtain domain name to IP address mapping. This tool is useful to determine if the DNS server configured on a specific host is resolving hostnames to IP addresses. </w:t>
      </w:r>
    </w:p>
    <w:p w14:paraId="6E1DC9FD" w14:textId="3B370627" w:rsidR="008461C9" w:rsidRDefault="00ED5A02" w:rsidP="00A9231B">
      <w:pPr>
        <w:pStyle w:val="Heading3"/>
      </w:pPr>
      <w:r>
        <w:t>Query a domain.</w:t>
      </w:r>
    </w:p>
    <w:p w14:paraId="0AEE315A" w14:textId="77777777" w:rsidR="00ED5A02" w:rsidRDefault="00ED5A02" w:rsidP="00ED5A02">
      <w:pPr>
        <w:pStyle w:val="SubStepAlpha"/>
        <w:numPr>
          <w:ilvl w:val="0"/>
          <w:numId w:val="0"/>
        </w:numPr>
        <w:ind w:left="720"/>
      </w:pPr>
      <w:r>
        <w:t xml:space="preserve">To use </w:t>
      </w:r>
      <w:proofErr w:type="spellStart"/>
      <w:r>
        <w:t>nslookup</w:t>
      </w:r>
      <w:proofErr w:type="spellEnd"/>
      <w:r>
        <w:t>, you need to type the hostname you are trying to resolve to an IP address. This will use the configured DNS server to find the IP address. You can also specify a DNS server to use.</w:t>
      </w:r>
    </w:p>
    <w:p w14:paraId="52A68CA6" w14:textId="45173487" w:rsidR="00ED5A02" w:rsidRDefault="00ED5A02" w:rsidP="00ED5A02">
      <w:pPr>
        <w:pStyle w:val="SubStepAlpha"/>
        <w:numPr>
          <w:ilvl w:val="0"/>
          <w:numId w:val="0"/>
        </w:numPr>
        <w:ind w:left="720"/>
      </w:pPr>
      <w:r w:rsidRPr="00ED5A02">
        <w:t xml:space="preserve">Usage: </w:t>
      </w:r>
      <w:proofErr w:type="spellStart"/>
      <w:r w:rsidRPr="00ED5A02">
        <w:t>nslookup</w:t>
      </w:r>
      <w:proofErr w:type="spellEnd"/>
      <w:r w:rsidRPr="00ED5A02">
        <w:t xml:space="preserve"> [HOST] [SERVER]</w:t>
      </w:r>
    </w:p>
    <w:p w14:paraId="3F68C837" w14:textId="784C4BD3" w:rsidR="00ED5A02" w:rsidRPr="00ED5A02" w:rsidRDefault="00ED5A02" w:rsidP="00ED5A02">
      <w:pPr>
        <w:pStyle w:val="SubStepAlpha"/>
      </w:pPr>
      <w:r w:rsidRPr="00C764EE">
        <w:t xml:space="preserve">Type </w:t>
      </w:r>
      <w:proofErr w:type="spellStart"/>
      <w:r>
        <w:rPr>
          <w:b/>
          <w:bCs/>
        </w:rPr>
        <w:t>nslookup</w:t>
      </w:r>
      <w:proofErr w:type="spellEnd"/>
      <w:r w:rsidRPr="00C764EE">
        <w:rPr>
          <w:b/>
          <w:bCs/>
        </w:rPr>
        <w:t xml:space="preserve"> </w:t>
      </w:r>
      <w:r w:rsidRPr="00ED5A02">
        <w:rPr>
          <w:b/>
          <w:bCs/>
        </w:rPr>
        <w:t>www.cisco.com</w:t>
      </w:r>
      <w:r>
        <w:rPr>
          <w:b/>
          <w:bCs/>
        </w:rPr>
        <w:t xml:space="preserve"> </w:t>
      </w:r>
      <w:r w:rsidRPr="00ED5A02">
        <w:t>to determine the IP address of the domain</w:t>
      </w:r>
      <w:r>
        <w:t>.</w:t>
      </w:r>
    </w:p>
    <w:p w14:paraId="32CD4B0D" w14:textId="77777777" w:rsidR="00ED5A02" w:rsidRDefault="00ED5A02" w:rsidP="00AD18C3">
      <w:pPr>
        <w:pStyle w:val="CMD"/>
      </w:pPr>
      <w:proofErr w:type="spellStart"/>
      <w:r>
        <w:t>devasc@</w:t>
      </w:r>
      <w:proofErr w:type="gramStart"/>
      <w:r>
        <w:t>labvm</w:t>
      </w:r>
      <w:proofErr w:type="spellEnd"/>
      <w:r>
        <w:t>:~</w:t>
      </w:r>
      <w:proofErr w:type="gramEnd"/>
      <w:r>
        <w:t xml:space="preserve">$ </w:t>
      </w:r>
      <w:proofErr w:type="spellStart"/>
      <w:r w:rsidRPr="00AD18C3">
        <w:rPr>
          <w:b/>
          <w:bCs/>
        </w:rPr>
        <w:t>nslookup</w:t>
      </w:r>
      <w:proofErr w:type="spellEnd"/>
      <w:r w:rsidRPr="00AD18C3">
        <w:rPr>
          <w:b/>
          <w:bCs/>
        </w:rPr>
        <w:t xml:space="preserve"> www.cisco.com</w:t>
      </w:r>
    </w:p>
    <w:p w14:paraId="08C504AC" w14:textId="6C92DBF3" w:rsidR="00ED5A02" w:rsidRDefault="00ED5A02" w:rsidP="00ED5A02">
      <w:pPr>
        <w:pStyle w:val="CMDOutput"/>
      </w:pPr>
      <w:r>
        <w:t>Server:</w:t>
      </w:r>
      <w:r w:rsidR="00B33609">
        <w:t xml:space="preserve">           </w:t>
      </w:r>
      <w:r>
        <w:t>127.0.0.53</w:t>
      </w:r>
    </w:p>
    <w:p w14:paraId="0950F0E3" w14:textId="590CFAAD" w:rsidR="00ED5A02" w:rsidRDefault="00ED5A02" w:rsidP="00ED5A02">
      <w:pPr>
        <w:pStyle w:val="CMDOutput"/>
      </w:pPr>
      <w:r>
        <w:t>Address:</w:t>
      </w:r>
      <w:r w:rsidR="00B33609">
        <w:t xml:space="preserve">          </w:t>
      </w:r>
      <w:r>
        <w:t>127.0.0.53#53</w:t>
      </w:r>
    </w:p>
    <w:p w14:paraId="0135E300" w14:textId="77777777" w:rsidR="00ED5A02" w:rsidRDefault="00ED5A02" w:rsidP="00ED5A02">
      <w:pPr>
        <w:pStyle w:val="CMDOutput"/>
      </w:pPr>
    </w:p>
    <w:p w14:paraId="0B5222C3" w14:textId="77777777" w:rsidR="00ED5A02" w:rsidRDefault="00ED5A02" w:rsidP="00ED5A02">
      <w:pPr>
        <w:pStyle w:val="CMDOutput"/>
      </w:pPr>
      <w:r>
        <w:t>Non-authoritative answer:</w:t>
      </w:r>
    </w:p>
    <w:p w14:paraId="690C4950" w14:textId="77777777" w:rsidR="00ED5A02" w:rsidRDefault="00ED5A02" w:rsidP="00ED5A02">
      <w:pPr>
        <w:pStyle w:val="CMDOutput"/>
      </w:pPr>
      <w:r>
        <w:t>www.cisco.com</w:t>
      </w:r>
      <w:r>
        <w:tab/>
        <w:t>canonical name = origin-www.cisco.com.</w:t>
      </w:r>
    </w:p>
    <w:p w14:paraId="1765696E" w14:textId="61F9B35C" w:rsidR="00ED5A02" w:rsidRDefault="00ED5A02" w:rsidP="00ED5A02">
      <w:pPr>
        <w:pStyle w:val="CMDOutput"/>
      </w:pPr>
      <w:r>
        <w:t>Name:</w:t>
      </w:r>
      <w:r w:rsidR="00E545D8">
        <w:t xml:space="preserve">    </w:t>
      </w:r>
      <w:r>
        <w:t>origin-www.cisco.com</w:t>
      </w:r>
    </w:p>
    <w:p w14:paraId="288A5736" w14:textId="77777777" w:rsidR="00ED5A02" w:rsidRDefault="00ED5A02" w:rsidP="00ED5A02">
      <w:pPr>
        <w:pStyle w:val="CMDOutput"/>
      </w:pPr>
      <w:r>
        <w:t xml:space="preserve">Address: </w:t>
      </w:r>
      <w:r w:rsidRPr="00895DFE">
        <w:rPr>
          <w:highlight w:val="yellow"/>
        </w:rPr>
        <w:t>173.37.145.84</w:t>
      </w:r>
    </w:p>
    <w:p w14:paraId="5E407993" w14:textId="4362BB92" w:rsidR="00ED5A02" w:rsidRDefault="00ED5A02" w:rsidP="00ED5A02">
      <w:pPr>
        <w:pStyle w:val="CMDOutput"/>
      </w:pPr>
      <w:r>
        <w:t>Name:</w:t>
      </w:r>
      <w:r w:rsidR="00E545D8">
        <w:t xml:space="preserve">    </w:t>
      </w:r>
      <w:r>
        <w:t>origin-www.cisco.com</w:t>
      </w:r>
    </w:p>
    <w:p w14:paraId="6A84D6C3" w14:textId="77777777" w:rsidR="00ED5A02" w:rsidRDefault="00ED5A02" w:rsidP="00ED5A02">
      <w:pPr>
        <w:pStyle w:val="CMDOutput"/>
      </w:pPr>
      <w:r>
        <w:t xml:space="preserve">Address: </w:t>
      </w:r>
      <w:proofErr w:type="gramStart"/>
      <w:r w:rsidRPr="00895DFE">
        <w:rPr>
          <w:highlight w:val="yellow"/>
        </w:rPr>
        <w:t>2001:420:1101:1::</w:t>
      </w:r>
      <w:proofErr w:type="gramEnd"/>
      <w:r w:rsidRPr="00895DFE">
        <w:rPr>
          <w:highlight w:val="yellow"/>
        </w:rPr>
        <w:t>a</w:t>
      </w:r>
    </w:p>
    <w:p w14:paraId="052FF94B" w14:textId="77777777" w:rsidR="00ED5A02" w:rsidRDefault="00ED5A02" w:rsidP="00ED5A02">
      <w:pPr>
        <w:pStyle w:val="CMDOutput"/>
      </w:pPr>
    </w:p>
    <w:p w14:paraId="48B08264" w14:textId="1C7B6ECA" w:rsidR="00ED5A02" w:rsidRPr="00ED5A02" w:rsidRDefault="00ED5A02" w:rsidP="00AD18C3">
      <w:pPr>
        <w:pStyle w:val="CMD"/>
      </w:pPr>
      <w:proofErr w:type="spellStart"/>
      <w:r>
        <w:t>devasc@</w:t>
      </w:r>
      <w:proofErr w:type="gramStart"/>
      <w:r>
        <w:t>labvm</w:t>
      </w:r>
      <w:proofErr w:type="spellEnd"/>
      <w:r>
        <w:t>:~</w:t>
      </w:r>
      <w:proofErr w:type="gramEnd"/>
      <w:r>
        <w:t>$</w:t>
      </w:r>
    </w:p>
    <w:p w14:paraId="18A109E4" w14:textId="3DC2A023" w:rsidR="00E91FB2" w:rsidRDefault="00ED5A02" w:rsidP="00ED5A02">
      <w:pPr>
        <w:pStyle w:val="SubStepAlpha"/>
        <w:numPr>
          <w:ilvl w:val="0"/>
          <w:numId w:val="0"/>
        </w:numPr>
        <w:ind w:left="720"/>
      </w:pPr>
      <w:r>
        <w:t>The command returns the non-authoritative answer, and both the IPv4 and IPv6 name and address.</w:t>
      </w:r>
      <w:r w:rsidR="00895DFE">
        <w:t xml:space="preserve"> The non-authoritative answer means that the server does not contain the original records of the domain's zone, rather, it is created from previous DNS lookups.</w:t>
      </w:r>
    </w:p>
    <w:p w14:paraId="208CE026" w14:textId="419AE65C" w:rsidR="00895DFE" w:rsidRDefault="00E91FB2" w:rsidP="00ED5A02">
      <w:pPr>
        <w:pStyle w:val="SubStepAlpha"/>
        <w:numPr>
          <w:ilvl w:val="0"/>
          <w:numId w:val="0"/>
        </w:numPr>
        <w:ind w:left="720"/>
      </w:pPr>
      <w:r w:rsidRPr="00906DC8">
        <w:rPr>
          <w:b/>
          <w:bCs/>
        </w:rPr>
        <w:t>Note</w:t>
      </w:r>
      <w:r>
        <w:t>: Your output will most likely be different. However, you should see an IPv4 and IPv6 address.</w:t>
      </w:r>
    </w:p>
    <w:p w14:paraId="29CC3B53" w14:textId="1C4EB385" w:rsidR="00895DFE" w:rsidRDefault="00895DFE" w:rsidP="00895DFE">
      <w:pPr>
        <w:pStyle w:val="Heading3"/>
      </w:pPr>
      <w:r>
        <w:t>Query an IP address.</w:t>
      </w:r>
    </w:p>
    <w:p w14:paraId="1249C6C4" w14:textId="221AB164" w:rsidR="00E545D8" w:rsidRPr="00063771" w:rsidRDefault="00E545D8" w:rsidP="00AD18C3">
      <w:pPr>
        <w:pStyle w:val="BodyTextL25"/>
      </w:pPr>
      <w:r>
        <w:t>You can also look up IP addresses to discover the domain associated with it.</w:t>
      </w:r>
    </w:p>
    <w:p w14:paraId="44A70C8B" w14:textId="14AA2C6F" w:rsidR="00895DFE" w:rsidRDefault="00895DFE" w:rsidP="00895DFE">
      <w:pPr>
        <w:pStyle w:val="SubStepAlpha"/>
      </w:pPr>
      <w:r>
        <w:t>Query the DNS server for the IP address 8.8.8.8.</w:t>
      </w:r>
    </w:p>
    <w:p w14:paraId="2A5ED429" w14:textId="77777777" w:rsidR="00895DFE" w:rsidRDefault="00895DFE" w:rsidP="00AD18C3">
      <w:pPr>
        <w:pStyle w:val="CMD"/>
      </w:pPr>
      <w:proofErr w:type="spellStart"/>
      <w:r>
        <w:t>devasc@</w:t>
      </w:r>
      <w:proofErr w:type="gramStart"/>
      <w:r>
        <w:t>labvm</w:t>
      </w:r>
      <w:proofErr w:type="spellEnd"/>
      <w:r>
        <w:t>:~</w:t>
      </w:r>
      <w:proofErr w:type="gramEnd"/>
      <w:r>
        <w:t xml:space="preserve">$ </w:t>
      </w:r>
      <w:proofErr w:type="spellStart"/>
      <w:r w:rsidRPr="00895DFE">
        <w:rPr>
          <w:b/>
          <w:bCs/>
        </w:rPr>
        <w:t>nslookup</w:t>
      </w:r>
      <w:proofErr w:type="spellEnd"/>
      <w:r w:rsidRPr="00895DFE">
        <w:rPr>
          <w:b/>
          <w:bCs/>
        </w:rPr>
        <w:t xml:space="preserve"> 8.8.8.8</w:t>
      </w:r>
    </w:p>
    <w:p w14:paraId="12FDEE5B" w14:textId="77777777" w:rsidR="00895DFE" w:rsidRDefault="00895DFE" w:rsidP="00895DFE">
      <w:pPr>
        <w:pStyle w:val="CMDOutput"/>
      </w:pPr>
      <w:r>
        <w:t>8.8.8.8.in-</w:t>
      </w:r>
      <w:proofErr w:type="gramStart"/>
      <w:r>
        <w:t>addr.arpa</w:t>
      </w:r>
      <w:proofErr w:type="gramEnd"/>
      <w:r>
        <w:tab/>
        <w:t xml:space="preserve">name = </w:t>
      </w:r>
      <w:proofErr w:type="spellStart"/>
      <w:r w:rsidRPr="00895DFE">
        <w:rPr>
          <w:highlight w:val="yellow"/>
        </w:rPr>
        <w:t>dns.google</w:t>
      </w:r>
      <w:proofErr w:type="spellEnd"/>
      <w:r>
        <w:t>.</w:t>
      </w:r>
    </w:p>
    <w:p w14:paraId="32ADDB26" w14:textId="77777777" w:rsidR="00895DFE" w:rsidRDefault="00895DFE" w:rsidP="00895DFE">
      <w:pPr>
        <w:pStyle w:val="CMDOutput"/>
      </w:pPr>
    </w:p>
    <w:p w14:paraId="52BCFC39" w14:textId="77777777" w:rsidR="00895DFE" w:rsidRDefault="00895DFE" w:rsidP="00895DFE">
      <w:pPr>
        <w:pStyle w:val="CMDOutput"/>
      </w:pPr>
      <w:r>
        <w:t>Authoritative answers can be found from:</w:t>
      </w:r>
    </w:p>
    <w:p w14:paraId="3724F21F" w14:textId="77777777" w:rsidR="00895DFE" w:rsidRDefault="00895DFE" w:rsidP="00895DFE">
      <w:pPr>
        <w:pStyle w:val="CMDOutput"/>
      </w:pPr>
    </w:p>
    <w:p w14:paraId="5F774B0E" w14:textId="37C3A0C8" w:rsidR="00895DFE" w:rsidRDefault="00895DFE" w:rsidP="00AD18C3">
      <w:pPr>
        <w:pStyle w:val="CMD"/>
      </w:pPr>
      <w:proofErr w:type="spellStart"/>
      <w:r>
        <w:t>devasc@</w:t>
      </w:r>
      <w:proofErr w:type="gramStart"/>
      <w:r>
        <w:t>labvm</w:t>
      </w:r>
      <w:proofErr w:type="spellEnd"/>
      <w:r>
        <w:t>:~</w:t>
      </w:r>
      <w:proofErr w:type="gramEnd"/>
      <w:r>
        <w:t>$</w:t>
      </w:r>
    </w:p>
    <w:p w14:paraId="66FBE814" w14:textId="6CC37EA3" w:rsidR="00895DFE" w:rsidRPr="00895DFE" w:rsidRDefault="00895DFE" w:rsidP="00895DFE">
      <w:pPr>
        <w:pStyle w:val="Heading3"/>
      </w:pPr>
      <w:r>
        <w:lastRenderedPageBreak/>
        <w:t>Query a domain using a specific DNS server.</w:t>
      </w:r>
    </w:p>
    <w:p w14:paraId="456EC36B" w14:textId="65FEF88A" w:rsidR="00ED5A02" w:rsidRPr="00ED5A02" w:rsidRDefault="00ED5A02" w:rsidP="00ED5A02">
      <w:pPr>
        <w:pStyle w:val="SubStepAlpha"/>
      </w:pPr>
      <w:r w:rsidRPr="00C764EE">
        <w:t xml:space="preserve">Type </w:t>
      </w:r>
      <w:proofErr w:type="spellStart"/>
      <w:r>
        <w:rPr>
          <w:b/>
          <w:bCs/>
        </w:rPr>
        <w:t>nslookup</w:t>
      </w:r>
      <w:proofErr w:type="spellEnd"/>
      <w:r w:rsidRPr="00C764EE">
        <w:rPr>
          <w:b/>
          <w:bCs/>
        </w:rPr>
        <w:t xml:space="preserve"> </w:t>
      </w:r>
      <w:r w:rsidRPr="00ED5A02">
        <w:rPr>
          <w:b/>
          <w:bCs/>
        </w:rPr>
        <w:t>www.cisco.com</w:t>
      </w:r>
      <w:r>
        <w:rPr>
          <w:b/>
          <w:bCs/>
        </w:rPr>
        <w:t xml:space="preserve"> 8.8.8.8</w:t>
      </w:r>
      <w:r w:rsidR="00B75EBC" w:rsidRPr="00AD18C3">
        <w:t xml:space="preserve"> </w:t>
      </w:r>
      <w:r w:rsidRPr="00ED5A02">
        <w:t>to determine the IP address of the domain</w:t>
      </w:r>
      <w:r w:rsidR="00895DFE">
        <w:t xml:space="preserve"> according to Google's DNS</w:t>
      </w:r>
      <w:r>
        <w:t>.</w:t>
      </w:r>
    </w:p>
    <w:p w14:paraId="099F0F6E" w14:textId="77777777" w:rsidR="00ED5A02" w:rsidRDefault="00ED5A02" w:rsidP="00AD18C3">
      <w:pPr>
        <w:pStyle w:val="CMD"/>
      </w:pPr>
      <w:proofErr w:type="spellStart"/>
      <w:r>
        <w:t>devasc@</w:t>
      </w:r>
      <w:proofErr w:type="gramStart"/>
      <w:r>
        <w:t>labvm</w:t>
      </w:r>
      <w:proofErr w:type="spellEnd"/>
      <w:r>
        <w:t>:~</w:t>
      </w:r>
      <w:proofErr w:type="gramEnd"/>
      <w:r>
        <w:t xml:space="preserve">$ </w:t>
      </w:r>
      <w:proofErr w:type="spellStart"/>
      <w:r w:rsidRPr="00AD18C3">
        <w:rPr>
          <w:b/>
          <w:bCs/>
        </w:rPr>
        <w:t>nslookup</w:t>
      </w:r>
      <w:proofErr w:type="spellEnd"/>
      <w:r w:rsidRPr="00AD18C3">
        <w:rPr>
          <w:b/>
          <w:bCs/>
        </w:rPr>
        <w:t xml:space="preserve"> www.cisco.com 8.8.8.8</w:t>
      </w:r>
    </w:p>
    <w:p w14:paraId="361F92B4" w14:textId="7E966F22" w:rsidR="00ED5A02" w:rsidRDefault="00ED5A02" w:rsidP="00895DFE">
      <w:pPr>
        <w:pStyle w:val="CMDOutput"/>
      </w:pPr>
      <w:r>
        <w:t>Server:</w:t>
      </w:r>
      <w:r w:rsidR="00E30457">
        <w:t xml:space="preserve">           </w:t>
      </w:r>
      <w:r>
        <w:t>8.8.8.8</w:t>
      </w:r>
    </w:p>
    <w:p w14:paraId="744BCF84" w14:textId="6C326EB3" w:rsidR="00ED5A02" w:rsidRDefault="00ED5A02" w:rsidP="00895DFE">
      <w:pPr>
        <w:pStyle w:val="CMDOutput"/>
      </w:pPr>
      <w:r>
        <w:t>Address:</w:t>
      </w:r>
      <w:r w:rsidR="00E30457">
        <w:t xml:space="preserve">          </w:t>
      </w:r>
      <w:r>
        <w:t>8.8.8.8#53</w:t>
      </w:r>
    </w:p>
    <w:p w14:paraId="1B64E9C6" w14:textId="77777777" w:rsidR="00ED5A02" w:rsidRDefault="00ED5A02" w:rsidP="00895DFE">
      <w:pPr>
        <w:pStyle w:val="CMDOutput"/>
      </w:pPr>
    </w:p>
    <w:p w14:paraId="09691D49" w14:textId="77777777" w:rsidR="00ED5A02" w:rsidRDefault="00ED5A02" w:rsidP="00895DFE">
      <w:pPr>
        <w:pStyle w:val="CMDOutput"/>
      </w:pPr>
      <w:r>
        <w:t>Non-authoritative answer:</w:t>
      </w:r>
    </w:p>
    <w:p w14:paraId="20953085" w14:textId="77777777" w:rsidR="00ED5A02" w:rsidRDefault="00ED5A02" w:rsidP="00895DFE">
      <w:pPr>
        <w:pStyle w:val="CMDOutput"/>
      </w:pPr>
      <w:r>
        <w:t>www.cisco.com</w:t>
      </w:r>
      <w:r>
        <w:tab/>
        <w:t>canonical name = www.cisco.com.akadns.net.</w:t>
      </w:r>
    </w:p>
    <w:p w14:paraId="16731E3C" w14:textId="77777777" w:rsidR="00ED5A02" w:rsidRDefault="00ED5A02" w:rsidP="00895DFE">
      <w:pPr>
        <w:pStyle w:val="CMDOutput"/>
      </w:pPr>
      <w:r>
        <w:t>www.cisco.com.akadns.net</w:t>
      </w:r>
      <w:r>
        <w:tab/>
        <w:t>canonical name = wwwds.cisco.com.edgekey.net.</w:t>
      </w:r>
    </w:p>
    <w:p w14:paraId="595B94F3" w14:textId="77777777" w:rsidR="00ED5A02" w:rsidRDefault="00ED5A02" w:rsidP="00895DFE">
      <w:pPr>
        <w:pStyle w:val="CMDOutput"/>
      </w:pPr>
      <w:r>
        <w:t>wwwds.cisco.com.edgekey.net</w:t>
      </w:r>
      <w:r>
        <w:tab/>
        <w:t>canonical name = wwwds.cisco.com.edgekey.net.globalredir.akadns.net.</w:t>
      </w:r>
    </w:p>
    <w:p w14:paraId="296E0E1D" w14:textId="77777777" w:rsidR="00ED5A02" w:rsidRDefault="00ED5A02" w:rsidP="00895DFE">
      <w:pPr>
        <w:pStyle w:val="CMDOutput"/>
      </w:pPr>
      <w:r>
        <w:t>wwwds.cisco.com.edgekey.net.globalredir.akadns.net</w:t>
      </w:r>
      <w:r>
        <w:tab/>
        <w:t>canonical name = e2867.dsca.akamaiedge.net.</w:t>
      </w:r>
    </w:p>
    <w:p w14:paraId="7E202E39" w14:textId="77777777" w:rsidR="00ED5A02" w:rsidRDefault="00ED5A02" w:rsidP="00895DFE">
      <w:pPr>
        <w:pStyle w:val="CMDOutput"/>
      </w:pPr>
      <w:r>
        <w:t>Name:</w:t>
      </w:r>
      <w:r>
        <w:tab/>
        <w:t>e2867.dsca.akamaiedge.net</w:t>
      </w:r>
    </w:p>
    <w:p w14:paraId="339A29AF" w14:textId="77777777" w:rsidR="00ED5A02" w:rsidRDefault="00ED5A02" w:rsidP="00895DFE">
      <w:pPr>
        <w:pStyle w:val="CMDOutput"/>
      </w:pPr>
      <w:r>
        <w:t xml:space="preserve">Address: </w:t>
      </w:r>
      <w:r w:rsidRPr="00895DFE">
        <w:rPr>
          <w:highlight w:val="yellow"/>
        </w:rPr>
        <w:t>23.205.37.210</w:t>
      </w:r>
    </w:p>
    <w:p w14:paraId="3C3DE47C" w14:textId="77777777" w:rsidR="00ED5A02" w:rsidRDefault="00ED5A02" w:rsidP="00895DFE">
      <w:pPr>
        <w:pStyle w:val="CMDOutput"/>
      </w:pPr>
      <w:r>
        <w:t>Name:</w:t>
      </w:r>
      <w:r>
        <w:tab/>
        <w:t>e2867.dsca.akamaiedge.net</w:t>
      </w:r>
    </w:p>
    <w:p w14:paraId="2D732E95" w14:textId="77777777" w:rsidR="00ED5A02" w:rsidRDefault="00ED5A02" w:rsidP="00895DFE">
      <w:pPr>
        <w:pStyle w:val="CMDOutput"/>
      </w:pPr>
      <w:r>
        <w:t xml:space="preserve">Address: </w:t>
      </w:r>
      <w:proofErr w:type="gramStart"/>
      <w:r w:rsidRPr="00895DFE">
        <w:rPr>
          <w:highlight w:val="yellow"/>
        </w:rPr>
        <w:t>2600:1406:22:182::</w:t>
      </w:r>
      <w:proofErr w:type="gramEnd"/>
      <w:r w:rsidRPr="00895DFE">
        <w:rPr>
          <w:highlight w:val="yellow"/>
        </w:rPr>
        <w:t>b33</w:t>
      </w:r>
    </w:p>
    <w:p w14:paraId="36CED32F" w14:textId="77777777" w:rsidR="00ED5A02" w:rsidRDefault="00ED5A02" w:rsidP="00895DFE">
      <w:pPr>
        <w:pStyle w:val="CMDOutput"/>
      </w:pPr>
      <w:r>
        <w:t>Name:</w:t>
      </w:r>
      <w:r>
        <w:tab/>
        <w:t>e2867.dsca.akamaiedge.net</w:t>
      </w:r>
    </w:p>
    <w:p w14:paraId="37888FBC" w14:textId="77777777" w:rsidR="00ED5A02" w:rsidRDefault="00ED5A02" w:rsidP="00895DFE">
      <w:pPr>
        <w:pStyle w:val="CMDOutput"/>
      </w:pPr>
      <w:r>
        <w:t xml:space="preserve">Address: </w:t>
      </w:r>
      <w:r w:rsidRPr="00895DFE">
        <w:rPr>
          <w:highlight w:val="yellow"/>
        </w:rPr>
        <w:t>2600:1406:22:19</w:t>
      </w:r>
      <w:proofErr w:type="gramStart"/>
      <w:r w:rsidRPr="00895DFE">
        <w:rPr>
          <w:highlight w:val="yellow"/>
        </w:rPr>
        <w:t>c::</w:t>
      </w:r>
      <w:proofErr w:type="gramEnd"/>
      <w:r w:rsidRPr="00895DFE">
        <w:rPr>
          <w:highlight w:val="yellow"/>
        </w:rPr>
        <w:t>b33</w:t>
      </w:r>
    </w:p>
    <w:p w14:paraId="0CFEFB16" w14:textId="77777777" w:rsidR="00ED5A02" w:rsidRDefault="00ED5A02" w:rsidP="00895DFE">
      <w:pPr>
        <w:pStyle w:val="CMDOutput"/>
      </w:pPr>
    </w:p>
    <w:p w14:paraId="5E9BA8BF" w14:textId="2CF34207" w:rsidR="00ED5A02" w:rsidRPr="00ED5A02" w:rsidRDefault="00ED5A02" w:rsidP="00AD18C3">
      <w:pPr>
        <w:pStyle w:val="CMD"/>
      </w:pPr>
      <w:proofErr w:type="spellStart"/>
      <w:r>
        <w:t>devasc@</w:t>
      </w:r>
      <w:proofErr w:type="gramStart"/>
      <w:r>
        <w:t>labvm</w:t>
      </w:r>
      <w:proofErr w:type="spellEnd"/>
      <w:r>
        <w:t>:~</w:t>
      </w:r>
      <w:proofErr w:type="gramEnd"/>
      <w:r>
        <w:t>$</w:t>
      </w:r>
    </w:p>
    <w:p w14:paraId="7F73363C" w14:textId="54BAA59D" w:rsidR="00ED5A02" w:rsidRDefault="00895DFE" w:rsidP="00895DFE">
      <w:pPr>
        <w:pStyle w:val="SubStepAlpha"/>
        <w:numPr>
          <w:ilvl w:val="0"/>
          <w:numId w:val="0"/>
        </w:numPr>
        <w:ind w:left="720"/>
      </w:pPr>
      <w:r>
        <w:t>Notice that by using this method, the server resolved the address to three different IP addresses, all different from the previous DNS query. These servers have a different cache of DNS queries to www.cisco.com.</w:t>
      </w:r>
    </w:p>
    <w:p w14:paraId="17705B51" w14:textId="050467E8" w:rsidR="00063771" w:rsidRPr="00A9231B" w:rsidRDefault="00063771" w:rsidP="00AD18C3">
      <w:pPr>
        <w:pStyle w:val="ConfigWindow"/>
      </w:pPr>
      <w:r>
        <w:t>End of document</w:t>
      </w:r>
    </w:p>
    <w:sectPr w:rsidR="00063771" w:rsidRPr="00A9231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A93BA" w14:textId="77777777" w:rsidR="00CC53BD" w:rsidRDefault="00CC53BD" w:rsidP="00710659">
      <w:pPr>
        <w:spacing w:after="0" w:line="240" w:lineRule="auto"/>
      </w:pPr>
      <w:r>
        <w:separator/>
      </w:r>
    </w:p>
    <w:p w14:paraId="1331F687" w14:textId="77777777" w:rsidR="00CC53BD" w:rsidRDefault="00CC53BD"/>
  </w:endnote>
  <w:endnote w:type="continuationSeparator" w:id="0">
    <w:p w14:paraId="59B34B6F" w14:textId="77777777" w:rsidR="00CC53BD" w:rsidRDefault="00CC53BD" w:rsidP="00710659">
      <w:pPr>
        <w:spacing w:after="0" w:line="240" w:lineRule="auto"/>
      </w:pPr>
      <w:r>
        <w:continuationSeparator/>
      </w:r>
    </w:p>
    <w:p w14:paraId="4E61C474" w14:textId="77777777" w:rsidR="00CC53BD" w:rsidRDefault="00CC53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9C1DE" w14:textId="1A1AC32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321B3">
          <w:t>2020</w:t>
        </w:r>
      </w:sdtContent>
    </w:sdt>
    <w:r>
      <w:t xml:space="preserve"> - </w:t>
    </w:r>
    <w:r>
      <w:fldChar w:fldCharType="begin"/>
    </w:r>
    <w:r>
      <w:instrText xml:space="preserve"> SAVEDATE  \@ "yyyy"  \* MERGEFORMAT </w:instrText>
    </w:r>
    <w:r>
      <w:fldChar w:fldCharType="separate"/>
    </w:r>
    <w:r w:rsidR="006D5DC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3B37" w14:textId="26262A2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321B3">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D5DC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CC51C" w14:textId="77777777" w:rsidR="00CC53BD" w:rsidRDefault="00CC53BD" w:rsidP="00710659">
      <w:pPr>
        <w:spacing w:after="0" w:line="240" w:lineRule="auto"/>
      </w:pPr>
      <w:r>
        <w:separator/>
      </w:r>
    </w:p>
    <w:p w14:paraId="569291D8" w14:textId="77777777" w:rsidR="00CC53BD" w:rsidRDefault="00CC53BD"/>
  </w:footnote>
  <w:footnote w:type="continuationSeparator" w:id="0">
    <w:p w14:paraId="121E6986" w14:textId="77777777" w:rsidR="00CC53BD" w:rsidRDefault="00CC53BD" w:rsidP="00710659">
      <w:pPr>
        <w:spacing w:after="0" w:line="240" w:lineRule="auto"/>
      </w:pPr>
      <w:r>
        <w:continuationSeparator/>
      </w:r>
    </w:p>
    <w:p w14:paraId="33C2F673" w14:textId="77777777" w:rsidR="00CC53BD" w:rsidRDefault="00CC53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2BFE83D70D34040AFC7A76FA63F2323"/>
      </w:placeholder>
      <w:dataBinding w:prefixMappings="xmlns:ns0='http://purl.org/dc/elements/1.1/' xmlns:ns1='http://schemas.openxmlformats.org/package/2006/metadata/core-properties' " w:xpath="/ns1:coreProperties[1]/ns0:title[1]" w:storeItemID="{6C3C8BC8-F283-45AE-878A-BAB7291924A1}"/>
      <w:text/>
    </w:sdtPr>
    <w:sdtEndPr/>
    <w:sdtContent>
      <w:p w14:paraId="7B8EFF9D" w14:textId="374B0E1B" w:rsidR="00926CB2" w:rsidRDefault="00222737" w:rsidP="008402F2">
        <w:pPr>
          <w:pStyle w:val="PageHead"/>
        </w:pPr>
        <w:r>
          <w:t>Lab - Network Troubleshooting Tools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01D40" w14:textId="77777777" w:rsidR="00926CB2" w:rsidRDefault="00882B63" w:rsidP="006C3FCF">
    <w:pPr>
      <w:ind w:left="-288"/>
    </w:pPr>
    <w:r>
      <w:rPr>
        <w:noProof/>
      </w:rPr>
      <w:drawing>
        <wp:inline distT="0" distB="0" distL="0" distR="0" wp14:anchorId="06BBA611" wp14:editId="67DE8D5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1A23"/>
    <w:multiLevelType w:val="hybridMultilevel"/>
    <w:tmpl w:val="B2B8E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B0BCAF22"/>
    <w:lvl w:ilvl="0" w:tplc="90660D96">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2A1013"/>
    <w:multiLevelType w:val="hybridMultilevel"/>
    <w:tmpl w:val="DB782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212DF"/>
    <w:multiLevelType w:val="hybridMultilevel"/>
    <w:tmpl w:val="4F2E2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8770AA"/>
    <w:multiLevelType w:val="hybridMultilevel"/>
    <w:tmpl w:val="D6CE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07B2D"/>
    <w:multiLevelType w:val="hybridMultilevel"/>
    <w:tmpl w:val="96C0E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236C7D"/>
    <w:multiLevelType w:val="multilevel"/>
    <w:tmpl w:val="B7526C0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F21274E"/>
    <w:multiLevelType w:val="multilevel"/>
    <w:tmpl w:val="3DF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0"/>
  </w:num>
  <w:num w:numId="12">
    <w:abstractNumId w:val="0"/>
  </w:num>
  <w:num w:numId="13">
    <w:abstractNumId w:val="4"/>
  </w:num>
  <w:num w:numId="14">
    <w:abstractNumId w:val="5"/>
  </w:num>
  <w:num w:numId="15">
    <w:abstractNumId w:val="8"/>
  </w:num>
  <w:num w:numId="16">
    <w:abstractNumId w:val="12"/>
  </w:num>
  <w:num w:numId="1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D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3771"/>
    <w:rsid w:val="00066A5A"/>
    <w:rsid w:val="00067A67"/>
    <w:rsid w:val="00070C16"/>
    <w:rsid w:val="00072B0B"/>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1CF6"/>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110"/>
    <w:rsid w:val="001B67D8"/>
    <w:rsid w:val="001B6F95"/>
    <w:rsid w:val="001C05A1"/>
    <w:rsid w:val="001C1D9E"/>
    <w:rsid w:val="001C4CA0"/>
    <w:rsid w:val="001C5998"/>
    <w:rsid w:val="001C7C3B"/>
    <w:rsid w:val="001D5B6F"/>
    <w:rsid w:val="001E0AB8"/>
    <w:rsid w:val="001E38E0"/>
    <w:rsid w:val="001E4E72"/>
    <w:rsid w:val="001E62B3"/>
    <w:rsid w:val="001E6424"/>
    <w:rsid w:val="001F0171"/>
    <w:rsid w:val="001F0D77"/>
    <w:rsid w:val="001F643A"/>
    <w:rsid w:val="001F7D7D"/>
    <w:rsid w:val="001F7DD8"/>
    <w:rsid w:val="00201928"/>
    <w:rsid w:val="00203E26"/>
    <w:rsid w:val="0020449C"/>
    <w:rsid w:val="002113B8"/>
    <w:rsid w:val="00215665"/>
    <w:rsid w:val="002163BB"/>
    <w:rsid w:val="0021792C"/>
    <w:rsid w:val="00220909"/>
    <w:rsid w:val="00222737"/>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1DF3"/>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A27"/>
    <w:rsid w:val="003B1803"/>
    <w:rsid w:val="003B256A"/>
    <w:rsid w:val="003B46FC"/>
    <w:rsid w:val="003B5767"/>
    <w:rsid w:val="003B7605"/>
    <w:rsid w:val="003C08AA"/>
    <w:rsid w:val="003C2A7B"/>
    <w:rsid w:val="003C49EF"/>
    <w:rsid w:val="003C6BCA"/>
    <w:rsid w:val="003C7902"/>
    <w:rsid w:val="003D0BFF"/>
    <w:rsid w:val="003D6EF1"/>
    <w:rsid w:val="003E29C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1B3"/>
    <w:rsid w:val="00434926"/>
    <w:rsid w:val="00443ACE"/>
    <w:rsid w:val="00444217"/>
    <w:rsid w:val="004478F4"/>
    <w:rsid w:val="00450F7A"/>
    <w:rsid w:val="00452C6D"/>
    <w:rsid w:val="00455E0B"/>
    <w:rsid w:val="0045724D"/>
    <w:rsid w:val="00457934"/>
    <w:rsid w:val="00462B9F"/>
    <w:rsid w:val="004659EE"/>
    <w:rsid w:val="00473E34"/>
    <w:rsid w:val="00476BA9"/>
    <w:rsid w:val="00480535"/>
    <w:rsid w:val="00481650"/>
    <w:rsid w:val="00484D2D"/>
    <w:rsid w:val="00490807"/>
    <w:rsid w:val="004936C2"/>
    <w:rsid w:val="0049379C"/>
    <w:rsid w:val="004A1CA0"/>
    <w:rsid w:val="004A22E9"/>
    <w:rsid w:val="004A4ACD"/>
    <w:rsid w:val="004A506C"/>
    <w:rsid w:val="004A5BC5"/>
    <w:rsid w:val="004B023D"/>
    <w:rsid w:val="004C0909"/>
    <w:rsid w:val="004C3F97"/>
    <w:rsid w:val="004D01F2"/>
    <w:rsid w:val="004D098C"/>
    <w:rsid w:val="004D2CED"/>
    <w:rsid w:val="004D3339"/>
    <w:rsid w:val="004D353F"/>
    <w:rsid w:val="004D36D7"/>
    <w:rsid w:val="004D682B"/>
    <w:rsid w:val="004E5D1D"/>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35F"/>
    <w:rsid w:val="005468C1"/>
    <w:rsid w:val="005510BA"/>
    <w:rsid w:val="005538C8"/>
    <w:rsid w:val="00554B4E"/>
    <w:rsid w:val="00556C02"/>
    <w:rsid w:val="00561BB2"/>
    <w:rsid w:val="00563249"/>
    <w:rsid w:val="00570A65"/>
    <w:rsid w:val="005762B1"/>
    <w:rsid w:val="00580456"/>
    <w:rsid w:val="00580E73"/>
    <w:rsid w:val="005842E1"/>
    <w:rsid w:val="00592329"/>
    <w:rsid w:val="00593386"/>
    <w:rsid w:val="00596998"/>
    <w:rsid w:val="0059790F"/>
    <w:rsid w:val="005A6E62"/>
    <w:rsid w:val="005B2FB3"/>
    <w:rsid w:val="005C6DE5"/>
    <w:rsid w:val="005D2B29"/>
    <w:rsid w:val="005D354A"/>
    <w:rsid w:val="005D3E53"/>
    <w:rsid w:val="005D506C"/>
    <w:rsid w:val="005D752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0E36"/>
    <w:rsid w:val="006428E5"/>
    <w:rsid w:val="00644958"/>
    <w:rsid w:val="006513FB"/>
    <w:rsid w:val="00656EEF"/>
    <w:rsid w:val="006576AF"/>
    <w:rsid w:val="00672919"/>
    <w:rsid w:val="00677544"/>
    <w:rsid w:val="00681687"/>
    <w:rsid w:val="00686295"/>
    <w:rsid w:val="00686587"/>
    <w:rsid w:val="006904CF"/>
    <w:rsid w:val="00692E6A"/>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DC1"/>
    <w:rsid w:val="006D7590"/>
    <w:rsid w:val="006E372B"/>
    <w:rsid w:val="006E3AE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72C0"/>
    <w:rsid w:val="00760FE4"/>
    <w:rsid w:val="007636C2"/>
    <w:rsid w:val="00763D8B"/>
    <w:rsid w:val="007644DD"/>
    <w:rsid w:val="007657F6"/>
    <w:rsid w:val="00765E47"/>
    <w:rsid w:val="0077125A"/>
    <w:rsid w:val="0078405B"/>
    <w:rsid w:val="00786F58"/>
    <w:rsid w:val="00787CC1"/>
    <w:rsid w:val="00792F4E"/>
    <w:rsid w:val="0079398D"/>
    <w:rsid w:val="00796C25"/>
    <w:rsid w:val="007A287C"/>
    <w:rsid w:val="007A3B2A"/>
    <w:rsid w:val="007B0C9D"/>
    <w:rsid w:val="007B5522"/>
    <w:rsid w:val="007C0D6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1C9"/>
    <w:rsid w:val="00846494"/>
    <w:rsid w:val="00847B20"/>
    <w:rsid w:val="008509D3"/>
    <w:rsid w:val="00853418"/>
    <w:rsid w:val="00853ED1"/>
    <w:rsid w:val="00856EBD"/>
    <w:rsid w:val="00857CF6"/>
    <w:rsid w:val="008610ED"/>
    <w:rsid w:val="00861C6A"/>
    <w:rsid w:val="00865199"/>
    <w:rsid w:val="00867EAF"/>
    <w:rsid w:val="00870763"/>
    <w:rsid w:val="008713EA"/>
    <w:rsid w:val="00873C6B"/>
    <w:rsid w:val="00881D64"/>
    <w:rsid w:val="00882B63"/>
    <w:rsid w:val="00883500"/>
    <w:rsid w:val="0088426A"/>
    <w:rsid w:val="008852BA"/>
    <w:rsid w:val="008873B5"/>
    <w:rsid w:val="00890108"/>
    <w:rsid w:val="00893877"/>
    <w:rsid w:val="0089532C"/>
    <w:rsid w:val="00895DFE"/>
    <w:rsid w:val="00896165"/>
    <w:rsid w:val="00896681"/>
    <w:rsid w:val="008A2749"/>
    <w:rsid w:val="008A3A90"/>
    <w:rsid w:val="008B06D4"/>
    <w:rsid w:val="008B4F20"/>
    <w:rsid w:val="008B68E7"/>
    <w:rsid w:val="008B7FFD"/>
    <w:rsid w:val="008C286A"/>
    <w:rsid w:val="008C2920"/>
    <w:rsid w:val="008C4307"/>
    <w:rsid w:val="008D1523"/>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55E5"/>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000F"/>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31B"/>
    <w:rsid w:val="00A96172"/>
    <w:rsid w:val="00A96D52"/>
    <w:rsid w:val="00A97C5F"/>
    <w:rsid w:val="00AA1EDB"/>
    <w:rsid w:val="00AB0D6A"/>
    <w:rsid w:val="00AB43B3"/>
    <w:rsid w:val="00AB49B9"/>
    <w:rsid w:val="00AB501D"/>
    <w:rsid w:val="00AB758A"/>
    <w:rsid w:val="00AB7C52"/>
    <w:rsid w:val="00AC027E"/>
    <w:rsid w:val="00AC05AB"/>
    <w:rsid w:val="00AC1E7E"/>
    <w:rsid w:val="00AC507D"/>
    <w:rsid w:val="00AC66E4"/>
    <w:rsid w:val="00AD0118"/>
    <w:rsid w:val="00AD04F2"/>
    <w:rsid w:val="00AD18C3"/>
    <w:rsid w:val="00AD4578"/>
    <w:rsid w:val="00AD68E9"/>
    <w:rsid w:val="00AD761F"/>
    <w:rsid w:val="00AE56C0"/>
    <w:rsid w:val="00AF7ACC"/>
    <w:rsid w:val="00B00914"/>
    <w:rsid w:val="00B02A8E"/>
    <w:rsid w:val="00B052EE"/>
    <w:rsid w:val="00B1081F"/>
    <w:rsid w:val="00B2496B"/>
    <w:rsid w:val="00B24F67"/>
    <w:rsid w:val="00B27499"/>
    <w:rsid w:val="00B3010D"/>
    <w:rsid w:val="00B33609"/>
    <w:rsid w:val="00B35151"/>
    <w:rsid w:val="00B42D5E"/>
    <w:rsid w:val="00B433F2"/>
    <w:rsid w:val="00B458E8"/>
    <w:rsid w:val="00B47940"/>
    <w:rsid w:val="00B5397B"/>
    <w:rsid w:val="00B53EE9"/>
    <w:rsid w:val="00B55092"/>
    <w:rsid w:val="00B6183E"/>
    <w:rsid w:val="00B62809"/>
    <w:rsid w:val="00B72F2A"/>
    <w:rsid w:val="00B741EA"/>
    <w:rsid w:val="00B74716"/>
    <w:rsid w:val="00B74CC0"/>
    <w:rsid w:val="00B75EBC"/>
    <w:rsid w:val="00B7675A"/>
    <w:rsid w:val="00B77A64"/>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29B"/>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96E"/>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4EE"/>
    <w:rsid w:val="00C77B29"/>
    <w:rsid w:val="00C87039"/>
    <w:rsid w:val="00C8718B"/>
    <w:rsid w:val="00C872E4"/>
    <w:rsid w:val="00C878D9"/>
    <w:rsid w:val="00C90311"/>
    <w:rsid w:val="00C9151F"/>
    <w:rsid w:val="00C91C26"/>
    <w:rsid w:val="00CA2BB2"/>
    <w:rsid w:val="00CA2BE6"/>
    <w:rsid w:val="00CA73D5"/>
    <w:rsid w:val="00CB2FC9"/>
    <w:rsid w:val="00CB4D73"/>
    <w:rsid w:val="00CB5068"/>
    <w:rsid w:val="00CB7D2B"/>
    <w:rsid w:val="00CC1C87"/>
    <w:rsid w:val="00CC3000"/>
    <w:rsid w:val="00CC4859"/>
    <w:rsid w:val="00CC53BD"/>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1207"/>
    <w:rsid w:val="00D2758C"/>
    <w:rsid w:val="00D275CA"/>
    <w:rsid w:val="00D2789B"/>
    <w:rsid w:val="00D345AB"/>
    <w:rsid w:val="00D41566"/>
    <w:rsid w:val="00D41575"/>
    <w:rsid w:val="00D452F4"/>
    <w:rsid w:val="00D458EC"/>
    <w:rsid w:val="00D501B0"/>
    <w:rsid w:val="00D52582"/>
    <w:rsid w:val="00D531D0"/>
    <w:rsid w:val="00D56A0E"/>
    <w:rsid w:val="00D57AD3"/>
    <w:rsid w:val="00D62F25"/>
    <w:rsid w:val="00D635FE"/>
    <w:rsid w:val="00D6657C"/>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F6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5385"/>
    <w:rsid w:val="00E162CD"/>
    <w:rsid w:val="00E17FA5"/>
    <w:rsid w:val="00E21BFE"/>
    <w:rsid w:val="00E21C88"/>
    <w:rsid w:val="00E223AC"/>
    <w:rsid w:val="00E23374"/>
    <w:rsid w:val="00E26930"/>
    <w:rsid w:val="00E27257"/>
    <w:rsid w:val="00E27F4F"/>
    <w:rsid w:val="00E30457"/>
    <w:rsid w:val="00E33C65"/>
    <w:rsid w:val="00E449D0"/>
    <w:rsid w:val="00E44A34"/>
    <w:rsid w:val="00E4506A"/>
    <w:rsid w:val="00E53F99"/>
    <w:rsid w:val="00E545D8"/>
    <w:rsid w:val="00E56510"/>
    <w:rsid w:val="00E60FEA"/>
    <w:rsid w:val="00E62EA8"/>
    <w:rsid w:val="00E67A6E"/>
    <w:rsid w:val="00E70096"/>
    <w:rsid w:val="00E71B43"/>
    <w:rsid w:val="00E81612"/>
    <w:rsid w:val="00E82BD7"/>
    <w:rsid w:val="00E859E3"/>
    <w:rsid w:val="00E87D18"/>
    <w:rsid w:val="00E87D62"/>
    <w:rsid w:val="00E91FB2"/>
    <w:rsid w:val="00E97333"/>
    <w:rsid w:val="00EA486E"/>
    <w:rsid w:val="00EA4FA3"/>
    <w:rsid w:val="00EB001B"/>
    <w:rsid w:val="00EB3082"/>
    <w:rsid w:val="00EB6C33"/>
    <w:rsid w:val="00EC1DEA"/>
    <w:rsid w:val="00EC6F62"/>
    <w:rsid w:val="00ED2EA2"/>
    <w:rsid w:val="00ED5A0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607"/>
    <w:rsid w:val="00F25ABB"/>
    <w:rsid w:val="00F266F0"/>
    <w:rsid w:val="00F26F62"/>
    <w:rsid w:val="00F27963"/>
    <w:rsid w:val="00F30103"/>
    <w:rsid w:val="00F30446"/>
    <w:rsid w:val="00F363AA"/>
    <w:rsid w:val="00F4135D"/>
    <w:rsid w:val="00F41F1B"/>
    <w:rsid w:val="00F46BD9"/>
    <w:rsid w:val="00F60BE0"/>
    <w:rsid w:val="00F6280E"/>
    <w:rsid w:val="00F666EC"/>
    <w:rsid w:val="00F7050A"/>
    <w:rsid w:val="00F70B17"/>
    <w:rsid w:val="00F75533"/>
    <w:rsid w:val="00F8036D"/>
    <w:rsid w:val="00F809DC"/>
    <w:rsid w:val="00F86EB0"/>
    <w:rsid w:val="00F94145"/>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5686E"/>
  <w15:docId w15:val="{CCEB1FD8-D56A-4EEF-A61D-B0A474C7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5DC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6D5DC1"/>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273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7C0D61"/>
    <w:pPr>
      <w:ind w:left="720"/>
      <w:contextualSpacing/>
    </w:pPr>
  </w:style>
  <w:style w:type="character" w:styleId="Hyperlink">
    <w:name w:val="Hyperlink"/>
    <w:basedOn w:val="DefaultParagraphFont"/>
    <w:unhideWhenUsed/>
    <w:rsid w:val="00F22607"/>
    <w:rPr>
      <w:color w:val="0000FF" w:themeColor="hyperlink"/>
      <w:u w:val="single"/>
    </w:rPr>
  </w:style>
  <w:style w:type="character" w:styleId="UnresolvedMention">
    <w:name w:val="Unresolved Mention"/>
    <w:basedOn w:val="DefaultParagraphFont"/>
    <w:uiPriority w:val="99"/>
    <w:semiHidden/>
    <w:unhideWhenUsed/>
    <w:rsid w:val="00F22607"/>
    <w:rPr>
      <w:color w:val="605E5C"/>
      <w:shd w:val="clear" w:color="auto" w:fill="E1DFDD"/>
    </w:rPr>
  </w:style>
  <w:style w:type="paragraph" w:styleId="NormalWeb">
    <w:name w:val="Normal (Web)"/>
    <w:basedOn w:val="Normal"/>
    <w:uiPriority w:val="99"/>
    <w:semiHidden/>
    <w:unhideWhenUsed/>
    <w:rsid w:val="00F70B1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70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75546">
      <w:bodyDiv w:val="1"/>
      <w:marLeft w:val="0"/>
      <w:marRight w:val="0"/>
      <w:marTop w:val="0"/>
      <w:marBottom w:val="0"/>
      <w:divBdr>
        <w:top w:val="none" w:sz="0" w:space="0" w:color="auto"/>
        <w:left w:val="none" w:sz="0" w:space="0" w:color="auto"/>
        <w:bottom w:val="none" w:sz="0" w:space="0" w:color="auto"/>
        <w:right w:val="none" w:sz="0" w:space="0" w:color="auto"/>
      </w:divBdr>
    </w:div>
    <w:div w:id="13122949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917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BFE83D70D34040AFC7A76FA63F2323"/>
        <w:category>
          <w:name w:val="General"/>
          <w:gallery w:val="placeholder"/>
        </w:category>
        <w:types>
          <w:type w:val="bbPlcHdr"/>
        </w:types>
        <w:behaviors>
          <w:behavior w:val="content"/>
        </w:behaviors>
        <w:guid w:val="{62DC4169-3A8A-45CC-B052-D58C668DC4A1}"/>
      </w:docPartPr>
      <w:docPartBody>
        <w:p w:rsidR="005A32ED" w:rsidRDefault="005C00B5">
          <w:pPr>
            <w:pStyle w:val="A2BFE83D70D34040AFC7A76FA63F23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B5"/>
    <w:rsid w:val="003B5BBA"/>
    <w:rsid w:val="00450C7C"/>
    <w:rsid w:val="005A32ED"/>
    <w:rsid w:val="005C00B5"/>
    <w:rsid w:val="00986256"/>
    <w:rsid w:val="00B40A9F"/>
    <w:rsid w:val="00BA682E"/>
    <w:rsid w:val="00C462B6"/>
    <w:rsid w:val="00CC23E6"/>
    <w:rsid w:val="00D56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BFE83D70D34040AFC7A76FA63F2323">
    <w:name w:val="A2BFE83D70D34040AFC7A76FA63F2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713CE-16E9-486E-ABBB-F99233D7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1175</TotalTime>
  <Pages>8</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Lab - Network Troubleshooting Tools</vt:lpstr>
    </vt:vector>
  </TitlesOfParts>
  <Company>Cisco Systems, Inc.</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Network Troubleshooting Tools</dc:title>
  <dc:creator>DH</dc:creator>
  <dc:description>2020</dc:description>
  <cp:lastModifiedBy>Suk-Yi Pennock -X (spennock - UNICON INC at Cisco)</cp:lastModifiedBy>
  <cp:revision>8</cp:revision>
  <cp:lastPrinted>2020-06-18T23:10:00Z</cp:lastPrinted>
  <dcterms:created xsi:type="dcterms:W3CDTF">2020-06-18T23:01:00Z</dcterms:created>
  <dcterms:modified xsi:type="dcterms:W3CDTF">2020-07-19T16:11:00Z</dcterms:modified>
</cp:coreProperties>
</file>