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656DC" w14:textId="3D378D66" w:rsidR="004D36D7" w:rsidRPr="00FD4A68" w:rsidRDefault="008B5970" w:rsidP="00B47940">
      <w:pPr>
        <w:pStyle w:val="Title"/>
        <w:rPr>
          <w:rStyle w:val="LabTitleInstVersred"/>
          <w:b/>
          <w:color w:val="auto"/>
        </w:rPr>
      </w:pPr>
      <w:sdt>
        <w:sdtPr>
          <w:rPr>
            <w:b w:val="0"/>
            <w:color w:val="EE0000"/>
          </w:rPr>
          <w:alias w:val="Title"/>
          <w:tag w:val=""/>
          <w:id w:val="-487021785"/>
          <w:placeholder>
            <w:docPart w:val="66DED61730BA4CBCABA5E572FEB0D3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36972" w:rsidRPr="00B36972">
            <w:t>Lab - Use Ansible to Automate Installing a Web Server</w:t>
          </w:r>
        </w:sdtContent>
      </w:sdt>
      <w:r w:rsidR="00031CB8">
        <w:t xml:space="preserve"> </w:t>
      </w:r>
      <w:r w:rsidR="00D84BDA" w:rsidRPr="00FD4A68">
        <w:rPr>
          <w:rStyle w:val="LabTitleInstVersred"/>
        </w:rPr>
        <w:t>(Instructor</w:t>
      </w:r>
      <w:r w:rsidR="00031CB8">
        <w:rPr>
          <w:rStyle w:val="LabTitleInstVersred"/>
        </w:rPr>
        <w:t xml:space="preserve"> </w:t>
      </w:r>
      <w:r w:rsidR="00D84BDA" w:rsidRPr="00FD4A68">
        <w:rPr>
          <w:rStyle w:val="LabTitleInstVersred"/>
        </w:rPr>
        <w:t>Version)</w:t>
      </w:r>
    </w:p>
    <w:p w14:paraId="77AEE400" w14:textId="7C67D3E2" w:rsidR="00D778DF" w:rsidRDefault="00D778DF" w:rsidP="00D778DF">
      <w:pPr>
        <w:pStyle w:val="InstNoteRed"/>
      </w:pPr>
      <w:r w:rsidRPr="009A1CF4">
        <w:rPr>
          <w:b/>
        </w:rPr>
        <w:t>Instructor</w:t>
      </w:r>
      <w:r w:rsidR="00031CB8">
        <w:rPr>
          <w:b/>
        </w:rPr>
        <w:t xml:space="preserve"> </w:t>
      </w:r>
      <w:r w:rsidRPr="009A1CF4">
        <w:rPr>
          <w:b/>
        </w:rPr>
        <w:t>Note</w:t>
      </w:r>
      <w:r w:rsidRPr="001C05A1">
        <w:t>:</w:t>
      </w:r>
      <w:r w:rsidR="00031CB8">
        <w:t xml:space="preserve"> </w:t>
      </w:r>
      <w:r w:rsidRPr="009A1CF4">
        <w:t>Red</w:t>
      </w:r>
      <w:r w:rsidR="00031CB8">
        <w:t xml:space="preserve"> </w:t>
      </w:r>
      <w:r>
        <w:t>font</w:t>
      </w:r>
      <w:r w:rsidR="00031CB8">
        <w:t xml:space="preserve"> </w:t>
      </w:r>
      <w:r>
        <w:t>color</w:t>
      </w:r>
      <w:r w:rsidR="00031CB8">
        <w:t xml:space="preserve"> </w:t>
      </w:r>
      <w:r w:rsidR="006F1616">
        <w:t>or</w:t>
      </w:r>
      <w:r w:rsidR="00031CB8">
        <w:t xml:space="preserve"> </w:t>
      </w:r>
      <w:r w:rsidR="006F1616">
        <w:t>g</w:t>
      </w:r>
      <w:r w:rsidRPr="009A1CF4">
        <w:t>ray</w:t>
      </w:r>
      <w:r w:rsidR="00031CB8">
        <w:t xml:space="preserve"> </w:t>
      </w:r>
      <w:r w:rsidRPr="009A1CF4">
        <w:t>highlights</w:t>
      </w:r>
      <w:r w:rsidR="00031CB8">
        <w:t xml:space="preserve"> </w:t>
      </w:r>
      <w:r w:rsidRPr="009A1CF4">
        <w:t>indicate</w:t>
      </w:r>
      <w:r w:rsidR="00031CB8">
        <w:t xml:space="preserve"> </w:t>
      </w:r>
      <w:r w:rsidRPr="009A1CF4">
        <w:t>text</w:t>
      </w:r>
      <w:r w:rsidR="00031CB8">
        <w:t xml:space="preserve"> </w:t>
      </w:r>
      <w:r w:rsidRPr="009A1CF4">
        <w:t>that</w:t>
      </w:r>
      <w:r w:rsidR="00031CB8">
        <w:t xml:space="preserve"> </w:t>
      </w:r>
      <w:r w:rsidRPr="009A1CF4">
        <w:t>appears</w:t>
      </w:r>
      <w:r w:rsidR="00031CB8">
        <w:t xml:space="preserve"> </w:t>
      </w:r>
      <w:r w:rsidRPr="009A1CF4">
        <w:t>in</w:t>
      </w:r>
      <w:r w:rsidR="00031CB8">
        <w:t xml:space="preserve"> </w:t>
      </w:r>
      <w:r w:rsidRPr="009A1CF4">
        <w:t>the</w:t>
      </w:r>
      <w:r w:rsidR="00031CB8">
        <w:t xml:space="preserve"> </w:t>
      </w:r>
      <w:r w:rsidRPr="009A1CF4">
        <w:t>instructor</w:t>
      </w:r>
      <w:r w:rsidR="00031CB8">
        <w:t xml:space="preserve"> </w:t>
      </w:r>
      <w:r w:rsidRPr="009A1CF4">
        <w:t>copy</w:t>
      </w:r>
      <w:r w:rsidR="00031CB8">
        <w:t xml:space="preserve"> </w:t>
      </w:r>
      <w:r w:rsidRPr="009A1CF4">
        <w:t>only.</w:t>
      </w:r>
    </w:p>
    <w:p w14:paraId="0B6DC90B" w14:textId="77777777" w:rsidR="00D778DF" w:rsidRPr="00E70096" w:rsidRDefault="00D778DF" w:rsidP="00D452F4">
      <w:pPr>
        <w:pStyle w:val="Heading1"/>
      </w:pPr>
      <w:r w:rsidRPr="00E70096">
        <w:t>Objectives</w:t>
      </w:r>
    </w:p>
    <w:p w14:paraId="0C90ABBD" w14:textId="5380FB00" w:rsidR="00D778DF" w:rsidRDefault="0096687F" w:rsidP="006106B1">
      <w:pPr>
        <w:pStyle w:val="BodyTextL25Bold"/>
      </w:pPr>
      <w:r>
        <w:t>Part</w:t>
      </w:r>
      <w:r w:rsidR="00031CB8">
        <w:t xml:space="preserve"> </w:t>
      </w:r>
      <w:r>
        <w:t>1:</w:t>
      </w:r>
      <w:r w:rsidR="00031CB8">
        <w:t xml:space="preserve"> </w:t>
      </w:r>
      <w:r w:rsidR="004E2E0A">
        <w:t>Launch</w:t>
      </w:r>
      <w:r w:rsidR="00031CB8">
        <w:t xml:space="preserve"> </w:t>
      </w:r>
      <w:r w:rsidR="004E2E0A">
        <w:t>the</w:t>
      </w:r>
      <w:r w:rsidR="00031CB8">
        <w:t xml:space="preserve"> </w:t>
      </w:r>
      <w:r w:rsidR="004E2E0A">
        <w:t>DEVASC</w:t>
      </w:r>
      <w:r w:rsidR="00031CB8">
        <w:t xml:space="preserve"> </w:t>
      </w:r>
      <w:r w:rsidR="007C4F5F">
        <w:t>VM</w:t>
      </w:r>
    </w:p>
    <w:p w14:paraId="1B95BF0E" w14:textId="15DD8E25" w:rsidR="004E2E0A" w:rsidRDefault="004E2E0A" w:rsidP="006106B1">
      <w:pPr>
        <w:pStyle w:val="BodyTextL25Bold"/>
      </w:pPr>
      <w:r>
        <w:t>Part</w:t>
      </w:r>
      <w:r w:rsidR="00031CB8">
        <w:t xml:space="preserve"> </w:t>
      </w:r>
      <w:r>
        <w:t>2:</w:t>
      </w:r>
      <w:r w:rsidR="00031CB8">
        <w:t xml:space="preserve"> </w:t>
      </w:r>
      <w:r w:rsidR="0015475F">
        <w:t>Configure Ansible</w:t>
      </w:r>
    </w:p>
    <w:p w14:paraId="64F9CB52" w14:textId="7FD82B77" w:rsidR="00682CBE" w:rsidRDefault="00682CBE" w:rsidP="006106B1">
      <w:pPr>
        <w:pStyle w:val="BodyTextL25Bold"/>
      </w:pPr>
      <w:r>
        <w:t>Part</w:t>
      </w:r>
      <w:r w:rsidR="00031CB8">
        <w:t xml:space="preserve"> </w:t>
      </w:r>
      <w:r>
        <w:t>3</w:t>
      </w:r>
      <w:r w:rsidR="0015475F" w:rsidRPr="0015475F">
        <w:t xml:space="preserve"> </w:t>
      </w:r>
      <w:r w:rsidR="0015475F">
        <w:t>Verify Communications with the Local Webserver</w:t>
      </w:r>
    </w:p>
    <w:p w14:paraId="34BAD58B" w14:textId="6FA2CDA6" w:rsidR="00036244" w:rsidRDefault="00036244" w:rsidP="006106B1">
      <w:pPr>
        <w:pStyle w:val="BodyTextL25Bold"/>
      </w:pPr>
      <w:r>
        <w:t>Part</w:t>
      </w:r>
      <w:r w:rsidR="00031CB8">
        <w:t xml:space="preserve"> </w:t>
      </w:r>
      <w:r>
        <w:t>4:</w:t>
      </w:r>
      <w:r w:rsidR="00031CB8">
        <w:t xml:space="preserve"> </w:t>
      </w:r>
      <w:r w:rsidR="0015475F">
        <w:t>Create Ansible Playbooks to Automate Webserver Installation</w:t>
      </w:r>
    </w:p>
    <w:p w14:paraId="4D2610CC" w14:textId="53B83996" w:rsidR="00A72A9E" w:rsidRDefault="00A72A9E" w:rsidP="006106B1">
      <w:pPr>
        <w:pStyle w:val="BodyTextL25Bold"/>
      </w:pPr>
      <w:r>
        <w:t>Part</w:t>
      </w:r>
      <w:r w:rsidR="00031CB8">
        <w:t xml:space="preserve"> </w:t>
      </w:r>
      <w:r w:rsidR="00AB4490">
        <w:t>5</w:t>
      </w:r>
      <w:r>
        <w:t>:</w:t>
      </w:r>
      <w:r w:rsidR="00031CB8">
        <w:t xml:space="preserve"> </w:t>
      </w:r>
      <w:r>
        <w:t>A</w:t>
      </w:r>
      <w:r w:rsidRPr="00A72A9E">
        <w:t>dd</w:t>
      </w:r>
      <w:r w:rsidR="00031CB8">
        <w:t xml:space="preserve"> </w:t>
      </w:r>
      <w:r w:rsidRPr="00A72A9E">
        <w:t>Options</w:t>
      </w:r>
      <w:r w:rsidR="00031CB8">
        <w:t xml:space="preserve"> </w:t>
      </w:r>
      <w:r w:rsidRPr="00A72A9E">
        <w:t>to</w:t>
      </w:r>
      <w:r w:rsidR="00031CB8">
        <w:t xml:space="preserve"> </w:t>
      </w:r>
      <w:r w:rsidRPr="00A72A9E">
        <w:t>Your</w:t>
      </w:r>
      <w:r w:rsidR="00031CB8">
        <w:t xml:space="preserve"> </w:t>
      </w:r>
      <w:r w:rsidRPr="00A72A9E">
        <w:t>Ansible</w:t>
      </w:r>
      <w:r w:rsidR="00031CB8">
        <w:t xml:space="preserve"> </w:t>
      </w:r>
      <w:r w:rsidRPr="00A72A9E">
        <w:t>Playbook</w:t>
      </w:r>
      <w:r w:rsidR="00031CB8">
        <w:t xml:space="preserve"> </w:t>
      </w:r>
      <w:r w:rsidRPr="00A72A9E">
        <w:t>for</w:t>
      </w:r>
      <w:r w:rsidR="00031CB8">
        <w:t xml:space="preserve"> </w:t>
      </w:r>
      <w:r w:rsidRPr="00A72A9E">
        <w:t>Apache</w:t>
      </w:r>
      <w:r w:rsidR="00031CB8">
        <w:t xml:space="preserve"> </w:t>
      </w:r>
      <w:r w:rsidRPr="00A72A9E">
        <w:t>Web</w:t>
      </w:r>
      <w:r w:rsidR="00031CB8">
        <w:t xml:space="preserve"> </w:t>
      </w:r>
      <w:r w:rsidRPr="00A72A9E">
        <w:t>Servers</w:t>
      </w:r>
    </w:p>
    <w:p w14:paraId="25192630" w14:textId="173F1337" w:rsidR="00D778DF" w:rsidRDefault="00D778DF" w:rsidP="00D452F4">
      <w:pPr>
        <w:pStyle w:val="Heading1"/>
      </w:pPr>
      <w:r w:rsidRPr="00E70096">
        <w:t>Background</w:t>
      </w:r>
      <w:r w:rsidR="00031CB8">
        <w:t xml:space="preserve"> </w:t>
      </w:r>
      <w:r w:rsidRPr="00E70096">
        <w:t>/</w:t>
      </w:r>
      <w:r w:rsidR="00031CB8">
        <w:t xml:space="preserve"> </w:t>
      </w:r>
      <w:r w:rsidRPr="00E70096">
        <w:t>Scenario</w:t>
      </w:r>
    </w:p>
    <w:p w14:paraId="50DABF93" w14:textId="77B5F77E" w:rsidR="005F0301" w:rsidRPr="00F426AC" w:rsidRDefault="00A03D0E" w:rsidP="00F426AC">
      <w:pPr>
        <w:pStyle w:val="BodyTextL25"/>
      </w:pPr>
      <w:r w:rsidRPr="006106B1">
        <w:t>In</w:t>
      </w:r>
      <w:r w:rsidR="00031CB8" w:rsidRPr="006106B1">
        <w:t xml:space="preserve"> </w:t>
      </w:r>
      <w:r w:rsidRPr="006106B1">
        <w:t>this</w:t>
      </w:r>
      <w:r w:rsidR="00031CB8" w:rsidRPr="006106B1">
        <w:t xml:space="preserve"> </w:t>
      </w:r>
      <w:r w:rsidRPr="006106B1">
        <w:t>lab,</w:t>
      </w:r>
      <w:r w:rsidR="00031CB8" w:rsidRPr="006106B1">
        <w:t xml:space="preserve"> </w:t>
      </w:r>
      <w:r w:rsidRPr="006106B1">
        <w:t>you</w:t>
      </w:r>
      <w:r w:rsidR="00031CB8" w:rsidRPr="006106B1">
        <w:t xml:space="preserve"> </w:t>
      </w:r>
      <w:r w:rsidR="00F426AC" w:rsidRPr="006106B1">
        <w:t>will</w:t>
      </w:r>
      <w:r w:rsidR="00031CB8">
        <w:t xml:space="preserve"> </w:t>
      </w:r>
      <w:r w:rsidR="003708F4">
        <w:t>first configure Ansible so that it can communicate with a webserver application. You will then create a playbook that will automate the process of installing Apache on the webserver. You will also create a customized playbook that installs Apache with specific instructions.</w:t>
      </w:r>
    </w:p>
    <w:p w14:paraId="72F456D2" w14:textId="5E73BAAC" w:rsidR="00D778DF" w:rsidRPr="00E70096" w:rsidRDefault="00D778DF" w:rsidP="00D452F4">
      <w:pPr>
        <w:pStyle w:val="Heading1"/>
      </w:pPr>
      <w:r w:rsidRPr="00E70096">
        <w:t>Required</w:t>
      </w:r>
      <w:r w:rsidR="00031CB8">
        <w:t xml:space="preserve"> </w:t>
      </w:r>
      <w:r w:rsidRPr="00E70096">
        <w:t>Resources</w:t>
      </w:r>
    </w:p>
    <w:p w14:paraId="7FE06CD1" w14:textId="53B6AE1C" w:rsidR="0096687F" w:rsidRDefault="0096687F" w:rsidP="0096687F">
      <w:pPr>
        <w:pStyle w:val="Bulletlevel1"/>
      </w:pPr>
      <w:r>
        <w:t>1</w:t>
      </w:r>
      <w:r w:rsidR="00031CB8">
        <w:t xml:space="preserve"> </w:t>
      </w:r>
      <w:r>
        <w:t>PC</w:t>
      </w:r>
      <w:r w:rsidR="00031CB8">
        <w:t xml:space="preserve"> </w:t>
      </w:r>
      <w:r>
        <w:t>with</w:t>
      </w:r>
      <w:r w:rsidR="00031CB8">
        <w:t xml:space="preserve"> </w:t>
      </w:r>
      <w:r>
        <w:t>operating</w:t>
      </w:r>
      <w:r w:rsidR="00031CB8">
        <w:t xml:space="preserve"> </w:t>
      </w:r>
      <w:r>
        <w:t>system</w:t>
      </w:r>
      <w:r w:rsidR="00031CB8">
        <w:t xml:space="preserve"> </w:t>
      </w:r>
      <w:r>
        <w:t>of</w:t>
      </w:r>
      <w:r w:rsidR="00031CB8">
        <w:t xml:space="preserve"> </w:t>
      </w:r>
      <w:r>
        <w:t>your</w:t>
      </w:r>
      <w:r w:rsidR="00031CB8">
        <w:t xml:space="preserve"> </w:t>
      </w:r>
      <w:r>
        <w:t>choice</w:t>
      </w:r>
    </w:p>
    <w:p w14:paraId="5FBB7B65" w14:textId="2FA97F4A" w:rsidR="0096687F" w:rsidRDefault="0096687F" w:rsidP="0096687F">
      <w:pPr>
        <w:pStyle w:val="Bulletlevel1"/>
      </w:pPr>
      <w:r>
        <w:t>Virtual</w:t>
      </w:r>
      <w:r w:rsidR="00031CB8">
        <w:t xml:space="preserve"> </w:t>
      </w:r>
      <w:r>
        <w:t>Box</w:t>
      </w:r>
      <w:r w:rsidR="00031CB8">
        <w:t xml:space="preserve"> </w:t>
      </w:r>
      <w:r>
        <w:t>or</w:t>
      </w:r>
      <w:r w:rsidR="00031CB8">
        <w:t xml:space="preserve"> </w:t>
      </w:r>
      <w:r>
        <w:t>VMWare</w:t>
      </w:r>
    </w:p>
    <w:p w14:paraId="3679BA11" w14:textId="11830688" w:rsidR="0096687F" w:rsidRDefault="0096687F" w:rsidP="0096687F">
      <w:pPr>
        <w:pStyle w:val="Bulletlevel1"/>
      </w:pPr>
      <w:r>
        <w:t>DEVASC</w:t>
      </w:r>
      <w:r w:rsidR="00031CB8">
        <w:t xml:space="preserve"> </w:t>
      </w:r>
      <w:r>
        <w:t>Virtual</w:t>
      </w:r>
      <w:r w:rsidR="00031CB8">
        <w:t xml:space="preserve"> </w:t>
      </w:r>
      <w:r>
        <w:t>Machine</w:t>
      </w:r>
    </w:p>
    <w:p w14:paraId="02B1E759" w14:textId="77777777" w:rsidR="00125806" w:rsidRDefault="00125806" w:rsidP="00D452F4">
      <w:pPr>
        <w:pStyle w:val="Heading1"/>
      </w:pPr>
      <w:r>
        <w:t>Instructions</w:t>
      </w:r>
    </w:p>
    <w:p w14:paraId="7E0501B1" w14:textId="66B3057D" w:rsidR="00103401" w:rsidRDefault="0096687F" w:rsidP="00103401">
      <w:pPr>
        <w:pStyle w:val="Heading2"/>
      </w:pPr>
      <w:r>
        <w:t>Launch</w:t>
      </w:r>
      <w:r w:rsidR="00031CB8">
        <w:t xml:space="preserve"> </w:t>
      </w:r>
      <w:r>
        <w:t>the</w:t>
      </w:r>
      <w:r w:rsidR="00031CB8">
        <w:t xml:space="preserve"> </w:t>
      </w:r>
      <w:r>
        <w:t>DEVASC</w:t>
      </w:r>
      <w:r w:rsidR="00031CB8">
        <w:t xml:space="preserve"> </w:t>
      </w:r>
      <w:r w:rsidR="00F52149">
        <w:t>VM</w:t>
      </w:r>
    </w:p>
    <w:p w14:paraId="381835A0" w14:textId="2E382789" w:rsidR="0096687F" w:rsidRDefault="0096687F" w:rsidP="0096687F">
      <w:pPr>
        <w:pStyle w:val="BodyTextL25"/>
      </w:pPr>
      <w:r w:rsidRPr="0096687F">
        <w:t>If</w:t>
      </w:r>
      <w:r w:rsidR="00031CB8">
        <w:t xml:space="preserve"> </w:t>
      </w:r>
      <w:r w:rsidRPr="0096687F">
        <w:t>you</w:t>
      </w:r>
      <w:r w:rsidR="00031CB8">
        <w:t xml:space="preserve"> </w:t>
      </w:r>
      <w:r w:rsidRPr="0096687F">
        <w:t>have</w:t>
      </w:r>
      <w:r w:rsidR="00031CB8">
        <w:t xml:space="preserve"> </w:t>
      </w:r>
      <w:r w:rsidRPr="0096687F">
        <w:t>not</w:t>
      </w:r>
      <w:r w:rsidR="00031CB8">
        <w:t xml:space="preserve"> </w:t>
      </w:r>
      <w:r w:rsidRPr="0096687F">
        <w:t>already</w:t>
      </w:r>
      <w:r w:rsidR="00031CB8">
        <w:t xml:space="preserve"> </w:t>
      </w:r>
      <w:r w:rsidRPr="0096687F">
        <w:t>completed</w:t>
      </w:r>
      <w:r w:rsidR="00031CB8">
        <w:t xml:space="preserve"> </w:t>
      </w:r>
      <w:r w:rsidRPr="0096687F">
        <w:t>the</w:t>
      </w:r>
      <w:r w:rsidR="00031CB8">
        <w:t xml:space="preserve"> </w:t>
      </w:r>
      <w:r w:rsidRPr="00A03D0E">
        <w:rPr>
          <w:b/>
          <w:bCs/>
        </w:rPr>
        <w:t>Lab</w:t>
      </w:r>
      <w:r w:rsidR="00031CB8">
        <w:rPr>
          <w:b/>
          <w:bCs/>
        </w:rPr>
        <w:t xml:space="preserve"> </w:t>
      </w:r>
      <w:r w:rsidRPr="00A03D0E">
        <w:rPr>
          <w:b/>
          <w:bCs/>
        </w:rPr>
        <w:t>-</w:t>
      </w:r>
      <w:r w:rsidR="00031CB8">
        <w:rPr>
          <w:b/>
          <w:bCs/>
        </w:rPr>
        <w:t xml:space="preserve"> </w:t>
      </w:r>
      <w:r w:rsidRPr="00A03D0E">
        <w:rPr>
          <w:b/>
          <w:bCs/>
        </w:rPr>
        <w:t>Install</w:t>
      </w:r>
      <w:r w:rsidR="00031CB8">
        <w:rPr>
          <w:b/>
          <w:bCs/>
        </w:rPr>
        <w:t xml:space="preserve"> </w:t>
      </w:r>
      <w:r w:rsidRPr="00A03D0E">
        <w:rPr>
          <w:b/>
          <w:bCs/>
        </w:rPr>
        <w:t>the</w:t>
      </w:r>
      <w:r w:rsidR="00031CB8">
        <w:rPr>
          <w:b/>
          <w:bCs/>
        </w:rPr>
        <w:t xml:space="preserve"> </w:t>
      </w:r>
      <w:r w:rsidR="00F52149">
        <w:rPr>
          <w:b/>
          <w:bCs/>
        </w:rPr>
        <w:t>DEVASC-LAB</w:t>
      </w:r>
      <w:r w:rsidRPr="0096687F">
        <w:t>,</w:t>
      </w:r>
      <w:r w:rsidR="00031CB8">
        <w:t xml:space="preserve"> </w:t>
      </w:r>
      <w:r w:rsidRPr="0096687F">
        <w:t>do</w:t>
      </w:r>
      <w:r w:rsidR="00031CB8">
        <w:t xml:space="preserve"> </w:t>
      </w:r>
      <w:r w:rsidRPr="0096687F">
        <w:t>so</w:t>
      </w:r>
      <w:r w:rsidR="00031CB8">
        <w:t xml:space="preserve"> </w:t>
      </w:r>
      <w:r w:rsidRPr="0096687F">
        <w:t>now.</w:t>
      </w:r>
      <w:r w:rsidR="00031CB8">
        <w:t xml:space="preserve"> </w:t>
      </w:r>
      <w:r w:rsidRPr="0096687F">
        <w:t>If</w:t>
      </w:r>
      <w:r w:rsidR="00031CB8">
        <w:t xml:space="preserve"> </w:t>
      </w:r>
      <w:r w:rsidRPr="0096687F">
        <w:t>you</w:t>
      </w:r>
      <w:r w:rsidR="00031CB8">
        <w:t xml:space="preserve"> </w:t>
      </w:r>
      <w:r w:rsidRPr="0096687F">
        <w:t>have</w:t>
      </w:r>
      <w:r w:rsidR="00031CB8">
        <w:t xml:space="preserve"> </w:t>
      </w:r>
      <w:r w:rsidRPr="0096687F">
        <w:t>already</w:t>
      </w:r>
      <w:r w:rsidR="00031CB8">
        <w:t xml:space="preserve"> </w:t>
      </w:r>
      <w:r w:rsidRPr="0096687F">
        <w:t>completed</w:t>
      </w:r>
      <w:r w:rsidR="00031CB8">
        <w:t xml:space="preserve"> </w:t>
      </w:r>
      <w:r w:rsidRPr="0096687F">
        <w:t>that</w:t>
      </w:r>
      <w:r w:rsidR="00031CB8">
        <w:t xml:space="preserve"> </w:t>
      </w:r>
      <w:r w:rsidRPr="0096687F">
        <w:t>lab,</w:t>
      </w:r>
      <w:r w:rsidR="00031CB8">
        <w:t xml:space="preserve"> </w:t>
      </w:r>
      <w:r w:rsidRPr="0096687F">
        <w:t>launch</w:t>
      </w:r>
      <w:r w:rsidR="00031CB8">
        <w:t xml:space="preserve"> </w:t>
      </w:r>
      <w:r w:rsidRPr="0096687F">
        <w:t>the</w:t>
      </w:r>
      <w:r w:rsidR="00031CB8">
        <w:t xml:space="preserve"> </w:t>
      </w:r>
      <w:r w:rsidRPr="0096687F">
        <w:t>DEVASC</w:t>
      </w:r>
      <w:r w:rsidR="00031CB8">
        <w:t xml:space="preserve"> </w:t>
      </w:r>
      <w:r w:rsidRPr="0096687F">
        <w:t>VM</w:t>
      </w:r>
      <w:r w:rsidR="00031CB8">
        <w:t xml:space="preserve"> </w:t>
      </w:r>
      <w:r w:rsidRPr="0096687F">
        <w:t>now.</w:t>
      </w:r>
    </w:p>
    <w:p w14:paraId="6E311405" w14:textId="40252EF3" w:rsidR="004814A0" w:rsidRDefault="00FB1CF1" w:rsidP="004814A0">
      <w:pPr>
        <w:pStyle w:val="Heading2"/>
      </w:pPr>
      <w:r>
        <w:t>Configure Ansible</w:t>
      </w:r>
    </w:p>
    <w:p w14:paraId="6BD9F974" w14:textId="10E4D997" w:rsidR="004814A0" w:rsidRDefault="00A406A3" w:rsidP="004814A0">
      <w:pPr>
        <w:pStyle w:val="BodyTextL25"/>
      </w:pPr>
      <w:r>
        <w:t xml:space="preserve">The DEVASC VM comes preinstalled with a number of dummy IPv4 addresses you can use for various scenarios and simulations. </w:t>
      </w:r>
      <w:r w:rsidR="004814A0">
        <w:t>In</w:t>
      </w:r>
      <w:r w:rsidR="00031CB8">
        <w:t xml:space="preserve"> </w:t>
      </w:r>
      <w:r w:rsidR="004814A0">
        <w:t>this</w:t>
      </w:r>
      <w:r w:rsidR="00031CB8">
        <w:t xml:space="preserve"> </w:t>
      </w:r>
      <w:r>
        <w:t>P</w:t>
      </w:r>
      <w:r w:rsidR="004814A0">
        <w:t>art,</w:t>
      </w:r>
      <w:r w:rsidR="00031CB8">
        <w:t xml:space="preserve"> </w:t>
      </w:r>
      <w:r w:rsidR="004814A0">
        <w:t>you</w:t>
      </w:r>
      <w:r w:rsidR="00031CB8">
        <w:t xml:space="preserve"> </w:t>
      </w:r>
      <w:r w:rsidR="004814A0">
        <w:t>will</w:t>
      </w:r>
      <w:r w:rsidR="00031CB8">
        <w:t xml:space="preserve"> </w:t>
      </w:r>
      <w:r w:rsidR="003F019C">
        <w:t xml:space="preserve">configure Ansible to use </w:t>
      </w:r>
      <w:r>
        <w:t>one of the dummy</w:t>
      </w:r>
      <w:r w:rsidR="003F019C">
        <w:t xml:space="preserve"> </w:t>
      </w:r>
      <w:r>
        <w:t>IPv4 address for a local webserver</w:t>
      </w:r>
      <w:r w:rsidR="004814A0">
        <w:t>.</w:t>
      </w:r>
    </w:p>
    <w:p w14:paraId="0BC597B2" w14:textId="77777777" w:rsidR="00960FD9" w:rsidRDefault="00960FD9" w:rsidP="00960FD9">
      <w:pPr>
        <w:pStyle w:val="Heading3"/>
      </w:pPr>
      <w:r>
        <w:t>Open a terminal in the DEVASC-LABVM.</w:t>
      </w:r>
    </w:p>
    <w:p w14:paraId="365948C7" w14:textId="77777777" w:rsidR="00960FD9" w:rsidRDefault="00960FD9" w:rsidP="00960FD9">
      <w:pPr>
        <w:pStyle w:val="Heading3"/>
      </w:pPr>
      <w:r>
        <w:t>Enable the SSH server.</w:t>
      </w:r>
    </w:p>
    <w:p w14:paraId="1A49CE37" w14:textId="77777777" w:rsidR="00960FD9" w:rsidRDefault="00960FD9" w:rsidP="00960FD9">
      <w:pPr>
        <w:pStyle w:val="BodyTextL25"/>
      </w:pPr>
      <w:r>
        <w:t>The SSH server is disabled in the DEVASC-LABVM, along with other services that are typically not required. Start it with the following command.</w:t>
      </w:r>
    </w:p>
    <w:p w14:paraId="1C78D83E" w14:textId="77777777" w:rsidR="00960FD9" w:rsidRDefault="00960FD9" w:rsidP="00960FD9">
      <w:pPr>
        <w:pStyle w:val="CMD"/>
        <w:rPr>
          <w:b/>
          <w:bCs/>
        </w:rPr>
      </w:pPr>
      <w:proofErr w:type="spellStart"/>
      <w:r w:rsidRPr="00431326">
        <w:t>devasc@labvm</w:t>
      </w:r>
      <w:proofErr w:type="spellEnd"/>
      <w:r w:rsidRPr="00431326">
        <w:t>:~$</w:t>
      </w:r>
      <w:r>
        <w:t xml:space="preserve"> </w:t>
      </w:r>
      <w:proofErr w:type="spellStart"/>
      <w:r>
        <w:rPr>
          <w:b/>
          <w:bCs/>
        </w:rPr>
        <w:t>sudo</w:t>
      </w:r>
      <w:proofErr w:type="spellEnd"/>
      <w:r>
        <w:rPr>
          <w:b/>
          <w:bCs/>
        </w:rPr>
        <w:t xml:space="preserve"> </w:t>
      </w:r>
      <w:proofErr w:type="spellStart"/>
      <w:r>
        <w:rPr>
          <w:b/>
          <w:bCs/>
        </w:rPr>
        <w:t>systemctl</w:t>
      </w:r>
      <w:proofErr w:type="spellEnd"/>
      <w:r>
        <w:rPr>
          <w:b/>
          <w:bCs/>
        </w:rPr>
        <w:t xml:space="preserve"> start </w:t>
      </w:r>
      <w:proofErr w:type="spellStart"/>
      <w:r>
        <w:rPr>
          <w:b/>
          <w:bCs/>
        </w:rPr>
        <w:t>ssh</w:t>
      </w:r>
      <w:proofErr w:type="spellEnd"/>
    </w:p>
    <w:p w14:paraId="630C8834" w14:textId="77777777" w:rsidR="00960FD9" w:rsidRDefault="00960FD9" w:rsidP="00960FD9">
      <w:pPr>
        <w:pStyle w:val="CMD"/>
        <w:rPr>
          <w:b/>
          <w:bCs/>
        </w:rPr>
      </w:pPr>
      <w:proofErr w:type="spellStart"/>
      <w:r w:rsidRPr="00431326">
        <w:t>devasc@labvm</w:t>
      </w:r>
      <w:proofErr w:type="spellEnd"/>
      <w:r w:rsidRPr="00431326">
        <w:t>:~$</w:t>
      </w:r>
    </w:p>
    <w:p w14:paraId="72D2303E" w14:textId="77777777" w:rsidR="00960FD9" w:rsidRDefault="00960FD9" w:rsidP="00960FD9">
      <w:pPr>
        <w:pStyle w:val="SubStepAlpha"/>
        <w:numPr>
          <w:ilvl w:val="0"/>
          <w:numId w:val="0"/>
        </w:numPr>
        <w:ind w:left="720"/>
      </w:pPr>
      <w:r w:rsidRPr="00174A91">
        <w:rPr>
          <w:b/>
          <w:bCs/>
        </w:rPr>
        <w:t>Note</w:t>
      </w:r>
      <w:r>
        <w:t xml:space="preserve">: The SSH server and </w:t>
      </w:r>
      <w:proofErr w:type="spellStart"/>
      <w:r w:rsidRPr="00D37DA6">
        <w:rPr>
          <w:b/>
          <w:bCs/>
        </w:rPr>
        <w:t>sshpass</w:t>
      </w:r>
      <w:proofErr w:type="spellEnd"/>
      <w:r>
        <w:t xml:space="preserve"> utility have already been installed in your VM. For your reference, these are installed using the following commands: </w:t>
      </w:r>
    </w:p>
    <w:p w14:paraId="0491B64F" w14:textId="77777777" w:rsidR="00960FD9" w:rsidRPr="00C2605F" w:rsidRDefault="00960FD9" w:rsidP="009009D1">
      <w:pPr>
        <w:pStyle w:val="BodyTextL50"/>
        <w:keepNext/>
        <w:rPr>
          <w:b/>
          <w:bCs/>
        </w:rPr>
      </w:pPr>
      <w:r w:rsidRPr="00C2605F">
        <w:rPr>
          <w:b/>
          <w:bCs/>
        </w:rPr>
        <w:lastRenderedPageBreak/>
        <w:t>Install SSH</w:t>
      </w:r>
    </w:p>
    <w:p w14:paraId="650BAADF" w14:textId="77777777" w:rsidR="00960FD9" w:rsidRDefault="00960FD9" w:rsidP="00960FD9">
      <w:pPr>
        <w:pStyle w:val="CMD"/>
        <w:rPr>
          <w:shd w:val="clear" w:color="auto" w:fill="FFFFFF"/>
        </w:rPr>
      </w:pPr>
      <w:proofErr w:type="spellStart"/>
      <w:r w:rsidRPr="00431326">
        <w:t>devasc@labvm</w:t>
      </w:r>
      <w:proofErr w:type="spellEnd"/>
      <w:r w:rsidRPr="00431326">
        <w:t>:~$</w:t>
      </w:r>
      <w:r>
        <w:t xml:space="preserve"> </w:t>
      </w:r>
      <w:proofErr w:type="spellStart"/>
      <w:r w:rsidRPr="00C2605F">
        <w:rPr>
          <w:b/>
          <w:bCs/>
          <w:shd w:val="clear" w:color="auto" w:fill="FFFFFF"/>
        </w:rPr>
        <w:t>sudo</w:t>
      </w:r>
      <w:proofErr w:type="spellEnd"/>
      <w:r w:rsidRPr="00C2605F">
        <w:rPr>
          <w:b/>
          <w:bCs/>
          <w:shd w:val="clear" w:color="auto" w:fill="FFFFFF"/>
        </w:rPr>
        <w:t xml:space="preserve"> apt-get install </w:t>
      </w:r>
      <w:proofErr w:type="spellStart"/>
      <w:r w:rsidRPr="00C2605F">
        <w:rPr>
          <w:b/>
          <w:bCs/>
          <w:shd w:val="clear" w:color="auto" w:fill="FFFFFF"/>
        </w:rPr>
        <w:t>openssh</w:t>
      </w:r>
      <w:proofErr w:type="spellEnd"/>
      <w:r w:rsidRPr="00C2605F">
        <w:rPr>
          <w:b/>
          <w:bCs/>
          <w:shd w:val="clear" w:color="auto" w:fill="FFFFFF"/>
        </w:rPr>
        <w:t>-server</w:t>
      </w:r>
    </w:p>
    <w:p w14:paraId="0BA7135E" w14:textId="77777777" w:rsidR="00960FD9" w:rsidRPr="00C2605F" w:rsidRDefault="00960FD9" w:rsidP="00960FD9">
      <w:pPr>
        <w:pStyle w:val="BodyTextL50"/>
        <w:rPr>
          <w:b/>
          <w:bCs/>
        </w:rPr>
      </w:pPr>
      <w:r w:rsidRPr="00C2605F">
        <w:rPr>
          <w:b/>
          <w:bCs/>
        </w:rPr>
        <w:t xml:space="preserve">Install </w:t>
      </w:r>
      <w:proofErr w:type="spellStart"/>
      <w:r w:rsidRPr="00C2605F">
        <w:rPr>
          <w:b/>
          <w:bCs/>
        </w:rPr>
        <w:t>sshpass</w:t>
      </w:r>
      <w:proofErr w:type="spellEnd"/>
    </w:p>
    <w:p w14:paraId="239EB546" w14:textId="77777777" w:rsidR="00960FD9" w:rsidRPr="00431326" w:rsidRDefault="00960FD9" w:rsidP="00960FD9">
      <w:pPr>
        <w:pStyle w:val="CMD"/>
      </w:pPr>
      <w:proofErr w:type="spellStart"/>
      <w:r w:rsidRPr="00431326">
        <w:t>devasc@labvm</w:t>
      </w:r>
      <w:proofErr w:type="spellEnd"/>
      <w:r w:rsidRPr="00431326">
        <w:t>:~$</w:t>
      </w:r>
      <w:r>
        <w:t xml:space="preserve"> </w:t>
      </w:r>
      <w:proofErr w:type="spellStart"/>
      <w:r w:rsidRPr="00C2605F">
        <w:rPr>
          <w:b/>
          <w:bCs/>
          <w:shd w:val="clear" w:color="auto" w:fill="FFFFFF"/>
        </w:rPr>
        <w:t>sudo</w:t>
      </w:r>
      <w:proofErr w:type="spellEnd"/>
      <w:r w:rsidRPr="00C2605F">
        <w:rPr>
          <w:b/>
          <w:bCs/>
          <w:shd w:val="clear" w:color="auto" w:fill="FFFFFF"/>
        </w:rPr>
        <w:t xml:space="preserve"> apt-get install </w:t>
      </w:r>
      <w:proofErr w:type="spellStart"/>
      <w:r w:rsidRPr="00C2605F">
        <w:rPr>
          <w:b/>
          <w:bCs/>
          <w:shd w:val="clear" w:color="auto" w:fill="FFFFFF"/>
        </w:rPr>
        <w:t>sshpass</w:t>
      </w:r>
      <w:proofErr w:type="spellEnd"/>
    </w:p>
    <w:p w14:paraId="3E0A6330" w14:textId="602E016E" w:rsidR="00174D82" w:rsidRDefault="00174D82" w:rsidP="00174D82">
      <w:pPr>
        <w:pStyle w:val="Heading3"/>
      </w:pPr>
      <w:r>
        <w:t>Open the ansible directory in VS Code.</w:t>
      </w:r>
    </w:p>
    <w:p w14:paraId="2F8BFDA2" w14:textId="77777777" w:rsidR="00174D82" w:rsidRDefault="00174D82" w:rsidP="00174D82">
      <w:pPr>
        <w:pStyle w:val="SubStepAlpha"/>
      </w:pPr>
      <w:r>
        <w:t xml:space="preserve">Open </w:t>
      </w:r>
      <w:r w:rsidRPr="00C2605F">
        <w:rPr>
          <w:b/>
          <w:bCs/>
        </w:rPr>
        <w:t>VS Code</w:t>
      </w:r>
      <w:r>
        <w:t>.</w:t>
      </w:r>
    </w:p>
    <w:p w14:paraId="288DF77C" w14:textId="77777777" w:rsidR="00174D82" w:rsidRDefault="00174D82" w:rsidP="00174D82">
      <w:pPr>
        <w:pStyle w:val="SubStepAlpha"/>
      </w:pPr>
      <w:r>
        <w:t xml:space="preserve">Click </w:t>
      </w:r>
      <w:r w:rsidRPr="00C2605F">
        <w:rPr>
          <w:b/>
          <w:bCs/>
        </w:rPr>
        <w:t>File &gt; Open Folder...</w:t>
      </w:r>
      <w:r>
        <w:t xml:space="preserve"> and navigate to the </w:t>
      </w:r>
      <w:r w:rsidRPr="00C2605F">
        <w:rPr>
          <w:b/>
          <w:bCs/>
        </w:rPr>
        <w:t>/labs/</w:t>
      </w:r>
      <w:proofErr w:type="spellStart"/>
      <w:r w:rsidRPr="00C2605F">
        <w:rPr>
          <w:b/>
          <w:bCs/>
        </w:rPr>
        <w:t>devnet-src</w:t>
      </w:r>
      <w:proofErr w:type="spellEnd"/>
      <w:r w:rsidRPr="00C2605F">
        <w:rPr>
          <w:b/>
          <w:bCs/>
        </w:rPr>
        <w:t>/ansible</w:t>
      </w:r>
      <w:r>
        <w:t xml:space="preserve"> folder.</w:t>
      </w:r>
    </w:p>
    <w:p w14:paraId="695C1C66" w14:textId="77777777" w:rsidR="00174D82" w:rsidRDefault="00174D82" w:rsidP="00174D82">
      <w:pPr>
        <w:pStyle w:val="SubStepAlpha"/>
      </w:pPr>
      <w:r>
        <w:t xml:space="preserve">Click </w:t>
      </w:r>
      <w:r w:rsidRPr="00C2605F">
        <w:rPr>
          <w:b/>
          <w:bCs/>
        </w:rPr>
        <w:t>OK</w:t>
      </w:r>
      <w:r>
        <w:t>.</w:t>
      </w:r>
    </w:p>
    <w:p w14:paraId="043F11FE" w14:textId="1834CD77" w:rsidR="00D24FDB" w:rsidRPr="00902E06" w:rsidRDefault="00174D82" w:rsidP="00D24FDB">
      <w:pPr>
        <w:pStyle w:val="SubStepAlpha"/>
        <w:rPr>
          <w:rStyle w:val="AnswerGray"/>
          <w:b w:val="0"/>
          <w:shd w:val="clear" w:color="auto" w:fill="auto"/>
        </w:rPr>
      </w:pPr>
      <w:r>
        <w:t xml:space="preserve">The two subdirectories for the Ansible labs are now loaded in the VS Code </w:t>
      </w:r>
      <w:r w:rsidRPr="00DB71E8">
        <w:rPr>
          <w:b/>
          <w:bCs/>
        </w:rPr>
        <w:t>EXPLORER</w:t>
      </w:r>
      <w:r>
        <w:t xml:space="preserve"> pane for your convenience. In this lab, you will work with the </w:t>
      </w:r>
      <w:r w:rsidRPr="00C2605F">
        <w:rPr>
          <w:b/>
          <w:bCs/>
        </w:rPr>
        <w:t>ansible-</w:t>
      </w:r>
      <w:r>
        <w:rPr>
          <w:b/>
          <w:bCs/>
        </w:rPr>
        <w:t>apache</w:t>
      </w:r>
      <w:r>
        <w:t xml:space="preserve"> directory.</w:t>
      </w:r>
    </w:p>
    <w:p w14:paraId="02A1DCF9" w14:textId="3F29503F" w:rsidR="00D24FDB" w:rsidRDefault="00093FAD" w:rsidP="00D24FDB">
      <w:pPr>
        <w:pStyle w:val="Heading3"/>
      </w:pPr>
      <w:r>
        <w:t>Edit the Ansible inventory file</w:t>
      </w:r>
    </w:p>
    <w:p w14:paraId="53C75A23" w14:textId="701F5DC6" w:rsidR="00093FAD" w:rsidRDefault="00093FAD" w:rsidP="00093FAD">
      <w:pPr>
        <w:pStyle w:val="SubStepAlpha"/>
      </w:pPr>
      <w:r>
        <w:t xml:space="preserve">Open the </w:t>
      </w:r>
      <w:r w:rsidRPr="00C2605F">
        <w:rPr>
          <w:b/>
          <w:bCs/>
        </w:rPr>
        <w:t>hosts</w:t>
      </w:r>
      <w:r>
        <w:t xml:space="preserve"> file in the </w:t>
      </w:r>
      <w:r w:rsidRPr="00C2605F">
        <w:rPr>
          <w:b/>
          <w:bCs/>
        </w:rPr>
        <w:t>ansible-</w:t>
      </w:r>
      <w:r w:rsidR="004E3EEB">
        <w:rPr>
          <w:b/>
          <w:bCs/>
        </w:rPr>
        <w:t>apache</w:t>
      </w:r>
      <w:r>
        <w:t xml:space="preserve"> directory.</w:t>
      </w:r>
    </w:p>
    <w:p w14:paraId="13FB7A55" w14:textId="21D9C4A3" w:rsidR="00D24FDB" w:rsidRDefault="00093FAD" w:rsidP="00093FAD">
      <w:pPr>
        <w:pStyle w:val="SubStepAlpha"/>
      </w:pPr>
      <w:r>
        <w:t xml:space="preserve">Add the following lines to the </w:t>
      </w:r>
      <w:r>
        <w:rPr>
          <w:b/>
          <w:bCs/>
        </w:rPr>
        <w:t>hosts</w:t>
      </w:r>
      <w:r>
        <w:t xml:space="preserve"> file and save.</w:t>
      </w:r>
    </w:p>
    <w:p w14:paraId="0F832ED1" w14:textId="65B43C32" w:rsidR="00571D02" w:rsidRPr="004E3EEB" w:rsidRDefault="00571D02" w:rsidP="00571D02">
      <w:pPr>
        <w:pStyle w:val="CMDOutput"/>
      </w:pPr>
      <w:r w:rsidRPr="004E3EEB">
        <w:t>[</w:t>
      </w:r>
      <w:r w:rsidR="009E34AD" w:rsidRPr="004E3EEB">
        <w:t>webservers</w:t>
      </w:r>
      <w:r w:rsidRPr="004E3EEB">
        <w:t>]</w:t>
      </w:r>
    </w:p>
    <w:p w14:paraId="36A7B52F" w14:textId="53F85247" w:rsidR="00571D02" w:rsidRDefault="00FB249A" w:rsidP="00571D02">
      <w:pPr>
        <w:pStyle w:val="CMDOutput"/>
      </w:pPr>
      <w:r w:rsidRPr="004E3EEB">
        <w:t>192.0.2.3</w:t>
      </w:r>
      <w:r w:rsidR="00031CB8" w:rsidRPr="004E3EEB">
        <w:t xml:space="preserve"> </w:t>
      </w:r>
      <w:proofErr w:type="spellStart"/>
      <w:r w:rsidR="00571D02" w:rsidRPr="004E3EEB">
        <w:t>ansible_ssh_user</w:t>
      </w:r>
      <w:proofErr w:type="spellEnd"/>
      <w:r w:rsidR="00571D02" w:rsidRPr="004E3EEB">
        <w:t>=devasc</w:t>
      </w:r>
      <w:r w:rsidR="00031CB8" w:rsidRPr="004E3EEB">
        <w:t xml:space="preserve"> </w:t>
      </w:r>
      <w:proofErr w:type="spellStart"/>
      <w:r w:rsidR="00571D02" w:rsidRPr="004E3EEB">
        <w:t>ansible_ssh_pass</w:t>
      </w:r>
      <w:proofErr w:type="spellEnd"/>
      <w:r w:rsidR="00571D02" w:rsidRPr="004E3EEB">
        <w:t>=Cisco123!</w:t>
      </w:r>
    </w:p>
    <w:p w14:paraId="15E30F94" w14:textId="537BDD7E" w:rsidR="000B2CBB" w:rsidRDefault="00B6253D" w:rsidP="000E0429">
      <w:pPr>
        <w:pStyle w:val="SubStepAlpha"/>
      </w:pPr>
      <w:r>
        <w:t xml:space="preserve">The credentials </w:t>
      </w:r>
      <w:r w:rsidRPr="00831894">
        <w:rPr>
          <w:b/>
          <w:bCs/>
        </w:rPr>
        <w:t>devasc</w:t>
      </w:r>
      <w:r>
        <w:t xml:space="preserve"> and </w:t>
      </w:r>
      <w:r w:rsidRPr="00831894">
        <w:rPr>
          <w:b/>
          <w:bCs/>
        </w:rPr>
        <w:t>Cisco123!</w:t>
      </w:r>
      <w:r>
        <w:t xml:space="preserve"> are admin credentials for the DEVASC VM</w:t>
      </w:r>
      <w:r w:rsidR="00831894">
        <w:t xml:space="preserve">. </w:t>
      </w:r>
      <w:r w:rsidR="000B2CBB">
        <w:t>The</w:t>
      </w:r>
      <w:r w:rsidR="00031CB8">
        <w:t xml:space="preserve"> </w:t>
      </w:r>
      <w:r w:rsidR="000B2CBB">
        <w:t>IPv4</w:t>
      </w:r>
      <w:r w:rsidR="00031CB8">
        <w:t xml:space="preserve"> </w:t>
      </w:r>
      <w:r w:rsidR="000B2CBB">
        <w:t>address</w:t>
      </w:r>
      <w:r w:rsidR="00031CB8">
        <w:t xml:space="preserve"> </w:t>
      </w:r>
      <w:r w:rsidR="000B2CBB">
        <w:t>you</w:t>
      </w:r>
      <w:r w:rsidR="00031CB8">
        <w:t xml:space="preserve"> </w:t>
      </w:r>
      <w:r w:rsidR="000B2CBB">
        <w:t>will</w:t>
      </w:r>
      <w:r w:rsidR="00031CB8">
        <w:t xml:space="preserve"> </w:t>
      </w:r>
      <w:r>
        <w:t>use</w:t>
      </w:r>
      <w:r w:rsidR="00031CB8">
        <w:t xml:space="preserve"> </w:t>
      </w:r>
      <w:r w:rsidR="000B2CBB">
        <w:t>for</w:t>
      </w:r>
      <w:r w:rsidR="00031CB8">
        <w:t xml:space="preserve"> </w:t>
      </w:r>
      <w:r w:rsidR="000B2CBB">
        <w:t>this</w:t>
      </w:r>
      <w:r w:rsidR="00031CB8">
        <w:t xml:space="preserve"> </w:t>
      </w:r>
      <w:r w:rsidR="000B2CBB">
        <w:t>lab</w:t>
      </w:r>
      <w:r w:rsidR="00031CB8">
        <w:t xml:space="preserve"> </w:t>
      </w:r>
      <w:r w:rsidR="000B2CBB">
        <w:t>is</w:t>
      </w:r>
      <w:r w:rsidR="00031CB8">
        <w:t xml:space="preserve"> </w:t>
      </w:r>
      <w:r w:rsidR="000B2CBB">
        <w:t>192.0.2.3.</w:t>
      </w:r>
      <w:r w:rsidR="00031CB8">
        <w:t xml:space="preserve"> </w:t>
      </w:r>
      <w:r w:rsidR="003170B2">
        <w:t>This</w:t>
      </w:r>
      <w:r w:rsidR="00831894">
        <w:t xml:space="preserve"> is a static</w:t>
      </w:r>
      <w:r w:rsidR="00031CB8">
        <w:t xml:space="preserve"> </w:t>
      </w:r>
      <w:r w:rsidR="003170B2">
        <w:t>IPv4</w:t>
      </w:r>
      <w:r w:rsidR="00031CB8">
        <w:t xml:space="preserve"> </w:t>
      </w:r>
      <w:r w:rsidR="003170B2">
        <w:t>address</w:t>
      </w:r>
      <w:r w:rsidR="00031CB8">
        <w:t xml:space="preserve"> </w:t>
      </w:r>
      <w:r w:rsidR="003170B2">
        <w:t>on</w:t>
      </w:r>
      <w:r w:rsidR="00031CB8">
        <w:t xml:space="preserve"> </w:t>
      </w:r>
      <w:r w:rsidR="003170B2">
        <w:t>the</w:t>
      </w:r>
      <w:r w:rsidR="00031CB8">
        <w:t xml:space="preserve"> </w:t>
      </w:r>
      <w:r w:rsidR="003170B2">
        <w:t>VM</w:t>
      </w:r>
      <w:r w:rsidR="00902E06">
        <w:t xml:space="preserve"> under the dummy0 interface, as shown in the output for the </w:t>
      </w:r>
      <w:proofErr w:type="spellStart"/>
      <w:r w:rsidR="00902E06" w:rsidRPr="00902E06">
        <w:rPr>
          <w:b/>
          <w:bCs/>
        </w:rPr>
        <w:t>ip</w:t>
      </w:r>
      <w:proofErr w:type="spellEnd"/>
      <w:r w:rsidR="00902E06" w:rsidRPr="00902E06">
        <w:rPr>
          <w:b/>
          <w:bCs/>
        </w:rPr>
        <w:t xml:space="preserve"> </w:t>
      </w:r>
      <w:proofErr w:type="spellStart"/>
      <w:r w:rsidR="00902E06" w:rsidRPr="00902E06">
        <w:rPr>
          <w:b/>
          <w:bCs/>
        </w:rPr>
        <w:t>addr</w:t>
      </w:r>
      <w:proofErr w:type="spellEnd"/>
      <w:r w:rsidR="00902E06">
        <w:t xml:space="preserve"> command.</w:t>
      </w:r>
      <w:r w:rsidR="00806441">
        <w:t xml:space="preserve"> </w:t>
      </w:r>
    </w:p>
    <w:p w14:paraId="7E266C3D" w14:textId="05EBCCFE" w:rsidR="000B2CBB" w:rsidRPr="000B2CBB" w:rsidRDefault="00806441" w:rsidP="000B2CBB">
      <w:pPr>
        <w:pStyle w:val="CMD"/>
        <w:rPr>
          <w:b/>
          <w:bCs/>
        </w:rPr>
      </w:pPr>
      <w:proofErr w:type="spellStart"/>
      <w:r w:rsidRPr="00806441">
        <w:t>devasc@labvm</w:t>
      </w:r>
      <w:proofErr w:type="spellEnd"/>
      <w:r w:rsidRPr="00806441">
        <w:t>:~/labs/</w:t>
      </w:r>
      <w:proofErr w:type="spellStart"/>
      <w:r w:rsidRPr="00806441">
        <w:t>devnet-src</w:t>
      </w:r>
      <w:proofErr w:type="spellEnd"/>
      <w:r w:rsidRPr="00806441">
        <w:t>/ansible$</w:t>
      </w:r>
      <w:r w:rsidR="00031CB8">
        <w:t xml:space="preserve"> </w:t>
      </w:r>
      <w:proofErr w:type="spellStart"/>
      <w:r w:rsidR="000B2CBB" w:rsidRPr="000B2CBB">
        <w:rPr>
          <w:b/>
          <w:bCs/>
        </w:rPr>
        <w:t>ip</w:t>
      </w:r>
      <w:proofErr w:type="spellEnd"/>
      <w:r w:rsidR="00031CB8">
        <w:rPr>
          <w:b/>
          <w:bCs/>
        </w:rPr>
        <w:t xml:space="preserve"> </w:t>
      </w:r>
      <w:proofErr w:type="spellStart"/>
      <w:r w:rsidR="000B2CBB" w:rsidRPr="000B2CBB">
        <w:rPr>
          <w:b/>
          <w:bCs/>
        </w:rPr>
        <w:t>addr</w:t>
      </w:r>
      <w:proofErr w:type="spellEnd"/>
    </w:p>
    <w:p w14:paraId="231348D6" w14:textId="38B85C59" w:rsidR="000B2CBB" w:rsidRPr="000B2CBB" w:rsidRDefault="000B2CBB" w:rsidP="00806441">
      <w:pPr>
        <w:pStyle w:val="CMDOutput"/>
      </w:pPr>
      <w:r w:rsidRPr="000B2CBB">
        <w:t>1:</w:t>
      </w:r>
      <w:r w:rsidR="00031CB8">
        <w:t xml:space="preserve"> </w:t>
      </w:r>
      <w:r w:rsidRPr="000B2CBB">
        <w:t>lo:</w:t>
      </w:r>
      <w:r w:rsidR="00031CB8">
        <w:t xml:space="preserve"> </w:t>
      </w:r>
      <w:r w:rsidRPr="000B2CBB">
        <w:t>&lt;LOOPBACK,UP,LOWER_UP&gt;</w:t>
      </w:r>
      <w:r w:rsidR="00031CB8">
        <w:t xml:space="preserve"> </w:t>
      </w:r>
      <w:proofErr w:type="spellStart"/>
      <w:r w:rsidRPr="000B2CBB">
        <w:t>mtu</w:t>
      </w:r>
      <w:proofErr w:type="spellEnd"/>
      <w:r w:rsidR="00031CB8">
        <w:t xml:space="preserve"> </w:t>
      </w:r>
      <w:r w:rsidRPr="000B2CBB">
        <w:t>65536</w:t>
      </w:r>
      <w:r w:rsidR="00031CB8">
        <w:t xml:space="preserve"> </w:t>
      </w:r>
      <w:proofErr w:type="spellStart"/>
      <w:r w:rsidRPr="000B2CBB">
        <w:t>qdisc</w:t>
      </w:r>
      <w:proofErr w:type="spellEnd"/>
      <w:r w:rsidR="00031CB8">
        <w:t xml:space="preserve"> </w:t>
      </w:r>
      <w:proofErr w:type="spellStart"/>
      <w:r w:rsidRPr="000B2CBB">
        <w:t>noqueue</w:t>
      </w:r>
      <w:proofErr w:type="spellEnd"/>
      <w:r w:rsidR="00031CB8">
        <w:t xml:space="preserve"> </w:t>
      </w:r>
      <w:r w:rsidRPr="000B2CBB">
        <w:t>state</w:t>
      </w:r>
      <w:r w:rsidR="00031CB8">
        <w:t xml:space="preserve"> </w:t>
      </w:r>
      <w:r w:rsidRPr="000B2CBB">
        <w:t>UNKNOWN</w:t>
      </w:r>
      <w:r w:rsidR="00031CB8">
        <w:t xml:space="preserve"> </w:t>
      </w:r>
      <w:r w:rsidRPr="000B2CBB">
        <w:t>group</w:t>
      </w:r>
      <w:r w:rsidR="00031CB8">
        <w:t xml:space="preserve"> </w:t>
      </w:r>
      <w:r w:rsidRPr="000B2CBB">
        <w:t>default</w:t>
      </w:r>
      <w:r w:rsidR="00031CB8">
        <w:t xml:space="preserve"> </w:t>
      </w:r>
      <w:proofErr w:type="spellStart"/>
      <w:r w:rsidRPr="000B2CBB">
        <w:t>qlen</w:t>
      </w:r>
      <w:proofErr w:type="spellEnd"/>
      <w:r w:rsidR="00031CB8">
        <w:t xml:space="preserve"> </w:t>
      </w:r>
      <w:r w:rsidRPr="000B2CBB">
        <w:t>1000</w:t>
      </w:r>
    </w:p>
    <w:p w14:paraId="35DE0A24" w14:textId="440D26A0" w:rsidR="000B2CBB" w:rsidRPr="000B2CBB" w:rsidRDefault="00031CB8" w:rsidP="00806441">
      <w:pPr>
        <w:pStyle w:val="CMDOutput"/>
      </w:pPr>
      <w:r>
        <w:t xml:space="preserve">    </w:t>
      </w:r>
      <w:r w:rsidR="000B2CBB" w:rsidRPr="000B2CBB">
        <w:t>link/loopback</w:t>
      </w:r>
      <w:r>
        <w:t xml:space="preserve"> </w:t>
      </w:r>
      <w:r w:rsidR="000B2CBB" w:rsidRPr="000B2CBB">
        <w:t>00:00:00:00:00:00</w:t>
      </w:r>
      <w:r>
        <w:t xml:space="preserve"> </w:t>
      </w:r>
      <w:proofErr w:type="spellStart"/>
      <w:r w:rsidR="000B2CBB" w:rsidRPr="000B2CBB">
        <w:t>brd</w:t>
      </w:r>
      <w:proofErr w:type="spellEnd"/>
      <w:r>
        <w:t xml:space="preserve"> </w:t>
      </w:r>
      <w:r w:rsidR="000B2CBB" w:rsidRPr="000B2CBB">
        <w:t>00:00:00:00:00:00</w:t>
      </w:r>
    </w:p>
    <w:p w14:paraId="2237DD19" w14:textId="03493B59" w:rsidR="000B2CBB" w:rsidRPr="000B2CBB" w:rsidRDefault="00031CB8" w:rsidP="00806441">
      <w:pPr>
        <w:pStyle w:val="CMDOutput"/>
      </w:pPr>
      <w:r>
        <w:t xml:space="preserve">    </w:t>
      </w:r>
      <w:proofErr w:type="spellStart"/>
      <w:r w:rsidR="000B2CBB" w:rsidRPr="000B2CBB">
        <w:t>inet</w:t>
      </w:r>
      <w:proofErr w:type="spellEnd"/>
      <w:r>
        <w:t xml:space="preserve"> </w:t>
      </w:r>
      <w:r w:rsidR="000B2CBB" w:rsidRPr="000B2CBB">
        <w:t>127.0.0.1/8</w:t>
      </w:r>
      <w:r>
        <w:t xml:space="preserve"> </w:t>
      </w:r>
      <w:r w:rsidR="000B2CBB" w:rsidRPr="000B2CBB">
        <w:t>scope</w:t>
      </w:r>
      <w:r>
        <w:t xml:space="preserve"> </w:t>
      </w:r>
      <w:r w:rsidR="000B2CBB" w:rsidRPr="000B2CBB">
        <w:t>host</w:t>
      </w:r>
      <w:r>
        <w:t xml:space="preserve"> </w:t>
      </w:r>
      <w:r w:rsidR="000B2CBB" w:rsidRPr="000B2CBB">
        <w:t>lo</w:t>
      </w:r>
    </w:p>
    <w:p w14:paraId="5429CFA3" w14:textId="69AC36B2" w:rsidR="000B2CBB" w:rsidRPr="000B2CBB" w:rsidRDefault="00031CB8" w:rsidP="00806441">
      <w:pPr>
        <w:pStyle w:val="CMDOutput"/>
      </w:pPr>
      <w:r>
        <w:t xml:space="preserve">       </w:t>
      </w:r>
      <w:proofErr w:type="spellStart"/>
      <w:r w:rsidR="000B2CBB" w:rsidRPr="000B2CBB">
        <w:t>valid_lft</w:t>
      </w:r>
      <w:proofErr w:type="spellEnd"/>
      <w:r>
        <w:t xml:space="preserve"> </w:t>
      </w:r>
      <w:r w:rsidR="000B2CBB" w:rsidRPr="000B2CBB">
        <w:t>forever</w:t>
      </w:r>
      <w:r>
        <w:t xml:space="preserve"> </w:t>
      </w:r>
      <w:proofErr w:type="spellStart"/>
      <w:r w:rsidR="000B2CBB" w:rsidRPr="000B2CBB">
        <w:t>preferred_lft</w:t>
      </w:r>
      <w:proofErr w:type="spellEnd"/>
      <w:r>
        <w:t xml:space="preserve"> </w:t>
      </w:r>
      <w:r w:rsidR="000B2CBB" w:rsidRPr="000B2CBB">
        <w:t>forever</w:t>
      </w:r>
    </w:p>
    <w:p w14:paraId="630F8BF6" w14:textId="25D435C7" w:rsidR="000B2CBB" w:rsidRPr="000B2CBB" w:rsidRDefault="00031CB8" w:rsidP="00806441">
      <w:pPr>
        <w:pStyle w:val="CMDOutput"/>
      </w:pPr>
      <w:r>
        <w:t xml:space="preserve">    </w:t>
      </w:r>
      <w:r w:rsidR="000B2CBB" w:rsidRPr="000B2CBB">
        <w:t>inet6</w:t>
      </w:r>
      <w:r>
        <w:t xml:space="preserve"> </w:t>
      </w:r>
      <w:r w:rsidR="000B2CBB" w:rsidRPr="000B2CBB">
        <w:t>::1/128</w:t>
      </w:r>
      <w:r>
        <w:t xml:space="preserve"> </w:t>
      </w:r>
      <w:r w:rsidR="000B2CBB" w:rsidRPr="000B2CBB">
        <w:t>scope</w:t>
      </w:r>
      <w:r>
        <w:t xml:space="preserve"> </w:t>
      </w:r>
      <w:r w:rsidR="000B2CBB" w:rsidRPr="000B2CBB">
        <w:t>host</w:t>
      </w:r>
      <w:r>
        <w:t xml:space="preserve"> </w:t>
      </w:r>
    </w:p>
    <w:p w14:paraId="66793DD9" w14:textId="3AAEB789" w:rsidR="000B2CBB" w:rsidRPr="000B2CBB" w:rsidRDefault="00031CB8" w:rsidP="00806441">
      <w:pPr>
        <w:pStyle w:val="CMDOutput"/>
      </w:pPr>
      <w:r>
        <w:t xml:space="preserve">       </w:t>
      </w:r>
      <w:proofErr w:type="spellStart"/>
      <w:r w:rsidR="000B2CBB" w:rsidRPr="000B2CBB">
        <w:t>valid_lft</w:t>
      </w:r>
      <w:proofErr w:type="spellEnd"/>
      <w:r>
        <w:t xml:space="preserve"> </w:t>
      </w:r>
      <w:r w:rsidR="000B2CBB" w:rsidRPr="000B2CBB">
        <w:t>forever</w:t>
      </w:r>
      <w:r>
        <w:t xml:space="preserve"> </w:t>
      </w:r>
      <w:proofErr w:type="spellStart"/>
      <w:r w:rsidR="000B2CBB" w:rsidRPr="000B2CBB">
        <w:t>preferred_lft</w:t>
      </w:r>
      <w:proofErr w:type="spellEnd"/>
      <w:r>
        <w:t xml:space="preserve"> </w:t>
      </w:r>
      <w:r w:rsidR="000B2CBB" w:rsidRPr="000B2CBB">
        <w:t>forever</w:t>
      </w:r>
    </w:p>
    <w:p w14:paraId="544693BC" w14:textId="48B3344D" w:rsidR="000B2CBB" w:rsidRPr="000B2CBB" w:rsidRDefault="000B2CBB" w:rsidP="00806441">
      <w:pPr>
        <w:pStyle w:val="CMDOutput"/>
      </w:pPr>
      <w:r w:rsidRPr="000B2CBB">
        <w:t>2:</w:t>
      </w:r>
      <w:r w:rsidR="00031CB8">
        <w:t xml:space="preserve"> </w:t>
      </w:r>
      <w:r w:rsidRPr="000B2CBB">
        <w:t>enp0s3:</w:t>
      </w:r>
      <w:r w:rsidR="00031CB8">
        <w:t xml:space="preserve"> </w:t>
      </w:r>
      <w:r w:rsidRPr="000B2CBB">
        <w:t>&lt;BROADCAST,MULTICAST,UP,LOWER_UP&gt;</w:t>
      </w:r>
      <w:r w:rsidR="00031CB8">
        <w:t xml:space="preserve"> </w:t>
      </w:r>
      <w:proofErr w:type="spellStart"/>
      <w:r w:rsidRPr="000B2CBB">
        <w:t>mtu</w:t>
      </w:r>
      <w:proofErr w:type="spellEnd"/>
      <w:r w:rsidR="00031CB8">
        <w:t xml:space="preserve"> </w:t>
      </w:r>
      <w:r w:rsidRPr="000B2CBB">
        <w:t>1500</w:t>
      </w:r>
      <w:r w:rsidR="00031CB8">
        <w:t xml:space="preserve"> </w:t>
      </w:r>
      <w:proofErr w:type="spellStart"/>
      <w:r w:rsidRPr="000B2CBB">
        <w:t>qdisc</w:t>
      </w:r>
      <w:proofErr w:type="spellEnd"/>
      <w:r w:rsidR="00031CB8">
        <w:t xml:space="preserve"> </w:t>
      </w:r>
      <w:proofErr w:type="spellStart"/>
      <w:r w:rsidRPr="000B2CBB">
        <w:t>fq_codel</w:t>
      </w:r>
      <w:proofErr w:type="spellEnd"/>
      <w:r w:rsidR="00031CB8">
        <w:t xml:space="preserve"> </w:t>
      </w:r>
      <w:r w:rsidRPr="000B2CBB">
        <w:t>state</w:t>
      </w:r>
      <w:r w:rsidR="00031CB8">
        <w:t xml:space="preserve"> </w:t>
      </w:r>
      <w:r w:rsidRPr="000B2CBB">
        <w:t>UP</w:t>
      </w:r>
      <w:r w:rsidR="00031CB8">
        <w:t xml:space="preserve"> </w:t>
      </w:r>
      <w:r w:rsidRPr="000B2CBB">
        <w:t>group</w:t>
      </w:r>
      <w:r w:rsidR="00031CB8">
        <w:t xml:space="preserve"> </w:t>
      </w:r>
      <w:r w:rsidRPr="000B2CBB">
        <w:t>default</w:t>
      </w:r>
      <w:r w:rsidR="00031CB8">
        <w:t xml:space="preserve"> </w:t>
      </w:r>
      <w:proofErr w:type="spellStart"/>
      <w:r w:rsidRPr="000B2CBB">
        <w:t>qlen</w:t>
      </w:r>
      <w:proofErr w:type="spellEnd"/>
      <w:r w:rsidR="00031CB8">
        <w:t xml:space="preserve"> </w:t>
      </w:r>
      <w:r w:rsidRPr="000B2CBB">
        <w:t>1000</w:t>
      </w:r>
    </w:p>
    <w:p w14:paraId="329E6E56" w14:textId="6096A6BF" w:rsidR="000B2CBB" w:rsidRPr="000B2CBB" w:rsidRDefault="00031CB8" w:rsidP="00806441">
      <w:pPr>
        <w:pStyle w:val="CMDOutput"/>
      </w:pPr>
      <w:r>
        <w:t xml:space="preserve">    </w:t>
      </w:r>
      <w:r w:rsidR="000B2CBB" w:rsidRPr="000B2CBB">
        <w:t>link/ether</w:t>
      </w:r>
      <w:r>
        <w:t xml:space="preserve"> </w:t>
      </w:r>
      <w:r w:rsidR="000B2CBB" w:rsidRPr="000B2CBB">
        <w:t>08:00:27:97:ae:11</w:t>
      </w:r>
      <w:r>
        <w:t xml:space="preserve"> </w:t>
      </w:r>
      <w:proofErr w:type="spellStart"/>
      <w:r w:rsidR="000B2CBB" w:rsidRPr="000B2CBB">
        <w:t>brd</w:t>
      </w:r>
      <w:proofErr w:type="spellEnd"/>
      <w:r>
        <w:t xml:space="preserve"> </w:t>
      </w:r>
      <w:proofErr w:type="spellStart"/>
      <w:r w:rsidR="000B2CBB" w:rsidRPr="000B2CBB">
        <w:t>ff:ff:ff:ff:ff:ff</w:t>
      </w:r>
      <w:proofErr w:type="spellEnd"/>
    </w:p>
    <w:p w14:paraId="02FBA752" w14:textId="314831FA" w:rsidR="000B2CBB" w:rsidRPr="000B2CBB" w:rsidRDefault="00031CB8" w:rsidP="00806441">
      <w:pPr>
        <w:pStyle w:val="CMDOutput"/>
      </w:pPr>
      <w:r>
        <w:t xml:space="preserve">    </w:t>
      </w:r>
      <w:proofErr w:type="spellStart"/>
      <w:r w:rsidR="000B2CBB" w:rsidRPr="000B2CBB">
        <w:t>inet</w:t>
      </w:r>
      <w:proofErr w:type="spellEnd"/>
      <w:r>
        <w:t xml:space="preserve"> </w:t>
      </w:r>
      <w:r w:rsidR="000B2CBB" w:rsidRPr="000B2CBB">
        <w:t>10.0.2.15/24</w:t>
      </w:r>
      <w:r>
        <w:t xml:space="preserve"> </w:t>
      </w:r>
      <w:proofErr w:type="spellStart"/>
      <w:r w:rsidR="000B2CBB" w:rsidRPr="000B2CBB">
        <w:t>brd</w:t>
      </w:r>
      <w:proofErr w:type="spellEnd"/>
      <w:r>
        <w:t xml:space="preserve"> </w:t>
      </w:r>
      <w:r w:rsidR="000B2CBB" w:rsidRPr="000B2CBB">
        <w:t>10.0.2.255</w:t>
      </w:r>
      <w:r>
        <w:t xml:space="preserve"> </w:t>
      </w:r>
      <w:r w:rsidR="000B2CBB" w:rsidRPr="000B2CBB">
        <w:t>scope</w:t>
      </w:r>
      <w:r>
        <w:t xml:space="preserve"> </w:t>
      </w:r>
      <w:r w:rsidR="000B2CBB" w:rsidRPr="000B2CBB">
        <w:t>global</w:t>
      </w:r>
      <w:r>
        <w:t xml:space="preserve"> </w:t>
      </w:r>
      <w:r w:rsidR="000B2CBB" w:rsidRPr="000B2CBB">
        <w:t>dynamic</w:t>
      </w:r>
      <w:r>
        <w:t xml:space="preserve"> </w:t>
      </w:r>
      <w:r w:rsidR="000B2CBB" w:rsidRPr="000B2CBB">
        <w:t>enp0s3</w:t>
      </w:r>
    </w:p>
    <w:p w14:paraId="0B4EB29C" w14:textId="4DDA1534" w:rsidR="000B2CBB" w:rsidRPr="000B2CBB" w:rsidRDefault="00031CB8" w:rsidP="00806441">
      <w:pPr>
        <w:pStyle w:val="CMDOutput"/>
      </w:pPr>
      <w:r>
        <w:t xml:space="preserve">       </w:t>
      </w:r>
      <w:proofErr w:type="spellStart"/>
      <w:r w:rsidR="000B2CBB" w:rsidRPr="000B2CBB">
        <w:t>valid_lft</w:t>
      </w:r>
      <w:proofErr w:type="spellEnd"/>
      <w:r>
        <w:t xml:space="preserve"> </w:t>
      </w:r>
      <w:r w:rsidR="000B2CBB" w:rsidRPr="000B2CBB">
        <w:t>45882sec</w:t>
      </w:r>
      <w:r>
        <w:t xml:space="preserve"> </w:t>
      </w:r>
      <w:proofErr w:type="spellStart"/>
      <w:r w:rsidR="000B2CBB" w:rsidRPr="000B2CBB">
        <w:t>preferred_lft</w:t>
      </w:r>
      <w:proofErr w:type="spellEnd"/>
      <w:r>
        <w:t xml:space="preserve"> </w:t>
      </w:r>
      <w:r w:rsidR="000B2CBB" w:rsidRPr="000B2CBB">
        <w:t>45882sec</w:t>
      </w:r>
    </w:p>
    <w:p w14:paraId="6526B887" w14:textId="1D63B229" w:rsidR="000B2CBB" w:rsidRPr="000B2CBB" w:rsidRDefault="00031CB8" w:rsidP="00806441">
      <w:pPr>
        <w:pStyle w:val="CMDOutput"/>
      </w:pPr>
      <w:r>
        <w:t xml:space="preserve">    </w:t>
      </w:r>
      <w:r w:rsidR="000B2CBB" w:rsidRPr="000B2CBB">
        <w:t>inet6</w:t>
      </w:r>
      <w:r>
        <w:t xml:space="preserve"> </w:t>
      </w:r>
      <w:r w:rsidR="000B2CBB" w:rsidRPr="000B2CBB">
        <w:t>fe80::a00:27ff:fe97:ae11/64</w:t>
      </w:r>
      <w:r>
        <w:t xml:space="preserve"> </w:t>
      </w:r>
      <w:r w:rsidR="000B2CBB" w:rsidRPr="000B2CBB">
        <w:t>scope</w:t>
      </w:r>
      <w:r>
        <w:t xml:space="preserve"> </w:t>
      </w:r>
      <w:r w:rsidR="000B2CBB" w:rsidRPr="000B2CBB">
        <w:t>link</w:t>
      </w:r>
      <w:r>
        <w:t xml:space="preserve"> </w:t>
      </w:r>
    </w:p>
    <w:p w14:paraId="19820A2C" w14:textId="4FD40B23" w:rsidR="000B2CBB" w:rsidRPr="000B2CBB" w:rsidRDefault="00031CB8" w:rsidP="00806441">
      <w:pPr>
        <w:pStyle w:val="CMDOutput"/>
      </w:pPr>
      <w:r>
        <w:t xml:space="preserve">       </w:t>
      </w:r>
      <w:proofErr w:type="spellStart"/>
      <w:r w:rsidR="000B2CBB" w:rsidRPr="000B2CBB">
        <w:t>valid_lft</w:t>
      </w:r>
      <w:proofErr w:type="spellEnd"/>
      <w:r>
        <w:t xml:space="preserve"> </w:t>
      </w:r>
      <w:r w:rsidR="000B2CBB" w:rsidRPr="000B2CBB">
        <w:t>forever</w:t>
      </w:r>
      <w:r>
        <w:t xml:space="preserve"> </w:t>
      </w:r>
      <w:proofErr w:type="spellStart"/>
      <w:r w:rsidR="000B2CBB" w:rsidRPr="000B2CBB">
        <w:t>preferred_lft</w:t>
      </w:r>
      <w:proofErr w:type="spellEnd"/>
      <w:r>
        <w:t xml:space="preserve"> </w:t>
      </w:r>
      <w:r w:rsidR="000B2CBB" w:rsidRPr="000B2CBB">
        <w:t>forever</w:t>
      </w:r>
    </w:p>
    <w:p w14:paraId="2CCCFD32" w14:textId="4AA16368" w:rsidR="000B2CBB" w:rsidRPr="000B2CBB" w:rsidRDefault="000B2CBB" w:rsidP="00806441">
      <w:pPr>
        <w:pStyle w:val="CMDOutput"/>
      </w:pPr>
      <w:r w:rsidRPr="000B2CBB">
        <w:t>3:</w:t>
      </w:r>
      <w:r w:rsidR="00031CB8">
        <w:t xml:space="preserve"> </w:t>
      </w:r>
      <w:r w:rsidRPr="000B2CBB">
        <w:t>dummy0:</w:t>
      </w:r>
      <w:r w:rsidR="00031CB8">
        <w:t xml:space="preserve"> </w:t>
      </w:r>
      <w:r w:rsidRPr="000B2CBB">
        <w:t>&lt;BROADCAST,NOARP,UP,LOWER_UP&gt;</w:t>
      </w:r>
      <w:r w:rsidR="00031CB8">
        <w:t xml:space="preserve"> </w:t>
      </w:r>
      <w:proofErr w:type="spellStart"/>
      <w:r w:rsidRPr="000B2CBB">
        <w:t>mtu</w:t>
      </w:r>
      <w:proofErr w:type="spellEnd"/>
      <w:r w:rsidR="00031CB8">
        <w:t xml:space="preserve"> </w:t>
      </w:r>
      <w:r w:rsidRPr="000B2CBB">
        <w:t>1500</w:t>
      </w:r>
      <w:r w:rsidR="00031CB8">
        <w:t xml:space="preserve"> </w:t>
      </w:r>
      <w:proofErr w:type="spellStart"/>
      <w:r w:rsidRPr="000B2CBB">
        <w:t>qdisc</w:t>
      </w:r>
      <w:proofErr w:type="spellEnd"/>
      <w:r w:rsidR="00031CB8">
        <w:t xml:space="preserve"> </w:t>
      </w:r>
      <w:proofErr w:type="spellStart"/>
      <w:r w:rsidRPr="000B2CBB">
        <w:t>noqueue</w:t>
      </w:r>
      <w:proofErr w:type="spellEnd"/>
      <w:r w:rsidR="00031CB8">
        <w:t xml:space="preserve"> </w:t>
      </w:r>
      <w:r w:rsidRPr="000B2CBB">
        <w:t>state</w:t>
      </w:r>
      <w:r w:rsidR="00031CB8">
        <w:t xml:space="preserve"> </w:t>
      </w:r>
      <w:r w:rsidRPr="000B2CBB">
        <w:t>UNKNOWN</w:t>
      </w:r>
      <w:r w:rsidR="00031CB8">
        <w:t xml:space="preserve"> </w:t>
      </w:r>
      <w:r w:rsidRPr="000B2CBB">
        <w:t>group</w:t>
      </w:r>
      <w:r w:rsidR="00031CB8">
        <w:t xml:space="preserve"> </w:t>
      </w:r>
      <w:r w:rsidRPr="000B2CBB">
        <w:t>default</w:t>
      </w:r>
      <w:r w:rsidR="00031CB8">
        <w:t xml:space="preserve"> </w:t>
      </w:r>
      <w:proofErr w:type="spellStart"/>
      <w:r w:rsidRPr="000B2CBB">
        <w:t>qlen</w:t>
      </w:r>
      <w:proofErr w:type="spellEnd"/>
      <w:r w:rsidR="00031CB8">
        <w:t xml:space="preserve"> </w:t>
      </w:r>
      <w:r w:rsidRPr="000B2CBB">
        <w:t>1000</w:t>
      </w:r>
    </w:p>
    <w:p w14:paraId="4F1A3E61" w14:textId="220F1AA0" w:rsidR="000B2CBB" w:rsidRPr="000B2CBB" w:rsidRDefault="00031CB8" w:rsidP="00806441">
      <w:pPr>
        <w:pStyle w:val="CMDOutput"/>
      </w:pPr>
      <w:r>
        <w:t xml:space="preserve">    </w:t>
      </w:r>
      <w:r w:rsidR="000B2CBB" w:rsidRPr="000B2CBB">
        <w:t>link/ether</w:t>
      </w:r>
      <w:r>
        <w:t xml:space="preserve"> </w:t>
      </w:r>
      <w:r w:rsidR="000B2CBB" w:rsidRPr="000B2CBB">
        <w:t>a6:44:a7:e8:6a:9e</w:t>
      </w:r>
      <w:r>
        <w:t xml:space="preserve"> </w:t>
      </w:r>
      <w:proofErr w:type="spellStart"/>
      <w:r w:rsidR="000B2CBB" w:rsidRPr="000B2CBB">
        <w:t>brd</w:t>
      </w:r>
      <w:proofErr w:type="spellEnd"/>
      <w:r>
        <w:t xml:space="preserve"> </w:t>
      </w:r>
      <w:proofErr w:type="spellStart"/>
      <w:r w:rsidR="000B2CBB" w:rsidRPr="000B2CBB">
        <w:t>ff:ff:ff:ff:ff:ff</w:t>
      </w:r>
      <w:proofErr w:type="spellEnd"/>
    </w:p>
    <w:p w14:paraId="3CD7F990" w14:textId="7801A0AC" w:rsidR="000B2CBB" w:rsidRPr="000B2CBB" w:rsidRDefault="00031CB8" w:rsidP="00806441">
      <w:pPr>
        <w:pStyle w:val="CMDOutput"/>
      </w:pPr>
      <w:r>
        <w:t xml:space="preserve">    </w:t>
      </w:r>
      <w:proofErr w:type="spellStart"/>
      <w:r w:rsidR="000B2CBB" w:rsidRPr="000B2CBB">
        <w:t>inet</w:t>
      </w:r>
      <w:proofErr w:type="spellEnd"/>
      <w:r>
        <w:t xml:space="preserve"> </w:t>
      </w:r>
      <w:r w:rsidR="000B2CBB" w:rsidRPr="000B2CBB">
        <w:t>192.0.2.1/32</w:t>
      </w:r>
      <w:r>
        <w:t xml:space="preserve"> </w:t>
      </w:r>
      <w:r w:rsidR="000B2CBB" w:rsidRPr="000B2CBB">
        <w:t>scope</w:t>
      </w:r>
      <w:r>
        <w:t xml:space="preserve"> </w:t>
      </w:r>
      <w:r w:rsidR="000B2CBB" w:rsidRPr="000B2CBB">
        <w:t>global</w:t>
      </w:r>
      <w:r>
        <w:t xml:space="preserve"> </w:t>
      </w:r>
      <w:r w:rsidR="000B2CBB" w:rsidRPr="000B2CBB">
        <w:t>dummy0</w:t>
      </w:r>
    </w:p>
    <w:p w14:paraId="448DD97C" w14:textId="51CCECC9" w:rsidR="000B2CBB" w:rsidRPr="000B2CBB" w:rsidRDefault="00031CB8" w:rsidP="00806441">
      <w:pPr>
        <w:pStyle w:val="CMDOutput"/>
      </w:pPr>
      <w:r>
        <w:t xml:space="preserve">       </w:t>
      </w:r>
      <w:proofErr w:type="spellStart"/>
      <w:r w:rsidR="000B2CBB" w:rsidRPr="000B2CBB">
        <w:t>valid_lft</w:t>
      </w:r>
      <w:proofErr w:type="spellEnd"/>
      <w:r>
        <w:t xml:space="preserve"> </w:t>
      </w:r>
      <w:r w:rsidR="000B2CBB" w:rsidRPr="000B2CBB">
        <w:t>forever</w:t>
      </w:r>
      <w:r>
        <w:t xml:space="preserve"> </w:t>
      </w:r>
      <w:proofErr w:type="spellStart"/>
      <w:r w:rsidR="000B2CBB" w:rsidRPr="000B2CBB">
        <w:t>preferred_lft</w:t>
      </w:r>
      <w:proofErr w:type="spellEnd"/>
      <w:r>
        <w:t xml:space="preserve"> </w:t>
      </w:r>
      <w:r w:rsidR="000B2CBB" w:rsidRPr="000B2CBB">
        <w:t>forever</w:t>
      </w:r>
    </w:p>
    <w:p w14:paraId="10DD5187" w14:textId="172E2CDC" w:rsidR="000B2CBB" w:rsidRPr="000B2CBB" w:rsidRDefault="00031CB8" w:rsidP="00806441">
      <w:pPr>
        <w:pStyle w:val="CMDOutput"/>
      </w:pPr>
      <w:r>
        <w:t xml:space="preserve">    </w:t>
      </w:r>
      <w:proofErr w:type="spellStart"/>
      <w:r w:rsidR="000B2CBB" w:rsidRPr="00801720">
        <w:t>inet</w:t>
      </w:r>
      <w:proofErr w:type="spellEnd"/>
      <w:r w:rsidRPr="00801720">
        <w:t xml:space="preserve"> </w:t>
      </w:r>
      <w:r w:rsidR="000B2CBB" w:rsidRPr="00801720">
        <w:t>192.0.2.2/32</w:t>
      </w:r>
      <w:r w:rsidRPr="00801720">
        <w:t xml:space="preserve"> </w:t>
      </w:r>
      <w:r w:rsidR="000B2CBB" w:rsidRPr="00801720">
        <w:t>scope</w:t>
      </w:r>
      <w:r w:rsidRPr="00801720">
        <w:t xml:space="preserve"> </w:t>
      </w:r>
      <w:r w:rsidR="000B2CBB" w:rsidRPr="00801720">
        <w:t>global</w:t>
      </w:r>
      <w:r w:rsidRPr="00801720">
        <w:t xml:space="preserve"> </w:t>
      </w:r>
      <w:r w:rsidR="000B2CBB" w:rsidRPr="00801720">
        <w:t>dummy0</w:t>
      </w:r>
    </w:p>
    <w:p w14:paraId="158D559A" w14:textId="710732B4" w:rsidR="000B2CBB" w:rsidRPr="000B2CBB" w:rsidRDefault="00031CB8" w:rsidP="00806441">
      <w:pPr>
        <w:pStyle w:val="CMDOutput"/>
      </w:pPr>
      <w:r>
        <w:t xml:space="preserve">       </w:t>
      </w:r>
      <w:proofErr w:type="spellStart"/>
      <w:r w:rsidR="000B2CBB" w:rsidRPr="000B2CBB">
        <w:t>valid_lft</w:t>
      </w:r>
      <w:proofErr w:type="spellEnd"/>
      <w:r>
        <w:t xml:space="preserve"> </w:t>
      </w:r>
      <w:r w:rsidR="000B2CBB" w:rsidRPr="000B2CBB">
        <w:t>forever</w:t>
      </w:r>
      <w:r>
        <w:t xml:space="preserve"> </w:t>
      </w:r>
      <w:proofErr w:type="spellStart"/>
      <w:r w:rsidR="000B2CBB" w:rsidRPr="000B2CBB">
        <w:t>preferred_lft</w:t>
      </w:r>
      <w:proofErr w:type="spellEnd"/>
      <w:r>
        <w:t xml:space="preserve"> </w:t>
      </w:r>
      <w:r w:rsidR="000B2CBB" w:rsidRPr="000B2CBB">
        <w:t>forever</w:t>
      </w:r>
    </w:p>
    <w:p w14:paraId="6A19B934" w14:textId="44E9FEFA" w:rsidR="000B2CBB" w:rsidRPr="000B2CBB" w:rsidRDefault="00031CB8" w:rsidP="00806441">
      <w:pPr>
        <w:pStyle w:val="CMDOutput"/>
      </w:pPr>
      <w:r>
        <w:t xml:space="preserve">    </w:t>
      </w:r>
      <w:proofErr w:type="spellStart"/>
      <w:r w:rsidR="000B2CBB" w:rsidRPr="00801720">
        <w:rPr>
          <w:highlight w:val="yellow"/>
        </w:rPr>
        <w:t>inet</w:t>
      </w:r>
      <w:proofErr w:type="spellEnd"/>
      <w:r w:rsidRPr="00801720">
        <w:rPr>
          <w:highlight w:val="yellow"/>
        </w:rPr>
        <w:t xml:space="preserve"> </w:t>
      </w:r>
      <w:r w:rsidR="000B2CBB" w:rsidRPr="00801720">
        <w:rPr>
          <w:highlight w:val="yellow"/>
        </w:rPr>
        <w:t>192.0.2.3/32</w:t>
      </w:r>
      <w:r w:rsidRPr="00801720">
        <w:rPr>
          <w:highlight w:val="yellow"/>
        </w:rPr>
        <w:t xml:space="preserve"> </w:t>
      </w:r>
      <w:r w:rsidR="000B2CBB" w:rsidRPr="00801720">
        <w:rPr>
          <w:highlight w:val="yellow"/>
        </w:rPr>
        <w:t>scope</w:t>
      </w:r>
      <w:r w:rsidRPr="00801720">
        <w:rPr>
          <w:highlight w:val="yellow"/>
        </w:rPr>
        <w:t xml:space="preserve"> </w:t>
      </w:r>
      <w:r w:rsidR="000B2CBB" w:rsidRPr="00801720">
        <w:rPr>
          <w:highlight w:val="yellow"/>
        </w:rPr>
        <w:t>global</w:t>
      </w:r>
      <w:r w:rsidRPr="00801720">
        <w:rPr>
          <w:highlight w:val="yellow"/>
        </w:rPr>
        <w:t xml:space="preserve"> </w:t>
      </w:r>
      <w:r w:rsidR="000B2CBB" w:rsidRPr="00801720">
        <w:rPr>
          <w:highlight w:val="yellow"/>
        </w:rPr>
        <w:t>dummy0</w:t>
      </w:r>
    </w:p>
    <w:p w14:paraId="77E2EBEF" w14:textId="361B7162" w:rsidR="000B2CBB" w:rsidRPr="000B2CBB" w:rsidRDefault="00031CB8" w:rsidP="00806441">
      <w:pPr>
        <w:pStyle w:val="CMDOutput"/>
      </w:pPr>
      <w:r>
        <w:t xml:space="preserve">       </w:t>
      </w:r>
      <w:proofErr w:type="spellStart"/>
      <w:r w:rsidR="000B2CBB" w:rsidRPr="000B2CBB">
        <w:t>valid_lft</w:t>
      </w:r>
      <w:proofErr w:type="spellEnd"/>
      <w:r>
        <w:t xml:space="preserve"> </w:t>
      </w:r>
      <w:r w:rsidR="000B2CBB" w:rsidRPr="000B2CBB">
        <w:t>forever</w:t>
      </w:r>
      <w:r>
        <w:t xml:space="preserve"> </w:t>
      </w:r>
      <w:proofErr w:type="spellStart"/>
      <w:r w:rsidR="000B2CBB" w:rsidRPr="000B2CBB">
        <w:t>preferred_lft</w:t>
      </w:r>
      <w:proofErr w:type="spellEnd"/>
      <w:r>
        <w:t xml:space="preserve"> </w:t>
      </w:r>
      <w:r w:rsidR="000B2CBB" w:rsidRPr="000B2CBB">
        <w:t>forever</w:t>
      </w:r>
    </w:p>
    <w:p w14:paraId="57822D2E" w14:textId="56CBB90D" w:rsidR="000B2CBB" w:rsidRPr="000B2CBB" w:rsidRDefault="00031CB8" w:rsidP="00806441">
      <w:pPr>
        <w:pStyle w:val="CMDOutput"/>
      </w:pPr>
      <w:r>
        <w:t xml:space="preserve">    </w:t>
      </w:r>
      <w:proofErr w:type="spellStart"/>
      <w:r w:rsidR="000B2CBB" w:rsidRPr="000B2CBB">
        <w:t>inet</w:t>
      </w:r>
      <w:proofErr w:type="spellEnd"/>
      <w:r>
        <w:t xml:space="preserve"> </w:t>
      </w:r>
      <w:r w:rsidR="000B2CBB" w:rsidRPr="000B2CBB">
        <w:t>192.0.2.4/32</w:t>
      </w:r>
      <w:r>
        <w:t xml:space="preserve"> </w:t>
      </w:r>
      <w:r w:rsidR="000B2CBB" w:rsidRPr="000B2CBB">
        <w:t>scope</w:t>
      </w:r>
      <w:r>
        <w:t xml:space="preserve"> </w:t>
      </w:r>
      <w:r w:rsidR="000B2CBB" w:rsidRPr="000B2CBB">
        <w:t>global</w:t>
      </w:r>
      <w:r>
        <w:t xml:space="preserve"> </w:t>
      </w:r>
      <w:r w:rsidR="000B2CBB" w:rsidRPr="000B2CBB">
        <w:t>dummy0</w:t>
      </w:r>
    </w:p>
    <w:p w14:paraId="380C1334" w14:textId="78DD6B7D" w:rsidR="000B2CBB" w:rsidRPr="000B2CBB" w:rsidRDefault="00031CB8" w:rsidP="00806441">
      <w:pPr>
        <w:pStyle w:val="CMDOutput"/>
      </w:pPr>
      <w:r>
        <w:t xml:space="preserve">       </w:t>
      </w:r>
      <w:proofErr w:type="spellStart"/>
      <w:r w:rsidR="000B2CBB" w:rsidRPr="000B2CBB">
        <w:t>valid_lft</w:t>
      </w:r>
      <w:proofErr w:type="spellEnd"/>
      <w:r>
        <w:t xml:space="preserve"> </w:t>
      </w:r>
      <w:r w:rsidR="000B2CBB" w:rsidRPr="000B2CBB">
        <w:t>forever</w:t>
      </w:r>
      <w:r>
        <w:t xml:space="preserve"> </w:t>
      </w:r>
      <w:proofErr w:type="spellStart"/>
      <w:r w:rsidR="000B2CBB" w:rsidRPr="000B2CBB">
        <w:t>preferred_lft</w:t>
      </w:r>
      <w:proofErr w:type="spellEnd"/>
      <w:r>
        <w:t xml:space="preserve"> </w:t>
      </w:r>
      <w:r w:rsidR="000B2CBB" w:rsidRPr="000B2CBB">
        <w:t>forever</w:t>
      </w:r>
    </w:p>
    <w:p w14:paraId="42499565" w14:textId="01967F7F" w:rsidR="000B2CBB" w:rsidRPr="000B2CBB" w:rsidRDefault="00031CB8" w:rsidP="00806441">
      <w:pPr>
        <w:pStyle w:val="CMDOutput"/>
      </w:pPr>
      <w:r>
        <w:t xml:space="preserve">    </w:t>
      </w:r>
      <w:proofErr w:type="spellStart"/>
      <w:r w:rsidR="000B2CBB" w:rsidRPr="000B2CBB">
        <w:t>inet</w:t>
      </w:r>
      <w:proofErr w:type="spellEnd"/>
      <w:r>
        <w:t xml:space="preserve"> </w:t>
      </w:r>
      <w:r w:rsidR="000B2CBB" w:rsidRPr="000B2CBB">
        <w:t>192.0.2.5/32</w:t>
      </w:r>
      <w:r>
        <w:t xml:space="preserve"> </w:t>
      </w:r>
      <w:r w:rsidR="000B2CBB" w:rsidRPr="000B2CBB">
        <w:t>scope</w:t>
      </w:r>
      <w:r>
        <w:t xml:space="preserve"> </w:t>
      </w:r>
      <w:r w:rsidR="000B2CBB" w:rsidRPr="000B2CBB">
        <w:t>global</w:t>
      </w:r>
      <w:r>
        <w:t xml:space="preserve"> </w:t>
      </w:r>
      <w:r w:rsidR="000B2CBB" w:rsidRPr="000B2CBB">
        <w:t>dummy0</w:t>
      </w:r>
    </w:p>
    <w:p w14:paraId="1BF525ED" w14:textId="6910BACD" w:rsidR="000B2CBB" w:rsidRPr="000B2CBB" w:rsidRDefault="00031CB8" w:rsidP="00806441">
      <w:pPr>
        <w:pStyle w:val="CMDOutput"/>
      </w:pPr>
      <w:r>
        <w:lastRenderedPageBreak/>
        <w:t xml:space="preserve">       </w:t>
      </w:r>
      <w:proofErr w:type="spellStart"/>
      <w:r w:rsidR="000B2CBB" w:rsidRPr="000B2CBB">
        <w:t>valid_lft</w:t>
      </w:r>
      <w:proofErr w:type="spellEnd"/>
      <w:r>
        <w:t xml:space="preserve"> </w:t>
      </w:r>
      <w:r w:rsidR="000B2CBB" w:rsidRPr="000B2CBB">
        <w:t>forever</w:t>
      </w:r>
      <w:r>
        <w:t xml:space="preserve"> </w:t>
      </w:r>
      <w:proofErr w:type="spellStart"/>
      <w:r w:rsidR="000B2CBB" w:rsidRPr="000B2CBB">
        <w:t>preferred_lft</w:t>
      </w:r>
      <w:proofErr w:type="spellEnd"/>
      <w:r>
        <w:t xml:space="preserve"> </w:t>
      </w:r>
      <w:r w:rsidR="000B2CBB" w:rsidRPr="000B2CBB">
        <w:t>forever</w:t>
      </w:r>
    </w:p>
    <w:p w14:paraId="26BCAD98" w14:textId="15A11F15" w:rsidR="000B2CBB" w:rsidRPr="000B2CBB" w:rsidRDefault="00031CB8" w:rsidP="00806441">
      <w:pPr>
        <w:pStyle w:val="CMDOutput"/>
      </w:pPr>
      <w:r>
        <w:t xml:space="preserve">    </w:t>
      </w:r>
      <w:r w:rsidR="000B2CBB" w:rsidRPr="000B2CBB">
        <w:t>inet6</w:t>
      </w:r>
      <w:r>
        <w:t xml:space="preserve"> </w:t>
      </w:r>
      <w:r w:rsidR="000B2CBB" w:rsidRPr="000B2CBB">
        <w:t>fe80::a444:a7ff:fee8:6a9e/64</w:t>
      </w:r>
      <w:r>
        <w:t xml:space="preserve"> </w:t>
      </w:r>
      <w:r w:rsidR="000B2CBB" w:rsidRPr="000B2CBB">
        <w:t>scope</w:t>
      </w:r>
      <w:r>
        <w:t xml:space="preserve"> </w:t>
      </w:r>
      <w:r w:rsidR="000B2CBB" w:rsidRPr="000B2CBB">
        <w:t>link</w:t>
      </w:r>
      <w:r>
        <w:t xml:space="preserve"> </w:t>
      </w:r>
    </w:p>
    <w:p w14:paraId="2F5C7869" w14:textId="7BF52337" w:rsidR="000B2CBB" w:rsidRPr="000B2CBB" w:rsidRDefault="00031CB8" w:rsidP="00806441">
      <w:pPr>
        <w:pStyle w:val="CMDOutput"/>
      </w:pPr>
      <w:r>
        <w:t xml:space="preserve">       </w:t>
      </w:r>
      <w:proofErr w:type="spellStart"/>
      <w:r w:rsidR="000B2CBB" w:rsidRPr="000B2CBB">
        <w:t>valid_lft</w:t>
      </w:r>
      <w:proofErr w:type="spellEnd"/>
      <w:r>
        <w:t xml:space="preserve"> </w:t>
      </w:r>
      <w:r w:rsidR="000B2CBB" w:rsidRPr="000B2CBB">
        <w:t>forever</w:t>
      </w:r>
      <w:r>
        <w:t xml:space="preserve"> </w:t>
      </w:r>
      <w:proofErr w:type="spellStart"/>
      <w:r w:rsidR="000B2CBB" w:rsidRPr="000B2CBB">
        <w:t>preferred_lft</w:t>
      </w:r>
      <w:proofErr w:type="spellEnd"/>
      <w:r>
        <w:t xml:space="preserve"> </w:t>
      </w:r>
      <w:r w:rsidR="000B2CBB" w:rsidRPr="000B2CBB">
        <w:t>forever</w:t>
      </w:r>
    </w:p>
    <w:p w14:paraId="098425F8" w14:textId="065D9173" w:rsidR="000B2CBB" w:rsidRPr="00806441" w:rsidRDefault="00806441" w:rsidP="00806441">
      <w:pPr>
        <w:pStyle w:val="CMD"/>
      </w:pPr>
      <w:proofErr w:type="spellStart"/>
      <w:r w:rsidRPr="00806441">
        <w:t>devasc@labvm</w:t>
      </w:r>
      <w:proofErr w:type="spellEnd"/>
      <w:r w:rsidRPr="00806441">
        <w:t>:~/labs/</w:t>
      </w:r>
      <w:proofErr w:type="spellStart"/>
      <w:r w:rsidRPr="00806441">
        <w:t>devnet-src</w:t>
      </w:r>
      <w:proofErr w:type="spellEnd"/>
      <w:r w:rsidRPr="00806441">
        <w:t>/ansible$</w:t>
      </w:r>
    </w:p>
    <w:p w14:paraId="05CC9D43" w14:textId="684FEC59" w:rsidR="00D24FDB" w:rsidRDefault="00510A03" w:rsidP="00D24FDB">
      <w:pPr>
        <w:pStyle w:val="Heading3"/>
      </w:pPr>
      <w:r>
        <w:t xml:space="preserve">Edit the </w:t>
      </w:r>
      <w:proofErr w:type="spellStart"/>
      <w:r w:rsidR="00D24FDB">
        <w:t>ansible.cfg</w:t>
      </w:r>
      <w:proofErr w:type="spellEnd"/>
      <w:r w:rsidR="00031CB8">
        <w:t xml:space="preserve"> </w:t>
      </w:r>
      <w:r w:rsidR="00D24FDB">
        <w:t>file.</w:t>
      </w:r>
    </w:p>
    <w:p w14:paraId="569E5885" w14:textId="7267622B" w:rsidR="00510A03" w:rsidRDefault="00FD40C9" w:rsidP="00510A03">
      <w:pPr>
        <w:pStyle w:val="SubStepAlpha"/>
      </w:pPr>
      <w:r>
        <w:t xml:space="preserve">In the </w:t>
      </w:r>
      <w:r w:rsidRPr="00FD40C9">
        <w:rPr>
          <w:b/>
          <w:bCs/>
        </w:rPr>
        <w:t>ansible-apache</w:t>
      </w:r>
      <w:r>
        <w:t xml:space="preserve"> subdirectory, </w:t>
      </w:r>
      <w:r w:rsidR="00510A03">
        <w:t xml:space="preserve">Open the </w:t>
      </w:r>
      <w:proofErr w:type="spellStart"/>
      <w:r w:rsidR="00510A03" w:rsidRPr="00C2605F">
        <w:rPr>
          <w:b/>
          <w:bCs/>
        </w:rPr>
        <w:t>ansible.cfg</w:t>
      </w:r>
      <w:proofErr w:type="spellEnd"/>
      <w:r w:rsidR="00510A03">
        <w:t>.</w:t>
      </w:r>
    </w:p>
    <w:p w14:paraId="17D6376C" w14:textId="7DD412C6" w:rsidR="00FD40C9" w:rsidRDefault="00FD40C9" w:rsidP="00FD40C9">
      <w:pPr>
        <w:pStyle w:val="SubStepAlpha"/>
      </w:pPr>
      <w:r>
        <w:t>You can remove the comment. Add the following lines to the file and save it.</w:t>
      </w:r>
      <w:r w:rsidR="00ED3FE4" w:rsidRPr="00ED3FE4">
        <w:t xml:space="preserve"> </w:t>
      </w:r>
      <w:r w:rsidR="00ED3FE4">
        <w:t xml:space="preserve">The </w:t>
      </w:r>
      <w:proofErr w:type="spellStart"/>
      <w:r w:rsidR="00ED3FE4" w:rsidRPr="00CF67BD">
        <w:rPr>
          <w:b/>
          <w:bCs/>
        </w:rPr>
        <w:t>ansible.cfg</w:t>
      </w:r>
      <w:proofErr w:type="spellEnd"/>
      <w:r w:rsidR="00ED3FE4">
        <w:t xml:space="preserve"> </w:t>
      </w:r>
      <w:r w:rsidR="00ED3FE4" w:rsidRPr="005A02B8">
        <w:t>file</w:t>
      </w:r>
      <w:r w:rsidR="00ED3FE4">
        <w:t xml:space="preserve"> </w:t>
      </w:r>
      <w:r w:rsidR="00ED3FE4" w:rsidRPr="005A02B8">
        <w:t>tells</w:t>
      </w:r>
      <w:r w:rsidR="00ED3FE4">
        <w:t xml:space="preserve"> </w:t>
      </w:r>
      <w:r w:rsidR="00ED3FE4" w:rsidRPr="005A02B8">
        <w:t>Ansible</w:t>
      </w:r>
      <w:r w:rsidR="00ED3FE4">
        <w:t xml:space="preserve"> </w:t>
      </w:r>
      <w:r w:rsidR="00ED3FE4" w:rsidRPr="005A02B8">
        <w:t>where</w:t>
      </w:r>
      <w:r w:rsidR="00ED3FE4">
        <w:t xml:space="preserve"> </w:t>
      </w:r>
      <w:r w:rsidR="00ED3FE4" w:rsidRPr="005A02B8">
        <w:t>to</w:t>
      </w:r>
      <w:r w:rsidR="00ED3FE4">
        <w:t xml:space="preserve"> </w:t>
      </w:r>
      <w:r w:rsidR="00ED3FE4" w:rsidRPr="005A02B8">
        <w:t>find</w:t>
      </w:r>
      <w:r w:rsidR="00ED3FE4">
        <w:t xml:space="preserve"> </w:t>
      </w:r>
      <w:r w:rsidR="00ED3FE4" w:rsidRPr="005A02B8">
        <w:t>the</w:t>
      </w:r>
      <w:r w:rsidR="00ED3FE4">
        <w:t xml:space="preserve"> </w:t>
      </w:r>
      <w:r w:rsidR="00ED3FE4" w:rsidRPr="005A02B8">
        <w:t>inventory</w:t>
      </w:r>
      <w:r w:rsidR="00ED3FE4">
        <w:t xml:space="preserve"> file </w:t>
      </w:r>
      <w:r w:rsidR="00ED3FE4" w:rsidRPr="005A02B8">
        <w:t>and</w:t>
      </w:r>
      <w:r w:rsidR="00ED3FE4">
        <w:t xml:space="preserve"> sets certain default parameters.</w:t>
      </w:r>
    </w:p>
    <w:p w14:paraId="219F0D65" w14:textId="48EE41C3" w:rsidR="00D24FDB" w:rsidRPr="00CF67BD" w:rsidRDefault="00D24FDB" w:rsidP="00D24FDB">
      <w:pPr>
        <w:pStyle w:val="CMDOutput"/>
      </w:pPr>
      <w:r w:rsidRPr="00CF67BD">
        <w:t>[defaults]</w:t>
      </w:r>
    </w:p>
    <w:p w14:paraId="775DBAB1" w14:textId="0A174D9F" w:rsidR="00FA7C85" w:rsidRPr="00CF67BD" w:rsidRDefault="00FA7C85" w:rsidP="00D24FDB">
      <w:pPr>
        <w:pStyle w:val="CMDOutput"/>
      </w:pPr>
      <w:r w:rsidRPr="00CF67BD">
        <w:t>#</w:t>
      </w:r>
      <w:r w:rsidR="00031CB8" w:rsidRPr="00CF67BD">
        <w:t xml:space="preserve"> </w:t>
      </w:r>
      <w:r w:rsidRPr="00CF67BD">
        <w:t>Use</w:t>
      </w:r>
      <w:r w:rsidR="00031CB8" w:rsidRPr="00CF67BD">
        <w:t xml:space="preserve"> </w:t>
      </w:r>
      <w:r w:rsidRPr="00CF67BD">
        <w:t>local</w:t>
      </w:r>
      <w:r w:rsidR="00031CB8" w:rsidRPr="00CF67BD">
        <w:t xml:space="preserve"> </w:t>
      </w:r>
      <w:r w:rsidRPr="00CF67BD">
        <w:t>hosts</w:t>
      </w:r>
      <w:r w:rsidR="00031CB8" w:rsidRPr="00CF67BD">
        <w:t xml:space="preserve"> </w:t>
      </w:r>
      <w:r w:rsidRPr="00CF67BD">
        <w:t>file</w:t>
      </w:r>
      <w:r w:rsidR="00031CB8" w:rsidRPr="00CF67BD">
        <w:t xml:space="preserve"> </w:t>
      </w:r>
      <w:r w:rsidRPr="00CF67BD">
        <w:t>in</w:t>
      </w:r>
      <w:r w:rsidR="00031CB8" w:rsidRPr="00CF67BD">
        <w:t xml:space="preserve"> </w:t>
      </w:r>
      <w:r w:rsidRPr="00CF67BD">
        <w:t>this</w:t>
      </w:r>
      <w:r w:rsidR="00031CB8" w:rsidRPr="00CF67BD">
        <w:t xml:space="preserve"> </w:t>
      </w:r>
      <w:r w:rsidRPr="00CF67BD">
        <w:t>folder</w:t>
      </w:r>
    </w:p>
    <w:p w14:paraId="6DD19024" w14:textId="7428113F" w:rsidR="00D24FDB" w:rsidRPr="00CF67BD" w:rsidRDefault="00D24FDB" w:rsidP="00D24FDB">
      <w:pPr>
        <w:pStyle w:val="CMDOutput"/>
      </w:pPr>
      <w:r w:rsidRPr="00CF67BD">
        <w:t>inventory=./hosts</w:t>
      </w:r>
      <w:r w:rsidR="00031CB8" w:rsidRPr="00CF67BD">
        <w:t xml:space="preserve"> </w:t>
      </w:r>
    </w:p>
    <w:p w14:paraId="08E52CAD" w14:textId="50F1F1E8" w:rsidR="008F34C0" w:rsidRPr="00CF67BD" w:rsidRDefault="008F34C0" w:rsidP="00D24FDB">
      <w:pPr>
        <w:pStyle w:val="CMDOutput"/>
      </w:pPr>
      <w:r w:rsidRPr="00CF67BD">
        <w:t>#</w:t>
      </w:r>
      <w:r w:rsidR="00031CB8" w:rsidRPr="00CF67BD">
        <w:t xml:space="preserve"> </w:t>
      </w:r>
      <w:r w:rsidRPr="00CF67BD">
        <w:t>Don't</w:t>
      </w:r>
      <w:r w:rsidR="00031CB8" w:rsidRPr="00CF67BD">
        <w:t xml:space="preserve"> </w:t>
      </w:r>
      <w:r w:rsidRPr="00CF67BD">
        <w:t>worry</w:t>
      </w:r>
      <w:r w:rsidR="00031CB8" w:rsidRPr="00CF67BD">
        <w:t xml:space="preserve"> </w:t>
      </w:r>
      <w:r w:rsidRPr="00CF67BD">
        <w:t>about</w:t>
      </w:r>
      <w:r w:rsidR="00031CB8" w:rsidRPr="00CF67BD">
        <w:t xml:space="preserve"> </w:t>
      </w:r>
      <w:r w:rsidRPr="00CF67BD">
        <w:t>RSA</w:t>
      </w:r>
      <w:r w:rsidR="00031CB8" w:rsidRPr="00CF67BD">
        <w:t xml:space="preserve"> </w:t>
      </w:r>
      <w:r w:rsidRPr="00CF67BD">
        <w:t>Fingerprints</w:t>
      </w:r>
    </w:p>
    <w:p w14:paraId="1B93949D" w14:textId="5508F027" w:rsidR="00D24FDB" w:rsidRPr="00CF67BD" w:rsidRDefault="00D24FDB" w:rsidP="00D24FDB">
      <w:pPr>
        <w:pStyle w:val="CMDOutput"/>
      </w:pPr>
      <w:proofErr w:type="spellStart"/>
      <w:r w:rsidRPr="00CF67BD">
        <w:t>host_key_checking</w:t>
      </w:r>
      <w:proofErr w:type="spellEnd"/>
      <w:r w:rsidR="00031CB8" w:rsidRPr="00CF67BD">
        <w:t xml:space="preserve"> </w:t>
      </w:r>
      <w:r w:rsidRPr="00CF67BD">
        <w:t>=</w:t>
      </w:r>
      <w:r w:rsidR="00031CB8" w:rsidRPr="00CF67BD">
        <w:t xml:space="preserve"> </w:t>
      </w:r>
      <w:r w:rsidRPr="00CF67BD">
        <w:t>False</w:t>
      </w:r>
      <w:r w:rsidR="00031CB8" w:rsidRPr="00CF67BD">
        <w:t xml:space="preserve"> </w:t>
      </w:r>
    </w:p>
    <w:p w14:paraId="5238735F" w14:textId="1A72E228" w:rsidR="008F34C0" w:rsidRPr="00CF67BD" w:rsidRDefault="008F34C0" w:rsidP="00D24FDB">
      <w:pPr>
        <w:pStyle w:val="CMDOutput"/>
      </w:pPr>
      <w:r w:rsidRPr="00CF67BD">
        <w:t>#</w:t>
      </w:r>
      <w:r w:rsidR="00031CB8" w:rsidRPr="00CF67BD">
        <w:t xml:space="preserve"> </w:t>
      </w:r>
      <w:r w:rsidRPr="00CF67BD">
        <w:t>Do</w:t>
      </w:r>
      <w:r w:rsidR="00031CB8" w:rsidRPr="00CF67BD">
        <w:t xml:space="preserve"> </w:t>
      </w:r>
      <w:r w:rsidRPr="00CF67BD">
        <w:t>not</w:t>
      </w:r>
      <w:r w:rsidR="00031CB8" w:rsidRPr="00CF67BD">
        <w:t xml:space="preserve"> </w:t>
      </w:r>
      <w:r w:rsidRPr="00CF67BD">
        <w:t>create</w:t>
      </w:r>
      <w:r w:rsidR="00031CB8" w:rsidRPr="00CF67BD">
        <w:t xml:space="preserve"> </w:t>
      </w:r>
      <w:r w:rsidRPr="00CF67BD">
        <w:t>retry</w:t>
      </w:r>
      <w:r w:rsidR="00031CB8" w:rsidRPr="00CF67BD">
        <w:t xml:space="preserve"> </w:t>
      </w:r>
      <w:r w:rsidRPr="00CF67BD">
        <w:t>files</w:t>
      </w:r>
    </w:p>
    <w:p w14:paraId="1931AC7E" w14:textId="4BE1268C" w:rsidR="00376EDC" w:rsidRDefault="00D24FDB" w:rsidP="00ED3FE4">
      <w:pPr>
        <w:pStyle w:val="CMDOutput"/>
      </w:pPr>
      <w:proofErr w:type="spellStart"/>
      <w:r w:rsidRPr="00CF67BD">
        <w:t>retry_files_enabled</w:t>
      </w:r>
      <w:proofErr w:type="spellEnd"/>
      <w:r w:rsidR="00031CB8" w:rsidRPr="00CF67BD">
        <w:t xml:space="preserve"> </w:t>
      </w:r>
      <w:r w:rsidRPr="00CF67BD">
        <w:t>=</w:t>
      </w:r>
      <w:r w:rsidR="00031CB8" w:rsidRPr="00CF67BD">
        <w:t xml:space="preserve"> </w:t>
      </w:r>
      <w:r w:rsidRPr="00CF67BD">
        <w:t>False</w:t>
      </w:r>
      <w:r w:rsidR="00031CB8" w:rsidRPr="00CF67BD">
        <w:t xml:space="preserve"> </w:t>
      </w:r>
    </w:p>
    <w:p w14:paraId="16BB07E5" w14:textId="060C8BF7" w:rsidR="00FB1CF1" w:rsidRDefault="00FB1CF1" w:rsidP="00FB1CF1">
      <w:pPr>
        <w:pStyle w:val="Heading2"/>
      </w:pPr>
      <w:r>
        <w:t xml:space="preserve">Verify Communications </w:t>
      </w:r>
      <w:r w:rsidR="003F019C">
        <w:t>with</w:t>
      </w:r>
      <w:r>
        <w:t xml:space="preserve"> the Local Webserver</w:t>
      </w:r>
    </w:p>
    <w:p w14:paraId="04140F06" w14:textId="36CC8EC8" w:rsidR="003F019C" w:rsidRPr="003F019C" w:rsidRDefault="003F019C" w:rsidP="003F019C">
      <w:pPr>
        <w:pStyle w:val="BodyTextL25"/>
      </w:pPr>
      <w:r>
        <w:t>In this Part, you will verify th</w:t>
      </w:r>
      <w:r w:rsidR="0059353C">
        <w:t>at</w:t>
      </w:r>
      <w:r>
        <w:t xml:space="preserve"> Ansible can send commands to the local webserver.</w:t>
      </w:r>
    </w:p>
    <w:p w14:paraId="07882E24" w14:textId="07806EB4" w:rsidR="00376EDC" w:rsidRDefault="009871C5" w:rsidP="00376EDC">
      <w:pPr>
        <w:pStyle w:val="Heading3"/>
      </w:pPr>
      <w:r>
        <w:t>Use the ping module to v</w:t>
      </w:r>
      <w:r w:rsidR="00376EDC">
        <w:t>erify</w:t>
      </w:r>
      <w:r w:rsidR="0059353C">
        <w:t xml:space="preserve"> that</w:t>
      </w:r>
      <w:r w:rsidR="00031CB8">
        <w:t xml:space="preserve"> </w:t>
      </w:r>
      <w:r w:rsidR="00376EDC">
        <w:t>Ansible</w:t>
      </w:r>
      <w:r w:rsidR="00031CB8">
        <w:t xml:space="preserve"> </w:t>
      </w:r>
      <w:r w:rsidR="00376EDC">
        <w:t>can</w:t>
      </w:r>
      <w:r w:rsidR="00031CB8">
        <w:t xml:space="preserve"> </w:t>
      </w:r>
      <w:r w:rsidR="003F019C">
        <w:t>ping</w:t>
      </w:r>
      <w:r w:rsidR="0059353C">
        <w:t xml:space="preserve"> the</w:t>
      </w:r>
      <w:r>
        <w:t xml:space="preserve"> webserver</w:t>
      </w:r>
      <w:r w:rsidR="00376EDC">
        <w:t>.</w:t>
      </w:r>
    </w:p>
    <w:p w14:paraId="0E5EDFCA" w14:textId="26C19ED0" w:rsidR="00376EDC" w:rsidRDefault="00170A54" w:rsidP="001D6201">
      <w:pPr>
        <w:pStyle w:val="BodyTextL25"/>
      </w:pPr>
      <w:r>
        <w:t>Use</w:t>
      </w:r>
      <w:r w:rsidR="00031CB8">
        <w:t xml:space="preserve"> </w:t>
      </w:r>
      <w:r>
        <w:t>the</w:t>
      </w:r>
      <w:r w:rsidR="001D6201">
        <w:t xml:space="preserve"> Ansible</w:t>
      </w:r>
      <w:r w:rsidR="00031CB8">
        <w:t xml:space="preserve"> </w:t>
      </w:r>
      <w:r w:rsidRPr="00EA1E75">
        <w:rPr>
          <w:b/>
          <w:bCs/>
        </w:rPr>
        <w:t>ping</w:t>
      </w:r>
      <w:r w:rsidR="00031CB8">
        <w:rPr>
          <w:b/>
          <w:bCs/>
        </w:rPr>
        <w:t xml:space="preserve"> </w:t>
      </w:r>
      <w:r w:rsidRPr="001D6201">
        <w:t>module</w:t>
      </w:r>
      <w:r w:rsidR="00031CB8">
        <w:t xml:space="preserve"> </w:t>
      </w:r>
      <w:r>
        <w:t>to</w:t>
      </w:r>
      <w:r w:rsidR="00031CB8">
        <w:t xml:space="preserve"> </w:t>
      </w:r>
      <w:r>
        <w:t>verify</w:t>
      </w:r>
      <w:r w:rsidR="00031CB8">
        <w:t xml:space="preserve"> </w:t>
      </w:r>
      <w:r>
        <w:t>communications</w:t>
      </w:r>
      <w:r w:rsidR="00031CB8">
        <w:t xml:space="preserve"> </w:t>
      </w:r>
      <w:r>
        <w:t>with</w:t>
      </w:r>
      <w:r w:rsidR="00031CB8">
        <w:t xml:space="preserve"> </w:t>
      </w:r>
      <w:r>
        <w:t>the</w:t>
      </w:r>
      <w:r w:rsidR="00031CB8">
        <w:t xml:space="preserve"> </w:t>
      </w:r>
      <w:r>
        <w:t>devices</w:t>
      </w:r>
      <w:r w:rsidR="00031CB8">
        <w:t xml:space="preserve"> </w:t>
      </w:r>
      <w:r>
        <w:t>listed</w:t>
      </w:r>
      <w:r w:rsidR="00031CB8">
        <w:t xml:space="preserve"> </w:t>
      </w:r>
      <w:r>
        <w:t>within</w:t>
      </w:r>
      <w:r w:rsidR="00031CB8">
        <w:t xml:space="preserve"> </w:t>
      </w:r>
      <w:r>
        <w:t>the</w:t>
      </w:r>
      <w:r w:rsidR="00031CB8">
        <w:t xml:space="preserve"> </w:t>
      </w:r>
      <w:r w:rsidR="00A264C5" w:rsidRPr="00A264C5">
        <w:rPr>
          <w:b/>
        </w:rPr>
        <w:t>webservers</w:t>
      </w:r>
      <w:r w:rsidR="009871C5">
        <w:t xml:space="preserve"> group of your</w:t>
      </w:r>
      <w:r w:rsidR="00031CB8">
        <w:t xml:space="preserve"> </w:t>
      </w:r>
      <w:r w:rsidRPr="00170A54">
        <w:rPr>
          <w:b/>
          <w:bCs/>
        </w:rPr>
        <w:t>hosts</w:t>
      </w:r>
      <w:r w:rsidR="00031CB8">
        <w:t xml:space="preserve"> </w:t>
      </w:r>
      <w:r>
        <w:t>inventory</w:t>
      </w:r>
      <w:r w:rsidR="00031CB8">
        <w:t xml:space="preserve"> </w:t>
      </w:r>
      <w:r>
        <w:t>file</w:t>
      </w:r>
      <w:r w:rsidR="00376EDC">
        <w:t>.</w:t>
      </w:r>
      <w:r w:rsidR="00031CB8">
        <w:t xml:space="preserve"> </w:t>
      </w:r>
    </w:p>
    <w:p w14:paraId="76CD18D1" w14:textId="52CF1C41" w:rsidR="00941D58" w:rsidRPr="00941D58" w:rsidRDefault="00941D58" w:rsidP="00941D58">
      <w:pPr>
        <w:pStyle w:val="CMD"/>
        <w:rPr>
          <w:b/>
          <w:bCs/>
        </w:rPr>
      </w:pPr>
      <w:proofErr w:type="spellStart"/>
      <w:r w:rsidRPr="00941D58">
        <w:t>devasc@labvm</w:t>
      </w:r>
      <w:proofErr w:type="spellEnd"/>
      <w:r w:rsidRPr="00941D58">
        <w:t>:</w:t>
      </w:r>
      <w:r w:rsidR="0043398F">
        <w:t>~/labs/</w:t>
      </w:r>
      <w:proofErr w:type="spellStart"/>
      <w:r w:rsidR="0043398F">
        <w:t>devnet-src</w:t>
      </w:r>
      <w:proofErr w:type="spellEnd"/>
      <w:r w:rsidR="0043398F">
        <w:t>/ansible/ansible-apache</w:t>
      </w:r>
      <w:r w:rsidRPr="00941D58">
        <w:t>$</w:t>
      </w:r>
      <w:r w:rsidR="00031CB8">
        <w:t xml:space="preserve"> </w:t>
      </w:r>
      <w:r w:rsidRPr="00941D58">
        <w:rPr>
          <w:b/>
          <w:bCs/>
        </w:rPr>
        <w:t>ansible</w:t>
      </w:r>
      <w:r w:rsidR="00031CB8">
        <w:rPr>
          <w:b/>
          <w:bCs/>
        </w:rPr>
        <w:t xml:space="preserve"> </w:t>
      </w:r>
      <w:r w:rsidR="006B208A">
        <w:rPr>
          <w:b/>
          <w:bCs/>
        </w:rPr>
        <w:t>webservers</w:t>
      </w:r>
      <w:r w:rsidR="00031CB8">
        <w:rPr>
          <w:b/>
          <w:bCs/>
        </w:rPr>
        <w:t xml:space="preserve"> </w:t>
      </w:r>
      <w:r w:rsidRPr="00941D58">
        <w:rPr>
          <w:b/>
          <w:bCs/>
        </w:rPr>
        <w:t>-m</w:t>
      </w:r>
      <w:r w:rsidR="00031CB8">
        <w:rPr>
          <w:b/>
          <w:bCs/>
        </w:rPr>
        <w:t xml:space="preserve"> </w:t>
      </w:r>
      <w:r w:rsidRPr="00941D58">
        <w:rPr>
          <w:b/>
          <w:bCs/>
        </w:rPr>
        <w:t>ping</w:t>
      </w:r>
    </w:p>
    <w:p w14:paraId="353DFBF8" w14:textId="51E3E1DE" w:rsidR="00941D58" w:rsidRPr="00941D58" w:rsidRDefault="006B208A" w:rsidP="009009D1">
      <w:pPr>
        <w:pStyle w:val="CMDOutput"/>
      </w:pPr>
      <w:r>
        <w:rPr>
          <w:highlight w:val="yellow"/>
        </w:rPr>
        <w:t>192.0.2.3</w:t>
      </w:r>
      <w:r w:rsidR="00031CB8">
        <w:rPr>
          <w:highlight w:val="yellow"/>
        </w:rPr>
        <w:t xml:space="preserve"> </w:t>
      </w:r>
      <w:r w:rsidR="00941D58" w:rsidRPr="00941D58">
        <w:rPr>
          <w:highlight w:val="yellow"/>
        </w:rPr>
        <w:t>|</w:t>
      </w:r>
      <w:r w:rsidR="00031CB8">
        <w:rPr>
          <w:highlight w:val="yellow"/>
        </w:rPr>
        <w:t xml:space="preserve"> </w:t>
      </w:r>
      <w:r w:rsidR="00941D58" w:rsidRPr="00941D58">
        <w:rPr>
          <w:highlight w:val="yellow"/>
        </w:rPr>
        <w:t>SUCCESS</w:t>
      </w:r>
      <w:r w:rsidR="00031CB8">
        <w:t xml:space="preserve"> </w:t>
      </w:r>
      <w:r w:rsidR="00941D58" w:rsidRPr="00941D58">
        <w:t>=&gt;</w:t>
      </w:r>
      <w:r w:rsidR="00031CB8">
        <w:t xml:space="preserve"> </w:t>
      </w:r>
      <w:r w:rsidR="00941D58" w:rsidRPr="00941D58">
        <w:t>{</w:t>
      </w:r>
    </w:p>
    <w:p w14:paraId="25F81E41" w14:textId="768EEBD3" w:rsidR="00941D58" w:rsidRPr="00941D58" w:rsidRDefault="00031CB8" w:rsidP="009009D1">
      <w:pPr>
        <w:pStyle w:val="CMDOutput"/>
      </w:pPr>
      <w:r>
        <w:t xml:space="preserve">    </w:t>
      </w:r>
      <w:r w:rsidR="00941D58" w:rsidRPr="00941D58">
        <w:t>"</w:t>
      </w:r>
      <w:proofErr w:type="spellStart"/>
      <w:r w:rsidR="00941D58" w:rsidRPr="00941D58">
        <w:t>ansible_facts</w:t>
      </w:r>
      <w:proofErr w:type="spellEnd"/>
      <w:r w:rsidR="00941D58" w:rsidRPr="00941D58">
        <w:t>":</w:t>
      </w:r>
      <w:r>
        <w:t xml:space="preserve"> </w:t>
      </w:r>
      <w:r w:rsidR="00941D58" w:rsidRPr="00941D58">
        <w:t>{</w:t>
      </w:r>
    </w:p>
    <w:p w14:paraId="3AAD7031" w14:textId="082FA564" w:rsidR="00941D58" w:rsidRPr="00941D58" w:rsidRDefault="00031CB8" w:rsidP="009009D1">
      <w:pPr>
        <w:pStyle w:val="CMDOutput"/>
      </w:pPr>
      <w:r>
        <w:t xml:space="preserve">        </w:t>
      </w:r>
      <w:r w:rsidR="00941D58" w:rsidRPr="00941D58">
        <w:t>"</w:t>
      </w:r>
      <w:proofErr w:type="spellStart"/>
      <w:r w:rsidR="00941D58" w:rsidRPr="00941D58">
        <w:t>discovered_interpreter_python</w:t>
      </w:r>
      <w:proofErr w:type="spellEnd"/>
      <w:r w:rsidR="00941D58" w:rsidRPr="00941D58">
        <w:t>":</w:t>
      </w:r>
      <w:r>
        <w:t xml:space="preserve"> </w:t>
      </w:r>
      <w:r w:rsidR="00941D58" w:rsidRPr="00941D58">
        <w:t>"/</w:t>
      </w:r>
      <w:proofErr w:type="spellStart"/>
      <w:r w:rsidR="00941D58" w:rsidRPr="00941D58">
        <w:t>usr</w:t>
      </w:r>
      <w:proofErr w:type="spellEnd"/>
      <w:r w:rsidR="00941D58" w:rsidRPr="00941D58">
        <w:t>/bin/python3"</w:t>
      </w:r>
    </w:p>
    <w:p w14:paraId="2AB5D3B4" w14:textId="46E6CDA0" w:rsidR="00941D58" w:rsidRPr="00941D58" w:rsidRDefault="00031CB8" w:rsidP="009009D1">
      <w:pPr>
        <w:pStyle w:val="CMDOutput"/>
      </w:pPr>
      <w:r>
        <w:t xml:space="preserve">    </w:t>
      </w:r>
      <w:r w:rsidR="00941D58" w:rsidRPr="00941D58">
        <w:t>},</w:t>
      </w:r>
    </w:p>
    <w:p w14:paraId="1C877A4F" w14:textId="153C0C10" w:rsidR="00941D58" w:rsidRPr="00941D58" w:rsidRDefault="00031CB8" w:rsidP="009009D1">
      <w:pPr>
        <w:pStyle w:val="CMDOutput"/>
      </w:pPr>
      <w:r>
        <w:t xml:space="preserve">    </w:t>
      </w:r>
      <w:r w:rsidR="00941D58" w:rsidRPr="00941D58">
        <w:t>"changed":</w:t>
      </w:r>
      <w:r>
        <w:t xml:space="preserve"> </w:t>
      </w:r>
      <w:r w:rsidR="00941D58" w:rsidRPr="00941D58">
        <w:t>false,</w:t>
      </w:r>
    </w:p>
    <w:p w14:paraId="146BDAFB" w14:textId="5351255E" w:rsidR="00941D58" w:rsidRPr="00941D58" w:rsidRDefault="00031CB8" w:rsidP="009009D1">
      <w:pPr>
        <w:pStyle w:val="CMDOutput"/>
      </w:pPr>
      <w:r>
        <w:t xml:space="preserve">    </w:t>
      </w:r>
      <w:r w:rsidR="00941D58" w:rsidRPr="00941D58">
        <w:rPr>
          <w:highlight w:val="yellow"/>
        </w:rPr>
        <w:t>"ping":</w:t>
      </w:r>
      <w:r>
        <w:rPr>
          <w:highlight w:val="yellow"/>
        </w:rPr>
        <w:t xml:space="preserve"> </w:t>
      </w:r>
      <w:r w:rsidR="00941D58" w:rsidRPr="00941D58">
        <w:rPr>
          <w:highlight w:val="yellow"/>
        </w:rPr>
        <w:t>"pong</w:t>
      </w:r>
      <w:r w:rsidR="00941D58" w:rsidRPr="00941D58">
        <w:t>"</w:t>
      </w:r>
    </w:p>
    <w:p w14:paraId="08BC7E18" w14:textId="77777777" w:rsidR="00941D58" w:rsidRPr="00941D58" w:rsidRDefault="00941D58" w:rsidP="009009D1">
      <w:pPr>
        <w:pStyle w:val="CMDOutput"/>
      </w:pPr>
      <w:r w:rsidRPr="00941D58">
        <w:t>}</w:t>
      </w:r>
    </w:p>
    <w:p w14:paraId="71F96442" w14:textId="20086828" w:rsidR="00376EDC" w:rsidRDefault="00941D58" w:rsidP="009009D1">
      <w:pPr>
        <w:pStyle w:val="CMDOutput"/>
      </w:pPr>
      <w:proofErr w:type="spellStart"/>
      <w:r w:rsidRPr="005F1F20">
        <w:t>devasc@labvm</w:t>
      </w:r>
      <w:proofErr w:type="spellEnd"/>
      <w:r w:rsidRPr="005F1F20">
        <w:t>:</w:t>
      </w:r>
      <w:r w:rsidR="0043398F">
        <w:t>~/labs/</w:t>
      </w:r>
      <w:proofErr w:type="spellStart"/>
      <w:r w:rsidR="0043398F">
        <w:t>devnet-src</w:t>
      </w:r>
      <w:proofErr w:type="spellEnd"/>
      <w:r w:rsidR="0043398F">
        <w:t>/ansible/ansible-apache</w:t>
      </w:r>
      <w:r w:rsidRPr="005F1F20">
        <w:t>$</w:t>
      </w:r>
    </w:p>
    <w:p w14:paraId="3520D46A" w14:textId="4083CE21" w:rsidR="00752C83" w:rsidRDefault="00752C83" w:rsidP="001D6201">
      <w:pPr>
        <w:pStyle w:val="BodyTextL25"/>
      </w:pPr>
      <w:r>
        <w:t>If</w:t>
      </w:r>
      <w:r w:rsidR="00031CB8">
        <w:t xml:space="preserve"> </w:t>
      </w:r>
      <w:r>
        <w:t>multiple</w:t>
      </w:r>
      <w:r w:rsidR="00031CB8">
        <w:t xml:space="preserve"> </w:t>
      </w:r>
      <w:r>
        <w:t>devices</w:t>
      </w:r>
      <w:r w:rsidR="00031CB8">
        <w:t xml:space="preserve"> </w:t>
      </w:r>
      <w:r>
        <w:t>were</w:t>
      </w:r>
      <w:r w:rsidR="00031CB8">
        <w:t xml:space="preserve"> </w:t>
      </w:r>
      <w:r>
        <w:t>listed</w:t>
      </w:r>
      <w:r w:rsidR="00031CB8">
        <w:t xml:space="preserve"> </w:t>
      </w:r>
      <w:r>
        <w:t>under</w:t>
      </w:r>
      <w:r w:rsidR="00031CB8">
        <w:t xml:space="preserve"> </w:t>
      </w:r>
      <w:r>
        <w:t>the</w:t>
      </w:r>
      <w:r w:rsidR="00031CB8">
        <w:t xml:space="preserve"> </w:t>
      </w:r>
      <w:r w:rsidR="00A264C5" w:rsidRPr="00A264C5">
        <w:rPr>
          <w:b/>
        </w:rPr>
        <w:t>webservers</w:t>
      </w:r>
      <w:r w:rsidR="00031CB8">
        <w:t xml:space="preserve"> </w:t>
      </w:r>
      <w:r>
        <w:t>group</w:t>
      </w:r>
      <w:r w:rsidR="00031CB8">
        <w:t xml:space="preserve"> </w:t>
      </w:r>
      <w:r>
        <w:t>in</w:t>
      </w:r>
      <w:r w:rsidR="00031CB8">
        <w:t xml:space="preserve"> </w:t>
      </w:r>
      <w:r>
        <w:t>your</w:t>
      </w:r>
      <w:r w:rsidR="00031CB8">
        <w:t xml:space="preserve"> </w:t>
      </w:r>
      <w:r w:rsidRPr="00170A54">
        <w:rPr>
          <w:b/>
          <w:bCs/>
        </w:rPr>
        <w:t>hosts</w:t>
      </w:r>
      <w:r w:rsidR="00031CB8">
        <w:t xml:space="preserve"> </w:t>
      </w:r>
      <w:r>
        <w:t>inventory</w:t>
      </w:r>
      <w:r w:rsidR="00031CB8">
        <w:t xml:space="preserve"> </w:t>
      </w:r>
      <w:r>
        <w:t>file,</w:t>
      </w:r>
      <w:r w:rsidR="00031CB8">
        <w:t xml:space="preserve"> </w:t>
      </w:r>
      <w:r>
        <w:t>the</w:t>
      </w:r>
      <w:r w:rsidR="00031CB8">
        <w:t xml:space="preserve"> </w:t>
      </w:r>
      <w:r>
        <w:t>output</w:t>
      </w:r>
      <w:r w:rsidR="00031CB8">
        <w:t xml:space="preserve"> </w:t>
      </w:r>
      <w:r>
        <w:t>would</w:t>
      </w:r>
      <w:r w:rsidR="00031CB8">
        <w:t xml:space="preserve"> </w:t>
      </w:r>
      <w:r>
        <w:t>indicate</w:t>
      </w:r>
      <w:r w:rsidR="00031CB8">
        <w:t xml:space="preserve"> </w:t>
      </w:r>
      <w:r>
        <w:t>similar</w:t>
      </w:r>
      <w:r w:rsidR="00031CB8">
        <w:t xml:space="preserve"> </w:t>
      </w:r>
      <w:r>
        <w:t>information</w:t>
      </w:r>
      <w:r w:rsidR="00031CB8">
        <w:t xml:space="preserve"> </w:t>
      </w:r>
      <w:r>
        <w:t>for</w:t>
      </w:r>
      <w:r w:rsidR="00031CB8">
        <w:t xml:space="preserve"> </w:t>
      </w:r>
      <w:r>
        <w:t>each</w:t>
      </w:r>
      <w:r w:rsidR="00031CB8">
        <w:t xml:space="preserve"> </w:t>
      </w:r>
      <w:r>
        <w:t>device.</w:t>
      </w:r>
      <w:r w:rsidR="00031CB8">
        <w:t xml:space="preserve"> </w:t>
      </w:r>
    </w:p>
    <w:p w14:paraId="25F3F2B0" w14:textId="5C3F9A7D" w:rsidR="00EA1E75" w:rsidRDefault="00FB1CF1" w:rsidP="00EA1E75">
      <w:pPr>
        <w:pStyle w:val="Heading3"/>
      </w:pPr>
      <w:r>
        <w:t xml:space="preserve">Use the command module to </w:t>
      </w:r>
      <w:r w:rsidR="003F019C">
        <w:t>verify</w:t>
      </w:r>
      <w:r w:rsidR="00031CB8">
        <w:t xml:space="preserve"> </w:t>
      </w:r>
      <w:r w:rsidR="00EA1E75">
        <w:t>Ansible</w:t>
      </w:r>
      <w:r w:rsidR="00031CB8">
        <w:t xml:space="preserve"> </w:t>
      </w:r>
      <w:r w:rsidR="00EA1E75">
        <w:t>can</w:t>
      </w:r>
      <w:r w:rsidR="00031CB8">
        <w:t xml:space="preserve"> </w:t>
      </w:r>
      <w:r w:rsidR="00EA1E75">
        <w:t>communicate</w:t>
      </w:r>
      <w:r w:rsidR="00031CB8">
        <w:t xml:space="preserve"> </w:t>
      </w:r>
      <w:r w:rsidR="00EA1E75">
        <w:t>with</w:t>
      </w:r>
      <w:r w:rsidR="00031CB8">
        <w:t xml:space="preserve"> </w:t>
      </w:r>
      <w:r w:rsidR="003F019C">
        <w:t>the webserver</w:t>
      </w:r>
      <w:r w:rsidR="00EA1E75">
        <w:t>.</w:t>
      </w:r>
    </w:p>
    <w:p w14:paraId="1AB21DC9" w14:textId="08CCA89B" w:rsidR="00EA1E75" w:rsidRDefault="00222865" w:rsidP="00222865">
      <w:pPr>
        <w:pStyle w:val="BodyTextL25"/>
      </w:pPr>
      <w:r>
        <w:t>Use the Ansible</w:t>
      </w:r>
      <w:r w:rsidR="00031CB8">
        <w:t xml:space="preserve"> </w:t>
      </w:r>
      <w:r w:rsidR="00EA1E75" w:rsidRPr="00EA1E75">
        <w:rPr>
          <w:b/>
          <w:bCs/>
        </w:rPr>
        <w:t>command</w:t>
      </w:r>
      <w:r w:rsidR="00031CB8">
        <w:rPr>
          <w:b/>
          <w:bCs/>
        </w:rPr>
        <w:t xml:space="preserve"> </w:t>
      </w:r>
      <w:r w:rsidR="00EA1E75" w:rsidRPr="00222865">
        <w:t>module</w:t>
      </w:r>
      <w:r w:rsidR="00031CB8">
        <w:t xml:space="preserve"> </w:t>
      </w:r>
      <w:r w:rsidR="00EA1E75">
        <w:t>to</w:t>
      </w:r>
      <w:r w:rsidR="00031CB8">
        <w:t xml:space="preserve"> </w:t>
      </w:r>
      <w:r w:rsidR="00EA1E75">
        <w:t>verify</w:t>
      </w:r>
      <w:r w:rsidR="00031CB8">
        <w:t xml:space="preserve"> </w:t>
      </w:r>
      <w:r w:rsidR="00EA1E75">
        <w:t>communications</w:t>
      </w:r>
      <w:r w:rsidR="00031CB8">
        <w:t xml:space="preserve"> </w:t>
      </w:r>
      <w:r w:rsidR="00EA1E75">
        <w:t>with</w:t>
      </w:r>
      <w:r w:rsidR="00031CB8">
        <w:t xml:space="preserve"> </w:t>
      </w:r>
      <w:r w:rsidR="00EA1E75">
        <w:t>the</w:t>
      </w:r>
      <w:r w:rsidR="00031CB8">
        <w:t xml:space="preserve"> </w:t>
      </w:r>
      <w:r w:rsidR="00EA1E75">
        <w:t>devices</w:t>
      </w:r>
      <w:r w:rsidR="00031CB8">
        <w:t xml:space="preserve"> </w:t>
      </w:r>
      <w:r w:rsidR="00EA1E75">
        <w:t>listed</w:t>
      </w:r>
      <w:r w:rsidR="00031CB8">
        <w:t xml:space="preserve"> </w:t>
      </w:r>
      <w:r>
        <w:t xml:space="preserve">within the </w:t>
      </w:r>
      <w:r w:rsidR="00A264C5" w:rsidRPr="00A264C5">
        <w:rPr>
          <w:b/>
        </w:rPr>
        <w:t>webservers</w:t>
      </w:r>
      <w:r>
        <w:t xml:space="preserve"> group of your </w:t>
      </w:r>
      <w:r w:rsidRPr="00170A54">
        <w:rPr>
          <w:b/>
          <w:bCs/>
        </w:rPr>
        <w:t>hosts</w:t>
      </w:r>
      <w:r>
        <w:t xml:space="preserve"> inventory file.</w:t>
      </w:r>
      <w:r w:rsidR="00031CB8">
        <w:t xml:space="preserve"> </w:t>
      </w:r>
      <w:r w:rsidR="00031018">
        <w:t>In</w:t>
      </w:r>
      <w:r w:rsidR="00031CB8">
        <w:t xml:space="preserve"> </w:t>
      </w:r>
      <w:r w:rsidR="00031018">
        <w:t>this</w:t>
      </w:r>
      <w:r w:rsidR="00031CB8">
        <w:t xml:space="preserve"> </w:t>
      </w:r>
      <w:r w:rsidR="00031018">
        <w:t>example</w:t>
      </w:r>
      <w:r w:rsidR="00031CB8">
        <w:t xml:space="preserve"> </w:t>
      </w:r>
      <w:r w:rsidR="00031018">
        <w:t>you</w:t>
      </w:r>
      <w:r w:rsidR="0093571E">
        <w:t xml:space="preserve"> send</w:t>
      </w:r>
      <w:r w:rsidR="00031CB8">
        <w:t xml:space="preserve"> </w:t>
      </w:r>
      <w:r w:rsidR="00031018">
        <w:t>the</w:t>
      </w:r>
      <w:r w:rsidR="00031CB8">
        <w:t xml:space="preserve"> </w:t>
      </w:r>
      <w:r w:rsidR="00031018">
        <w:t>argument</w:t>
      </w:r>
      <w:r w:rsidR="00031CB8">
        <w:t xml:space="preserve"> </w:t>
      </w:r>
      <w:r w:rsidR="00031018">
        <w:t>-</w:t>
      </w:r>
      <w:r w:rsidR="00031018" w:rsidRPr="0093571E">
        <w:rPr>
          <w:b/>
          <w:bCs/>
        </w:rPr>
        <w:t>a</w:t>
      </w:r>
      <w:r w:rsidR="00031CB8" w:rsidRPr="0093571E">
        <w:rPr>
          <w:b/>
          <w:bCs/>
        </w:rPr>
        <w:t xml:space="preserve"> </w:t>
      </w:r>
      <w:r w:rsidR="00031018" w:rsidRPr="0093571E">
        <w:rPr>
          <w:b/>
          <w:bCs/>
        </w:rPr>
        <w:t>"/bin/echo</w:t>
      </w:r>
      <w:r w:rsidR="00031CB8" w:rsidRPr="0093571E">
        <w:rPr>
          <w:b/>
          <w:bCs/>
        </w:rPr>
        <w:t xml:space="preserve"> </w:t>
      </w:r>
      <w:r w:rsidR="00031018" w:rsidRPr="0093571E">
        <w:rPr>
          <w:b/>
          <w:bCs/>
        </w:rPr>
        <w:t>hello</w:t>
      </w:r>
      <w:r w:rsidR="00031CB8" w:rsidRPr="0093571E">
        <w:rPr>
          <w:b/>
          <w:bCs/>
        </w:rPr>
        <w:t xml:space="preserve"> </w:t>
      </w:r>
      <w:r w:rsidR="00031018" w:rsidRPr="0093571E">
        <w:rPr>
          <w:b/>
          <w:bCs/>
        </w:rPr>
        <w:t>world"</w:t>
      </w:r>
      <w:r w:rsidR="0093571E">
        <w:t xml:space="preserve"> </w:t>
      </w:r>
      <w:r w:rsidR="00964835">
        <w:t>to ask the local webserver to respond with “hello world”.</w:t>
      </w:r>
      <w:r w:rsidR="00031CB8">
        <w:t xml:space="preserve"> </w:t>
      </w:r>
    </w:p>
    <w:p w14:paraId="6FFAC9E9" w14:textId="2BD062F3" w:rsidR="00EA1E75" w:rsidRPr="00EA1E75" w:rsidRDefault="00EA1E75" w:rsidP="00EA1E75">
      <w:pPr>
        <w:pStyle w:val="CMD"/>
        <w:rPr>
          <w:b/>
          <w:bCs/>
        </w:rPr>
      </w:pPr>
      <w:proofErr w:type="spellStart"/>
      <w:r w:rsidRPr="00EA1E75">
        <w:t>devasc@labvm</w:t>
      </w:r>
      <w:proofErr w:type="spellEnd"/>
      <w:r w:rsidRPr="00EA1E75">
        <w:t>:</w:t>
      </w:r>
      <w:r w:rsidR="0043398F">
        <w:t>~/labs/</w:t>
      </w:r>
      <w:proofErr w:type="spellStart"/>
      <w:r w:rsidR="0043398F">
        <w:t>devnet-src</w:t>
      </w:r>
      <w:proofErr w:type="spellEnd"/>
      <w:r w:rsidR="0043398F">
        <w:t>/ansible/ansible-apache</w:t>
      </w:r>
      <w:r w:rsidRPr="00EA1E75">
        <w:t>$</w:t>
      </w:r>
      <w:r w:rsidR="00031CB8">
        <w:t xml:space="preserve"> </w:t>
      </w:r>
      <w:r w:rsidRPr="00EA1E75">
        <w:rPr>
          <w:b/>
          <w:bCs/>
        </w:rPr>
        <w:t>ansible</w:t>
      </w:r>
      <w:r w:rsidR="00031CB8">
        <w:rPr>
          <w:b/>
          <w:bCs/>
        </w:rPr>
        <w:t xml:space="preserve"> </w:t>
      </w:r>
      <w:r w:rsidR="005E340C">
        <w:rPr>
          <w:b/>
          <w:bCs/>
        </w:rPr>
        <w:t>webservers</w:t>
      </w:r>
      <w:r w:rsidR="00031CB8">
        <w:rPr>
          <w:b/>
          <w:bCs/>
        </w:rPr>
        <w:t xml:space="preserve"> </w:t>
      </w:r>
      <w:r w:rsidRPr="00EA1E75">
        <w:rPr>
          <w:b/>
          <w:bCs/>
        </w:rPr>
        <w:t>-m</w:t>
      </w:r>
      <w:r w:rsidR="00031CB8">
        <w:rPr>
          <w:b/>
          <w:bCs/>
        </w:rPr>
        <w:t xml:space="preserve"> </w:t>
      </w:r>
      <w:r w:rsidRPr="00EA1E75">
        <w:rPr>
          <w:b/>
          <w:bCs/>
        </w:rPr>
        <w:t>command</w:t>
      </w:r>
      <w:r w:rsidR="00031CB8">
        <w:rPr>
          <w:b/>
          <w:bCs/>
        </w:rPr>
        <w:t xml:space="preserve"> </w:t>
      </w:r>
      <w:r w:rsidRPr="00EA1E75">
        <w:rPr>
          <w:b/>
          <w:bCs/>
        </w:rPr>
        <w:t>-a</w:t>
      </w:r>
      <w:r w:rsidR="00031CB8">
        <w:rPr>
          <w:b/>
          <w:bCs/>
        </w:rPr>
        <w:t xml:space="preserve"> </w:t>
      </w:r>
      <w:r w:rsidRPr="00EA1E75">
        <w:rPr>
          <w:b/>
          <w:bCs/>
        </w:rPr>
        <w:t>"/bin/echo</w:t>
      </w:r>
      <w:r w:rsidR="00031CB8">
        <w:rPr>
          <w:b/>
          <w:bCs/>
        </w:rPr>
        <w:t xml:space="preserve"> </w:t>
      </w:r>
      <w:r w:rsidRPr="00EA1E75">
        <w:rPr>
          <w:b/>
          <w:bCs/>
        </w:rPr>
        <w:t>hello</w:t>
      </w:r>
      <w:r w:rsidR="00031CB8">
        <w:rPr>
          <w:b/>
          <w:bCs/>
        </w:rPr>
        <w:t xml:space="preserve"> </w:t>
      </w:r>
      <w:r w:rsidRPr="00EA1E75">
        <w:rPr>
          <w:b/>
          <w:bCs/>
        </w:rPr>
        <w:t>world"</w:t>
      </w:r>
    </w:p>
    <w:p w14:paraId="0320E9C8" w14:textId="2912AE83" w:rsidR="00EA1E75" w:rsidRDefault="005E340C" w:rsidP="009009D1">
      <w:pPr>
        <w:pStyle w:val="CMDOutput"/>
      </w:pPr>
      <w:r w:rsidRPr="005E340C">
        <w:rPr>
          <w:highlight w:val="yellow"/>
        </w:rPr>
        <w:t>192.0.2.3</w:t>
      </w:r>
      <w:r w:rsidR="00031CB8">
        <w:t xml:space="preserve"> </w:t>
      </w:r>
      <w:r w:rsidR="00EA1E75" w:rsidRPr="00EA1E75">
        <w:t>|</w:t>
      </w:r>
      <w:r w:rsidR="00031CB8">
        <w:t xml:space="preserve"> </w:t>
      </w:r>
      <w:r w:rsidR="00EA1E75" w:rsidRPr="00EA1E75">
        <w:t>CHANGED</w:t>
      </w:r>
      <w:r w:rsidR="00031CB8">
        <w:t xml:space="preserve"> </w:t>
      </w:r>
      <w:r w:rsidR="00EA1E75" w:rsidRPr="00EA1E75">
        <w:t>|</w:t>
      </w:r>
      <w:r w:rsidR="00031CB8">
        <w:t xml:space="preserve"> </w:t>
      </w:r>
      <w:proofErr w:type="spellStart"/>
      <w:r w:rsidR="00EA1E75" w:rsidRPr="00EA1E75">
        <w:t>rc</w:t>
      </w:r>
      <w:proofErr w:type="spellEnd"/>
      <w:r w:rsidR="00EA1E75" w:rsidRPr="00EA1E75">
        <w:t>=0</w:t>
      </w:r>
      <w:r w:rsidR="00031CB8">
        <w:t xml:space="preserve"> </w:t>
      </w:r>
      <w:r w:rsidR="00EA1E75" w:rsidRPr="00EA1E75">
        <w:t>&gt;&gt;</w:t>
      </w:r>
    </w:p>
    <w:p w14:paraId="08E88CD0" w14:textId="1FA9700C" w:rsidR="00031018" w:rsidRDefault="00031018" w:rsidP="009009D1">
      <w:pPr>
        <w:pStyle w:val="CMDOutput"/>
      </w:pPr>
      <w:r w:rsidRPr="00EA1E75">
        <w:rPr>
          <w:highlight w:val="yellow"/>
        </w:rPr>
        <w:t>hello</w:t>
      </w:r>
      <w:r w:rsidR="00031CB8">
        <w:rPr>
          <w:highlight w:val="yellow"/>
        </w:rPr>
        <w:t xml:space="preserve"> </w:t>
      </w:r>
      <w:r w:rsidRPr="00EA1E75">
        <w:rPr>
          <w:highlight w:val="yellow"/>
        </w:rPr>
        <w:t>world</w:t>
      </w:r>
    </w:p>
    <w:p w14:paraId="781C34F9" w14:textId="27FD8278" w:rsidR="00EA1E75" w:rsidRDefault="00EA1E75" w:rsidP="009009D1">
      <w:pPr>
        <w:pStyle w:val="CMDOutput"/>
      </w:pPr>
      <w:proofErr w:type="spellStart"/>
      <w:r w:rsidRPr="00EA1E75">
        <w:t>devasc@labvm</w:t>
      </w:r>
      <w:proofErr w:type="spellEnd"/>
      <w:r w:rsidRPr="00EA1E75">
        <w:t>:</w:t>
      </w:r>
      <w:r w:rsidR="0043398F">
        <w:t>~/labs/</w:t>
      </w:r>
      <w:proofErr w:type="spellStart"/>
      <w:r w:rsidR="0043398F">
        <w:t>devnet-src</w:t>
      </w:r>
      <w:proofErr w:type="spellEnd"/>
      <w:r w:rsidR="0043398F">
        <w:t>/ansible/ansible-apache</w:t>
      </w:r>
      <w:r w:rsidRPr="00EA1E75">
        <w:t>$</w:t>
      </w:r>
    </w:p>
    <w:p w14:paraId="7F8CABBA" w14:textId="608E729C" w:rsidR="00166DF0" w:rsidRDefault="00166DF0" w:rsidP="00166DF0">
      <w:pPr>
        <w:pStyle w:val="Heading2"/>
      </w:pPr>
      <w:r>
        <w:lastRenderedPageBreak/>
        <w:t>Create An</w:t>
      </w:r>
      <w:r w:rsidR="0015475F">
        <w:t>s</w:t>
      </w:r>
      <w:r>
        <w:t xml:space="preserve">ible Playbooks </w:t>
      </w:r>
      <w:r w:rsidR="007F6D2E">
        <w:t>to Automate</w:t>
      </w:r>
      <w:r>
        <w:t xml:space="preserve"> Webserver</w:t>
      </w:r>
      <w:r w:rsidR="007F6D2E">
        <w:t xml:space="preserve"> Installation</w:t>
      </w:r>
    </w:p>
    <w:p w14:paraId="3BEF884C" w14:textId="7DEAA1B0" w:rsidR="007F6D2E" w:rsidRPr="00A4677B" w:rsidRDefault="007F6D2E" w:rsidP="007F6D2E">
      <w:pPr>
        <w:pStyle w:val="BodyTextL25"/>
      </w:pPr>
      <w:r>
        <w:t xml:space="preserve">In this Part, you will create two Ansible playbooks. The first playbook will automate the echo test you did in the </w:t>
      </w:r>
      <w:r w:rsidR="00A4677B">
        <w:t xml:space="preserve">previous Part. Imagine you are bringing a hundred webservers online. The [webserver] group in the </w:t>
      </w:r>
      <w:r w:rsidR="00A4677B" w:rsidRPr="00A4677B">
        <w:rPr>
          <w:b/>
          <w:bCs/>
        </w:rPr>
        <w:t>hosts</w:t>
      </w:r>
      <w:r w:rsidR="00A4677B">
        <w:t xml:space="preserve"> file </w:t>
      </w:r>
      <w:r w:rsidR="00DA3156">
        <w:t>would list</w:t>
      </w:r>
      <w:r w:rsidR="00A4677B">
        <w:t xml:space="preserve"> all the necessary information</w:t>
      </w:r>
      <w:r w:rsidR="00DA3156">
        <w:t xml:space="preserve"> for each webserver. You can then use a simple playbook to verify communications with all of them with one command</w:t>
      </w:r>
      <w:r w:rsidR="00A4677B">
        <w:t>.</w:t>
      </w:r>
      <w:r w:rsidR="00E02633">
        <w:t xml:space="preserve"> </w:t>
      </w:r>
      <w:r w:rsidR="0043398F">
        <w:t>In t</w:t>
      </w:r>
      <w:r w:rsidR="00E02633">
        <w:t>he second playbook</w:t>
      </w:r>
      <w:r w:rsidR="0043398F">
        <w:t xml:space="preserve">, </w:t>
      </w:r>
      <w:r w:rsidR="00E02633">
        <w:t xml:space="preserve">you will create </w:t>
      </w:r>
      <w:r w:rsidR="0043398F">
        <w:t>and</w:t>
      </w:r>
      <w:r w:rsidR="00E02633">
        <w:t xml:space="preserve"> automate the installation of Apache webserver software.</w:t>
      </w:r>
    </w:p>
    <w:p w14:paraId="713A49CC" w14:textId="6F2551DE" w:rsidR="00A1142E" w:rsidRDefault="00A1142E" w:rsidP="00A1142E">
      <w:pPr>
        <w:pStyle w:val="Heading3"/>
      </w:pPr>
      <w:r>
        <w:t>Create</w:t>
      </w:r>
      <w:r w:rsidR="00031CB8">
        <w:t xml:space="preserve"> </w:t>
      </w:r>
      <w:r>
        <w:t>your</w:t>
      </w:r>
      <w:r w:rsidR="00031CB8">
        <w:t xml:space="preserve"> </w:t>
      </w:r>
      <w:r>
        <w:t>Ansible</w:t>
      </w:r>
      <w:r w:rsidR="00031CB8">
        <w:t xml:space="preserve"> </w:t>
      </w:r>
      <w:r>
        <w:t>playbook</w:t>
      </w:r>
      <w:r w:rsidR="00031CB8">
        <w:t xml:space="preserve"> </w:t>
      </w:r>
      <w:r w:rsidR="001D006F">
        <w:t>to test</w:t>
      </w:r>
      <w:r w:rsidR="00031CB8">
        <w:t xml:space="preserve"> </w:t>
      </w:r>
      <w:r>
        <w:t>your</w:t>
      </w:r>
      <w:r w:rsidR="00031CB8">
        <w:t xml:space="preserve"> </w:t>
      </w:r>
      <w:r w:rsidR="001D006F">
        <w:t>webserver</w:t>
      </w:r>
      <w:r w:rsidR="00031CB8">
        <w:t xml:space="preserve"> </w:t>
      </w:r>
      <w:r>
        <w:t>group.</w:t>
      </w:r>
    </w:p>
    <w:p w14:paraId="642E11EA" w14:textId="6E2C3BCE" w:rsidR="00A1142E" w:rsidRDefault="00A1142E" w:rsidP="00B9282A">
      <w:pPr>
        <w:pStyle w:val="BodyTextL25"/>
      </w:pPr>
      <w:r>
        <w:t>In</w:t>
      </w:r>
      <w:r w:rsidR="00031CB8">
        <w:t xml:space="preserve"> </w:t>
      </w:r>
      <w:r>
        <w:t>this</w:t>
      </w:r>
      <w:r w:rsidR="00031CB8">
        <w:t xml:space="preserve"> </w:t>
      </w:r>
      <w:r>
        <w:t>step</w:t>
      </w:r>
      <w:r w:rsidR="00031CB8">
        <w:t xml:space="preserve"> </w:t>
      </w:r>
      <w:r>
        <w:t>you</w:t>
      </w:r>
      <w:r w:rsidR="00031CB8">
        <w:t xml:space="preserve"> </w:t>
      </w:r>
      <w:r>
        <w:t>will</w:t>
      </w:r>
      <w:r w:rsidR="00031CB8">
        <w:t xml:space="preserve"> </w:t>
      </w:r>
      <w:r>
        <w:t>create</w:t>
      </w:r>
      <w:r w:rsidR="00031CB8">
        <w:t xml:space="preserve"> </w:t>
      </w:r>
      <w:r>
        <w:t>an</w:t>
      </w:r>
      <w:r w:rsidR="00031CB8">
        <w:t xml:space="preserve"> </w:t>
      </w:r>
      <w:r>
        <w:t>Ansible</w:t>
      </w:r>
      <w:r w:rsidR="00031CB8">
        <w:t xml:space="preserve"> </w:t>
      </w:r>
      <w:r>
        <w:t>playbook</w:t>
      </w:r>
      <w:r w:rsidR="00031CB8">
        <w:t xml:space="preserve"> </w:t>
      </w:r>
      <w:r>
        <w:t>to</w:t>
      </w:r>
      <w:r w:rsidR="00031CB8">
        <w:t xml:space="preserve"> </w:t>
      </w:r>
      <w:r>
        <w:t>perform</w:t>
      </w:r>
      <w:r w:rsidR="00031CB8">
        <w:t xml:space="preserve"> </w:t>
      </w:r>
      <w:r>
        <w:t>the</w:t>
      </w:r>
      <w:r w:rsidR="00031CB8">
        <w:t xml:space="preserve"> </w:t>
      </w:r>
      <w:r>
        <w:t>same</w:t>
      </w:r>
      <w:r w:rsidR="00031CB8">
        <w:t xml:space="preserve"> </w:t>
      </w:r>
      <w:r w:rsidRPr="00E02633">
        <w:rPr>
          <w:b/>
          <w:bCs/>
        </w:rPr>
        <w:t>echo</w:t>
      </w:r>
      <w:r w:rsidR="00031CB8">
        <w:t xml:space="preserve"> </w:t>
      </w:r>
      <w:r>
        <w:t>command</w:t>
      </w:r>
      <w:r w:rsidR="00B9282A">
        <w:t>.</w:t>
      </w:r>
    </w:p>
    <w:p w14:paraId="4BBB24A6" w14:textId="53CFB059" w:rsidR="00EB2AF8" w:rsidRPr="006106B1" w:rsidRDefault="00660735" w:rsidP="00660735">
      <w:pPr>
        <w:pStyle w:val="SubStepAlpha"/>
      </w:pPr>
      <w:r>
        <w:t xml:space="preserve">In VS Code, create a new file in the </w:t>
      </w:r>
      <w:r w:rsidRPr="00C2605F">
        <w:rPr>
          <w:b/>
          <w:bCs/>
        </w:rPr>
        <w:t>ansible-</w:t>
      </w:r>
      <w:r>
        <w:rPr>
          <w:b/>
          <w:bCs/>
        </w:rPr>
        <w:t>apache</w:t>
      </w:r>
      <w:r>
        <w:t xml:space="preserve"> directory with the following name:</w:t>
      </w:r>
    </w:p>
    <w:p w14:paraId="4DA761C5" w14:textId="159D39B2" w:rsidR="00660735" w:rsidRDefault="00660735" w:rsidP="006106B1">
      <w:pPr>
        <w:pStyle w:val="SubStepAlpha"/>
        <w:numPr>
          <w:ilvl w:val="0"/>
          <w:numId w:val="0"/>
        </w:numPr>
        <w:ind w:left="720"/>
      </w:pPr>
      <w:proofErr w:type="spellStart"/>
      <w:r w:rsidRPr="00660735">
        <w:rPr>
          <w:b/>
          <w:bCs/>
        </w:rPr>
        <w:t>test_apache_playbook.yaml</w:t>
      </w:r>
      <w:proofErr w:type="spellEnd"/>
    </w:p>
    <w:p w14:paraId="43CC22D8" w14:textId="77777777" w:rsidR="00660735" w:rsidRDefault="00660735" w:rsidP="00660735">
      <w:pPr>
        <w:pStyle w:val="SubStepAlpha"/>
      </w:pPr>
      <w:r>
        <w:t>Add the following information to the file. Make sure you use the proper YAML indentation. Every space and dash is significant. You may lose some formatting if you copy and paste.</w:t>
      </w:r>
    </w:p>
    <w:p w14:paraId="74D2DCA5" w14:textId="23D9E43B" w:rsidR="00EA1E75" w:rsidRPr="00EA1E75" w:rsidRDefault="00A1142E" w:rsidP="00EA1E75">
      <w:pPr>
        <w:pStyle w:val="CMD"/>
      </w:pPr>
      <w:r>
        <w:rPr>
          <w:b/>
          <w:bCs/>
        </w:rPr>
        <w:t>---</w:t>
      </w:r>
    </w:p>
    <w:p w14:paraId="5867ABFD" w14:textId="6D64279B" w:rsidR="00EA1E75" w:rsidRPr="00EA1E75" w:rsidRDefault="00EA1E75" w:rsidP="00EA1E75">
      <w:pPr>
        <w:pStyle w:val="CMD"/>
      </w:pPr>
      <w:r w:rsidRPr="00EA1E75">
        <w:t>-</w:t>
      </w:r>
      <w:r w:rsidR="00031CB8">
        <w:t xml:space="preserve"> </w:t>
      </w:r>
      <w:r w:rsidRPr="00EA1E75">
        <w:t>hosts:</w:t>
      </w:r>
      <w:r w:rsidR="00031CB8">
        <w:t xml:space="preserve"> </w:t>
      </w:r>
      <w:r w:rsidR="008C6927">
        <w:t>webservers</w:t>
      </w:r>
    </w:p>
    <w:p w14:paraId="1C3DE11A" w14:textId="5DAE9286" w:rsidR="00EA1E75" w:rsidRPr="00EA1E75" w:rsidRDefault="00031CB8" w:rsidP="00EA1E75">
      <w:pPr>
        <w:pStyle w:val="CMD"/>
      </w:pPr>
      <w:r>
        <w:t xml:space="preserve">  </w:t>
      </w:r>
      <w:r w:rsidR="00EA1E75" w:rsidRPr="00EA1E75">
        <w:t>tasks:</w:t>
      </w:r>
    </w:p>
    <w:p w14:paraId="0CF17445" w14:textId="3F110A74" w:rsidR="00EA1E75" w:rsidRPr="00EA1E75" w:rsidRDefault="00031CB8" w:rsidP="00EA1E75">
      <w:pPr>
        <w:pStyle w:val="CMD"/>
      </w:pPr>
      <w:r>
        <w:t xml:space="preserve">    </w:t>
      </w:r>
      <w:r w:rsidR="00EA1E75" w:rsidRPr="00EA1E75">
        <w:t>-</w:t>
      </w:r>
      <w:r>
        <w:t xml:space="preserve"> </w:t>
      </w:r>
      <w:r w:rsidR="00EA1E75" w:rsidRPr="00EA1E75">
        <w:t>name:</w:t>
      </w:r>
      <w:r>
        <w:t xml:space="preserve"> </w:t>
      </w:r>
      <w:r w:rsidR="00EA1E75" w:rsidRPr="00EA1E75">
        <w:t>run</w:t>
      </w:r>
      <w:r>
        <w:t xml:space="preserve"> </w:t>
      </w:r>
      <w:r w:rsidR="00EA1E75" w:rsidRPr="00EA1E75">
        <w:t>echo</w:t>
      </w:r>
      <w:r>
        <w:t xml:space="preserve"> </w:t>
      </w:r>
      <w:r w:rsidR="00EA1E75" w:rsidRPr="00EA1E75">
        <w:t>command</w:t>
      </w:r>
    </w:p>
    <w:p w14:paraId="26063C08" w14:textId="1BBCAF9D" w:rsidR="00EA1E75" w:rsidRPr="00EA1E75" w:rsidRDefault="00031CB8" w:rsidP="00EA1E75">
      <w:pPr>
        <w:pStyle w:val="CMD"/>
      </w:pPr>
      <w:r>
        <w:t xml:space="preserve">      </w:t>
      </w:r>
      <w:r w:rsidR="00EA1E75" w:rsidRPr="00EA1E75">
        <w:t>command:</w:t>
      </w:r>
      <w:r>
        <w:t xml:space="preserve"> </w:t>
      </w:r>
      <w:r w:rsidR="00EA1E75" w:rsidRPr="00EA1E75">
        <w:t>/bin/echo</w:t>
      </w:r>
      <w:r>
        <w:t xml:space="preserve"> </w:t>
      </w:r>
      <w:r w:rsidR="00EA1E75" w:rsidRPr="00EA1E75">
        <w:t>hello</w:t>
      </w:r>
      <w:r>
        <w:t xml:space="preserve"> </w:t>
      </w:r>
      <w:r w:rsidR="00EA1E75" w:rsidRPr="00EA1E75">
        <w:t>world</w:t>
      </w:r>
    </w:p>
    <w:p w14:paraId="10024CB7" w14:textId="2D49CE01" w:rsidR="00A1142E" w:rsidRDefault="001D006F" w:rsidP="00A1142E">
      <w:pPr>
        <w:pStyle w:val="Heading3"/>
      </w:pPr>
      <w:r>
        <w:t>Run the</w:t>
      </w:r>
      <w:r w:rsidR="00031CB8">
        <w:t xml:space="preserve"> </w:t>
      </w:r>
      <w:r w:rsidR="00A1142E">
        <w:t>Ansibl</w:t>
      </w:r>
      <w:r w:rsidR="0043398F">
        <w:t>e</w:t>
      </w:r>
      <w:r w:rsidR="00031CB8">
        <w:t xml:space="preserve"> </w:t>
      </w:r>
      <w:r>
        <w:t>playbook to test your</w:t>
      </w:r>
      <w:r w:rsidR="00031CB8">
        <w:t xml:space="preserve"> </w:t>
      </w:r>
      <w:r>
        <w:t>webserver</w:t>
      </w:r>
      <w:r w:rsidR="00031CB8">
        <w:t xml:space="preserve"> </w:t>
      </w:r>
      <w:r w:rsidR="00A1142E">
        <w:t>group.</w:t>
      </w:r>
    </w:p>
    <w:p w14:paraId="10974D94" w14:textId="696AC77A" w:rsidR="00A1142E" w:rsidRDefault="00A1142E" w:rsidP="00EF7602">
      <w:pPr>
        <w:pStyle w:val="BodyTextL25"/>
      </w:pPr>
      <w:r>
        <w:t>Run</w:t>
      </w:r>
      <w:r w:rsidR="00031CB8">
        <w:t xml:space="preserve"> </w:t>
      </w:r>
      <w:r>
        <w:t>the</w:t>
      </w:r>
      <w:r w:rsidR="00031CB8">
        <w:t xml:space="preserve"> </w:t>
      </w:r>
      <w:r>
        <w:t>Ansible</w:t>
      </w:r>
      <w:r w:rsidR="00031CB8">
        <w:t xml:space="preserve"> </w:t>
      </w:r>
      <w:r>
        <w:t>playbook</w:t>
      </w:r>
      <w:r w:rsidR="00031CB8">
        <w:t xml:space="preserve"> </w:t>
      </w:r>
      <w:r>
        <w:t>using</w:t>
      </w:r>
      <w:r w:rsidR="00031CB8">
        <w:t xml:space="preserve"> </w:t>
      </w:r>
      <w:r>
        <w:t>the</w:t>
      </w:r>
      <w:r w:rsidR="00031CB8">
        <w:t xml:space="preserve"> </w:t>
      </w:r>
      <w:r w:rsidRPr="00B13D55">
        <w:rPr>
          <w:b/>
          <w:bCs/>
        </w:rPr>
        <w:t>ansible-playbook</w:t>
      </w:r>
      <w:r w:rsidR="00031CB8">
        <w:t xml:space="preserve"> </w:t>
      </w:r>
      <w:r>
        <w:t>command</w:t>
      </w:r>
      <w:r w:rsidR="00031CB8">
        <w:t xml:space="preserve"> </w:t>
      </w:r>
      <w:r w:rsidR="00436F5E">
        <w:t>using</w:t>
      </w:r>
      <w:r w:rsidR="00031CB8">
        <w:t xml:space="preserve"> </w:t>
      </w:r>
      <w:r w:rsidR="00436F5E">
        <w:t>the</w:t>
      </w:r>
      <w:r w:rsidR="00031CB8">
        <w:t xml:space="preserve"> </w:t>
      </w:r>
      <w:r w:rsidR="00436F5E" w:rsidRPr="003B2691">
        <w:rPr>
          <w:b/>
          <w:bCs/>
        </w:rPr>
        <w:t>-v</w:t>
      </w:r>
      <w:r w:rsidR="00031CB8">
        <w:t xml:space="preserve"> </w:t>
      </w:r>
      <w:r w:rsidR="00436F5E">
        <w:t>verbose</w:t>
      </w:r>
      <w:r w:rsidR="00031CB8">
        <w:t xml:space="preserve"> </w:t>
      </w:r>
      <w:r w:rsidR="00436F5E">
        <w:t>option</w:t>
      </w:r>
      <w:r>
        <w:t>.</w:t>
      </w:r>
      <w:r w:rsidR="00031CB8">
        <w:t xml:space="preserve"> </w:t>
      </w:r>
      <w:r>
        <w:t>You</w:t>
      </w:r>
      <w:r w:rsidR="00031CB8">
        <w:t xml:space="preserve"> </w:t>
      </w:r>
      <w:r>
        <w:t>should</w:t>
      </w:r>
      <w:r w:rsidR="00031CB8">
        <w:t xml:space="preserve"> </w:t>
      </w:r>
      <w:r>
        <w:t>see</w:t>
      </w:r>
      <w:r w:rsidR="00031CB8">
        <w:t xml:space="preserve"> </w:t>
      </w:r>
      <w:r>
        <w:t>output</w:t>
      </w:r>
      <w:r w:rsidR="00031CB8">
        <w:t xml:space="preserve"> </w:t>
      </w:r>
      <w:r>
        <w:t>similar</w:t>
      </w:r>
      <w:r w:rsidR="00031CB8">
        <w:t xml:space="preserve"> </w:t>
      </w:r>
      <w:r w:rsidR="00EF7602">
        <w:t>to the following</w:t>
      </w:r>
      <w:r>
        <w:t>.</w:t>
      </w:r>
    </w:p>
    <w:p w14:paraId="6EFC00DE" w14:textId="153BEF47" w:rsidR="00436F5E" w:rsidRPr="00436F5E" w:rsidRDefault="00436F5E" w:rsidP="00436F5E">
      <w:pPr>
        <w:pStyle w:val="CMD"/>
        <w:rPr>
          <w:b/>
          <w:bCs/>
        </w:rPr>
      </w:pPr>
      <w:proofErr w:type="spellStart"/>
      <w:r w:rsidRPr="00436F5E">
        <w:t>devasc@labvm</w:t>
      </w:r>
      <w:proofErr w:type="spellEnd"/>
      <w:r w:rsidRPr="00436F5E">
        <w:t>:</w:t>
      </w:r>
      <w:r w:rsidR="0043398F">
        <w:t>~/labs/</w:t>
      </w:r>
      <w:proofErr w:type="spellStart"/>
      <w:r w:rsidR="0043398F">
        <w:t>devnet-src</w:t>
      </w:r>
      <w:proofErr w:type="spellEnd"/>
      <w:r w:rsidR="0043398F">
        <w:t>/ansible/ansible-apache</w:t>
      </w:r>
      <w:r w:rsidRPr="00436F5E">
        <w:t>$</w:t>
      </w:r>
      <w:r w:rsidR="00031CB8">
        <w:t xml:space="preserve"> </w:t>
      </w:r>
      <w:r w:rsidRPr="00436F5E">
        <w:rPr>
          <w:b/>
          <w:bCs/>
        </w:rPr>
        <w:t>ansible-playbook</w:t>
      </w:r>
      <w:r w:rsidR="00031CB8">
        <w:rPr>
          <w:b/>
          <w:bCs/>
        </w:rPr>
        <w:t xml:space="preserve"> </w:t>
      </w:r>
      <w:r w:rsidRPr="00436F5E">
        <w:rPr>
          <w:b/>
          <w:bCs/>
        </w:rPr>
        <w:t>-v</w:t>
      </w:r>
      <w:r w:rsidR="00031CB8">
        <w:rPr>
          <w:b/>
          <w:bCs/>
        </w:rPr>
        <w:t xml:space="preserve"> </w:t>
      </w:r>
      <w:proofErr w:type="spellStart"/>
      <w:r w:rsidRPr="00436F5E">
        <w:rPr>
          <w:b/>
          <w:bCs/>
        </w:rPr>
        <w:t>test_apache_playbook.yaml</w:t>
      </w:r>
      <w:proofErr w:type="spellEnd"/>
    </w:p>
    <w:p w14:paraId="54BA3A49" w14:textId="772C2FBE" w:rsidR="00436F5E" w:rsidRPr="00436F5E" w:rsidRDefault="00436F5E" w:rsidP="009009D1">
      <w:pPr>
        <w:pStyle w:val="CMDOutput"/>
      </w:pPr>
      <w:r w:rsidRPr="00436F5E">
        <w:t>Using</w:t>
      </w:r>
      <w:r w:rsidR="00031CB8">
        <w:t xml:space="preserve"> </w:t>
      </w:r>
      <w:r w:rsidRPr="00436F5E">
        <w:t>/home/devasc</w:t>
      </w:r>
      <w:r w:rsidR="00ED3FE4">
        <w:t>/labs/ansible/ansible-apache</w:t>
      </w:r>
      <w:r w:rsidRPr="00436F5E">
        <w:t>/</w:t>
      </w:r>
      <w:proofErr w:type="spellStart"/>
      <w:r w:rsidRPr="00436F5E">
        <w:t>ansible.cfg</w:t>
      </w:r>
      <w:proofErr w:type="spellEnd"/>
      <w:r w:rsidR="00031CB8">
        <w:t xml:space="preserve"> </w:t>
      </w:r>
      <w:r w:rsidRPr="00436F5E">
        <w:t>as</w:t>
      </w:r>
      <w:r w:rsidR="00031CB8">
        <w:t xml:space="preserve"> </w:t>
      </w:r>
      <w:r w:rsidRPr="00436F5E">
        <w:t>config</w:t>
      </w:r>
      <w:r w:rsidR="00031CB8">
        <w:t xml:space="preserve"> </w:t>
      </w:r>
      <w:r w:rsidRPr="00436F5E">
        <w:t>file</w:t>
      </w:r>
    </w:p>
    <w:p w14:paraId="075AE341" w14:textId="77777777" w:rsidR="00436F5E" w:rsidRPr="00436F5E" w:rsidRDefault="00436F5E" w:rsidP="009009D1">
      <w:pPr>
        <w:pStyle w:val="CMDOutput"/>
      </w:pPr>
    </w:p>
    <w:p w14:paraId="44CCFB32" w14:textId="3450AA49" w:rsidR="00436F5E" w:rsidRPr="00436F5E" w:rsidRDefault="00436F5E" w:rsidP="009009D1">
      <w:pPr>
        <w:pStyle w:val="CMDOutput"/>
      </w:pPr>
      <w:r w:rsidRPr="00436F5E">
        <w:t>PLAY</w:t>
      </w:r>
      <w:r w:rsidR="00031CB8">
        <w:t xml:space="preserve"> </w:t>
      </w:r>
      <w:r w:rsidRPr="00436F5E">
        <w:t>[webservers]</w:t>
      </w:r>
      <w:r w:rsidR="00031CB8">
        <w:t xml:space="preserve"> </w:t>
      </w:r>
      <w:r w:rsidRPr="00436F5E">
        <w:t>**************************************************************</w:t>
      </w:r>
    </w:p>
    <w:p w14:paraId="06CD8B0E" w14:textId="77777777" w:rsidR="00436F5E" w:rsidRPr="00436F5E" w:rsidRDefault="00436F5E" w:rsidP="009009D1">
      <w:pPr>
        <w:pStyle w:val="CMDOutput"/>
      </w:pPr>
    </w:p>
    <w:p w14:paraId="165C3C0E" w14:textId="6B1AB207" w:rsidR="00436F5E" w:rsidRPr="00436F5E" w:rsidRDefault="00436F5E" w:rsidP="009009D1">
      <w:pPr>
        <w:pStyle w:val="CMDOutput"/>
      </w:pPr>
      <w:r w:rsidRPr="00436F5E">
        <w:t>TASK</w:t>
      </w:r>
      <w:r w:rsidR="00031CB8">
        <w:t xml:space="preserve"> </w:t>
      </w:r>
      <w:r w:rsidRPr="00436F5E">
        <w:t>[Gathering</w:t>
      </w:r>
      <w:r w:rsidR="00031CB8">
        <w:t xml:space="preserve"> </w:t>
      </w:r>
      <w:r w:rsidRPr="00436F5E">
        <w:t>Facts]</w:t>
      </w:r>
      <w:r w:rsidR="00031CB8">
        <w:t xml:space="preserve"> </w:t>
      </w:r>
      <w:r w:rsidRPr="00436F5E">
        <w:t>*********************************************************</w:t>
      </w:r>
    </w:p>
    <w:p w14:paraId="6B789FC1" w14:textId="1F603B3D" w:rsidR="00436F5E" w:rsidRPr="00436F5E" w:rsidRDefault="00436F5E" w:rsidP="009009D1">
      <w:pPr>
        <w:pStyle w:val="CMDOutput"/>
      </w:pPr>
      <w:r w:rsidRPr="00436F5E">
        <w:t>ok:</w:t>
      </w:r>
      <w:r w:rsidR="00031CB8">
        <w:t xml:space="preserve"> </w:t>
      </w:r>
      <w:r w:rsidRPr="00436F5E">
        <w:t>[192.0.2.3]</w:t>
      </w:r>
    </w:p>
    <w:p w14:paraId="0D959193" w14:textId="77777777" w:rsidR="00436F5E" w:rsidRPr="00436F5E" w:rsidRDefault="00436F5E" w:rsidP="009009D1">
      <w:pPr>
        <w:pStyle w:val="CMDOutput"/>
      </w:pPr>
    </w:p>
    <w:p w14:paraId="3DFE5B97" w14:textId="47DFE7FC" w:rsidR="00436F5E" w:rsidRPr="00436F5E" w:rsidRDefault="00436F5E" w:rsidP="009009D1">
      <w:pPr>
        <w:pStyle w:val="CMDOutput"/>
      </w:pPr>
      <w:r w:rsidRPr="00436F5E">
        <w:t>TASK</w:t>
      </w:r>
      <w:r w:rsidR="00031CB8">
        <w:t xml:space="preserve"> </w:t>
      </w:r>
      <w:r w:rsidRPr="00436F5E">
        <w:t>[run</w:t>
      </w:r>
      <w:r w:rsidR="00031CB8">
        <w:t xml:space="preserve"> </w:t>
      </w:r>
      <w:r w:rsidRPr="00436F5E">
        <w:t>echo</w:t>
      </w:r>
      <w:r w:rsidR="00031CB8">
        <w:t xml:space="preserve"> </w:t>
      </w:r>
      <w:r w:rsidRPr="00436F5E">
        <w:t>command]</w:t>
      </w:r>
      <w:r w:rsidR="00031CB8">
        <w:t xml:space="preserve"> </w:t>
      </w:r>
      <w:r w:rsidRPr="00436F5E">
        <w:t>********************************************************</w:t>
      </w:r>
    </w:p>
    <w:p w14:paraId="620C899E" w14:textId="3477F11B" w:rsidR="00436F5E" w:rsidRPr="00436F5E" w:rsidRDefault="00436F5E" w:rsidP="009009D1">
      <w:pPr>
        <w:pStyle w:val="CMDOutput"/>
      </w:pPr>
      <w:r w:rsidRPr="00436F5E">
        <w:t>changed:</w:t>
      </w:r>
      <w:r w:rsidR="00031CB8">
        <w:t xml:space="preserve"> </w:t>
      </w:r>
      <w:r w:rsidRPr="00436F5E">
        <w:t>[192.0.2.3]</w:t>
      </w:r>
      <w:r w:rsidR="00031CB8">
        <w:t xml:space="preserve"> </w:t>
      </w:r>
      <w:r w:rsidRPr="00436F5E">
        <w:t>=&gt;</w:t>
      </w:r>
      <w:r w:rsidR="00031CB8">
        <w:t xml:space="preserve"> </w:t>
      </w:r>
      <w:r w:rsidRPr="00436F5E">
        <w:t>{"changed":</w:t>
      </w:r>
      <w:r w:rsidR="00031CB8">
        <w:t xml:space="preserve"> </w:t>
      </w:r>
      <w:r w:rsidRPr="00436F5E">
        <w:t>true,</w:t>
      </w:r>
      <w:r w:rsidR="00031CB8">
        <w:t xml:space="preserve"> </w:t>
      </w:r>
      <w:r w:rsidRPr="00436F5E">
        <w:t>"</w:t>
      </w:r>
      <w:proofErr w:type="spellStart"/>
      <w:r w:rsidRPr="00436F5E">
        <w:t>cmd</w:t>
      </w:r>
      <w:proofErr w:type="spellEnd"/>
      <w:r w:rsidRPr="00436F5E">
        <w:t>":</w:t>
      </w:r>
      <w:r w:rsidR="00031CB8">
        <w:t xml:space="preserve"> </w:t>
      </w:r>
      <w:r w:rsidRPr="00436F5E">
        <w:t>["/bin/echo",</w:t>
      </w:r>
      <w:r w:rsidR="00031CB8">
        <w:t xml:space="preserve"> </w:t>
      </w:r>
      <w:r w:rsidRPr="00436F5E">
        <w:t>"hello",</w:t>
      </w:r>
      <w:r w:rsidR="00031CB8">
        <w:t xml:space="preserve"> </w:t>
      </w:r>
      <w:r w:rsidRPr="00436F5E">
        <w:t>"world"],</w:t>
      </w:r>
      <w:r w:rsidR="00031CB8">
        <w:t xml:space="preserve"> </w:t>
      </w:r>
      <w:r w:rsidRPr="00436F5E">
        <w:t>"delta":</w:t>
      </w:r>
      <w:r w:rsidR="00031CB8">
        <w:t xml:space="preserve"> </w:t>
      </w:r>
      <w:r w:rsidRPr="00436F5E">
        <w:t>"0:00:00.002062",</w:t>
      </w:r>
      <w:r w:rsidR="00031CB8">
        <w:t xml:space="preserve"> </w:t>
      </w:r>
      <w:r w:rsidRPr="00436F5E">
        <w:t>"end":</w:t>
      </w:r>
      <w:r w:rsidR="00031CB8">
        <w:t xml:space="preserve"> </w:t>
      </w:r>
      <w:r w:rsidRPr="00436F5E">
        <w:t>"2020-05-20</w:t>
      </w:r>
      <w:r w:rsidR="00031CB8">
        <w:t xml:space="preserve"> </w:t>
      </w:r>
      <w:r w:rsidRPr="00436F5E">
        <w:t>21:35:32.346595",</w:t>
      </w:r>
      <w:r w:rsidR="00031CB8">
        <w:t xml:space="preserve"> </w:t>
      </w:r>
      <w:r w:rsidRPr="00436F5E">
        <w:t>"</w:t>
      </w:r>
      <w:proofErr w:type="spellStart"/>
      <w:r w:rsidRPr="00436F5E">
        <w:t>rc</w:t>
      </w:r>
      <w:proofErr w:type="spellEnd"/>
      <w:r w:rsidRPr="00436F5E">
        <w:t>":</w:t>
      </w:r>
      <w:r w:rsidR="00031CB8">
        <w:t xml:space="preserve"> </w:t>
      </w:r>
      <w:r w:rsidRPr="00436F5E">
        <w:t>0,</w:t>
      </w:r>
      <w:r w:rsidR="00031CB8">
        <w:t xml:space="preserve"> </w:t>
      </w:r>
      <w:r w:rsidRPr="00436F5E">
        <w:t>"start":</w:t>
      </w:r>
      <w:r w:rsidR="00031CB8">
        <w:t xml:space="preserve"> </w:t>
      </w:r>
      <w:r w:rsidRPr="00436F5E">
        <w:t>"2020-05-20</w:t>
      </w:r>
      <w:r w:rsidR="00031CB8">
        <w:t xml:space="preserve"> </w:t>
      </w:r>
      <w:r w:rsidRPr="00436F5E">
        <w:t>21:35:32.344533",</w:t>
      </w:r>
      <w:r w:rsidR="00031CB8">
        <w:t xml:space="preserve"> </w:t>
      </w:r>
      <w:r w:rsidRPr="00436F5E">
        <w:t>"stderr":</w:t>
      </w:r>
      <w:r w:rsidR="00031CB8">
        <w:t xml:space="preserve"> </w:t>
      </w:r>
      <w:r w:rsidRPr="00436F5E">
        <w:t>"",</w:t>
      </w:r>
      <w:r w:rsidR="00031CB8">
        <w:t xml:space="preserve"> </w:t>
      </w:r>
      <w:r w:rsidRPr="00436F5E">
        <w:t>"</w:t>
      </w:r>
      <w:proofErr w:type="spellStart"/>
      <w:r w:rsidRPr="00436F5E">
        <w:t>stderr_lines</w:t>
      </w:r>
      <w:proofErr w:type="spellEnd"/>
      <w:r w:rsidRPr="00436F5E">
        <w:t>":</w:t>
      </w:r>
      <w:r w:rsidR="00031CB8">
        <w:t xml:space="preserve"> </w:t>
      </w:r>
      <w:r w:rsidRPr="00436F5E">
        <w:t>[],</w:t>
      </w:r>
      <w:r w:rsidR="00031CB8">
        <w:t xml:space="preserve"> </w:t>
      </w:r>
      <w:r w:rsidRPr="00436F5E">
        <w:t>"</w:t>
      </w:r>
      <w:proofErr w:type="spellStart"/>
      <w:r w:rsidRPr="00436F5E">
        <w:t>stdout</w:t>
      </w:r>
      <w:proofErr w:type="spellEnd"/>
      <w:r w:rsidRPr="00436F5E">
        <w:t>":</w:t>
      </w:r>
      <w:r w:rsidR="00031CB8">
        <w:t xml:space="preserve"> </w:t>
      </w:r>
      <w:r w:rsidRPr="00436F5E">
        <w:t>"hello</w:t>
      </w:r>
      <w:r w:rsidR="00031CB8">
        <w:t xml:space="preserve"> </w:t>
      </w:r>
      <w:r w:rsidRPr="00436F5E">
        <w:t>world",</w:t>
      </w:r>
      <w:r w:rsidR="00031CB8">
        <w:t xml:space="preserve"> </w:t>
      </w:r>
      <w:r w:rsidRPr="00436F5E">
        <w:t>"</w:t>
      </w:r>
      <w:proofErr w:type="spellStart"/>
      <w:r w:rsidRPr="00436F5E">
        <w:t>stdout_lines</w:t>
      </w:r>
      <w:proofErr w:type="spellEnd"/>
      <w:r w:rsidRPr="00436F5E">
        <w:t>":</w:t>
      </w:r>
      <w:r w:rsidR="00031CB8">
        <w:t xml:space="preserve"> </w:t>
      </w:r>
      <w:r w:rsidRPr="00436F5E">
        <w:t>["hello</w:t>
      </w:r>
      <w:r w:rsidR="00031CB8">
        <w:t xml:space="preserve"> </w:t>
      </w:r>
      <w:r w:rsidRPr="00436F5E">
        <w:t>world"]}</w:t>
      </w:r>
    </w:p>
    <w:p w14:paraId="16086378" w14:textId="77777777" w:rsidR="00436F5E" w:rsidRPr="00436F5E" w:rsidRDefault="00436F5E" w:rsidP="009009D1">
      <w:pPr>
        <w:pStyle w:val="CMDOutput"/>
      </w:pPr>
    </w:p>
    <w:p w14:paraId="5ADCA9BD" w14:textId="5FDBE107" w:rsidR="00436F5E" w:rsidRPr="00436F5E" w:rsidRDefault="00436F5E" w:rsidP="009009D1">
      <w:pPr>
        <w:pStyle w:val="CMDOutput"/>
      </w:pPr>
      <w:r w:rsidRPr="00436F5E">
        <w:t>PLAY</w:t>
      </w:r>
      <w:r w:rsidR="00031CB8">
        <w:t xml:space="preserve"> </w:t>
      </w:r>
      <w:r w:rsidRPr="00436F5E">
        <w:t>RECAP</w:t>
      </w:r>
      <w:r w:rsidR="00031CB8">
        <w:t xml:space="preserve"> </w:t>
      </w:r>
      <w:r w:rsidRPr="00436F5E">
        <w:t>*********************************************************************</w:t>
      </w:r>
    </w:p>
    <w:p w14:paraId="5E68ABDF" w14:textId="290DCFAD" w:rsidR="00436F5E" w:rsidRPr="00436F5E" w:rsidRDefault="00436F5E" w:rsidP="009009D1">
      <w:pPr>
        <w:pStyle w:val="CMDOutput"/>
      </w:pPr>
      <w:r w:rsidRPr="00436F5E">
        <w:rPr>
          <w:highlight w:val="yellow"/>
        </w:rPr>
        <w:t>192.0.2.3</w:t>
      </w:r>
      <w:r w:rsidR="00031CB8">
        <w:t xml:space="preserve">                  </w:t>
      </w:r>
      <w:r w:rsidRPr="00436F5E">
        <w:t>:</w:t>
      </w:r>
      <w:r w:rsidR="00031CB8">
        <w:t xml:space="preserve"> </w:t>
      </w:r>
      <w:r w:rsidRPr="004058C1">
        <w:rPr>
          <w:highlight w:val="yellow"/>
        </w:rPr>
        <w:t>ok=2</w:t>
      </w:r>
      <w:r w:rsidR="00031CB8">
        <w:t xml:space="preserve">    </w:t>
      </w:r>
      <w:r w:rsidRPr="00436F5E">
        <w:t>changed=1</w:t>
      </w:r>
      <w:r w:rsidR="00031CB8">
        <w:t xml:space="preserve">    </w:t>
      </w:r>
      <w:r w:rsidRPr="00436F5E">
        <w:t>unreachable=0</w:t>
      </w:r>
      <w:r w:rsidR="00031CB8">
        <w:t xml:space="preserve">    </w:t>
      </w:r>
      <w:r w:rsidRPr="00436F5E">
        <w:t>failed=0</w:t>
      </w:r>
      <w:r w:rsidR="00031CB8">
        <w:t xml:space="preserve">    </w:t>
      </w:r>
      <w:r w:rsidRPr="00436F5E">
        <w:t>skipped=0</w:t>
      </w:r>
      <w:r w:rsidR="00031CB8">
        <w:t xml:space="preserve">    </w:t>
      </w:r>
      <w:r w:rsidRPr="00436F5E">
        <w:t>rescued=0</w:t>
      </w:r>
      <w:r w:rsidR="00031CB8">
        <w:t xml:space="preserve">    </w:t>
      </w:r>
      <w:r w:rsidRPr="00436F5E">
        <w:t>ignored=0</w:t>
      </w:r>
      <w:r w:rsidR="00031CB8">
        <w:t xml:space="preserve">   </w:t>
      </w:r>
    </w:p>
    <w:p w14:paraId="70967FA6" w14:textId="77777777" w:rsidR="00436F5E" w:rsidRPr="00436F5E" w:rsidRDefault="00436F5E" w:rsidP="009009D1">
      <w:pPr>
        <w:pStyle w:val="CMDOutput"/>
      </w:pPr>
    </w:p>
    <w:p w14:paraId="58ABE3E3" w14:textId="253433CB" w:rsidR="00436F5E" w:rsidRPr="00436F5E" w:rsidRDefault="00436F5E" w:rsidP="009009D1">
      <w:pPr>
        <w:pStyle w:val="CMDOutput"/>
      </w:pPr>
      <w:proofErr w:type="spellStart"/>
      <w:r w:rsidRPr="00436F5E">
        <w:t>devasc@labvm</w:t>
      </w:r>
      <w:proofErr w:type="spellEnd"/>
      <w:r w:rsidRPr="00436F5E">
        <w:t>:</w:t>
      </w:r>
      <w:r w:rsidR="0043398F">
        <w:t>~/labs/</w:t>
      </w:r>
      <w:proofErr w:type="spellStart"/>
      <w:r w:rsidR="0043398F">
        <w:t>devnet-src</w:t>
      </w:r>
      <w:proofErr w:type="spellEnd"/>
      <w:r w:rsidR="0043398F">
        <w:t>/ansible/ansible-apache</w:t>
      </w:r>
      <w:r w:rsidRPr="00436F5E">
        <w:t>$</w:t>
      </w:r>
      <w:r w:rsidR="00031CB8">
        <w:t xml:space="preserve"> </w:t>
      </w:r>
    </w:p>
    <w:p w14:paraId="557DBF00" w14:textId="270BAF0A" w:rsidR="00446BE4" w:rsidRDefault="00446BE4" w:rsidP="004058C1">
      <w:pPr>
        <w:pStyle w:val="Heading3"/>
      </w:pPr>
      <w:r>
        <w:t>Create</w:t>
      </w:r>
      <w:r w:rsidR="00031CB8">
        <w:t xml:space="preserve"> </w:t>
      </w:r>
      <w:r>
        <w:t>your</w:t>
      </w:r>
      <w:r w:rsidR="00031CB8">
        <w:t xml:space="preserve"> </w:t>
      </w:r>
      <w:r>
        <w:t>Ansible</w:t>
      </w:r>
      <w:r w:rsidR="00031CB8">
        <w:t xml:space="preserve"> </w:t>
      </w:r>
      <w:r>
        <w:t>playbook</w:t>
      </w:r>
      <w:r w:rsidR="00031CB8">
        <w:t xml:space="preserve"> </w:t>
      </w:r>
      <w:r w:rsidR="004058C1">
        <w:t xml:space="preserve">to </w:t>
      </w:r>
      <w:r w:rsidR="00D84530">
        <w:t>install</w:t>
      </w:r>
      <w:r w:rsidR="00031CB8">
        <w:t xml:space="preserve"> </w:t>
      </w:r>
      <w:r w:rsidR="00807E50">
        <w:t>Apache</w:t>
      </w:r>
      <w:r>
        <w:t>.</w:t>
      </w:r>
    </w:p>
    <w:p w14:paraId="40B99F47" w14:textId="4C83C974" w:rsidR="00EB2AF8" w:rsidRPr="006106B1" w:rsidRDefault="00D84530" w:rsidP="00D84530">
      <w:pPr>
        <w:pStyle w:val="SubStepAlpha"/>
      </w:pPr>
      <w:r>
        <w:t xml:space="preserve">In VS Code, create a new file in the </w:t>
      </w:r>
      <w:r w:rsidRPr="00C2605F">
        <w:rPr>
          <w:b/>
          <w:bCs/>
        </w:rPr>
        <w:t>ansible-</w:t>
      </w:r>
      <w:r>
        <w:rPr>
          <w:b/>
          <w:bCs/>
        </w:rPr>
        <w:t>apache</w:t>
      </w:r>
      <w:r>
        <w:t xml:space="preserve"> directory with the following name:</w:t>
      </w:r>
    </w:p>
    <w:p w14:paraId="716CEAEA" w14:textId="0F1F5983" w:rsidR="00D84530" w:rsidRDefault="00D84530" w:rsidP="006106B1">
      <w:pPr>
        <w:pStyle w:val="SubStepAlpha"/>
        <w:numPr>
          <w:ilvl w:val="0"/>
          <w:numId w:val="0"/>
        </w:numPr>
        <w:ind w:left="720"/>
      </w:pPr>
      <w:proofErr w:type="spellStart"/>
      <w:r>
        <w:rPr>
          <w:b/>
          <w:bCs/>
        </w:rPr>
        <w:t>install</w:t>
      </w:r>
      <w:r w:rsidRPr="009D4BEB">
        <w:rPr>
          <w:b/>
          <w:bCs/>
        </w:rPr>
        <w:t>_</w:t>
      </w:r>
      <w:r>
        <w:rPr>
          <w:b/>
          <w:bCs/>
        </w:rPr>
        <w:t>apache</w:t>
      </w:r>
      <w:r w:rsidRPr="009D4BEB">
        <w:rPr>
          <w:b/>
          <w:bCs/>
        </w:rPr>
        <w:t>_playbook.yaml</w:t>
      </w:r>
      <w:proofErr w:type="spellEnd"/>
    </w:p>
    <w:p w14:paraId="3CE2B32C" w14:textId="2B5F212D" w:rsidR="00446BE4" w:rsidRDefault="00D84530" w:rsidP="00D84530">
      <w:pPr>
        <w:pStyle w:val="SubStepAlpha"/>
      </w:pPr>
      <w:r>
        <w:lastRenderedPageBreak/>
        <w:t>Add the following information to the file. Make sure you use the proper YAML indentation. Every space and dash is significant. You may lose some formatting if you copy and paste.</w:t>
      </w:r>
      <w:r w:rsidR="00031CB8">
        <w:t xml:space="preserve"> </w:t>
      </w:r>
      <w:r w:rsidR="005F7D2B">
        <w:t>The</w:t>
      </w:r>
      <w:r w:rsidR="00031CB8">
        <w:t xml:space="preserve"> </w:t>
      </w:r>
      <w:r w:rsidR="005F7D2B">
        <w:t>highlighted</w:t>
      </w:r>
      <w:r w:rsidR="00031CB8">
        <w:t xml:space="preserve"> </w:t>
      </w:r>
      <w:r w:rsidR="005F7D2B">
        <w:t>text</w:t>
      </w:r>
      <w:r w:rsidR="00031CB8">
        <w:t xml:space="preserve"> </w:t>
      </w:r>
      <w:r w:rsidR="005F7D2B">
        <w:t>is</w:t>
      </w:r>
      <w:r w:rsidR="00031CB8">
        <w:t xml:space="preserve"> </w:t>
      </w:r>
      <w:r w:rsidR="005F7D2B">
        <w:t>explained</w:t>
      </w:r>
      <w:r w:rsidR="00031CB8">
        <w:t xml:space="preserve"> </w:t>
      </w:r>
      <w:r w:rsidR="005F7D2B">
        <w:t>in</w:t>
      </w:r>
      <w:r w:rsidR="00031CB8">
        <w:t xml:space="preserve"> </w:t>
      </w:r>
      <w:r w:rsidR="005F7D2B">
        <w:t>the</w:t>
      </w:r>
      <w:r w:rsidR="00031CB8">
        <w:t xml:space="preserve"> </w:t>
      </w:r>
      <w:r w:rsidR="005F7D2B">
        <w:t>next</w:t>
      </w:r>
      <w:r w:rsidR="00031CB8">
        <w:t xml:space="preserve"> </w:t>
      </w:r>
      <w:r w:rsidR="005F7D2B">
        <w:t>step.</w:t>
      </w:r>
    </w:p>
    <w:p w14:paraId="3DF4B308" w14:textId="77777777" w:rsidR="00FC3163" w:rsidRPr="00FC3163" w:rsidRDefault="00FC3163" w:rsidP="009009D1">
      <w:pPr>
        <w:pStyle w:val="CMDOutput"/>
      </w:pPr>
      <w:r w:rsidRPr="00FC3163">
        <w:t>---</w:t>
      </w:r>
    </w:p>
    <w:p w14:paraId="6F84FF70" w14:textId="591EBAC4" w:rsidR="00FC3163" w:rsidRPr="00FC3163" w:rsidRDefault="00FC3163" w:rsidP="009009D1">
      <w:pPr>
        <w:pStyle w:val="CMDOutput"/>
      </w:pPr>
      <w:r w:rsidRPr="00FC3163">
        <w:t>-</w:t>
      </w:r>
      <w:r w:rsidR="00031CB8">
        <w:t xml:space="preserve"> </w:t>
      </w:r>
      <w:r w:rsidRPr="00AD3E77">
        <w:rPr>
          <w:highlight w:val="yellow"/>
        </w:rPr>
        <w:t>hosts:</w:t>
      </w:r>
      <w:r w:rsidR="00031CB8">
        <w:rPr>
          <w:highlight w:val="yellow"/>
        </w:rPr>
        <w:t xml:space="preserve"> </w:t>
      </w:r>
      <w:r w:rsidR="00130FCA" w:rsidRPr="00AD3E77">
        <w:rPr>
          <w:highlight w:val="yellow"/>
        </w:rPr>
        <w:t>webservers</w:t>
      </w:r>
    </w:p>
    <w:p w14:paraId="5C485B1B" w14:textId="660CEA8B" w:rsidR="00FC3163" w:rsidRPr="00FC3163" w:rsidRDefault="00031CB8" w:rsidP="009009D1">
      <w:pPr>
        <w:pStyle w:val="CMDOutput"/>
      </w:pPr>
      <w:r>
        <w:t xml:space="preserve">  </w:t>
      </w:r>
      <w:r w:rsidR="00FC3163" w:rsidRPr="00AD3E77">
        <w:rPr>
          <w:highlight w:val="yellow"/>
        </w:rPr>
        <w:t>become:</w:t>
      </w:r>
      <w:r>
        <w:rPr>
          <w:highlight w:val="yellow"/>
        </w:rPr>
        <w:t xml:space="preserve"> </w:t>
      </w:r>
      <w:r w:rsidR="00FC3163" w:rsidRPr="00AD3E77">
        <w:rPr>
          <w:highlight w:val="yellow"/>
        </w:rPr>
        <w:t>yes</w:t>
      </w:r>
    </w:p>
    <w:p w14:paraId="5EDBF88B" w14:textId="695B0848" w:rsidR="00FC3163" w:rsidRPr="00FC3163" w:rsidRDefault="00031CB8" w:rsidP="009009D1">
      <w:pPr>
        <w:pStyle w:val="CMDOutput"/>
      </w:pPr>
      <w:r>
        <w:t xml:space="preserve">  </w:t>
      </w:r>
      <w:r w:rsidR="00FC3163" w:rsidRPr="00FC3163">
        <w:t>tasks:</w:t>
      </w:r>
    </w:p>
    <w:p w14:paraId="37DACF41" w14:textId="0DD81DFC" w:rsidR="00FC3163" w:rsidRPr="00FC3163" w:rsidRDefault="00031CB8" w:rsidP="009009D1">
      <w:pPr>
        <w:pStyle w:val="CMDOutput"/>
      </w:pPr>
      <w:r>
        <w:t xml:space="preserve">    </w:t>
      </w:r>
      <w:r w:rsidR="00FC3163" w:rsidRPr="00FC3163">
        <w:t>-</w:t>
      </w:r>
      <w:r>
        <w:t xml:space="preserve"> </w:t>
      </w:r>
      <w:r w:rsidR="00FC3163" w:rsidRPr="00FC3163">
        <w:t>name:</w:t>
      </w:r>
      <w:r>
        <w:t xml:space="preserve"> </w:t>
      </w:r>
      <w:r w:rsidR="00BE4AB0">
        <w:t>INSTALL</w:t>
      </w:r>
      <w:r>
        <w:t xml:space="preserve"> </w:t>
      </w:r>
      <w:r w:rsidR="00BE4AB0">
        <w:t>APACHE2</w:t>
      </w:r>
    </w:p>
    <w:p w14:paraId="604DB386" w14:textId="11658CEB" w:rsidR="00FC3163" w:rsidRPr="00FC3163" w:rsidRDefault="00031CB8" w:rsidP="009009D1">
      <w:pPr>
        <w:pStyle w:val="CMDOutput"/>
      </w:pPr>
      <w:r>
        <w:t xml:space="preserve">      </w:t>
      </w:r>
      <w:r w:rsidR="00FC3163" w:rsidRPr="00AD3E77">
        <w:rPr>
          <w:highlight w:val="yellow"/>
        </w:rPr>
        <w:t>apt</w:t>
      </w:r>
      <w:r w:rsidR="00FC3163" w:rsidRPr="00FC3163">
        <w:t>:</w:t>
      </w:r>
      <w:r>
        <w:t xml:space="preserve"> </w:t>
      </w:r>
      <w:r w:rsidR="00FC3163" w:rsidRPr="00FC3163">
        <w:t>name=apache2</w:t>
      </w:r>
      <w:r>
        <w:t xml:space="preserve"> </w:t>
      </w:r>
      <w:proofErr w:type="spellStart"/>
      <w:r w:rsidR="00FC3163" w:rsidRPr="00FC3163">
        <w:t>update_cache</w:t>
      </w:r>
      <w:proofErr w:type="spellEnd"/>
      <w:r w:rsidR="00FC3163" w:rsidRPr="00FC3163">
        <w:t>=yes</w:t>
      </w:r>
      <w:r>
        <w:t xml:space="preserve"> </w:t>
      </w:r>
      <w:r w:rsidR="00FC3163" w:rsidRPr="00FC3163">
        <w:t>state=latest</w:t>
      </w:r>
    </w:p>
    <w:p w14:paraId="1FECFD63" w14:textId="2C6E2FC2" w:rsidR="00FC3163" w:rsidRPr="00FC3163" w:rsidRDefault="00031CB8" w:rsidP="009009D1">
      <w:pPr>
        <w:pStyle w:val="CMDOutput"/>
      </w:pPr>
      <w:r>
        <w:t xml:space="preserve"> </w:t>
      </w:r>
    </w:p>
    <w:p w14:paraId="61C19368" w14:textId="318AB40F" w:rsidR="00FC3163" w:rsidRPr="00FC3163" w:rsidRDefault="00031CB8" w:rsidP="009009D1">
      <w:pPr>
        <w:pStyle w:val="CMDOutput"/>
      </w:pPr>
      <w:r>
        <w:t xml:space="preserve">    </w:t>
      </w:r>
      <w:r w:rsidR="00FC3163" w:rsidRPr="00FC3163">
        <w:t>-</w:t>
      </w:r>
      <w:r>
        <w:t xml:space="preserve"> </w:t>
      </w:r>
      <w:r w:rsidR="00FC3163" w:rsidRPr="00FC3163">
        <w:t>name:</w:t>
      </w:r>
      <w:r>
        <w:t xml:space="preserve"> </w:t>
      </w:r>
      <w:r w:rsidR="00BE4AB0">
        <w:t>ENABLED</w:t>
      </w:r>
      <w:r>
        <w:t xml:space="preserve"> </w:t>
      </w:r>
      <w:r w:rsidR="00BE4AB0">
        <w:t>MOD</w:t>
      </w:r>
      <w:r w:rsidR="00FC3163" w:rsidRPr="00FC3163">
        <w:t>_</w:t>
      </w:r>
      <w:r w:rsidR="00BE4AB0">
        <w:t>REWRITE</w:t>
      </w:r>
    </w:p>
    <w:p w14:paraId="5A40F1D1" w14:textId="7991AB33" w:rsidR="00FC3163" w:rsidRPr="00FC3163" w:rsidRDefault="00031CB8" w:rsidP="009009D1">
      <w:pPr>
        <w:pStyle w:val="CMDOutput"/>
      </w:pPr>
      <w:r>
        <w:t xml:space="preserve">      </w:t>
      </w:r>
      <w:r w:rsidR="00FC3163" w:rsidRPr="00FC3163">
        <w:t>apache2_module:</w:t>
      </w:r>
      <w:r>
        <w:t xml:space="preserve"> </w:t>
      </w:r>
      <w:r w:rsidR="00FC3163" w:rsidRPr="00FC3163">
        <w:t>name=rewrite</w:t>
      </w:r>
      <w:r>
        <w:t xml:space="preserve"> </w:t>
      </w:r>
      <w:r w:rsidR="00FC3163" w:rsidRPr="00FC3163">
        <w:t>state=present</w:t>
      </w:r>
    </w:p>
    <w:p w14:paraId="0889D47E" w14:textId="534834C2" w:rsidR="00FC3163" w:rsidRPr="00FC3163" w:rsidRDefault="00031CB8" w:rsidP="009009D1">
      <w:pPr>
        <w:pStyle w:val="CMDOutput"/>
      </w:pPr>
      <w:r>
        <w:t xml:space="preserve">      </w:t>
      </w:r>
      <w:r w:rsidR="00FC3163" w:rsidRPr="00FC3163">
        <w:t>notify:</w:t>
      </w:r>
    </w:p>
    <w:p w14:paraId="2AA99907" w14:textId="41785D2A" w:rsidR="00FC3163" w:rsidRPr="00FC3163" w:rsidRDefault="00031CB8" w:rsidP="009009D1">
      <w:pPr>
        <w:pStyle w:val="CMDOutput"/>
      </w:pPr>
      <w:r>
        <w:t xml:space="preserve">        </w:t>
      </w:r>
      <w:r w:rsidR="00FC3163" w:rsidRPr="00FC3163">
        <w:t>-</w:t>
      </w:r>
      <w:r>
        <w:t xml:space="preserve"> </w:t>
      </w:r>
      <w:r w:rsidR="00E14C3D" w:rsidRPr="00AD3E77">
        <w:rPr>
          <w:highlight w:val="yellow"/>
        </w:rPr>
        <w:t>RESTART</w:t>
      </w:r>
      <w:r>
        <w:rPr>
          <w:highlight w:val="yellow"/>
        </w:rPr>
        <w:t xml:space="preserve"> </w:t>
      </w:r>
      <w:r w:rsidR="00E14C3D" w:rsidRPr="00AD3E77">
        <w:rPr>
          <w:highlight w:val="yellow"/>
        </w:rPr>
        <w:t>APACHE2</w:t>
      </w:r>
    </w:p>
    <w:p w14:paraId="47605E4F" w14:textId="6E0399E4" w:rsidR="00FC3163" w:rsidRPr="00FC3163" w:rsidRDefault="00031CB8" w:rsidP="009009D1">
      <w:pPr>
        <w:pStyle w:val="CMDOutput"/>
      </w:pPr>
      <w:r>
        <w:t xml:space="preserve"> </w:t>
      </w:r>
    </w:p>
    <w:p w14:paraId="570EE273" w14:textId="21CA79E4" w:rsidR="00FC3163" w:rsidRPr="00FC3163" w:rsidRDefault="00031CB8" w:rsidP="009009D1">
      <w:pPr>
        <w:pStyle w:val="CMDOutput"/>
      </w:pPr>
      <w:r>
        <w:t xml:space="preserve">  </w:t>
      </w:r>
      <w:r w:rsidR="00FC3163" w:rsidRPr="00AD3E77">
        <w:rPr>
          <w:highlight w:val="yellow"/>
        </w:rPr>
        <w:t>handlers</w:t>
      </w:r>
      <w:r w:rsidR="00FC3163" w:rsidRPr="00FC3163">
        <w:t>:</w:t>
      </w:r>
    </w:p>
    <w:p w14:paraId="7112493D" w14:textId="09F93500" w:rsidR="00FC3163" w:rsidRPr="00FC3163" w:rsidRDefault="00031CB8" w:rsidP="009009D1">
      <w:pPr>
        <w:pStyle w:val="CMDOutput"/>
      </w:pPr>
      <w:r>
        <w:t xml:space="preserve">    </w:t>
      </w:r>
      <w:r w:rsidR="00FC3163" w:rsidRPr="00FC3163">
        <w:t>-</w:t>
      </w:r>
      <w:r>
        <w:t xml:space="preserve"> </w:t>
      </w:r>
      <w:r w:rsidR="00FC3163" w:rsidRPr="00FC3163">
        <w:t>name:</w:t>
      </w:r>
      <w:r>
        <w:t xml:space="preserve"> </w:t>
      </w:r>
      <w:r w:rsidR="00BE4AB0" w:rsidRPr="00AD3E77">
        <w:rPr>
          <w:highlight w:val="yellow"/>
        </w:rPr>
        <w:t>RESTART</w:t>
      </w:r>
      <w:r>
        <w:rPr>
          <w:highlight w:val="yellow"/>
        </w:rPr>
        <w:t xml:space="preserve"> </w:t>
      </w:r>
      <w:r w:rsidR="00BE4AB0" w:rsidRPr="00AD3E77">
        <w:rPr>
          <w:highlight w:val="yellow"/>
        </w:rPr>
        <w:t>APACHE2</w:t>
      </w:r>
    </w:p>
    <w:p w14:paraId="053CE1D1" w14:textId="6DC585DA" w:rsidR="00446BE4" w:rsidRDefault="00031CB8" w:rsidP="009009D1">
      <w:pPr>
        <w:pStyle w:val="CMDOutput"/>
      </w:pPr>
      <w:r>
        <w:t xml:space="preserve">      </w:t>
      </w:r>
      <w:r w:rsidR="00FC3163" w:rsidRPr="001717EB">
        <w:t>service:</w:t>
      </w:r>
      <w:r>
        <w:t xml:space="preserve"> </w:t>
      </w:r>
      <w:r w:rsidR="00FC3163" w:rsidRPr="001717EB">
        <w:t>name=apache2</w:t>
      </w:r>
      <w:r>
        <w:t xml:space="preserve"> </w:t>
      </w:r>
      <w:r w:rsidR="00FC3163" w:rsidRPr="001717EB">
        <w:t>state=restarted</w:t>
      </w:r>
      <w:r>
        <w:t xml:space="preserve"> </w:t>
      </w:r>
    </w:p>
    <w:p w14:paraId="6E1599DE" w14:textId="4944BA07" w:rsidR="00446BE4" w:rsidRDefault="00446BE4" w:rsidP="00CD7BB4">
      <w:pPr>
        <w:pStyle w:val="Heading3"/>
      </w:pPr>
      <w:r>
        <w:t>Examin</w:t>
      </w:r>
      <w:r w:rsidR="00CD7BB4">
        <w:t>e</w:t>
      </w:r>
      <w:r w:rsidR="00031CB8">
        <w:t xml:space="preserve"> </w:t>
      </w:r>
      <w:r>
        <w:t>your</w:t>
      </w:r>
      <w:r w:rsidR="00031CB8">
        <w:t xml:space="preserve"> </w:t>
      </w:r>
      <w:r>
        <w:t>Ansible</w:t>
      </w:r>
      <w:r w:rsidR="00031CB8">
        <w:t xml:space="preserve"> </w:t>
      </w:r>
      <w:r>
        <w:t>playbook.</w:t>
      </w:r>
    </w:p>
    <w:p w14:paraId="4DBCC8C4" w14:textId="6A868976" w:rsidR="00446BE4" w:rsidRDefault="00F65D38" w:rsidP="00CD7BB4">
      <w:pPr>
        <w:pStyle w:val="BodyTextL25"/>
      </w:pPr>
      <w:r>
        <w:t>The</w:t>
      </w:r>
      <w:r w:rsidR="00031CB8">
        <w:t xml:space="preserve"> </w:t>
      </w:r>
      <w:r w:rsidR="00446BE4">
        <w:t>following</w:t>
      </w:r>
      <w:r w:rsidR="00031CB8">
        <w:t xml:space="preserve"> </w:t>
      </w:r>
      <w:r w:rsidR="00446BE4">
        <w:t>is</w:t>
      </w:r>
      <w:r w:rsidR="00031CB8">
        <w:t xml:space="preserve"> </w:t>
      </w:r>
      <w:r w:rsidR="00446BE4">
        <w:t>an</w:t>
      </w:r>
      <w:r w:rsidR="00031CB8">
        <w:t xml:space="preserve"> </w:t>
      </w:r>
      <w:r w:rsidR="00446BE4">
        <w:t>explanation</w:t>
      </w:r>
      <w:r w:rsidR="00031CB8">
        <w:t xml:space="preserve"> </w:t>
      </w:r>
      <w:r w:rsidR="00446BE4">
        <w:t>of</w:t>
      </w:r>
      <w:r w:rsidR="00031CB8">
        <w:t xml:space="preserve"> </w:t>
      </w:r>
      <w:r>
        <w:t>some</w:t>
      </w:r>
      <w:r w:rsidR="00031CB8">
        <w:t xml:space="preserve"> </w:t>
      </w:r>
      <w:r>
        <w:t>of</w:t>
      </w:r>
      <w:r w:rsidR="00031CB8">
        <w:t xml:space="preserve"> </w:t>
      </w:r>
      <w:r>
        <w:t>the</w:t>
      </w:r>
      <w:r w:rsidR="00031CB8">
        <w:t xml:space="preserve"> </w:t>
      </w:r>
      <w:r>
        <w:t>significant</w:t>
      </w:r>
      <w:r w:rsidR="00031CB8">
        <w:t xml:space="preserve"> </w:t>
      </w:r>
      <w:r>
        <w:t>lines</w:t>
      </w:r>
      <w:r w:rsidR="00031CB8">
        <w:t xml:space="preserve"> </w:t>
      </w:r>
      <w:r>
        <w:t>in</w:t>
      </w:r>
      <w:r w:rsidR="00031CB8">
        <w:t xml:space="preserve"> </w:t>
      </w:r>
      <w:r w:rsidR="00446BE4">
        <w:t>your</w:t>
      </w:r>
      <w:r w:rsidR="00031CB8">
        <w:t xml:space="preserve"> </w:t>
      </w:r>
      <w:r w:rsidR="00446BE4">
        <w:t>playbook:</w:t>
      </w:r>
      <w:r w:rsidR="00031CB8">
        <w:t xml:space="preserve"> </w:t>
      </w:r>
    </w:p>
    <w:p w14:paraId="2A0CC885" w14:textId="6E33C5E6" w:rsidR="00446BE4" w:rsidRDefault="00446BE4" w:rsidP="00CD7BB4">
      <w:pPr>
        <w:pStyle w:val="Bulletlevel1"/>
        <w:tabs>
          <w:tab w:val="clear" w:pos="720"/>
        </w:tabs>
        <w:ind w:left="1080"/>
      </w:pPr>
      <w:r w:rsidRPr="009009D1">
        <w:rPr>
          <w:rFonts w:ascii="Courier New" w:hAnsi="Courier New"/>
          <w:b/>
          <w:bCs/>
        </w:rPr>
        <w:t>hosts:</w:t>
      </w:r>
      <w:r w:rsidR="00031CB8" w:rsidRPr="009009D1">
        <w:rPr>
          <w:rFonts w:ascii="Courier New" w:hAnsi="Courier New"/>
          <w:b/>
          <w:bCs/>
        </w:rPr>
        <w:t xml:space="preserve"> </w:t>
      </w:r>
      <w:r w:rsidR="00BF487B" w:rsidRPr="009009D1">
        <w:rPr>
          <w:rFonts w:ascii="Courier New" w:hAnsi="Courier New"/>
          <w:b/>
          <w:bCs/>
        </w:rPr>
        <w:t>webservers</w:t>
      </w:r>
      <w:r w:rsidR="00031CB8">
        <w:t xml:space="preserve"> </w:t>
      </w:r>
      <w:r w:rsidR="00061C1C" w:rsidRPr="009009D1">
        <w:t xml:space="preserve">- </w:t>
      </w:r>
      <w:r w:rsidR="00061C1C">
        <w:t>T</w:t>
      </w:r>
      <w:r w:rsidR="00BF487B">
        <w:t>his</w:t>
      </w:r>
      <w:r w:rsidR="00031CB8">
        <w:t xml:space="preserve"> </w:t>
      </w:r>
      <w:r w:rsidR="00BF487B">
        <w:t>references</w:t>
      </w:r>
      <w:r w:rsidR="00031CB8">
        <w:t xml:space="preserve"> </w:t>
      </w:r>
      <w:r w:rsidR="00BF487B">
        <w:t>the</w:t>
      </w:r>
      <w:r w:rsidR="00031CB8">
        <w:t xml:space="preserve"> </w:t>
      </w:r>
      <w:r w:rsidR="00F65D38" w:rsidRPr="00061C1C">
        <w:rPr>
          <w:b/>
          <w:bCs/>
        </w:rPr>
        <w:t>webservers</w:t>
      </w:r>
      <w:r w:rsidR="00031CB8">
        <w:t xml:space="preserve"> </w:t>
      </w:r>
      <w:r w:rsidR="00BF487B">
        <w:t>group</w:t>
      </w:r>
      <w:r w:rsidR="00031CB8">
        <w:t xml:space="preserve"> </w:t>
      </w:r>
      <w:r w:rsidR="00BF487B">
        <w:t>of</w:t>
      </w:r>
      <w:r w:rsidR="00031CB8">
        <w:t xml:space="preserve"> </w:t>
      </w:r>
      <w:r w:rsidR="00BF487B">
        <w:t>devices</w:t>
      </w:r>
      <w:r w:rsidR="00031CB8">
        <w:t xml:space="preserve"> </w:t>
      </w:r>
      <w:r w:rsidR="00BF487B">
        <w:t>in</w:t>
      </w:r>
      <w:r w:rsidR="00031CB8">
        <w:t xml:space="preserve"> </w:t>
      </w:r>
      <w:r w:rsidR="00BF487B">
        <w:t>your</w:t>
      </w:r>
      <w:r w:rsidR="00031CB8">
        <w:t xml:space="preserve"> </w:t>
      </w:r>
      <w:r w:rsidR="00BF487B" w:rsidRPr="00F65D38">
        <w:rPr>
          <w:b/>
          <w:bCs/>
        </w:rPr>
        <w:t>hosts</w:t>
      </w:r>
      <w:r w:rsidR="00031CB8">
        <w:t xml:space="preserve"> </w:t>
      </w:r>
      <w:r w:rsidR="00F65D38">
        <w:t>inventory</w:t>
      </w:r>
      <w:r w:rsidR="00031CB8">
        <w:t xml:space="preserve"> </w:t>
      </w:r>
      <w:r w:rsidR="00BF487B">
        <w:t>file</w:t>
      </w:r>
      <w:r>
        <w:t>.</w:t>
      </w:r>
      <w:r w:rsidR="00031CB8">
        <w:t xml:space="preserve"> </w:t>
      </w:r>
      <w:r w:rsidR="00F65D38">
        <w:t>This</w:t>
      </w:r>
      <w:r w:rsidR="00031CB8">
        <w:t xml:space="preserve"> </w:t>
      </w:r>
      <w:r w:rsidR="00F65D38">
        <w:t>playbook</w:t>
      </w:r>
      <w:r w:rsidR="00031CB8">
        <w:t xml:space="preserve"> </w:t>
      </w:r>
      <w:r w:rsidR="00F65D38">
        <w:t>will</w:t>
      </w:r>
      <w:r w:rsidR="00031CB8">
        <w:t xml:space="preserve"> </w:t>
      </w:r>
      <w:r w:rsidR="00F65D38">
        <w:t>be</w:t>
      </w:r>
      <w:r w:rsidR="00031CB8">
        <w:t xml:space="preserve"> </w:t>
      </w:r>
      <w:r w:rsidR="00F65D38">
        <w:t>run</w:t>
      </w:r>
      <w:r w:rsidR="00031CB8">
        <w:t xml:space="preserve"> </w:t>
      </w:r>
      <w:r w:rsidR="00061C1C">
        <w:t>for</w:t>
      </w:r>
      <w:r w:rsidR="00031CB8">
        <w:t xml:space="preserve"> </w:t>
      </w:r>
      <w:r w:rsidR="00F65D38">
        <w:t>all</w:t>
      </w:r>
      <w:r w:rsidR="00031CB8">
        <w:t xml:space="preserve"> </w:t>
      </w:r>
      <w:r w:rsidR="00F65D38">
        <w:t>the</w:t>
      </w:r>
      <w:r w:rsidR="00031CB8">
        <w:t xml:space="preserve"> </w:t>
      </w:r>
      <w:r w:rsidR="00F65D38">
        <w:t>devices</w:t>
      </w:r>
      <w:r w:rsidR="00031CB8">
        <w:t xml:space="preserve"> </w:t>
      </w:r>
      <w:r w:rsidR="00F65D38">
        <w:t>with</w:t>
      </w:r>
      <w:r w:rsidR="00031CB8">
        <w:t xml:space="preserve"> </w:t>
      </w:r>
      <w:r w:rsidR="00F65D38">
        <w:t>this</w:t>
      </w:r>
      <w:r w:rsidR="00031CB8">
        <w:t xml:space="preserve"> </w:t>
      </w:r>
      <w:r w:rsidR="00F65D38">
        <w:t>group.</w:t>
      </w:r>
    </w:p>
    <w:p w14:paraId="25ED136D" w14:textId="3A8AD33C" w:rsidR="008A6E62" w:rsidRPr="00AD3E77" w:rsidRDefault="008A6E62" w:rsidP="00CD7BB4">
      <w:pPr>
        <w:pStyle w:val="Bulletlevel1"/>
        <w:tabs>
          <w:tab w:val="clear" w:pos="720"/>
        </w:tabs>
        <w:ind w:left="1080"/>
      </w:pPr>
      <w:r w:rsidRPr="009009D1">
        <w:rPr>
          <w:rFonts w:ascii="Courier New" w:hAnsi="Courier New"/>
          <w:b/>
          <w:bCs/>
        </w:rPr>
        <w:t>become:</w:t>
      </w:r>
      <w:r w:rsidR="00031CB8" w:rsidRPr="009009D1">
        <w:rPr>
          <w:rFonts w:ascii="Courier New" w:hAnsi="Courier New"/>
          <w:b/>
          <w:bCs/>
        </w:rPr>
        <w:t xml:space="preserve"> </w:t>
      </w:r>
      <w:r w:rsidRPr="009009D1">
        <w:rPr>
          <w:rFonts w:ascii="Courier New" w:hAnsi="Courier New"/>
          <w:b/>
          <w:bCs/>
        </w:rPr>
        <w:t>yes</w:t>
      </w:r>
      <w:r w:rsidR="00061C1C">
        <w:t xml:space="preserve"> - </w:t>
      </w:r>
      <w:r>
        <w:t>The</w:t>
      </w:r>
      <w:r w:rsidR="00031CB8">
        <w:t xml:space="preserve"> </w:t>
      </w:r>
      <w:r w:rsidRPr="0082148E">
        <w:rPr>
          <w:b/>
          <w:bCs/>
        </w:rPr>
        <w:t>become</w:t>
      </w:r>
      <w:r w:rsidR="00031CB8">
        <w:t xml:space="preserve"> </w:t>
      </w:r>
      <w:r>
        <w:t>keyword</w:t>
      </w:r>
      <w:r w:rsidR="00031CB8">
        <w:t xml:space="preserve"> </w:t>
      </w:r>
      <w:r>
        <w:t>activates</w:t>
      </w:r>
      <w:r w:rsidR="00031CB8">
        <w:t xml:space="preserve"> </w:t>
      </w:r>
      <w:proofErr w:type="spellStart"/>
      <w:r w:rsidR="0082148E" w:rsidRPr="00F33639">
        <w:rPr>
          <w:b/>
          <w:bCs/>
        </w:rPr>
        <w:t>sudo</w:t>
      </w:r>
      <w:proofErr w:type="spellEnd"/>
      <w:r w:rsidR="00F33639">
        <w:t xml:space="preserve"> command execution</w:t>
      </w:r>
      <w:r w:rsidR="0082148E">
        <w:t>, which will a</w:t>
      </w:r>
      <w:r>
        <w:t>llow</w:t>
      </w:r>
      <w:r w:rsidR="00031CB8">
        <w:t xml:space="preserve"> </w:t>
      </w:r>
      <w:r>
        <w:t>tasks</w:t>
      </w:r>
      <w:r w:rsidR="00031CB8">
        <w:t xml:space="preserve"> </w:t>
      </w:r>
      <w:r>
        <w:t>such</w:t>
      </w:r>
      <w:r w:rsidR="00031CB8">
        <w:t xml:space="preserve"> </w:t>
      </w:r>
      <w:r>
        <w:t>as</w:t>
      </w:r>
      <w:r w:rsidR="00031CB8">
        <w:t xml:space="preserve"> </w:t>
      </w:r>
      <w:r>
        <w:t>installing</w:t>
      </w:r>
      <w:r w:rsidR="00031CB8">
        <w:t xml:space="preserve"> </w:t>
      </w:r>
      <w:r>
        <w:t>applications.</w:t>
      </w:r>
      <w:r w:rsidR="00031CB8">
        <w:t xml:space="preserve"> </w:t>
      </w:r>
    </w:p>
    <w:p w14:paraId="47BE8EE8" w14:textId="62F97229" w:rsidR="00AD3E77" w:rsidRPr="00AD3E77" w:rsidRDefault="00AD3E77" w:rsidP="00CD7BB4">
      <w:pPr>
        <w:pStyle w:val="Bulletlevel1"/>
        <w:tabs>
          <w:tab w:val="clear" w:pos="720"/>
        </w:tabs>
        <w:ind w:left="1080"/>
      </w:pPr>
      <w:r w:rsidRPr="009009D1">
        <w:rPr>
          <w:rFonts w:ascii="Courier New" w:hAnsi="Courier New"/>
          <w:b/>
          <w:bCs/>
        </w:rPr>
        <w:t>apt:</w:t>
      </w:r>
      <w:r w:rsidR="00061C1C">
        <w:t xml:space="preserve"> - </w:t>
      </w:r>
      <w:r>
        <w:t>The</w:t>
      </w:r>
      <w:r w:rsidR="00031CB8">
        <w:t xml:space="preserve"> </w:t>
      </w:r>
      <w:r w:rsidRPr="00AD3E77">
        <w:rPr>
          <w:b/>
          <w:bCs/>
        </w:rPr>
        <w:t>apt</w:t>
      </w:r>
      <w:r w:rsidR="00031CB8">
        <w:rPr>
          <w:b/>
          <w:bCs/>
        </w:rPr>
        <w:t xml:space="preserve"> </w:t>
      </w:r>
      <w:r w:rsidRPr="00F33639">
        <w:t>module</w:t>
      </w:r>
      <w:r w:rsidR="00031CB8">
        <w:t xml:space="preserve"> </w:t>
      </w:r>
      <w:r w:rsidRPr="00AD3E77">
        <w:t>is</w:t>
      </w:r>
      <w:r w:rsidR="00031CB8">
        <w:t xml:space="preserve"> </w:t>
      </w:r>
      <w:r w:rsidRPr="00AD3E77">
        <w:t>used</w:t>
      </w:r>
      <w:r w:rsidR="00031CB8">
        <w:t xml:space="preserve"> </w:t>
      </w:r>
      <w:r w:rsidRPr="00AD3E77">
        <w:t>to</w:t>
      </w:r>
      <w:r w:rsidR="00031CB8">
        <w:t xml:space="preserve"> </w:t>
      </w:r>
      <w:r w:rsidRPr="00AD3E77">
        <w:t>manage</w:t>
      </w:r>
      <w:r w:rsidR="00031CB8">
        <w:t xml:space="preserve"> </w:t>
      </w:r>
      <w:r w:rsidRPr="00AD3E77">
        <w:t>packages</w:t>
      </w:r>
      <w:r w:rsidR="00031CB8">
        <w:t xml:space="preserve"> </w:t>
      </w:r>
      <w:r w:rsidR="0012325D">
        <w:t>and application</w:t>
      </w:r>
      <w:r w:rsidR="00031CB8">
        <w:t xml:space="preserve"> </w:t>
      </w:r>
      <w:r>
        <w:t>install</w:t>
      </w:r>
      <w:r w:rsidR="0012325D">
        <w:t>ations</w:t>
      </w:r>
      <w:r w:rsidR="00031CB8">
        <w:t xml:space="preserve"> </w:t>
      </w:r>
      <w:r>
        <w:t>on</w:t>
      </w:r>
      <w:r w:rsidR="00031CB8">
        <w:t xml:space="preserve"> </w:t>
      </w:r>
      <w:r>
        <w:t>Linux.</w:t>
      </w:r>
    </w:p>
    <w:p w14:paraId="317464DC" w14:textId="216AD6CA" w:rsidR="00811C28" w:rsidRDefault="00AD3E77" w:rsidP="006513FB">
      <w:pPr>
        <w:pStyle w:val="Bulletlevel1"/>
        <w:tabs>
          <w:tab w:val="clear" w:pos="720"/>
        </w:tabs>
        <w:ind w:left="1080"/>
      </w:pPr>
      <w:r w:rsidRPr="009009D1">
        <w:rPr>
          <w:rFonts w:ascii="Courier New" w:hAnsi="Courier New"/>
          <w:b/>
          <w:bCs/>
        </w:rPr>
        <w:t>handlers:</w:t>
      </w:r>
      <w:r w:rsidR="00061C1C">
        <w:t xml:space="preserve"> - </w:t>
      </w:r>
      <w:r>
        <w:t>Handlers</w:t>
      </w:r>
      <w:r w:rsidR="00031CB8">
        <w:t xml:space="preserve"> </w:t>
      </w:r>
      <w:r w:rsidR="00421F96">
        <w:t>are</w:t>
      </w:r>
      <w:r w:rsidR="00031CB8">
        <w:t xml:space="preserve"> </w:t>
      </w:r>
      <w:r w:rsidR="00421F96">
        <w:t>similar</w:t>
      </w:r>
      <w:r w:rsidR="00031CB8">
        <w:t xml:space="preserve"> </w:t>
      </w:r>
      <w:r w:rsidR="00421F96">
        <w:t>to</w:t>
      </w:r>
      <w:r w:rsidR="00031CB8">
        <w:t xml:space="preserve"> </w:t>
      </w:r>
      <w:r w:rsidR="00421F96">
        <w:t>a</w:t>
      </w:r>
      <w:r w:rsidR="00031CB8">
        <w:t xml:space="preserve"> </w:t>
      </w:r>
      <w:r w:rsidR="00421F96">
        <w:t>task</w:t>
      </w:r>
      <w:r w:rsidR="00031CB8">
        <w:t xml:space="preserve"> </w:t>
      </w:r>
      <w:r w:rsidR="00421F96">
        <w:t>but</w:t>
      </w:r>
      <w:r w:rsidR="00031CB8">
        <w:t xml:space="preserve"> </w:t>
      </w:r>
      <w:r>
        <w:t>are</w:t>
      </w:r>
      <w:r w:rsidR="00031CB8">
        <w:t xml:space="preserve"> </w:t>
      </w:r>
      <w:r>
        <w:t>not</w:t>
      </w:r>
      <w:r w:rsidR="00031CB8">
        <w:t xml:space="preserve"> </w:t>
      </w:r>
      <w:r>
        <w:t>run</w:t>
      </w:r>
      <w:r w:rsidR="00031CB8">
        <w:t xml:space="preserve"> </w:t>
      </w:r>
      <w:r>
        <w:t>automatically.</w:t>
      </w:r>
      <w:r w:rsidR="00031CB8">
        <w:t xml:space="preserve"> </w:t>
      </w:r>
      <w:r w:rsidR="00421F96">
        <w:t>They</w:t>
      </w:r>
      <w:r w:rsidR="00031CB8">
        <w:t xml:space="preserve"> </w:t>
      </w:r>
      <w:r w:rsidR="00421F96">
        <w:t>are</w:t>
      </w:r>
      <w:r w:rsidR="00031CB8">
        <w:t xml:space="preserve"> </w:t>
      </w:r>
      <w:r w:rsidR="00421F96">
        <w:t>called</w:t>
      </w:r>
      <w:r w:rsidR="00031CB8">
        <w:t xml:space="preserve"> </w:t>
      </w:r>
      <w:r w:rsidR="00421F96">
        <w:t>b</w:t>
      </w:r>
      <w:r w:rsidR="0012325D">
        <w:t>y</w:t>
      </w:r>
      <w:r w:rsidR="00031CB8">
        <w:t xml:space="preserve"> </w:t>
      </w:r>
      <w:r w:rsidR="00421F96">
        <w:t>a</w:t>
      </w:r>
      <w:r w:rsidR="00031CB8">
        <w:t xml:space="preserve"> </w:t>
      </w:r>
      <w:r w:rsidR="00421F96">
        <w:t>task.</w:t>
      </w:r>
      <w:r w:rsidR="00031CB8">
        <w:t xml:space="preserve"> </w:t>
      </w:r>
      <w:r>
        <w:t>Notice</w:t>
      </w:r>
      <w:r w:rsidR="00031CB8">
        <w:t xml:space="preserve"> </w:t>
      </w:r>
      <w:r>
        <w:t>that</w:t>
      </w:r>
      <w:r w:rsidR="00031CB8">
        <w:t xml:space="preserve"> </w:t>
      </w:r>
      <w:r>
        <w:t>the</w:t>
      </w:r>
      <w:r w:rsidR="00031CB8">
        <w:t xml:space="preserve"> </w:t>
      </w:r>
      <w:r w:rsidR="00421F96">
        <w:t>task</w:t>
      </w:r>
      <w:r w:rsidR="00031CB8">
        <w:t xml:space="preserve"> </w:t>
      </w:r>
      <w:r w:rsidRPr="0012325D">
        <w:rPr>
          <w:b/>
          <w:bCs/>
        </w:rPr>
        <w:t>ENABLED</w:t>
      </w:r>
      <w:r w:rsidR="00031CB8" w:rsidRPr="0012325D">
        <w:rPr>
          <w:b/>
          <w:bCs/>
        </w:rPr>
        <w:t xml:space="preserve"> </w:t>
      </w:r>
      <w:r w:rsidRPr="0012325D">
        <w:rPr>
          <w:b/>
          <w:bCs/>
        </w:rPr>
        <w:t>MOD_REWRITE</w:t>
      </w:r>
      <w:r w:rsidR="00031CB8">
        <w:t xml:space="preserve"> </w:t>
      </w:r>
      <w:r w:rsidR="00421F96">
        <w:t>calls</w:t>
      </w:r>
      <w:r w:rsidR="00031CB8">
        <w:t xml:space="preserve"> </w:t>
      </w:r>
      <w:r w:rsidR="00421F96">
        <w:t>the</w:t>
      </w:r>
      <w:r w:rsidR="00031CB8">
        <w:t xml:space="preserve"> </w:t>
      </w:r>
      <w:r w:rsidR="00421F96">
        <w:t>handler</w:t>
      </w:r>
      <w:r w:rsidR="00031CB8">
        <w:t xml:space="preserve"> </w:t>
      </w:r>
      <w:r w:rsidR="00421F96" w:rsidRPr="0012325D">
        <w:rPr>
          <w:b/>
          <w:bCs/>
        </w:rPr>
        <w:t>RESTART</w:t>
      </w:r>
      <w:r w:rsidR="00031CB8" w:rsidRPr="0012325D">
        <w:rPr>
          <w:b/>
          <w:bCs/>
        </w:rPr>
        <w:t xml:space="preserve"> </w:t>
      </w:r>
      <w:r w:rsidR="00421F96" w:rsidRPr="0012325D">
        <w:rPr>
          <w:b/>
          <w:bCs/>
        </w:rPr>
        <w:t>APACHE2</w:t>
      </w:r>
      <w:r w:rsidR="00421F96">
        <w:t>.</w:t>
      </w:r>
    </w:p>
    <w:p w14:paraId="1D88F8E2" w14:textId="528EF907" w:rsidR="00446BE4" w:rsidRDefault="000C26BF" w:rsidP="00446BE4">
      <w:pPr>
        <w:pStyle w:val="Heading3"/>
      </w:pPr>
      <w:r>
        <w:t>Run</w:t>
      </w:r>
      <w:r w:rsidR="00031CB8">
        <w:t xml:space="preserve"> </w:t>
      </w:r>
      <w:r w:rsidR="00446BE4">
        <w:t>the</w:t>
      </w:r>
      <w:r w:rsidR="00031CB8">
        <w:t xml:space="preserve"> </w:t>
      </w:r>
      <w:r w:rsidR="00446BE4">
        <w:t>Ansible</w:t>
      </w:r>
      <w:r w:rsidR="00031CB8">
        <w:t xml:space="preserve"> </w:t>
      </w:r>
      <w:r w:rsidR="00446BE4">
        <w:t>backup</w:t>
      </w:r>
      <w:r w:rsidR="00031CB8">
        <w:t xml:space="preserve"> </w:t>
      </w:r>
      <w:r>
        <w:t>to install Apache</w:t>
      </w:r>
      <w:r w:rsidR="00446BE4">
        <w:t>.</w:t>
      </w:r>
    </w:p>
    <w:p w14:paraId="208132C3" w14:textId="1B89A4F2" w:rsidR="00446BE4" w:rsidRDefault="00697957" w:rsidP="0062089C">
      <w:pPr>
        <w:pStyle w:val="BodyTextL25"/>
      </w:pPr>
      <w:r>
        <w:t>R</w:t>
      </w:r>
      <w:r w:rsidR="00446BE4">
        <w:t>un</w:t>
      </w:r>
      <w:r w:rsidR="00031CB8">
        <w:t xml:space="preserve"> </w:t>
      </w:r>
      <w:r w:rsidR="00446BE4">
        <w:t>the</w:t>
      </w:r>
      <w:r w:rsidR="00031CB8">
        <w:t xml:space="preserve"> </w:t>
      </w:r>
      <w:r w:rsidR="00446BE4">
        <w:t>Ansible</w:t>
      </w:r>
      <w:r w:rsidR="00031CB8">
        <w:t xml:space="preserve"> </w:t>
      </w:r>
      <w:r w:rsidR="00446BE4">
        <w:t>playbook</w:t>
      </w:r>
      <w:r w:rsidR="00031CB8">
        <w:t xml:space="preserve"> </w:t>
      </w:r>
      <w:r w:rsidR="00446BE4">
        <w:t>using</w:t>
      </w:r>
      <w:r w:rsidR="00031CB8">
        <w:t xml:space="preserve"> </w:t>
      </w:r>
      <w:r w:rsidR="00446BE4">
        <w:t>the</w:t>
      </w:r>
      <w:r w:rsidR="00031CB8">
        <w:t xml:space="preserve"> </w:t>
      </w:r>
      <w:r w:rsidR="00446BE4" w:rsidRPr="00B13D55">
        <w:rPr>
          <w:b/>
          <w:bCs/>
        </w:rPr>
        <w:t>ansible-playbook</w:t>
      </w:r>
      <w:r w:rsidR="00031CB8">
        <w:t xml:space="preserve"> </w:t>
      </w:r>
      <w:r w:rsidR="00446BE4">
        <w:t>command</w:t>
      </w:r>
      <w:r w:rsidR="00031CB8">
        <w:t xml:space="preserve"> </w:t>
      </w:r>
      <w:r>
        <w:t>using</w:t>
      </w:r>
      <w:r w:rsidR="00031CB8">
        <w:t xml:space="preserve"> </w:t>
      </w:r>
      <w:r>
        <w:t>the</w:t>
      </w:r>
      <w:r w:rsidR="00031CB8">
        <w:t xml:space="preserve"> </w:t>
      </w:r>
      <w:r w:rsidRPr="00697957">
        <w:rPr>
          <w:b/>
          <w:bCs/>
        </w:rPr>
        <w:t>-v</w:t>
      </w:r>
      <w:r w:rsidR="00031CB8">
        <w:t xml:space="preserve"> </w:t>
      </w:r>
      <w:r>
        <w:t>verbose</w:t>
      </w:r>
      <w:r w:rsidR="00031CB8">
        <w:t xml:space="preserve"> </w:t>
      </w:r>
      <w:r>
        <w:t>option</w:t>
      </w:r>
      <w:r w:rsidR="00446BE4">
        <w:t>.</w:t>
      </w:r>
      <w:r w:rsidR="000C7E51">
        <w:t xml:space="preserve"> </w:t>
      </w:r>
      <w:r w:rsidR="006210B5">
        <w:t>The first time Apache installed on your VM, t</w:t>
      </w:r>
      <w:r w:rsidR="00EE2F01">
        <w:t xml:space="preserve">he task </w:t>
      </w:r>
      <w:r w:rsidR="00EE2F01" w:rsidRPr="00EE2F01">
        <w:rPr>
          <w:b/>
          <w:bCs/>
        </w:rPr>
        <w:t>INSTALL APACHE2</w:t>
      </w:r>
      <w:r w:rsidR="00EE2F01">
        <w:t xml:space="preserve"> </w:t>
      </w:r>
      <w:r w:rsidR="000C7E51">
        <w:t xml:space="preserve">will take </w:t>
      </w:r>
      <w:r w:rsidR="00EE2F01">
        <w:t>anywhere from 30 seconds to a few minutes depending on your internet speed.</w:t>
      </w:r>
    </w:p>
    <w:p w14:paraId="4904E3C2" w14:textId="2FE808C1" w:rsidR="00A60A3E" w:rsidRPr="00A60A3E" w:rsidRDefault="00A60A3E" w:rsidP="00A60A3E">
      <w:pPr>
        <w:pStyle w:val="CMD"/>
        <w:rPr>
          <w:b/>
          <w:bCs/>
        </w:rPr>
      </w:pPr>
      <w:proofErr w:type="spellStart"/>
      <w:r w:rsidRPr="00A60A3E">
        <w:t>devasc@labvm</w:t>
      </w:r>
      <w:proofErr w:type="spellEnd"/>
      <w:r w:rsidRPr="00A60A3E">
        <w:t>:</w:t>
      </w:r>
      <w:r w:rsidR="0043398F">
        <w:t>~/labs/</w:t>
      </w:r>
      <w:proofErr w:type="spellStart"/>
      <w:r w:rsidR="0043398F">
        <w:t>devnet-src</w:t>
      </w:r>
      <w:proofErr w:type="spellEnd"/>
      <w:r w:rsidR="0043398F">
        <w:t>/ansible/ansible-apache</w:t>
      </w:r>
      <w:r w:rsidRPr="00A60A3E">
        <w:t>$</w:t>
      </w:r>
      <w:r w:rsidR="00031CB8">
        <w:t xml:space="preserve"> </w:t>
      </w:r>
      <w:r w:rsidRPr="00A60A3E">
        <w:rPr>
          <w:b/>
          <w:bCs/>
        </w:rPr>
        <w:t>ansible-playbook</w:t>
      </w:r>
      <w:r w:rsidR="00031CB8">
        <w:rPr>
          <w:b/>
          <w:bCs/>
        </w:rPr>
        <w:t xml:space="preserve"> </w:t>
      </w:r>
      <w:r w:rsidRPr="00A60A3E">
        <w:rPr>
          <w:b/>
          <w:bCs/>
        </w:rPr>
        <w:t>-v</w:t>
      </w:r>
      <w:r w:rsidR="00031CB8">
        <w:rPr>
          <w:b/>
          <w:bCs/>
        </w:rPr>
        <w:t xml:space="preserve"> </w:t>
      </w:r>
      <w:proofErr w:type="spellStart"/>
      <w:r w:rsidRPr="00A60A3E">
        <w:rPr>
          <w:b/>
          <w:bCs/>
        </w:rPr>
        <w:t>install_apache_playbook.yaml</w:t>
      </w:r>
      <w:proofErr w:type="spellEnd"/>
    </w:p>
    <w:p w14:paraId="5BA2620A" w14:textId="78FFFD6F" w:rsidR="00A60A3E" w:rsidRPr="00A60A3E" w:rsidRDefault="00A60A3E" w:rsidP="009009D1">
      <w:pPr>
        <w:pStyle w:val="CMDOutput"/>
      </w:pPr>
      <w:r w:rsidRPr="00A60A3E">
        <w:t>Using</w:t>
      </w:r>
      <w:r w:rsidR="00031CB8">
        <w:t xml:space="preserve"> </w:t>
      </w:r>
      <w:r w:rsidRPr="00A60A3E">
        <w:t>/home/devasc</w:t>
      </w:r>
      <w:r w:rsidR="00ED3FE4">
        <w:t>/labs/ansible/ansible-apache</w:t>
      </w:r>
      <w:r w:rsidRPr="00A60A3E">
        <w:t>/</w:t>
      </w:r>
      <w:proofErr w:type="spellStart"/>
      <w:r w:rsidRPr="00A60A3E">
        <w:t>ansible.cfg</w:t>
      </w:r>
      <w:proofErr w:type="spellEnd"/>
      <w:r w:rsidR="00031CB8">
        <w:t xml:space="preserve"> </w:t>
      </w:r>
      <w:r w:rsidRPr="00A60A3E">
        <w:t>as</w:t>
      </w:r>
      <w:r w:rsidR="00031CB8">
        <w:t xml:space="preserve"> </w:t>
      </w:r>
      <w:r w:rsidRPr="00A60A3E">
        <w:t>config</w:t>
      </w:r>
      <w:r w:rsidR="00031CB8">
        <w:t xml:space="preserve"> </w:t>
      </w:r>
      <w:r w:rsidRPr="00A60A3E">
        <w:t>file</w:t>
      </w:r>
    </w:p>
    <w:p w14:paraId="7F980E4B" w14:textId="77777777" w:rsidR="00A60A3E" w:rsidRPr="00A60A3E" w:rsidRDefault="00A60A3E" w:rsidP="009009D1">
      <w:pPr>
        <w:pStyle w:val="CMDOutput"/>
      </w:pPr>
    </w:p>
    <w:p w14:paraId="07694C56" w14:textId="546DCAFD" w:rsidR="00A60A3E" w:rsidRPr="00A60A3E" w:rsidRDefault="00A60A3E" w:rsidP="009009D1">
      <w:pPr>
        <w:pStyle w:val="CMDOutput"/>
      </w:pPr>
      <w:r w:rsidRPr="00A60A3E">
        <w:t>PLAY</w:t>
      </w:r>
      <w:r w:rsidR="00031CB8">
        <w:t xml:space="preserve"> </w:t>
      </w:r>
      <w:r w:rsidRPr="00A60A3E">
        <w:t>[webservers]</w:t>
      </w:r>
      <w:r w:rsidR="00031CB8">
        <w:t xml:space="preserve"> </w:t>
      </w:r>
      <w:r w:rsidRPr="00A60A3E">
        <w:t>**************************************************************</w:t>
      </w:r>
    </w:p>
    <w:p w14:paraId="6DA220BC" w14:textId="77777777" w:rsidR="00A60A3E" w:rsidRPr="00A60A3E" w:rsidRDefault="00A60A3E" w:rsidP="009009D1">
      <w:pPr>
        <w:pStyle w:val="CMDOutput"/>
      </w:pPr>
    </w:p>
    <w:p w14:paraId="7FCEAD8D" w14:textId="20B049BC" w:rsidR="00A60A3E" w:rsidRPr="00A60A3E" w:rsidRDefault="00A60A3E" w:rsidP="009009D1">
      <w:pPr>
        <w:pStyle w:val="CMDOutput"/>
      </w:pPr>
      <w:r w:rsidRPr="00A60A3E">
        <w:t>TASK</w:t>
      </w:r>
      <w:r w:rsidR="00031CB8">
        <w:t xml:space="preserve"> </w:t>
      </w:r>
      <w:r w:rsidRPr="00A60A3E">
        <w:t>[Gathering</w:t>
      </w:r>
      <w:r w:rsidR="00031CB8">
        <w:t xml:space="preserve"> </w:t>
      </w:r>
      <w:r w:rsidRPr="00A60A3E">
        <w:t>Facts]</w:t>
      </w:r>
      <w:r w:rsidR="00031CB8">
        <w:t xml:space="preserve"> </w:t>
      </w:r>
      <w:r w:rsidRPr="00A60A3E">
        <w:t>*********************************************************</w:t>
      </w:r>
    </w:p>
    <w:p w14:paraId="36E4F1BC" w14:textId="53D5D5CC" w:rsidR="00A60A3E" w:rsidRPr="00A60A3E" w:rsidRDefault="00A60A3E" w:rsidP="009009D1">
      <w:pPr>
        <w:pStyle w:val="CMDOutput"/>
      </w:pPr>
      <w:r w:rsidRPr="001F7A16">
        <w:rPr>
          <w:highlight w:val="yellow"/>
        </w:rPr>
        <w:t>ok:</w:t>
      </w:r>
      <w:r w:rsidR="00031CB8">
        <w:rPr>
          <w:highlight w:val="yellow"/>
        </w:rPr>
        <w:t xml:space="preserve"> </w:t>
      </w:r>
      <w:r w:rsidRPr="001F7A16">
        <w:rPr>
          <w:highlight w:val="yellow"/>
        </w:rPr>
        <w:t>[192.0.2.3]</w:t>
      </w:r>
    </w:p>
    <w:p w14:paraId="081A885A" w14:textId="77777777" w:rsidR="00A60A3E" w:rsidRPr="00A60A3E" w:rsidRDefault="00A60A3E" w:rsidP="009009D1">
      <w:pPr>
        <w:pStyle w:val="CMDOutput"/>
      </w:pPr>
    </w:p>
    <w:p w14:paraId="7CED8A02" w14:textId="01F8C61F" w:rsidR="00A60A3E" w:rsidRPr="00A60A3E" w:rsidRDefault="00A60A3E" w:rsidP="009009D1">
      <w:pPr>
        <w:pStyle w:val="CMDOutput"/>
      </w:pPr>
      <w:r w:rsidRPr="00A60A3E">
        <w:t>TASK</w:t>
      </w:r>
      <w:r w:rsidR="00031CB8">
        <w:t xml:space="preserve"> </w:t>
      </w:r>
      <w:r w:rsidRPr="00A60A3E">
        <w:t>[INSTALL</w:t>
      </w:r>
      <w:r w:rsidR="00031CB8">
        <w:t xml:space="preserve"> </w:t>
      </w:r>
      <w:r w:rsidRPr="00A60A3E">
        <w:t>APACHE2]</w:t>
      </w:r>
      <w:r w:rsidR="00031CB8">
        <w:t xml:space="preserve"> </w:t>
      </w:r>
      <w:r w:rsidRPr="00A60A3E">
        <w:t>*********************************************************</w:t>
      </w:r>
    </w:p>
    <w:p w14:paraId="3FD45A19" w14:textId="40BFF8F5" w:rsidR="00A60A3E" w:rsidRPr="00A60A3E" w:rsidRDefault="00A60A3E" w:rsidP="009009D1">
      <w:pPr>
        <w:pStyle w:val="CMDOutput"/>
      </w:pPr>
      <w:r w:rsidRPr="001F7A16">
        <w:rPr>
          <w:highlight w:val="yellow"/>
        </w:rPr>
        <w:t>ok:</w:t>
      </w:r>
      <w:r w:rsidR="00031CB8">
        <w:rPr>
          <w:highlight w:val="yellow"/>
        </w:rPr>
        <w:t xml:space="preserve"> </w:t>
      </w:r>
      <w:r w:rsidRPr="001F7A16">
        <w:rPr>
          <w:highlight w:val="yellow"/>
        </w:rPr>
        <w:t>[192.0.2.3]</w:t>
      </w:r>
      <w:r w:rsidR="00031CB8">
        <w:t xml:space="preserve"> </w:t>
      </w:r>
      <w:r w:rsidRPr="00A60A3E">
        <w:t>=&gt;</w:t>
      </w:r>
      <w:r w:rsidR="00031CB8">
        <w:t xml:space="preserve"> </w:t>
      </w:r>
      <w:r w:rsidRPr="00A60A3E">
        <w:t>{"</w:t>
      </w:r>
      <w:proofErr w:type="spellStart"/>
      <w:r w:rsidRPr="00A60A3E">
        <w:t>cache_update_time</w:t>
      </w:r>
      <w:proofErr w:type="spellEnd"/>
      <w:r w:rsidRPr="00A60A3E">
        <w:t>":</w:t>
      </w:r>
      <w:r w:rsidR="00031CB8">
        <w:t xml:space="preserve"> </w:t>
      </w:r>
      <w:r w:rsidRPr="00A60A3E">
        <w:t>1590010855,</w:t>
      </w:r>
      <w:r w:rsidR="00031CB8">
        <w:t xml:space="preserve"> </w:t>
      </w:r>
      <w:r w:rsidRPr="00A60A3E">
        <w:t>"</w:t>
      </w:r>
      <w:proofErr w:type="spellStart"/>
      <w:r w:rsidRPr="00A60A3E">
        <w:t>cache_updated</w:t>
      </w:r>
      <w:proofErr w:type="spellEnd"/>
      <w:r w:rsidRPr="00A60A3E">
        <w:t>":</w:t>
      </w:r>
      <w:r w:rsidR="00031CB8">
        <w:t xml:space="preserve"> </w:t>
      </w:r>
      <w:r w:rsidRPr="00A60A3E">
        <w:t>true,</w:t>
      </w:r>
      <w:r w:rsidR="00031CB8">
        <w:t xml:space="preserve"> </w:t>
      </w:r>
      <w:r w:rsidRPr="00A60A3E">
        <w:t>"changed":</w:t>
      </w:r>
      <w:r w:rsidR="00031CB8">
        <w:t xml:space="preserve"> </w:t>
      </w:r>
      <w:r w:rsidRPr="00A60A3E">
        <w:t>false}</w:t>
      </w:r>
    </w:p>
    <w:p w14:paraId="50915629" w14:textId="77777777" w:rsidR="00A60A3E" w:rsidRPr="00A60A3E" w:rsidRDefault="00A60A3E" w:rsidP="009009D1">
      <w:pPr>
        <w:pStyle w:val="CMDOutput"/>
      </w:pPr>
    </w:p>
    <w:p w14:paraId="72A33E01" w14:textId="1A8EE84A" w:rsidR="00A60A3E" w:rsidRPr="00A60A3E" w:rsidRDefault="00A60A3E" w:rsidP="009009D1">
      <w:pPr>
        <w:pStyle w:val="CMDOutput"/>
      </w:pPr>
      <w:r w:rsidRPr="00A60A3E">
        <w:t>TASK</w:t>
      </w:r>
      <w:r w:rsidR="00031CB8">
        <w:t xml:space="preserve"> </w:t>
      </w:r>
      <w:r w:rsidRPr="00A60A3E">
        <w:t>[ENABLED</w:t>
      </w:r>
      <w:r w:rsidR="00031CB8">
        <w:t xml:space="preserve"> </w:t>
      </w:r>
      <w:r w:rsidRPr="00A60A3E">
        <w:t>MOD_REWRITE]</w:t>
      </w:r>
      <w:r w:rsidR="00031CB8">
        <w:t xml:space="preserve"> </w:t>
      </w:r>
      <w:r w:rsidRPr="00A60A3E">
        <w:t>*****************************************************</w:t>
      </w:r>
    </w:p>
    <w:p w14:paraId="7B8EA7C4" w14:textId="0B8F3AD9" w:rsidR="00A60A3E" w:rsidRPr="00A60A3E" w:rsidRDefault="00A60A3E" w:rsidP="009009D1">
      <w:pPr>
        <w:pStyle w:val="CMDOutput"/>
      </w:pPr>
      <w:r w:rsidRPr="001F7A16">
        <w:rPr>
          <w:highlight w:val="yellow"/>
        </w:rPr>
        <w:t>ok:</w:t>
      </w:r>
      <w:r w:rsidR="00031CB8">
        <w:rPr>
          <w:highlight w:val="yellow"/>
        </w:rPr>
        <w:t xml:space="preserve"> </w:t>
      </w:r>
      <w:r w:rsidRPr="001F7A16">
        <w:rPr>
          <w:highlight w:val="yellow"/>
        </w:rPr>
        <w:t>[192.0.2.3]</w:t>
      </w:r>
      <w:r w:rsidR="00031CB8">
        <w:t xml:space="preserve"> </w:t>
      </w:r>
      <w:r w:rsidRPr="00A60A3E">
        <w:t>=&gt;</w:t>
      </w:r>
      <w:r w:rsidR="00031CB8">
        <w:t xml:space="preserve"> </w:t>
      </w:r>
      <w:r w:rsidRPr="00A60A3E">
        <w:t>{"changed":</w:t>
      </w:r>
      <w:r w:rsidR="00031CB8">
        <w:t xml:space="preserve"> </w:t>
      </w:r>
      <w:r w:rsidRPr="00A60A3E">
        <w:t>false,</w:t>
      </w:r>
      <w:r w:rsidR="00031CB8">
        <w:t xml:space="preserve"> </w:t>
      </w:r>
      <w:r w:rsidRPr="00A60A3E">
        <w:t>"result":</w:t>
      </w:r>
      <w:r w:rsidR="00031CB8">
        <w:t xml:space="preserve"> </w:t>
      </w:r>
      <w:r w:rsidRPr="00A60A3E">
        <w:t>"Module</w:t>
      </w:r>
      <w:r w:rsidR="00031CB8">
        <w:t xml:space="preserve"> </w:t>
      </w:r>
      <w:r w:rsidRPr="00A60A3E">
        <w:t>rewrite</w:t>
      </w:r>
      <w:r w:rsidR="00031CB8">
        <w:t xml:space="preserve"> </w:t>
      </w:r>
      <w:r w:rsidRPr="00A60A3E">
        <w:t>enabled"}</w:t>
      </w:r>
    </w:p>
    <w:p w14:paraId="2AC710B3" w14:textId="77777777" w:rsidR="00A60A3E" w:rsidRPr="00A60A3E" w:rsidRDefault="00A60A3E" w:rsidP="009009D1">
      <w:pPr>
        <w:pStyle w:val="CMDOutput"/>
      </w:pPr>
    </w:p>
    <w:p w14:paraId="31D87EAA" w14:textId="511252D9" w:rsidR="00A60A3E" w:rsidRPr="00A60A3E" w:rsidRDefault="00A60A3E" w:rsidP="009009D1">
      <w:pPr>
        <w:pStyle w:val="CMDOutput"/>
      </w:pPr>
      <w:r w:rsidRPr="00A60A3E">
        <w:t>PLAY</w:t>
      </w:r>
      <w:r w:rsidR="00031CB8">
        <w:t xml:space="preserve"> </w:t>
      </w:r>
      <w:r w:rsidRPr="00A60A3E">
        <w:t>RECAP</w:t>
      </w:r>
      <w:r w:rsidR="00031CB8">
        <w:t xml:space="preserve"> </w:t>
      </w:r>
      <w:r w:rsidRPr="00A60A3E">
        <w:t>*********************************************************************</w:t>
      </w:r>
    </w:p>
    <w:p w14:paraId="59801F37" w14:textId="667A5487" w:rsidR="00A60A3E" w:rsidRPr="00A60A3E" w:rsidRDefault="00A60A3E" w:rsidP="009009D1">
      <w:pPr>
        <w:pStyle w:val="CMDOutput"/>
      </w:pPr>
      <w:r w:rsidRPr="00A60A3E">
        <w:rPr>
          <w:highlight w:val="yellow"/>
        </w:rPr>
        <w:t>192.0.2.3</w:t>
      </w:r>
      <w:r w:rsidR="00031CB8">
        <w:t xml:space="preserve">   </w:t>
      </w:r>
      <w:r w:rsidRPr="00A60A3E">
        <w:t>:</w:t>
      </w:r>
      <w:r w:rsidR="00031CB8">
        <w:t xml:space="preserve"> </w:t>
      </w:r>
      <w:r w:rsidRPr="00A60A3E">
        <w:rPr>
          <w:highlight w:val="yellow"/>
        </w:rPr>
        <w:t>ok</w:t>
      </w:r>
      <w:r w:rsidRPr="00A60A3E">
        <w:t>=3</w:t>
      </w:r>
      <w:r w:rsidR="00031CB8">
        <w:t xml:space="preserve">    </w:t>
      </w:r>
      <w:r w:rsidRPr="00A60A3E">
        <w:t>changed=0</w:t>
      </w:r>
      <w:r w:rsidR="00031CB8">
        <w:t xml:space="preserve">    </w:t>
      </w:r>
      <w:r w:rsidRPr="00A60A3E">
        <w:t>unreachable=0</w:t>
      </w:r>
      <w:r w:rsidR="00031CB8">
        <w:t xml:space="preserve">    </w:t>
      </w:r>
      <w:r w:rsidRPr="001F7A16">
        <w:rPr>
          <w:highlight w:val="yellow"/>
        </w:rPr>
        <w:t>failed=0</w:t>
      </w:r>
      <w:r w:rsidR="00031CB8">
        <w:t xml:space="preserve">    </w:t>
      </w:r>
      <w:r w:rsidRPr="00A60A3E">
        <w:t>skipped=0</w:t>
      </w:r>
      <w:r w:rsidR="00031CB8">
        <w:t xml:space="preserve">    </w:t>
      </w:r>
      <w:r w:rsidRPr="00A60A3E">
        <w:t>rescued=0</w:t>
      </w:r>
      <w:r w:rsidR="00031CB8">
        <w:t xml:space="preserve">    </w:t>
      </w:r>
      <w:r w:rsidRPr="00A60A3E">
        <w:t>ignored=0</w:t>
      </w:r>
      <w:r w:rsidR="00031CB8">
        <w:t xml:space="preserve">   </w:t>
      </w:r>
    </w:p>
    <w:p w14:paraId="233A6A8E" w14:textId="604C0D27" w:rsidR="00A60A3E" w:rsidRPr="00A60A3E" w:rsidRDefault="00AB4A4B" w:rsidP="009009D1">
      <w:pPr>
        <w:pStyle w:val="CMDOutput"/>
      </w:pPr>
      <w:r>
        <w:t>=</w:t>
      </w:r>
    </w:p>
    <w:p w14:paraId="1316A0CE" w14:textId="10087770" w:rsidR="00A60A3E" w:rsidRPr="00A60A3E" w:rsidRDefault="00A60A3E" w:rsidP="009009D1">
      <w:pPr>
        <w:pStyle w:val="CMDOutput"/>
      </w:pPr>
      <w:proofErr w:type="spellStart"/>
      <w:r w:rsidRPr="00A60A3E">
        <w:t>devasc@labvm</w:t>
      </w:r>
      <w:proofErr w:type="spellEnd"/>
      <w:r w:rsidRPr="00A60A3E">
        <w:t>:</w:t>
      </w:r>
      <w:r w:rsidR="0043398F">
        <w:t>~/labs/</w:t>
      </w:r>
      <w:proofErr w:type="spellStart"/>
      <w:r w:rsidR="0043398F">
        <w:t>devnet-src</w:t>
      </w:r>
      <w:proofErr w:type="spellEnd"/>
      <w:r w:rsidR="0043398F">
        <w:t>/ansible/ansible-apache</w:t>
      </w:r>
      <w:r w:rsidRPr="00A60A3E">
        <w:t>$</w:t>
      </w:r>
    </w:p>
    <w:p w14:paraId="0D5DAD70" w14:textId="29CDEBFC" w:rsidR="00446BE4" w:rsidRDefault="00446BE4" w:rsidP="006513FB">
      <w:pPr>
        <w:pStyle w:val="BodyTextL25"/>
      </w:pPr>
      <w:r>
        <w:t>The</w:t>
      </w:r>
      <w:r w:rsidR="00031CB8">
        <w:t xml:space="preserve"> </w:t>
      </w:r>
      <w:r>
        <w:t>PLAY</w:t>
      </w:r>
      <w:r w:rsidR="00031CB8">
        <w:t xml:space="preserve"> </w:t>
      </w:r>
      <w:r>
        <w:t>RECAP</w:t>
      </w:r>
      <w:r w:rsidR="00031CB8">
        <w:t xml:space="preserve"> </w:t>
      </w:r>
      <w:r>
        <w:t>should</w:t>
      </w:r>
      <w:r w:rsidR="00031CB8">
        <w:t xml:space="preserve"> </w:t>
      </w:r>
      <w:r>
        <w:t>display</w:t>
      </w:r>
      <w:r w:rsidR="00031CB8">
        <w:t xml:space="preserve"> </w:t>
      </w:r>
      <w:r w:rsidRPr="00872802">
        <w:rPr>
          <w:b/>
          <w:bCs/>
        </w:rPr>
        <w:t>ok</w:t>
      </w:r>
      <w:r w:rsidR="00031CB8">
        <w:t xml:space="preserve"> </w:t>
      </w:r>
      <w:r w:rsidR="00872802">
        <w:t>and</w:t>
      </w:r>
      <w:r w:rsidR="00031CB8">
        <w:t xml:space="preserve"> </w:t>
      </w:r>
      <w:r w:rsidR="00872802" w:rsidRPr="00872802">
        <w:rPr>
          <w:b/>
          <w:bCs/>
        </w:rPr>
        <w:t>failed=0</w:t>
      </w:r>
      <w:r w:rsidR="00031CB8">
        <w:t xml:space="preserve"> </w:t>
      </w:r>
      <w:r>
        <w:t>indicating</w:t>
      </w:r>
      <w:r w:rsidR="00031CB8">
        <w:t xml:space="preserve"> </w:t>
      </w:r>
      <w:r>
        <w:t>a</w:t>
      </w:r>
      <w:r w:rsidR="00031CB8">
        <w:t xml:space="preserve"> </w:t>
      </w:r>
      <w:r>
        <w:t>successful</w:t>
      </w:r>
      <w:r w:rsidR="00031CB8">
        <w:t xml:space="preserve"> </w:t>
      </w:r>
      <w:r>
        <w:t>playbook</w:t>
      </w:r>
      <w:r w:rsidR="00031CB8">
        <w:t xml:space="preserve"> </w:t>
      </w:r>
      <w:r>
        <w:t>execution.</w:t>
      </w:r>
      <w:r w:rsidR="00031CB8">
        <w:t xml:space="preserve"> </w:t>
      </w:r>
    </w:p>
    <w:p w14:paraId="5AFF8546" w14:textId="51F5F0B5" w:rsidR="00446BE4" w:rsidRDefault="00446BE4" w:rsidP="00446BE4">
      <w:pPr>
        <w:pStyle w:val="Heading3"/>
      </w:pPr>
      <w:r>
        <w:t>Verify</w:t>
      </w:r>
      <w:r w:rsidR="00031CB8">
        <w:t xml:space="preserve"> </w:t>
      </w:r>
      <w:r w:rsidR="00074A76">
        <w:t>Apache</w:t>
      </w:r>
      <w:r w:rsidR="00031CB8">
        <w:t xml:space="preserve"> </w:t>
      </w:r>
      <w:r w:rsidR="00074A76">
        <w:t>has</w:t>
      </w:r>
      <w:r w:rsidR="00031CB8">
        <w:t xml:space="preserve"> </w:t>
      </w:r>
      <w:r w:rsidR="00074A76">
        <w:t>been</w:t>
      </w:r>
      <w:r w:rsidR="00031CB8">
        <w:t xml:space="preserve"> </w:t>
      </w:r>
      <w:r w:rsidR="00074A76">
        <w:t>installed</w:t>
      </w:r>
      <w:r>
        <w:t>.</w:t>
      </w:r>
    </w:p>
    <w:p w14:paraId="17A8AFC4" w14:textId="775C260F" w:rsidR="00446BE4" w:rsidRDefault="00074A76" w:rsidP="00446BE4">
      <w:pPr>
        <w:pStyle w:val="SubStepAlpha"/>
      </w:pPr>
      <w:r>
        <w:t>Use</w:t>
      </w:r>
      <w:r w:rsidR="00031CB8">
        <w:t xml:space="preserve"> </w:t>
      </w:r>
      <w:r>
        <w:t>the</w:t>
      </w:r>
      <w:r w:rsidR="00031CB8">
        <w:t xml:space="preserve"> </w:t>
      </w:r>
      <w:r>
        <w:t>following</w:t>
      </w:r>
      <w:r w:rsidR="00031CB8">
        <w:t xml:space="preserve"> </w:t>
      </w:r>
      <w:r>
        <w:t>command</w:t>
      </w:r>
      <w:r w:rsidR="00031CB8">
        <w:t xml:space="preserve"> </w:t>
      </w:r>
      <w:r>
        <w:t>to</w:t>
      </w:r>
      <w:r w:rsidR="00031CB8">
        <w:t xml:space="preserve"> </w:t>
      </w:r>
      <w:r>
        <w:t>verify</w:t>
      </w:r>
      <w:r w:rsidR="00031CB8">
        <w:t xml:space="preserve"> </w:t>
      </w:r>
      <w:r>
        <w:t>that</w:t>
      </w:r>
      <w:r w:rsidR="00031CB8">
        <w:t xml:space="preserve"> </w:t>
      </w:r>
      <w:r>
        <w:t>Apache</w:t>
      </w:r>
      <w:r w:rsidR="00031CB8">
        <w:t xml:space="preserve"> </w:t>
      </w:r>
      <w:r>
        <w:t>is</w:t>
      </w:r>
      <w:r w:rsidR="00031CB8">
        <w:t xml:space="preserve"> </w:t>
      </w:r>
      <w:r>
        <w:t>now</w:t>
      </w:r>
      <w:r w:rsidR="00031CB8">
        <w:t xml:space="preserve"> </w:t>
      </w:r>
      <w:r>
        <w:t>installed</w:t>
      </w:r>
      <w:r w:rsidR="00446BE4">
        <w:t>.</w:t>
      </w:r>
      <w:r w:rsidR="00031CB8">
        <w:t xml:space="preserve"> </w:t>
      </w:r>
      <w:r>
        <w:t>Press</w:t>
      </w:r>
      <w:r w:rsidR="00031CB8">
        <w:t xml:space="preserve"> </w:t>
      </w:r>
      <w:r>
        <w:t>"q"</w:t>
      </w:r>
      <w:r w:rsidR="00031CB8">
        <w:t xml:space="preserve"> </w:t>
      </w:r>
      <w:r>
        <w:t>to</w:t>
      </w:r>
      <w:r w:rsidR="00031CB8">
        <w:t xml:space="preserve"> </w:t>
      </w:r>
      <w:r>
        <w:t>quit.</w:t>
      </w:r>
    </w:p>
    <w:p w14:paraId="091F87D2" w14:textId="7358A772" w:rsidR="00074A76" w:rsidRPr="00074A76" w:rsidRDefault="00074A76" w:rsidP="00074A76">
      <w:pPr>
        <w:pStyle w:val="CMD"/>
      </w:pPr>
      <w:proofErr w:type="spellStart"/>
      <w:r w:rsidRPr="00074A76">
        <w:t>devasc@labvm</w:t>
      </w:r>
      <w:proofErr w:type="spellEnd"/>
      <w:r w:rsidRPr="00074A76">
        <w:t>:</w:t>
      </w:r>
      <w:r w:rsidR="0043398F">
        <w:t>~/labs/</w:t>
      </w:r>
      <w:proofErr w:type="spellStart"/>
      <w:r w:rsidR="0043398F">
        <w:t>devnet-src</w:t>
      </w:r>
      <w:proofErr w:type="spellEnd"/>
      <w:r w:rsidR="0043398F">
        <w:t>/ansible/ansible-apache</w:t>
      </w:r>
      <w:r w:rsidRPr="00074A76">
        <w:t>$</w:t>
      </w:r>
      <w:r w:rsidR="00031CB8">
        <w:t xml:space="preserve"> </w:t>
      </w:r>
      <w:proofErr w:type="spellStart"/>
      <w:r w:rsidRPr="00074A76">
        <w:rPr>
          <w:b/>
          <w:bCs/>
        </w:rPr>
        <w:t>sudo</w:t>
      </w:r>
      <w:proofErr w:type="spellEnd"/>
      <w:r w:rsidR="00031CB8">
        <w:rPr>
          <w:b/>
          <w:bCs/>
        </w:rPr>
        <w:t xml:space="preserve"> </w:t>
      </w:r>
      <w:proofErr w:type="spellStart"/>
      <w:r w:rsidRPr="00074A76">
        <w:rPr>
          <w:b/>
          <w:bCs/>
        </w:rPr>
        <w:t>systemctl</w:t>
      </w:r>
      <w:proofErr w:type="spellEnd"/>
      <w:r w:rsidR="00031CB8">
        <w:rPr>
          <w:b/>
          <w:bCs/>
        </w:rPr>
        <w:t xml:space="preserve"> </w:t>
      </w:r>
      <w:r w:rsidRPr="00074A76">
        <w:rPr>
          <w:b/>
          <w:bCs/>
        </w:rPr>
        <w:t>status</w:t>
      </w:r>
      <w:r w:rsidR="00031CB8">
        <w:rPr>
          <w:b/>
          <w:bCs/>
        </w:rPr>
        <w:t xml:space="preserve"> </w:t>
      </w:r>
      <w:r w:rsidRPr="00074A76">
        <w:rPr>
          <w:b/>
          <w:bCs/>
        </w:rPr>
        <w:t>apache2</w:t>
      </w:r>
    </w:p>
    <w:p w14:paraId="19AA3EEF" w14:textId="15874619" w:rsidR="00074A76" w:rsidRPr="00074A76" w:rsidRDefault="00074A76" w:rsidP="002C131C">
      <w:pPr>
        <w:pStyle w:val="CMDOutput"/>
      </w:pPr>
      <w:r w:rsidRPr="00074A76">
        <w:t>●</w:t>
      </w:r>
      <w:r w:rsidR="00031CB8">
        <w:t xml:space="preserve"> </w:t>
      </w:r>
      <w:r w:rsidRPr="00074A76">
        <w:rPr>
          <w:highlight w:val="yellow"/>
        </w:rPr>
        <w:t>apache2.service</w:t>
      </w:r>
      <w:r w:rsidR="00031CB8">
        <w:rPr>
          <w:highlight w:val="yellow"/>
        </w:rPr>
        <w:t xml:space="preserve"> </w:t>
      </w:r>
      <w:r w:rsidRPr="00074A76">
        <w:rPr>
          <w:highlight w:val="yellow"/>
        </w:rPr>
        <w:t>-</w:t>
      </w:r>
      <w:r w:rsidR="00031CB8">
        <w:rPr>
          <w:highlight w:val="yellow"/>
        </w:rPr>
        <w:t xml:space="preserve"> </w:t>
      </w:r>
      <w:r w:rsidRPr="00074A76">
        <w:rPr>
          <w:highlight w:val="yellow"/>
        </w:rPr>
        <w:t>The</w:t>
      </w:r>
      <w:r w:rsidR="00031CB8">
        <w:rPr>
          <w:highlight w:val="yellow"/>
        </w:rPr>
        <w:t xml:space="preserve"> </w:t>
      </w:r>
      <w:r w:rsidRPr="00074A76">
        <w:rPr>
          <w:highlight w:val="yellow"/>
        </w:rPr>
        <w:t>Apache</w:t>
      </w:r>
      <w:r w:rsidR="00031CB8">
        <w:rPr>
          <w:highlight w:val="yellow"/>
        </w:rPr>
        <w:t xml:space="preserve"> </w:t>
      </w:r>
      <w:r w:rsidRPr="00074A76">
        <w:rPr>
          <w:highlight w:val="yellow"/>
        </w:rPr>
        <w:t>HTTP</w:t>
      </w:r>
      <w:r w:rsidR="00031CB8">
        <w:rPr>
          <w:highlight w:val="yellow"/>
        </w:rPr>
        <w:t xml:space="preserve"> </w:t>
      </w:r>
      <w:r w:rsidRPr="00074A76">
        <w:rPr>
          <w:highlight w:val="yellow"/>
        </w:rPr>
        <w:t>Server</w:t>
      </w:r>
    </w:p>
    <w:p w14:paraId="333D20C8" w14:textId="741BD89A" w:rsidR="00074A76" w:rsidRPr="00074A76" w:rsidRDefault="00031CB8" w:rsidP="002C131C">
      <w:pPr>
        <w:pStyle w:val="CMDOutput"/>
      </w:pPr>
      <w:r>
        <w:t xml:space="preserve">     </w:t>
      </w:r>
      <w:r w:rsidR="00074A76" w:rsidRPr="00074A76">
        <w:t>Loaded:</w:t>
      </w:r>
      <w:r>
        <w:t xml:space="preserve"> </w:t>
      </w:r>
      <w:r w:rsidR="00074A76" w:rsidRPr="00074A76">
        <w:t>loaded</w:t>
      </w:r>
      <w:r>
        <w:t xml:space="preserve"> </w:t>
      </w:r>
      <w:r w:rsidR="00074A76" w:rsidRPr="00074A76">
        <w:t>(/lib/</w:t>
      </w:r>
      <w:proofErr w:type="spellStart"/>
      <w:r w:rsidR="00074A76" w:rsidRPr="00074A76">
        <w:t>systemd</w:t>
      </w:r>
      <w:proofErr w:type="spellEnd"/>
      <w:r w:rsidR="00074A76" w:rsidRPr="00074A76">
        <w:t>/system/apache2.service;</w:t>
      </w:r>
      <w:r>
        <w:t xml:space="preserve"> </w:t>
      </w:r>
      <w:r w:rsidR="00074A76" w:rsidRPr="00074A76">
        <w:t>enabled;</w:t>
      </w:r>
      <w:r>
        <w:t xml:space="preserve"> </w:t>
      </w:r>
      <w:r w:rsidR="00074A76" w:rsidRPr="00074A76">
        <w:t>vendor</w:t>
      </w:r>
      <w:r>
        <w:t xml:space="preserve"> </w:t>
      </w:r>
      <w:r w:rsidR="00074A76" w:rsidRPr="00074A76">
        <w:t>prese&gt;</w:t>
      </w:r>
    </w:p>
    <w:p w14:paraId="4B1F56D9" w14:textId="5734F5FA" w:rsidR="00074A76" w:rsidRPr="00074A76" w:rsidRDefault="00031CB8" w:rsidP="002C131C">
      <w:pPr>
        <w:pStyle w:val="CMDOutput"/>
      </w:pPr>
      <w:r>
        <w:t xml:space="preserve">     </w:t>
      </w:r>
      <w:r w:rsidR="00074A76" w:rsidRPr="00074A76">
        <w:rPr>
          <w:highlight w:val="yellow"/>
        </w:rPr>
        <w:t>Active:</w:t>
      </w:r>
      <w:r>
        <w:rPr>
          <w:highlight w:val="yellow"/>
        </w:rPr>
        <w:t xml:space="preserve"> </w:t>
      </w:r>
      <w:r w:rsidR="00074A76" w:rsidRPr="00074A76">
        <w:rPr>
          <w:highlight w:val="yellow"/>
        </w:rPr>
        <w:t>active</w:t>
      </w:r>
      <w:r>
        <w:rPr>
          <w:highlight w:val="yellow"/>
        </w:rPr>
        <w:t xml:space="preserve"> </w:t>
      </w:r>
      <w:r w:rsidR="00074A76" w:rsidRPr="00074A76">
        <w:rPr>
          <w:highlight w:val="yellow"/>
        </w:rPr>
        <w:t>(running)</w:t>
      </w:r>
      <w:r>
        <w:t xml:space="preserve"> </w:t>
      </w:r>
      <w:r w:rsidR="00074A76" w:rsidRPr="00074A76">
        <w:t>since</w:t>
      </w:r>
      <w:r>
        <w:t xml:space="preserve"> </w:t>
      </w:r>
      <w:r w:rsidR="00074A76" w:rsidRPr="00074A76">
        <w:t>Wed</w:t>
      </w:r>
      <w:r>
        <w:t xml:space="preserve"> </w:t>
      </w:r>
      <w:r w:rsidR="00074A76" w:rsidRPr="00074A76">
        <w:t>2020-05-20</w:t>
      </w:r>
      <w:r>
        <w:t xml:space="preserve"> </w:t>
      </w:r>
      <w:r w:rsidR="00074A76" w:rsidRPr="00074A76">
        <w:t>03:48:49</w:t>
      </w:r>
      <w:r>
        <w:t xml:space="preserve"> </w:t>
      </w:r>
      <w:r w:rsidR="00074A76" w:rsidRPr="00074A76">
        <w:t>UTC;</w:t>
      </w:r>
      <w:r>
        <w:t xml:space="preserve"> </w:t>
      </w:r>
      <w:r w:rsidR="00074A76" w:rsidRPr="00074A76">
        <w:rPr>
          <w:highlight w:val="yellow"/>
        </w:rPr>
        <w:t>10min</w:t>
      </w:r>
      <w:r>
        <w:rPr>
          <w:highlight w:val="yellow"/>
        </w:rPr>
        <w:t xml:space="preserve"> </w:t>
      </w:r>
      <w:r w:rsidR="00074A76" w:rsidRPr="00074A76">
        <w:rPr>
          <w:highlight w:val="yellow"/>
        </w:rPr>
        <w:t>ago</w:t>
      </w:r>
    </w:p>
    <w:p w14:paraId="0C539389" w14:textId="0EF6FF6E" w:rsidR="00074A76" w:rsidRPr="00074A76" w:rsidRDefault="00031CB8" w:rsidP="002C131C">
      <w:pPr>
        <w:pStyle w:val="CMDOutput"/>
      </w:pPr>
      <w:r>
        <w:t xml:space="preserve">       </w:t>
      </w:r>
      <w:r w:rsidR="00074A76" w:rsidRPr="00074A76">
        <w:t>Docs:</w:t>
      </w:r>
      <w:r>
        <w:t xml:space="preserve"> </w:t>
      </w:r>
      <w:r w:rsidR="00074A76" w:rsidRPr="00074A76">
        <w:t>https://httpd.apache.org/docs/2.4/</w:t>
      </w:r>
    </w:p>
    <w:p w14:paraId="7D4F93EE" w14:textId="43755131" w:rsidR="00074A76" w:rsidRPr="00074A76" w:rsidRDefault="00031CB8" w:rsidP="002C131C">
      <w:pPr>
        <w:pStyle w:val="CMDOutput"/>
      </w:pPr>
      <w:r>
        <w:t xml:space="preserve">    </w:t>
      </w:r>
      <w:r w:rsidR="00074A76" w:rsidRPr="00074A76">
        <w:t>Process:</w:t>
      </w:r>
      <w:r>
        <w:t xml:space="preserve"> </w:t>
      </w:r>
      <w:r w:rsidR="00074A76" w:rsidRPr="00074A76">
        <w:t>8201</w:t>
      </w:r>
      <w:r>
        <w:t xml:space="preserve"> </w:t>
      </w:r>
      <w:proofErr w:type="spellStart"/>
      <w:r w:rsidR="00074A76" w:rsidRPr="00074A76">
        <w:t>ExecStart</w:t>
      </w:r>
      <w:proofErr w:type="spellEnd"/>
      <w:r w:rsidR="00074A76" w:rsidRPr="00074A76">
        <w:t>=/</w:t>
      </w:r>
      <w:proofErr w:type="spellStart"/>
      <w:r w:rsidR="00074A76" w:rsidRPr="00074A76">
        <w:t>usr</w:t>
      </w:r>
      <w:proofErr w:type="spellEnd"/>
      <w:r w:rsidR="00074A76" w:rsidRPr="00074A76">
        <w:t>/</w:t>
      </w:r>
      <w:proofErr w:type="spellStart"/>
      <w:r w:rsidR="00074A76" w:rsidRPr="00074A76">
        <w:t>sbin</w:t>
      </w:r>
      <w:proofErr w:type="spellEnd"/>
      <w:r w:rsidR="00074A76" w:rsidRPr="00074A76">
        <w:t>/</w:t>
      </w:r>
      <w:proofErr w:type="spellStart"/>
      <w:r w:rsidR="00074A76" w:rsidRPr="00074A76">
        <w:t>apachectl</w:t>
      </w:r>
      <w:proofErr w:type="spellEnd"/>
      <w:r>
        <w:t xml:space="preserve"> </w:t>
      </w:r>
      <w:r w:rsidR="00074A76" w:rsidRPr="00074A76">
        <w:t>start</w:t>
      </w:r>
      <w:r>
        <w:t xml:space="preserve"> </w:t>
      </w:r>
      <w:r w:rsidR="00074A76" w:rsidRPr="00074A76">
        <w:t>(code=exited,</w:t>
      </w:r>
      <w:r>
        <w:t xml:space="preserve"> </w:t>
      </w:r>
      <w:r w:rsidR="00074A76" w:rsidRPr="00074A76">
        <w:t>status=0/SU&gt;</w:t>
      </w:r>
    </w:p>
    <w:p w14:paraId="70EB1542" w14:textId="164787D5" w:rsidR="00074A76" w:rsidRPr="00074A76" w:rsidRDefault="00031CB8" w:rsidP="002C131C">
      <w:pPr>
        <w:pStyle w:val="CMDOutput"/>
      </w:pPr>
      <w:r>
        <w:t xml:space="preserve">   </w:t>
      </w:r>
      <w:r w:rsidR="00074A76" w:rsidRPr="00074A76">
        <w:t>Main</w:t>
      </w:r>
      <w:r>
        <w:t xml:space="preserve"> </w:t>
      </w:r>
      <w:r w:rsidR="00074A76" w:rsidRPr="00074A76">
        <w:t>PID:</w:t>
      </w:r>
      <w:r>
        <w:t xml:space="preserve"> </w:t>
      </w:r>
      <w:r w:rsidR="00074A76" w:rsidRPr="00074A76">
        <w:t>8225</w:t>
      </w:r>
      <w:r>
        <w:t xml:space="preserve"> </w:t>
      </w:r>
      <w:r w:rsidR="00074A76" w:rsidRPr="00074A76">
        <w:t>(apache2)</w:t>
      </w:r>
    </w:p>
    <w:p w14:paraId="059B724D" w14:textId="4DBF5C7C" w:rsidR="00074A76" w:rsidRPr="00074A76" w:rsidRDefault="00031CB8" w:rsidP="002C131C">
      <w:pPr>
        <w:pStyle w:val="CMDOutput"/>
      </w:pPr>
      <w:r>
        <w:t xml:space="preserve">      </w:t>
      </w:r>
      <w:r w:rsidR="00074A76" w:rsidRPr="00074A76">
        <w:t>Tasks:</w:t>
      </w:r>
      <w:r>
        <w:t xml:space="preserve"> </w:t>
      </w:r>
      <w:r w:rsidR="00074A76" w:rsidRPr="00074A76">
        <w:t>55</w:t>
      </w:r>
      <w:r>
        <w:t xml:space="preserve"> </w:t>
      </w:r>
      <w:r w:rsidR="00074A76" w:rsidRPr="00074A76">
        <w:t>(limit:</w:t>
      </w:r>
      <w:r>
        <w:t xml:space="preserve"> </w:t>
      </w:r>
      <w:r w:rsidR="00074A76" w:rsidRPr="00074A76">
        <w:t>4654)</w:t>
      </w:r>
    </w:p>
    <w:p w14:paraId="377CA80C" w14:textId="60D02EA5" w:rsidR="00074A76" w:rsidRPr="00074A76" w:rsidRDefault="00031CB8" w:rsidP="002C131C">
      <w:pPr>
        <w:pStyle w:val="CMDOutput"/>
      </w:pPr>
      <w:r>
        <w:t xml:space="preserve">     </w:t>
      </w:r>
      <w:r w:rsidR="00074A76" w:rsidRPr="00074A76">
        <w:t>Memory:</w:t>
      </w:r>
      <w:r>
        <w:t xml:space="preserve"> </w:t>
      </w:r>
      <w:r w:rsidR="00074A76" w:rsidRPr="00074A76">
        <w:t>5.3M</w:t>
      </w:r>
    </w:p>
    <w:p w14:paraId="4447B76A" w14:textId="47AB11F4" w:rsidR="00074A76" w:rsidRPr="00074A76" w:rsidRDefault="00031CB8" w:rsidP="002C131C">
      <w:pPr>
        <w:pStyle w:val="CMDOutput"/>
      </w:pPr>
      <w:r>
        <w:t xml:space="preserve">     </w:t>
      </w:r>
      <w:proofErr w:type="spellStart"/>
      <w:r w:rsidR="00074A76" w:rsidRPr="00074A76">
        <w:t>CGroup</w:t>
      </w:r>
      <w:proofErr w:type="spellEnd"/>
      <w:r w:rsidR="00074A76" w:rsidRPr="00074A76">
        <w:t>:</w:t>
      </w:r>
      <w:r>
        <w:t xml:space="preserve"> </w:t>
      </w:r>
      <w:r w:rsidR="00074A76" w:rsidRPr="00074A76">
        <w:t>/</w:t>
      </w:r>
      <w:proofErr w:type="spellStart"/>
      <w:r w:rsidR="00074A76" w:rsidRPr="00074A76">
        <w:t>system.slice</w:t>
      </w:r>
      <w:proofErr w:type="spellEnd"/>
      <w:r w:rsidR="00074A76" w:rsidRPr="00074A76">
        <w:t>/apache2.service</w:t>
      </w:r>
    </w:p>
    <w:p w14:paraId="0E543C4C" w14:textId="7F908E5F" w:rsidR="00074A76" w:rsidRPr="00074A76" w:rsidRDefault="00031CB8" w:rsidP="002C131C">
      <w:pPr>
        <w:pStyle w:val="CMDOutput"/>
      </w:pPr>
      <w:r>
        <w:t xml:space="preserve">             </w:t>
      </w:r>
      <w:r w:rsidR="00074A76" w:rsidRPr="00074A76">
        <w:t>├─8225</w:t>
      </w:r>
      <w:r>
        <w:t xml:space="preserve"> </w:t>
      </w:r>
      <w:r w:rsidR="00074A76" w:rsidRPr="00074A76">
        <w:t>/</w:t>
      </w:r>
      <w:proofErr w:type="spellStart"/>
      <w:r w:rsidR="00074A76" w:rsidRPr="00074A76">
        <w:t>usr</w:t>
      </w:r>
      <w:proofErr w:type="spellEnd"/>
      <w:r w:rsidR="00074A76" w:rsidRPr="00074A76">
        <w:t>/</w:t>
      </w:r>
      <w:proofErr w:type="spellStart"/>
      <w:r w:rsidR="00074A76" w:rsidRPr="00074A76">
        <w:t>sbin</w:t>
      </w:r>
      <w:proofErr w:type="spellEnd"/>
      <w:r w:rsidR="00074A76" w:rsidRPr="00074A76">
        <w:t>/apache2</w:t>
      </w:r>
      <w:r>
        <w:t xml:space="preserve"> </w:t>
      </w:r>
      <w:r w:rsidR="00074A76" w:rsidRPr="00074A76">
        <w:t>-k</w:t>
      </w:r>
      <w:r>
        <w:t xml:space="preserve"> </w:t>
      </w:r>
      <w:r w:rsidR="00074A76" w:rsidRPr="00074A76">
        <w:t>start</w:t>
      </w:r>
    </w:p>
    <w:p w14:paraId="5099DA78" w14:textId="77B55DFA" w:rsidR="00074A76" w:rsidRPr="00074A76" w:rsidRDefault="00031CB8" w:rsidP="002C131C">
      <w:pPr>
        <w:pStyle w:val="CMDOutput"/>
      </w:pPr>
      <w:r>
        <w:t xml:space="preserve">             </w:t>
      </w:r>
      <w:r w:rsidR="00074A76" w:rsidRPr="00074A76">
        <w:t>├─8229</w:t>
      </w:r>
      <w:r>
        <w:t xml:space="preserve"> </w:t>
      </w:r>
      <w:r w:rsidR="00074A76" w:rsidRPr="00074A76">
        <w:t>/</w:t>
      </w:r>
      <w:proofErr w:type="spellStart"/>
      <w:r w:rsidR="00074A76" w:rsidRPr="00074A76">
        <w:t>usr</w:t>
      </w:r>
      <w:proofErr w:type="spellEnd"/>
      <w:r w:rsidR="00074A76" w:rsidRPr="00074A76">
        <w:t>/</w:t>
      </w:r>
      <w:proofErr w:type="spellStart"/>
      <w:r w:rsidR="00074A76" w:rsidRPr="00074A76">
        <w:t>sbin</w:t>
      </w:r>
      <w:proofErr w:type="spellEnd"/>
      <w:r w:rsidR="00074A76" w:rsidRPr="00074A76">
        <w:t>/apache2</w:t>
      </w:r>
      <w:r>
        <w:t xml:space="preserve"> </w:t>
      </w:r>
      <w:r w:rsidR="00074A76" w:rsidRPr="00074A76">
        <w:t>-k</w:t>
      </w:r>
      <w:r>
        <w:t xml:space="preserve"> </w:t>
      </w:r>
      <w:r w:rsidR="00074A76" w:rsidRPr="00074A76">
        <w:t>start</w:t>
      </w:r>
    </w:p>
    <w:p w14:paraId="395F038A" w14:textId="02FEB424" w:rsidR="00074A76" w:rsidRDefault="00031CB8" w:rsidP="002C131C">
      <w:pPr>
        <w:pStyle w:val="CMDOutput"/>
      </w:pPr>
      <w:r>
        <w:t xml:space="preserve">             </w:t>
      </w:r>
      <w:r w:rsidR="00074A76" w:rsidRPr="00074A76">
        <w:t>└─8230</w:t>
      </w:r>
      <w:r>
        <w:t xml:space="preserve"> </w:t>
      </w:r>
      <w:r w:rsidR="00074A76" w:rsidRPr="00074A76">
        <w:t>/</w:t>
      </w:r>
      <w:proofErr w:type="spellStart"/>
      <w:r w:rsidR="00074A76" w:rsidRPr="00074A76">
        <w:t>usr</w:t>
      </w:r>
      <w:proofErr w:type="spellEnd"/>
      <w:r w:rsidR="00074A76" w:rsidRPr="00074A76">
        <w:t>/</w:t>
      </w:r>
      <w:proofErr w:type="spellStart"/>
      <w:r w:rsidR="00074A76" w:rsidRPr="00074A76">
        <w:t>sbin</w:t>
      </w:r>
      <w:proofErr w:type="spellEnd"/>
      <w:r w:rsidR="00074A76" w:rsidRPr="00074A76">
        <w:t>/apache2</w:t>
      </w:r>
      <w:r>
        <w:t xml:space="preserve"> </w:t>
      </w:r>
      <w:r w:rsidR="00074A76" w:rsidRPr="00074A76">
        <w:t>-k</w:t>
      </w:r>
      <w:r>
        <w:t xml:space="preserve"> </w:t>
      </w:r>
      <w:r w:rsidR="00074A76" w:rsidRPr="00074A76">
        <w:t>start</w:t>
      </w:r>
    </w:p>
    <w:p w14:paraId="10099756" w14:textId="0864072B" w:rsidR="00446BE4" w:rsidRDefault="00074A76" w:rsidP="00556398">
      <w:pPr>
        <w:pStyle w:val="CMD"/>
      </w:pPr>
      <w:proofErr w:type="spellStart"/>
      <w:r w:rsidRPr="00074A76">
        <w:t>devasc@labvm</w:t>
      </w:r>
      <w:proofErr w:type="spellEnd"/>
      <w:r w:rsidRPr="00074A76">
        <w:t>:</w:t>
      </w:r>
      <w:r w:rsidR="0043398F">
        <w:t>~/labs/</w:t>
      </w:r>
      <w:proofErr w:type="spellStart"/>
      <w:r w:rsidR="0043398F">
        <w:t>devnet-src</w:t>
      </w:r>
      <w:proofErr w:type="spellEnd"/>
      <w:r w:rsidR="0043398F">
        <w:t>/ansible/ansible-apache</w:t>
      </w:r>
      <w:r w:rsidRPr="00074A76">
        <w:t>$</w:t>
      </w:r>
    </w:p>
    <w:p w14:paraId="7D5833E8" w14:textId="596E95EC" w:rsidR="00A329E6" w:rsidRDefault="00A329E6" w:rsidP="00A329E6">
      <w:pPr>
        <w:pStyle w:val="SubStepAlpha"/>
      </w:pPr>
      <w:r>
        <w:t>Open</w:t>
      </w:r>
      <w:r w:rsidR="00031CB8">
        <w:t xml:space="preserve"> </w:t>
      </w:r>
      <w:r w:rsidR="00BD249E">
        <w:t>the</w:t>
      </w:r>
      <w:r w:rsidR="00031CB8">
        <w:t xml:space="preserve"> </w:t>
      </w:r>
      <w:r>
        <w:t>Chromium</w:t>
      </w:r>
      <w:r w:rsidR="00031CB8">
        <w:t xml:space="preserve"> </w:t>
      </w:r>
      <w:r>
        <w:t>web</w:t>
      </w:r>
      <w:r w:rsidR="00031CB8">
        <w:t xml:space="preserve"> </w:t>
      </w:r>
      <w:r>
        <w:t>browser</w:t>
      </w:r>
      <w:r w:rsidR="00553A14">
        <w:t xml:space="preserve"> and enter the IPv4 address for your new server</w:t>
      </w:r>
      <w:r w:rsidR="00AB25BE">
        <w:t xml:space="preserve">, </w:t>
      </w:r>
      <w:r w:rsidRPr="00733943">
        <w:rPr>
          <w:b/>
          <w:bCs/>
        </w:rPr>
        <w:t>192.0.2.3</w:t>
      </w:r>
      <w:r w:rsidR="00AB25BE">
        <w:t>, to see the default Apache2 web page</w:t>
      </w:r>
      <w:r w:rsidR="00553A14">
        <w:t>.</w:t>
      </w:r>
    </w:p>
    <w:p w14:paraId="5059B8FB" w14:textId="76D44A31" w:rsidR="00A72A9E" w:rsidRDefault="00A72A9E" w:rsidP="00A72A9E">
      <w:pPr>
        <w:pStyle w:val="Heading2"/>
      </w:pPr>
      <w:r>
        <w:t>Add</w:t>
      </w:r>
      <w:r w:rsidR="00031CB8">
        <w:t xml:space="preserve"> </w:t>
      </w:r>
      <w:r>
        <w:t>Options</w:t>
      </w:r>
      <w:r w:rsidR="00031CB8">
        <w:t xml:space="preserve"> </w:t>
      </w:r>
      <w:r>
        <w:t>to</w:t>
      </w:r>
      <w:r w:rsidR="00031CB8">
        <w:t xml:space="preserve"> </w:t>
      </w:r>
      <w:r>
        <w:t>Your</w:t>
      </w:r>
      <w:r w:rsidR="00031CB8">
        <w:t xml:space="preserve"> </w:t>
      </w:r>
      <w:r>
        <w:t>Ansible</w:t>
      </w:r>
      <w:r w:rsidR="00031CB8">
        <w:t xml:space="preserve"> </w:t>
      </w:r>
      <w:r>
        <w:t>Playbook</w:t>
      </w:r>
      <w:r w:rsidR="00031CB8">
        <w:t xml:space="preserve"> </w:t>
      </w:r>
      <w:r>
        <w:t>for</w:t>
      </w:r>
      <w:r w:rsidR="00031CB8">
        <w:t xml:space="preserve"> </w:t>
      </w:r>
      <w:r>
        <w:t>Apache</w:t>
      </w:r>
      <w:r w:rsidR="00031CB8">
        <w:t xml:space="preserve"> </w:t>
      </w:r>
      <w:r>
        <w:t>Web</w:t>
      </w:r>
      <w:r w:rsidR="00031CB8">
        <w:t xml:space="preserve"> </w:t>
      </w:r>
      <w:r>
        <w:t>Servers</w:t>
      </w:r>
    </w:p>
    <w:p w14:paraId="1D1A455C" w14:textId="56648C41" w:rsidR="00A72A9E" w:rsidRDefault="003854DC" w:rsidP="00A72A9E">
      <w:pPr>
        <w:pStyle w:val="BodyTextL25"/>
      </w:pPr>
      <w:r>
        <w:t xml:space="preserve">In a production environment, the Apache2 default installation is typically customized for the specific features needed by the organization. </w:t>
      </w:r>
      <w:r w:rsidR="000E1ACF">
        <w:t>An Ansible playbook can help automate these configuration tasks, as well.</w:t>
      </w:r>
      <w:r>
        <w:t xml:space="preserve"> </w:t>
      </w:r>
      <w:r w:rsidR="00A72A9E">
        <w:t>In</w:t>
      </w:r>
      <w:r w:rsidR="00031CB8">
        <w:t xml:space="preserve"> </w:t>
      </w:r>
      <w:r w:rsidR="00A72A9E">
        <w:t>this</w:t>
      </w:r>
      <w:r w:rsidR="00031CB8">
        <w:t xml:space="preserve"> </w:t>
      </w:r>
      <w:r w:rsidR="00A72A9E">
        <w:t>part,</w:t>
      </w:r>
      <w:r w:rsidR="00031CB8">
        <w:t xml:space="preserve"> </w:t>
      </w:r>
      <w:r w:rsidR="00A72A9E">
        <w:t>you</w:t>
      </w:r>
      <w:r w:rsidR="00031CB8">
        <w:t xml:space="preserve"> </w:t>
      </w:r>
      <w:r w:rsidR="00A72A9E">
        <w:t>will</w:t>
      </w:r>
      <w:r w:rsidR="00031CB8">
        <w:t xml:space="preserve"> </w:t>
      </w:r>
      <w:r w:rsidR="000E1ACF">
        <w:t xml:space="preserve">customize your playbook by specifying that the Apache server use a </w:t>
      </w:r>
      <w:r w:rsidR="00943B39">
        <w:t>different</w:t>
      </w:r>
      <w:r w:rsidR="00031CB8">
        <w:t xml:space="preserve"> </w:t>
      </w:r>
      <w:r w:rsidR="00943B39">
        <w:t>port</w:t>
      </w:r>
      <w:r w:rsidR="00031CB8">
        <w:t xml:space="preserve"> </w:t>
      </w:r>
      <w:r w:rsidR="00943B39">
        <w:t>number</w:t>
      </w:r>
      <w:r w:rsidR="00A72A9E">
        <w:t>.</w:t>
      </w:r>
    </w:p>
    <w:p w14:paraId="7AFB8D26" w14:textId="2612C42F" w:rsidR="00B90E97" w:rsidRDefault="00B90E97" w:rsidP="006B5B52">
      <w:pPr>
        <w:pStyle w:val="Heading3"/>
      </w:pPr>
      <w:r>
        <w:t>Create</w:t>
      </w:r>
      <w:r w:rsidR="00031CB8">
        <w:t xml:space="preserve"> </w:t>
      </w:r>
      <w:r>
        <w:t>your</w:t>
      </w:r>
      <w:r w:rsidR="00031CB8">
        <w:t xml:space="preserve"> </w:t>
      </w:r>
      <w:r>
        <w:t>Ansible</w:t>
      </w:r>
      <w:r w:rsidR="00031CB8">
        <w:t xml:space="preserve"> </w:t>
      </w:r>
      <w:r>
        <w:t>playbook</w:t>
      </w:r>
      <w:r w:rsidR="00031CB8">
        <w:t xml:space="preserve"> </w:t>
      </w:r>
      <w:r>
        <w:t>for</w:t>
      </w:r>
      <w:r w:rsidR="00031CB8">
        <w:t xml:space="preserve"> </w:t>
      </w:r>
      <w:r>
        <w:t>installing</w:t>
      </w:r>
      <w:r w:rsidR="00031CB8">
        <w:t xml:space="preserve"> </w:t>
      </w:r>
      <w:r>
        <w:t>Apache.</w:t>
      </w:r>
    </w:p>
    <w:p w14:paraId="262A63FB" w14:textId="492F3EF3" w:rsidR="00EB2AF8" w:rsidRPr="006106B1" w:rsidRDefault="000E0429" w:rsidP="000E0429">
      <w:pPr>
        <w:pStyle w:val="SubStepAlpha"/>
      </w:pPr>
      <w:bookmarkStart w:id="0" w:name="_Hlk41486056"/>
      <w:r>
        <w:t xml:space="preserve">In VS Code, create a new file in the </w:t>
      </w:r>
      <w:r w:rsidRPr="00C2605F">
        <w:rPr>
          <w:b/>
          <w:bCs/>
        </w:rPr>
        <w:t>ansible-</w:t>
      </w:r>
      <w:r>
        <w:rPr>
          <w:b/>
          <w:bCs/>
        </w:rPr>
        <w:t>apache</w:t>
      </w:r>
      <w:r>
        <w:t xml:space="preserve"> directory with the following name:</w:t>
      </w:r>
    </w:p>
    <w:p w14:paraId="22854CDA" w14:textId="217BD1C0" w:rsidR="000E0429" w:rsidRDefault="000E0429" w:rsidP="006106B1">
      <w:pPr>
        <w:pStyle w:val="SubStepAlpha"/>
        <w:numPr>
          <w:ilvl w:val="0"/>
          <w:numId w:val="0"/>
        </w:numPr>
        <w:ind w:left="720"/>
      </w:pPr>
      <w:proofErr w:type="spellStart"/>
      <w:r w:rsidRPr="000E0429">
        <w:rPr>
          <w:b/>
          <w:bCs/>
        </w:rPr>
        <w:t>install_apache_options_playbook.yaml</w:t>
      </w:r>
      <w:proofErr w:type="spellEnd"/>
    </w:p>
    <w:p w14:paraId="0243208B" w14:textId="1177D8A1" w:rsidR="00B90E97" w:rsidRDefault="000E0429" w:rsidP="00C1672D">
      <w:pPr>
        <w:pStyle w:val="SubStepAlpha"/>
      </w:pPr>
      <w:r>
        <w:t>Add the following information to the file. Make sure you use the proper YAML indentation. Every space and dash is significant. You may lose some formatting if you copy and paste.</w:t>
      </w:r>
      <w:bookmarkEnd w:id="0"/>
    </w:p>
    <w:p w14:paraId="37A308E8" w14:textId="77777777" w:rsidR="00B90E97" w:rsidRPr="00B90E97" w:rsidRDefault="00B90E97" w:rsidP="003616CF">
      <w:pPr>
        <w:pStyle w:val="CMD"/>
      </w:pPr>
      <w:r w:rsidRPr="00B90E97">
        <w:t>---</w:t>
      </w:r>
    </w:p>
    <w:p w14:paraId="04997E2F" w14:textId="2D386361" w:rsidR="00B90E97" w:rsidRPr="00B90E97" w:rsidRDefault="00B90E97" w:rsidP="003616CF">
      <w:pPr>
        <w:pStyle w:val="CMD"/>
      </w:pPr>
      <w:r w:rsidRPr="00B90E97">
        <w:t>-</w:t>
      </w:r>
      <w:r w:rsidR="00031CB8">
        <w:t xml:space="preserve"> </w:t>
      </w:r>
      <w:r w:rsidRPr="00B90E97">
        <w:t>hosts:</w:t>
      </w:r>
      <w:r w:rsidR="00031CB8">
        <w:t xml:space="preserve"> </w:t>
      </w:r>
      <w:r w:rsidRPr="00B90E97">
        <w:t>webservers</w:t>
      </w:r>
    </w:p>
    <w:p w14:paraId="0F8A72A5" w14:textId="238C87CA" w:rsidR="00B90E97" w:rsidRPr="00B90E97" w:rsidRDefault="00D969A4" w:rsidP="003616CF">
      <w:pPr>
        <w:pStyle w:val="CMD"/>
      </w:pPr>
      <w:r>
        <w:t xml:space="preserve"> </w:t>
      </w:r>
      <w:r w:rsidR="00031CB8">
        <w:t xml:space="preserve"> </w:t>
      </w:r>
      <w:r w:rsidR="00B90E97" w:rsidRPr="00B90E97">
        <w:t>become:</w:t>
      </w:r>
      <w:r w:rsidR="00031CB8">
        <w:t xml:space="preserve"> </w:t>
      </w:r>
      <w:r w:rsidR="00B90E97" w:rsidRPr="00B90E97">
        <w:t>yes</w:t>
      </w:r>
    </w:p>
    <w:p w14:paraId="4D5CE5CE" w14:textId="61421D2F" w:rsidR="00B90E97" w:rsidRPr="00B90E97" w:rsidRDefault="00D969A4" w:rsidP="003616CF">
      <w:pPr>
        <w:pStyle w:val="CMD"/>
      </w:pPr>
      <w:r>
        <w:t xml:space="preserve"> </w:t>
      </w:r>
      <w:r w:rsidR="00031CB8">
        <w:t xml:space="preserve"> </w:t>
      </w:r>
      <w:r w:rsidR="00B90E97" w:rsidRPr="00B90E97">
        <w:t>tasks:</w:t>
      </w:r>
    </w:p>
    <w:p w14:paraId="7FE8DCB5" w14:textId="47BA9283" w:rsidR="00B90E97" w:rsidRPr="00B90E97" w:rsidRDefault="00031CB8" w:rsidP="003616CF">
      <w:pPr>
        <w:pStyle w:val="CMD"/>
      </w:pPr>
      <w:r>
        <w:t xml:space="preserve">   </w:t>
      </w:r>
      <w:r w:rsidR="00B90E97" w:rsidRPr="00B90E97">
        <w:t>-</w:t>
      </w:r>
      <w:r>
        <w:t xml:space="preserve"> </w:t>
      </w:r>
      <w:r w:rsidR="00B90E97" w:rsidRPr="00B90E97">
        <w:t>name:</w:t>
      </w:r>
      <w:r>
        <w:t xml:space="preserve"> </w:t>
      </w:r>
      <w:r w:rsidR="00B90E97" w:rsidRPr="00B90E97">
        <w:t>INSTALL</w:t>
      </w:r>
      <w:r>
        <w:t xml:space="preserve"> </w:t>
      </w:r>
      <w:r w:rsidR="00B90E97" w:rsidRPr="00B90E97">
        <w:t>APACHE2</w:t>
      </w:r>
    </w:p>
    <w:p w14:paraId="236819E5" w14:textId="2B3414AA" w:rsidR="00B90E97" w:rsidRPr="00B90E97" w:rsidRDefault="00031CB8" w:rsidP="003616CF">
      <w:pPr>
        <w:pStyle w:val="CMD"/>
      </w:pPr>
      <w:r>
        <w:t xml:space="preserve">     </w:t>
      </w:r>
      <w:r w:rsidR="00B90E97" w:rsidRPr="00B90E97">
        <w:t>apt:</w:t>
      </w:r>
      <w:r>
        <w:t xml:space="preserve"> </w:t>
      </w:r>
      <w:r w:rsidR="00B90E97" w:rsidRPr="00B90E97">
        <w:t>name=apache2</w:t>
      </w:r>
      <w:r>
        <w:t xml:space="preserve"> </w:t>
      </w:r>
      <w:proofErr w:type="spellStart"/>
      <w:r w:rsidR="00B90E97" w:rsidRPr="00B90E97">
        <w:t>update_cache</w:t>
      </w:r>
      <w:proofErr w:type="spellEnd"/>
      <w:r w:rsidR="00B90E97" w:rsidRPr="00B90E97">
        <w:t>=yes</w:t>
      </w:r>
      <w:r>
        <w:t xml:space="preserve"> </w:t>
      </w:r>
      <w:r w:rsidR="00B90E97" w:rsidRPr="00B90E97">
        <w:t>state=latest</w:t>
      </w:r>
    </w:p>
    <w:p w14:paraId="6BB62FB2" w14:textId="714EEE2B" w:rsidR="00B90E97" w:rsidRPr="00B90E97" w:rsidRDefault="00031CB8" w:rsidP="003616CF">
      <w:pPr>
        <w:pStyle w:val="CMD"/>
      </w:pPr>
      <w:r>
        <w:t xml:space="preserve"> </w:t>
      </w:r>
    </w:p>
    <w:p w14:paraId="4750A0C5" w14:textId="2EB85797" w:rsidR="00B90E97" w:rsidRPr="00B90E97" w:rsidRDefault="00031CB8" w:rsidP="003616CF">
      <w:pPr>
        <w:pStyle w:val="CMD"/>
      </w:pPr>
      <w:r>
        <w:t xml:space="preserve">   </w:t>
      </w:r>
      <w:r w:rsidR="00B90E97" w:rsidRPr="00B90E97">
        <w:t>-</w:t>
      </w:r>
      <w:r>
        <w:t xml:space="preserve"> </w:t>
      </w:r>
      <w:r w:rsidR="00B90E97" w:rsidRPr="00B90E97">
        <w:t>name:</w:t>
      </w:r>
      <w:r>
        <w:t xml:space="preserve"> </w:t>
      </w:r>
      <w:r w:rsidR="00B90E97" w:rsidRPr="00B90E97">
        <w:t>ENABLED</w:t>
      </w:r>
      <w:r>
        <w:t xml:space="preserve"> </w:t>
      </w:r>
      <w:r w:rsidR="00B90E97" w:rsidRPr="00B90E97">
        <w:t>MOD_REWRITE</w:t>
      </w:r>
    </w:p>
    <w:p w14:paraId="7B348EFD" w14:textId="72728675" w:rsidR="00B90E97" w:rsidRPr="00B90E97" w:rsidRDefault="00031CB8" w:rsidP="003616CF">
      <w:pPr>
        <w:pStyle w:val="CMD"/>
      </w:pPr>
      <w:r>
        <w:lastRenderedPageBreak/>
        <w:t xml:space="preserve">     </w:t>
      </w:r>
      <w:r w:rsidR="00B90E97" w:rsidRPr="00B90E97">
        <w:t>apache2_module:</w:t>
      </w:r>
      <w:r>
        <w:t xml:space="preserve"> </w:t>
      </w:r>
      <w:r w:rsidR="00B90E97" w:rsidRPr="00B90E97">
        <w:t>name=rewrite</w:t>
      </w:r>
      <w:r>
        <w:t xml:space="preserve"> </w:t>
      </w:r>
      <w:r w:rsidR="00B90E97" w:rsidRPr="00B90E97">
        <w:t>state=present</w:t>
      </w:r>
    </w:p>
    <w:p w14:paraId="2A5E6F8E" w14:textId="430EB5AC" w:rsidR="00B90E97" w:rsidRPr="00B90E97" w:rsidRDefault="00031CB8" w:rsidP="003616CF">
      <w:pPr>
        <w:pStyle w:val="CMD"/>
      </w:pPr>
      <w:r>
        <w:t xml:space="preserve">     </w:t>
      </w:r>
      <w:r w:rsidR="00B90E97" w:rsidRPr="00B90E97">
        <w:t>notify:</w:t>
      </w:r>
    </w:p>
    <w:p w14:paraId="03EA66F1" w14:textId="55E28C1E" w:rsidR="00B90E97" w:rsidRPr="00B90E97" w:rsidRDefault="00031CB8" w:rsidP="003616CF">
      <w:pPr>
        <w:pStyle w:val="CMD"/>
      </w:pPr>
      <w:r>
        <w:t xml:space="preserve">       </w:t>
      </w:r>
      <w:r w:rsidR="00B90E97" w:rsidRPr="00B90E97">
        <w:t>-</w:t>
      </w:r>
      <w:r>
        <w:t xml:space="preserve"> </w:t>
      </w:r>
      <w:r w:rsidR="00B90E97" w:rsidRPr="00B90E97">
        <w:t>RESTART</w:t>
      </w:r>
      <w:r>
        <w:t xml:space="preserve"> </w:t>
      </w:r>
      <w:r w:rsidR="00B90E97" w:rsidRPr="00B90E97">
        <w:t>APACHE2</w:t>
      </w:r>
    </w:p>
    <w:p w14:paraId="527BE28C" w14:textId="27660C79" w:rsidR="00B90E97" w:rsidRPr="00B90E97" w:rsidRDefault="00031CB8" w:rsidP="003616CF">
      <w:pPr>
        <w:pStyle w:val="CMD"/>
      </w:pPr>
      <w:r>
        <w:t xml:space="preserve"> </w:t>
      </w:r>
    </w:p>
    <w:p w14:paraId="75AEFB22" w14:textId="27836AF7" w:rsidR="00B90E97" w:rsidRPr="00B90E97" w:rsidRDefault="00031CB8" w:rsidP="003616CF">
      <w:pPr>
        <w:pStyle w:val="CMD"/>
      </w:pPr>
      <w:r>
        <w:t xml:space="preserve">   </w:t>
      </w:r>
      <w:r w:rsidR="00B90E97" w:rsidRPr="00B90E97">
        <w:rPr>
          <w:highlight w:val="yellow"/>
        </w:rPr>
        <w:t>-</w:t>
      </w:r>
      <w:r>
        <w:rPr>
          <w:highlight w:val="yellow"/>
        </w:rPr>
        <w:t xml:space="preserve"> </w:t>
      </w:r>
      <w:r w:rsidR="00B90E97" w:rsidRPr="00B90E97">
        <w:rPr>
          <w:highlight w:val="yellow"/>
        </w:rPr>
        <w:t>name:</w:t>
      </w:r>
      <w:r>
        <w:rPr>
          <w:highlight w:val="yellow"/>
        </w:rPr>
        <w:t xml:space="preserve"> </w:t>
      </w:r>
      <w:r w:rsidR="00B90E97" w:rsidRPr="00B90E97">
        <w:rPr>
          <w:highlight w:val="yellow"/>
        </w:rPr>
        <w:t>APACHE2</w:t>
      </w:r>
      <w:r>
        <w:rPr>
          <w:highlight w:val="yellow"/>
        </w:rPr>
        <w:t xml:space="preserve"> </w:t>
      </w:r>
      <w:r w:rsidR="00B90E97" w:rsidRPr="00B90E97">
        <w:rPr>
          <w:highlight w:val="yellow"/>
        </w:rPr>
        <w:t>LISTEN</w:t>
      </w:r>
      <w:r>
        <w:rPr>
          <w:highlight w:val="yellow"/>
        </w:rPr>
        <w:t xml:space="preserve"> </w:t>
      </w:r>
      <w:r w:rsidR="00B90E97" w:rsidRPr="00B90E97">
        <w:rPr>
          <w:highlight w:val="yellow"/>
        </w:rPr>
        <w:t>ON</w:t>
      </w:r>
      <w:r>
        <w:rPr>
          <w:highlight w:val="yellow"/>
        </w:rPr>
        <w:t xml:space="preserve"> </w:t>
      </w:r>
      <w:r w:rsidR="00B90E97" w:rsidRPr="00B90E97">
        <w:rPr>
          <w:highlight w:val="yellow"/>
        </w:rPr>
        <w:t>PORT</w:t>
      </w:r>
      <w:r>
        <w:rPr>
          <w:highlight w:val="yellow"/>
        </w:rPr>
        <w:t xml:space="preserve"> </w:t>
      </w:r>
      <w:r w:rsidR="00B90E97" w:rsidRPr="00B90E97">
        <w:rPr>
          <w:highlight w:val="yellow"/>
        </w:rPr>
        <w:t>8081</w:t>
      </w:r>
    </w:p>
    <w:p w14:paraId="54E5453B" w14:textId="1A3E232F" w:rsidR="00B90E97" w:rsidRPr="00B90E97" w:rsidRDefault="00031CB8" w:rsidP="003616CF">
      <w:pPr>
        <w:pStyle w:val="CMD"/>
      </w:pPr>
      <w:r>
        <w:t xml:space="preserve">     </w:t>
      </w:r>
      <w:proofErr w:type="spellStart"/>
      <w:r w:rsidR="00B90E97" w:rsidRPr="00B90E97">
        <w:t>lineinfile</w:t>
      </w:r>
      <w:proofErr w:type="spellEnd"/>
      <w:r w:rsidR="00B90E97" w:rsidRPr="00B90E97">
        <w:t>:</w:t>
      </w:r>
      <w:r>
        <w:t xml:space="preserve"> </w:t>
      </w:r>
      <w:proofErr w:type="spellStart"/>
      <w:r w:rsidR="00B90E97" w:rsidRPr="00B90E97">
        <w:rPr>
          <w:highlight w:val="yellow"/>
        </w:rPr>
        <w:t>dest</w:t>
      </w:r>
      <w:proofErr w:type="spellEnd"/>
      <w:r w:rsidR="00B90E97" w:rsidRPr="00B90E97">
        <w:rPr>
          <w:highlight w:val="yellow"/>
        </w:rPr>
        <w:t>=/</w:t>
      </w:r>
      <w:proofErr w:type="spellStart"/>
      <w:r w:rsidR="00B90E97" w:rsidRPr="00B90E97">
        <w:rPr>
          <w:highlight w:val="yellow"/>
        </w:rPr>
        <w:t>etc</w:t>
      </w:r>
      <w:proofErr w:type="spellEnd"/>
      <w:r w:rsidR="00B90E97" w:rsidRPr="00B90E97">
        <w:rPr>
          <w:highlight w:val="yellow"/>
        </w:rPr>
        <w:t>/apache2/</w:t>
      </w:r>
      <w:proofErr w:type="spellStart"/>
      <w:r w:rsidR="00B90E97" w:rsidRPr="00B90E97">
        <w:rPr>
          <w:highlight w:val="yellow"/>
        </w:rPr>
        <w:t>ports.conf</w:t>
      </w:r>
      <w:proofErr w:type="spellEnd"/>
      <w:r>
        <w:t xml:space="preserve"> </w:t>
      </w:r>
      <w:proofErr w:type="spellStart"/>
      <w:r w:rsidR="00B90E97" w:rsidRPr="00B90E97">
        <w:t>regexp</w:t>
      </w:r>
      <w:proofErr w:type="spellEnd"/>
      <w:r w:rsidR="00B90E97" w:rsidRPr="00B90E97">
        <w:t>="^Listen</w:t>
      </w:r>
      <w:r>
        <w:t xml:space="preserve"> </w:t>
      </w:r>
      <w:r w:rsidR="00B90E97" w:rsidRPr="00B90E97">
        <w:rPr>
          <w:highlight w:val="yellow"/>
        </w:rPr>
        <w:t>80</w:t>
      </w:r>
      <w:r w:rsidR="00B90E97" w:rsidRPr="00B90E97">
        <w:t>"</w:t>
      </w:r>
      <w:r>
        <w:t xml:space="preserve"> </w:t>
      </w:r>
      <w:r w:rsidR="00B90E97" w:rsidRPr="00B90E97">
        <w:t>line="Listen</w:t>
      </w:r>
      <w:r>
        <w:t xml:space="preserve"> </w:t>
      </w:r>
      <w:r w:rsidR="00B90E97" w:rsidRPr="00B90E97">
        <w:rPr>
          <w:highlight w:val="yellow"/>
        </w:rPr>
        <w:t>8081</w:t>
      </w:r>
      <w:r w:rsidR="00B90E97" w:rsidRPr="00B90E97">
        <w:t>"</w:t>
      </w:r>
      <w:r>
        <w:t xml:space="preserve"> </w:t>
      </w:r>
      <w:r w:rsidR="00B90E97" w:rsidRPr="00B90E97">
        <w:t>state=present</w:t>
      </w:r>
    </w:p>
    <w:p w14:paraId="7A9DC843" w14:textId="061516FD" w:rsidR="00B90E97" w:rsidRPr="00B90E97" w:rsidRDefault="00031CB8" w:rsidP="003616CF">
      <w:pPr>
        <w:pStyle w:val="CMD"/>
      </w:pPr>
      <w:r>
        <w:t xml:space="preserve">     </w:t>
      </w:r>
      <w:r w:rsidR="00B90E97" w:rsidRPr="00B90E97">
        <w:t>notify:</w:t>
      </w:r>
    </w:p>
    <w:p w14:paraId="1218BEC2" w14:textId="45F745D5" w:rsidR="00B90E97" w:rsidRPr="00B90E97" w:rsidRDefault="00031CB8" w:rsidP="003616CF">
      <w:pPr>
        <w:pStyle w:val="CMD"/>
      </w:pPr>
      <w:r>
        <w:t xml:space="preserve">       </w:t>
      </w:r>
      <w:r w:rsidR="00B90E97" w:rsidRPr="00B90E97">
        <w:t>-</w:t>
      </w:r>
      <w:r>
        <w:t xml:space="preserve"> </w:t>
      </w:r>
      <w:r w:rsidR="00B90E97" w:rsidRPr="00B90E97">
        <w:t>RESTART</w:t>
      </w:r>
      <w:r>
        <w:t xml:space="preserve"> </w:t>
      </w:r>
      <w:r w:rsidR="00B90E97" w:rsidRPr="00B90E97">
        <w:t>APACHE2</w:t>
      </w:r>
    </w:p>
    <w:p w14:paraId="5A5ADB3D" w14:textId="17D53235" w:rsidR="00B90E97" w:rsidRPr="00B90E97" w:rsidRDefault="00031CB8" w:rsidP="003616CF">
      <w:pPr>
        <w:pStyle w:val="CMD"/>
      </w:pPr>
      <w:r>
        <w:t xml:space="preserve"> </w:t>
      </w:r>
    </w:p>
    <w:p w14:paraId="6A9986ED" w14:textId="568B2F8D" w:rsidR="00B90E97" w:rsidRPr="00B90E97" w:rsidRDefault="00031CB8" w:rsidP="003616CF">
      <w:pPr>
        <w:pStyle w:val="CMD"/>
      </w:pPr>
      <w:r>
        <w:t xml:space="preserve">   </w:t>
      </w:r>
      <w:r w:rsidR="00B90E97" w:rsidRPr="00B90E97">
        <w:rPr>
          <w:highlight w:val="yellow"/>
        </w:rPr>
        <w:t>-</w:t>
      </w:r>
      <w:r>
        <w:rPr>
          <w:highlight w:val="yellow"/>
        </w:rPr>
        <w:t xml:space="preserve"> </w:t>
      </w:r>
      <w:r w:rsidR="00B90E97" w:rsidRPr="00B90E97">
        <w:rPr>
          <w:highlight w:val="yellow"/>
        </w:rPr>
        <w:t>name:</w:t>
      </w:r>
      <w:r>
        <w:rPr>
          <w:highlight w:val="yellow"/>
        </w:rPr>
        <w:t xml:space="preserve"> </w:t>
      </w:r>
      <w:r w:rsidR="00B90E97" w:rsidRPr="00B90E97">
        <w:rPr>
          <w:highlight w:val="yellow"/>
        </w:rPr>
        <w:t>APACHE2</w:t>
      </w:r>
      <w:r>
        <w:rPr>
          <w:highlight w:val="yellow"/>
        </w:rPr>
        <w:t xml:space="preserve"> </w:t>
      </w:r>
      <w:r w:rsidR="00B90E97" w:rsidRPr="00B90E97">
        <w:rPr>
          <w:highlight w:val="yellow"/>
        </w:rPr>
        <w:t>VIRTUALHOST</w:t>
      </w:r>
      <w:r>
        <w:rPr>
          <w:highlight w:val="yellow"/>
        </w:rPr>
        <w:t xml:space="preserve"> </w:t>
      </w:r>
      <w:r w:rsidR="00B90E97" w:rsidRPr="00B90E97">
        <w:rPr>
          <w:highlight w:val="yellow"/>
        </w:rPr>
        <w:t>ON</w:t>
      </w:r>
      <w:r>
        <w:rPr>
          <w:highlight w:val="yellow"/>
        </w:rPr>
        <w:t xml:space="preserve"> </w:t>
      </w:r>
      <w:r w:rsidR="00B90E97" w:rsidRPr="00B90E97">
        <w:rPr>
          <w:highlight w:val="yellow"/>
        </w:rPr>
        <w:t>PORT</w:t>
      </w:r>
      <w:r>
        <w:rPr>
          <w:highlight w:val="yellow"/>
        </w:rPr>
        <w:t xml:space="preserve"> </w:t>
      </w:r>
      <w:r w:rsidR="00B90E97" w:rsidRPr="00B90E97">
        <w:rPr>
          <w:highlight w:val="yellow"/>
        </w:rPr>
        <w:t>8081</w:t>
      </w:r>
    </w:p>
    <w:p w14:paraId="1EDA3526" w14:textId="4A3CA400" w:rsidR="00B90E97" w:rsidRPr="00B90E97" w:rsidRDefault="00031CB8" w:rsidP="003616CF">
      <w:pPr>
        <w:pStyle w:val="CMD"/>
      </w:pPr>
      <w:r>
        <w:t xml:space="preserve">     </w:t>
      </w:r>
      <w:proofErr w:type="spellStart"/>
      <w:r w:rsidR="00B90E97" w:rsidRPr="00B90E97">
        <w:t>lineinfile</w:t>
      </w:r>
      <w:proofErr w:type="spellEnd"/>
      <w:r w:rsidR="00B90E97" w:rsidRPr="00B90E97">
        <w:t>:</w:t>
      </w:r>
      <w:r>
        <w:t xml:space="preserve"> </w:t>
      </w:r>
      <w:proofErr w:type="spellStart"/>
      <w:r w:rsidR="00B90E97" w:rsidRPr="00B90E97">
        <w:rPr>
          <w:highlight w:val="yellow"/>
        </w:rPr>
        <w:t>dest</w:t>
      </w:r>
      <w:proofErr w:type="spellEnd"/>
      <w:r w:rsidR="00B90E97" w:rsidRPr="00B90E97">
        <w:rPr>
          <w:highlight w:val="yellow"/>
        </w:rPr>
        <w:t>=/</w:t>
      </w:r>
      <w:proofErr w:type="spellStart"/>
      <w:r w:rsidR="00B90E97" w:rsidRPr="00B90E97">
        <w:rPr>
          <w:highlight w:val="yellow"/>
        </w:rPr>
        <w:t>etc</w:t>
      </w:r>
      <w:proofErr w:type="spellEnd"/>
      <w:r w:rsidR="00B90E97" w:rsidRPr="00B90E97">
        <w:rPr>
          <w:highlight w:val="yellow"/>
        </w:rPr>
        <w:t>/apache2/sites-available/000-default.conf</w:t>
      </w:r>
      <w:r>
        <w:t xml:space="preserve"> </w:t>
      </w:r>
      <w:proofErr w:type="spellStart"/>
      <w:r w:rsidR="00B90E97" w:rsidRPr="00B90E97">
        <w:t>regexp</w:t>
      </w:r>
      <w:proofErr w:type="spellEnd"/>
      <w:r w:rsidR="00B90E97" w:rsidRPr="00B90E97">
        <w:t>="^&lt;</w:t>
      </w:r>
      <w:proofErr w:type="spellStart"/>
      <w:r w:rsidR="00B90E97" w:rsidRPr="00B90E97">
        <w:t>VirtualHost</w:t>
      </w:r>
      <w:proofErr w:type="spellEnd"/>
      <w:r>
        <w:t xml:space="preserve"> </w:t>
      </w:r>
      <w:r w:rsidR="00B90E97" w:rsidRPr="00B90E97">
        <w:t>\*:</w:t>
      </w:r>
      <w:r w:rsidR="00B90E97" w:rsidRPr="00B90E97">
        <w:rPr>
          <w:highlight w:val="yellow"/>
        </w:rPr>
        <w:t>80</w:t>
      </w:r>
      <w:r w:rsidR="00B90E97" w:rsidRPr="00B90E97">
        <w:t>&gt;"</w:t>
      </w:r>
      <w:r>
        <w:t xml:space="preserve"> </w:t>
      </w:r>
      <w:r w:rsidR="00B90E97" w:rsidRPr="00B90E97">
        <w:t>line="&lt;</w:t>
      </w:r>
      <w:proofErr w:type="spellStart"/>
      <w:r w:rsidR="00B90E97" w:rsidRPr="00B90E97">
        <w:t>VirtualHost</w:t>
      </w:r>
      <w:proofErr w:type="spellEnd"/>
      <w:r>
        <w:t xml:space="preserve"> </w:t>
      </w:r>
      <w:r w:rsidR="00B90E97" w:rsidRPr="00B90E97">
        <w:t>*:</w:t>
      </w:r>
      <w:r w:rsidR="00B90E97" w:rsidRPr="00B90E97">
        <w:rPr>
          <w:highlight w:val="yellow"/>
        </w:rPr>
        <w:t>8081</w:t>
      </w:r>
      <w:r w:rsidR="00B90E97" w:rsidRPr="00B90E97">
        <w:t>&gt;"</w:t>
      </w:r>
      <w:r>
        <w:t xml:space="preserve"> </w:t>
      </w:r>
      <w:r w:rsidR="00B90E97" w:rsidRPr="00B90E97">
        <w:t>state=present</w:t>
      </w:r>
    </w:p>
    <w:p w14:paraId="3435C0BB" w14:textId="664B2282" w:rsidR="00B90E97" w:rsidRPr="00B90E97" w:rsidRDefault="00031CB8" w:rsidP="003616CF">
      <w:pPr>
        <w:pStyle w:val="CMD"/>
      </w:pPr>
      <w:r>
        <w:t xml:space="preserve">     </w:t>
      </w:r>
      <w:r w:rsidR="00B90E97" w:rsidRPr="00B90E97">
        <w:t>notify:</w:t>
      </w:r>
    </w:p>
    <w:p w14:paraId="0D2F9C2E" w14:textId="43C64DE1" w:rsidR="00B90E97" w:rsidRPr="00B90E97" w:rsidRDefault="00031CB8" w:rsidP="003616CF">
      <w:pPr>
        <w:pStyle w:val="CMD"/>
      </w:pPr>
      <w:r>
        <w:t xml:space="preserve">       </w:t>
      </w:r>
      <w:r w:rsidR="00B90E97" w:rsidRPr="00B90E97">
        <w:t>-</w:t>
      </w:r>
      <w:r>
        <w:t xml:space="preserve"> </w:t>
      </w:r>
      <w:r w:rsidR="00B90E97" w:rsidRPr="00B90E97">
        <w:t>RESTART</w:t>
      </w:r>
      <w:r>
        <w:t xml:space="preserve"> </w:t>
      </w:r>
      <w:r w:rsidR="00B90E97" w:rsidRPr="00B90E97">
        <w:t>APACHE2</w:t>
      </w:r>
    </w:p>
    <w:p w14:paraId="768746CE" w14:textId="73C630F4" w:rsidR="00B90E97" w:rsidRPr="00B90E97" w:rsidRDefault="00031CB8" w:rsidP="003616CF">
      <w:pPr>
        <w:pStyle w:val="CMD"/>
      </w:pPr>
      <w:r>
        <w:t xml:space="preserve"> </w:t>
      </w:r>
    </w:p>
    <w:p w14:paraId="3EB45295" w14:textId="7E38D638" w:rsidR="00B90E97" w:rsidRPr="00B90E97" w:rsidRDefault="00031CB8" w:rsidP="003616CF">
      <w:pPr>
        <w:pStyle w:val="CMD"/>
      </w:pPr>
      <w:r>
        <w:t xml:space="preserve"> </w:t>
      </w:r>
      <w:r w:rsidR="00F1730D">
        <w:t xml:space="preserve"> </w:t>
      </w:r>
      <w:r w:rsidR="00B90E97" w:rsidRPr="00B90E97">
        <w:t>handlers:</w:t>
      </w:r>
    </w:p>
    <w:p w14:paraId="26D100D0" w14:textId="436B4836" w:rsidR="00B90E97" w:rsidRPr="00B90E97" w:rsidRDefault="00031CB8" w:rsidP="003616CF">
      <w:pPr>
        <w:pStyle w:val="CMD"/>
      </w:pPr>
      <w:r>
        <w:t xml:space="preserve">   </w:t>
      </w:r>
      <w:r w:rsidR="00B90E97" w:rsidRPr="00B90E97">
        <w:t>-</w:t>
      </w:r>
      <w:r>
        <w:t xml:space="preserve"> </w:t>
      </w:r>
      <w:r w:rsidR="00B90E97" w:rsidRPr="00B90E97">
        <w:t>name:</w:t>
      </w:r>
      <w:r>
        <w:t xml:space="preserve"> </w:t>
      </w:r>
      <w:r w:rsidR="00B90E97" w:rsidRPr="00B90E97">
        <w:t>RESTART</w:t>
      </w:r>
      <w:r>
        <w:t xml:space="preserve"> </w:t>
      </w:r>
      <w:r w:rsidR="00B90E97" w:rsidRPr="00B90E97">
        <w:t>APACHE2</w:t>
      </w:r>
    </w:p>
    <w:p w14:paraId="03865F4F" w14:textId="3ADD6ABA" w:rsidR="00372AE9" w:rsidRDefault="00031CB8" w:rsidP="003616CF">
      <w:pPr>
        <w:pStyle w:val="CMD"/>
      </w:pPr>
      <w:r>
        <w:t xml:space="preserve">     </w:t>
      </w:r>
      <w:r w:rsidR="00B90E97" w:rsidRPr="00B90E97">
        <w:t>service:</w:t>
      </w:r>
      <w:r>
        <w:t xml:space="preserve"> </w:t>
      </w:r>
      <w:r w:rsidR="00B90E97" w:rsidRPr="00B90E97">
        <w:t>name=apache2</w:t>
      </w:r>
      <w:r>
        <w:t xml:space="preserve"> </w:t>
      </w:r>
      <w:r w:rsidR="00B90E97" w:rsidRPr="00B90E97">
        <w:t>state=restarted</w:t>
      </w:r>
    </w:p>
    <w:p w14:paraId="7368F34F" w14:textId="629D78F8" w:rsidR="00107874" w:rsidRDefault="006B5B52" w:rsidP="006B5B52">
      <w:pPr>
        <w:pStyle w:val="SubStepAlpha"/>
        <w:numPr>
          <w:ilvl w:val="0"/>
          <w:numId w:val="0"/>
        </w:numPr>
        <w:ind w:left="720"/>
      </w:pPr>
      <w:r>
        <w:t>This</w:t>
      </w:r>
      <w:r w:rsidR="00031CB8">
        <w:t xml:space="preserve"> </w:t>
      </w:r>
      <w:r>
        <w:t>playlist</w:t>
      </w:r>
      <w:r w:rsidR="00031CB8">
        <w:t xml:space="preserve"> </w:t>
      </w:r>
      <w:r>
        <w:t>is</w:t>
      </w:r>
      <w:r w:rsidR="00031CB8">
        <w:t xml:space="preserve"> </w:t>
      </w:r>
      <w:r>
        <w:t>very</w:t>
      </w:r>
      <w:r w:rsidR="00031CB8">
        <w:t xml:space="preserve"> </w:t>
      </w:r>
      <w:r>
        <w:t>similar</w:t>
      </w:r>
      <w:r w:rsidR="00031CB8">
        <w:t xml:space="preserve"> </w:t>
      </w:r>
      <w:r>
        <w:t>to</w:t>
      </w:r>
      <w:r w:rsidR="00031CB8">
        <w:t xml:space="preserve"> </w:t>
      </w:r>
      <w:r>
        <w:t>the</w:t>
      </w:r>
      <w:r w:rsidR="00031CB8">
        <w:t xml:space="preserve"> </w:t>
      </w:r>
      <w:r>
        <w:t>previous</w:t>
      </w:r>
      <w:r w:rsidR="00031CB8">
        <w:t xml:space="preserve"> </w:t>
      </w:r>
      <w:r>
        <w:t>on</w:t>
      </w:r>
      <w:r w:rsidR="00EB2AF8">
        <w:t>e</w:t>
      </w:r>
      <w:r w:rsidR="00031CB8">
        <w:t xml:space="preserve"> </w:t>
      </w:r>
      <w:r>
        <w:t>with</w:t>
      </w:r>
      <w:r w:rsidR="00031CB8">
        <w:t xml:space="preserve"> </w:t>
      </w:r>
      <w:r>
        <w:t>the</w:t>
      </w:r>
      <w:r w:rsidR="00031CB8">
        <w:t xml:space="preserve"> </w:t>
      </w:r>
      <w:r>
        <w:t>addition</w:t>
      </w:r>
      <w:r w:rsidR="00031CB8">
        <w:t xml:space="preserve"> </w:t>
      </w:r>
      <w:r>
        <w:t>of</w:t>
      </w:r>
      <w:r w:rsidR="00031CB8">
        <w:t xml:space="preserve"> </w:t>
      </w:r>
      <w:r>
        <w:t>two</w:t>
      </w:r>
      <w:r w:rsidR="00031CB8">
        <w:t xml:space="preserve"> </w:t>
      </w:r>
      <w:r>
        <w:t>tasks</w:t>
      </w:r>
      <w:r w:rsidR="00031CB8">
        <w:t xml:space="preserve"> </w:t>
      </w:r>
      <w:r w:rsidR="00107874">
        <w:t>that</w:t>
      </w:r>
      <w:r w:rsidR="00031CB8">
        <w:t xml:space="preserve"> </w:t>
      </w:r>
      <w:r w:rsidR="00D963BE">
        <w:t>have</w:t>
      </w:r>
      <w:r w:rsidR="00031CB8">
        <w:t xml:space="preserve"> </w:t>
      </w:r>
      <w:r w:rsidR="00D963BE">
        <w:t>the</w:t>
      </w:r>
      <w:r w:rsidR="00031CB8">
        <w:t xml:space="preserve"> </w:t>
      </w:r>
      <w:r w:rsidR="00D963BE">
        <w:t>webservers</w:t>
      </w:r>
      <w:r w:rsidR="00031CB8">
        <w:t xml:space="preserve"> </w:t>
      </w:r>
      <w:r w:rsidR="00D963BE">
        <w:t>listen</w:t>
      </w:r>
      <w:r w:rsidR="00031CB8">
        <w:t xml:space="preserve"> </w:t>
      </w:r>
      <w:r w:rsidR="00D963BE">
        <w:t>on</w:t>
      </w:r>
      <w:r w:rsidR="00031CB8">
        <w:t xml:space="preserve"> </w:t>
      </w:r>
      <w:r w:rsidR="00D963BE">
        <w:t>port</w:t>
      </w:r>
      <w:r w:rsidR="00031CB8">
        <w:t xml:space="preserve"> </w:t>
      </w:r>
      <w:r w:rsidR="00D963BE">
        <w:t>8081</w:t>
      </w:r>
      <w:r w:rsidR="00031CB8">
        <w:t xml:space="preserve"> </w:t>
      </w:r>
      <w:r w:rsidR="00107874">
        <w:t>instead</w:t>
      </w:r>
      <w:r w:rsidR="00031CB8">
        <w:t xml:space="preserve"> </w:t>
      </w:r>
      <w:r w:rsidR="00107874">
        <w:t>of</w:t>
      </w:r>
      <w:r w:rsidR="00031CB8">
        <w:t xml:space="preserve"> </w:t>
      </w:r>
      <w:r w:rsidR="00107874">
        <w:t>port</w:t>
      </w:r>
      <w:r w:rsidR="00031CB8">
        <w:t xml:space="preserve"> </w:t>
      </w:r>
      <w:r w:rsidR="00107874">
        <w:t>80</w:t>
      </w:r>
      <w:r w:rsidR="00D963BE">
        <w:t>.</w:t>
      </w:r>
      <w:r w:rsidR="00031CB8">
        <w:t xml:space="preserve"> </w:t>
      </w:r>
    </w:p>
    <w:p w14:paraId="19F76209" w14:textId="6AEF8DE5" w:rsidR="009237B7" w:rsidRDefault="009237B7" w:rsidP="002627DF">
      <w:pPr>
        <w:pStyle w:val="SubStepAlpha"/>
        <w:numPr>
          <w:ilvl w:val="0"/>
          <w:numId w:val="0"/>
        </w:numPr>
        <w:ind w:left="720"/>
      </w:pPr>
      <w:r>
        <w:t>The</w:t>
      </w:r>
      <w:r w:rsidR="00031CB8">
        <w:t xml:space="preserve"> </w:t>
      </w:r>
      <w:proofErr w:type="spellStart"/>
      <w:r w:rsidRPr="00602FD9">
        <w:rPr>
          <w:b/>
          <w:bCs/>
        </w:rPr>
        <w:t>lineinfile</w:t>
      </w:r>
      <w:proofErr w:type="spellEnd"/>
      <w:r w:rsidR="00031CB8">
        <w:t xml:space="preserve"> </w:t>
      </w:r>
      <w:r>
        <w:t>module</w:t>
      </w:r>
      <w:r w:rsidR="00031CB8">
        <w:t xml:space="preserve"> </w:t>
      </w:r>
      <w:r>
        <w:t>is</w:t>
      </w:r>
      <w:r w:rsidR="00031CB8">
        <w:t xml:space="preserve"> </w:t>
      </w:r>
      <w:r>
        <w:t>used</w:t>
      </w:r>
      <w:r w:rsidR="00031CB8">
        <w:t xml:space="preserve"> </w:t>
      </w:r>
      <w:r>
        <w:t>to</w:t>
      </w:r>
      <w:r w:rsidR="00031CB8">
        <w:t xml:space="preserve"> </w:t>
      </w:r>
      <w:r>
        <w:t>replace</w:t>
      </w:r>
      <w:r w:rsidR="00031CB8">
        <w:t xml:space="preserve"> </w:t>
      </w:r>
      <w:r>
        <w:t>existing</w:t>
      </w:r>
      <w:r w:rsidR="00031CB8">
        <w:t xml:space="preserve"> </w:t>
      </w:r>
      <w:r>
        <w:t>lines</w:t>
      </w:r>
      <w:r w:rsidR="00031CB8">
        <w:t xml:space="preserve"> </w:t>
      </w:r>
      <w:r w:rsidR="00602FD9">
        <w:t>in</w:t>
      </w:r>
      <w:r w:rsidR="00031CB8">
        <w:t xml:space="preserve"> </w:t>
      </w:r>
      <w:r w:rsidR="00602FD9">
        <w:t>the</w:t>
      </w:r>
      <w:r w:rsidR="00031CB8">
        <w:t xml:space="preserve"> </w:t>
      </w:r>
      <w:r w:rsidR="00602FD9">
        <w:t>/</w:t>
      </w:r>
      <w:proofErr w:type="spellStart"/>
      <w:r w:rsidR="00602FD9">
        <w:t>etc</w:t>
      </w:r>
      <w:proofErr w:type="spellEnd"/>
      <w:r w:rsidR="00602FD9">
        <w:t>/apache2/</w:t>
      </w:r>
      <w:proofErr w:type="spellStart"/>
      <w:r w:rsidR="00602FD9">
        <w:t>ports.conf</w:t>
      </w:r>
      <w:proofErr w:type="spellEnd"/>
      <w:r w:rsidR="00031CB8">
        <w:t xml:space="preserve"> </w:t>
      </w:r>
      <w:r w:rsidR="00602FD9">
        <w:t>and</w:t>
      </w:r>
      <w:r w:rsidR="00031CB8">
        <w:t xml:space="preserve"> </w:t>
      </w:r>
      <w:r w:rsidR="00602FD9">
        <w:t>/</w:t>
      </w:r>
      <w:proofErr w:type="spellStart"/>
      <w:r w:rsidR="00602FD9">
        <w:t>etc</w:t>
      </w:r>
      <w:proofErr w:type="spellEnd"/>
      <w:r w:rsidR="00602FD9">
        <w:t>/apache2/sites</w:t>
      </w:r>
      <w:r w:rsidR="00AE633A">
        <w:t>-</w:t>
      </w:r>
      <w:r w:rsidR="00602FD9">
        <w:t>available/000-default.conf</w:t>
      </w:r>
      <w:r w:rsidR="00031CB8">
        <w:t xml:space="preserve"> </w:t>
      </w:r>
      <w:r w:rsidR="00602FD9">
        <w:t>files.</w:t>
      </w:r>
      <w:r w:rsidR="00031CB8">
        <w:t xml:space="preserve"> </w:t>
      </w:r>
      <w:r>
        <w:t>You</w:t>
      </w:r>
      <w:r w:rsidR="00031CB8">
        <w:t xml:space="preserve"> </w:t>
      </w:r>
      <w:r>
        <w:t>can</w:t>
      </w:r>
      <w:r w:rsidR="00031CB8">
        <w:t xml:space="preserve"> </w:t>
      </w:r>
      <w:r>
        <w:t>s</w:t>
      </w:r>
      <w:r w:rsidR="00D963BE">
        <w:t>earch</w:t>
      </w:r>
      <w:r w:rsidR="00031CB8">
        <w:t xml:space="preserve"> </w:t>
      </w:r>
      <w:r w:rsidR="00D963BE">
        <w:t>the</w:t>
      </w:r>
      <w:r w:rsidR="00031CB8">
        <w:t xml:space="preserve"> </w:t>
      </w:r>
      <w:r w:rsidR="00D963BE">
        <w:t>Ansible</w:t>
      </w:r>
      <w:r w:rsidR="00031CB8">
        <w:t xml:space="preserve"> </w:t>
      </w:r>
      <w:r w:rsidR="00D963BE">
        <w:t>documentation</w:t>
      </w:r>
      <w:r w:rsidR="00031CB8">
        <w:t xml:space="preserve"> </w:t>
      </w:r>
      <w:r w:rsidR="00D963BE">
        <w:t>for</w:t>
      </w:r>
      <w:r w:rsidR="00031CB8">
        <w:t xml:space="preserve"> </w:t>
      </w:r>
      <w:r w:rsidR="00D963BE">
        <w:t>more</w:t>
      </w:r>
      <w:r w:rsidR="00031CB8">
        <w:t xml:space="preserve"> </w:t>
      </w:r>
      <w:r w:rsidR="00D963BE">
        <w:t>information</w:t>
      </w:r>
      <w:r w:rsidR="00031CB8">
        <w:t xml:space="preserve"> </w:t>
      </w:r>
      <w:r w:rsidR="00D963BE">
        <w:t>on</w:t>
      </w:r>
      <w:r w:rsidR="00031CB8">
        <w:t xml:space="preserve"> </w:t>
      </w:r>
      <w:r w:rsidR="00D963BE">
        <w:t>t</w:t>
      </w:r>
      <w:r>
        <w:t>he</w:t>
      </w:r>
      <w:r w:rsidR="00031CB8">
        <w:t xml:space="preserve"> </w:t>
      </w:r>
      <w:proofErr w:type="spellStart"/>
      <w:r w:rsidRPr="00AE633A">
        <w:rPr>
          <w:b/>
          <w:bCs/>
        </w:rPr>
        <w:t>lineinfile</w:t>
      </w:r>
      <w:proofErr w:type="spellEnd"/>
      <w:r w:rsidR="00031CB8">
        <w:t xml:space="preserve"> </w:t>
      </w:r>
      <w:r w:rsidR="00AE633A">
        <w:t>module.</w:t>
      </w:r>
    </w:p>
    <w:p w14:paraId="427E4E12" w14:textId="1043A7CF" w:rsidR="009237B7" w:rsidRDefault="009237B7" w:rsidP="009237B7">
      <w:pPr>
        <w:pStyle w:val="Heading3"/>
      </w:pPr>
      <w:r>
        <w:t>Examin</w:t>
      </w:r>
      <w:r w:rsidR="00AE633A">
        <w:t>e</w:t>
      </w:r>
      <w:r w:rsidR="00031CB8">
        <w:t xml:space="preserve"> </w:t>
      </w:r>
      <w:r>
        <w:t>the</w:t>
      </w:r>
      <w:r w:rsidR="00031CB8">
        <w:t xml:space="preserve"> </w:t>
      </w:r>
      <w:r w:rsidR="00AE633A">
        <w:t>two</w:t>
      </w:r>
      <w:r w:rsidR="00031CB8">
        <w:t xml:space="preserve"> </w:t>
      </w:r>
      <w:r w:rsidR="00AE633A">
        <w:t>files</w:t>
      </w:r>
      <w:r w:rsidR="00031CB8">
        <w:t xml:space="preserve"> </w:t>
      </w:r>
      <w:r w:rsidR="002627DF">
        <w:t>that will be</w:t>
      </w:r>
      <w:r w:rsidR="00031CB8">
        <w:t xml:space="preserve"> </w:t>
      </w:r>
      <w:r w:rsidR="0018767E">
        <w:t>modified</w:t>
      </w:r>
      <w:r w:rsidR="00031CB8">
        <w:t xml:space="preserve"> </w:t>
      </w:r>
      <w:r w:rsidR="0018767E">
        <w:t>by</w:t>
      </w:r>
      <w:r w:rsidR="00031CB8">
        <w:t xml:space="preserve"> </w:t>
      </w:r>
      <w:r w:rsidR="0018767E">
        <w:t>the</w:t>
      </w:r>
      <w:r w:rsidR="00031CB8">
        <w:t xml:space="preserve"> </w:t>
      </w:r>
      <w:r w:rsidR="0018767E">
        <w:t>playbook</w:t>
      </w:r>
      <w:r>
        <w:t>.</w:t>
      </w:r>
    </w:p>
    <w:p w14:paraId="4D712DE7" w14:textId="3110AE62" w:rsidR="009237B7" w:rsidRDefault="0018767E" w:rsidP="00C76444">
      <w:pPr>
        <w:pStyle w:val="BodyTextL25"/>
      </w:pPr>
      <w:r>
        <w:t>Display</w:t>
      </w:r>
      <w:r w:rsidR="00031CB8">
        <w:t xml:space="preserve"> </w:t>
      </w:r>
      <w:r>
        <w:t>the</w:t>
      </w:r>
      <w:r w:rsidR="00031CB8">
        <w:t xml:space="preserve"> </w:t>
      </w:r>
      <w:r>
        <w:t>files</w:t>
      </w:r>
      <w:r w:rsidR="00031CB8">
        <w:t xml:space="preserve"> </w:t>
      </w:r>
      <w:r w:rsidRPr="00556398">
        <w:rPr>
          <w:b/>
          <w:bCs/>
        </w:rPr>
        <w:t>/</w:t>
      </w:r>
      <w:proofErr w:type="spellStart"/>
      <w:r w:rsidRPr="00556398">
        <w:rPr>
          <w:b/>
          <w:bCs/>
        </w:rPr>
        <w:t>etc</w:t>
      </w:r>
      <w:proofErr w:type="spellEnd"/>
      <w:r w:rsidRPr="00556398">
        <w:rPr>
          <w:b/>
          <w:bCs/>
        </w:rPr>
        <w:t>/apache2/</w:t>
      </w:r>
      <w:proofErr w:type="spellStart"/>
      <w:r w:rsidRPr="00556398">
        <w:rPr>
          <w:b/>
          <w:bCs/>
        </w:rPr>
        <w:t>ports.conf</w:t>
      </w:r>
      <w:proofErr w:type="spellEnd"/>
      <w:r w:rsidR="00031CB8">
        <w:t xml:space="preserve"> </w:t>
      </w:r>
      <w:r>
        <w:t>and</w:t>
      </w:r>
      <w:r w:rsidR="00031CB8">
        <w:t xml:space="preserve"> </w:t>
      </w:r>
      <w:r w:rsidRPr="00556398">
        <w:rPr>
          <w:b/>
          <w:bCs/>
        </w:rPr>
        <w:t>/</w:t>
      </w:r>
      <w:proofErr w:type="spellStart"/>
      <w:r w:rsidRPr="00556398">
        <w:rPr>
          <w:b/>
          <w:bCs/>
        </w:rPr>
        <w:t>etc</w:t>
      </w:r>
      <w:proofErr w:type="spellEnd"/>
      <w:r w:rsidRPr="00556398">
        <w:rPr>
          <w:b/>
          <w:bCs/>
        </w:rPr>
        <w:t>/apache2/sites-available/000-default.conf</w:t>
      </w:r>
      <w:r>
        <w:t>.</w:t>
      </w:r>
      <w:r w:rsidR="00031CB8">
        <w:t xml:space="preserve"> </w:t>
      </w:r>
      <w:r>
        <w:t>Notice</w:t>
      </w:r>
      <w:r w:rsidR="00031CB8">
        <w:t xml:space="preserve"> </w:t>
      </w:r>
      <w:r>
        <w:t>the</w:t>
      </w:r>
      <w:r w:rsidR="00031CB8">
        <w:t xml:space="preserve"> </w:t>
      </w:r>
      <w:r>
        <w:t>webserver</w:t>
      </w:r>
      <w:r w:rsidR="00031CB8">
        <w:t xml:space="preserve"> </w:t>
      </w:r>
      <w:r>
        <w:t>is</w:t>
      </w:r>
      <w:r w:rsidR="00031CB8">
        <w:t xml:space="preserve"> </w:t>
      </w:r>
      <w:r>
        <w:t>currently</w:t>
      </w:r>
      <w:r w:rsidR="00031CB8">
        <w:t xml:space="preserve"> </w:t>
      </w:r>
      <w:r>
        <w:t>listening</w:t>
      </w:r>
      <w:r w:rsidR="00031CB8">
        <w:t xml:space="preserve"> </w:t>
      </w:r>
      <w:r>
        <w:t>on</w:t>
      </w:r>
      <w:r w:rsidR="00031CB8">
        <w:t xml:space="preserve"> </w:t>
      </w:r>
      <w:r>
        <w:t>port</w:t>
      </w:r>
      <w:r w:rsidR="00031CB8">
        <w:t xml:space="preserve"> </w:t>
      </w:r>
      <w:r>
        <w:t>80.</w:t>
      </w:r>
    </w:p>
    <w:p w14:paraId="3E019703" w14:textId="703D6C01" w:rsidR="009237B7" w:rsidRPr="009237B7" w:rsidRDefault="009237B7" w:rsidP="009237B7">
      <w:pPr>
        <w:pStyle w:val="CMD"/>
        <w:rPr>
          <w:b/>
          <w:bCs/>
        </w:rPr>
      </w:pPr>
      <w:proofErr w:type="spellStart"/>
      <w:r w:rsidRPr="009237B7">
        <w:t>devasc@labvm</w:t>
      </w:r>
      <w:proofErr w:type="spellEnd"/>
      <w:r w:rsidRPr="009237B7">
        <w:t>:</w:t>
      </w:r>
      <w:r w:rsidR="0043398F">
        <w:t>~/labs/</w:t>
      </w:r>
      <w:proofErr w:type="spellStart"/>
      <w:r w:rsidR="0043398F">
        <w:t>devnet-src</w:t>
      </w:r>
      <w:proofErr w:type="spellEnd"/>
      <w:r w:rsidR="0043398F">
        <w:t>/ansible/ansible-apache</w:t>
      </w:r>
      <w:r w:rsidRPr="009237B7">
        <w:t>$</w:t>
      </w:r>
      <w:r w:rsidR="00031CB8">
        <w:t xml:space="preserve"> </w:t>
      </w:r>
      <w:r w:rsidRPr="009237B7">
        <w:rPr>
          <w:b/>
          <w:bCs/>
        </w:rPr>
        <w:t>cat</w:t>
      </w:r>
      <w:r w:rsidR="00031CB8">
        <w:rPr>
          <w:b/>
          <w:bCs/>
        </w:rPr>
        <w:t xml:space="preserve"> </w:t>
      </w:r>
      <w:r w:rsidRPr="009237B7">
        <w:rPr>
          <w:b/>
          <w:bCs/>
        </w:rPr>
        <w:t>/</w:t>
      </w:r>
      <w:proofErr w:type="spellStart"/>
      <w:r w:rsidRPr="009237B7">
        <w:rPr>
          <w:b/>
          <w:bCs/>
        </w:rPr>
        <w:t>etc</w:t>
      </w:r>
      <w:proofErr w:type="spellEnd"/>
      <w:r w:rsidRPr="009237B7">
        <w:rPr>
          <w:b/>
          <w:bCs/>
        </w:rPr>
        <w:t>/apache2/</w:t>
      </w:r>
      <w:proofErr w:type="spellStart"/>
      <w:r w:rsidRPr="009237B7">
        <w:rPr>
          <w:b/>
          <w:bCs/>
        </w:rPr>
        <w:t>ports.conf</w:t>
      </w:r>
      <w:proofErr w:type="spellEnd"/>
    </w:p>
    <w:p w14:paraId="5E0B26A7" w14:textId="3C0B79AB" w:rsidR="009237B7" w:rsidRPr="009237B7" w:rsidRDefault="009237B7" w:rsidP="00556398">
      <w:pPr>
        <w:pStyle w:val="CMDOutput"/>
      </w:pPr>
      <w:r w:rsidRPr="009237B7">
        <w:t>#</w:t>
      </w:r>
      <w:r w:rsidR="00031CB8">
        <w:t xml:space="preserve"> </w:t>
      </w:r>
      <w:r w:rsidRPr="009237B7">
        <w:t>If</w:t>
      </w:r>
      <w:r w:rsidR="00031CB8">
        <w:t xml:space="preserve"> </w:t>
      </w:r>
      <w:r w:rsidRPr="009237B7">
        <w:t>you</w:t>
      </w:r>
      <w:r w:rsidR="00031CB8">
        <w:t xml:space="preserve"> </w:t>
      </w:r>
      <w:r w:rsidRPr="009237B7">
        <w:t>just</w:t>
      </w:r>
      <w:r w:rsidR="00031CB8">
        <w:t xml:space="preserve"> </w:t>
      </w:r>
      <w:r w:rsidRPr="009237B7">
        <w:t>change</w:t>
      </w:r>
      <w:r w:rsidR="00031CB8">
        <w:t xml:space="preserve"> </w:t>
      </w:r>
      <w:r w:rsidRPr="009237B7">
        <w:t>the</w:t>
      </w:r>
      <w:r w:rsidR="00031CB8">
        <w:t xml:space="preserve"> </w:t>
      </w:r>
      <w:r w:rsidRPr="009237B7">
        <w:t>port</w:t>
      </w:r>
      <w:r w:rsidR="00031CB8">
        <w:t xml:space="preserve"> </w:t>
      </w:r>
      <w:r w:rsidRPr="009237B7">
        <w:t>or</w:t>
      </w:r>
      <w:r w:rsidR="00031CB8">
        <w:t xml:space="preserve"> </w:t>
      </w:r>
      <w:r w:rsidRPr="009237B7">
        <w:t>add</w:t>
      </w:r>
      <w:r w:rsidR="00031CB8">
        <w:t xml:space="preserve"> </w:t>
      </w:r>
      <w:r w:rsidRPr="009237B7">
        <w:t>more</w:t>
      </w:r>
      <w:r w:rsidR="00031CB8">
        <w:t xml:space="preserve"> </w:t>
      </w:r>
      <w:r w:rsidRPr="009237B7">
        <w:t>ports</w:t>
      </w:r>
      <w:r w:rsidR="00031CB8">
        <w:t xml:space="preserve"> </w:t>
      </w:r>
      <w:r w:rsidRPr="009237B7">
        <w:t>here,</w:t>
      </w:r>
      <w:r w:rsidR="00031CB8">
        <w:t xml:space="preserve"> </w:t>
      </w:r>
      <w:r w:rsidRPr="009237B7">
        <w:t>you</w:t>
      </w:r>
      <w:r w:rsidR="00031CB8">
        <w:t xml:space="preserve"> </w:t>
      </w:r>
      <w:r w:rsidRPr="009237B7">
        <w:t>will</w:t>
      </w:r>
      <w:r w:rsidR="00031CB8">
        <w:t xml:space="preserve"> </w:t>
      </w:r>
      <w:r w:rsidRPr="009237B7">
        <w:t>likely</w:t>
      </w:r>
      <w:r w:rsidR="00031CB8">
        <w:t xml:space="preserve"> </w:t>
      </w:r>
      <w:r w:rsidRPr="009237B7">
        <w:t>also</w:t>
      </w:r>
    </w:p>
    <w:p w14:paraId="6CD6C954" w14:textId="40AF004F" w:rsidR="009237B7" w:rsidRPr="009237B7" w:rsidRDefault="009237B7" w:rsidP="00556398">
      <w:pPr>
        <w:pStyle w:val="CMDOutput"/>
      </w:pPr>
      <w:r w:rsidRPr="009237B7">
        <w:t>#</w:t>
      </w:r>
      <w:r w:rsidR="00031CB8">
        <w:t xml:space="preserve"> </w:t>
      </w:r>
      <w:r w:rsidRPr="009237B7">
        <w:t>have</w:t>
      </w:r>
      <w:r w:rsidR="00031CB8">
        <w:t xml:space="preserve"> </w:t>
      </w:r>
      <w:r w:rsidRPr="009237B7">
        <w:t>to</w:t>
      </w:r>
      <w:r w:rsidR="00031CB8">
        <w:t xml:space="preserve"> </w:t>
      </w:r>
      <w:r w:rsidRPr="009237B7">
        <w:t>change</w:t>
      </w:r>
      <w:r w:rsidR="00031CB8">
        <w:t xml:space="preserve"> </w:t>
      </w:r>
      <w:r w:rsidRPr="009237B7">
        <w:t>the</w:t>
      </w:r>
      <w:r w:rsidR="00031CB8">
        <w:t xml:space="preserve"> </w:t>
      </w:r>
      <w:proofErr w:type="spellStart"/>
      <w:r w:rsidRPr="009237B7">
        <w:t>VirtualHost</w:t>
      </w:r>
      <w:proofErr w:type="spellEnd"/>
      <w:r w:rsidR="00031CB8">
        <w:t xml:space="preserve"> </w:t>
      </w:r>
      <w:r w:rsidRPr="009237B7">
        <w:t>statement</w:t>
      </w:r>
      <w:r w:rsidR="00031CB8">
        <w:t xml:space="preserve"> </w:t>
      </w:r>
      <w:r w:rsidRPr="009237B7">
        <w:t>in</w:t>
      </w:r>
    </w:p>
    <w:p w14:paraId="06F6949B" w14:textId="1B04DFC5" w:rsidR="009237B7" w:rsidRPr="009237B7" w:rsidRDefault="009237B7" w:rsidP="00556398">
      <w:pPr>
        <w:pStyle w:val="CMDOutput"/>
      </w:pPr>
      <w:r w:rsidRPr="009237B7">
        <w:t>#</w:t>
      </w:r>
      <w:r w:rsidR="00031CB8">
        <w:t xml:space="preserve"> </w:t>
      </w:r>
      <w:r w:rsidRPr="009237B7">
        <w:t>/</w:t>
      </w:r>
      <w:proofErr w:type="spellStart"/>
      <w:r w:rsidRPr="009237B7">
        <w:t>etc</w:t>
      </w:r>
      <w:proofErr w:type="spellEnd"/>
      <w:r w:rsidRPr="009237B7">
        <w:t>/apache2/sites-enabled/000-default.conf</w:t>
      </w:r>
    </w:p>
    <w:p w14:paraId="3CAF9FCD" w14:textId="77777777" w:rsidR="009237B7" w:rsidRPr="009237B7" w:rsidRDefault="009237B7" w:rsidP="00556398">
      <w:pPr>
        <w:pStyle w:val="CMDOutput"/>
      </w:pPr>
    </w:p>
    <w:p w14:paraId="38925CBB" w14:textId="72285770" w:rsidR="009237B7" w:rsidRPr="009237B7" w:rsidRDefault="009237B7" w:rsidP="00556398">
      <w:pPr>
        <w:pStyle w:val="CMDOutput"/>
      </w:pPr>
      <w:r w:rsidRPr="009237B7">
        <w:rPr>
          <w:highlight w:val="yellow"/>
        </w:rPr>
        <w:t>Listen</w:t>
      </w:r>
      <w:r w:rsidR="00031CB8">
        <w:rPr>
          <w:highlight w:val="yellow"/>
        </w:rPr>
        <w:t xml:space="preserve"> </w:t>
      </w:r>
      <w:r w:rsidRPr="009237B7">
        <w:rPr>
          <w:highlight w:val="yellow"/>
        </w:rPr>
        <w:t>80</w:t>
      </w:r>
    </w:p>
    <w:p w14:paraId="61FC42EE" w14:textId="77777777" w:rsidR="009237B7" w:rsidRPr="009237B7" w:rsidRDefault="009237B7" w:rsidP="00556398">
      <w:pPr>
        <w:pStyle w:val="CMDOutput"/>
      </w:pPr>
    </w:p>
    <w:p w14:paraId="25A08BDD" w14:textId="2F48253D" w:rsidR="009237B7" w:rsidRPr="009237B7" w:rsidRDefault="009237B7" w:rsidP="00556398">
      <w:pPr>
        <w:pStyle w:val="CMDOutput"/>
      </w:pPr>
      <w:r w:rsidRPr="009237B7">
        <w:t>&lt;</w:t>
      </w:r>
      <w:proofErr w:type="spellStart"/>
      <w:r w:rsidRPr="009237B7">
        <w:t>IfModule</w:t>
      </w:r>
      <w:proofErr w:type="spellEnd"/>
      <w:r w:rsidR="00031CB8">
        <w:t xml:space="preserve"> </w:t>
      </w:r>
      <w:proofErr w:type="spellStart"/>
      <w:r w:rsidRPr="009237B7">
        <w:t>ssl_module</w:t>
      </w:r>
      <w:proofErr w:type="spellEnd"/>
      <w:r w:rsidRPr="009237B7">
        <w:t>&gt;</w:t>
      </w:r>
    </w:p>
    <w:p w14:paraId="1B226A3D" w14:textId="720F4E8A" w:rsidR="009237B7" w:rsidRPr="009237B7" w:rsidRDefault="00E2692A" w:rsidP="00556398">
      <w:pPr>
        <w:pStyle w:val="CMDOutput"/>
      </w:pPr>
      <w:r>
        <w:t xml:space="preserve">        </w:t>
      </w:r>
      <w:r w:rsidR="009237B7" w:rsidRPr="009237B7">
        <w:t>Listen</w:t>
      </w:r>
      <w:r w:rsidR="00031CB8">
        <w:t xml:space="preserve"> </w:t>
      </w:r>
      <w:r w:rsidR="009237B7" w:rsidRPr="009237B7">
        <w:t>443</w:t>
      </w:r>
    </w:p>
    <w:p w14:paraId="77FEA441" w14:textId="438B1251" w:rsidR="009237B7" w:rsidRDefault="00705972" w:rsidP="00556398">
      <w:pPr>
        <w:pStyle w:val="CMDOutput"/>
      </w:pPr>
      <w:r>
        <w:t>&lt;output</w:t>
      </w:r>
      <w:r w:rsidR="00031CB8">
        <w:t xml:space="preserve"> </w:t>
      </w:r>
      <w:r>
        <w:t>omitted&gt;</w:t>
      </w:r>
    </w:p>
    <w:p w14:paraId="494A98A6" w14:textId="77777777" w:rsidR="009009D1" w:rsidRPr="009237B7" w:rsidRDefault="009009D1" w:rsidP="00556398">
      <w:pPr>
        <w:pStyle w:val="CMDOutput"/>
      </w:pPr>
    </w:p>
    <w:p w14:paraId="4177C04C" w14:textId="6BAEFDFC" w:rsidR="00705972" w:rsidRPr="00705972" w:rsidRDefault="00705972" w:rsidP="00705972">
      <w:pPr>
        <w:pStyle w:val="CMD"/>
        <w:rPr>
          <w:b/>
          <w:bCs/>
        </w:rPr>
      </w:pPr>
      <w:proofErr w:type="spellStart"/>
      <w:r w:rsidRPr="00705972">
        <w:t>devasc@labvm</w:t>
      </w:r>
      <w:proofErr w:type="spellEnd"/>
      <w:r w:rsidRPr="00705972">
        <w:t>:</w:t>
      </w:r>
      <w:r w:rsidR="0043398F">
        <w:t>~/labs/</w:t>
      </w:r>
      <w:proofErr w:type="spellStart"/>
      <w:r w:rsidR="0043398F">
        <w:t>devnet-src</w:t>
      </w:r>
      <w:proofErr w:type="spellEnd"/>
      <w:r w:rsidR="0043398F">
        <w:t>/ansible/ansible-apache</w:t>
      </w:r>
      <w:r w:rsidRPr="00705972">
        <w:t>$</w:t>
      </w:r>
      <w:r w:rsidR="00031CB8">
        <w:t xml:space="preserve"> </w:t>
      </w:r>
      <w:r w:rsidRPr="00705972">
        <w:rPr>
          <w:b/>
          <w:bCs/>
        </w:rPr>
        <w:t>cat</w:t>
      </w:r>
      <w:r w:rsidR="00031CB8">
        <w:rPr>
          <w:b/>
          <w:bCs/>
        </w:rPr>
        <w:t xml:space="preserve"> </w:t>
      </w:r>
      <w:r w:rsidRPr="00705972">
        <w:rPr>
          <w:b/>
          <w:bCs/>
        </w:rPr>
        <w:t>/</w:t>
      </w:r>
      <w:proofErr w:type="spellStart"/>
      <w:r w:rsidRPr="00705972">
        <w:rPr>
          <w:b/>
          <w:bCs/>
        </w:rPr>
        <w:t>etc</w:t>
      </w:r>
      <w:proofErr w:type="spellEnd"/>
      <w:r w:rsidRPr="00705972">
        <w:rPr>
          <w:b/>
          <w:bCs/>
        </w:rPr>
        <w:t>/apache2/sites-available/000-default.conf</w:t>
      </w:r>
    </w:p>
    <w:p w14:paraId="2A18F3EF" w14:textId="2F7F997D" w:rsidR="00705972" w:rsidRPr="00705972" w:rsidRDefault="00705972" w:rsidP="00556398">
      <w:pPr>
        <w:pStyle w:val="CMDOutput"/>
      </w:pPr>
      <w:r w:rsidRPr="00705972">
        <w:rPr>
          <w:highlight w:val="yellow"/>
        </w:rPr>
        <w:t>&lt;</w:t>
      </w:r>
      <w:proofErr w:type="spellStart"/>
      <w:r w:rsidRPr="00705972">
        <w:rPr>
          <w:highlight w:val="yellow"/>
        </w:rPr>
        <w:t>VirtualHost</w:t>
      </w:r>
      <w:proofErr w:type="spellEnd"/>
      <w:r w:rsidR="00031CB8">
        <w:rPr>
          <w:highlight w:val="yellow"/>
        </w:rPr>
        <w:t xml:space="preserve"> </w:t>
      </w:r>
      <w:r w:rsidRPr="00705972">
        <w:rPr>
          <w:highlight w:val="yellow"/>
        </w:rPr>
        <w:t>*:80&gt;</w:t>
      </w:r>
    </w:p>
    <w:p w14:paraId="1A52E6E0" w14:textId="0573EA49" w:rsidR="00705972" w:rsidRPr="00705972" w:rsidRDefault="00E2692A" w:rsidP="00556398">
      <w:pPr>
        <w:pStyle w:val="CMDOutput"/>
      </w:pPr>
      <w:r>
        <w:t xml:space="preserve">        </w:t>
      </w:r>
      <w:r w:rsidR="00705972" w:rsidRPr="00705972">
        <w:t>#</w:t>
      </w:r>
      <w:r w:rsidR="00031CB8">
        <w:t xml:space="preserve"> </w:t>
      </w:r>
      <w:r w:rsidR="00705972" w:rsidRPr="00705972">
        <w:t>The</w:t>
      </w:r>
      <w:r w:rsidR="00031CB8">
        <w:t xml:space="preserve"> </w:t>
      </w:r>
      <w:proofErr w:type="spellStart"/>
      <w:r w:rsidR="00705972" w:rsidRPr="00705972">
        <w:t>ServerName</w:t>
      </w:r>
      <w:proofErr w:type="spellEnd"/>
      <w:r w:rsidR="00031CB8">
        <w:t xml:space="preserve"> </w:t>
      </w:r>
      <w:r w:rsidR="00705972" w:rsidRPr="00705972">
        <w:t>directive</w:t>
      </w:r>
      <w:r w:rsidR="00031CB8">
        <w:t xml:space="preserve"> </w:t>
      </w:r>
      <w:r w:rsidR="00705972" w:rsidRPr="00705972">
        <w:t>sets</w:t>
      </w:r>
      <w:r w:rsidR="00031CB8">
        <w:t xml:space="preserve"> </w:t>
      </w:r>
      <w:r w:rsidR="00705972" w:rsidRPr="00705972">
        <w:t>the</w:t>
      </w:r>
      <w:r w:rsidR="00031CB8">
        <w:t xml:space="preserve"> </w:t>
      </w:r>
      <w:r w:rsidR="00705972" w:rsidRPr="00705972">
        <w:t>request</w:t>
      </w:r>
      <w:r w:rsidR="00031CB8">
        <w:t xml:space="preserve"> </w:t>
      </w:r>
      <w:r w:rsidR="00705972" w:rsidRPr="00705972">
        <w:t>scheme,</w:t>
      </w:r>
      <w:r w:rsidR="00031CB8">
        <w:t xml:space="preserve"> </w:t>
      </w:r>
      <w:r w:rsidR="00705972" w:rsidRPr="00705972">
        <w:t>hostname</w:t>
      </w:r>
      <w:r w:rsidR="00031CB8">
        <w:t xml:space="preserve"> </w:t>
      </w:r>
      <w:r w:rsidR="00705972" w:rsidRPr="00705972">
        <w:t>and</w:t>
      </w:r>
      <w:r w:rsidR="00031CB8">
        <w:t xml:space="preserve"> </w:t>
      </w:r>
      <w:r w:rsidR="00705972" w:rsidRPr="00705972">
        <w:t>port</w:t>
      </w:r>
      <w:r w:rsidR="00031CB8">
        <w:t xml:space="preserve"> </w:t>
      </w:r>
      <w:r w:rsidR="00705972" w:rsidRPr="00705972">
        <w:t>that</w:t>
      </w:r>
    </w:p>
    <w:p w14:paraId="796FEB0D" w14:textId="2A8FBFCF" w:rsidR="00705972" w:rsidRPr="00705972" w:rsidRDefault="00556398" w:rsidP="00556398">
      <w:pPr>
        <w:pStyle w:val="CMDOutput"/>
      </w:pPr>
      <w:r>
        <w:t xml:space="preserve">        </w:t>
      </w:r>
      <w:r w:rsidR="00705972" w:rsidRPr="00705972">
        <w:t>#</w:t>
      </w:r>
      <w:r w:rsidR="00031CB8">
        <w:t xml:space="preserve"> </w:t>
      </w:r>
      <w:r w:rsidR="00705972" w:rsidRPr="00705972">
        <w:t>the</w:t>
      </w:r>
      <w:r w:rsidR="00031CB8">
        <w:t xml:space="preserve"> </w:t>
      </w:r>
      <w:r w:rsidR="00705972" w:rsidRPr="00705972">
        <w:t>server</w:t>
      </w:r>
      <w:r w:rsidR="00031CB8">
        <w:t xml:space="preserve"> </w:t>
      </w:r>
      <w:r w:rsidR="00705972" w:rsidRPr="00705972">
        <w:t>uses</w:t>
      </w:r>
      <w:r w:rsidR="00031CB8">
        <w:t xml:space="preserve"> </w:t>
      </w:r>
      <w:r w:rsidR="00705972" w:rsidRPr="00705972">
        <w:t>to</w:t>
      </w:r>
      <w:r w:rsidR="00031CB8">
        <w:t xml:space="preserve"> </w:t>
      </w:r>
      <w:r w:rsidR="00705972" w:rsidRPr="00705972">
        <w:t>identify</w:t>
      </w:r>
      <w:r w:rsidR="00031CB8">
        <w:t xml:space="preserve"> </w:t>
      </w:r>
      <w:r w:rsidR="00705972" w:rsidRPr="00705972">
        <w:t>itself.</w:t>
      </w:r>
      <w:r w:rsidR="00031CB8">
        <w:t xml:space="preserve"> </w:t>
      </w:r>
      <w:r w:rsidR="00705972" w:rsidRPr="00705972">
        <w:t>This</w:t>
      </w:r>
      <w:r w:rsidR="00031CB8">
        <w:t xml:space="preserve"> </w:t>
      </w:r>
      <w:r w:rsidR="00705972" w:rsidRPr="00705972">
        <w:t>is</w:t>
      </w:r>
      <w:r w:rsidR="00031CB8">
        <w:t xml:space="preserve"> </w:t>
      </w:r>
      <w:r w:rsidR="00705972" w:rsidRPr="00705972">
        <w:t>used</w:t>
      </w:r>
      <w:r w:rsidR="00031CB8">
        <w:t xml:space="preserve"> </w:t>
      </w:r>
      <w:r w:rsidR="00705972" w:rsidRPr="00705972">
        <w:t>when</w:t>
      </w:r>
      <w:r w:rsidR="00031CB8">
        <w:t xml:space="preserve"> </w:t>
      </w:r>
      <w:r w:rsidR="00705972" w:rsidRPr="00705972">
        <w:t>creating</w:t>
      </w:r>
    </w:p>
    <w:p w14:paraId="55993D18" w14:textId="06BC5C0C" w:rsidR="00705972" w:rsidRPr="00705972" w:rsidRDefault="00556398" w:rsidP="00556398">
      <w:pPr>
        <w:pStyle w:val="CMDOutput"/>
      </w:pPr>
      <w:r>
        <w:t xml:space="preserve">        </w:t>
      </w:r>
      <w:r w:rsidR="00705972" w:rsidRPr="00705972">
        <w:t>#</w:t>
      </w:r>
      <w:r w:rsidR="00031CB8">
        <w:t xml:space="preserve"> </w:t>
      </w:r>
      <w:r w:rsidR="00705972" w:rsidRPr="00705972">
        <w:t>redirection</w:t>
      </w:r>
      <w:r w:rsidR="00031CB8">
        <w:t xml:space="preserve"> </w:t>
      </w:r>
      <w:r w:rsidR="00705972" w:rsidRPr="00705972">
        <w:t>URLs.</w:t>
      </w:r>
      <w:r w:rsidR="00031CB8">
        <w:t xml:space="preserve"> </w:t>
      </w:r>
      <w:r w:rsidR="00705972" w:rsidRPr="00705972">
        <w:t>In</w:t>
      </w:r>
      <w:r w:rsidR="00031CB8">
        <w:t xml:space="preserve"> </w:t>
      </w:r>
      <w:r w:rsidR="00705972" w:rsidRPr="00705972">
        <w:t>the</w:t>
      </w:r>
      <w:r w:rsidR="00031CB8">
        <w:t xml:space="preserve"> </w:t>
      </w:r>
      <w:r w:rsidR="00705972" w:rsidRPr="00705972">
        <w:t>context</w:t>
      </w:r>
      <w:r w:rsidR="00031CB8">
        <w:t xml:space="preserve"> </w:t>
      </w:r>
      <w:r w:rsidR="00705972" w:rsidRPr="00705972">
        <w:t>of</w:t>
      </w:r>
      <w:r w:rsidR="00031CB8">
        <w:t xml:space="preserve"> </w:t>
      </w:r>
      <w:r w:rsidR="00705972" w:rsidRPr="00705972">
        <w:t>virtual</w:t>
      </w:r>
      <w:r w:rsidR="00031CB8">
        <w:t xml:space="preserve"> </w:t>
      </w:r>
      <w:r w:rsidR="00705972" w:rsidRPr="00705972">
        <w:t>hosts,</w:t>
      </w:r>
      <w:r w:rsidR="00031CB8">
        <w:t xml:space="preserve"> </w:t>
      </w:r>
      <w:r w:rsidR="00705972" w:rsidRPr="00705972">
        <w:t>the</w:t>
      </w:r>
      <w:r w:rsidR="00031CB8">
        <w:t xml:space="preserve"> </w:t>
      </w:r>
      <w:proofErr w:type="spellStart"/>
      <w:r w:rsidR="00705972" w:rsidRPr="00705972">
        <w:t>ServerName</w:t>
      </w:r>
      <w:proofErr w:type="spellEnd"/>
    </w:p>
    <w:p w14:paraId="2D9B0D45" w14:textId="0C6152B8" w:rsidR="00705972" w:rsidRDefault="00705972" w:rsidP="00556398">
      <w:pPr>
        <w:pStyle w:val="CMDOutput"/>
      </w:pPr>
      <w:r>
        <w:t>&lt;output</w:t>
      </w:r>
      <w:r w:rsidR="00031CB8">
        <w:t xml:space="preserve"> </w:t>
      </w:r>
      <w:r>
        <w:t>omitted&gt;</w:t>
      </w:r>
    </w:p>
    <w:p w14:paraId="1618490E" w14:textId="03642E67" w:rsidR="00705972" w:rsidRPr="00705972" w:rsidRDefault="00705972" w:rsidP="00556398">
      <w:pPr>
        <w:pStyle w:val="CMDOutput"/>
      </w:pPr>
      <w:proofErr w:type="spellStart"/>
      <w:r w:rsidRPr="00705972">
        <w:lastRenderedPageBreak/>
        <w:t>devasc@labvm</w:t>
      </w:r>
      <w:proofErr w:type="spellEnd"/>
      <w:r w:rsidRPr="00705972">
        <w:t>:</w:t>
      </w:r>
      <w:r w:rsidR="0043398F">
        <w:t>~/labs/</w:t>
      </w:r>
      <w:proofErr w:type="spellStart"/>
      <w:r w:rsidR="0043398F">
        <w:t>devnet-src</w:t>
      </w:r>
      <w:proofErr w:type="spellEnd"/>
      <w:r w:rsidR="0043398F">
        <w:t>/ansible/ansible-apache</w:t>
      </w:r>
      <w:r w:rsidRPr="00705972">
        <w:t>$</w:t>
      </w:r>
    </w:p>
    <w:p w14:paraId="6A912214" w14:textId="6C58736F" w:rsidR="0069548B" w:rsidRDefault="0069548B" w:rsidP="0069548B">
      <w:pPr>
        <w:pStyle w:val="Heading3"/>
      </w:pPr>
      <w:r>
        <w:t>Run</w:t>
      </w:r>
      <w:r w:rsidR="00031CB8">
        <w:t xml:space="preserve"> </w:t>
      </w:r>
      <w:r>
        <w:t>the</w:t>
      </w:r>
      <w:r w:rsidR="00031CB8">
        <w:t xml:space="preserve"> </w:t>
      </w:r>
      <w:r>
        <w:t>Ansible</w:t>
      </w:r>
      <w:r w:rsidR="00031CB8">
        <w:t xml:space="preserve"> </w:t>
      </w:r>
      <w:r>
        <w:t>Playbook.</w:t>
      </w:r>
    </w:p>
    <w:p w14:paraId="5CD54204" w14:textId="2ADA24F8" w:rsidR="0069548B" w:rsidRDefault="0069548B" w:rsidP="0069548B">
      <w:pPr>
        <w:pStyle w:val="SubStepAlpha"/>
      </w:pPr>
      <w:r>
        <w:t>Run</w:t>
      </w:r>
      <w:r w:rsidR="00031CB8">
        <w:t xml:space="preserve"> </w:t>
      </w:r>
      <w:r>
        <w:t>the</w:t>
      </w:r>
      <w:r w:rsidR="00031CB8">
        <w:t xml:space="preserve"> </w:t>
      </w:r>
      <w:r>
        <w:t>Ansible</w:t>
      </w:r>
      <w:r w:rsidR="00031CB8">
        <w:t xml:space="preserve"> </w:t>
      </w:r>
      <w:r>
        <w:t>playbook</w:t>
      </w:r>
      <w:r w:rsidR="00031CB8">
        <w:t xml:space="preserve"> </w:t>
      </w:r>
      <w:r>
        <w:t>using</w:t>
      </w:r>
      <w:r w:rsidR="00031CB8">
        <w:t xml:space="preserve"> </w:t>
      </w:r>
      <w:r>
        <w:t>the</w:t>
      </w:r>
      <w:r w:rsidR="00031CB8">
        <w:t xml:space="preserve"> </w:t>
      </w:r>
      <w:r w:rsidRPr="00B13D55">
        <w:rPr>
          <w:b/>
          <w:bCs/>
        </w:rPr>
        <w:t>ansible-playbook</w:t>
      </w:r>
      <w:r w:rsidR="00031CB8">
        <w:t xml:space="preserve"> </w:t>
      </w:r>
      <w:r>
        <w:t>command.</w:t>
      </w:r>
    </w:p>
    <w:p w14:paraId="2F3010BC" w14:textId="1045DB12" w:rsidR="00372AE9" w:rsidRPr="00372AE9" w:rsidRDefault="00372AE9" w:rsidP="00372AE9">
      <w:pPr>
        <w:pStyle w:val="CMD"/>
      </w:pPr>
      <w:proofErr w:type="spellStart"/>
      <w:r w:rsidRPr="00372AE9">
        <w:t>devasc@labvm</w:t>
      </w:r>
      <w:proofErr w:type="spellEnd"/>
      <w:r w:rsidRPr="00372AE9">
        <w:t>:</w:t>
      </w:r>
      <w:r w:rsidR="0043398F">
        <w:t>~/labs/</w:t>
      </w:r>
      <w:proofErr w:type="spellStart"/>
      <w:r w:rsidR="0043398F">
        <w:t>devnet-src</w:t>
      </w:r>
      <w:proofErr w:type="spellEnd"/>
      <w:r w:rsidR="0043398F">
        <w:t>/ansible/ansible-apache</w:t>
      </w:r>
      <w:r w:rsidRPr="00372AE9">
        <w:t>$</w:t>
      </w:r>
      <w:r w:rsidR="00031CB8">
        <w:t xml:space="preserve"> </w:t>
      </w:r>
      <w:r w:rsidRPr="00372AE9">
        <w:rPr>
          <w:b/>
          <w:bCs/>
        </w:rPr>
        <w:t>ansible-playbook</w:t>
      </w:r>
      <w:r w:rsidR="00031CB8">
        <w:rPr>
          <w:b/>
          <w:bCs/>
        </w:rPr>
        <w:t xml:space="preserve"> </w:t>
      </w:r>
      <w:proofErr w:type="spellStart"/>
      <w:r w:rsidRPr="00372AE9">
        <w:rPr>
          <w:b/>
          <w:bCs/>
        </w:rPr>
        <w:t>install_apache_options_playbook.yaml</w:t>
      </w:r>
      <w:proofErr w:type="spellEnd"/>
    </w:p>
    <w:p w14:paraId="61FEBE15" w14:textId="77777777" w:rsidR="00372AE9" w:rsidRPr="00372AE9" w:rsidRDefault="00372AE9" w:rsidP="009009D1">
      <w:pPr>
        <w:pStyle w:val="CMDOutput"/>
      </w:pPr>
    </w:p>
    <w:p w14:paraId="04CF17E7" w14:textId="07B5D312" w:rsidR="00372AE9" w:rsidRPr="00372AE9" w:rsidRDefault="00372AE9" w:rsidP="009009D1">
      <w:pPr>
        <w:pStyle w:val="CMDOutput"/>
      </w:pPr>
      <w:r w:rsidRPr="00372AE9">
        <w:t>PLAY</w:t>
      </w:r>
      <w:r w:rsidR="00031CB8">
        <w:t xml:space="preserve"> </w:t>
      </w:r>
      <w:r w:rsidRPr="00372AE9">
        <w:t>[webservers]</w:t>
      </w:r>
      <w:r w:rsidR="00031CB8">
        <w:t xml:space="preserve"> </w:t>
      </w:r>
      <w:r w:rsidRPr="00372AE9">
        <w:t>**************************************************************</w:t>
      </w:r>
    </w:p>
    <w:p w14:paraId="17D4BE74" w14:textId="77777777" w:rsidR="00372AE9" w:rsidRPr="00372AE9" w:rsidRDefault="00372AE9" w:rsidP="009009D1">
      <w:pPr>
        <w:pStyle w:val="CMDOutput"/>
      </w:pPr>
    </w:p>
    <w:p w14:paraId="579B3132" w14:textId="2B3C9B57" w:rsidR="00372AE9" w:rsidRPr="00372AE9" w:rsidRDefault="00372AE9" w:rsidP="009009D1">
      <w:pPr>
        <w:pStyle w:val="CMDOutput"/>
      </w:pPr>
      <w:r w:rsidRPr="00372AE9">
        <w:t>TASK</w:t>
      </w:r>
      <w:r w:rsidR="00031CB8">
        <w:t xml:space="preserve"> </w:t>
      </w:r>
      <w:r w:rsidRPr="00372AE9">
        <w:t>[Gathering</w:t>
      </w:r>
      <w:r w:rsidR="00031CB8">
        <w:t xml:space="preserve"> </w:t>
      </w:r>
      <w:r w:rsidRPr="00372AE9">
        <w:t>Facts]</w:t>
      </w:r>
      <w:r w:rsidR="00031CB8">
        <w:t xml:space="preserve"> </w:t>
      </w:r>
      <w:r w:rsidRPr="00372AE9">
        <w:t>*********************************************************</w:t>
      </w:r>
    </w:p>
    <w:p w14:paraId="77BB28D2" w14:textId="21AC2C0B" w:rsidR="00372AE9" w:rsidRPr="00372AE9" w:rsidRDefault="00372AE9" w:rsidP="009009D1">
      <w:pPr>
        <w:pStyle w:val="CMDOutput"/>
      </w:pPr>
      <w:r w:rsidRPr="00372AE9">
        <w:t>ok:</w:t>
      </w:r>
      <w:r w:rsidR="00031CB8">
        <w:t xml:space="preserve"> </w:t>
      </w:r>
      <w:r w:rsidRPr="00372AE9">
        <w:t>[192.0.2.3]</w:t>
      </w:r>
    </w:p>
    <w:p w14:paraId="621A0270" w14:textId="77777777" w:rsidR="00372AE9" w:rsidRPr="00372AE9" w:rsidRDefault="00372AE9" w:rsidP="009009D1">
      <w:pPr>
        <w:pStyle w:val="CMDOutput"/>
      </w:pPr>
    </w:p>
    <w:p w14:paraId="1ADC7029" w14:textId="0E15AA8B" w:rsidR="00372AE9" w:rsidRPr="00372AE9" w:rsidRDefault="00372AE9" w:rsidP="009009D1">
      <w:pPr>
        <w:pStyle w:val="CMDOutput"/>
      </w:pPr>
      <w:r w:rsidRPr="00372AE9">
        <w:t>TASK</w:t>
      </w:r>
      <w:r w:rsidR="00031CB8">
        <w:t xml:space="preserve"> </w:t>
      </w:r>
      <w:r w:rsidRPr="00372AE9">
        <w:t>[INSTALL</w:t>
      </w:r>
      <w:r w:rsidR="00031CB8">
        <w:t xml:space="preserve"> </w:t>
      </w:r>
      <w:r w:rsidRPr="00372AE9">
        <w:t>APACHE2]</w:t>
      </w:r>
      <w:r w:rsidR="00031CB8">
        <w:t xml:space="preserve"> </w:t>
      </w:r>
      <w:r w:rsidRPr="00372AE9">
        <w:t>*********************************************************</w:t>
      </w:r>
    </w:p>
    <w:p w14:paraId="15C796D6" w14:textId="54EE7B9E" w:rsidR="00372AE9" w:rsidRPr="00372AE9" w:rsidRDefault="00372AE9" w:rsidP="009009D1">
      <w:pPr>
        <w:pStyle w:val="CMDOutput"/>
      </w:pPr>
      <w:r w:rsidRPr="00372AE9">
        <w:t>ok:</w:t>
      </w:r>
      <w:r w:rsidR="00031CB8">
        <w:t xml:space="preserve"> </w:t>
      </w:r>
      <w:r w:rsidRPr="00372AE9">
        <w:t>[192.0.2.3]</w:t>
      </w:r>
    </w:p>
    <w:p w14:paraId="24F23D3A" w14:textId="77777777" w:rsidR="00372AE9" w:rsidRPr="00372AE9" w:rsidRDefault="00372AE9" w:rsidP="009009D1">
      <w:pPr>
        <w:pStyle w:val="CMDOutput"/>
      </w:pPr>
    </w:p>
    <w:p w14:paraId="7C23975C" w14:textId="5655E0C9" w:rsidR="00372AE9" w:rsidRPr="00372AE9" w:rsidRDefault="00372AE9" w:rsidP="009009D1">
      <w:pPr>
        <w:pStyle w:val="CMDOutput"/>
      </w:pPr>
      <w:r w:rsidRPr="00372AE9">
        <w:t>TASK</w:t>
      </w:r>
      <w:r w:rsidR="00031CB8">
        <w:t xml:space="preserve"> </w:t>
      </w:r>
      <w:r w:rsidRPr="00372AE9">
        <w:t>[ENABLED</w:t>
      </w:r>
      <w:r w:rsidR="00031CB8">
        <w:t xml:space="preserve"> </w:t>
      </w:r>
      <w:r w:rsidRPr="00372AE9">
        <w:t>MOD_REWRITE]</w:t>
      </w:r>
      <w:r w:rsidR="00031CB8">
        <w:t xml:space="preserve"> </w:t>
      </w:r>
      <w:r w:rsidRPr="00372AE9">
        <w:t>*****************************************************</w:t>
      </w:r>
    </w:p>
    <w:p w14:paraId="7C729496" w14:textId="2A07E5DD" w:rsidR="00372AE9" w:rsidRPr="00372AE9" w:rsidRDefault="00372AE9" w:rsidP="009009D1">
      <w:pPr>
        <w:pStyle w:val="CMDOutput"/>
      </w:pPr>
      <w:r w:rsidRPr="00372AE9">
        <w:t>ok:</w:t>
      </w:r>
      <w:r w:rsidR="00031CB8">
        <w:t xml:space="preserve"> </w:t>
      </w:r>
      <w:r w:rsidRPr="00372AE9">
        <w:t>[192.0.2.3]</w:t>
      </w:r>
    </w:p>
    <w:p w14:paraId="52BB3B8C" w14:textId="77777777" w:rsidR="00372AE9" w:rsidRPr="00372AE9" w:rsidRDefault="00372AE9" w:rsidP="009009D1">
      <w:pPr>
        <w:pStyle w:val="CMDOutput"/>
      </w:pPr>
    </w:p>
    <w:p w14:paraId="73E849D7" w14:textId="318D45BF" w:rsidR="00372AE9" w:rsidRPr="00372AE9" w:rsidRDefault="00372AE9" w:rsidP="009009D1">
      <w:pPr>
        <w:pStyle w:val="CMDOutput"/>
      </w:pPr>
      <w:r w:rsidRPr="00372AE9">
        <w:t>TASK</w:t>
      </w:r>
      <w:r w:rsidR="00031CB8">
        <w:t xml:space="preserve"> </w:t>
      </w:r>
      <w:r w:rsidRPr="00372AE9">
        <w:t>[APACHE2</w:t>
      </w:r>
      <w:r w:rsidR="00031CB8">
        <w:t xml:space="preserve"> </w:t>
      </w:r>
      <w:r w:rsidRPr="00372AE9">
        <w:t>LISTEN</w:t>
      </w:r>
      <w:r w:rsidR="00031CB8">
        <w:t xml:space="preserve"> </w:t>
      </w:r>
      <w:r w:rsidRPr="00372AE9">
        <w:t>ON</w:t>
      </w:r>
      <w:r w:rsidR="00031CB8">
        <w:t xml:space="preserve"> </w:t>
      </w:r>
      <w:r w:rsidRPr="00372AE9">
        <w:t>PORT</w:t>
      </w:r>
      <w:r w:rsidR="00031CB8">
        <w:t xml:space="preserve"> </w:t>
      </w:r>
      <w:r w:rsidRPr="00372AE9">
        <w:t>8081]</w:t>
      </w:r>
      <w:r w:rsidR="00031CB8">
        <w:t xml:space="preserve"> </w:t>
      </w:r>
      <w:r w:rsidRPr="00372AE9">
        <w:t>*********************************************</w:t>
      </w:r>
    </w:p>
    <w:p w14:paraId="3165B118" w14:textId="4D2CE4F2" w:rsidR="00372AE9" w:rsidRPr="00372AE9" w:rsidRDefault="00372AE9" w:rsidP="009009D1">
      <w:pPr>
        <w:pStyle w:val="CMDOutput"/>
      </w:pPr>
      <w:r w:rsidRPr="00372AE9">
        <w:t>ok:</w:t>
      </w:r>
      <w:r w:rsidR="00031CB8">
        <w:t xml:space="preserve"> </w:t>
      </w:r>
      <w:r w:rsidRPr="00372AE9">
        <w:t>[192.0.2.3]</w:t>
      </w:r>
    </w:p>
    <w:p w14:paraId="2547C674" w14:textId="77777777" w:rsidR="00372AE9" w:rsidRPr="00372AE9" w:rsidRDefault="00372AE9" w:rsidP="009009D1">
      <w:pPr>
        <w:pStyle w:val="CMDOutput"/>
      </w:pPr>
    </w:p>
    <w:p w14:paraId="4D9516B9" w14:textId="5F634548" w:rsidR="00372AE9" w:rsidRPr="00372AE9" w:rsidRDefault="00372AE9" w:rsidP="009009D1">
      <w:pPr>
        <w:pStyle w:val="CMDOutput"/>
      </w:pPr>
      <w:r w:rsidRPr="00372AE9">
        <w:t>TASK</w:t>
      </w:r>
      <w:r w:rsidR="00031CB8">
        <w:t xml:space="preserve"> </w:t>
      </w:r>
      <w:r w:rsidRPr="00372AE9">
        <w:t>[APACHE2</w:t>
      </w:r>
      <w:r w:rsidR="00031CB8">
        <w:t xml:space="preserve"> </w:t>
      </w:r>
      <w:r w:rsidRPr="00372AE9">
        <w:t>VIRTUALHOST</w:t>
      </w:r>
      <w:r w:rsidR="00031CB8">
        <w:t xml:space="preserve"> </w:t>
      </w:r>
      <w:r w:rsidRPr="00372AE9">
        <w:t>ON</w:t>
      </w:r>
      <w:r w:rsidR="00031CB8">
        <w:t xml:space="preserve"> </w:t>
      </w:r>
      <w:r w:rsidRPr="00372AE9">
        <w:t>PORT</w:t>
      </w:r>
      <w:r w:rsidR="00031CB8">
        <w:t xml:space="preserve"> </w:t>
      </w:r>
      <w:r w:rsidRPr="00372AE9">
        <w:t>8081]</w:t>
      </w:r>
      <w:r w:rsidR="00031CB8">
        <w:t xml:space="preserve"> </w:t>
      </w:r>
      <w:r w:rsidRPr="00372AE9">
        <w:t>****************************************</w:t>
      </w:r>
    </w:p>
    <w:p w14:paraId="6B959517" w14:textId="23DF72A2" w:rsidR="00372AE9" w:rsidRPr="00372AE9" w:rsidRDefault="00372AE9" w:rsidP="009009D1">
      <w:pPr>
        <w:pStyle w:val="CMDOutput"/>
      </w:pPr>
      <w:r w:rsidRPr="00372AE9">
        <w:t>ok:</w:t>
      </w:r>
      <w:r w:rsidR="00031CB8">
        <w:t xml:space="preserve"> </w:t>
      </w:r>
      <w:r w:rsidRPr="00372AE9">
        <w:t>[192.0.2.3]</w:t>
      </w:r>
    </w:p>
    <w:p w14:paraId="6485840C" w14:textId="77777777" w:rsidR="00372AE9" w:rsidRPr="00372AE9" w:rsidRDefault="00372AE9" w:rsidP="009009D1">
      <w:pPr>
        <w:pStyle w:val="CMDOutput"/>
      </w:pPr>
    </w:p>
    <w:p w14:paraId="7127A164" w14:textId="78EA5959" w:rsidR="00372AE9" w:rsidRPr="00372AE9" w:rsidRDefault="00372AE9" w:rsidP="009009D1">
      <w:pPr>
        <w:pStyle w:val="CMDOutput"/>
      </w:pPr>
      <w:r w:rsidRPr="00372AE9">
        <w:t>PLAY</w:t>
      </w:r>
      <w:r w:rsidR="00031CB8">
        <w:t xml:space="preserve"> </w:t>
      </w:r>
      <w:r w:rsidRPr="00372AE9">
        <w:t>RECAP</w:t>
      </w:r>
      <w:r w:rsidR="00031CB8">
        <w:t xml:space="preserve"> </w:t>
      </w:r>
      <w:r w:rsidRPr="00372AE9">
        <w:t>*********************************************************************</w:t>
      </w:r>
    </w:p>
    <w:p w14:paraId="18675BC9" w14:textId="0FA934F7" w:rsidR="00372AE9" w:rsidRPr="00372AE9" w:rsidRDefault="00372AE9" w:rsidP="009009D1">
      <w:pPr>
        <w:pStyle w:val="CMDOutput"/>
      </w:pPr>
      <w:r w:rsidRPr="00372AE9">
        <w:t>192.0.2.3</w:t>
      </w:r>
      <w:r w:rsidR="00031CB8">
        <w:t xml:space="preserve">                  </w:t>
      </w:r>
      <w:r w:rsidRPr="00372AE9">
        <w:t>:</w:t>
      </w:r>
      <w:r w:rsidR="00031CB8">
        <w:t xml:space="preserve"> </w:t>
      </w:r>
      <w:r w:rsidRPr="00372AE9">
        <w:t>ok=5</w:t>
      </w:r>
      <w:r w:rsidR="00031CB8">
        <w:t xml:space="preserve">    </w:t>
      </w:r>
      <w:r w:rsidRPr="00372AE9">
        <w:t>changed=0</w:t>
      </w:r>
      <w:r w:rsidR="00031CB8">
        <w:t xml:space="preserve">    </w:t>
      </w:r>
      <w:r w:rsidRPr="00372AE9">
        <w:t>unreachable=0</w:t>
      </w:r>
      <w:r w:rsidR="00031CB8">
        <w:t xml:space="preserve">    </w:t>
      </w:r>
      <w:r w:rsidRPr="006106B1">
        <w:rPr>
          <w:highlight w:val="yellow"/>
        </w:rPr>
        <w:t>failed=0</w:t>
      </w:r>
      <w:r w:rsidR="00031CB8">
        <w:t xml:space="preserve">    </w:t>
      </w:r>
      <w:r w:rsidRPr="00372AE9">
        <w:t>skipped=0</w:t>
      </w:r>
      <w:r w:rsidR="00031CB8">
        <w:t xml:space="preserve">    </w:t>
      </w:r>
      <w:r w:rsidRPr="00372AE9">
        <w:t>rescued=0</w:t>
      </w:r>
      <w:r w:rsidR="00031CB8">
        <w:t xml:space="preserve">    </w:t>
      </w:r>
      <w:r w:rsidRPr="00372AE9">
        <w:t>ignored=0</w:t>
      </w:r>
      <w:r w:rsidR="00031CB8">
        <w:t xml:space="preserve">   </w:t>
      </w:r>
    </w:p>
    <w:p w14:paraId="5038FB92" w14:textId="77777777" w:rsidR="00372AE9" w:rsidRPr="00372AE9" w:rsidRDefault="00372AE9" w:rsidP="009009D1">
      <w:pPr>
        <w:pStyle w:val="CMDOutput"/>
      </w:pPr>
    </w:p>
    <w:p w14:paraId="3517E9CE" w14:textId="75CD5D95" w:rsidR="00372AE9" w:rsidRDefault="00372AE9" w:rsidP="009009D1">
      <w:pPr>
        <w:pStyle w:val="CMDOutput"/>
      </w:pPr>
      <w:proofErr w:type="spellStart"/>
      <w:r w:rsidRPr="00372AE9">
        <w:t>devasc@labvm</w:t>
      </w:r>
      <w:proofErr w:type="spellEnd"/>
      <w:r w:rsidRPr="00372AE9">
        <w:t>:</w:t>
      </w:r>
      <w:r w:rsidR="0043398F">
        <w:t>~/labs/</w:t>
      </w:r>
      <w:proofErr w:type="spellStart"/>
      <w:r w:rsidR="0043398F">
        <w:t>devnet-src</w:t>
      </w:r>
      <w:proofErr w:type="spellEnd"/>
      <w:r w:rsidR="0043398F">
        <w:t>/ansible/ansible-apache</w:t>
      </w:r>
      <w:r w:rsidRPr="00372AE9">
        <w:t>$</w:t>
      </w:r>
      <w:r w:rsidR="00031CB8">
        <w:t xml:space="preserve"> </w:t>
      </w:r>
    </w:p>
    <w:p w14:paraId="44428D4E" w14:textId="446D75F1" w:rsidR="00B85732" w:rsidRPr="00372AE9" w:rsidRDefault="00B85732" w:rsidP="00B85732">
      <w:pPr>
        <w:pStyle w:val="Heading3"/>
      </w:pPr>
      <w:r>
        <w:t>Verify</w:t>
      </w:r>
      <w:r w:rsidR="00EB2AF8">
        <w:t xml:space="preserve"> that</w:t>
      </w:r>
      <w:r>
        <w:t xml:space="preserve"> Apache has been installed.</w:t>
      </w:r>
    </w:p>
    <w:p w14:paraId="0CB9FC8F" w14:textId="71C10319" w:rsidR="009237B7" w:rsidRDefault="00B14F12" w:rsidP="009237B7">
      <w:pPr>
        <w:pStyle w:val="SubStepAlpha"/>
      </w:pPr>
      <w:r>
        <w:t>View</w:t>
      </w:r>
      <w:r w:rsidR="00031CB8">
        <w:t xml:space="preserve"> </w:t>
      </w:r>
      <w:r w:rsidR="00D34763">
        <w:t>the</w:t>
      </w:r>
      <w:r w:rsidR="00031CB8">
        <w:t xml:space="preserve"> </w:t>
      </w:r>
      <w:r w:rsidR="00D34763">
        <w:t>files</w:t>
      </w:r>
      <w:r w:rsidR="00031CB8">
        <w:t xml:space="preserve"> </w:t>
      </w:r>
      <w:r w:rsidR="00D34763" w:rsidRPr="00B14F12">
        <w:rPr>
          <w:b/>
          <w:bCs/>
        </w:rPr>
        <w:t>/</w:t>
      </w:r>
      <w:proofErr w:type="spellStart"/>
      <w:r w:rsidR="00D34763" w:rsidRPr="00B14F12">
        <w:rPr>
          <w:b/>
          <w:bCs/>
        </w:rPr>
        <w:t>etc</w:t>
      </w:r>
      <w:proofErr w:type="spellEnd"/>
      <w:r w:rsidR="00D34763" w:rsidRPr="00B14F12">
        <w:rPr>
          <w:b/>
          <w:bCs/>
        </w:rPr>
        <w:t>/apache2/</w:t>
      </w:r>
      <w:proofErr w:type="spellStart"/>
      <w:r w:rsidR="00D34763" w:rsidRPr="00B14F12">
        <w:rPr>
          <w:b/>
          <w:bCs/>
        </w:rPr>
        <w:t>ports.conf</w:t>
      </w:r>
      <w:proofErr w:type="spellEnd"/>
      <w:r w:rsidR="00031CB8">
        <w:t xml:space="preserve"> </w:t>
      </w:r>
      <w:r w:rsidR="00D34763">
        <w:t>and</w:t>
      </w:r>
      <w:r w:rsidR="00031CB8">
        <w:t xml:space="preserve"> </w:t>
      </w:r>
      <w:r w:rsidR="00D34763" w:rsidRPr="00B14F12">
        <w:rPr>
          <w:b/>
          <w:bCs/>
        </w:rPr>
        <w:t>/</w:t>
      </w:r>
      <w:proofErr w:type="spellStart"/>
      <w:r w:rsidR="00D34763" w:rsidRPr="00B14F12">
        <w:rPr>
          <w:b/>
          <w:bCs/>
        </w:rPr>
        <w:t>etc</w:t>
      </w:r>
      <w:proofErr w:type="spellEnd"/>
      <w:r w:rsidR="00D34763" w:rsidRPr="00B14F12">
        <w:rPr>
          <w:b/>
          <w:bCs/>
        </w:rPr>
        <w:t>/apache2/sites-available/000-default.conf</w:t>
      </w:r>
      <w:r>
        <w:t xml:space="preserve"> again.</w:t>
      </w:r>
      <w:r w:rsidR="00031CB8">
        <w:t xml:space="preserve"> </w:t>
      </w:r>
      <w:r w:rsidR="00D34763">
        <w:t>Notice</w:t>
      </w:r>
      <w:r w:rsidR="00031CB8">
        <w:t xml:space="preserve"> </w:t>
      </w:r>
      <w:r w:rsidR="00D34763">
        <w:t>that</w:t>
      </w:r>
      <w:r w:rsidR="00031CB8">
        <w:t xml:space="preserve"> </w:t>
      </w:r>
      <w:r w:rsidR="00D34763">
        <w:t>the</w:t>
      </w:r>
      <w:r w:rsidR="00031CB8">
        <w:t xml:space="preserve"> </w:t>
      </w:r>
      <w:r w:rsidR="00D34763">
        <w:t>playbook</w:t>
      </w:r>
      <w:r w:rsidR="00031CB8">
        <w:t xml:space="preserve"> </w:t>
      </w:r>
      <w:r w:rsidR="00D34763">
        <w:t>modified</w:t>
      </w:r>
      <w:r w:rsidR="00031CB8">
        <w:t xml:space="preserve"> </w:t>
      </w:r>
      <w:r w:rsidR="00D34763">
        <w:t>these</w:t>
      </w:r>
      <w:r w:rsidR="00031CB8">
        <w:t xml:space="preserve"> </w:t>
      </w:r>
      <w:r w:rsidR="00D34763">
        <w:t>files</w:t>
      </w:r>
      <w:r w:rsidR="00031CB8">
        <w:t xml:space="preserve"> </w:t>
      </w:r>
      <w:r w:rsidR="00D34763">
        <w:t>to</w:t>
      </w:r>
      <w:r w:rsidR="00031CB8">
        <w:t xml:space="preserve"> </w:t>
      </w:r>
      <w:r w:rsidR="00D34763">
        <w:t>listen</w:t>
      </w:r>
      <w:r w:rsidR="00031CB8">
        <w:t xml:space="preserve"> </w:t>
      </w:r>
      <w:r w:rsidR="00D34763">
        <w:t>on</w:t>
      </w:r>
      <w:r w:rsidR="00031CB8">
        <w:t xml:space="preserve"> </w:t>
      </w:r>
      <w:r w:rsidR="00D34763">
        <w:t>port</w:t>
      </w:r>
      <w:r w:rsidR="00031CB8">
        <w:t xml:space="preserve"> </w:t>
      </w:r>
      <w:r w:rsidR="00D34763">
        <w:t>8081</w:t>
      </w:r>
      <w:r w:rsidR="009237B7">
        <w:t>.</w:t>
      </w:r>
    </w:p>
    <w:p w14:paraId="561AC3AD" w14:textId="315FD975" w:rsidR="009237B7" w:rsidRPr="009237B7" w:rsidRDefault="009237B7" w:rsidP="009237B7">
      <w:pPr>
        <w:pStyle w:val="CMD"/>
        <w:rPr>
          <w:b/>
          <w:bCs/>
        </w:rPr>
      </w:pPr>
      <w:proofErr w:type="spellStart"/>
      <w:r w:rsidRPr="009237B7">
        <w:t>devasc@labvm</w:t>
      </w:r>
      <w:proofErr w:type="spellEnd"/>
      <w:r w:rsidRPr="009237B7">
        <w:t>:</w:t>
      </w:r>
      <w:r w:rsidR="0043398F">
        <w:t>~/labs/</w:t>
      </w:r>
      <w:proofErr w:type="spellStart"/>
      <w:r w:rsidR="0043398F">
        <w:t>devnet-src</w:t>
      </w:r>
      <w:proofErr w:type="spellEnd"/>
      <w:r w:rsidR="0043398F">
        <w:t>/ansible/ansible-apache</w:t>
      </w:r>
      <w:r w:rsidRPr="009237B7">
        <w:t>$</w:t>
      </w:r>
      <w:r w:rsidR="00031CB8">
        <w:t xml:space="preserve"> </w:t>
      </w:r>
      <w:r w:rsidRPr="009237B7">
        <w:rPr>
          <w:b/>
          <w:bCs/>
        </w:rPr>
        <w:t>cat</w:t>
      </w:r>
      <w:r w:rsidR="00031CB8">
        <w:rPr>
          <w:b/>
          <w:bCs/>
        </w:rPr>
        <w:t xml:space="preserve"> </w:t>
      </w:r>
      <w:r w:rsidRPr="009237B7">
        <w:rPr>
          <w:b/>
          <w:bCs/>
        </w:rPr>
        <w:t>/</w:t>
      </w:r>
      <w:proofErr w:type="spellStart"/>
      <w:r w:rsidRPr="009237B7">
        <w:rPr>
          <w:b/>
          <w:bCs/>
        </w:rPr>
        <w:t>etc</w:t>
      </w:r>
      <w:proofErr w:type="spellEnd"/>
      <w:r w:rsidRPr="009237B7">
        <w:rPr>
          <w:b/>
          <w:bCs/>
        </w:rPr>
        <w:t>/apache2/</w:t>
      </w:r>
      <w:proofErr w:type="spellStart"/>
      <w:r w:rsidRPr="009237B7">
        <w:rPr>
          <w:b/>
          <w:bCs/>
        </w:rPr>
        <w:t>ports.conf</w:t>
      </w:r>
      <w:proofErr w:type="spellEnd"/>
    </w:p>
    <w:p w14:paraId="5BD1B9DC" w14:textId="78CEB060" w:rsidR="009237B7" w:rsidRPr="009237B7" w:rsidRDefault="009237B7" w:rsidP="009009D1">
      <w:pPr>
        <w:pStyle w:val="CMDOutput"/>
      </w:pPr>
      <w:r w:rsidRPr="009237B7">
        <w:t>#</w:t>
      </w:r>
      <w:r w:rsidR="00031CB8">
        <w:t xml:space="preserve"> </w:t>
      </w:r>
      <w:r w:rsidRPr="009237B7">
        <w:t>If</w:t>
      </w:r>
      <w:r w:rsidR="00031CB8">
        <w:t xml:space="preserve"> </w:t>
      </w:r>
      <w:r w:rsidRPr="009237B7">
        <w:t>you</w:t>
      </w:r>
      <w:r w:rsidR="00031CB8">
        <w:t xml:space="preserve"> </w:t>
      </w:r>
      <w:r w:rsidRPr="009237B7">
        <w:t>just</w:t>
      </w:r>
      <w:r w:rsidR="00031CB8">
        <w:t xml:space="preserve"> </w:t>
      </w:r>
      <w:r w:rsidRPr="009237B7">
        <w:t>change</w:t>
      </w:r>
      <w:r w:rsidR="00031CB8">
        <w:t xml:space="preserve"> </w:t>
      </w:r>
      <w:r w:rsidRPr="009237B7">
        <w:t>the</w:t>
      </w:r>
      <w:r w:rsidR="00031CB8">
        <w:t xml:space="preserve"> </w:t>
      </w:r>
      <w:r w:rsidRPr="009237B7">
        <w:t>port</w:t>
      </w:r>
      <w:r w:rsidR="00031CB8">
        <w:t xml:space="preserve"> </w:t>
      </w:r>
      <w:r w:rsidRPr="009237B7">
        <w:t>or</w:t>
      </w:r>
      <w:r w:rsidR="00031CB8">
        <w:t xml:space="preserve"> </w:t>
      </w:r>
      <w:r w:rsidRPr="009237B7">
        <w:t>add</w:t>
      </w:r>
      <w:r w:rsidR="00031CB8">
        <w:t xml:space="preserve"> </w:t>
      </w:r>
      <w:r w:rsidRPr="009237B7">
        <w:t>more</w:t>
      </w:r>
      <w:r w:rsidR="00031CB8">
        <w:t xml:space="preserve"> </w:t>
      </w:r>
      <w:r w:rsidRPr="009237B7">
        <w:t>ports</w:t>
      </w:r>
      <w:r w:rsidR="00031CB8">
        <w:t xml:space="preserve"> </w:t>
      </w:r>
      <w:r w:rsidRPr="009237B7">
        <w:t>here,</w:t>
      </w:r>
      <w:r w:rsidR="00031CB8">
        <w:t xml:space="preserve"> </w:t>
      </w:r>
      <w:r w:rsidRPr="009237B7">
        <w:t>you</w:t>
      </w:r>
      <w:r w:rsidR="00031CB8">
        <w:t xml:space="preserve"> </w:t>
      </w:r>
      <w:r w:rsidRPr="009237B7">
        <w:t>will</w:t>
      </w:r>
      <w:r w:rsidR="00031CB8">
        <w:t xml:space="preserve"> </w:t>
      </w:r>
      <w:r w:rsidRPr="009237B7">
        <w:t>likely</w:t>
      </w:r>
      <w:r w:rsidR="00031CB8">
        <w:t xml:space="preserve"> </w:t>
      </w:r>
      <w:r w:rsidRPr="009237B7">
        <w:t>also</w:t>
      </w:r>
    </w:p>
    <w:p w14:paraId="17D409FC" w14:textId="502D1C73" w:rsidR="009237B7" w:rsidRPr="009237B7" w:rsidRDefault="009237B7" w:rsidP="009009D1">
      <w:pPr>
        <w:pStyle w:val="CMDOutput"/>
      </w:pPr>
      <w:r w:rsidRPr="009237B7">
        <w:t>#</w:t>
      </w:r>
      <w:r w:rsidR="00031CB8">
        <w:t xml:space="preserve"> </w:t>
      </w:r>
      <w:r w:rsidRPr="009237B7">
        <w:t>have</w:t>
      </w:r>
      <w:r w:rsidR="00031CB8">
        <w:t xml:space="preserve"> </w:t>
      </w:r>
      <w:r w:rsidRPr="009237B7">
        <w:t>to</w:t>
      </w:r>
      <w:r w:rsidR="00031CB8">
        <w:t xml:space="preserve"> </w:t>
      </w:r>
      <w:r w:rsidRPr="009237B7">
        <w:t>change</w:t>
      </w:r>
      <w:r w:rsidR="00031CB8">
        <w:t xml:space="preserve"> </w:t>
      </w:r>
      <w:r w:rsidRPr="009237B7">
        <w:t>the</w:t>
      </w:r>
      <w:r w:rsidR="00031CB8">
        <w:t xml:space="preserve"> </w:t>
      </w:r>
      <w:proofErr w:type="spellStart"/>
      <w:r w:rsidRPr="009237B7">
        <w:t>VirtualHost</w:t>
      </w:r>
      <w:proofErr w:type="spellEnd"/>
      <w:r w:rsidR="00031CB8">
        <w:t xml:space="preserve"> </w:t>
      </w:r>
      <w:r w:rsidRPr="009237B7">
        <w:t>statement</w:t>
      </w:r>
      <w:r w:rsidR="00031CB8">
        <w:t xml:space="preserve"> </w:t>
      </w:r>
      <w:r w:rsidRPr="009237B7">
        <w:t>in</w:t>
      </w:r>
    </w:p>
    <w:p w14:paraId="3C8FD2F4" w14:textId="1010AA0A" w:rsidR="009237B7" w:rsidRPr="009237B7" w:rsidRDefault="009237B7" w:rsidP="009009D1">
      <w:pPr>
        <w:pStyle w:val="CMDOutput"/>
      </w:pPr>
      <w:r w:rsidRPr="009237B7">
        <w:t>#</w:t>
      </w:r>
      <w:r w:rsidR="00031CB8">
        <w:t xml:space="preserve"> </w:t>
      </w:r>
      <w:r w:rsidRPr="009237B7">
        <w:t>/</w:t>
      </w:r>
      <w:proofErr w:type="spellStart"/>
      <w:r w:rsidRPr="009237B7">
        <w:t>etc</w:t>
      </w:r>
      <w:proofErr w:type="spellEnd"/>
      <w:r w:rsidRPr="009237B7">
        <w:t>/apache2/sites-enabled/000-default.conf</w:t>
      </w:r>
    </w:p>
    <w:p w14:paraId="749C9C46" w14:textId="77777777" w:rsidR="009237B7" w:rsidRPr="009237B7" w:rsidRDefault="009237B7" w:rsidP="009009D1">
      <w:pPr>
        <w:pStyle w:val="CMDOutput"/>
      </w:pPr>
    </w:p>
    <w:p w14:paraId="37242E21" w14:textId="4ECCDD87" w:rsidR="009237B7" w:rsidRPr="009237B7" w:rsidRDefault="009237B7" w:rsidP="009009D1">
      <w:pPr>
        <w:pStyle w:val="CMDOutput"/>
      </w:pPr>
      <w:r w:rsidRPr="009237B7">
        <w:rPr>
          <w:highlight w:val="yellow"/>
        </w:rPr>
        <w:t>Listen</w:t>
      </w:r>
      <w:r w:rsidR="00031CB8">
        <w:rPr>
          <w:highlight w:val="yellow"/>
        </w:rPr>
        <w:t xml:space="preserve"> </w:t>
      </w:r>
      <w:r w:rsidRPr="009237B7">
        <w:rPr>
          <w:highlight w:val="yellow"/>
        </w:rPr>
        <w:t>8081</w:t>
      </w:r>
    </w:p>
    <w:p w14:paraId="020A75D8" w14:textId="77777777" w:rsidR="009237B7" w:rsidRPr="009237B7" w:rsidRDefault="009237B7" w:rsidP="009009D1">
      <w:pPr>
        <w:pStyle w:val="CMDOutput"/>
      </w:pPr>
    </w:p>
    <w:p w14:paraId="66578861" w14:textId="621622C9" w:rsidR="009237B7" w:rsidRPr="009237B7" w:rsidRDefault="009237B7" w:rsidP="009009D1">
      <w:pPr>
        <w:pStyle w:val="CMDOutput"/>
      </w:pPr>
      <w:r w:rsidRPr="009237B7">
        <w:t>&lt;</w:t>
      </w:r>
      <w:proofErr w:type="spellStart"/>
      <w:r w:rsidRPr="009237B7">
        <w:t>IfModule</w:t>
      </w:r>
      <w:proofErr w:type="spellEnd"/>
      <w:r w:rsidR="00031CB8">
        <w:t xml:space="preserve"> </w:t>
      </w:r>
      <w:proofErr w:type="spellStart"/>
      <w:r w:rsidRPr="009237B7">
        <w:t>ssl_module</w:t>
      </w:r>
      <w:proofErr w:type="spellEnd"/>
      <w:r w:rsidRPr="009237B7">
        <w:t>&gt;</w:t>
      </w:r>
    </w:p>
    <w:p w14:paraId="4717D1D3" w14:textId="6DC4D671" w:rsidR="009237B7" w:rsidRPr="009237B7" w:rsidRDefault="00E1226F" w:rsidP="009009D1">
      <w:pPr>
        <w:pStyle w:val="CMDOutput"/>
      </w:pPr>
      <w:r>
        <w:t xml:space="preserve">        </w:t>
      </w:r>
      <w:r w:rsidR="009237B7" w:rsidRPr="009237B7">
        <w:t>Listen</w:t>
      </w:r>
      <w:r w:rsidR="00031CB8">
        <w:t xml:space="preserve"> </w:t>
      </w:r>
      <w:r w:rsidR="009237B7" w:rsidRPr="009237B7">
        <w:t>443</w:t>
      </w:r>
    </w:p>
    <w:p w14:paraId="77D95B4C" w14:textId="77777777" w:rsidR="009237B7" w:rsidRPr="009237B7" w:rsidRDefault="009237B7" w:rsidP="009009D1">
      <w:pPr>
        <w:pStyle w:val="CMDOutput"/>
      </w:pPr>
      <w:r w:rsidRPr="009237B7">
        <w:t>&lt;/</w:t>
      </w:r>
      <w:proofErr w:type="spellStart"/>
      <w:r w:rsidRPr="009237B7">
        <w:t>IfModule</w:t>
      </w:r>
      <w:proofErr w:type="spellEnd"/>
      <w:r w:rsidRPr="009237B7">
        <w:t>&gt;</w:t>
      </w:r>
    </w:p>
    <w:p w14:paraId="68907608" w14:textId="77777777" w:rsidR="009237B7" w:rsidRPr="009237B7" w:rsidRDefault="009237B7" w:rsidP="009009D1">
      <w:pPr>
        <w:pStyle w:val="CMDOutput"/>
      </w:pPr>
    </w:p>
    <w:p w14:paraId="090D01D4" w14:textId="64684553" w:rsidR="009237B7" w:rsidRPr="009237B7" w:rsidRDefault="009237B7" w:rsidP="009009D1">
      <w:pPr>
        <w:pStyle w:val="CMDOutput"/>
      </w:pPr>
      <w:r w:rsidRPr="009237B7">
        <w:t>&lt;</w:t>
      </w:r>
      <w:proofErr w:type="spellStart"/>
      <w:r w:rsidRPr="009237B7">
        <w:t>IfModule</w:t>
      </w:r>
      <w:proofErr w:type="spellEnd"/>
      <w:r w:rsidR="00031CB8">
        <w:t xml:space="preserve"> </w:t>
      </w:r>
      <w:proofErr w:type="spellStart"/>
      <w:r w:rsidRPr="009237B7">
        <w:t>mod_gnutls.c</w:t>
      </w:r>
      <w:proofErr w:type="spellEnd"/>
      <w:r w:rsidRPr="009237B7">
        <w:t>&gt;</w:t>
      </w:r>
    </w:p>
    <w:p w14:paraId="530BCB3A" w14:textId="0E992F5E" w:rsidR="009237B7" w:rsidRPr="009237B7" w:rsidRDefault="00E1226F" w:rsidP="009009D1">
      <w:pPr>
        <w:pStyle w:val="CMDOutput"/>
      </w:pPr>
      <w:r>
        <w:t xml:space="preserve">        </w:t>
      </w:r>
      <w:r w:rsidR="009237B7" w:rsidRPr="009237B7">
        <w:t>Listen</w:t>
      </w:r>
      <w:r w:rsidR="00031CB8">
        <w:t xml:space="preserve"> </w:t>
      </w:r>
      <w:r w:rsidR="009237B7" w:rsidRPr="009237B7">
        <w:t>443</w:t>
      </w:r>
    </w:p>
    <w:p w14:paraId="0680462B" w14:textId="77777777" w:rsidR="009237B7" w:rsidRPr="009237B7" w:rsidRDefault="009237B7" w:rsidP="009009D1">
      <w:pPr>
        <w:pStyle w:val="CMDOutput"/>
      </w:pPr>
      <w:r w:rsidRPr="009237B7">
        <w:t>&lt;/</w:t>
      </w:r>
      <w:proofErr w:type="spellStart"/>
      <w:r w:rsidRPr="009237B7">
        <w:t>IfModule</w:t>
      </w:r>
      <w:proofErr w:type="spellEnd"/>
      <w:r w:rsidRPr="009237B7">
        <w:t>&gt;</w:t>
      </w:r>
    </w:p>
    <w:p w14:paraId="021087C9" w14:textId="77777777" w:rsidR="009237B7" w:rsidRPr="009237B7" w:rsidRDefault="009237B7" w:rsidP="009009D1">
      <w:pPr>
        <w:pStyle w:val="CMDOutput"/>
      </w:pPr>
    </w:p>
    <w:p w14:paraId="4F35EB48" w14:textId="7FAB57F1" w:rsidR="009237B7" w:rsidRPr="009237B7" w:rsidRDefault="009237B7" w:rsidP="009009D1">
      <w:pPr>
        <w:pStyle w:val="CMDOutput"/>
      </w:pPr>
      <w:r w:rsidRPr="009237B7">
        <w:lastRenderedPageBreak/>
        <w:t>#</w:t>
      </w:r>
      <w:r w:rsidR="00031CB8">
        <w:t xml:space="preserve"> </w:t>
      </w:r>
      <w:r w:rsidRPr="009237B7">
        <w:t>vim:</w:t>
      </w:r>
      <w:r w:rsidR="00031CB8">
        <w:t xml:space="preserve"> </w:t>
      </w:r>
      <w:r w:rsidRPr="009237B7">
        <w:t>syntax=apache</w:t>
      </w:r>
      <w:r w:rsidR="00031CB8">
        <w:t xml:space="preserve"> </w:t>
      </w:r>
      <w:proofErr w:type="spellStart"/>
      <w:r w:rsidRPr="009237B7">
        <w:t>ts</w:t>
      </w:r>
      <w:proofErr w:type="spellEnd"/>
      <w:r w:rsidRPr="009237B7">
        <w:t>=4</w:t>
      </w:r>
      <w:r w:rsidR="00031CB8">
        <w:t xml:space="preserve"> </w:t>
      </w:r>
      <w:proofErr w:type="spellStart"/>
      <w:r w:rsidRPr="009237B7">
        <w:t>sw</w:t>
      </w:r>
      <w:proofErr w:type="spellEnd"/>
      <w:r w:rsidRPr="009237B7">
        <w:t>=4</w:t>
      </w:r>
      <w:r w:rsidR="00031CB8">
        <w:t xml:space="preserve"> </w:t>
      </w:r>
      <w:proofErr w:type="spellStart"/>
      <w:r w:rsidRPr="009237B7">
        <w:t>sts</w:t>
      </w:r>
      <w:proofErr w:type="spellEnd"/>
      <w:r w:rsidRPr="009237B7">
        <w:t>=4</w:t>
      </w:r>
      <w:r w:rsidR="00031CB8">
        <w:t xml:space="preserve"> </w:t>
      </w:r>
      <w:proofErr w:type="spellStart"/>
      <w:r w:rsidRPr="009237B7">
        <w:t>sr</w:t>
      </w:r>
      <w:proofErr w:type="spellEnd"/>
      <w:r w:rsidR="00031CB8">
        <w:t xml:space="preserve"> </w:t>
      </w:r>
      <w:proofErr w:type="spellStart"/>
      <w:r w:rsidRPr="009237B7">
        <w:t>noet</w:t>
      </w:r>
      <w:proofErr w:type="spellEnd"/>
    </w:p>
    <w:p w14:paraId="62900B03" w14:textId="62A2451E" w:rsidR="009237B7" w:rsidRDefault="009237B7" w:rsidP="009009D1">
      <w:pPr>
        <w:pStyle w:val="CMDOutput"/>
      </w:pPr>
      <w:proofErr w:type="spellStart"/>
      <w:r w:rsidRPr="009237B7">
        <w:t>devasc@labvm</w:t>
      </w:r>
      <w:proofErr w:type="spellEnd"/>
      <w:r w:rsidRPr="009237B7">
        <w:t>:</w:t>
      </w:r>
      <w:r w:rsidR="0043398F">
        <w:t>~/labs/</w:t>
      </w:r>
      <w:proofErr w:type="spellStart"/>
      <w:r w:rsidR="0043398F">
        <w:t>devnet-src</w:t>
      </w:r>
      <w:proofErr w:type="spellEnd"/>
      <w:r w:rsidR="0043398F">
        <w:t>/ansible/ansible-apache</w:t>
      </w:r>
      <w:r w:rsidRPr="009237B7">
        <w:t>$</w:t>
      </w:r>
      <w:r w:rsidR="00031CB8">
        <w:t xml:space="preserve"> </w:t>
      </w:r>
    </w:p>
    <w:p w14:paraId="6DB1BCD5" w14:textId="77777777" w:rsidR="00974DA1" w:rsidRDefault="00974DA1" w:rsidP="009237B7">
      <w:pPr>
        <w:pStyle w:val="CMD"/>
      </w:pPr>
    </w:p>
    <w:p w14:paraId="0AC92854" w14:textId="406300DA" w:rsidR="00584FCB" w:rsidRPr="00705972" w:rsidRDefault="00584FCB" w:rsidP="00584FCB">
      <w:pPr>
        <w:pStyle w:val="CMD"/>
        <w:rPr>
          <w:b/>
          <w:bCs/>
        </w:rPr>
      </w:pPr>
      <w:proofErr w:type="spellStart"/>
      <w:r w:rsidRPr="00705972">
        <w:t>devasc@labvm</w:t>
      </w:r>
      <w:proofErr w:type="spellEnd"/>
      <w:r w:rsidRPr="00705972">
        <w:t>:</w:t>
      </w:r>
      <w:r w:rsidR="0043398F">
        <w:t>~/labs/</w:t>
      </w:r>
      <w:proofErr w:type="spellStart"/>
      <w:r w:rsidR="0043398F">
        <w:t>devnet-src</w:t>
      </w:r>
      <w:proofErr w:type="spellEnd"/>
      <w:r w:rsidR="0043398F">
        <w:t>/ansible/ansible-apache</w:t>
      </w:r>
      <w:r w:rsidRPr="00705972">
        <w:t>$</w:t>
      </w:r>
      <w:r w:rsidR="00031CB8">
        <w:t xml:space="preserve"> </w:t>
      </w:r>
      <w:r w:rsidRPr="00705972">
        <w:rPr>
          <w:b/>
          <w:bCs/>
        </w:rPr>
        <w:t>cat</w:t>
      </w:r>
      <w:r w:rsidR="00031CB8">
        <w:rPr>
          <w:b/>
          <w:bCs/>
        </w:rPr>
        <w:t xml:space="preserve"> </w:t>
      </w:r>
      <w:r w:rsidRPr="00705972">
        <w:rPr>
          <w:b/>
          <w:bCs/>
        </w:rPr>
        <w:t>/</w:t>
      </w:r>
      <w:proofErr w:type="spellStart"/>
      <w:r w:rsidRPr="00705972">
        <w:rPr>
          <w:b/>
          <w:bCs/>
        </w:rPr>
        <w:t>etc</w:t>
      </w:r>
      <w:proofErr w:type="spellEnd"/>
      <w:r w:rsidRPr="00705972">
        <w:rPr>
          <w:b/>
          <w:bCs/>
        </w:rPr>
        <w:t>/apache2/sites-available/000-default.conf</w:t>
      </w:r>
    </w:p>
    <w:p w14:paraId="621CD091" w14:textId="5218B61B" w:rsidR="00584FCB" w:rsidRPr="00705972" w:rsidRDefault="00584FCB" w:rsidP="009009D1">
      <w:pPr>
        <w:pStyle w:val="CMDOutput"/>
      </w:pPr>
      <w:r w:rsidRPr="00705972">
        <w:rPr>
          <w:highlight w:val="yellow"/>
        </w:rPr>
        <w:t>&lt;</w:t>
      </w:r>
      <w:proofErr w:type="spellStart"/>
      <w:r w:rsidRPr="00705972">
        <w:rPr>
          <w:highlight w:val="yellow"/>
        </w:rPr>
        <w:t>VirtualHost</w:t>
      </w:r>
      <w:proofErr w:type="spellEnd"/>
      <w:r w:rsidR="00031CB8">
        <w:rPr>
          <w:highlight w:val="yellow"/>
        </w:rPr>
        <w:t xml:space="preserve"> </w:t>
      </w:r>
      <w:r w:rsidRPr="00705972">
        <w:rPr>
          <w:highlight w:val="yellow"/>
        </w:rPr>
        <w:t>*:80</w:t>
      </w:r>
      <w:r>
        <w:rPr>
          <w:highlight w:val="yellow"/>
        </w:rPr>
        <w:t>81</w:t>
      </w:r>
      <w:r w:rsidRPr="00705972">
        <w:rPr>
          <w:highlight w:val="yellow"/>
        </w:rPr>
        <w:t>&gt;</w:t>
      </w:r>
    </w:p>
    <w:p w14:paraId="067A3168" w14:textId="2A219E52" w:rsidR="00584FCB" w:rsidRPr="00705972" w:rsidRDefault="00E1226F" w:rsidP="009009D1">
      <w:pPr>
        <w:pStyle w:val="CMDOutput"/>
      </w:pPr>
      <w:r>
        <w:t xml:space="preserve">        </w:t>
      </w:r>
      <w:r w:rsidR="00584FCB" w:rsidRPr="00705972">
        <w:t>#</w:t>
      </w:r>
      <w:r w:rsidR="00031CB8">
        <w:t xml:space="preserve"> </w:t>
      </w:r>
      <w:r w:rsidR="00584FCB" w:rsidRPr="00705972">
        <w:t>The</w:t>
      </w:r>
      <w:r w:rsidR="00031CB8">
        <w:t xml:space="preserve"> </w:t>
      </w:r>
      <w:proofErr w:type="spellStart"/>
      <w:r w:rsidR="00584FCB" w:rsidRPr="00705972">
        <w:t>ServerName</w:t>
      </w:r>
      <w:proofErr w:type="spellEnd"/>
      <w:r w:rsidR="00031CB8">
        <w:t xml:space="preserve"> </w:t>
      </w:r>
      <w:r w:rsidR="00584FCB" w:rsidRPr="00705972">
        <w:t>directive</w:t>
      </w:r>
      <w:r w:rsidR="00031CB8">
        <w:t xml:space="preserve"> </w:t>
      </w:r>
      <w:r w:rsidR="00584FCB" w:rsidRPr="00705972">
        <w:t>sets</w:t>
      </w:r>
      <w:r w:rsidR="00031CB8">
        <w:t xml:space="preserve"> </w:t>
      </w:r>
      <w:r w:rsidR="00584FCB" w:rsidRPr="00705972">
        <w:t>the</w:t>
      </w:r>
      <w:r w:rsidR="00031CB8">
        <w:t xml:space="preserve"> </w:t>
      </w:r>
      <w:r w:rsidR="00584FCB" w:rsidRPr="00705972">
        <w:t>request</w:t>
      </w:r>
      <w:r w:rsidR="00031CB8">
        <w:t xml:space="preserve"> </w:t>
      </w:r>
      <w:r w:rsidR="00584FCB" w:rsidRPr="00705972">
        <w:t>scheme,</w:t>
      </w:r>
      <w:r w:rsidR="00031CB8">
        <w:t xml:space="preserve"> </w:t>
      </w:r>
      <w:r w:rsidR="00584FCB" w:rsidRPr="00705972">
        <w:t>hostname</w:t>
      </w:r>
      <w:r w:rsidR="00031CB8">
        <w:t xml:space="preserve"> </w:t>
      </w:r>
      <w:r w:rsidR="00584FCB" w:rsidRPr="00705972">
        <w:t>and</w:t>
      </w:r>
      <w:r w:rsidR="00031CB8">
        <w:t xml:space="preserve"> </w:t>
      </w:r>
      <w:r w:rsidR="00584FCB" w:rsidRPr="00705972">
        <w:t>port</w:t>
      </w:r>
      <w:r w:rsidR="00031CB8">
        <w:t xml:space="preserve"> </w:t>
      </w:r>
      <w:r w:rsidR="00584FCB" w:rsidRPr="00705972">
        <w:t>that</w:t>
      </w:r>
    </w:p>
    <w:p w14:paraId="18C61762" w14:textId="7655B93A" w:rsidR="00584FCB" w:rsidRPr="00705972" w:rsidRDefault="00E1226F" w:rsidP="009009D1">
      <w:pPr>
        <w:pStyle w:val="CMDOutput"/>
      </w:pPr>
      <w:r>
        <w:t xml:space="preserve">        </w:t>
      </w:r>
      <w:r w:rsidR="00584FCB" w:rsidRPr="00705972">
        <w:t>#</w:t>
      </w:r>
      <w:r w:rsidR="00031CB8">
        <w:t xml:space="preserve"> </w:t>
      </w:r>
      <w:r w:rsidR="00584FCB" w:rsidRPr="00705972">
        <w:t>the</w:t>
      </w:r>
      <w:r w:rsidR="00031CB8">
        <w:t xml:space="preserve"> </w:t>
      </w:r>
      <w:r w:rsidR="00584FCB" w:rsidRPr="00705972">
        <w:t>server</w:t>
      </w:r>
      <w:r w:rsidR="00031CB8">
        <w:t xml:space="preserve"> </w:t>
      </w:r>
      <w:r w:rsidR="00584FCB" w:rsidRPr="00705972">
        <w:t>uses</w:t>
      </w:r>
      <w:r w:rsidR="00031CB8">
        <w:t xml:space="preserve"> </w:t>
      </w:r>
      <w:r w:rsidR="00584FCB" w:rsidRPr="00705972">
        <w:t>to</w:t>
      </w:r>
      <w:r w:rsidR="00031CB8">
        <w:t xml:space="preserve"> </w:t>
      </w:r>
      <w:r w:rsidR="00584FCB" w:rsidRPr="00705972">
        <w:t>identify</w:t>
      </w:r>
      <w:r w:rsidR="00031CB8">
        <w:t xml:space="preserve"> </w:t>
      </w:r>
      <w:r w:rsidR="00584FCB" w:rsidRPr="00705972">
        <w:t>itself.</w:t>
      </w:r>
      <w:r w:rsidR="00031CB8">
        <w:t xml:space="preserve"> </w:t>
      </w:r>
      <w:r w:rsidR="00584FCB" w:rsidRPr="00705972">
        <w:t>This</w:t>
      </w:r>
      <w:r w:rsidR="00031CB8">
        <w:t xml:space="preserve"> </w:t>
      </w:r>
      <w:r w:rsidR="00584FCB" w:rsidRPr="00705972">
        <w:t>is</w:t>
      </w:r>
      <w:r w:rsidR="00031CB8">
        <w:t xml:space="preserve"> </w:t>
      </w:r>
      <w:r w:rsidR="00584FCB" w:rsidRPr="00705972">
        <w:t>used</w:t>
      </w:r>
      <w:r w:rsidR="00031CB8">
        <w:t xml:space="preserve"> </w:t>
      </w:r>
      <w:r w:rsidR="00584FCB" w:rsidRPr="00705972">
        <w:t>when</w:t>
      </w:r>
      <w:r w:rsidR="00031CB8">
        <w:t xml:space="preserve"> </w:t>
      </w:r>
      <w:r w:rsidR="00584FCB" w:rsidRPr="00705972">
        <w:t>creating</w:t>
      </w:r>
    </w:p>
    <w:p w14:paraId="027BD1B6" w14:textId="6272B093" w:rsidR="00584FCB" w:rsidRPr="00705972" w:rsidRDefault="00E1226F" w:rsidP="009009D1">
      <w:pPr>
        <w:pStyle w:val="CMDOutput"/>
      </w:pPr>
      <w:r>
        <w:t xml:space="preserve">        </w:t>
      </w:r>
      <w:r w:rsidR="00584FCB" w:rsidRPr="00705972">
        <w:t>#</w:t>
      </w:r>
      <w:r w:rsidR="00031CB8">
        <w:t xml:space="preserve"> </w:t>
      </w:r>
      <w:r w:rsidR="00584FCB" w:rsidRPr="00705972">
        <w:t>redirection</w:t>
      </w:r>
      <w:r w:rsidR="00031CB8">
        <w:t xml:space="preserve"> </w:t>
      </w:r>
      <w:r w:rsidR="00584FCB" w:rsidRPr="00705972">
        <w:t>URLs.</w:t>
      </w:r>
      <w:r w:rsidR="00031CB8">
        <w:t xml:space="preserve"> </w:t>
      </w:r>
      <w:r w:rsidR="00584FCB" w:rsidRPr="00705972">
        <w:t>In</w:t>
      </w:r>
      <w:r w:rsidR="00031CB8">
        <w:t xml:space="preserve"> </w:t>
      </w:r>
      <w:r w:rsidR="00584FCB" w:rsidRPr="00705972">
        <w:t>the</w:t>
      </w:r>
      <w:r w:rsidR="00031CB8">
        <w:t xml:space="preserve"> </w:t>
      </w:r>
      <w:r w:rsidR="00584FCB" w:rsidRPr="00705972">
        <w:t>context</w:t>
      </w:r>
      <w:r w:rsidR="00031CB8">
        <w:t xml:space="preserve"> </w:t>
      </w:r>
      <w:r w:rsidR="00584FCB" w:rsidRPr="00705972">
        <w:t>of</w:t>
      </w:r>
      <w:r w:rsidR="00031CB8">
        <w:t xml:space="preserve"> </w:t>
      </w:r>
      <w:r w:rsidR="00584FCB" w:rsidRPr="00705972">
        <w:t>virtual</w:t>
      </w:r>
      <w:r w:rsidR="00031CB8">
        <w:t xml:space="preserve"> </w:t>
      </w:r>
      <w:r w:rsidR="00584FCB" w:rsidRPr="00705972">
        <w:t>hosts,</w:t>
      </w:r>
      <w:r w:rsidR="00031CB8">
        <w:t xml:space="preserve"> </w:t>
      </w:r>
      <w:r w:rsidR="00584FCB" w:rsidRPr="00705972">
        <w:t>the</w:t>
      </w:r>
      <w:r w:rsidR="00031CB8">
        <w:t xml:space="preserve"> </w:t>
      </w:r>
      <w:proofErr w:type="spellStart"/>
      <w:r w:rsidR="00584FCB" w:rsidRPr="00705972">
        <w:t>ServerName</w:t>
      </w:r>
      <w:proofErr w:type="spellEnd"/>
    </w:p>
    <w:p w14:paraId="6328F50D" w14:textId="53E4CC74" w:rsidR="00584FCB" w:rsidRDefault="00584FCB" w:rsidP="009009D1">
      <w:pPr>
        <w:pStyle w:val="CMDOutput"/>
      </w:pPr>
      <w:r>
        <w:t>&lt;output</w:t>
      </w:r>
      <w:r w:rsidR="00031CB8">
        <w:t xml:space="preserve"> </w:t>
      </w:r>
      <w:r>
        <w:t>omitted&gt;</w:t>
      </w:r>
    </w:p>
    <w:p w14:paraId="354DEDEF" w14:textId="632A03C1" w:rsidR="00584FCB" w:rsidRDefault="00584FCB" w:rsidP="009009D1">
      <w:pPr>
        <w:pStyle w:val="CMDOutput"/>
      </w:pPr>
      <w:proofErr w:type="spellStart"/>
      <w:r w:rsidRPr="00705972">
        <w:t>devasc@labvm</w:t>
      </w:r>
      <w:proofErr w:type="spellEnd"/>
      <w:r w:rsidRPr="00705972">
        <w:t>:</w:t>
      </w:r>
      <w:r w:rsidR="0043398F">
        <w:t>~/labs/</w:t>
      </w:r>
      <w:proofErr w:type="spellStart"/>
      <w:r w:rsidR="0043398F">
        <w:t>devnet-src</w:t>
      </w:r>
      <w:proofErr w:type="spellEnd"/>
      <w:r w:rsidR="0043398F">
        <w:t>/ansible/ansible-apache</w:t>
      </w:r>
      <w:r w:rsidRPr="00705972">
        <w:t>$</w:t>
      </w:r>
    </w:p>
    <w:p w14:paraId="7B46761B" w14:textId="1062BD4F" w:rsidR="00B85732" w:rsidRDefault="00B85732" w:rsidP="00B85732">
      <w:pPr>
        <w:pStyle w:val="SubStepAlpha"/>
      </w:pPr>
      <w:r>
        <w:t>Open the Chromium web browser and enter the IPv4 address for your new server</w:t>
      </w:r>
      <w:r w:rsidR="007B0F17">
        <w:t>. But this time specify 8081 as the port number,</w:t>
      </w:r>
      <w:r>
        <w:t xml:space="preserve"> </w:t>
      </w:r>
      <w:r w:rsidRPr="00733943">
        <w:rPr>
          <w:b/>
          <w:bCs/>
        </w:rPr>
        <w:t>192.0.2.3</w:t>
      </w:r>
      <w:r w:rsidR="007B0F17">
        <w:rPr>
          <w:b/>
          <w:bCs/>
        </w:rPr>
        <w:t>:8081</w:t>
      </w:r>
      <w:r>
        <w:t>, to see the default Apache2 web page.</w:t>
      </w:r>
    </w:p>
    <w:p w14:paraId="23E257AC" w14:textId="3E9AC28E" w:rsidR="00FB4DD8" w:rsidRDefault="007B0F17" w:rsidP="004157D1">
      <w:pPr>
        <w:pStyle w:val="BodyTextL50"/>
      </w:pPr>
      <w:r w:rsidRPr="004157D1">
        <w:rPr>
          <w:b/>
          <w:bCs/>
        </w:rPr>
        <w:t>Note</w:t>
      </w:r>
      <w:r>
        <w:t xml:space="preserve">: Although you </w:t>
      </w:r>
      <w:r w:rsidR="00382AA9">
        <w:t>can see</w:t>
      </w:r>
      <w:r w:rsidR="00D822F6">
        <w:t xml:space="preserve"> in the </w:t>
      </w:r>
      <w:proofErr w:type="spellStart"/>
      <w:r w:rsidR="00D822F6" w:rsidRPr="00D822F6">
        <w:rPr>
          <w:b/>
          <w:bCs/>
        </w:rPr>
        <w:t>ports.conf</w:t>
      </w:r>
      <w:proofErr w:type="spellEnd"/>
      <w:r w:rsidR="00D822F6">
        <w:t xml:space="preserve"> file</w:t>
      </w:r>
      <w:r w:rsidR="00382AA9">
        <w:t xml:space="preserve"> that Apache2 is also listening on port 443, this is for secure HTTP. You have not yet configured Apache2 for secure access. This, of course, would be added to your Ansible playbook</w:t>
      </w:r>
      <w:r w:rsidR="004157D1">
        <w:t>, but is beyond the scope of this course.</w:t>
      </w:r>
    </w:p>
    <w:p w14:paraId="522692A8" w14:textId="226A4724" w:rsidR="006106B1" w:rsidRPr="002C3300" w:rsidRDefault="006106B1" w:rsidP="006106B1">
      <w:pPr>
        <w:pStyle w:val="ConfigWindow"/>
      </w:pPr>
      <w:r>
        <w:t>End of document</w:t>
      </w:r>
    </w:p>
    <w:sectPr w:rsidR="006106B1" w:rsidRPr="002C3300"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A8752B" w14:textId="77777777" w:rsidR="008B5970" w:rsidRDefault="008B5970" w:rsidP="00710659">
      <w:r>
        <w:separator/>
      </w:r>
    </w:p>
    <w:p w14:paraId="46A3C917" w14:textId="77777777" w:rsidR="008B5970" w:rsidRDefault="008B5970"/>
  </w:endnote>
  <w:endnote w:type="continuationSeparator" w:id="0">
    <w:p w14:paraId="320C9672" w14:textId="77777777" w:rsidR="008B5970" w:rsidRDefault="008B5970" w:rsidP="00710659">
      <w:r>
        <w:continuationSeparator/>
      </w:r>
    </w:p>
    <w:p w14:paraId="27F450C8" w14:textId="77777777" w:rsidR="008B5970" w:rsidRDefault="008B59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6B61C" w14:textId="4CABAF3E" w:rsidR="000E0429" w:rsidRPr="00882B63" w:rsidRDefault="000E0429"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2E1B33">
      <w:rPr>
        <w:noProof/>
      </w:rPr>
      <w:t>2020</w:t>
    </w:r>
    <w:r>
      <w:fldChar w:fldCharType="end"/>
    </w:r>
    <w:r>
      <w:t xml:space="preserve"> </w:t>
    </w:r>
    <w:r w:rsidRPr="00B31F19">
      <w:t>Cisco</w:t>
    </w:r>
    <w:r>
      <w:t xml:space="preserve"> </w:t>
    </w:r>
    <w:r w:rsidRPr="00B31F19">
      <w:t>and/or</w:t>
    </w:r>
    <w:r>
      <w:t xml:space="preserve"> </w:t>
    </w:r>
    <w:r w:rsidRPr="00B31F19">
      <w:t>its</w:t>
    </w:r>
    <w:r>
      <w:t xml:space="preserve"> </w:t>
    </w:r>
    <w:r w:rsidRPr="00B31F19">
      <w:t>affiliates.</w:t>
    </w:r>
    <w:r>
      <w:t xml:space="preserve"> </w:t>
    </w:r>
    <w:r w:rsidRPr="00B31F19">
      <w:t>All</w:t>
    </w:r>
    <w:r>
      <w:t xml:space="preserve"> </w:t>
    </w:r>
    <w:r w:rsidRPr="00B31F19">
      <w:t>rights</w:t>
    </w:r>
    <w:r>
      <w:t xml:space="preserve"> </w:t>
    </w:r>
    <w:r w:rsidRPr="00B31F19">
      <w:t>reserved.</w:t>
    </w:r>
    <w:r>
      <w:t xml:space="preserve"> </w:t>
    </w:r>
    <w:r w:rsidRPr="00B31F19">
      <w:t>Cisco</w:t>
    </w:r>
    <w:r>
      <w:t xml:space="preserve"> Public</w:t>
    </w:r>
    <w:r>
      <w:tab/>
    </w:r>
    <w:r w:rsidRPr="0090659A">
      <w:rPr>
        <w:szCs w:val="16"/>
      </w:rPr>
      <w:t>Page</w:t>
    </w:r>
    <w:r>
      <w:rPr>
        <w:szCs w:val="16"/>
      </w:rPr>
      <w:t xml:space="preserv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Pr>
        <w:szCs w:val="16"/>
      </w:rPr>
      <w:t xml:space="preserve"> </w:t>
    </w:r>
    <w:r w:rsidRPr="0090659A">
      <w:rPr>
        <w:szCs w:val="16"/>
      </w:rPr>
      <w:t>of</w:t>
    </w:r>
    <w:r>
      <w:rPr>
        <w:szCs w:val="16"/>
      </w:rP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40ED9" w14:textId="14B7A14F" w:rsidR="000E0429" w:rsidRPr="00882B63" w:rsidRDefault="000E0429"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2E1B33">
      <w:rPr>
        <w:noProof/>
      </w:rPr>
      <w:t>2020</w:t>
    </w:r>
    <w:r>
      <w:fldChar w:fldCharType="end"/>
    </w:r>
    <w:r>
      <w:t xml:space="preserve"> </w:t>
    </w:r>
    <w:r w:rsidRPr="00B31F19">
      <w:t>Cisco</w:t>
    </w:r>
    <w:r>
      <w:t xml:space="preserve"> </w:t>
    </w:r>
    <w:r w:rsidRPr="00B31F19">
      <w:t>and/or</w:t>
    </w:r>
    <w:r>
      <w:t xml:space="preserve"> </w:t>
    </w:r>
    <w:r w:rsidRPr="00B31F19">
      <w:t>its</w:t>
    </w:r>
    <w:r>
      <w:t xml:space="preserve"> </w:t>
    </w:r>
    <w:r w:rsidRPr="00B31F19">
      <w:t>affiliates.</w:t>
    </w:r>
    <w:r>
      <w:t xml:space="preserve"> </w:t>
    </w:r>
    <w:r w:rsidRPr="00B31F19">
      <w:t>All</w:t>
    </w:r>
    <w:r>
      <w:t xml:space="preserve"> </w:t>
    </w:r>
    <w:r w:rsidRPr="00B31F19">
      <w:t>rights</w:t>
    </w:r>
    <w:r>
      <w:t xml:space="preserve"> </w:t>
    </w:r>
    <w:r w:rsidRPr="00B31F19">
      <w:t>reserved.</w:t>
    </w:r>
    <w:r>
      <w:t xml:space="preserve"> </w:t>
    </w:r>
    <w:r w:rsidRPr="00B31F19">
      <w:t>Cisco</w:t>
    </w:r>
    <w:r>
      <w:t xml:space="preserve"> Public</w:t>
    </w:r>
    <w:r>
      <w:tab/>
    </w:r>
    <w:r w:rsidRPr="0090659A">
      <w:rPr>
        <w:szCs w:val="16"/>
      </w:rPr>
      <w:t>Page</w:t>
    </w:r>
    <w:r>
      <w:rPr>
        <w:szCs w:val="16"/>
      </w:rPr>
      <w:t xml:space="preserv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Pr>
        <w:szCs w:val="16"/>
      </w:rPr>
      <w:t xml:space="preserve"> </w:t>
    </w:r>
    <w:r w:rsidRPr="0090659A">
      <w:rPr>
        <w:szCs w:val="16"/>
      </w:rPr>
      <w:t>of</w:t>
    </w:r>
    <w:r>
      <w:rPr>
        <w:szCs w:val="16"/>
      </w:rP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F3BB0B" w14:textId="77777777" w:rsidR="008B5970" w:rsidRDefault="008B5970" w:rsidP="00710659">
      <w:r>
        <w:separator/>
      </w:r>
    </w:p>
    <w:p w14:paraId="0B5B91D5" w14:textId="77777777" w:rsidR="008B5970" w:rsidRDefault="008B5970"/>
  </w:footnote>
  <w:footnote w:type="continuationSeparator" w:id="0">
    <w:p w14:paraId="4B957B94" w14:textId="77777777" w:rsidR="008B5970" w:rsidRDefault="008B5970" w:rsidP="00710659">
      <w:r>
        <w:continuationSeparator/>
      </w:r>
    </w:p>
    <w:p w14:paraId="40B2B841" w14:textId="77777777" w:rsidR="008B5970" w:rsidRDefault="008B59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66DED61730BA4CBCABA5E572FEB0D39B"/>
      </w:placeholder>
      <w:dataBinding w:prefixMappings="xmlns:ns0='http://purl.org/dc/elements/1.1/' xmlns:ns1='http://schemas.openxmlformats.org/package/2006/metadata/core-properties' " w:xpath="/ns1:coreProperties[1]/ns0:title[1]" w:storeItemID="{6C3C8BC8-F283-45AE-878A-BAB7291924A1}"/>
      <w:text/>
    </w:sdtPr>
    <w:sdtEndPr/>
    <w:sdtContent>
      <w:p w14:paraId="357D2B06" w14:textId="563AE4A0" w:rsidR="000E0429" w:rsidRDefault="000E0429" w:rsidP="008402F2">
        <w:pPr>
          <w:pStyle w:val="PageHead"/>
        </w:pPr>
        <w:r>
          <w:t>Lab - Use Ansible to Automate Installing a Web Server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08A0E" w14:textId="77777777" w:rsidR="000E0429" w:rsidRDefault="000E0429" w:rsidP="006C3FCF">
    <w:pPr>
      <w:ind w:left="-288"/>
    </w:pPr>
    <w:r>
      <w:rPr>
        <w:noProof/>
      </w:rPr>
      <w:drawing>
        <wp:inline distT="0" distB="0" distL="0" distR="0" wp14:anchorId="7B2A5DC7" wp14:editId="235C9A7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727843"/>
    <w:multiLevelType w:val="hybridMultilevel"/>
    <w:tmpl w:val="F86277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B64DB5"/>
    <w:multiLevelType w:val="hybridMultilevel"/>
    <w:tmpl w:val="B3D477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6E50554"/>
    <w:multiLevelType w:val="hybridMultilevel"/>
    <w:tmpl w:val="19F29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E555BBB"/>
    <w:multiLevelType w:val="hybridMultilevel"/>
    <w:tmpl w:val="B0CC0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D379B0"/>
    <w:multiLevelType w:val="hybridMultilevel"/>
    <w:tmpl w:val="501CC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24DC49B5"/>
    <w:multiLevelType w:val="hybridMultilevel"/>
    <w:tmpl w:val="D29C3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8E7864"/>
    <w:multiLevelType w:val="hybridMultilevel"/>
    <w:tmpl w:val="C062F69A"/>
    <w:lvl w:ilvl="0" w:tplc="574C7AFE">
      <w:start w:val="127"/>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2" w15:restartNumberingAfterBreak="0">
    <w:nsid w:val="2F0A4846"/>
    <w:multiLevelType w:val="hybridMultilevel"/>
    <w:tmpl w:val="7A407C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BDE04B5"/>
    <w:multiLevelType w:val="hybridMultilevel"/>
    <w:tmpl w:val="89D4F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E1A1E19"/>
    <w:multiLevelType w:val="hybridMultilevel"/>
    <w:tmpl w:val="A8C665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B0A7670"/>
    <w:multiLevelType w:val="hybridMultilevel"/>
    <w:tmpl w:val="F300D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15:restartNumberingAfterBreak="0">
    <w:nsid w:val="4E7E73D9"/>
    <w:multiLevelType w:val="hybridMultilevel"/>
    <w:tmpl w:val="2D3CA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F1A54C5"/>
    <w:multiLevelType w:val="hybridMultilevel"/>
    <w:tmpl w:val="D122B0FC"/>
    <w:lvl w:ilvl="0" w:tplc="574C7AFE">
      <w:start w:val="127"/>
      <w:numFmt w:val="bullet"/>
      <w:lvlText w:val="-"/>
      <w:lvlJc w:val="left"/>
      <w:pPr>
        <w:ind w:left="1140" w:hanging="360"/>
      </w:pPr>
      <w:rPr>
        <w:rFonts w:ascii="Arial" w:eastAsia="Calibri" w:hAnsi="Arial" w:cs="Aria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9" w15:restartNumberingAfterBreak="0">
    <w:nsid w:val="5CAA3CDD"/>
    <w:multiLevelType w:val="hybridMultilevel"/>
    <w:tmpl w:val="35046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411309D"/>
    <w:multiLevelType w:val="hybridMultilevel"/>
    <w:tmpl w:val="8646A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B043F3D"/>
    <w:multiLevelType w:val="hybridMultilevel"/>
    <w:tmpl w:val="89228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9840AD4"/>
    <w:multiLevelType w:val="hybridMultilevel"/>
    <w:tmpl w:val="122EA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ABE1865"/>
    <w:multiLevelType w:val="hybridMultilevel"/>
    <w:tmpl w:val="3D66F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D753EF3"/>
    <w:multiLevelType w:val="hybridMultilevel"/>
    <w:tmpl w:val="6A688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0"/>
  </w:num>
  <w:num w:numId="7">
    <w:abstractNumId w:val="1"/>
  </w:num>
  <w:num w:numId="8">
    <w:abstractNumId w:val="9"/>
    <w:lvlOverride w:ilvl="0">
      <w:lvl w:ilvl="0">
        <w:start w:val="1"/>
        <w:numFmt w:val="decimal"/>
        <w:lvlText w:val="Part %1:"/>
        <w:lvlJc w:val="left"/>
        <w:pPr>
          <w:tabs>
            <w:tab w:val="num" w:pos="1152"/>
          </w:tabs>
          <w:ind w:left="1152" w:hanging="792"/>
        </w:pPr>
        <w:rPr>
          <w:rFonts w:hint="default"/>
        </w:rPr>
      </w:lvl>
    </w:lvlOverride>
  </w:num>
  <w:num w:numId="9">
    <w:abstractNumId w:val="6"/>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6"/>
  </w:num>
  <w:num w:numId="12">
    <w:abstractNumId w:val="6"/>
  </w:num>
  <w:num w:numId="13">
    <w:abstractNumId w:val="5"/>
  </w:num>
  <w:num w:numId="14">
    <w:abstractNumId w:val="24"/>
  </w:num>
  <w:num w:numId="15">
    <w:abstractNumId w:val="22"/>
  </w:num>
  <w:num w:numId="16">
    <w:abstractNumId w:val="15"/>
  </w:num>
  <w:num w:numId="17">
    <w:abstractNumId w:val="3"/>
  </w:num>
  <w:num w:numId="18">
    <w:abstractNumId w:val="20"/>
  </w:num>
  <w:num w:numId="19">
    <w:abstractNumId w:val="18"/>
  </w:num>
  <w:num w:numId="20">
    <w:abstractNumId w:val="11"/>
  </w:num>
  <w:num w:numId="21">
    <w:abstractNumId w:val="12"/>
  </w:num>
  <w:num w:numId="22">
    <w:abstractNumId w:val="19"/>
  </w:num>
  <w:num w:numId="23">
    <w:abstractNumId w:val="2"/>
  </w:num>
  <w:num w:numId="24">
    <w:abstractNumId w:val="13"/>
  </w:num>
  <w:num w:numId="25">
    <w:abstractNumId w:val="21"/>
  </w:num>
  <w:num w:numId="26">
    <w:abstractNumId w:val="10"/>
  </w:num>
  <w:num w:numId="27">
    <w:abstractNumId w:val="23"/>
  </w:num>
  <w:num w:numId="28">
    <w:abstractNumId w:val="17"/>
  </w:num>
  <w:num w:numId="29">
    <w:abstractNumId w:val="14"/>
  </w:num>
  <w:num w:numId="30">
    <w:abstractNumId w:val="7"/>
  </w:num>
  <w:num w:numId="31">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7F"/>
    <w:rsid w:val="000008AE"/>
    <w:rsid w:val="00001BDF"/>
    <w:rsid w:val="0000380F"/>
    <w:rsid w:val="00003CD9"/>
    <w:rsid w:val="00004175"/>
    <w:rsid w:val="000059C9"/>
    <w:rsid w:val="00005E72"/>
    <w:rsid w:val="00007553"/>
    <w:rsid w:val="00007780"/>
    <w:rsid w:val="0001038E"/>
    <w:rsid w:val="00010DD8"/>
    <w:rsid w:val="00011E4C"/>
    <w:rsid w:val="00012C22"/>
    <w:rsid w:val="000160F7"/>
    <w:rsid w:val="00016D5B"/>
    <w:rsid w:val="00016F30"/>
    <w:rsid w:val="0002047C"/>
    <w:rsid w:val="00021B9A"/>
    <w:rsid w:val="000226D6"/>
    <w:rsid w:val="0002324B"/>
    <w:rsid w:val="000242D6"/>
    <w:rsid w:val="00024EE5"/>
    <w:rsid w:val="00031018"/>
    <w:rsid w:val="00031CB8"/>
    <w:rsid w:val="00033AA5"/>
    <w:rsid w:val="00034D6E"/>
    <w:rsid w:val="000360E6"/>
    <w:rsid w:val="00036244"/>
    <w:rsid w:val="00037E47"/>
    <w:rsid w:val="00041AF6"/>
    <w:rsid w:val="00044E62"/>
    <w:rsid w:val="000456A1"/>
    <w:rsid w:val="000467E8"/>
    <w:rsid w:val="00050BA4"/>
    <w:rsid w:val="0005141D"/>
    <w:rsid w:val="00051481"/>
    <w:rsid w:val="00051738"/>
    <w:rsid w:val="0005242B"/>
    <w:rsid w:val="00052548"/>
    <w:rsid w:val="00052C5C"/>
    <w:rsid w:val="00052D2F"/>
    <w:rsid w:val="00053850"/>
    <w:rsid w:val="00056D9B"/>
    <w:rsid w:val="000575FC"/>
    <w:rsid w:val="000602B5"/>
    <w:rsid w:val="00060696"/>
    <w:rsid w:val="00061C1C"/>
    <w:rsid w:val="00061F20"/>
    <w:rsid w:val="00062021"/>
    <w:rsid w:val="000624BC"/>
    <w:rsid w:val="00062D89"/>
    <w:rsid w:val="000652E5"/>
    <w:rsid w:val="00065B39"/>
    <w:rsid w:val="00065DB6"/>
    <w:rsid w:val="000660B3"/>
    <w:rsid w:val="00067A67"/>
    <w:rsid w:val="0007076B"/>
    <w:rsid w:val="00070C16"/>
    <w:rsid w:val="000719C2"/>
    <w:rsid w:val="00074A76"/>
    <w:rsid w:val="00075189"/>
    <w:rsid w:val="00075EA9"/>
    <w:rsid w:val="0007644B"/>
    <w:rsid w:val="000769CF"/>
    <w:rsid w:val="00077259"/>
    <w:rsid w:val="00080482"/>
    <w:rsid w:val="00080AD8"/>
    <w:rsid w:val="000815D8"/>
    <w:rsid w:val="00083186"/>
    <w:rsid w:val="00084C99"/>
    <w:rsid w:val="00085CC6"/>
    <w:rsid w:val="00090C07"/>
    <w:rsid w:val="0009147A"/>
    <w:rsid w:val="00091E8D"/>
    <w:rsid w:val="00092169"/>
    <w:rsid w:val="0009378D"/>
    <w:rsid w:val="00093FAD"/>
    <w:rsid w:val="00096B02"/>
    <w:rsid w:val="00097163"/>
    <w:rsid w:val="000A174C"/>
    <w:rsid w:val="000A22C8"/>
    <w:rsid w:val="000B2344"/>
    <w:rsid w:val="000B2CBB"/>
    <w:rsid w:val="000B5887"/>
    <w:rsid w:val="000B7DE5"/>
    <w:rsid w:val="000C2118"/>
    <w:rsid w:val="000C226A"/>
    <w:rsid w:val="000C26BF"/>
    <w:rsid w:val="000C2DA6"/>
    <w:rsid w:val="000C333E"/>
    <w:rsid w:val="000C5EF2"/>
    <w:rsid w:val="000C6425"/>
    <w:rsid w:val="000C69F3"/>
    <w:rsid w:val="000C6E6E"/>
    <w:rsid w:val="000C7B7D"/>
    <w:rsid w:val="000C7E51"/>
    <w:rsid w:val="000D3643"/>
    <w:rsid w:val="000D3DED"/>
    <w:rsid w:val="000D55B4"/>
    <w:rsid w:val="000D7B2A"/>
    <w:rsid w:val="000E0429"/>
    <w:rsid w:val="000E17DA"/>
    <w:rsid w:val="000E1ACF"/>
    <w:rsid w:val="000E65F0"/>
    <w:rsid w:val="000E6A16"/>
    <w:rsid w:val="000F072C"/>
    <w:rsid w:val="000F2074"/>
    <w:rsid w:val="000F31D7"/>
    <w:rsid w:val="000F3597"/>
    <w:rsid w:val="000F35B3"/>
    <w:rsid w:val="000F6743"/>
    <w:rsid w:val="000F75AD"/>
    <w:rsid w:val="001002CB"/>
    <w:rsid w:val="001006C2"/>
    <w:rsid w:val="00101BE8"/>
    <w:rsid w:val="00103401"/>
    <w:rsid w:val="00103A44"/>
    <w:rsid w:val="00103D36"/>
    <w:rsid w:val="0010436E"/>
    <w:rsid w:val="00105260"/>
    <w:rsid w:val="0010590C"/>
    <w:rsid w:val="00106922"/>
    <w:rsid w:val="00106A34"/>
    <w:rsid w:val="00107874"/>
    <w:rsid w:val="00107A42"/>
    <w:rsid w:val="00107B2B"/>
    <w:rsid w:val="00110073"/>
    <w:rsid w:val="00111D2E"/>
    <w:rsid w:val="00112497"/>
    <w:rsid w:val="00112668"/>
    <w:rsid w:val="00112AC5"/>
    <w:rsid w:val="001133DD"/>
    <w:rsid w:val="00114C4B"/>
    <w:rsid w:val="00115648"/>
    <w:rsid w:val="00120CBE"/>
    <w:rsid w:val="00121BAE"/>
    <w:rsid w:val="0012325D"/>
    <w:rsid w:val="00125806"/>
    <w:rsid w:val="001261C4"/>
    <w:rsid w:val="001278E9"/>
    <w:rsid w:val="00130A20"/>
    <w:rsid w:val="00130FCA"/>
    <w:rsid w:val="001314FB"/>
    <w:rsid w:val="00133637"/>
    <w:rsid w:val="001366EC"/>
    <w:rsid w:val="00141062"/>
    <w:rsid w:val="0014219C"/>
    <w:rsid w:val="001425ED"/>
    <w:rsid w:val="00143450"/>
    <w:rsid w:val="001439A5"/>
    <w:rsid w:val="00143DAC"/>
    <w:rsid w:val="00143E36"/>
    <w:rsid w:val="00143EA7"/>
    <w:rsid w:val="00144997"/>
    <w:rsid w:val="00147351"/>
    <w:rsid w:val="001510FE"/>
    <w:rsid w:val="001523C0"/>
    <w:rsid w:val="001535FE"/>
    <w:rsid w:val="0015475F"/>
    <w:rsid w:val="00154E3A"/>
    <w:rsid w:val="00155352"/>
    <w:rsid w:val="001553DE"/>
    <w:rsid w:val="00155A97"/>
    <w:rsid w:val="00157902"/>
    <w:rsid w:val="00157F1C"/>
    <w:rsid w:val="00161417"/>
    <w:rsid w:val="00162105"/>
    <w:rsid w:val="00162EEA"/>
    <w:rsid w:val="00163164"/>
    <w:rsid w:val="001632FB"/>
    <w:rsid w:val="00164288"/>
    <w:rsid w:val="00166253"/>
    <w:rsid w:val="00166DF0"/>
    <w:rsid w:val="0017004F"/>
    <w:rsid w:val="001704B7"/>
    <w:rsid w:val="00170841"/>
    <w:rsid w:val="001708A6"/>
    <w:rsid w:val="00170A54"/>
    <w:rsid w:val="001710C0"/>
    <w:rsid w:val="00172AFB"/>
    <w:rsid w:val="0017460B"/>
    <w:rsid w:val="00174A91"/>
    <w:rsid w:val="00174AD3"/>
    <w:rsid w:val="00174D82"/>
    <w:rsid w:val="00177266"/>
    <w:rsid w:val="001772B8"/>
    <w:rsid w:val="00177AF2"/>
    <w:rsid w:val="00180FBF"/>
    <w:rsid w:val="001813C3"/>
    <w:rsid w:val="00182059"/>
    <w:rsid w:val="00182CF4"/>
    <w:rsid w:val="0018493E"/>
    <w:rsid w:val="00186CE1"/>
    <w:rsid w:val="0018767E"/>
    <w:rsid w:val="00191F00"/>
    <w:rsid w:val="00192F12"/>
    <w:rsid w:val="00193C9B"/>
    <w:rsid w:val="00193F14"/>
    <w:rsid w:val="00196CBC"/>
    <w:rsid w:val="0019753E"/>
    <w:rsid w:val="00197614"/>
    <w:rsid w:val="001A0312"/>
    <w:rsid w:val="001A1306"/>
    <w:rsid w:val="001A15DA"/>
    <w:rsid w:val="001A1687"/>
    <w:rsid w:val="001A2694"/>
    <w:rsid w:val="001A2BF1"/>
    <w:rsid w:val="001A3B78"/>
    <w:rsid w:val="001A3CC7"/>
    <w:rsid w:val="001A5109"/>
    <w:rsid w:val="001A67A4"/>
    <w:rsid w:val="001A69AC"/>
    <w:rsid w:val="001B04EA"/>
    <w:rsid w:val="001B6468"/>
    <w:rsid w:val="001B67D8"/>
    <w:rsid w:val="001B6F95"/>
    <w:rsid w:val="001C05A1"/>
    <w:rsid w:val="001C1D9E"/>
    <w:rsid w:val="001C3804"/>
    <w:rsid w:val="001C38A3"/>
    <w:rsid w:val="001C3F87"/>
    <w:rsid w:val="001C5998"/>
    <w:rsid w:val="001C7C3B"/>
    <w:rsid w:val="001D006F"/>
    <w:rsid w:val="001D1343"/>
    <w:rsid w:val="001D25DB"/>
    <w:rsid w:val="001D3537"/>
    <w:rsid w:val="001D5B6F"/>
    <w:rsid w:val="001D6201"/>
    <w:rsid w:val="001E0AB8"/>
    <w:rsid w:val="001E2977"/>
    <w:rsid w:val="001E38E0"/>
    <w:rsid w:val="001E4440"/>
    <w:rsid w:val="001E4E72"/>
    <w:rsid w:val="001E5BD0"/>
    <w:rsid w:val="001E5F22"/>
    <w:rsid w:val="001E62B3"/>
    <w:rsid w:val="001E6424"/>
    <w:rsid w:val="001F0171"/>
    <w:rsid w:val="001F0D77"/>
    <w:rsid w:val="001F21CB"/>
    <w:rsid w:val="001F3CE3"/>
    <w:rsid w:val="001F4FB4"/>
    <w:rsid w:val="001F54C8"/>
    <w:rsid w:val="001F643A"/>
    <w:rsid w:val="001F7A16"/>
    <w:rsid w:val="001F7DD8"/>
    <w:rsid w:val="00201928"/>
    <w:rsid w:val="00203269"/>
    <w:rsid w:val="00203E26"/>
    <w:rsid w:val="0020449C"/>
    <w:rsid w:val="002044D9"/>
    <w:rsid w:val="00211097"/>
    <w:rsid w:val="002113B8"/>
    <w:rsid w:val="00211BF0"/>
    <w:rsid w:val="00212BC3"/>
    <w:rsid w:val="00215665"/>
    <w:rsid w:val="002163BB"/>
    <w:rsid w:val="0021792C"/>
    <w:rsid w:val="00220909"/>
    <w:rsid w:val="00222865"/>
    <w:rsid w:val="00222DD7"/>
    <w:rsid w:val="00223841"/>
    <w:rsid w:val="002240AB"/>
    <w:rsid w:val="002250B5"/>
    <w:rsid w:val="00225E37"/>
    <w:rsid w:val="00227E78"/>
    <w:rsid w:val="00231DCA"/>
    <w:rsid w:val="0023252F"/>
    <w:rsid w:val="00235427"/>
    <w:rsid w:val="00235792"/>
    <w:rsid w:val="002366C8"/>
    <w:rsid w:val="00242E3A"/>
    <w:rsid w:val="00246492"/>
    <w:rsid w:val="0024757B"/>
    <w:rsid w:val="002506CF"/>
    <w:rsid w:val="0025107F"/>
    <w:rsid w:val="002518BD"/>
    <w:rsid w:val="00253A75"/>
    <w:rsid w:val="0025423D"/>
    <w:rsid w:val="00255DDD"/>
    <w:rsid w:val="00257BB9"/>
    <w:rsid w:val="00260CD4"/>
    <w:rsid w:val="002627DF"/>
    <w:rsid w:val="002639D8"/>
    <w:rsid w:val="00265F77"/>
    <w:rsid w:val="002667F5"/>
    <w:rsid w:val="00266C83"/>
    <w:rsid w:val="00270FCC"/>
    <w:rsid w:val="002759FB"/>
    <w:rsid w:val="002768DC"/>
    <w:rsid w:val="0028355F"/>
    <w:rsid w:val="00294C8F"/>
    <w:rsid w:val="00295333"/>
    <w:rsid w:val="00296656"/>
    <w:rsid w:val="002A027E"/>
    <w:rsid w:val="002A0B2E"/>
    <w:rsid w:val="002A0DC1"/>
    <w:rsid w:val="002A6C56"/>
    <w:rsid w:val="002B0638"/>
    <w:rsid w:val="002B7386"/>
    <w:rsid w:val="002C04C4"/>
    <w:rsid w:val="002C090C"/>
    <w:rsid w:val="002C1243"/>
    <w:rsid w:val="002C131C"/>
    <w:rsid w:val="002C1519"/>
    <w:rsid w:val="002C1815"/>
    <w:rsid w:val="002C2A3F"/>
    <w:rsid w:val="002C475E"/>
    <w:rsid w:val="002C5078"/>
    <w:rsid w:val="002C6941"/>
    <w:rsid w:val="002C6AD6"/>
    <w:rsid w:val="002C7140"/>
    <w:rsid w:val="002D14E9"/>
    <w:rsid w:val="002D1F5B"/>
    <w:rsid w:val="002D286E"/>
    <w:rsid w:val="002D6C2A"/>
    <w:rsid w:val="002D6FCC"/>
    <w:rsid w:val="002D7A86"/>
    <w:rsid w:val="002D7C1A"/>
    <w:rsid w:val="002E0680"/>
    <w:rsid w:val="002E1B33"/>
    <w:rsid w:val="002E5F93"/>
    <w:rsid w:val="002E6954"/>
    <w:rsid w:val="002E7DBC"/>
    <w:rsid w:val="002F0C38"/>
    <w:rsid w:val="002F0FFE"/>
    <w:rsid w:val="002F4399"/>
    <w:rsid w:val="002F45FF"/>
    <w:rsid w:val="002F48AE"/>
    <w:rsid w:val="002F66D3"/>
    <w:rsid w:val="002F6931"/>
    <w:rsid w:val="002F6D17"/>
    <w:rsid w:val="00301A47"/>
    <w:rsid w:val="003023D4"/>
    <w:rsid w:val="00302887"/>
    <w:rsid w:val="00303EC0"/>
    <w:rsid w:val="003056EB"/>
    <w:rsid w:val="00306520"/>
    <w:rsid w:val="00306B9E"/>
    <w:rsid w:val="003071FF"/>
    <w:rsid w:val="0031043A"/>
    <w:rsid w:val="00310652"/>
    <w:rsid w:val="00311065"/>
    <w:rsid w:val="0031371D"/>
    <w:rsid w:val="00313FF6"/>
    <w:rsid w:val="0031531D"/>
    <w:rsid w:val="003170B2"/>
    <w:rsid w:val="003177B0"/>
    <w:rsid w:val="0031789F"/>
    <w:rsid w:val="00320788"/>
    <w:rsid w:val="00322118"/>
    <w:rsid w:val="003233A3"/>
    <w:rsid w:val="0033422E"/>
    <w:rsid w:val="00334599"/>
    <w:rsid w:val="00334860"/>
    <w:rsid w:val="00334A76"/>
    <w:rsid w:val="00334C33"/>
    <w:rsid w:val="0034218C"/>
    <w:rsid w:val="003425FC"/>
    <w:rsid w:val="0034455D"/>
    <w:rsid w:val="0034589D"/>
    <w:rsid w:val="0034604B"/>
    <w:rsid w:val="003466CA"/>
    <w:rsid w:val="00346D17"/>
    <w:rsid w:val="00347972"/>
    <w:rsid w:val="0035298D"/>
    <w:rsid w:val="0035469B"/>
    <w:rsid w:val="003546E0"/>
    <w:rsid w:val="00354E86"/>
    <w:rsid w:val="003559CC"/>
    <w:rsid w:val="00355D4B"/>
    <w:rsid w:val="003569D7"/>
    <w:rsid w:val="003608AC"/>
    <w:rsid w:val="003616CF"/>
    <w:rsid w:val="00363A23"/>
    <w:rsid w:val="0036440C"/>
    <w:rsid w:val="0036465A"/>
    <w:rsid w:val="00366AFB"/>
    <w:rsid w:val="00370479"/>
    <w:rsid w:val="003708F4"/>
    <w:rsid w:val="0037221F"/>
    <w:rsid w:val="003728FD"/>
    <w:rsid w:val="00372AE9"/>
    <w:rsid w:val="00373288"/>
    <w:rsid w:val="003739CA"/>
    <w:rsid w:val="00376EDC"/>
    <w:rsid w:val="00382AA9"/>
    <w:rsid w:val="00383726"/>
    <w:rsid w:val="00384A2C"/>
    <w:rsid w:val="003850EE"/>
    <w:rsid w:val="003854DC"/>
    <w:rsid w:val="00390C38"/>
    <w:rsid w:val="003919D6"/>
    <w:rsid w:val="00392748"/>
    <w:rsid w:val="00392C65"/>
    <w:rsid w:val="00392ED5"/>
    <w:rsid w:val="003A0A56"/>
    <w:rsid w:val="003A19DC"/>
    <w:rsid w:val="003A1B34"/>
    <w:rsid w:val="003A1B45"/>
    <w:rsid w:val="003A220C"/>
    <w:rsid w:val="003A32B2"/>
    <w:rsid w:val="003A3A08"/>
    <w:rsid w:val="003A3D9F"/>
    <w:rsid w:val="003A62C4"/>
    <w:rsid w:val="003A68F1"/>
    <w:rsid w:val="003A69E7"/>
    <w:rsid w:val="003B01B4"/>
    <w:rsid w:val="003B1E11"/>
    <w:rsid w:val="003B256A"/>
    <w:rsid w:val="003B2691"/>
    <w:rsid w:val="003B46FC"/>
    <w:rsid w:val="003B5767"/>
    <w:rsid w:val="003B7605"/>
    <w:rsid w:val="003B783F"/>
    <w:rsid w:val="003B7F10"/>
    <w:rsid w:val="003C0196"/>
    <w:rsid w:val="003C08AA"/>
    <w:rsid w:val="003C09CF"/>
    <w:rsid w:val="003C13E0"/>
    <w:rsid w:val="003C27CF"/>
    <w:rsid w:val="003C2A7B"/>
    <w:rsid w:val="003C3156"/>
    <w:rsid w:val="003C3311"/>
    <w:rsid w:val="003C49EF"/>
    <w:rsid w:val="003C5A0D"/>
    <w:rsid w:val="003C6BCA"/>
    <w:rsid w:val="003C7902"/>
    <w:rsid w:val="003D0BFF"/>
    <w:rsid w:val="003D15C4"/>
    <w:rsid w:val="003D2115"/>
    <w:rsid w:val="003D36CA"/>
    <w:rsid w:val="003D6EF1"/>
    <w:rsid w:val="003E5BE5"/>
    <w:rsid w:val="003F019C"/>
    <w:rsid w:val="003F18D1"/>
    <w:rsid w:val="003F20EC"/>
    <w:rsid w:val="003F2EDF"/>
    <w:rsid w:val="003F4F0E"/>
    <w:rsid w:val="003F4F65"/>
    <w:rsid w:val="003F57AB"/>
    <w:rsid w:val="003F6096"/>
    <w:rsid w:val="003F64FD"/>
    <w:rsid w:val="003F6B21"/>
    <w:rsid w:val="003F6E06"/>
    <w:rsid w:val="003F718B"/>
    <w:rsid w:val="00402EE1"/>
    <w:rsid w:val="00403C7A"/>
    <w:rsid w:val="00404521"/>
    <w:rsid w:val="00404644"/>
    <w:rsid w:val="004057A6"/>
    <w:rsid w:val="004058C1"/>
    <w:rsid w:val="00406554"/>
    <w:rsid w:val="00407755"/>
    <w:rsid w:val="00410E1F"/>
    <w:rsid w:val="0041293B"/>
    <w:rsid w:val="00412BE5"/>
    <w:rsid w:val="004131B0"/>
    <w:rsid w:val="004157D1"/>
    <w:rsid w:val="004167FD"/>
    <w:rsid w:val="00416C42"/>
    <w:rsid w:val="00421255"/>
    <w:rsid w:val="00421F96"/>
    <w:rsid w:val="00422476"/>
    <w:rsid w:val="0042385C"/>
    <w:rsid w:val="00425D60"/>
    <w:rsid w:val="00425DEF"/>
    <w:rsid w:val="00426FA5"/>
    <w:rsid w:val="00426FB2"/>
    <w:rsid w:val="00427B8C"/>
    <w:rsid w:val="00431326"/>
    <w:rsid w:val="00431654"/>
    <w:rsid w:val="004337F1"/>
    <w:rsid w:val="0043398F"/>
    <w:rsid w:val="00433ABA"/>
    <w:rsid w:val="00434447"/>
    <w:rsid w:val="00434926"/>
    <w:rsid w:val="00435345"/>
    <w:rsid w:val="00436F5E"/>
    <w:rsid w:val="0043710A"/>
    <w:rsid w:val="00440C9C"/>
    <w:rsid w:val="004411A0"/>
    <w:rsid w:val="00443ACE"/>
    <w:rsid w:val="00443B1C"/>
    <w:rsid w:val="00443CB9"/>
    <w:rsid w:val="00444217"/>
    <w:rsid w:val="004442A8"/>
    <w:rsid w:val="00446BE4"/>
    <w:rsid w:val="004478F4"/>
    <w:rsid w:val="00447CBE"/>
    <w:rsid w:val="00450F7A"/>
    <w:rsid w:val="00452C6D"/>
    <w:rsid w:val="004546BF"/>
    <w:rsid w:val="00455E0B"/>
    <w:rsid w:val="00457087"/>
    <w:rsid w:val="0045716C"/>
    <w:rsid w:val="0045724D"/>
    <w:rsid w:val="004576B2"/>
    <w:rsid w:val="00457934"/>
    <w:rsid w:val="00457A2F"/>
    <w:rsid w:val="00460EFD"/>
    <w:rsid w:val="00462B9F"/>
    <w:rsid w:val="00465788"/>
    <w:rsid w:val="004659EE"/>
    <w:rsid w:val="00466DAE"/>
    <w:rsid w:val="00473E34"/>
    <w:rsid w:val="0047459B"/>
    <w:rsid w:val="00474CBD"/>
    <w:rsid w:val="00476BA9"/>
    <w:rsid w:val="0048057E"/>
    <w:rsid w:val="004814A0"/>
    <w:rsid w:val="00481650"/>
    <w:rsid w:val="00481BC9"/>
    <w:rsid w:val="00482790"/>
    <w:rsid w:val="0048373C"/>
    <w:rsid w:val="0048511C"/>
    <w:rsid w:val="004853EE"/>
    <w:rsid w:val="00490807"/>
    <w:rsid w:val="004936C2"/>
    <w:rsid w:val="0049379C"/>
    <w:rsid w:val="00493AA4"/>
    <w:rsid w:val="00495AEB"/>
    <w:rsid w:val="004A1CA0"/>
    <w:rsid w:val="004A22E9"/>
    <w:rsid w:val="004A4ACD"/>
    <w:rsid w:val="004A506C"/>
    <w:rsid w:val="004A5BC5"/>
    <w:rsid w:val="004A686A"/>
    <w:rsid w:val="004A7594"/>
    <w:rsid w:val="004B023D"/>
    <w:rsid w:val="004B07AD"/>
    <w:rsid w:val="004B0A81"/>
    <w:rsid w:val="004B63C3"/>
    <w:rsid w:val="004C0909"/>
    <w:rsid w:val="004C2327"/>
    <w:rsid w:val="004C3F97"/>
    <w:rsid w:val="004D01F2"/>
    <w:rsid w:val="004D1072"/>
    <w:rsid w:val="004D2CED"/>
    <w:rsid w:val="004D3339"/>
    <w:rsid w:val="004D353F"/>
    <w:rsid w:val="004D36D7"/>
    <w:rsid w:val="004D5E4A"/>
    <w:rsid w:val="004D682B"/>
    <w:rsid w:val="004E2E0A"/>
    <w:rsid w:val="004E3EEB"/>
    <w:rsid w:val="004E6152"/>
    <w:rsid w:val="004F0A2A"/>
    <w:rsid w:val="004F1342"/>
    <w:rsid w:val="004F279A"/>
    <w:rsid w:val="004F30D2"/>
    <w:rsid w:val="004F344A"/>
    <w:rsid w:val="004F4EC3"/>
    <w:rsid w:val="004F6C96"/>
    <w:rsid w:val="00502907"/>
    <w:rsid w:val="005045E3"/>
    <w:rsid w:val="00504A0B"/>
    <w:rsid w:val="00504ED4"/>
    <w:rsid w:val="00510639"/>
    <w:rsid w:val="00510A03"/>
    <w:rsid w:val="00511791"/>
    <w:rsid w:val="005139BE"/>
    <w:rsid w:val="00514F0B"/>
    <w:rsid w:val="00514FF0"/>
    <w:rsid w:val="00516142"/>
    <w:rsid w:val="0051681C"/>
    <w:rsid w:val="0051718C"/>
    <w:rsid w:val="00520027"/>
    <w:rsid w:val="0052093C"/>
    <w:rsid w:val="00521B31"/>
    <w:rsid w:val="00522469"/>
    <w:rsid w:val="0052292F"/>
    <w:rsid w:val="00522B8B"/>
    <w:rsid w:val="0052400A"/>
    <w:rsid w:val="0053290E"/>
    <w:rsid w:val="00536277"/>
    <w:rsid w:val="00536675"/>
    <w:rsid w:val="00536F43"/>
    <w:rsid w:val="005404F7"/>
    <w:rsid w:val="00540655"/>
    <w:rsid w:val="00541B53"/>
    <w:rsid w:val="00541CF9"/>
    <w:rsid w:val="00542616"/>
    <w:rsid w:val="0054344A"/>
    <w:rsid w:val="00543D75"/>
    <w:rsid w:val="00545370"/>
    <w:rsid w:val="00545647"/>
    <w:rsid w:val="005468C1"/>
    <w:rsid w:val="005510BA"/>
    <w:rsid w:val="005538C8"/>
    <w:rsid w:val="00553A14"/>
    <w:rsid w:val="00554B4E"/>
    <w:rsid w:val="00555C69"/>
    <w:rsid w:val="00556398"/>
    <w:rsid w:val="00556C02"/>
    <w:rsid w:val="0056016F"/>
    <w:rsid w:val="005601CB"/>
    <w:rsid w:val="00561BB2"/>
    <w:rsid w:val="00563249"/>
    <w:rsid w:val="00564398"/>
    <w:rsid w:val="00567CCE"/>
    <w:rsid w:val="00570A65"/>
    <w:rsid w:val="00571D02"/>
    <w:rsid w:val="005736F1"/>
    <w:rsid w:val="005744E6"/>
    <w:rsid w:val="005762B1"/>
    <w:rsid w:val="00580456"/>
    <w:rsid w:val="00580E73"/>
    <w:rsid w:val="00583746"/>
    <w:rsid w:val="0058388D"/>
    <w:rsid w:val="00584FCB"/>
    <w:rsid w:val="005903CC"/>
    <w:rsid w:val="0059091E"/>
    <w:rsid w:val="00592329"/>
    <w:rsid w:val="00593386"/>
    <w:rsid w:val="0059353C"/>
    <w:rsid w:val="00596998"/>
    <w:rsid w:val="0059790F"/>
    <w:rsid w:val="005A02B8"/>
    <w:rsid w:val="005A06F5"/>
    <w:rsid w:val="005A4A68"/>
    <w:rsid w:val="005A5512"/>
    <w:rsid w:val="005A6E62"/>
    <w:rsid w:val="005A727D"/>
    <w:rsid w:val="005B2FB3"/>
    <w:rsid w:val="005B31FF"/>
    <w:rsid w:val="005B5D02"/>
    <w:rsid w:val="005B793A"/>
    <w:rsid w:val="005C00D5"/>
    <w:rsid w:val="005C2C8D"/>
    <w:rsid w:val="005C2E85"/>
    <w:rsid w:val="005C4F27"/>
    <w:rsid w:val="005C6CF4"/>
    <w:rsid w:val="005C6DE5"/>
    <w:rsid w:val="005D0A59"/>
    <w:rsid w:val="005D2B29"/>
    <w:rsid w:val="005D354A"/>
    <w:rsid w:val="005D3E53"/>
    <w:rsid w:val="005D506C"/>
    <w:rsid w:val="005D645B"/>
    <w:rsid w:val="005E07FA"/>
    <w:rsid w:val="005E15CE"/>
    <w:rsid w:val="005E3235"/>
    <w:rsid w:val="005E340C"/>
    <w:rsid w:val="005E4176"/>
    <w:rsid w:val="005E4876"/>
    <w:rsid w:val="005E65B5"/>
    <w:rsid w:val="005E6DC1"/>
    <w:rsid w:val="005F0301"/>
    <w:rsid w:val="005F3AE9"/>
    <w:rsid w:val="005F4344"/>
    <w:rsid w:val="005F5C0A"/>
    <w:rsid w:val="005F69DF"/>
    <w:rsid w:val="005F7D2B"/>
    <w:rsid w:val="006007BB"/>
    <w:rsid w:val="00601DC0"/>
    <w:rsid w:val="00602FD9"/>
    <w:rsid w:val="0060340B"/>
    <w:rsid w:val="006034CB"/>
    <w:rsid w:val="00603503"/>
    <w:rsid w:val="00603C52"/>
    <w:rsid w:val="00606E01"/>
    <w:rsid w:val="00607572"/>
    <w:rsid w:val="006100F2"/>
    <w:rsid w:val="006106B1"/>
    <w:rsid w:val="006106D3"/>
    <w:rsid w:val="006131CE"/>
    <w:rsid w:val="0061336B"/>
    <w:rsid w:val="00617D6E"/>
    <w:rsid w:val="0062089C"/>
    <w:rsid w:val="00620ED5"/>
    <w:rsid w:val="006210B5"/>
    <w:rsid w:val="00621899"/>
    <w:rsid w:val="00622D61"/>
    <w:rsid w:val="00623781"/>
    <w:rsid w:val="00624198"/>
    <w:rsid w:val="0062534A"/>
    <w:rsid w:val="006257A6"/>
    <w:rsid w:val="00636C28"/>
    <w:rsid w:val="00640563"/>
    <w:rsid w:val="006412BD"/>
    <w:rsid w:val="006428E5"/>
    <w:rsid w:val="00643E2D"/>
    <w:rsid w:val="00644958"/>
    <w:rsid w:val="00644F2B"/>
    <w:rsid w:val="006466C6"/>
    <w:rsid w:val="0064701D"/>
    <w:rsid w:val="006513FB"/>
    <w:rsid w:val="00652336"/>
    <w:rsid w:val="00653BB6"/>
    <w:rsid w:val="00656EEF"/>
    <w:rsid w:val="006576AF"/>
    <w:rsid w:val="006606AB"/>
    <w:rsid w:val="00660735"/>
    <w:rsid w:val="0066153E"/>
    <w:rsid w:val="006647D1"/>
    <w:rsid w:val="00665557"/>
    <w:rsid w:val="006661E6"/>
    <w:rsid w:val="00672872"/>
    <w:rsid w:val="00672919"/>
    <w:rsid w:val="0067528C"/>
    <w:rsid w:val="00676918"/>
    <w:rsid w:val="00677544"/>
    <w:rsid w:val="00681687"/>
    <w:rsid w:val="00682CBE"/>
    <w:rsid w:val="00684088"/>
    <w:rsid w:val="00686155"/>
    <w:rsid w:val="00686191"/>
    <w:rsid w:val="00686295"/>
    <w:rsid w:val="00686587"/>
    <w:rsid w:val="00687473"/>
    <w:rsid w:val="006904CF"/>
    <w:rsid w:val="006941C8"/>
    <w:rsid w:val="0069548B"/>
    <w:rsid w:val="00695895"/>
    <w:rsid w:val="00695EE2"/>
    <w:rsid w:val="0069660B"/>
    <w:rsid w:val="00697957"/>
    <w:rsid w:val="00697BDD"/>
    <w:rsid w:val="006A001C"/>
    <w:rsid w:val="006A0426"/>
    <w:rsid w:val="006A1B33"/>
    <w:rsid w:val="006A1EF1"/>
    <w:rsid w:val="006A48F1"/>
    <w:rsid w:val="006A71A3"/>
    <w:rsid w:val="006A7B9A"/>
    <w:rsid w:val="006B03F2"/>
    <w:rsid w:val="006B1156"/>
    <w:rsid w:val="006B14C1"/>
    <w:rsid w:val="006B1639"/>
    <w:rsid w:val="006B208A"/>
    <w:rsid w:val="006B3044"/>
    <w:rsid w:val="006B348A"/>
    <w:rsid w:val="006B5B52"/>
    <w:rsid w:val="006B5CA7"/>
    <w:rsid w:val="006B5E89"/>
    <w:rsid w:val="006B6820"/>
    <w:rsid w:val="006B6E7F"/>
    <w:rsid w:val="006B7098"/>
    <w:rsid w:val="006C0E3B"/>
    <w:rsid w:val="006C19B2"/>
    <w:rsid w:val="006C30A0"/>
    <w:rsid w:val="006C35FF"/>
    <w:rsid w:val="006C3FCF"/>
    <w:rsid w:val="006C57F2"/>
    <w:rsid w:val="006C5949"/>
    <w:rsid w:val="006C6832"/>
    <w:rsid w:val="006C7207"/>
    <w:rsid w:val="006D1370"/>
    <w:rsid w:val="006D19F7"/>
    <w:rsid w:val="006D2C28"/>
    <w:rsid w:val="006D3FC1"/>
    <w:rsid w:val="006D7590"/>
    <w:rsid w:val="006E2F04"/>
    <w:rsid w:val="006E372B"/>
    <w:rsid w:val="006E5FE9"/>
    <w:rsid w:val="006E6581"/>
    <w:rsid w:val="006E6E1F"/>
    <w:rsid w:val="006E6FDB"/>
    <w:rsid w:val="006E71DF"/>
    <w:rsid w:val="006E7359"/>
    <w:rsid w:val="006F000D"/>
    <w:rsid w:val="006F0BD3"/>
    <w:rsid w:val="006F1616"/>
    <w:rsid w:val="006F1CC4"/>
    <w:rsid w:val="006F2001"/>
    <w:rsid w:val="006F2A86"/>
    <w:rsid w:val="006F2AEF"/>
    <w:rsid w:val="006F3163"/>
    <w:rsid w:val="006F359F"/>
    <w:rsid w:val="007006D4"/>
    <w:rsid w:val="00703B4B"/>
    <w:rsid w:val="0070448E"/>
    <w:rsid w:val="00705972"/>
    <w:rsid w:val="00705FEC"/>
    <w:rsid w:val="007066DA"/>
    <w:rsid w:val="00710659"/>
    <w:rsid w:val="0071147A"/>
    <w:rsid w:val="0071185D"/>
    <w:rsid w:val="0071494E"/>
    <w:rsid w:val="0071539A"/>
    <w:rsid w:val="00720107"/>
    <w:rsid w:val="00721DC9"/>
    <w:rsid w:val="00721E01"/>
    <w:rsid w:val="007220C8"/>
    <w:rsid w:val="007222AD"/>
    <w:rsid w:val="007267CF"/>
    <w:rsid w:val="00730687"/>
    <w:rsid w:val="00731F3F"/>
    <w:rsid w:val="00733943"/>
    <w:rsid w:val="00733BAB"/>
    <w:rsid w:val="0073604C"/>
    <w:rsid w:val="00741D23"/>
    <w:rsid w:val="007436BF"/>
    <w:rsid w:val="007443E9"/>
    <w:rsid w:val="00745DCE"/>
    <w:rsid w:val="00752A45"/>
    <w:rsid w:val="00752B1B"/>
    <w:rsid w:val="00752C83"/>
    <w:rsid w:val="00753D89"/>
    <w:rsid w:val="00753DDA"/>
    <w:rsid w:val="00754A6E"/>
    <w:rsid w:val="007550F9"/>
    <w:rsid w:val="007553D8"/>
    <w:rsid w:val="00755C9B"/>
    <w:rsid w:val="007604D3"/>
    <w:rsid w:val="00760FE4"/>
    <w:rsid w:val="007636C2"/>
    <w:rsid w:val="00763D8B"/>
    <w:rsid w:val="00764AB9"/>
    <w:rsid w:val="007657F6"/>
    <w:rsid w:val="00765E47"/>
    <w:rsid w:val="00766CB7"/>
    <w:rsid w:val="00767F0B"/>
    <w:rsid w:val="0077089D"/>
    <w:rsid w:val="0077125A"/>
    <w:rsid w:val="00773B92"/>
    <w:rsid w:val="00775AAD"/>
    <w:rsid w:val="00780735"/>
    <w:rsid w:val="00781238"/>
    <w:rsid w:val="0078405B"/>
    <w:rsid w:val="00785782"/>
    <w:rsid w:val="00786F58"/>
    <w:rsid w:val="00787CC1"/>
    <w:rsid w:val="00792F4E"/>
    <w:rsid w:val="0079398D"/>
    <w:rsid w:val="007954E9"/>
    <w:rsid w:val="00796740"/>
    <w:rsid w:val="00796C25"/>
    <w:rsid w:val="007A19D5"/>
    <w:rsid w:val="007A1ACC"/>
    <w:rsid w:val="007A287C"/>
    <w:rsid w:val="007A2A2B"/>
    <w:rsid w:val="007A3B2A"/>
    <w:rsid w:val="007A4A39"/>
    <w:rsid w:val="007A53C9"/>
    <w:rsid w:val="007A7B0E"/>
    <w:rsid w:val="007A7EEA"/>
    <w:rsid w:val="007B0C9D"/>
    <w:rsid w:val="007B0F17"/>
    <w:rsid w:val="007B3F61"/>
    <w:rsid w:val="007B4CE7"/>
    <w:rsid w:val="007B5522"/>
    <w:rsid w:val="007B69AA"/>
    <w:rsid w:val="007C0EE0"/>
    <w:rsid w:val="007C1B71"/>
    <w:rsid w:val="007C2FBB"/>
    <w:rsid w:val="007C4F5F"/>
    <w:rsid w:val="007C54EA"/>
    <w:rsid w:val="007C7164"/>
    <w:rsid w:val="007C7413"/>
    <w:rsid w:val="007D04EB"/>
    <w:rsid w:val="007D1984"/>
    <w:rsid w:val="007D2AFE"/>
    <w:rsid w:val="007D2C19"/>
    <w:rsid w:val="007D43AA"/>
    <w:rsid w:val="007D445B"/>
    <w:rsid w:val="007D4629"/>
    <w:rsid w:val="007D601E"/>
    <w:rsid w:val="007E3264"/>
    <w:rsid w:val="007E3A55"/>
    <w:rsid w:val="007E3FEA"/>
    <w:rsid w:val="007E6402"/>
    <w:rsid w:val="007E7893"/>
    <w:rsid w:val="007E7E34"/>
    <w:rsid w:val="007F0A0B"/>
    <w:rsid w:val="007F1A3E"/>
    <w:rsid w:val="007F1B63"/>
    <w:rsid w:val="007F29BD"/>
    <w:rsid w:val="007F2B03"/>
    <w:rsid w:val="007F3477"/>
    <w:rsid w:val="007F3A60"/>
    <w:rsid w:val="007F3D0B"/>
    <w:rsid w:val="007F6D2E"/>
    <w:rsid w:val="007F7C94"/>
    <w:rsid w:val="0080161D"/>
    <w:rsid w:val="00801719"/>
    <w:rsid w:val="00801720"/>
    <w:rsid w:val="00802FFA"/>
    <w:rsid w:val="0080427F"/>
    <w:rsid w:val="00806441"/>
    <w:rsid w:val="00807599"/>
    <w:rsid w:val="00807E50"/>
    <w:rsid w:val="00810E4B"/>
    <w:rsid w:val="00811C28"/>
    <w:rsid w:val="00812F0C"/>
    <w:rsid w:val="00813403"/>
    <w:rsid w:val="00814BAA"/>
    <w:rsid w:val="00816E02"/>
    <w:rsid w:val="00816F0C"/>
    <w:rsid w:val="0082148E"/>
    <w:rsid w:val="0082211C"/>
    <w:rsid w:val="008235D4"/>
    <w:rsid w:val="00823707"/>
    <w:rsid w:val="00824295"/>
    <w:rsid w:val="00827A65"/>
    <w:rsid w:val="00830473"/>
    <w:rsid w:val="008313F3"/>
    <w:rsid w:val="00831894"/>
    <w:rsid w:val="008325CD"/>
    <w:rsid w:val="00837A4C"/>
    <w:rsid w:val="008402F2"/>
    <w:rsid w:val="00840469"/>
    <w:rsid w:val="008405BB"/>
    <w:rsid w:val="0084291E"/>
    <w:rsid w:val="00843A9A"/>
    <w:rsid w:val="0084564F"/>
    <w:rsid w:val="00846494"/>
    <w:rsid w:val="00847B20"/>
    <w:rsid w:val="008509D3"/>
    <w:rsid w:val="008523DA"/>
    <w:rsid w:val="00853418"/>
    <w:rsid w:val="00853773"/>
    <w:rsid w:val="00854870"/>
    <w:rsid w:val="0085635C"/>
    <w:rsid w:val="00856CC6"/>
    <w:rsid w:val="00856EBD"/>
    <w:rsid w:val="0085756E"/>
    <w:rsid w:val="00857CF6"/>
    <w:rsid w:val="008610ED"/>
    <w:rsid w:val="00861C6A"/>
    <w:rsid w:val="00865199"/>
    <w:rsid w:val="00867EAF"/>
    <w:rsid w:val="00870763"/>
    <w:rsid w:val="008713EA"/>
    <w:rsid w:val="00872433"/>
    <w:rsid w:val="00872802"/>
    <w:rsid w:val="00873B07"/>
    <w:rsid w:val="00873C6B"/>
    <w:rsid w:val="00881426"/>
    <w:rsid w:val="0088163D"/>
    <w:rsid w:val="008817D8"/>
    <w:rsid w:val="008818BB"/>
    <w:rsid w:val="00882B63"/>
    <w:rsid w:val="00883385"/>
    <w:rsid w:val="00883500"/>
    <w:rsid w:val="00883E41"/>
    <w:rsid w:val="0088426A"/>
    <w:rsid w:val="008852BA"/>
    <w:rsid w:val="00890108"/>
    <w:rsid w:val="00893877"/>
    <w:rsid w:val="0089532C"/>
    <w:rsid w:val="008958F5"/>
    <w:rsid w:val="00896165"/>
    <w:rsid w:val="00896681"/>
    <w:rsid w:val="008A0B48"/>
    <w:rsid w:val="008A2749"/>
    <w:rsid w:val="008A3A90"/>
    <w:rsid w:val="008A5E3B"/>
    <w:rsid w:val="008A6E62"/>
    <w:rsid w:val="008A78F8"/>
    <w:rsid w:val="008B06D4"/>
    <w:rsid w:val="008B29D7"/>
    <w:rsid w:val="008B4F20"/>
    <w:rsid w:val="008B5970"/>
    <w:rsid w:val="008B68E7"/>
    <w:rsid w:val="008B7FFD"/>
    <w:rsid w:val="008C286A"/>
    <w:rsid w:val="008C2920"/>
    <w:rsid w:val="008C4307"/>
    <w:rsid w:val="008C6927"/>
    <w:rsid w:val="008D1692"/>
    <w:rsid w:val="008D23DF"/>
    <w:rsid w:val="008D2AEB"/>
    <w:rsid w:val="008D73BF"/>
    <w:rsid w:val="008D7F09"/>
    <w:rsid w:val="008E00D5"/>
    <w:rsid w:val="008E5B64"/>
    <w:rsid w:val="008E704B"/>
    <w:rsid w:val="008E7DAA"/>
    <w:rsid w:val="008F0094"/>
    <w:rsid w:val="008F03EF"/>
    <w:rsid w:val="008F2045"/>
    <w:rsid w:val="008F266A"/>
    <w:rsid w:val="008F340F"/>
    <w:rsid w:val="008F34C0"/>
    <w:rsid w:val="008F5C46"/>
    <w:rsid w:val="008F77E5"/>
    <w:rsid w:val="009009D1"/>
    <w:rsid w:val="00901E60"/>
    <w:rsid w:val="00901FA9"/>
    <w:rsid w:val="009020FD"/>
    <w:rsid w:val="00902E06"/>
    <w:rsid w:val="00903523"/>
    <w:rsid w:val="00904C17"/>
    <w:rsid w:val="00906281"/>
    <w:rsid w:val="0090659A"/>
    <w:rsid w:val="00911080"/>
    <w:rsid w:val="009112ED"/>
    <w:rsid w:val="00912500"/>
    <w:rsid w:val="0091350B"/>
    <w:rsid w:val="009141C6"/>
    <w:rsid w:val="00914E73"/>
    <w:rsid w:val="00915986"/>
    <w:rsid w:val="00917624"/>
    <w:rsid w:val="00922D97"/>
    <w:rsid w:val="009237B7"/>
    <w:rsid w:val="009267CE"/>
    <w:rsid w:val="00926CB2"/>
    <w:rsid w:val="00926F6E"/>
    <w:rsid w:val="00930386"/>
    <w:rsid w:val="009309F5"/>
    <w:rsid w:val="00933237"/>
    <w:rsid w:val="00933F28"/>
    <w:rsid w:val="0093565F"/>
    <w:rsid w:val="0093571E"/>
    <w:rsid w:val="009361B7"/>
    <w:rsid w:val="009400C3"/>
    <w:rsid w:val="00941D58"/>
    <w:rsid w:val="00942299"/>
    <w:rsid w:val="00943B39"/>
    <w:rsid w:val="00943FF3"/>
    <w:rsid w:val="00944086"/>
    <w:rsid w:val="00945397"/>
    <w:rsid w:val="009453F7"/>
    <w:rsid w:val="009476C0"/>
    <w:rsid w:val="009564AC"/>
    <w:rsid w:val="009569E0"/>
    <w:rsid w:val="00960DFD"/>
    <w:rsid w:val="00960FD9"/>
    <w:rsid w:val="00963E34"/>
    <w:rsid w:val="00964782"/>
    <w:rsid w:val="00964835"/>
    <w:rsid w:val="00964DFA"/>
    <w:rsid w:val="0096687F"/>
    <w:rsid w:val="00970A69"/>
    <w:rsid w:val="0097482B"/>
    <w:rsid w:val="00974DA1"/>
    <w:rsid w:val="00975FCE"/>
    <w:rsid w:val="0098155C"/>
    <w:rsid w:val="00981CCA"/>
    <w:rsid w:val="00983484"/>
    <w:rsid w:val="00983B77"/>
    <w:rsid w:val="00985576"/>
    <w:rsid w:val="009871C5"/>
    <w:rsid w:val="00987205"/>
    <w:rsid w:val="00996053"/>
    <w:rsid w:val="00997E71"/>
    <w:rsid w:val="009A0B2F"/>
    <w:rsid w:val="009A1067"/>
    <w:rsid w:val="009A1CF4"/>
    <w:rsid w:val="009A37D7"/>
    <w:rsid w:val="009A4C84"/>
    <w:rsid w:val="009A4E17"/>
    <w:rsid w:val="009A54F9"/>
    <w:rsid w:val="009A6955"/>
    <w:rsid w:val="009B0475"/>
    <w:rsid w:val="009B0697"/>
    <w:rsid w:val="009B0F4F"/>
    <w:rsid w:val="009B1D95"/>
    <w:rsid w:val="009B341C"/>
    <w:rsid w:val="009B3683"/>
    <w:rsid w:val="009B5747"/>
    <w:rsid w:val="009C0A8C"/>
    <w:rsid w:val="009C0B81"/>
    <w:rsid w:val="009C3182"/>
    <w:rsid w:val="009C3EF2"/>
    <w:rsid w:val="009C5C37"/>
    <w:rsid w:val="009C5F5E"/>
    <w:rsid w:val="009C6E48"/>
    <w:rsid w:val="009D0843"/>
    <w:rsid w:val="009D0BB8"/>
    <w:rsid w:val="009D0BD2"/>
    <w:rsid w:val="009D2C27"/>
    <w:rsid w:val="009D4BEB"/>
    <w:rsid w:val="009D503E"/>
    <w:rsid w:val="009E2309"/>
    <w:rsid w:val="009E34AD"/>
    <w:rsid w:val="009E3B1A"/>
    <w:rsid w:val="009E42B9"/>
    <w:rsid w:val="009E4E17"/>
    <w:rsid w:val="009E54B9"/>
    <w:rsid w:val="009E57C6"/>
    <w:rsid w:val="009E7950"/>
    <w:rsid w:val="009F1DAB"/>
    <w:rsid w:val="009F2332"/>
    <w:rsid w:val="009F35B2"/>
    <w:rsid w:val="009F4C2E"/>
    <w:rsid w:val="009F58E9"/>
    <w:rsid w:val="00A014A3"/>
    <w:rsid w:val="00A027CC"/>
    <w:rsid w:val="00A02E83"/>
    <w:rsid w:val="00A03D0E"/>
    <w:rsid w:val="00A0412D"/>
    <w:rsid w:val="00A0510A"/>
    <w:rsid w:val="00A100F9"/>
    <w:rsid w:val="00A108F6"/>
    <w:rsid w:val="00A1142E"/>
    <w:rsid w:val="00A11CB7"/>
    <w:rsid w:val="00A124F5"/>
    <w:rsid w:val="00A149A1"/>
    <w:rsid w:val="00A15DF0"/>
    <w:rsid w:val="00A21211"/>
    <w:rsid w:val="00A21777"/>
    <w:rsid w:val="00A2533F"/>
    <w:rsid w:val="00A264C5"/>
    <w:rsid w:val="00A30F8A"/>
    <w:rsid w:val="00A32076"/>
    <w:rsid w:val="00A329E6"/>
    <w:rsid w:val="00A32A2C"/>
    <w:rsid w:val="00A3353C"/>
    <w:rsid w:val="00A33890"/>
    <w:rsid w:val="00A34E7F"/>
    <w:rsid w:val="00A3512C"/>
    <w:rsid w:val="00A35D02"/>
    <w:rsid w:val="00A37726"/>
    <w:rsid w:val="00A406A3"/>
    <w:rsid w:val="00A4186C"/>
    <w:rsid w:val="00A46438"/>
    <w:rsid w:val="00A4677B"/>
    <w:rsid w:val="00A46F0A"/>
    <w:rsid w:val="00A46F25"/>
    <w:rsid w:val="00A47CC2"/>
    <w:rsid w:val="00A502BA"/>
    <w:rsid w:val="00A565D3"/>
    <w:rsid w:val="00A5751C"/>
    <w:rsid w:val="00A60146"/>
    <w:rsid w:val="00A601A9"/>
    <w:rsid w:val="00A6041A"/>
    <w:rsid w:val="00A60A3E"/>
    <w:rsid w:val="00A60BA7"/>
    <w:rsid w:val="00A60F6F"/>
    <w:rsid w:val="00A622C4"/>
    <w:rsid w:val="00A6283D"/>
    <w:rsid w:val="00A63169"/>
    <w:rsid w:val="00A64D27"/>
    <w:rsid w:val="00A676FF"/>
    <w:rsid w:val="00A70175"/>
    <w:rsid w:val="00A701B0"/>
    <w:rsid w:val="00A70E7F"/>
    <w:rsid w:val="00A715BC"/>
    <w:rsid w:val="00A71EF1"/>
    <w:rsid w:val="00A720F0"/>
    <w:rsid w:val="00A72A9E"/>
    <w:rsid w:val="00A73EBA"/>
    <w:rsid w:val="00A754B4"/>
    <w:rsid w:val="00A76665"/>
    <w:rsid w:val="00A76749"/>
    <w:rsid w:val="00A807C1"/>
    <w:rsid w:val="00A82658"/>
    <w:rsid w:val="00A828F3"/>
    <w:rsid w:val="00A83374"/>
    <w:rsid w:val="00A935EA"/>
    <w:rsid w:val="00A95248"/>
    <w:rsid w:val="00A96172"/>
    <w:rsid w:val="00A96D52"/>
    <w:rsid w:val="00A97C5F"/>
    <w:rsid w:val="00AA0025"/>
    <w:rsid w:val="00AA0E91"/>
    <w:rsid w:val="00AA6343"/>
    <w:rsid w:val="00AB0D6A"/>
    <w:rsid w:val="00AB25BE"/>
    <w:rsid w:val="00AB43B3"/>
    <w:rsid w:val="00AB4490"/>
    <w:rsid w:val="00AB49B9"/>
    <w:rsid w:val="00AB4A4B"/>
    <w:rsid w:val="00AB501D"/>
    <w:rsid w:val="00AB758A"/>
    <w:rsid w:val="00AB7E07"/>
    <w:rsid w:val="00AC027E"/>
    <w:rsid w:val="00AC05AB"/>
    <w:rsid w:val="00AC1E7E"/>
    <w:rsid w:val="00AC507D"/>
    <w:rsid w:val="00AC66E4"/>
    <w:rsid w:val="00AC7450"/>
    <w:rsid w:val="00AD0118"/>
    <w:rsid w:val="00AD04F2"/>
    <w:rsid w:val="00AD3E77"/>
    <w:rsid w:val="00AD4578"/>
    <w:rsid w:val="00AD68E9"/>
    <w:rsid w:val="00AD761F"/>
    <w:rsid w:val="00AE0F44"/>
    <w:rsid w:val="00AE56C0"/>
    <w:rsid w:val="00AE5DCA"/>
    <w:rsid w:val="00AE633A"/>
    <w:rsid w:val="00AF528D"/>
    <w:rsid w:val="00AF7ACC"/>
    <w:rsid w:val="00B00914"/>
    <w:rsid w:val="00B017B8"/>
    <w:rsid w:val="00B01D4A"/>
    <w:rsid w:val="00B02A8E"/>
    <w:rsid w:val="00B052EE"/>
    <w:rsid w:val="00B06CA2"/>
    <w:rsid w:val="00B06F63"/>
    <w:rsid w:val="00B1081F"/>
    <w:rsid w:val="00B12812"/>
    <w:rsid w:val="00B13D55"/>
    <w:rsid w:val="00B14F12"/>
    <w:rsid w:val="00B17D90"/>
    <w:rsid w:val="00B20A42"/>
    <w:rsid w:val="00B2371B"/>
    <w:rsid w:val="00B2496B"/>
    <w:rsid w:val="00B24C59"/>
    <w:rsid w:val="00B27499"/>
    <w:rsid w:val="00B3010D"/>
    <w:rsid w:val="00B31F85"/>
    <w:rsid w:val="00B3433C"/>
    <w:rsid w:val="00B35151"/>
    <w:rsid w:val="00B3558B"/>
    <w:rsid w:val="00B36972"/>
    <w:rsid w:val="00B433F2"/>
    <w:rsid w:val="00B4398C"/>
    <w:rsid w:val="00B44CC1"/>
    <w:rsid w:val="00B458E8"/>
    <w:rsid w:val="00B45927"/>
    <w:rsid w:val="00B47005"/>
    <w:rsid w:val="00B477E2"/>
    <w:rsid w:val="00B47940"/>
    <w:rsid w:val="00B519A4"/>
    <w:rsid w:val="00B52846"/>
    <w:rsid w:val="00B5397B"/>
    <w:rsid w:val="00B53A6D"/>
    <w:rsid w:val="00B53EE9"/>
    <w:rsid w:val="00B557D2"/>
    <w:rsid w:val="00B561C1"/>
    <w:rsid w:val="00B606DA"/>
    <w:rsid w:val="00B6183E"/>
    <w:rsid w:val="00B61B6B"/>
    <w:rsid w:val="00B6253D"/>
    <w:rsid w:val="00B62809"/>
    <w:rsid w:val="00B63632"/>
    <w:rsid w:val="00B6569E"/>
    <w:rsid w:val="00B65BE7"/>
    <w:rsid w:val="00B666C9"/>
    <w:rsid w:val="00B72794"/>
    <w:rsid w:val="00B72F2A"/>
    <w:rsid w:val="00B74422"/>
    <w:rsid w:val="00B746C1"/>
    <w:rsid w:val="00B74716"/>
    <w:rsid w:val="00B7675A"/>
    <w:rsid w:val="00B775F0"/>
    <w:rsid w:val="00B81182"/>
    <w:rsid w:val="00B81898"/>
    <w:rsid w:val="00B8271D"/>
    <w:rsid w:val="00B82791"/>
    <w:rsid w:val="00B82DED"/>
    <w:rsid w:val="00B841BB"/>
    <w:rsid w:val="00B84CB1"/>
    <w:rsid w:val="00B85732"/>
    <w:rsid w:val="00B8606B"/>
    <w:rsid w:val="00B86FA7"/>
    <w:rsid w:val="00B875DB"/>
    <w:rsid w:val="00B878E7"/>
    <w:rsid w:val="00B879CC"/>
    <w:rsid w:val="00B90E97"/>
    <w:rsid w:val="00B9282A"/>
    <w:rsid w:val="00B97278"/>
    <w:rsid w:val="00B97943"/>
    <w:rsid w:val="00BA0BC8"/>
    <w:rsid w:val="00BA1D0B"/>
    <w:rsid w:val="00BA2B50"/>
    <w:rsid w:val="00BA2F1D"/>
    <w:rsid w:val="00BA5C62"/>
    <w:rsid w:val="00BA6972"/>
    <w:rsid w:val="00BA71E2"/>
    <w:rsid w:val="00BA74F7"/>
    <w:rsid w:val="00BB1E0D"/>
    <w:rsid w:val="00BB26C8"/>
    <w:rsid w:val="00BB4D9B"/>
    <w:rsid w:val="00BB59ED"/>
    <w:rsid w:val="00BB73FF"/>
    <w:rsid w:val="00BB7688"/>
    <w:rsid w:val="00BC3117"/>
    <w:rsid w:val="00BC7423"/>
    <w:rsid w:val="00BC751B"/>
    <w:rsid w:val="00BC7C83"/>
    <w:rsid w:val="00BC7CAC"/>
    <w:rsid w:val="00BD206F"/>
    <w:rsid w:val="00BD249E"/>
    <w:rsid w:val="00BD4F0D"/>
    <w:rsid w:val="00BD6415"/>
    <w:rsid w:val="00BD6D76"/>
    <w:rsid w:val="00BE3A73"/>
    <w:rsid w:val="00BE4AB0"/>
    <w:rsid w:val="00BE56B3"/>
    <w:rsid w:val="00BE6095"/>
    <w:rsid w:val="00BE676D"/>
    <w:rsid w:val="00BF04E8"/>
    <w:rsid w:val="00BF16BF"/>
    <w:rsid w:val="00BF487B"/>
    <w:rsid w:val="00BF4D1F"/>
    <w:rsid w:val="00BF5432"/>
    <w:rsid w:val="00BF76BE"/>
    <w:rsid w:val="00C02A73"/>
    <w:rsid w:val="00C02D22"/>
    <w:rsid w:val="00C063D2"/>
    <w:rsid w:val="00C07FD9"/>
    <w:rsid w:val="00C10955"/>
    <w:rsid w:val="00C10FE1"/>
    <w:rsid w:val="00C11C4D"/>
    <w:rsid w:val="00C148BD"/>
    <w:rsid w:val="00C162C0"/>
    <w:rsid w:val="00C1672D"/>
    <w:rsid w:val="00C1712C"/>
    <w:rsid w:val="00C20634"/>
    <w:rsid w:val="00C212E0"/>
    <w:rsid w:val="00C216E2"/>
    <w:rsid w:val="00C2285C"/>
    <w:rsid w:val="00C23E16"/>
    <w:rsid w:val="00C2407C"/>
    <w:rsid w:val="00C27E37"/>
    <w:rsid w:val="00C32713"/>
    <w:rsid w:val="00C3469E"/>
    <w:rsid w:val="00C34845"/>
    <w:rsid w:val="00C34CB7"/>
    <w:rsid w:val="00C351B8"/>
    <w:rsid w:val="00C40410"/>
    <w:rsid w:val="00C40D18"/>
    <w:rsid w:val="00C410D9"/>
    <w:rsid w:val="00C430B2"/>
    <w:rsid w:val="00C44DB7"/>
    <w:rsid w:val="00C4510A"/>
    <w:rsid w:val="00C471FD"/>
    <w:rsid w:val="00C47F2E"/>
    <w:rsid w:val="00C52BA6"/>
    <w:rsid w:val="00C53212"/>
    <w:rsid w:val="00C57A1A"/>
    <w:rsid w:val="00C60BBD"/>
    <w:rsid w:val="00C6258F"/>
    <w:rsid w:val="00C62C41"/>
    <w:rsid w:val="00C63DF6"/>
    <w:rsid w:val="00C63E58"/>
    <w:rsid w:val="00C6495E"/>
    <w:rsid w:val="00C657A6"/>
    <w:rsid w:val="00C665A2"/>
    <w:rsid w:val="00C670EE"/>
    <w:rsid w:val="00C67E3B"/>
    <w:rsid w:val="00C716E1"/>
    <w:rsid w:val="00C71F4C"/>
    <w:rsid w:val="00C73E03"/>
    <w:rsid w:val="00C763D9"/>
    <w:rsid w:val="00C76444"/>
    <w:rsid w:val="00C7657C"/>
    <w:rsid w:val="00C77B29"/>
    <w:rsid w:val="00C830EE"/>
    <w:rsid w:val="00C83956"/>
    <w:rsid w:val="00C83D90"/>
    <w:rsid w:val="00C84A6C"/>
    <w:rsid w:val="00C86969"/>
    <w:rsid w:val="00C87039"/>
    <w:rsid w:val="00C8718B"/>
    <w:rsid w:val="00C872E4"/>
    <w:rsid w:val="00C878D9"/>
    <w:rsid w:val="00C90311"/>
    <w:rsid w:val="00C90BD9"/>
    <w:rsid w:val="00C9152E"/>
    <w:rsid w:val="00C91C26"/>
    <w:rsid w:val="00C92C41"/>
    <w:rsid w:val="00C92C47"/>
    <w:rsid w:val="00CA2BB2"/>
    <w:rsid w:val="00CA4502"/>
    <w:rsid w:val="00CA5911"/>
    <w:rsid w:val="00CA697F"/>
    <w:rsid w:val="00CA73D5"/>
    <w:rsid w:val="00CA746A"/>
    <w:rsid w:val="00CA7F34"/>
    <w:rsid w:val="00CB0AA2"/>
    <w:rsid w:val="00CB2FC9"/>
    <w:rsid w:val="00CB34F5"/>
    <w:rsid w:val="00CB5068"/>
    <w:rsid w:val="00CB7D2B"/>
    <w:rsid w:val="00CC1A95"/>
    <w:rsid w:val="00CC1C87"/>
    <w:rsid w:val="00CC3000"/>
    <w:rsid w:val="00CC33BA"/>
    <w:rsid w:val="00CC4859"/>
    <w:rsid w:val="00CC7A35"/>
    <w:rsid w:val="00CD072A"/>
    <w:rsid w:val="00CD1070"/>
    <w:rsid w:val="00CD352E"/>
    <w:rsid w:val="00CD40B1"/>
    <w:rsid w:val="00CD4FC7"/>
    <w:rsid w:val="00CD51E0"/>
    <w:rsid w:val="00CD670A"/>
    <w:rsid w:val="00CD67FD"/>
    <w:rsid w:val="00CD7BB4"/>
    <w:rsid w:val="00CD7F73"/>
    <w:rsid w:val="00CE0CF1"/>
    <w:rsid w:val="00CE18AF"/>
    <w:rsid w:val="00CE26C5"/>
    <w:rsid w:val="00CE36AF"/>
    <w:rsid w:val="00CE40C5"/>
    <w:rsid w:val="00CE47F3"/>
    <w:rsid w:val="00CE54DD"/>
    <w:rsid w:val="00CF0DA5"/>
    <w:rsid w:val="00CF26E3"/>
    <w:rsid w:val="00CF5D31"/>
    <w:rsid w:val="00CF5D4E"/>
    <w:rsid w:val="00CF5F3B"/>
    <w:rsid w:val="00CF6485"/>
    <w:rsid w:val="00CF67BD"/>
    <w:rsid w:val="00CF7733"/>
    <w:rsid w:val="00CF791A"/>
    <w:rsid w:val="00CF7AFA"/>
    <w:rsid w:val="00D00513"/>
    <w:rsid w:val="00D00D7D"/>
    <w:rsid w:val="00D030AE"/>
    <w:rsid w:val="00D04CFC"/>
    <w:rsid w:val="00D04EA6"/>
    <w:rsid w:val="00D05428"/>
    <w:rsid w:val="00D058D2"/>
    <w:rsid w:val="00D068B9"/>
    <w:rsid w:val="00D07205"/>
    <w:rsid w:val="00D107F6"/>
    <w:rsid w:val="00D139C8"/>
    <w:rsid w:val="00D17407"/>
    <w:rsid w:val="00D17F81"/>
    <w:rsid w:val="00D237C7"/>
    <w:rsid w:val="00D24ADC"/>
    <w:rsid w:val="00D24FDB"/>
    <w:rsid w:val="00D2758C"/>
    <w:rsid w:val="00D275CA"/>
    <w:rsid w:val="00D2789B"/>
    <w:rsid w:val="00D345AB"/>
    <w:rsid w:val="00D34763"/>
    <w:rsid w:val="00D3781C"/>
    <w:rsid w:val="00D37B48"/>
    <w:rsid w:val="00D37DA6"/>
    <w:rsid w:val="00D41566"/>
    <w:rsid w:val="00D452F4"/>
    <w:rsid w:val="00D458EC"/>
    <w:rsid w:val="00D501B0"/>
    <w:rsid w:val="00D507F5"/>
    <w:rsid w:val="00D52138"/>
    <w:rsid w:val="00D52582"/>
    <w:rsid w:val="00D531D0"/>
    <w:rsid w:val="00D56A0E"/>
    <w:rsid w:val="00D57AD3"/>
    <w:rsid w:val="00D62F25"/>
    <w:rsid w:val="00D635FE"/>
    <w:rsid w:val="00D64B5B"/>
    <w:rsid w:val="00D6604C"/>
    <w:rsid w:val="00D66A7B"/>
    <w:rsid w:val="00D66DF4"/>
    <w:rsid w:val="00D729DE"/>
    <w:rsid w:val="00D75B6A"/>
    <w:rsid w:val="00D778DF"/>
    <w:rsid w:val="00D80727"/>
    <w:rsid w:val="00D822F6"/>
    <w:rsid w:val="00D84530"/>
    <w:rsid w:val="00D84BDA"/>
    <w:rsid w:val="00D86D9E"/>
    <w:rsid w:val="00D87013"/>
    <w:rsid w:val="00D876A8"/>
    <w:rsid w:val="00D87F26"/>
    <w:rsid w:val="00D913F0"/>
    <w:rsid w:val="00D93063"/>
    <w:rsid w:val="00D933B0"/>
    <w:rsid w:val="00D951FC"/>
    <w:rsid w:val="00D963BE"/>
    <w:rsid w:val="00D969A4"/>
    <w:rsid w:val="00D977E8"/>
    <w:rsid w:val="00D97B16"/>
    <w:rsid w:val="00DA119B"/>
    <w:rsid w:val="00DA3156"/>
    <w:rsid w:val="00DA4214"/>
    <w:rsid w:val="00DA6A8B"/>
    <w:rsid w:val="00DB091E"/>
    <w:rsid w:val="00DB1C89"/>
    <w:rsid w:val="00DB3191"/>
    <w:rsid w:val="00DB3541"/>
    <w:rsid w:val="00DB3763"/>
    <w:rsid w:val="00DB3DEB"/>
    <w:rsid w:val="00DB4029"/>
    <w:rsid w:val="00DB45D6"/>
    <w:rsid w:val="00DB5ECF"/>
    <w:rsid w:val="00DB5F4D"/>
    <w:rsid w:val="00DB66F2"/>
    <w:rsid w:val="00DB6DA5"/>
    <w:rsid w:val="00DC076B"/>
    <w:rsid w:val="00DC1103"/>
    <w:rsid w:val="00DC186F"/>
    <w:rsid w:val="00DC252F"/>
    <w:rsid w:val="00DC3E62"/>
    <w:rsid w:val="00DC4737"/>
    <w:rsid w:val="00DC5FDF"/>
    <w:rsid w:val="00DC6050"/>
    <w:rsid w:val="00DC6445"/>
    <w:rsid w:val="00DD3319"/>
    <w:rsid w:val="00DD35E1"/>
    <w:rsid w:val="00DD43EA"/>
    <w:rsid w:val="00DD7411"/>
    <w:rsid w:val="00DE37A4"/>
    <w:rsid w:val="00DE4A51"/>
    <w:rsid w:val="00DE5C02"/>
    <w:rsid w:val="00DE6918"/>
    <w:rsid w:val="00DE6DC2"/>
    <w:rsid w:val="00DE6F44"/>
    <w:rsid w:val="00DE7BAF"/>
    <w:rsid w:val="00DF19EE"/>
    <w:rsid w:val="00DF1B58"/>
    <w:rsid w:val="00DF2873"/>
    <w:rsid w:val="00DF6442"/>
    <w:rsid w:val="00E00971"/>
    <w:rsid w:val="00E009DA"/>
    <w:rsid w:val="00E02633"/>
    <w:rsid w:val="00E037D9"/>
    <w:rsid w:val="00E04927"/>
    <w:rsid w:val="00E0688D"/>
    <w:rsid w:val="00E11A48"/>
    <w:rsid w:val="00E1226F"/>
    <w:rsid w:val="00E130EB"/>
    <w:rsid w:val="00E14C3D"/>
    <w:rsid w:val="00E1513C"/>
    <w:rsid w:val="00E15259"/>
    <w:rsid w:val="00E15EAE"/>
    <w:rsid w:val="00E162CD"/>
    <w:rsid w:val="00E17FA5"/>
    <w:rsid w:val="00E21BFE"/>
    <w:rsid w:val="00E21C88"/>
    <w:rsid w:val="00E22075"/>
    <w:rsid w:val="00E223AC"/>
    <w:rsid w:val="00E24C97"/>
    <w:rsid w:val="00E26542"/>
    <w:rsid w:val="00E2692A"/>
    <w:rsid w:val="00E26930"/>
    <w:rsid w:val="00E27257"/>
    <w:rsid w:val="00E27CBA"/>
    <w:rsid w:val="00E27F4F"/>
    <w:rsid w:val="00E3080E"/>
    <w:rsid w:val="00E33C65"/>
    <w:rsid w:val="00E4304C"/>
    <w:rsid w:val="00E447D2"/>
    <w:rsid w:val="00E449D0"/>
    <w:rsid w:val="00E44A34"/>
    <w:rsid w:val="00E4506A"/>
    <w:rsid w:val="00E46299"/>
    <w:rsid w:val="00E53F99"/>
    <w:rsid w:val="00E54CE3"/>
    <w:rsid w:val="00E54D0F"/>
    <w:rsid w:val="00E56510"/>
    <w:rsid w:val="00E5746F"/>
    <w:rsid w:val="00E61F9B"/>
    <w:rsid w:val="00E62EA8"/>
    <w:rsid w:val="00E67A6E"/>
    <w:rsid w:val="00E70096"/>
    <w:rsid w:val="00E71B43"/>
    <w:rsid w:val="00E75056"/>
    <w:rsid w:val="00E8075A"/>
    <w:rsid w:val="00E81612"/>
    <w:rsid w:val="00E82852"/>
    <w:rsid w:val="00E82BD7"/>
    <w:rsid w:val="00E85793"/>
    <w:rsid w:val="00E859E3"/>
    <w:rsid w:val="00E862D6"/>
    <w:rsid w:val="00E87D18"/>
    <w:rsid w:val="00E87D62"/>
    <w:rsid w:val="00E912E7"/>
    <w:rsid w:val="00E92863"/>
    <w:rsid w:val="00E92968"/>
    <w:rsid w:val="00E94DAE"/>
    <w:rsid w:val="00E97333"/>
    <w:rsid w:val="00EA08BC"/>
    <w:rsid w:val="00EA1E75"/>
    <w:rsid w:val="00EA2CB1"/>
    <w:rsid w:val="00EA486E"/>
    <w:rsid w:val="00EA4FA3"/>
    <w:rsid w:val="00EA71D0"/>
    <w:rsid w:val="00EA74E6"/>
    <w:rsid w:val="00EB001B"/>
    <w:rsid w:val="00EB2767"/>
    <w:rsid w:val="00EB2AF8"/>
    <w:rsid w:val="00EB3082"/>
    <w:rsid w:val="00EB6C33"/>
    <w:rsid w:val="00EC06BB"/>
    <w:rsid w:val="00EC0866"/>
    <w:rsid w:val="00EC1DEA"/>
    <w:rsid w:val="00EC6F62"/>
    <w:rsid w:val="00EC7CC1"/>
    <w:rsid w:val="00ED2EA2"/>
    <w:rsid w:val="00ED3260"/>
    <w:rsid w:val="00ED3FE4"/>
    <w:rsid w:val="00ED6019"/>
    <w:rsid w:val="00ED7830"/>
    <w:rsid w:val="00EE2BFF"/>
    <w:rsid w:val="00EE2ED9"/>
    <w:rsid w:val="00EE2F01"/>
    <w:rsid w:val="00EE3909"/>
    <w:rsid w:val="00EE613B"/>
    <w:rsid w:val="00EE7451"/>
    <w:rsid w:val="00EF2C4D"/>
    <w:rsid w:val="00EF3D8B"/>
    <w:rsid w:val="00EF4205"/>
    <w:rsid w:val="00EF5939"/>
    <w:rsid w:val="00EF66F3"/>
    <w:rsid w:val="00EF6BA9"/>
    <w:rsid w:val="00EF7602"/>
    <w:rsid w:val="00F01714"/>
    <w:rsid w:val="00F0258F"/>
    <w:rsid w:val="00F02B63"/>
    <w:rsid w:val="00F02D06"/>
    <w:rsid w:val="00F05303"/>
    <w:rsid w:val="00F056E5"/>
    <w:rsid w:val="00F068B6"/>
    <w:rsid w:val="00F06FDD"/>
    <w:rsid w:val="00F0721A"/>
    <w:rsid w:val="00F07DA2"/>
    <w:rsid w:val="00F10819"/>
    <w:rsid w:val="00F10F32"/>
    <w:rsid w:val="00F11219"/>
    <w:rsid w:val="00F1173E"/>
    <w:rsid w:val="00F147EC"/>
    <w:rsid w:val="00F16F35"/>
    <w:rsid w:val="00F1730D"/>
    <w:rsid w:val="00F17559"/>
    <w:rsid w:val="00F201B6"/>
    <w:rsid w:val="00F2229D"/>
    <w:rsid w:val="00F2263C"/>
    <w:rsid w:val="00F23BDC"/>
    <w:rsid w:val="00F255EA"/>
    <w:rsid w:val="00F25ABB"/>
    <w:rsid w:val="00F263FD"/>
    <w:rsid w:val="00F266F0"/>
    <w:rsid w:val="00F26F62"/>
    <w:rsid w:val="00F27963"/>
    <w:rsid w:val="00F27FC0"/>
    <w:rsid w:val="00F30103"/>
    <w:rsid w:val="00F30446"/>
    <w:rsid w:val="00F32002"/>
    <w:rsid w:val="00F3318B"/>
    <w:rsid w:val="00F33639"/>
    <w:rsid w:val="00F34E7A"/>
    <w:rsid w:val="00F355C5"/>
    <w:rsid w:val="00F4135D"/>
    <w:rsid w:val="00F41F1B"/>
    <w:rsid w:val="00F426AC"/>
    <w:rsid w:val="00F44768"/>
    <w:rsid w:val="00F44EDB"/>
    <w:rsid w:val="00F46BD9"/>
    <w:rsid w:val="00F52149"/>
    <w:rsid w:val="00F53E9D"/>
    <w:rsid w:val="00F5639E"/>
    <w:rsid w:val="00F601D4"/>
    <w:rsid w:val="00F60BE0"/>
    <w:rsid w:val="00F6280E"/>
    <w:rsid w:val="00F65D38"/>
    <w:rsid w:val="00F666EC"/>
    <w:rsid w:val="00F7050A"/>
    <w:rsid w:val="00F74714"/>
    <w:rsid w:val="00F75533"/>
    <w:rsid w:val="00F77B92"/>
    <w:rsid w:val="00F8036D"/>
    <w:rsid w:val="00F809DC"/>
    <w:rsid w:val="00F840EE"/>
    <w:rsid w:val="00F85805"/>
    <w:rsid w:val="00F86EB0"/>
    <w:rsid w:val="00F92596"/>
    <w:rsid w:val="00F957A2"/>
    <w:rsid w:val="00F961EB"/>
    <w:rsid w:val="00F96598"/>
    <w:rsid w:val="00FA154B"/>
    <w:rsid w:val="00FA1617"/>
    <w:rsid w:val="00FA3811"/>
    <w:rsid w:val="00FA386D"/>
    <w:rsid w:val="00FA3B9F"/>
    <w:rsid w:val="00FA3C54"/>
    <w:rsid w:val="00FA3F06"/>
    <w:rsid w:val="00FA4A26"/>
    <w:rsid w:val="00FA6315"/>
    <w:rsid w:val="00FA67C8"/>
    <w:rsid w:val="00FA6DA6"/>
    <w:rsid w:val="00FA7084"/>
    <w:rsid w:val="00FA7B5E"/>
    <w:rsid w:val="00FA7BEF"/>
    <w:rsid w:val="00FA7C85"/>
    <w:rsid w:val="00FB0EE9"/>
    <w:rsid w:val="00FB1105"/>
    <w:rsid w:val="00FB15CD"/>
    <w:rsid w:val="00FB1929"/>
    <w:rsid w:val="00FB1CF1"/>
    <w:rsid w:val="00FB249A"/>
    <w:rsid w:val="00FB4704"/>
    <w:rsid w:val="00FB4DD8"/>
    <w:rsid w:val="00FB5628"/>
    <w:rsid w:val="00FB5FD9"/>
    <w:rsid w:val="00FB6713"/>
    <w:rsid w:val="00FB7FFE"/>
    <w:rsid w:val="00FC1A53"/>
    <w:rsid w:val="00FC315C"/>
    <w:rsid w:val="00FC3163"/>
    <w:rsid w:val="00FC360E"/>
    <w:rsid w:val="00FC58C8"/>
    <w:rsid w:val="00FC5B2A"/>
    <w:rsid w:val="00FD1398"/>
    <w:rsid w:val="00FD26C3"/>
    <w:rsid w:val="00FD2AC3"/>
    <w:rsid w:val="00FD33AB"/>
    <w:rsid w:val="00FD3BA4"/>
    <w:rsid w:val="00FD40C9"/>
    <w:rsid w:val="00FD4724"/>
    <w:rsid w:val="00FD485C"/>
    <w:rsid w:val="00FD49E3"/>
    <w:rsid w:val="00FD4A68"/>
    <w:rsid w:val="00FD5C17"/>
    <w:rsid w:val="00FD6430"/>
    <w:rsid w:val="00FD68ED"/>
    <w:rsid w:val="00FD7E00"/>
    <w:rsid w:val="00FE2824"/>
    <w:rsid w:val="00FE2EA5"/>
    <w:rsid w:val="00FE2F0E"/>
    <w:rsid w:val="00FE3990"/>
    <w:rsid w:val="00FE3EA5"/>
    <w:rsid w:val="00FE53F2"/>
    <w:rsid w:val="00FE661F"/>
    <w:rsid w:val="00FF0400"/>
    <w:rsid w:val="00FF0704"/>
    <w:rsid w:val="00FF35F6"/>
    <w:rsid w:val="00FF3D6B"/>
    <w:rsid w:val="00FF5407"/>
    <w:rsid w:val="00FF7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17BFD"/>
  <w15:docId w15:val="{BE990008-56FF-497A-B757-220EFA6A1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CBB"/>
    <w:rPr>
      <w:rFonts w:ascii="Times New Roman" w:eastAsia="Times New Roman" w:hAnsi="Times New Roman"/>
      <w:sz w:val="24"/>
      <w:szCs w:val="24"/>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outlineLvl w:val="0"/>
    </w:pPr>
    <w:rPr>
      <w:rFonts w:ascii="Arial" w:eastAsia="Calibri" w:hAnsi="Arial"/>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outlineLvl w:val="1"/>
    </w:pPr>
    <w:rPr>
      <w:rFonts w:ascii="Arial" w:hAnsi="Arial"/>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outlineLvl w:val="2"/>
    </w:pPr>
    <w:rPr>
      <w:rFonts w:ascii="Arial" w:hAnsi="Arial"/>
      <w:b/>
      <w:bCs/>
      <w:sz w:val="22"/>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after="60"/>
      <w:outlineLvl w:val="4"/>
    </w:pPr>
    <w:rPr>
      <w:rFonts w:ascii="Arial" w:hAnsi="Arial"/>
      <w:b/>
      <w:bCs/>
      <w:i/>
      <w:iCs/>
      <w:sz w:val="26"/>
      <w:szCs w:val="26"/>
    </w:rPr>
  </w:style>
  <w:style w:type="paragraph" w:styleId="Heading6">
    <w:name w:val="heading 6"/>
    <w:basedOn w:val="Normal"/>
    <w:next w:val="Normal"/>
    <w:link w:val="Heading6Char"/>
    <w:semiHidden/>
    <w:unhideWhenUsed/>
    <w:qFormat/>
    <w:rsid w:val="00231DCA"/>
    <w:pPr>
      <w:spacing w:before="240" w:after="60"/>
      <w:outlineLvl w:val="5"/>
    </w:pPr>
    <w:rPr>
      <w:rFonts w:ascii="Arial" w:hAnsi="Arial"/>
      <w:b/>
      <w:bCs/>
      <w:sz w:val="22"/>
      <w:szCs w:val="22"/>
    </w:rPr>
  </w:style>
  <w:style w:type="paragraph" w:styleId="Heading7">
    <w:name w:val="heading 7"/>
    <w:basedOn w:val="Normal"/>
    <w:next w:val="Normal"/>
    <w:link w:val="Heading7Char"/>
    <w:semiHidden/>
    <w:unhideWhenUsed/>
    <w:qFormat/>
    <w:rsid w:val="00231DCA"/>
    <w:pPr>
      <w:spacing w:before="240" w:after="60"/>
      <w:outlineLvl w:val="6"/>
    </w:pPr>
    <w:rPr>
      <w:rFonts w:ascii="Arial" w:hAnsi="Arial"/>
      <w:sz w:val="20"/>
    </w:rPr>
  </w:style>
  <w:style w:type="paragraph" w:styleId="Heading8">
    <w:name w:val="heading 8"/>
    <w:basedOn w:val="Normal"/>
    <w:next w:val="Normal"/>
    <w:link w:val="Heading8Char"/>
    <w:semiHidden/>
    <w:unhideWhenUsed/>
    <w:qFormat/>
    <w:rsid w:val="00231DCA"/>
    <w:pPr>
      <w:spacing w:before="240" w:after="60"/>
      <w:outlineLvl w:val="7"/>
    </w:pPr>
    <w:rPr>
      <w:rFonts w:ascii="Arial" w:hAnsi="Arial"/>
      <w:i/>
      <w:iCs/>
      <w:sz w:val="20"/>
    </w:rPr>
  </w:style>
  <w:style w:type="paragraph" w:styleId="Heading9">
    <w:name w:val="heading 9"/>
    <w:basedOn w:val="Normal"/>
    <w:next w:val="Normal"/>
    <w:link w:val="Heading9Char"/>
    <w:semiHidden/>
    <w:unhideWhenUsed/>
    <w:qFormat/>
    <w:rsid w:val="00231DCA"/>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before="60"/>
    </w:pPr>
    <w:rPr>
      <w:rFonts w:ascii="Arial" w:eastAsia="Calibri" w:hAnsi="Arial"/>
      <w:i/>
      <w:color w:val="FF0000"/>
      <w:sz w:val="22"/>
      <w:szCs w:val="22"/>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spacing w:before="60" w:after="60" w:line="276" w:lineRule="auto"/>
    </w:pPr>
    <w:rPr>
      <w:rFonts w:ascii="Arial" w:eastAsia="Calibri" w:hAnsi="Arial"/>
      <w:b/>
      <w:sz w:val="20"/>
      <w:szCs w:val="22"/>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spacing w:before="60" w:after="60" w:line="276" w:lineRule="auto"/>
    </w:pPr>
    <w:rPr>
      <w:rFonts w:ascii="Arial" w:eastAsia="Calibri" w:hAnsi="Arial"/>
      <w:sz w:val="22"/>
      <w:szCs w:val="22"/>
    </w:r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before="60"/>
    </w:pPr>
    <w:rPr>
      <w:rFonts w:ascii="Arial" w:eastAsia="Calibri" w:hAnsi="Arial"/>
      <w:sz w:val="16"/>
      <w:szCs w:val="22"/>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before="60"/>
    </w:pPr>
    <w:rPr>
      <w:rFonts w:ascii="Tahoma" w:eastAsia="Calibri"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before="60" w:after="60"/>
    </w:pPr>
    <w:rPr>
      <w:rFonts w:ascii="Arial" w:eastAsia="Calibri" w:hAnsi="Arial"/>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line="276" w:lineRule="auto"/>
      <w:jc w:val="center"/>
    </w:pPr>
    <w:rPr>
      <w:rFonts w:ascii="Arial" w:eastAsia="Calibri" w:hAnsi="Arial"/>
      <w:b/>
      <w:sz w:val="20"/>
      <w:szCs w:val="22"/>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before="60" w:after="60"/>
    </w:pPr>
    <w:rPr>
      <w:rFonts w:ascii="Arial" w:eastAsia="Calibri" w:hAnsi="Arial"/>
      <w:color w:val="EE0000"/>
      <w:sz w:val="20"/>
      <w:szCs w:val="22"/>
    </w:rPr>
  </w:style>
  <w:style w:type="paragraph" w:customStyle="1" w:styleId="ConfigWindow">
    <w:name w:val="Config Window"/>
    <w:basedOn w:val="BodyText"/>
    <w:next w:val="BodyTextL25"/>
    <w:qFormat/>
    <w:rsid w:val="006106B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ind w:left="720"/>
    </w:pPr>
    <w:rPr>
      <w:rFonts w:ascii="Arial" w:eastAsia="Calibri" w:hAnsi="Arial"/>
      <w:sz w:val="20"/>
      <w:szCs w:val="22"/>
    </w:rPr>
  </w:style>
  <w:style w:type="paragraph" w:customStyle="1" w:styleId="BodyTextL25">
    <w:name w:val="Body Text L25"/>
    <w:basedOn w:val="Normal"/>
    <w:link w:val="BodyTextL25Char"/>
    <w:qFormat/>
    <w:rsid w:val="00D778DF"/>
    <w:pPr>
      <w:spacing w:before="120" w:after="120"/>
      <w:ind w:left="360"/>
    </w:pPr>
    <w:rPr>
      <w:rFonts w:ascii="Arial" w:eastAsia="Calibri" w:hAnsi="Arial"/>
      <w:sz w:val="20"/>
      <w:szCs w:val="22"/>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line="276" w:lineRule="auto"/>
    </w:pPr>
    <w:rPr>
      <w:rFonts w:ascii="Courier New" w:eastAsia="Calibri" w:hAnsi="Courier New"/>
      <w:sz w:val="20"/>
      <w:szCs w:val="22"/>
    </w:rPr>
  </w:style>
  <w:style w:type="paragraph" w:customStyle="1" w:styleId="Visual">
    <w:name w:val="Visual"/>
    <w:basedOn w:val="Normal"/>
    <w:qFormat/>
    <w:rsid w:val="00C44DB7"/>
    <w:pPr>
      <w:spacing w:before="240" w:after="240" w:line="276" w:lineRule="auto"/>
      <w:jc w:val="center"/>
    </w:pPr>
    <w:rPr>
      <w:rFonts w:ascii="Arial" w:eastAsia="Calibri" w:hAnsi="Arial"/>
      <w:sz w:val="22"/>
      <w:szCs w:val="22"/>
    </w:rPr>
  </w:style>
  <w:style w:type="paragraph" w:styleId="DocumentMap">
    <w:name w:val="Document Map"/>
    <w:basedOn w:val="Normal"/>
    <w:link w:val="DocumentMapChar"/>
    <w:uiPriority w:val="99"/>
    <w:semiHidden/>
    <w:unhideWhenUsed/>
    <w:rsid w:val="00AB758A"/>
    <w:pPr>
      <w:spacing w:before="60"/>
    </w:pPr>
    <w:rPr>
      <w:rFonts w:ascii="Tahoma" w:eastAsia="Calibri"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pPr>
      <w:spacing w:before="60" w:after="60" w:line="276" w:lineRule="auto"/>
    </w:pPr>
    <w:rPr>
      <w:rFonts w:ascii="Arial" w:eastAsia="Calibri" w:hAnsi="Arial"/>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rPr>
      <w:rFonts w:ascii="Arial" w:hAnsi="Arial"/>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rPr>
      <w:rFonts w:ascii="Arial" w:hAnsi="Arial"/>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ind w:left="240" w:hanging="240"/>
    </w:pPr>
    <w:rPr>
      <w:rFonts w:ascii="Arial" w:hAnsi="Arial"/>
      <w:sz w:val="20"/>
    </w:rPr>
  </w:style>
  <w:style w:type="paragraph" w:styleId="Index2">
    <w:name w:val="index 2"/>
    <w:basedOn w:val="Normal"/>
    <w:next w:val="Normal"/>
    <w:autoRedefine/>
    <w:semiHidden/>
    <w:rsid w:val="00231DCA"/>
    <w:pPr>
      <w:ind w:left="480" w:hanging="240"/>
    </w:pPr>
    <w:rPr>
      <w:rFonts w:ascii="Arial" w:hAnsi="Arial"/>
      <w:sz w:val="20"/>
    </w:rPr>
  </w:style>
  <w:style w:type="paragraph" w:styleId="Index3">
    <w:name w:val="index 3"/>
    <w:basedOn w:val="Normal"/>
    <w:next w:val="Normal"/>
    <w:autoRedefine/>
    <w:semiHidden/>
    <w:rsid w:val="00231DCA"/>
    <w:pPr>
      <w:ind w:left="720" w:hanging="240"/>
    </w:pPr>
    <w:rPr>
      <w:rFonts w:ascii="Arial" w:hAnsi="Arial"/>
      <w:sz w:val="20"/>
    </w:rPr>
  </w:style>
  <w:style w:type="paragraph" w:styleId="Index4">
    <w:name w:val="index 4"/>
    <w:basedOn w:val="Normal"/>
    <w:next w:val="Normal"/>
    <w:autoRedefine/>
    <w:semiHidden/>
    <w:rsid w:val="00231DCA"/>
    <w:pPr>
      <w:ind w:left="960" w:hanging="240"/>
    </w:pPr>
    <w:rPr>
      <w:rFonts w:ascii="Arial" w:hAnsi="Arial"/>
      <w:sz w:val="20"/>
    </w:rPr>
  </w:style>
  <w:style w:type="paragraph" w:styleId="Index5">
    <w:name w:val="index 5"/>
    <w:basedOn w:val="Normal"/>
    <w:next w:val="Normal"/>
    <w:autoRedefine/>
    <w:semiHidden/>
    <w:rsid w:val="00231DCA"/>
    <w:pPr>
      <w:ind w:left="1200" w:hanging="240"/>
    </w:pPr>
    <w:rPr>
      <w:rFonts w:ascii="Arial" w:hAnsi="Arial"/>
      <w:sz w:val="20"/>
    </w:rPr>
  </w:style>
  <w:style w:type="paragraph" w:styleId="Index6">
    <w:name w:val="index 6"/>
    <w:basedOn w:val="Normal"/>
    <w:next w:val="Normal"/>
    <w:autoRedefine/>
    <w:semiHidden/>
    <w:rsid w:val="00231DCA"/>
    <w:pPr>
      <w:ind w:left="1440" w:hanging="240"/>
    </w:pPr>
    <w:rPr>
      <w:rFonts w:ascii="Arial" w:hAnsi="Arial"/>
      <w:sz w:val="20"/>
    </w:rPr>
  </w:style>
  <w:style w:type="paragraph" w:styleId="Index7">
    <w:name w:val="index 7"/>
    <w:basedOn w:val="Normal"/>
    <w:next w:val="Normal"/>
    <w:autoRedefine/>
    <w:semiHidden/>
    <w:rsid w:val="00231DCA"/>
    <w:pPr>
      <w:ind w:left="1680" w:hanging="240"/>
    </w:pPr>
    <w:rPr>
      <w:rFonts w:ascii="Arial" w:hAnsi="Arial"/>
      <w:sz w:val="20"/>
    </w:rPr>
  </w:style>
  <w:style w:type="paragraph" w:styleId="Index8">
    <w:name w:val="index 8"/>
    <w:basedOn w:val="Normal"/>
    <w:next w:val="Normal"/>
    <w:autoRedefine/>
    <w:semiHidden/>
    <w:rsid w:val="00231DCA"/>
    <w:pPr>
      <w:ind w:left="1920" w:hanging="240"/>
    </w:pPr>
    <w:rPr>
      <w:rFonts w:ascii="Arial" w:hAnsi="Arial"/>
      <w:sz w:val="20"/>
    </w:rPr>
  </w:style>
  <w:style w:type="paragraph" w:styleId="Index9">
    <w:name w:val="index 9"/>
    <w:basedOn w:val="Normal"/>
    <w:next w:val="Normal"/>
    <w:autoRedefine/>
    <w:semiHidden/>
    <w:rsid w:val="00231DCA"/>
    <w:pPr>
      <w:ind w:left="2160" w:hanging="240"/>
    </w:pPr>
    <w:rPr>
      <w:rFonts w:ascii="Arial" w:hAnsi="Arial"/>
      <w:sz w:val="20"/>
    </w:rPr>
  </w:style>
  <w:style w:type="paragraph" w:styleId="IndexHeading">
    <w:name w:val="index heading"/>
    <w:basedOn w:val="Normal"/>
    <w:next w:val="Index1"/>
    <w:semiHidden/>
    <w:rsid w:val="00231DCA"/>
    <w:rPr>
      <w:rFonts w:ascii="Arial" w:hAnsi="Arial" w:cs="Arial"/>
      <w:b/>
      <w:bCs/>
      <w:sz w:val="20"/>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ind w:left="240" w:hanging="240"/>
    </w:pPr>
    <w:rPr>
      <w:rFonts w:ascii="Arial" w:hAnsi="Arial"/>
      <w:sz w:val="20"/>
    </w:rPr>
  </w:style>
  <w:style w:type="paragraph" w:styleId="TableofFigures">
    <w:name w:val="table of figures"/>
    <w:basedOn w:val="Normal"/>
    <w:next w:val="Normal"/>
    <w:semiHidden/>
    <w:rsid w:val="00231DCA"/>
    <w:pPr>
      <w:ind w:left="480" w:hanging="480"/>
    </w:pPr>
    <w:rPr>
      <w:rFonts w:ascii="Arial" w:hAnsi="Arial"/>
      <w:sz w:val="20"/>
    </w:rPr>
  </w:style>
  <w:style w:type="paragraph" w:styleId="TOAHeading">
    <w:name w:val="toa heading"/>
    <w:basedOn w:val="Normal"/>
    <w:next w:val="Normal"/>
    <w:semiHidden/>
    <w:rsid w:val="00231DCA"/>
    <w:pPr>
      <w:spacing w:before="120"/>
    </w:pPr>
    <w:rPr>
      <w:rFonts w:ascii="Arial" w:hAnsi="Arial" w:cs="Arial"/>
      <w:b/>
      <w:bCs/>
      <w:sz w:val="20"/>
    </w:rPr>
  </w:style>
  <w:style w:type="paragraph" w:styleId="TOC1">
    <w:name w:val="toc 1"/>
    <w:basedOn w:val="Normal"/>
    <w:next w:val="Normal"/>
    <w:autoRedefine/>
    <w:semiHidden/>
    <w:rsid w:val="00231DCA"/>
    <w:rPr>
      <w:rFonts w:ascii="Arial" w:hAnsi="Arial"/>
      <w:sz w:val="20"/>
    </w:rPr>
  </w:style>
  <w:style w:type="paragraph" w:styleId="TOC2">
    <w:name w:val="toc 2"/>
    <w:basedOn w:val="Normal"/>
    <w:next w:val="Normal"/>
    <w:autoRedefine/>
    <w:semiHidden/>
    <w:rsid w:val="00231DCA"/>
    <w:pPr>
      <w:ind w:left="240"/>
    </w:pPr>
    <w:rPr>
      <w:rFonts w:ascii="Arial" w:hAnsi="Arial"/>
      <w:sz w:val="20"/>
    </w:rPr>
  </w:style>
  <w:style w:type="paragraph" w:styleId="TOC3">
    <w:name w:val="toc 3"/>
    <w:basedOn w:val="Normal"/>
    <w:next w:val="Normal"/>
    <w:autoRedefine/>
    <w:semiHidden/>
    <w:rsid w:val="00231DCA"/>
    <w:pPr>
      <w:ind w:left="480"/>
    </w:pPr>
    <w:rPr>
      <w:rFonts w:ascii="Arial" w:hAnsi="Arial"/>
      <w:sz w:val="20"/>
    </w:rPr>
  </w:style>
  <w:style w:type="paragraph" w:styleId="TOC4">
    <w:name w:val="toc 4"/>
    <w:basedOn w:val="Normal"/>
    <w:next w:val="Normal"/>
    <w:autoRedefine/>
    <w:semiHidden/>
    <w:rsid w:val="00231DCA"/>
    <w:pPr>
      <w:ind w:left="720"/>
    </w:pPr>
    <w:rPr>
      <w:rFonts w:ascii="Arial" w:hAnsi="Arial"/>
      <w:sz w:val="20"/>
    </w:rPr>
  </w:style>
  <w:style w:type="paragraph" w:styleId="TOC5">
    <w:name w:val="toc 5"/>
    <w:basedOn w:val="Normal"/>
    <w:next w:val="Normal"/>
    <w:autoRedefine/>
    <w:semiHidden/>
    <w:rsid w:val="00231DCA"/>
    <w:pPr>
      <w:ind w:left="960"/>
    </w:pPr>
    <w:rPr>
      <w:rFonts w:ascii="Arial" w:hAnsi="Arial"/>
      <w:sz w:val="20"/>
    </w:rPr>
  </w:style>
  <w:style w:type="paragraph" w:styleId="TOC6">
    <w:name w:val="toc 6"/>
    <w:basedOn w:val="Normal"/>
    <w:next w:val="Normal"/>
    <w:autoRedefine/>
    <w:semiHidden/>
    <w:rsid w:val="00231DCA"/>
    <w:pPr>
      <w:ind w:left="1200"/>
    </w:pPr>
    <w:rPr>
      <w:rFonts w:ascii="Arial" w:hAnsi="Arial"/>
      <w:sz w:val="20"/>
    </w:rPr>
  </w:style>
  <w:style w:type="paragraph" w:styleId="TOC7">
    <w:name w:val="toc 7"/>
    <w:basedOn w:val="Normal"/>
    <w:next w:val="Normal"/>
    <w:autoRedefine/>
    <w:semiHidden/>
    <w:rsid w:val="00231DCA"/>
    <w:pPr>
      <w:ind w:left="1440"/>
    </w:pPr>
    <w:rPr>
      <w:rFonts w:ascii="Arial" w:hAnsi="Arial"/>
      <w:sz w:val="20"/>
    </w:rPr>
  </w:style>
  <w:style w:type="paragraph" w:styleId="TOC8">
    <w:name w:val="toc 8"/>
    <w:basedOn w:val="Normal"/>
    <w:next w:val="Normal"/>
    <w:autoRedefine/>
    <w:semiHidden/>
    <w:rsid w:val="00231DCA"/>
    <w:pPr>
      <w:ind w:left="1680"/>
    </w:pPr>
    <w:rPr>
      <w:rFonts w:ascii="Arial" w:hAnsi="Arial"/>
      <w:sz w:val="20"/>
    </w:rPr>
  </w:style>
  <w:style w:type="paragraph" w:styleId="TOC9">
    <w:name w:val="toc 9"/>
    <w:basedOn w:val="Normal"/>
    <w:next w:val="Normal"/>
    <w:autoRedefine/>
    <w:semiHidden/>
    <w:rsid w:val="00231DCA"/>
    <w:pPr>
      <w:ind w:left="1920"/>
    </w:pPr>
    <w:rPr>
      <w:rFonts w:ascii="Arial" w:hAnsi="Arial"/>
      <w:sz w:val="20"/>
    </w:rPr>
  </w:style>
  <w:style w:type="paragraph" w:styleId="BodyText">
    <w:name w:val="Body Text"/>
    <w:basedOn w:val="Normal"/>
    <w:link w:val="BodyTextChar"/>
    <w:rsid w:val="00603503"/>
    <w:pPr>
      <w:spacing w:before="120" w:after="120"/>
    </w:pPr>
    <w:rPr>
      <w:rFonts w:ascii="Arial" w:hAnsi="Arial"/>
      <w:sz w:val="20"/>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after="120"/>
      <w:contextualSpacing/>
    </w:pPr>
    <w:rPr>
      <w:rFonts w:ascii="Arial" w:eastAsiaTheme="majorEastAsia" w:hAnsi="Arial"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styleId="HTMLCode">
    <w:name w:val="HTML Code"/>
    <w:basedOn w:val="DefaultParagraphFont"/>
    <w:uiPriority w:val="99"/>
    <w:semiHidden/>
    <w:unhideWhenUsed/>
    <w:rsid w:val="00DB091E"/>
    <w:rPr>
      <w:rFonts w:ascii="Courier New" w:eastAsia="Times New Roman" w:hAnsi="Courier New" w:cs="Courier New"/>
      <w:sz w:val="20"/>
      <w:szCs w:val="20"/>
    </w:rPr>
  </w:style>
  <w:style w:type="character" w:styleId="Hyperlink">
    <w:name w:val="Hyperlink"/>
    <w:basedOn w:val="DefaultParagraphFont"/>
    <w:unhideWhenUsed/>
    <w:rsid w:val="005A02B8"/>
    <w:rPr>
      <w:color w:val="0000FF" w:themeColor="hyperlink"/>
      <w:u w:val="single"/>
    </w:rPr>
  </w:style>
  <w:style w:type="character" w:styleId="UnresolvedMention">
    <w:name w:val="Unresolved Mention"/>
    <w:basedOn w:val="DefaultParagraphFont"/>
    <w:uiPriority w:val="99"/>
    <w:semiHidden/>
    <w:unhideWhenUsed/>
    <w:rsid w:val="005A02B8"/>
    <w:rPr>
      <w:color w:val="605E5C"/>
      <w:shd w:val="clear" w:color="auto" w:fill="E1DFDD"/>
    </w:rPr>
  </w:style>
  <w:style w:type="paragraph" w:styleId="ListParagraph">
    <w:name w:val="List Paragraph"/>
    <w:basedOn w:val="Normal"/>
    <w:uiPriority w:val="34"/>
    <w:qFormat/>
    <w:rsid w:val="00022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8092">
      <w:bodyDiv w:val="1"/>
      <w:marLeft w:val="0"/>
      <w:marRight w:val="0"/>
      <w:marTop w:val="0"/>
      <w:marBottom w:val="0"/>
      <w:divBdr>
        <w:top w:val="none" w:sz="0" w:space="0" w:color="auto"/>
        <w:left w:val="none" w:sz="0" w:space="0" w:color="auto"/>
        <w:bottom w:val="none" w:sz="0" w:space="0" w:color="auto"/>
        <w:right w:val="none" w:sz="0" w:space="0" w:color="auto"/>
      </w:divBdr>
    </w:div>
    <w:div w:id="8336173">
      <w:bodyDiv w:val="1"/>
      <w:marLeft w:val="0"/>
      <w:marRight w:val="0"/>
      <w:marTop w:val="0"/>
      <w:marBottom w:val="0"/>
      <w:divBdr>
        <w:top w:val="none" w:sz="0" w:space="0" w:color="auto"/>
        <w:left w:val="none" w:sz="0" w:space="0" w:color="auto"/>
        <w:bottom w:val="none" w:sz="0" w:space="0" w:color="auto"/>
        <w:right w:val="none" w:sz="0" w:space="0" w:color="auto"/>
      </w:divBdr>
    </w:div>
    <w:div w:id="47919585">
      <w:bodyDiv w:val="1"/>
      <w:marLeft w:val="0"/>
      <w:marRight w:val="0"/>
      <w:marTop w:val="0"/>
      <w:marBottom w:val="0"/>
      <w:divBdr>
        <w:top w:val="none" w:sz="0" w:space="0" w:color="auto"/>
        <w:left w:val="none" w:sz="0" w:space="0" w:color="auto"/>
        <w:bottom w:val="none" w:sz="0" w:space="0" w:color="auto"/>
        <w:right w:val="none" w:sz="0" w:space="0" w:color="auto"/>
      </w:divBdr>
    </w:div>
    <w:div w:id="61371059">
      <w:bodyDiv w:val="1"/>
      <w:marLeft w:val="0"/>
      <w:marRight w:val="0"/>
      <w:marTop w:val="0"/>
      <w:marBottom w:val="0"/>
      <w:divBdr>
        <w:top w:val="none" w:sz="0" w:space="0" w:color="auto"/>
        <w:left w:val="none" w:sz="0" w:space="0" w:color="auto"/>
        <w:bottom w:val="none" w:sz="0" w:space="0" w:color="auto"/>
        <w:right w:val="none" w:sz="0" w:space="0" w:color="auto"/>
      </w:divBdr>
    </w:div>
    <w:div w:id="66656256">
      <w:bodyDiv w:val="1"/>
      <w:marLeft w:val="0"/>
      <w:marRight w:val="0"/>
      <w:marTop w:val="0"/>
      <w:marBottom w:val="0"/>
      <w:divBdr>
        <w:top w:val="none" w:sz="0" w:space="0" w:color="auto"/>
        <w:left w:val="none" w:sz="0" w:space="0" w:color="auto"/>
        <w:bottom w:val="none" w:sz="0" w:space="0" w:color="auto"/>
        <w:right w:val="none" w:sz="0" w:space="0" w:color="auto"/>
      </w:divBdr>
    </w:div>
    <w:div w:id="75134197">
      <w:bodyDiv w:val="1"/>
      <w:marLeft w:val="0"/>
      <w:marRight w:val="0"/>
      <w:marTop w:val="0"/>
      <w:marBottom w:val="0"/>
      <w:divBdr>
        <w:top w:val="none" w:sz="0" w:space="0" w:color="auto"/>
        <w:left w:val="none" w:sz="0" w:space="0" w:color="auto"/>
        <w:bottom w:val="none" w:sz="0" w:space="0" w:color="auto"/>
        <w:right w:val="none" w:sz="0" w:space="0" w:color="auto"/>
      </w:divBdr>
    </w:div>
    <w:div w:id="100271031">
      <w:bodyDiv w:val="1"/>
      <w:marLeft w:val="0"/>
      <w:marRight w:val="0"/>
      <w:marTop w:val="0"/>
      <w:marBottom w:val="0"/>
      <w:divBdr>
        <w:top w:val="none" w:sz="0" w:space="0" w:color="auto"/>
        <w:left w:val="none" w:sz="0" w:space="0" w:color="auto"/>
        <w:bottom w:val="none" w:sz="0" w:space="0" w:color="auto"/>
        <w:right w:val="none" w:sz="0" w:space="0" w:color="auto"/>
      </w:divBdr>
    </w:div>
    <w:div w:id="118570337">
      <w:bodyDiv w:val="1"/>
      <w:marLeft w:val="0"/>
      <w:marRight w:val="0"/>
      <w:marTop w:val="0"/>
      <w:marBottom w:val="0"/>
      <w:divBdr>
        <w:top w:val="none" w:sz="0" w:space="0" w:color="auto"/>
        <w:left w:val="none" w:sz="0" w:space="0" w:color="auto"/>
        <w:bottom w:val="none" w:sz="0" w:space="0" w:color="auto"/>
        <w:right w:val="none" w:sz="0" w:space="0" w:color="auto"/>
      </w:divBdr>
    </w:div>
    <w:div w:id="119689478">
      <w:bodyDiv w:val="1"/>
      <w:marLeft w:val="0"/>
      <w:marRight w:val="0"/>
      <w:marTop w:val="0"/>
      <w:marBottom w:val="0"/>
      <w:divBdr>
        <w:top w:val="none" w:sz="0" w:space="0" w:color="auto"/>
        <w:left w:val="none" w:sz="0" w:space="0" w:color="auto"/>
        <w:bottom w:val="none" w:sz="0" w:space="0" w:color="auto"/>
        <w:right w:val="none" w:sz="0" w:space="0" w:color="auto"/>
      </w:divBdr>
    </w:div>
    <w:div w:id="143398583">
      <w:bodyDiv w:val="1"/>
      <w:marLeft w:val="0"/>
      <w:marRight w:val="0"/>
      <w:marTop w:val="0"/>
      <w:marBottom w:val="0"/>
      <w:divBdr>
        <w:top w:val="none" w:sz="0" w:space="0" w:color="auto"/>
        <w:left w:val="none" w:sz="0" w:space="0" w:color="auto"/>
        <w:bottom w:val="none" w:sz="0" w:space="0" w:color="auto"/>
        <w:right w:val="none" w:sz="0" w:space="0" w:color="auto"/>
      </w:divBdr>
    </w:div>
    <w:div w:id="159934999">
      <w:bodyDiv w:val="1"/>
      <w:marLeft w:val="0"/>
      <w:marRight w:val="0"/>
      <w:marTop w:val="0"/>
      <w:marBottom w:val="0"/>
      <w:divBdr>
        <w:top w:val="none" w:sz="0" w:space="0" w:color="auto"/>
        <w:left w:val="none" w:sz="0" w:space="0" w:color="auto"/>
        <w:bottom w:val="none" w:sz="0" w:space="0" w:color="auto"/>
        <w:right w:val="none" w:sz="0" w:space="0" w:color="auto"/>
      </w:divBdr>
    </w:div>
    <w:div w:id="164368354">
      <w:bodyDiv w:val="1"/>
      <w:marLeft w:val="0"/>
      <w:marRight w:val="0"/>
      <w:marTop w:val="0"/>
      <w:marBottom w:val="0"/>
      <w:divBdr>
        <w:top w:val="none" w:sz="0" w:space="0" w:color="auto"/>
        <w:left w:val="none" w:sz="0" w:space="0" w:color="auto"/>
        <w:bottom w:val="none" w:sz="0" w:space="0" w:color="auto"/>
        <w:right w:val="none" w:sz="0" w:space="0" w:color="auto"/>
      </w:divBdr>
    </w:div>
    <w:div w:id="166795920">
      <w:bodyDiv w:val="1"/>
      <w:marLeft w:val="0"/>
      <w:marRight w:val="0"/>
      <w:marTop w:val="0"/>
      <w:marBottom w:val="0"/>
      <w:divBdr>
        <w:top w:val="none" w:sz="0" w:space="0" w:color="auto"/>
        <w:left w:val="none" w:sz="0" w:space="0" w:color="auto"/>
        <w:bottom w:val="none" w:sz="0" w:space="0" w:color="auto"/>
        <w:right w:val="none" w:sz="0" w:space="0" w:color="auto"/>
      </w:divBdr>
    </w:div>
    <w:div w:id="188031171">
      <w:bodyDiv w:val="1"/>
      <w:marLeft w:val="0"/>
      <w:marRight w:val="0"/>
      <w:marTop w:val="0"/>
      <w:marBottom w:val="0"/>
      <w:divBdr>
        <w:top w:val="none" w:sz="0" w:space="0" w:color="auto"/>
        <w:left w:val="none" w:sz="0" w:space="0" w:color="auto"/>
        <w:bottom w:val="none" w:sz="0" w:space="0" w:color="auto"/>
        <w:right w:val="none" w:sz="0" w:space="0" w:color="auto"/>
      </w:divBdr>
    </w:div>
    <w:div w:id="218518491">
      <w:bodyDiv w:val="1"/>
      <w:marLeft w:val="0"/>
      <w:marRight w:val="0"/>
      <w:marTop w:val="0"/>
      <w:marBottom w:val="0"/>
      <w:divBdr>
        <w:top w:val="none" w:sz="0" w:space="0" w:color="auto"/>
        <w:left w:val="none" w:sz="0" w:space="0" w:color="auto"/>
        <w:bottom w:val="none" w:sz="0" w:space="0" w:color="auto"/>
        <w:right w:val="none" w:sz="0" w:space="0" w:color="auto"/>
      </w:divBdr>
    </w:div>
    <w:div w:id="218790572">
      <w:bodyDiv w:val="1"/>
      <w:marLeft w:val="0"/>
      <w:marRight w:val="0"/>
      <w:marTop w:val="0"/>
      <w:marBottom w:val="0"/>
      <w:divBdr>
        <w:top w:val="none" w:sz="0" w:space="0" w:color="auto"/>
        <w:left w:val="none" w:sz="0" w:space="0" w:color="auto"/>
        <w:bottom w:val="none" w:sz="0" w:space="0" w:color="auto"/>
        <w:right w:val="none" w:sz="0" w:space="0" w:color="auto"/>
      </w:divBdr>
    </w:div>
    <w:div w:id="222452910">
      <w:bodyDiv w:val="1"/>
      <w:marLeft w:val="0"/>
      <w:marRight w:val="0"/>
      <w:marTop w:val="0"/>
      <w:marBottom w:val="0"/>
      <w:divBdr>
        <w:top w:val="none" w:sz="0" w:space="0" w:color="auto"/>
        <w:left w:val="none" w:sz="0" w:space="0" w:color="auto"/>
        <w:bottom w:val="none" w:sz="0" w:space="0" w:color="auto"/>
        <w:right w:val="none" w:sz="0" w:space="0" w:color="auto"/>
      </w:divBdr>
      <w:divsChild>
        <w:div w:id="1194804481">
          <w:marLeft w:val="0"/>
          <w:marRight w:val="0"/>
          <w:marTop w:val="0"/>
          <w:marBottom w:val="0"/>
          <w:divBdr>
            <w:top w:val="none" w:sz="0" w:space="0" w:color="auto"/>
            <w:left w:val="none" w:sz="0" w:space="0" w:color="auto"/>
            <w:bottom w:val="none" w:sz="0" w:space="0" w:color="auto"/>
            <w:right w:val="none" w:sz="0" w:space="0" w:color="auto"/>
          </w:divBdr>
        </w:div>
        <w:div w:id="1469283314">
          <w:marLeft w:val="0"/>
          <w:marRight w:val="0"/>
          <w:marTop w:val="0"/>
          <w:marBottom w:val="0"/>
          <w:divBdr>
            <w:top w:val="none" w:sz="0" w:space="0" w:color="auto"/>
            <w:left w:val="none" w:sz="0" w:space="0" w:color="auto"/>
            <w:bottom w:val="none" w:sz="0" w:space="0" w:color="auto"/>
            <w:right w:val="none" w:sz="0" w:space="0" w:color="auto"/>
          </w:divBdr>
        </w:div>
        <w:div w:id="402531721">
          <w:marLeft w:val="0"/>
          <w:marRight w:val="0"/>
          <w:marTop w:val="0"/>
          <w:marBottom w:val="0"/>
          <w:divBdr>
            <w:top w:val="none" w:sz="0" w:space="0" w:color="auto"/>
            <w:left w:val="none" w:sz="0" w:space="0" w:color="auto"/>
            <w:bottom w:val="none" w:sz="0" w:space="0" w:color="auto"/>
            <w:right w:val="none" w:sz="0" w:space="0" w:color="auto"/>
          </w:divBdr>
        </w:div>
      </w:divsChild>
    </w:div>
    <w:div w:id="245113841">
      <w:bodyDiv w:val="1"/>
      <w:marLeft w:val="0"/>
      <w:marRight w:val="0"/>
      <w:marTop w:val="0"/>
      <w:marBottom w:val="0"/>
      <w:divBdr>
        <w:top w:val="none" w:sz="0" w:space="0" w:color="auto"/>
        <w:left w:val="none" w:sz="0" w:space="0" w:color="auto"/>
        <w:bottom w:val="none" w:sz="0" w:space="0" w:color="auto"/>
        <w:right w:val="none" w:sz="0" w:space="0" w:color="auto"/>
      </w:divBdr>
    </w:div>
    <w:div w:id="245186983">
      <w:bodyDiv w:val="1"/>
      <w:marLeft w:val="0"/>
      <w:marRight w:val="0"/>
      <w:marTop w:val="0"/>
      <w:marBottom w:val="0"/>
      <w:divBdr>
        <w:top w:val="none" w:sz="0" w:space="0" w:color="auto"/>
        <w:left w:val="none" w:sz="0" w:space="0" w:color="auto"/>
        <w:bottom w:val="none" w:sz="0" w:space="0" w:color="auto"/>
        <w:right w:val="none" w:sz="0" w:space="0" w:color="auto"/>
      </w:divBdr>
    </w:div>
    <w:div w:id="267153660">
      <w:bodyDiv w:val="1"/>
      <w:marLeft w:val="0"/>
      <w:marRight w:val="0"/>
      <w:marTop w:val="0"/>
      <w:marBottom w:val="0"/>
      <w:divBdr>
        <w:top w:val="none" w:sz="0" w:space="0" w:color="auto"/>
        <w:left w:val="none" w:sz="0" w:space="0" w:color="auto"/>
        <w:bottom w:val="none" w:sz="0" w:space="0" w:color="auto"/>
        <w:right w:val="none" w:sz="0" w:space="0" w:color="auto"/>
      </w:divBdr>
    </w:div>
    <w:div w:id="281107818">
      <w:bodyDiv w:val="1"/>
      <w:marLeft w:val="0"/>
      <w:marRight w:val="0"/>
      <w:marTop w:val="0"/>
      <w:marBottom w:val="0"/>
      <w:divBdr>
        <w:top w:val="none" w:sz="0" w:space="0" w:color="auto"/>
        <w:left w:val="none" w:sz="0" w:space="0" w:color="auto"/>
        <w:bottom w:val="none" w:sz="0" w:space="0" w:color="auto"/>
        <w:right w:val="none" w:sz="0" w:space="0" w:color="auto"/>
      </w:divBdr>
    </w:div>
    <w:div w:id="291910096">
      <w:bodyDiv w:val="1"/>
      <w:marLeft w:val="0"/>
      <w:marRight w:val="0"/>
      <w:marTop w:val="0"/>
      <w:marBottom w:val="0"/>
      <w:divBdr>
        <w:top w:val="none" w:sz="0" w:space="0" w:color="auto"/>
        <w:left w:val="none" w:sz="0" w:space="0" w:color="auto"/>
        <w:bottom w:val="none" w:sz="0" w:space="0" w:color="auto"/>
        <w:right w:val="none" w:sz="0" w:space="0" w:color="auto"/>
      </w:divBdr>
    </w:div>
    <w:div w:id="300770471">
      <w:bodyDiv w:val="1"/>
      <w:marLeft w:val="0"/>
      <w:marRight w:val="0"/>
      <w:marTop w:val="0"/>
      <w:marBottom w:val="0"/>
      <w:divBdr>
        <w:top w:val="none" w:sz="0" w:space="0" w:color="auto"/>
        <w:left w:val="none" w:sz="0" w:space="0" w:color="auto"/>
        <w:bottom w:val="none" w:sz="0" w:space="0" w:color="auto"/>
        <w:right w:val="none" w:sz="0" w:space="0" w:color="auto"/>
      </w:divBdr>
    </w:div>
    <w:div w:id="310405361">
      <w:bodyDiv w:val="1"/>
      <w:marLeft w:val="0"/>
      <w:marRight w:val="0"/>
      <w:marTop w:val="0"/>
      <w:marBottom w:val="0"/>
      <w:divBdr>
        <w:top w:val="none" w:sz="0" w:space="0" w:color="auto"/>
        <w:left w:val="none" w:sz="0" w:space="0" w:color="auto"/>
        <w:bottom w:val="none" w:sz="0" w:space="0" w:color="auto"/>
        <w:right w:val="none" w:sz="0" w:space="0" w:color="auto"/>
      </w:divBdr>
    </w:div>
    <w:div w:id="336540245">
      <w:bodyDiv w:val="1"/>
      <w:marLeft w:val="0"/>
      <w:marRight w:val="0"/>
      <w:marTop w:val="0"/>
      <w:marBottom w:val="0"/>
      <w:divBdr>
        <w:top w:val="none" w:sz="0" w:space="0" w:color="auto"/>
        <w:left w:val="none" w:sz="0" w:space="0" w:color="auto"/>
        <w:bottom w:val="none" w:sz="0" w:space="0" w:color="auto"/>
        <w:right w:val="none" w:sz="0" w:space="0" w:color="auto"/>
      </w:divBdr>
    </w:div>
    <w:div w:id="345056476">
      <w:bodyDiv w:val="1"/>
      <w:marLeft w:val="0"/>
      <w:marRight w:val="0"/>
      <w:marTop w:val="0"/>
      <w:marBottom w:val="0"/>
      <w:divBdr>
        <w:top w:val="none" w:sz="0" w:space="0" w:color="auto"/>
        <w:left w:val="none" w:sz="0" w:space="0" w:color="auto"/>
        <w:bottom w:val="none" w:sz="0" w:space="0" w:color="auto"/>
        <w:right w:val="none" w:sz="0" w:space="0" w:color="auto"/>
      </w:divBdr>
    </w:div>
    <w:div w:id="358968911">
      <w:bodyDiv w:val="1"/>
      <w:marLeft w:val="0"/>
      <w:marRight w:val="0"/>
      <w:marTop w:val="0"/>
      <w:marBottom w:val="0"/>
      <w:divBdr>
        <w:top w:val="none" w:sz="0" w:space="0" w:color="auto"/>
        <w:left w:val="none" w:sz="0" w:space="0" w:color="auto"/>
        <w:bottom w:val="none" w:sz="0" w:space="0" w:color="auto"/>
        <w:right w:val="none" w:sz="0" w:space="0" w:color="auto"/>
      </w:divBdr>
    </w:div>
    <w:div w:id="362445602">
      <w:bodyDiv w:val="1"/>
      <w:marLeft w:val="0"/>
      <w:marRight w:val="0"/>
      <w:marTop w:val="0"/>
      <w:marBottom w:val="0"/>
      <w:divBdr>
        <w:top w:val="none" w:sz="0" w:space="0" w:color="auto"/>
        <w:left w:val="none" w:sz="0" w:space="0" w:color="auto"/>
        <w:bottom w:val="none" w:sz="0" w:space="0" w:color="auto"/>
        <w:right w:val="none" w:sz="0" w:space="0" w:color="auto"/>
      </w:divBdr>
    </w:div>
    <w:div w:id="364183752">
      <w:bodyDiv w:val="1"/>
      <w:marLeft w:val="0"/>
      <w:marRight w:val="0"/>
      <w:marTop w:val="0"/>
      <w:marBottom w:val="0"/>
      <w:divBdr>
        <w:top w:val="none" w:sz="0" w:space="0" w:color="auto"/>
        <w:left w:val="none" w:sz="0" w:space="0" w:color="auto"/>
        <w:bottom w:val="none" w:sz="0" w:space="0" w:color="auto"/>
        <w:right w:val="none" w:sz="0" w:space="0" w:color="auto"/>
      </w:divBdr>
    </w:div>
    <w:div w:id="387533387">
      <w:bodyDiv w:val="1"/>
      <w:marLeft w:val="0"/>
      <w:marRight w:val="0"/>
      <w:marTop w:val="0"/>
      <w:marBottom w:val="0"/>
      <w:divBdr>
        <w:top w:val="none" w:sz="0" w:space="0" w:color="auto"/>
        <w:left w:val="none" w:sz="0" w:space="0" w:color="auto"/>
        <w:bottom w:val="none" w:sz="0" w:space="0" w:color="auto"/>
        <w:right w:val="none" w:sz="0" w:space="0" w:color="auto"/>
      </w:divBdr>
    </w:div>
    <w:div w:id="387723056">
      <w:bodyDiv w:val="1"/>
      <w:marLeft w:val="0"/>
      <w:marRight w:val="0"/>
      <w:marTop w:val="0"/>
      <w:marBottom w:val="0"/>
      <w:divBdr>
        <w:top w:val="none" w:sz="0" w:space="0" w:color="auto"/>
        <w:left w:val="none" w:sz="0" w:space="0" w:color="auto"/>
        <w:bottom w:val="none" w:sz="0" w:space="0" w:color="auto"/>
        <w:right w:val="none" w:sz="0" w:space="0" w:color="auto"/>
      </w:divBdr>
    </w:div>
    <w:div w:id="393086737">
      <w:bodyDiv w:val="1"/>
      <w:marLeft w:val="0"/>
      <w:marRight w:val="0"/>
      <w:marTop w:val="0"/>
      <w:marBottom w:val="0"/>
      <w:divBdr>
        <w:top w:val="none" w:sz="0" w:space="0" w:color="auto"/>
        <w:left w:val="none" w:sz="0" w:space="0" w:color="auto"/>
        <w:bottom w:val="none" w:sz="0" w:space="0" w:color="auto"/>
        <w:right w:val="none" w:sz="0" w:space="0" w:color="auto"/>
      </w:divBdr>
    </w:div>
    <w:div w:id="401022681">
      <w:bodyDiv w:val="1"/>
      <w:marLeft w:val="0"/>
      <w:marRight w:val="0"/>
      <w:marTop w:val="0"/>
      <w:marBottom w:val="0"/>
      <w:divBdr>
        <w:top w:val="none" w:sz="0" w:space="0" w:color="auto"/>
        <w:left w:val="none" w:sz="0" w:space="0" w:color="auto"/>
        <w:bottom w:val="none" w:sz="0" w:space="0" w:color="auto"/>
        <w:right w:val="none" w:sz="0" w:space="0" w:color="auto"/>
      </w:divBdr>
    </w:div>
    <w:div w:id="419374742">
      <w:bodyDiv w:val="1"/>
      <w:marLeft w:val="0"/>
      <w:marRight w:val="0"/>
      <w:marTop w:val="0"/>
      <w:marBottom w:val="0"/>
      <w:divBdr>
        <w:top w:val="none" w:sz="0" w:space="0" w:color="auto"/>
        <w:left w:val="none" w:sz="0" w:space="0" w:color="auto"/>
        <w:bottom w:val="none" w:sz="0" w:space="0" w:color="auto"/>
        <w:right w:val="none" w:sz="0" w:space="0" w:color="auto"/>
      </w:divBdr>
    </w:div>
    <w:div w:id="419760768">
      <w:bodyDiv w:val="1"/>
      <w:marLeft w:val="0"/>
      <w:marRight w:val="0"/>
      <w:marTop w:val="0"/>
      <w:marBottom w:val="0"/>
      <w:divBdr>
        <w:top w:val="none" w:sz="0" w:space="0" w:color="auto"/>
        <w:left w:val="none" w:sz="0" w:space="0" w:color="auto"/>
        <w:bottom w:val="none" w:sz="0" w:space="0" w:color="auto"/>
        <w:right w:val="none" w:sz="0" w:space="0" w:color="auto"/>
      </w:divBdr>
    </w:div>
    <w:div w:id="461071279">
      <w:bodyDiv w:val="1"/>
      <w:marLeft w:val="0"/>
      <w:marRight w:val="0"/>
      <w:marTop w:val="0"/>
      <w:marBottom w:val="0"/>
      <w:divBdr>
        <w:top w:val="none" w:sz="0" w:space="0" w:color="auto"/>
        <w:left w:val="none" w:sz="0" w:space="0" w:color="auto"/>
        <w:bottom w:val="none" w:sz="0" w:space="0" w:color="auto"/>
        <w:right w:val="none" w:sz="0" w:space="0" w:color="auto"/>
      </w:divBdr>
    </w:div>
    <w:div w:id="462819049">
      <w:bodyDiv w:val="1"/>
      <w:marLeft w:val="0"/>
      <w:marRight w:val="0"/>
      <w:marTop w:val="0"/>
      <w:marBottom w:val="0"/>
      <w:divBdr>
        <w:top w:val="none" w:sz="0" w:space="0" w:color="auto"/>
        <w:left w:val="none" w:sz="0" w:space="0" w:color="auto"/>
        <w:bottom w:val="none" w:sz="0" w:space="0" w:color="auto"/>
        <w:right w:val="none" w:sz="0" w:space="0" w:color="auto"/>
      </w:divBdr>
    </w:div>
    <w:div w:id="474761759">
      <w:bodyDiv w:val="1"/>
      <w:marLeft w:val="0"/>
      <w:marRight w:val="0"/>
      <w:marTop w:val="0"/>
      <w:marBottom w:val="0"/>
      <w:divBdr>
        <w:top w:val="none" w:sz="0" w:space="0" w:color="auto"/>
        <w:left w:val="none" w:sz="0" w:space="0" w:color="auto"/>
        <w:bottom w:val="none" w:sz="0" w:space="0" w:color="auto"/>
        <w:right w:val="none" w:sz="0" w:space="0" w:color="auto"/>
      </w:divBdr>
    </w:div>
    <w:div w:id="477186863">
      <w:bodyDiv w:val="1"/>
      <w:marLeft w:val="0"/>
      <w:marRight w:val="0"/>
      <w:marTop w:val="0"/>
      <w:marBottom w:val="0"/>
      <w:divBdr>
        <w:top w:val="none" w:sz="0" w:space="0" w:color="auto"/>
        <w:left w:val="none" w:sz="0" w:space="0" w:color="auto"/>
        <w:bottom w:val="none" w:sz="0" w:space="0" w:color="auto"/>
        <w:right w:val="none" w:sz="0" w:space="0" w:color="auto"/>
      </w:divBdr>
    </w:div>
    <w:div w:id="495149081">
      <w:bodyDiv w:val="1"/>
      <w:marLeft w:val="0"/>
      <w:marRight w:val="0"/>
      <w:marTop w:val="0"/>
      <w:marBottom w:val="0"/>
      <w:divBdr>
        <w:top w:val="none" w:sz="0" w:space="0" w:color="auto"/>
        <w:left w:val="none" w:sz="0" w:space="0" w:color="auto"/>
        <w:bottom w:val="none" w:sz="0" w:space="0" w:color="auto"/>
        <w:right w:val="none" w:sz="0" w:space="0" w:color="auto"/>
      </w:divBdr>
    </w:div>
    <w:div w:id="511533179">
      <w:bodyDiv w:val="1"/>
      <w:marLeft w:val="0"/>
      <w:marRight w:val="0"/>
      <w:marTop w:val="0"/>
      <w:marBottom w:val="0"/>
      <w:divBdr>
        <w:top w:val="none" w:sz="0" w:space="0" w:color="auto"/>
        <w:left w:val="none" w:sz="0" w:space="0" w:color="auto"/>
        <w:bottom w:val="none" w:sz="0" w:space="0" w:color="auto"/>
        <w:right w:val="none" w:sz="0" w:space="0" w:color="auto"/>
      </w:divBdr>
    </w:div>
    <w:div w:id="549070772">
      <w:bodyDiv w:val="1"/>
      <w:marLeft w:val="0"/>
      <w:marRight w:val="0"/>
      <w:marTop w:val="0"/>
      <w:marBottom w:val="0"/>
      <w:divBdr>
        <w:top w:val="none" w:sz="0" w:space="0" w:color="auto"/>
        <w:left w:val="none" w:sz="0" w:space="0" w:color="auto"/>
        <w:bottom w:val="none" w:sz="0" w:space="0" w:color="auto"/>
        <w:right w:val="none" w:sz="0" w:space="0" w:color="auto"/>
      </w:divBdr>
    </w:div>
    <w:div w:id="559093138">
      <w:bodyDiv w:val="1"/>
      <w:marLeft w:val="0"/>
      <w:marRight w:val="0"/>
      <w:marTop w:val="0"/>
      <w:marBottom w:val="0"/>
      <w:divBdr>
        <w:top w:val="none" w:sz="0" w:space="0" w:color="auto"/>
        <w:left w:val="none" w:sz="0" w:space="0" w:color="auto"/>
        <w:bottom w:val="none" w:sz="0" w:space="0" w:color="auto"/>
        <w:right w:val="none" w:sz="0" w:space="0" w:color="auto"/>
      </w:divBdr>
    </w:div>
    <w:div w:id="562062710">
      <w:bodyDiv w:val="1"/>
      <w:marLeft w:val="0"/>
      <w:marRight w:val="0"/>
      <w:marTop w:val="0"/>
      <w:marBottom w:val="0"/>
      <w:divBdr>
        <w:top w:val="none" w:sz="0" w:space="0" w:color="auto"/>
        <w:left w:val="none" w:sz="0" w:space="0" w:color="auto"/>
        <w:bottom w:val="none" w:sz="0" w:space="0" w:color="auto"/>
        <w:right w:val="none" w:sz="0" w:space="0" w:color="auto"/>
      </w:divBdr>
    </w:div>
    <w:div w:id="580258512">
      <w:bodyDiv w:val="1"/>
      <w:marLeft w:val="0"/>
      <w:marRight w:val="0"/>
      <w:marTop w:val="0"/>
      <w:marBottom w:val="0"/>
      <w:divBdr>
        <w:top w:val="none" w:sz="0" w:space="0" w:color="auto"/>
        <w:left w:val="none" w:sz="0" w:space="0" w:color="auto"/>
        <w:bottom w:val="none" w:sz="0" w:space="0" w:color="auto"/>
        <w:right w:val="none" w:sz="0" w:space="0" w:color="auto"/>
      </w:divBdr>
    </w:div>
    <w:div w:id="581835717">
      <w:bodyDiv w:val="1"/>
      <w:marLeft w:val="0"/>
      <w:marRight w:val="0"/>
      <w:marTop w:val="0"/>
      <w:marBottom w:val="0"/>
      <w:divBdr>
        <w:top w:val="none" w:sz="0" w:space="0" w:color="auto"/>
        <w:left w:val="none" w:sz="0" w:space="0" w:color="auto"/>
        <w:bottom w:val="none" w:sz="0" w:space="0" w:color="auto"/>
        <w:right w:val="none" w:sz="0" w:space="0" w:color="auto"/>
      </w:divBdr>
    </w:div>
    <w:div w:id="584534314">
      <w:bodyDiv w:val="1"/>
      <w:marLeft w:val="0"/>
      <w:marRight w:val="0"/>
      <w:marTop w:val="0"/>
      <w:marBottom w:val="0"/>
      <w:divBdr>
        <w:top w:val="none" w:sz="0" w:space="0" w:color="auto"/>
        <w:left w:val="none" w:sz="0" w:space="0" w:color="auto"/>
        <w:bottom w:val="none" w:sz="0" w:space="0" w:color="auto"/>
        <w:right w:val="none" w:sz="0" w:space="0" w:color="auto"/>
      </w:divBdr>
    </w:div>
    <w:div w:id="585922298">
      <w:bodyDiv w:val="1"/>
      <w:marLeft w:val="0"/>
      <w:marRight w:val="0"/>
      <w:marTop w:val="0"/>
      <w:marBottom w:val="0"/>
      <w:divBdr>
        <w:top w:val="none" w:sz="0" w:space="0" w:color="auto"/>
        <w:left w:val="none" w:sz="0" w:space="0" w:color="auto"/>
        <w:bottom w:val="none" w:sz="0" w:space="0" w:color="auto"/>
        <w:right w:val="none" w:sz="0" w:space="0" w:color="auto"/>
      </w:divBdr>
    </w:div>
    <w:div w:id="593519146">
      <w:bodyDiv w:val="1"/>
      <w:marLeft w:val="0"/>
      <w:marRight w:val="0"/>
      <w:marTop w:val="0"/>
      <w:marBottom w:val="0"/>
      <w:divBdr>
        <w:top w:val="none" w:sz="0" w:space="0" w:color="auto"/>
        <w:left w:val="none" w:sz="0" w:space="0" w:color="auto"/>
        <w:bottom w:val="none" w:sz="0" w:space="0" w:color="auto"/>
        <w:right w:val="none" w:sz="0" w:space="0" w:color="auto"/>
      </w:divBdr>
    </w:div>
    <w:div w:id="596980452">
      <w:bodyDiv w:val="1"/>
      <w:marLeft w:val="0"/>
      <w:marRight w:val="0"/>
      <w:marTop w:val="0"/>
      <w:marBottom w:val="0"/>
      <w:divBdr>
        <w:top w:val="none" w:sz="0" w:space="0" w:color="auto"/>
        <w:left w:val="none" w:sz="0" w:space="0" w:color="auto"/>
        <w:bottom w:val="none" w:sz="0" w:space="0" w:color="auto"/>
        <w:right w:val="none" w:sz="0" w:space="0" w:color="auto"/>
      </w:divBdr>
    </w:div>
    <w:div w:id="604970331">
      <w:bodyDiv w:val="1"/>
      <w:marLeft w:val="0"/>
      <w:marRight w:val="0"/>
      <w:marTop w:val="0"/>
      <w:marBottom w:val="0"/>
      <w:divBdr>
        <w:top w:val="none" w:sz="0" w:space="0" w:color="auto"/>
        <w:left w:val="none" w:sz="0" w:space="0" w:color="auto"/>
        <w:bottom w:val="none" w:sz="0" w:space="0" w:color="auto"/>
        <w:right w:val="none" w:sz="0" w:space="0" w:color="auto"/>
      </w:divBdr>
    </w:div>
    <w:div w:id="615479005">
      <w:bodyDiv w:val="1"/>
      <w:marLeft w:val="0"/>
      <w:marRight w:val="0"/>
      <w:marTop w:val="0"/>
      <w:marBottom w:val="0"/>
      <w:divBdr>
        <w:top w:val="none" w:sz="0" w:space="0" w:color="auto"/>
        <w:left w:val="none" w:sz="0" w:space="0" w:color="auto"/>
        <w:bottom w:val="none" w:sz="0" w:space="0" w:color="auto"/>
        <w:right w:val="none" w:sz="0" w:space="0" w:color="auto"/>
      </w:divBdr>
    </w:div>
    <w:div w:id="634338244">
      <w:bodyDiv w:val="1"/>
      <w:marLeft w:val="0"/>
      <w:marRight w:val="0"/>
      <w:marTop w:val="0"/>
      <w:marBottom w:val="0"/>
      <w:divBdr>
        <w:top w:val="none" w:sz="0" w:space="0" w:color="auto"/>
        <w:left w:val="none" w:sz="0" w:space="0" w:color="auto"/>
        <w:bottom w:val="none" w:sz="0" w:space="0" w:color="auto"/>
        <w:right w:val="none" w:sz="0" w:space="0" w:color="auto"/>
      </w:divBdr>
    </w:div>
    <w:div w:id="636112163">
      <w:bodyDiv w:val="1"/>
      <w:marLeft w:val="0"/>
      <w:marRight w:val="0"/>
      <w:marTop w:val="0"/>
      <w:marBottom w:val="0"/>
      <w:divBdr>
        <w:top w:val="none" w:sz="0" w:space="0" w:color="auto"/>
        <w:left w:val="none" w:sz="0" w:space="0" w:color="auto"/>
        <w:bottom w:val="none" w:sz="0" w:space="0" w:color="auto"/>
        <w:right w:val="none" w:sz="0" w:space="0" w:color="auto"/>
      </w:divBdr>
    </w:div>
    <w:div w:id="647629867">
      <w:bodyDiv w:val="1"/>
      <w:marLeft w:val="0"/>
      <w:marRight w:val="0"/>
      <w:marTop w:val="0"/>
      <w:marBottom w:val="0"/>
      <w:divBdr>
        <w:top w:val="none" w:sz="0" w:space="0" w:color="auto"/>
        <w:left w:val="none" w:sz="0" w:space="0" w:color="auto"/>
        <w:bottom w:val="none" w:sz="0" w:space="0" w:color="auto"/>
        <w:right w:val="none" w:sz="0" w:space="0" w:color="auto"/>
      </w:divBdr>
    </w:div>
    <w:div w:id="658189426">
      <w:bodyDiv w:val="1"/>
      <w:marLeft w:val="0"/>
      <w:marRight w:val="0"/>
      <w:marTop w:val="0"/>
      <w:marBottom w:val="0"/>
      <w:divBdr>
        <w:top w:val="none" w:sz="0" w:space="0" w:color="auto"/>
        <w:left w:val="none" w:sz="0" w:space="0" w:color="auto"/>
        <w:bottom w:val="none" w:sz="0" w:space="0" w:color="auto"/>
        <w:right w:val="none" w:sz="0" w:space="0" w:color="auto"/>
      </w:divBdr>
    </w:div>
    <w:div w:id="681008745">
      <w:bodyDiv w:val="1"/>
      <w:marLeft w:val="0"/>
      <w:marRight w:val="0"/>
      <w:marTop w:val="0"/>
      <w:marBottom w:val="0"/>
      <w:divBdr>
        <w:top w:val="none" w:sz="0" w:space="0" w:color="auto"/>
        <w:left w:val="none" w:sz="0" w:space="0" w:color="auto"/>
        <w:bottom w:val="none" w:sz="0" w:space="0" w:color="auto"/>
        <w:right w:val="none" w:sz="0" w:space="0" w:color="auto"/>
      </w:divBdr>
    </w:div>
    <w:div w:id="695237257">
      <w:bodyDiv w:val="1"/>
      <w:marLeft w:val="0"/>
      <w:marRight w:val="0"/>
      <w:marTop w:val="0"/>
      <w:marBottom w:val="0"/>
      <w:divBdr>
        <w:top w:val="none" w:sz="0" w:space="0" w:color="auto"/>
        <w:left w:val="none" w:sz="0" w:space="0" w:color="auto"/>
        <w:bottom w:val="none" w:sz="0" w:space="0" w:color="auto"/>
        <w:right w:val="none" w:sz="0" w:space="0" w:color="auto"/>
      </w:divBdr>
    </w:div>
    <w:div w:id="707492551">
      <w:bodyDiv w:val="1"/>
      <w:marLeft w:val="0"/>
      <w:marRight w:val="0"/>
      <w:marTop w:val="0"/>
      <w:marBottom w:val="0"/>
      <w:divBdr>
        <w:top w:val="none" w:sz="0" w:space="0" w:color="auto"/>
        <w:left w:val="none" w:sz="0" w:space="0" w:color="auto"/>
        <w:bottom w:val="none" w:sz="0" w:space="0" w:color="auto"/>
        <w:right w:val="none" w:sz="0" w:space="0" w:color="auto"/>
      </w:divBdr>
    </w:div>
    <w:div w:id="717238797">
      <w:bodyDiv w:val="1"/>
      <w:marLeft w:val="0"/>
      <w:marRight w:val="0"/>
      <w:marTop w:val="0"/>
      <w:marBottom w:val="0"/>
      <w:divBdr>
        <w:top w:val="none" w:sz="0" w:space="0" w:color="auto"/>
        <w:left w:val="none" w:sz="0" w:space="0" w:color="auto"/>
        <w:bottom w:val="none" w:sz="0" w:space="0" w:color="auto"/>
        <w:right w:val="none" w:sz="0" w:space="0" w:color="auto"/>
      </w:divBdr>
    </w:div>
    <w:div w:id="728456271">
      <w:bodyDiv w:val="1"/>
      <w:marLeft w:val="0"/>
      <w:marRight w:val="0"/>
      <w:marTop w:val="0"/>
      <w:marBottom w:val="0"/>
      <w:divBdr>
        <w:top w:val="none" w:sz="0" w:space="0" w:color="auto"/>
        <w:left w:val="none" w:sz="0" w:space="0" w:color="auto"/>
        <w:bottom w:val="none" w:sz="0" w:space="0" w:color="auto"/>
        <w:right w:val="none" w:sz="0" w:space="0" w:color="auto"/>
      </w:divBdr>
    </w:div>
    <w:div w:id="730075969">
      <w:bodyDiv w:val="1"/>
      <w:marLeft w:val="0"/>
      <w:marRight w:val="0"/>
      <w:marTop w:val="0"/>
      <w:marBottom w:val="0"/>
      <w:divBdr>
        <w:top w:val="none" w:sz="0" w:space="0" w:color="auto"/>
        <w:left w:val="none" w:sz="0" w:space="0" w:color="auto"/>
        <w:bottom w:val="none" w:sz="0" w:space="0" w:color="auto"/>
        <w:right w:val="none" w:sz="0" w:space="0" w:color="auto"/>
      </w:divBdr>
    </w:div>
    <w:div w:id="733505556">
      <w:bodyDiv w:val="1"/>
      <w:marLeft w:val="0"/>
      <w:marRight w:val="0"/>
      <w:marTop w:val="0"/>
      <w:marBottom w:val="0"/>
      <w:divBdr>
        <w:top w:val="none" w:sz="0" w:space="0" w:color="auto"/>
        <w:left w:val="none" w:sz="0" w:space="0" w:color="auto"/>
        <w:bottom w:val="none" w:sz="0" w:space="0" w:color="auto"/>
        <w:right w:val="none" w:sz="0" w:space="0" w:color="auto"/>
      </w:divBdr>
    </w:div>
    <w:div w:id="733695460">
      <w:bodyDiv w:val="1"/>
      <w:marLeft w:val="0"/>
      <w:marRight w:val="0"/>
      <w:marTop w:val="0"/>
      <w:marBottom w:val="0"/>
      <w:divBdr>
        <w:top w:val="none" w:sz="0" w:space="0" w:color="auto"/>
        <w:left w:val="none" w:sz="0" w:space="0" w:color="auto"/>
        <w:bottom w:val="none" w:sz="0" w:space="0" w:color="auto"/>
        <w:right w:val="none" w:sz="0" w:space="0" w:color="auto"/>
      </w:divBdr>
    </w:div>
    <w:div w:id="805926158">
      <w:bodyDiv w:val="1"/>
      <w:marLeft w:val="0"/>
      <w:marRight w:val="0"/>
      <w:marTop w:val="0"/>
      <w:marBottom w:val="0"/>
      <w:divBdr>
        <w:top w:val="none" w:sz="0" w:space="0" w:color="auto"/>
        <w:left w:val="none" w:sz="0" w:space="0" w:color="auto"/>
        <w:bottom w:val="none" w:sz="0" w:space="0" w:color="auto"/>
        <w:right w:val="none" w:sz="0" w:space="0" w:color="auto"/>
      </w:divBdr>
    </w:div>
    <w:div w:id="810488746">
      <w:bodyDiv w:val="1"/>
      <w:marLeft w:val="0"/>
      <w:marRight w:val="0"/>
      <w:marTop w:val="0"/>
      <w:marBottom w:val="0"/>
      <w:divBdr>
        <w:top w:val="none" w:sz="0" w:space="0" w:color="auto"/>
        <w:left w:val="none" w:sz="0" w:space="0" w:color="auto"/>
        <w:bottom w:val="none" w:sz="0" w:space="0" w:color="auto"/>
        <w:right w:val="none" w:sz="0" w:space="0" w:color="auto"/>
      </w:divBdr>
    </w:div>
    <w:div w:id="829060995">
      <w:bodyDiv w:val="1"/>
      <w:marLeft w:val="0"/>
      <w:marRight w:val="0"/>
      <w:marTop w:val="0"/>
      <w:marBottom w:val="0"/>
      <w:divBdr>
        <w:top w:val="none" w:sz="0" w:space="0" w:color="auto"/>
        <w:left w:val="none" w:sz="0" w:space="0" w:color="auto"/>
        <w:bottom w:val="none" w:sz="0" w:space="0" w:color="auto"/>
        <w:right w:val="none" w:sz="0" w:space="0" w:color="auto"/>
      </w:divBdr>
    </w:div>
    <w:div w:id="853542093">
      <w:bodyDiv w:val="1"/>
      <w:marLeft w:val="0"/>
      <w:marRight w:val="0"/>
      <w:marTop w:val="0"/>
      <w:marBottom w:val="0"/>
      <w:divBdr>
        <w:top w:val="none" w:sz="0" w:space="0" w:color="auto"/>
        <w:left w:val="none" w:sz="0" w:space="0" w:color="auto"/>
        <w:bottom w:val="none" w:sz="0" w:space="0" w:color="auto"/>
        <w:right w:val="none" w:sz="0" w:space="0" w:color="auto"/>
      </w:divBdr>
    </w:div>
    <w:div w:id="860557719">
      <w:bodyDiv w:val="1"/>
      <w:marLeft w:val="0"/>
      <w:marRight w:val="0"/>
      <w:marTop w:val="0"/>
      <w:marBottom w:val="0"/>
      <w:divBdr>
        <w:top w:val="none" w:sz="0" w:space="0" w:color="auto"/>
        <w:left w:val="none" w:sz="0" w:space="0" w:color="auto"/>
        <w:bottom w:val="none" w:sz="0" w:space="0" w:color="auto"/>
        <w:right w:val="none" w:sz="0" w:space="0" w:color="auto"/>
      </w:divBdr>
    </w:div>
    <w:div w:id="861478095">
      <w:bodyDiv w:val="1"/>
      <w:marLeft w:val="0"/>
      <w:marRight w:val="0"/>
      <w:marTop w:val="0"/>
      <w:marBottom w:val="0"/>
      <w:divBdr>
        <w:top w:val="none" w:sz="0" w:space="0" w:color="auto"/>
        <w:left w:val="none" w:sz="0" w:space="0" w:color="auto"/>
        <w:bottom w:val="none" w:sz="0" w:space="0" w:color="auto"/>
        <w:right w:val="none" w:sz="0" w:space="0" w:color="auto"/>
      </w:divBdr>
    </w:div>
    <w:div w:id="871067202">
      <w:bodyDiv w:val="1"/>
      <w:marLeft w:val="0"/>
      <w:marRight w:val="0"/>
      <w:marTop w:val="0"/>
      <w:marBottom w:val="0"/>
      <w:divBdr>
        <w:top w:val="none" w:sz="0" w:space="0" w:color="auto"/>
        <w:left w:val="none" w:sz="0" w:space="0" w:color="auto"/>
        <w:bottom w:val="none" w:sz="0" w:space="0" w:color="auto"/>
        <w:right w:val="none" w:sz="0" w:space="0" w:color="auto"/>
      </w:divBdr>
    </w:div>
    <w:div w:id="875192761">
      <w:bodyDiv w:val="1"/>
      <w:marLeft w:val="0"/>
      <w:marRight w:val="0"/>
      <w:marTop w:val="0"/>
      <w:marBottom w:val="0"/>
      <w:divBdr>
        <w:top w:val="none" w:sz="0" w:space="0" w:color="auto"/>
        <w:left w:val="none" w:sz="0" w:space="0" w:color="auto"/>
        <w:bottom w:val="none" w:sz="0" w:space="0" w:color="auto"/>
        <w:right w:val="none" w:sz="0" w:space="0" w:color="auto"/>
      </w:divBdr>
    </w:div>
    <w:div w:id="891576259">
      <w:bodyDiv w:val="1"/>
      <w:marLeft w:val="0"/>
      <w:marRight w:val="0"/>
      <w:marTop w:val="0"/>
      <w:marBottom w:val="0"/>
      <w:divBdr>
        <w:top w:val="none" w:sz="0" w:space="0" w:color="auto"/>
        <w:left w:val="none" w:sz="0" w:space="0" w:color="auto"/>
        <w:bottom w:val="none" w:sz="0" w:space="0" w:color="auto"/>
        <w:right w:val="none" w:sz="0" w:space="0" w:color="auto"/>
      </w:divBdr>
    </w:div>
    <w:div w:id="894657249">
      <w:bodyDiv w:val="1"/>
      <w:marLeft w:val="0"/>
      <w:marRight w:val="0"/>
      <w:marTop w:val="0"/>
      <w:marBottom w:val="0"/>
      <w:divBdr>
        <w:top w:val="none" w:sz="0" w:space="0" w:color="auto"/>
        <w:left w:val="none" w:sz="0" w:space="0" w:color="auto"/>
        <w:bottom w:val="none" w:sz="0" w:space="0" w:color="auto"/>
        <w:right w:val="none" w:sz="0" w:space="0" w:color="auto"/>
      </w:divBdr>
    </w:div>
    <w:div w:id="907956555">
      <w:bodyDiv w:val="1"/>
      <w:marLeft w:val="0"/>
      <w:marRight w:val="0"/>
      <w:marTop w:val="0"/>
      <w:marBottom w:val="0"/>
      <w:divBdr>
        <w:top w:val="none" w:sz="0" w:space="0" w:color="auto"/>
        <w:left w:val="none" w:sz="0" w:space="0" w:color="auto"/>
        <w:bottom w:val="none" w:sz="0" w:space="0" w:color="auto"/>
        <w:right w:val="none" w:sz="0" w:space="0" w:color="auto"/>
      </w:divBdr>
    </w:div>
    <w:div w:id="918250882">
      <w:bodyDiv w:val="1"/>
      <w:marLeft w:val="0"/>
      <w:marRight w:val="0"/>
      <w:marTop w:val="0"/>
      <w:marBottom w:val="0"/>
      <w:divBdr>
        <w:top w:val="none" w:sz="0" w:space="0" w:color="auto"/>
        <w:left w:val="none" w:sz="0" w:space="0" w:color="auto"/>
        <w:bottom w:val="none" w:sz="0" w:space="0" w:color="auto"/>
        <w:right w:val="none" w:sz="0" w:space="0" w:color="auto"/>
      </w:divBdr>
    </w:div>
    <w:div w:id="936447059">
      <w:bodyDiv w:val="1"/>
      <w:marLeft w:val="0"/>
      <w:marRight w:val="0"/>
      <w:marTop w:val="0"/>
      <w:marBottom w:val="0"/>
      <w:divBdr>
        <w:top w:val="none" w:sz="0" w:space="0" w:color="auto"/>
        <w:left w:val="none" w:sz="0" w:space="0" w:color="auto"/>
        <w:bottom w:val="none" w:sz="0" w:space="0" w:color="auto"/>
        <w:right w:val="none" w:sz="0" w:space="0" w:color="auto"/>
      </w:divBdr>
    </w:div>
    <w:div w:id="943728306">
      <w:bodyDiv w:val="1"/>
      <w:marLeft w:val="0"/>
      <w:marRight w:val="0"/>
      <w:marTop w:val="0"/>
      <w:marBottom w:val="0"/>
      <w:divBdr>
        <w:top w:val="none" w:sz="0" w:space="0" w:color="auto"/>
        <w:left w:val="none" w:sz="0" w:space="0" w:color="auto"/>
        <w:bottom w:val="none" w:sz="0" w:space="0" w:color="auto"/>
        <w:right w:val="none" w:sz="0" w:space="0" w:color="auto"/>
      </w:divBdr>
    </w:div>
    <w:div w:id="957564432">
      <w:bodyDiv w:val="1"/>
      <w:marLeft w:val="0"/>
      <w:marRight w:val="0"/>
      <w:marTop w:val="0"/>
      <w:marBottom w:val="0"/>
      <w:divBdr>
        <w:top w:val="none" w:sz="0" w:space="0" w:color="auto"/>
        <w:left w:val="none" w:sz="0" w:space="0" w:color="auto"/>
        <w:bottom w:val="none" w:sz="0" w:space="0" w:color="auto"/>
        <w:right w:val="none" w:sz="0" w:space="0" w:color="auto"/>
      </w:divBdr>
    </w:div>
    <w:div w:id="961616580">
      <w:bodyDiv w:val="1"/>
      <w:marLeft w:val="0"/>
      <w:marRight w:val="0"/>
      <w:marTop w:val="0"/>
      <w:marBottom w:val="0"/>
      <w:divBdr>
        <w:top w:val="none" w:sz="0" w:space="0" w:color="auto"/>
        <w:left w:val="none" w:sz="0" w:space="0" w:color="auto"/>
        <w:bottom w:val="none" w:sz="0" w:space="0" w:color="auto"/>
        <w:right w:val="none" w:sz="0" w:space="0" w:color="auto"/>
      </w:divBdr>
    </w:div>
    <w:div w:id="962733375">
      <w:bodyDiv w:val="1"/>
      <w:marLeft w:val="0"/>
      <w:marRight w:val="0"/>
      <w:marTop w:val="0"/>
      <w:marBottom w:val="0"/>
      <w:divBdr>
        <w:top w:val="none" w:sz="0" w:space="0" w:color="auto"/>
        <w:left w:val="none" w:sz="0" w:space="0" w:color="auto"/>
        <w:bottom w:val="none" w:sz="0" w:space="0" w:color="auto"/>
        <w:right w:val="none" w:sz="0" w:space="0" w:color="auto"/>
      </w:divBdr>
    </w:div>
    <w:div w:id="965811769">
      <w:bodyDiv w:val="1"/>
      <w:marLeft w:val="0"/>
      <w:marRight w:val="0"/>
      <w:marTop w:val="0"/>
      <w:marBottom w:val="0"/>
      <w:divBdr>
        <w:top w:val="none" w:sz="0" w:space="0" w:color="auto"/>
        <w:left w:val="none" w:sz="0" w:space="0" w:color="auto"/>
        <w:bottom w:val="none" w:sz="0" w:space="0" w:color="auto"/>
        <w:right w:val="none" w:sz="0" w:space="0" w:color="auto"/>
      </w:divBdr>
    </w:div>
    <w:div w:id="966737967">
      <w:bodyDiv w:val="1"/>
      <w:marLeft w:val="0"/>
      <w:marRight w:val="0"/>
      <w:marTop w:val="0"/>
      <w:marBottom w:val="0"/>
      <w:divBdr>
        <w:top w:val="none" w:sz="0" w:space="0" w:color="auto"/>
        <w:left w:val="none" w:sz="0" w:space="0" w:color="auto"/>
        <w:bottom w:val="none" w:sz="0" w:space="0" w:color="auto"/>
        <w:right w:val="none" w:sz="0" w:space="0" w:color="auto"/>
      </w:divBdr>
    </w:div>
    <w:div w:id="975989731">
      <w:bodyDiv w:val="1"/>
      <w:marLeft w:val="0"/>
      <w:marRight w:val="0"/>
      <w:marTop w:val="0"/>
      <w:marBottom w:val="0"/>
      <w:divBdr>
        <w:top w:val="none" w:sz="0" w:space="0" w:color="auto"/>
        <w:left w:val="none" w:sz="0" w:space="0" w:color="auto"/>
        <w:bottom w:val="none" w:sz="0" w:space="0" w:color="auto"/>
        <w:right w:val="none" w:sz="0" w:space="0" w:color="auto"/>
      </w:divBdr>
    </w:div>
    <w:div w:id="994917157">
      <w:bodyDiv w:val="1"/>
      <w:marLeft w:val="0"/>
      <w:marRight w:val="0"/>
      <w:marTop w:val="0"/>
      <w:marBottom w:val="0"/>
      <w:divBdr>
        <w:top w:val="none" w:sz="0" w:space="0" w:color="auto"/>
        <w:left w:val="none" w:sz="0" w:space="0" w:color="auto"/>
        <w:bottom w:val="none" w:sz="0" w:space="0" w:color="auto"/>
        <w:right w:val="none" w:sz="0" w:space="0" w:color="auto"/>
      </w:divBdr>
    </w:div>
    <w:div w:id="1010177877">
      <w:bodyDiv w:val="1"/>
      <w:marLeft w:val="0"/>
      <w:marRight w:val="0"/>
      <w:marTop w:val="0"/>
      <w:marBottom w:val="0"/>
      <w:divBdr>
        <w:top w:val="none" w:sz="0" w:space="0" w:color="auto"/>
        <w:left w:val="none" w:sz="0" w:space="0" w:color="auto"/>
        <w:bottom w:val="none" w:sz="0" w:space="0" w:color="auto"/>
        <w:right w:val="none" w:sz="0" w:space="0" w:color="auto"/>
      </w:divBdr>
    </w:div>
    <w:div w:id="1047754345">
      <w:bodyDiv w:val="1"/>
      <w:marLeft w:val="0"/>
      <w:marRight w:val="0"/>
      <w:marTop w:val="0"/>
      <w:marBottom w:val="0"/>
      <w:divBdr>
        <w:top w:val="none" w:sz="0" w:space="0" w:color="auto"/>
        <w:left w:val="none" w:sz="0" w:space="0" w:color="auto"/>
        <w:bottom w:val="none" w:sz="0" w:space="0" w:color="auto"/>
        <w:right w:val="none" w:sz="0" w:space="0" w:color="auto"/>
      </w:divBdr>
    </w:div>
    <w:div w:id="1050878240">
      <w:bodyDiv w:val="1"/>
      <w:marLeft w:val="0"/>
      <w:marRight w:val="0"/>
      <w:marTop w:val="0"/>
      <w:marBottom w:val="0"/>
      <w:divBdr>
        <w:top w:val="none" w:sz="0" w:space="0" w:color="auto"/>
        <w:left w:val="none" w:sz="0" w:space="0" w:color="auto"/>
        <w:bottom w:val="none" w:sz="0" w:space="0" w:color="auto"/>
        <w:right w:val="none" w:sz="0" w:space="0" w:color="auto"/>
      </w:divBdr>
    </w:div>
    <w:div w:id="1059936436">
      <w:bodyDiv w:val="1"/>
      <w:marLeft w:val="0"/>
      <w:marRight w:val="0"/>
      <w:marTop w:val="0"/>
      <w:marBottom w:val="0"/>
      <w:divBdr>
        <w:top w:val="none" w:sz="0" w:space="0" w:color="auto"/>
        <w:left w:val="none" w:sz="0" w:space="0" w:color="auto"/>
        <w:bottom w:val="none" w:sz="0" w:space="0" w:color="auto"/>
        <w:right w:val="none" w:sz="0" w:space="0" w:color="auto"/>
      </w:divBdr>
    </w:div>
    <w:div w:id="1077554486">
      <w:bodyDiv w:val="1"/>
      <w:marLeft w:val="0"/>
      <w:marRight w:val="0"/>
      <w:marTop w:val="0"/>
      <w:marBottom w:val="0"/>
      <w:divBdr>
        <w:top w:val="none" w:sz="0" w:space="0" w:color="auto"/>
        <w:left w:val="none" w:sz="0" w:space="0" w:color="auto"/>
        <w:bottom w:val="none" w:sz="0" w:space="0" w:color="auto"/>
        <w:right w:val="none" w:sz="0" w:space="0" w:color="auto"/>
      </w:divBdr>
    </w:div>
    <w:div w:id="1080716202">
      <w:bodyDiv w:val="1"/>
      <w:marLeft w:val="0"/>
      <w:marRight w:val="0"/>
      <w:marTop w:val="0"/>
      <w:marBottom w:val="0"/>
      <w:divBdr>
        <w:top w:val="none" w:sz="0" w:space="0" w:color="auto"/>
        <w:left w:val="none" w:sz="0" w:space="0" w:color="auto"/>
        <w:bottom w:val="none" w:sz="0" w:space="0" w:color="auto"/>
        <w:right w:val="none" w:sz="0" w:space="0" w:color="auto"/>
      </w:divBdr>
    </w:div>
    <w:div w:id="1094666814">
      <w:bodyDiv w:val="1"/>
      <w:marLeft w:val="0"/>
      <w:marRight w:val="0"/>
      <w:marTop w:val="0"/>
      <w:marBottom w:val="0"/>
      <w:divBdr>
        <w:top w:val="none" w:sz="0" w:space="0" w:color="auto"/>
        <w:left w:val="none" w:sz="0" w:space="0" w:color="auto"/>
        <w:bottom w:val="none" w:sz="0" w:space="0" w:color="auto"/>
        <w:right w:val="none" w:sz="0" w:space="0" w:color="auto"/>
      </w:divBdr>
    </w:div>
    <w:div w:id="1095399449">
      <w:bodyDiv w:val="1"/>
      <w:marLeft w:val="0"/>
      <w:marRight w:val="0"/>
      <w:marTop w:val="0"/>
      <w:marBottom w:val="0"/>
      <w:divBdr>
        <w:top w:val="none" w:sz="0" w:space="0" w:color="auto"/>
        <w:left w:val="none" w:sz="0" w:space="0" w:color="auto"/>
        <w:bottom w:val="none" w:sz="0" w:space="0" w:color="auto"/>
        <w:right w:val="none" w:sz="0" w:space="0" w:color="auto"/>
      </w:divBdr>
    </w:div>
    <w:div w:id="1110128408">
      <w:bodyDiv w:val="1"/>
      <w:marLeft w:val="0"/>
      <w:marRight w:val="0"/>
      <w:marTop w:val="0"/>
      <w:marBottom w:val="0"/>
      <w:divBdr>
        <w:top w:val="none" w:sz="0" w:space="0" w:color="auto"/>
        <w:left w:val="none" w:sz="0" w:space="0" w:color="auto"/>
        <w:bottom w:val="none" w:sz="0" w:space="0" w:color="auto"/>
        <w:right w:val="none" w:sz="0" w:space="0" w:color="auto"/>
      </w:divBdr>
    </w:div>
    <w:div w:id="1111632519">
      <w:bodyDiv w:val="1"/>
      <w:marLeft w:val="0"/>
      <w:marRight w:val="0"/>
      <w:marTop w:val="0"/>
      <w:marBottom w:val="0"/>
      <w:divBdr>
        <w:top w:val="none" w:sz="0" w:space="0" w:color="auto"/>
        <w:left w:val="none" w:sz="0" w:space="0" w:color="auto"/>
        <w:bottom w:val="none" w:sz="0" w:space="0" w:color="auto"/>
        <w:right w:val="none" w:sz="0" w:space="0" w:color="auto"/>
      </w:divBdr>
    </w:div>
    <w:div w:id="1113522828">
      <w:bodyDiv w:val="1"/>
      <w:marLeft w:val="0"/>
      <w:marRight w:val="0"/>
      <w:marTop w:val="0"/>
      <w:marBottom w:val="0"/>
      <w:divBdr>
        <w:top w:val="none" w:sz="0" w:space="0" w:color="auto"/>
        <w:left w:val="none" w:sz="0" w:space="0" w:color="auto"/>
        <w:bottom w:val="none" w:sz="0" w:space="0" w:color="auto"/>
        <w:right w:val="none" w:sz="0" w:space="0" w:color="auto"/>
      </w:divBdr>
    </w:div>
    <w:div w:id="1134909020">
      <w:bodyDiv w:val="1"/>
      <w:marLeft w:val="0"/>
      <w:marRight w:val="0"/>
      <w:marTop w:val="0"/>
      <w:marBottom w:val="0"/>
      <w:divBdr>
        <w:top w:val="none" w:sz="0" w:space="0" w:color="auto"/>
        <w:left w:val="none" w:sz="0" w:space="0" w:color="auto"/>
        <w:bottom w:val="none" w:sz="0" w:space="0" w:color="auto"/>
        <w:right w:val="none" w:sz="0" w:space="0" w:color="auto"/>
      </w:divBdr>
    </w:div>
    <w:div w:id="1135181594">
      <w:bodyDiv w:val="1"/>
      <w:marLeft w:val="0"/>
      <w:marRight w:val="0"/>
      <w:marTop w:val="0"/>
      <w:marBottom w:val="0"/>
      <w:divBdr>
        <w:top w:val="none" w:sz="0" w:space="0" w:color="auto"/>
        <w:left w:val="none" w:sz="0" w:space="0" w:color="auto"/>
        <w:bottom w:val="none" w:sz="0" w:space="0" w:color="auto"/>
        <w:right w:val="none" w:sz="0" w:space="0" w:color="auto"/>
      </w:divBdr>
    </w:div>
    <w:div w:id="1137143443">
      <w:bodyDiv w:val="1"/>
      <w:marLeft w:val="0"/>
      <w:marRight w:val="0"/>
      <w:marTop w:val="0"/>
      <w:marBottom w:val="0"/>
      <w:divBdr>
        <w:top w:val="none" w:sz="0" w:space="0" w:color="auto"/>
        <w:left w:val="none" w:sz="0" w:space="0" w:color="auto"/>
        <w:bottom w:val="none" w:sz="0" w:space="0" w:color="auto"/>
        <w:right w:val="none" w:sz="0" w:space="0" w:color="auto"/>
      </w:divBdr>
    </w:div>
    <w:div w:id="1139104268">
      <w:bodyDiv w:val="1"/>
      <w:marLeft w:val="0"/>
      <w:marRight w:val="0"/>
      <w:marTop w:val="0"/>
      <w:marBottom w:val="0"/>
      <w:divBdr>
        <w:top w:val="none" w:sz="0" w:space="0" w:color="auto"/>
        <w:left w:val="none" w:sz="0" w:space="0" w:color="auto"/>
        <w:bottom w:val="none" w:sz="0" w:space="0" w:color="auto"/>
        <w:right w:val="none" w:sz="0" w:space="0" w:color="auto"/>
      </w:divBdr>
    </w:div>
    <w:div w:id="1143082954">
      <w:bodyDiv w:val="1"/>
      <w:marLeft w:val="0"/>
      <w:marRight w:val="0"/>
      <w:marTop w:val="0"/>
      <w:marBottom w:val="0"/>
      <w:divBdr>
        <w:top w:val="none" w:sz="0" w:space="0" w:color="auto"/>
        <w:left w:val="none" w:sz="0" w:space="0" w:color="auto"/>
        <w:bottom w:val="none" w:sz="0" w:space="0" w:color="auto"/>
        <w:right w:val="none" w:sz="0" w:space="0" w:color="auto"/>
      </w:divBdr>
    </w:div>
    <w:div w:id="1162425924">
      <w:bodyDiv w:val="1"/>
      <w:marLeft w:val="0"/>
      <w:marRight w:val="0"/>
      <w:marTop w:val="0"/>
      <w:marBottom w:val="0"/>
      <w:divBdr>
        <w:top w:val="none" w:sz="0" w:space="0" w:color="auto"/>
        <w:left w:val="none" w:sz="0" w:space="0" w:color="auto"/>
        <w:bottom w:val="none" w:sz="0" w:space="0" w:color="auto"/>
        <w:right w:val="none" w:sz="0" w:space="0" w:color="auto"/>
      </w:divBdr>
    </w:div>
    <w:div w:id="1175532963">
      <w:bodyDiv w:val="1"/>
      <w:marLeft w:val="0"/>
      <w:marRight w:val="0"/>
      <w:marTop w:val="0"/>
      <w:marBottom w:val="0"/>
      <w:divBdr>
        <w:top w:val="none" w:sz="0" w:space="0" w:color="auto"/>
        <w:left w:val="none" w:sz="0" w:space="0" w:color="auto"/>
        <w:bottom w:val="none" w:sz="0" w:space="0" w:color="auto"/>
        <w:right w:val="none" w:sz="0" w:space="0" w:color="auto"/>
      </w:divBdr>
    </w:div>
    <w:div w:id="1176309827">
      <w:bodyDiv w:val="1"/>
      <w:marLeft w:val="0"/>
      <w:marRight w:val="0"/>
      <w:marTop w:val="0"/>
      <w:marBottom w:val="0"/>
      <w:divBdr>
        <w:top w:val="none" w:sz="0" w:space="0" w:color="auto"/>
        <w:left w:val="none" w:sz="0" w:space="0" w:color="auto"/>
        <w:bottom w:val="none" w:sz="0" w:space="0" w:color="auto"/>
        <w:right w:val="none" w:sz="0" w:space="0" w:color="auto"/>
      </w:divBdr>
    </w:div>
    <w:div w:id="1192496424">
      <w:bodyDiv w:val="1"/>
      <w:marLeft w:val="0"/>
      <w:marRight w:val="0"/>
      <w:marTop w:val="0"/>
      <w:marBottom w:val="0"/>
      <w:divBdr>
        <w:top w:val="none" w:sz="0" w:space="0" w:color="auto"/>
        <w:left w:val="none" w:sz="0" w:space="0" w:color="auto"/>
        <w:bottom w:val="none" w:sz="0" w:space="0" w:color="auto"/>
        <w:right w:val="none" w:sz="0" w:space="0" w:color="auto"/>
      </w:divBdr>
    </w:div>
    <w:div w:id="1194464891">
      <w:bodyDiv w:val="1"/>
      <w:marLeft w:val="0"/>
      <w:marRight w:val="0"/>
      <w:marTop w:val="0"/>
      <w:marBottom w:val="0"/>
      <w:divBdr>
        <w:top w:val="none" w:sz="0" w:space="0" w:color="auto"/>
        <w:left w:val="none" w:sz="0" w:space="0" w:color="auto"/>
        <w:bottom w:val="none" w:sz="0" w:space="0" w:color="auto"/>
        <w:right w:val="none" w:sz="0" w:space="0" w:color="auto"/>
      </w:divBdr>
    </w:div>
    <w:div w:id="1211498975">
      <w:bodyDiv w:val="1"/>
      <w:marLeft w:val="0"/>
      <w:marRight w:val="0"/>
      <w:marTop w:val="0"/>
      <w:marBottom w:val="0"/>
      <w:divBdr>
        <w:top w:val="none" w:sz="0" w:space="0" w:color="auto"/>
        <w:left w:val="none" w:sz="0" w:space="0" w:color="auto"/>
        <w:bottom w:val="none" w:sz="0" w:space="0" w:color="auto"/>
        <w:right w:val="none" w:sz="0" w:space="0" w:color="auto"/>
      </w:divBdr>
    </w:div>
    <w:div w:id="1239827067">
      <w:bodyDiv w:val="1"/>
      <w:marLeft w:val="0"/>
      <w:marRight w:val="0"/>
      <w:marTop w:val="0"/>
      <w:marBottom w:val="0"/>
      <w:divBdr>
        <w:top w:val="none" w:sz="0" w:space="0" w:color="auto"/>
        <w:left w:val="none" w:sz="0" w:space="0" w:color="auto"/>
        <w:bottom w:val="none" w:sz="0" w:space="0" w:color="auto"/>
        <w:right w:val="none" w:sz="0" w:space="0" w:color="auto"/>
      </w:divBdr>
    </w:div>
    <w:div w:id="1261448549">
      <w:bodyDiv w:val="1"/>
      <w:marLeft w:val="0"/>
      <w:marRight w:val="0"/>
      <w:marTop w:val="0"/>
      <w:marBottom w:val="0"/>
      <w:divBdr>
        <w:top w:val="none" w:sz="0" w:space="0" w:color="auto"/>
        <w:left w:val="none" w:sz="0" w:space="0" w:color="auto"/>
        <w:bottom w:val="none" w:sz="0" w:space="0" w:color="auto"/>
        <w:right w:val="none" w:sz="0" w:space="0" w:color="auto"/>
      </w:divBdr>
    </w:div>
    <w:div w:id="1298147737">
      <w:bodyDiv w:val="1"/>
      <w:marLeft w:val="0"/>
      <w:marRight w:val="0"/>
      <w:marTop w:val="0"/>
      <w:marBottom w:val="0"/>
      <w:divBdr>
        <w:top w:val="none" w:sz="0" w:space="0" w:color="auto"/>
        <w:left w:val="none" w:sz="0" w:space="0" w:color="auto"/>
        <w:bottom w:val="none" w:sz="0" w:space="0" w:color="auto"/>
        <w:right w:val="none" w:sz="0" w:space="0" w:color="auto"/>
      </w:divBdr>
    </w:div>
    <w:div w:id="1298291652">
      <w:bodyDiv w:val="1"/>
      <w:marLeft w:val="0"/>
      <w:marRight w:val="0"/>
      <w:marTop w:val="0"/>
      <w:marBottom w:val="0"/>
      <w:divBdr>
        <w:top w:val="none" w:sz="0" w:space="0" w:color="auto"/>
        <w:left w:val="none" w:sz="0" w:space="0" w:color="auto"/>
        <w:bottom w:val="none" w:sz="0" w:space="0" w:color="auto"/>
        <w:right w:val="none" w:sz="0" w:space="0" w:color="auto"/>
      </w:divBdr>
    </w:div>
    <w:div w:id="1304699514">
      <w:bodyDiv w:val="1"/>
      <w:marLeft w:val="0"/>
      <w:marRight w:val="0"/>
      <w:marTop w:val="0"/>
      <w:marBottom w:val="0"/>
      <w:divBdr>
        <w:top w:val="none" w:sz="0" w:space="0" w:color="auto"/>
        <w:left w:val="none" w:sz="0" w:space="0" w:color="auto"/>
        <w:bottom w:val="none" w:sz="0" w:space="0" w:color="auto"/>
        <w:right w:val="none" w:sz="0" w:space="0" w:color="auto"/>
      </w:divBdr>
    </w:div>
    <w:div w:id="1340235301">
      <w:bodyDiv w:val="1"/>
      <w:marLeft w:val="0"/>
      <w:marRight w:val="0"/>
      <w:marTop w:val="0"/>
      <w:marBottom w:val="0"/>
      <w:divBdr>
        <w:top w:val="none" w:sz="0" w:space="0" w:color="auto"/>
        <w:left w:val="none" w:sz="0" w:space="0" w:color="auto"/>
        <w:bottom w:val="none" w:sz="0" w:space="0" w:color="auto"/>
        <w:right w:val="none" w:sz="0" w:space="0" w:color="auto"/>
      </w:divBdr>
    </w:div>
    <w:div w:id="1356997923">
      <w:bodyDiv w:val="1"/>
      <w:marLeft w:val="0"/>
      <w:marRight w:val="0"/>
      <w:marTop w:val="0"/>
      <w:marBottom w:val="0"/>
      <w:divBdr>
        <w:top w:val="none" w:sz="0" w:space="0" w:color="auto"/>
        <w:left w:val="none" w:sz="0" w:space="0" w:color="auto"/>
        <w:bottom w:val="none" w:sz="0" w:space="0" w:color="auto"/>
        <w:right w:val="none" w:sz="0" w:space="0" w:color="auto"/>
      </w:divBdr>
    </w:div>
    <w:div w:id="1373844089">
      <w:bodyDiv w:val="1"/>
      <w:marLeft w:val="0"/>
      <w:marRight w:val="0"/>
      <w:marTop w:val="0"/>
      <w:marBottom w:val="0"/>
      <w:divBdr>
        <w:top w:val="none" w:sz="0" w:space="0" w:color="auto"/>
        <w:left w:val="none" w:sz="0" w:space="0" w:color="auto"/>
        <w:bottom w:val="none" w:sz="0" w:space="0" w:color="auto"/>
        <w:right w:val="none" w:sz="0" w:space="0" w:color="auto"/>
      </w:divBdr>
    </w:div>
    <w:div w:id="1394700153">
      <w:bodyDiv w:val="1"/>
      <w:marLeft w:val="0"/>
      <w:marRight w:val="0"/>
      <w:marTop w:val="0"/>
      <w:marBottom w:val="0"/>
      <w:divBdr>
        <w:top w:val="none" w:sz="0" w:space="0" w:color="auto"/>
        <w:left w:val="none" w:sz="0" w:space="0" w:color="auto"/>
        <w:bottom w:val="none" w:sz="0" w:space="0" w:color="auto"/>
        <w:right w:val="none" w:sz="0" w:space="0" w:color="auto"/>
      </w:divBdr>
    </w:div>
    <w:div w:id="1457942918">
      <w:bodyDiv w:val="1"/>
      <w:marLeft w:val="0"/>
      <w:marRight w:val="0"/>
      <w:marTop w:val="0"/>
      <w:marBottom w:val="0"/>
      <w:divBdr>
        <w:top w:val="none" w:sz="0" w:space="0" w:color="auto"/>
        <w:left w:val="none" w:sz="0" w:space="0" w:color="auto"/>
        <w:bottom w:val="none" w:sz="0" w:space="0" w:color="auto"/>
        <w:right w:val="none" w:sz="0" w:space="0" w:color="auto"/>
      </w:divBdr>
    </w:div>
    <w:div w:id="1464419764">
      <w:bodyDiv w:val="1"/>
      <w:marLeft w:val="0"/>
      <w:marRight w:val="0"/>
      <w:marTop w:val="0"/>
      <w:marBottom w:val="0"/>
      <w:divBdr>
        <w:top w:val="none" w:sz="0" w:space="0" w:color="auto"/>
        <w:left w:val="none" w:sz="0" w:space="0" w:color="auto"/>
        <w:bottom w:val="none" w:sz="0" w:space="0" w:color="auto"/>
        <w:right w:val="none" w:sz="0" w:space="0" w:color="auto"/>
      </w:divBdr>
    </w:div>
    <w:div w:id="1467435550">
      <w:bodyDiv w:val="1"/>
      <w:marLeft w:val="0"/>
      <w:marRight w:val="0"/>
      <w:marTop w:val="0"/>
      <w:marBottom w:val="0"/>
      <w:divBdr>
        <w:top w:val="none" w:sz="0" w:space="0" w:color="auto"/>
        <w:left w:val="none" w:sz="0" w:space="0" w:color="auto"/>
        <w:bottom w:val="none" w:sz="0" w:space="0" w:color="auto"/>
        <w:right w:val="none" w:sz="0" w:space="0" w:color="auto"/>
      </w:divBdr>
    </w:div>
    <w:div w:id="1474443066">
      <w:bodyDiv w:val="1"/>
      <w:marLeft w:val="0"/>
      <w:marRight w:val="0"/>
      <w:marTop w:val="0"/>
      <w:marBottom w:val="0"/>
      <w:divBdr>
        <w:top w:val="none" w:sz="0" w:space="0" w:color="auto"/>
        <w:left w:val="none" w:sz="0" w:space="0" w:color="auto"/>
        <w:bottom w:val="none" w:sz="0" w:space="0" w:color="auto"/>
        <w:right w:val="none" w:sz="0" w:space="0" w:color="auto"/>
      </w:divBdr>
    </w:div>
    <w:div w:id="1476530401">
      <w:bodyDiv w:val="1"/>
      <w:marLeft w:val="0"/>
      <w:marRight w:val="0"/>
      <w:marTop w:val="0"/>
      <w:marBottom w:val="0"/>
      <w:divBdr>
        <w:top w:val="none" w:sz="0" w:space="0" w:color="auto"/>
        <w:left w:val="none" w:sz="0" w:space="0" w:color="auto"/>
        <w:bottom w:val="none" w:sz="0" w:space="0" w:color="auto"/>
        <w:right w:val="none" w:sz="0" w:space="0" w:color="auto"/>
      </w:divBdr>
    </w:div>
    <w:div w:id="1481312064">
      <w:bodyDiv w:val="1"/>
      <w:marLeft w:val="0"/>
      <w:marRight w:val="0"/>
      <w:marTop w:val="0"/>
      <w:marBottom w:val="0"/>
      <w:divBdr>
        <w:top w:val="none" w:sz="0" w:space="0" w:color="auto"/>
        <w:left w:val="none" w:sz="0" w:space="0" w:color="auto"/>
        <w:bottom w:val="none" w:sz="0" w:space="0" w:color="auto"/>
        <w:right w:val="none" w:sz="0" w:space="0" w:color="auto"/>
      </w:divBdr>
    </w:div>
    <w:div w:id="1489442449">
      <w:bodyDiv w:val="1"/>
      <w:marLeft w:val="0"/>
      <w:marRight w:val="0"/>
      <w:marTop w:val="0"/>
      <w:marBottom w:val="0"/>
      <w:divBdr>
        <w:top w:val="none" w:sz="0" w:space="0" w:color="auto"/>
        <w:left w:val="none" w:sz="0" w:space="0" w:color="auto"/>
        <w:bottom w:val="none" w:sz="0" w:space="0" w:color="auto"/>
        <w:right w:val="none" w:sz="0" w:space="0" w:color="auto"/>
      </w:divBdr>
    </w:div>
    <w:div w:id="1525362519">
      <w:bodyDiv w:val="1"/>
      <w:marLeft w:val="0"/>
      <w:marRight w:val="0"/>
      <w:marTop w:val="0"/>
      <w:marBottom w:val="0"/>
      <w:divBdr>
        <w:top w:val="none" w:sz="0" w:space="0" w:color="auto"/>
        <w:left w:val="none" w:sz="0" w:space="0" w:color="auto"/>
        <w:bottom w:val="none" w:sz="0" w:space="0" w:color="auto"/>
        <w:right w:val="none" w:sz="0" w:space="0" w:color="auto"/>
      </w:divBdr>
    </w:div>
    <w:div w:id="1531335730">
      <w:bodyDiv w:val="1"/>
      <w:marLeft w:val="0"/>
      <w:marRight w:val="0"/>
      <w:marTop w:val="0"/>
      <w:marBottom w:val="0"/>
      <w:divBdr>
        <w:top w:val="none" w:sz="0" w:space="0" w:color="auto"/>
        <w:left w:val="none" w:sz="0" w:space="0" w:color="auto"/>
        <w:bottom w:val="none" w:sz="0" w:space="0" w:color="auto"/>
        <w:right w:val="none" w:sz="0" w:space="0" w:color="auto"/>
      </w:divBdr>
    </w:div>
    <w:div w:id="1550603426">
      <w:bodyDiv w:val="1"/>
      <w:marLeft w:val="0"/>
      <w:marRight w:val="0"/>
      <w:marTop w:val="0"/>
      <w:marBottom w:val="0"/>
      <w:divBdr>
        <w:top w:val="none" w:sz="0" w:space="0" w:color="auto"/>
        <w:left w:val="none" w:sz="0" w:space="0" w:color="auto"/>
        <w:bottom w:val="none" w:sz="0" w:space="0" w:color="auto"/>
        <w:right w:val="none" w:sz="0" w:space="0" w:color="auto"/>
      </w:divBdr>
    </w:div>
    <w:div w:id="1552771459">
      <w:bodyDiv w:val="1"/>
      <w:marLeft w:val="0"/>
      <w:marRight w:val="0"/>
      <w:marTop w:val="0"/>
      <w:marBottom w:val="0"/>
      <w:divBdr>
        <w:top w:val="none" w:sz="0" w:space="0" w:color="auto"/>
        <w:left w:val="none" w:sz="0" w:space="0" w:color="auto"/>
        <w:bottom w:val="none" w:sz="0" w:space="0" w:color="auto"/>
        <w:right w:val="none" w:sz="0" w:space="0" w:color="auto"/>
      </w:divBdr>
    </w:div>
    <w:div w:id="1569607333">
      <w:bodyDiv w:val="1"/>
      <w:marLeft w:val="0"/>
      <w:marRight w:val="0"/>
      <w:marTop w:val="0"/>
      <w:marBottom w:val="0"/>
      <w:divBdr>
        <w:top w:val="none" w:sz="0" w:space="0" w:color="auto"/>
        <w:left w:val="none" w:sz="0" w:space="0" w:color="auto"/>
        <w:bottom w:val="none" w:sz="0" w:space="0" w:color="auto"/>
        <w:right w:val="none" w:sz="0" w:space="0" w:color="auto"/>
      </w:divBdr>
    </w:div>
    <w:div w:id="1573542250">
      <w:bodyDiv w:val="1"/>
      <w:marLeft w:val="0"/>
      <w:marRight w:val="0"/>
      <w:marTop w:val="0"/>
      <w:marBottom w:val="0"/>
      <w:divBdr>
        <w:top w:val="none" w:sz="0" w:space="0" w:color="auto"/>
        <w:left w:val="none" w:sz="0" w:space="0" w:color="auto"/>
        <w:bottom w:val="none" w:sz="0" w:space="0" w:color="auto"/>
        <w:right w:val="none" w:sz="0" w:space="0" w:color="auto"/>
      </w:divBdr>
    </w:div>
    <w:div w:id="1591114068">
      <w:bodyDiv w:val="1"/>
      <w:marLeft w:val="0"/>
      <w:marRight w:val="0"/>
      <w:marTop w:val="0"/>
      <w:marBottom w:val="0"/>
      <w:divBdr>
        <w:top w:val="none" w:sz="0" w:space="0" w:color="auto"/>
        <w:left w:val="none" w:sz="0" w:space="0" w:color="auto"/>
        <w:bottom w:val="none" w:sz="0" w:space="0" w:color="auto"/>
        <w:right w:val="none" w:sz="0" w:space="0" w:color="auto"/>
      </w:divBdr>
    </w:div>
    <w:div w:id="159215770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0702114">
      <w:bodyDiv w:val="1"/>
      <w:marLeft w:val="0"/>
      <w:marRight w:val="0"/>
      <w:marTop w:val="0"/>
      <w:marBottom w:val="0"/>
      <w:divBdr>
        <w:top w:val="none" w:sz="0" w:space="0" w:color="auto"/>
        <w:left w:val="none" w:sz="0" w:space="0" w:color="auto"/>
        <w:bottom w:val="none" w:sz="0" w:space="0" w:color="auto"/>
        <w:right w:val="none" w:sz="0" w:space="0" w:color="auto"/>
      </w:divBdr>
    </w:div>
    <w:div w:id="1611935876">
      <w:bodyDiv w:val="1"/>
      <w:marLeft w:val="0"/>
      <w:marRight w:val="0"/>
      <w:marTop w:val="0"/>
      <w:marBottom w:val="0"/>
      <w:divBdr>
        <w:top w:val="none" w:sz="0" w:space="0" w:color="auto"/>
        <w:left w:val="none" w:sz="0" w:space="0" w:color="auto"/>
        <w:bottom w:val="none" w:sz="0" w:space="0" w:color="auto"/>
        <w:right w:val="none" w:sz="0" w:space="0" w:color="auto"/>
      </w:divBdr>
    </w:div>
    <w:div w:id="1613393652">
      <w:bodyDiv w:val="1"/>
      <w:marLeft w:val="0"/>
      <w:marRight w:val="0"/>
      <w:marTop w:val="0"/>
      <w:marBottom w:val="0"/>
      <w:divBdr>
        <w:top w:val="none" w:sz="0" w:space="0" w:color="auto"/>
        <w:left w:val="none" w:sz="0" w:space="0" w:color="auto"/>
        <w:bottom w:val="none" w:sz="0" w:space="0" w:color="auto"/>
        <w:right w:val="none" w:sz="0" w:space="0" w:color="auto"/>
      </w:divBdr>
    </w:div>
    <w:div w:id="1619216297">
      <w:bodyDiv w:val="1"/>
      <w:marLeft w:val="0"/>
      <w:marRight w:val="0"/>
      <w:marTop w:val="0"/>
      <w:marBottom w:val="0"/>
      <w:divBdr>
        <w:top w:val="none" w:sz="0" w:space="0" w:color="auto"/>
        <w:left w:val="none" w:sz="0" w:space="0" w:color="auto"/>
        <w:bottom w:val="none" w:sz="0" w:space="0" w:color="auto"/>
        <w:right w:val="none" w:sz="0" w:space="0" w:color="auto"/>
      </w:divBdr>
    </w:div>
    <w:div w:id="1619219565">
      <w:bodyDiv w:val="1"/>
      <w:marLeft w:val="0"/>
      <w:marRight w:val="0"/>
      <w:marTop w:val="0"/>
      <w:marBottom w:val="0"/>
      <w:divBdr>
        <w:top w:val="none" w:sz="0" w:space="0" w:color="auto"/>
        <w:left w:val="none" w:sz="0" w:space="0" w:color="auto"/>
        <w:bottom w:val="none" w:sz="0" w:space="0" w:color="auto"/>
        <w:right w:val="none" w:sz="0" w:space="0" w:color="auto"/>
      </w:divBdr>
    </w:div>
    <w:div w:id="1620066174">
      <w:bodyDiv w:val="1"/>
      <w:marLeft w:val="0"/>
      <w:marRight w:val="0"/>
      <w:marTop w:val="0"/>
      <w:marBottom w:val="0"/>
      <w:divBdr>
        <w:top w:val="none" w:sz="0" w:space="0" w:color="auto"/>
        <w:left w:val="none" w:sz="0" w:space="0" w:color="auto"/>
        <w:bottom w:val="none" w:sz="0" w:space="0" w:color="auto"/>
        <w:right w:val="none" w:sz="0" w:space="0" w:color="auto"/>
      </w:divBdr>
    </w:div>
    <w:div w:id="1626542017">
      <w:bodyDiv w:val="1"/>
      <w:marLeft w:val="0"/>
      <w:marRight w:val="0"/>
      <w:marTop w:val="0"/>
      <w:marBottom w:val="0"/>
      <w:divBdr>
        <w:top w:val="none" w:sz="0" w:space="0" w:color="auto"/>
        <w:left w:val="none" w:sz="0" w:space="0" w:color="auto"/>
        <w:bottom w:val="none" w:sz="0" w:space="0" w:color="auto"/>
        <w:right w:val="none" w:sz="0" w:space="0" w:color="auto"/>
      </w:divBdr>
    </w:div>
    <w:div w:id="1645433074">
      <w:bodyDiv w:val="1"/>
      <w:marLeft w:val="0"/>
      <w:marRight w:val="0"/>
      <w:marTop w:val="0"/>
      <w:marBottom w:val="0"/>
      <w:divBdr>
        <w:top w:val="none" w:sz="0" w:space="0" w:color="auto"/>
        <w:left w:val="none" w:sz="0" w:space="0" w:color="auto"/>
        <w:bottom w:val="none" w:sz="0" w:space="0" w:color="auto"/>
        <w:right w:val="none" w:sz="0" w:space="0" w:color="auto"/>
      </w:divBdr>
    </w:div>
    <w:div w:id="1657413189">
      <w:bodyDiv w:val="1"/>
      <w:marLeft w:val="0"/>
      <w:marRight w:val="0"/>
      <w:marTop w:val="0"/>
      <w:marBottom w:val="0"/>
      <w:divBdr>
        <w:top w:val="none" w:sz="0" w:space="0" w:color="auto"/>
        <w:left w:val="none" w:sz="0" w:space="0" w:color="auto"/>
        <w:bottom w:val="none" w:sz="0" w:space="0" w:color="auto"/>
        <w:right w:val="none" w:sz="0" w:space="0" w:color="auto"/>
      </w:divBdr>
    </w:div>
    <w:div w:id="1665550747">
      <w:bodyDiv w:val="1"/>
      <w:marLeft w:val="0"/>
      <w:marRight w:val="0"/>
      <w:marTop w:val="0"/>
      <w:marBottom w:val="0"/>
      <w:divBdr>
        <w:top w:val="none" w:sz="0" w:space="0" w:color="auto"/>
        <w:left w:val="none" w:sz="0" w:space="0" w:color="auto"/>
        <w:bottom w:val="none" w:sz="0" w:space="0" w:color="auto"/>
        <w:right w:val="none" w:sz="0" w:space="0" w:color="auto"/>
      </w:divBdr>
    </w:div>
    <w:div w:id="1666738392">
      <w:bodyDiv w:val="1"/>
      <w:marLeft w:val="0"/>
      <w:marRight w:val="0"/>
      <w:marTop w:val="0"/>
      <w:marBottom w:val="0"/>
      <w:divBdr>
        <w:top w:val="none" w:sz="0" w:space="0" w:color="auto"/>
        <w:left w:val="none" w:sz="0" w:space="0" w:color="auto"/>
        <w:bottom w:val="none" w:sz="0" w:space="0" w:color="auto"/>
        <w:right w:val="none" w:sz="0" w:space="0" w:color="auto"/>
      </w:divBdr>
    </w:div>
    <w:div w:id="1672758971">
      <w:bodyDiv w:val="1"/>
      <w:marLeft w:val="0"/>
      <w:marRight w:val="0"/>
      <w:marTop w:val="0"/>
      <w:marBottom w:val="0"/>
      <w:divBdr>
        <w:top w:val="none" w:sz="0" w:space="0" w:color="auto"/>
        <w:left w:val="none" w:sz="0" w:space="0" w:color="auto"/>
        <w:bottom w:val="none" w:sz="0" w:space="0" w:color="auto"/>
        <w:right w:val="none" w:sz="0" w:space="0" w:color="auto"/>
      </w:divBdr>
    </w:div>
    <w:div w:id="1674527306">
      <w:bodyDiv w:val="1"/>
      <w:marLeft w:val="0"/>
      <w:marRight w:val="0"/>
      <w:marTop w:val="0"/>
      <w:marBottom w:val="0"/>
      <w:divBdr>
        <w:top w:val="none" w:sz="0" w:space="0" w:color="auto"/>
        <w:left w:val="none" w:sz="0" w:space="0" w:color="auto"/>
        <w:bottom w:val="none" w:sz="0" w:space="0" w:color="auto"/>
        <w:right w:val="none" w:sz="0" w:space="0" w:color="auto"/>
      </w:divBdr>
    </w:div>
    <w:div w:id="1692339909">
      <w:bodyDiv w:val="1"/>
      <w:marLeft w:val="0"/>
      <w:marRight w:val="0"/>
      <w:marTop w:val="0"/>
      <w:marBottom w:val="0"/>
      <w:divBdr>
        <w:top w:val="none" w:sz="0" w:space="0" w:color="auto"/>
        <w:left w:val="none" w:sz="0" w:space="0" w:color="auto"/>
        <w:bottom w:val="none" w:sz="0" w:space="0" w:color="auto"/>
        <w:right w:val="none" w:sz="0" w:space="0" w:color="auto"/>
      </w:divBdr>
    </w:div>
    <w:div w:id="1730761288">
      <w:bodyDiv w:val="1"/>
      <w:marLeft w:val="0"/>
      <w:marRight w:val="0"/>
      <w:marTop w:val="0"/>
      <w:marBottom w:val="0"/>
      <w:divBdr>
        <w:top w:val="none" w:sz="0" w:space="0" w:color="auto"/>
        <w:left w:val="none" w:sz="0" w:space="0" w:color="auto"/>
        <w:bottom w:val="none" w:sz="0" w:space="0" w:color="auto"/>
        <w:right w:val="none" w:sz="0" w:space="0" w:color="auto"/>
      </w:divBdr>
      <w:divsChild>
        <w:div w:id="620498363">
          <w:marLeft w:val="0"/>
          <w:marRight w:val="0"/>
          <w:marTop w:val="0"/>
          <w:marBottom w:val="0"/>
          <w:divBdr>
            <w:top w:val="single" w:sz="2" w:space="0" w:color="E2E8F0"/>
            <w:left w:val="single" w:sz="2" w:space="0" w:color="E2E8F0"/>
            <w:bottom w:val="single" w:sz="2" w:space="0" w:color="E2E8F0"/>
            <w:right w:val="single" w:sz="2" w:space="0" w:color="E2E8F0"/>
          </w:divBdr>
          <w:divsChild>
            <w:div w:id="115136784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48581594">
          <w:marLeft w:val="0"/>
          <w:marRight w:val="0"/>
          <w:marTop w:val="0"/>
          <w:marBottom w:val="0"/>
          <w:divBdr>
            <w:top w:val="single" w:sz="2" w:space="0" w:color="E2E8F0"/>
            <w:left w:val="single" w:sz="2" w:space="0" w:color="E2E8F0"/>
            <w:bottom w:val="single" w:sz="2" w:space="0" w:color="E2E8F0"/>
            <w:right w:val="single" w:sz="2" w:space="0" w:color="E2E8F0"/>
          </w:divBdr>
          <w:divsChild>
            <w:div w:id="1408767772">
              <w:marLeft w:val="0"/>
              <w:marRight w:val="0"/>
              <w:marTop w:val="0"/>
              <w:marBottom w:val="0"/>
              <w:divBdr>
                <w:top w:val="single" w:sz="2" w:space="16" w:color="E2E8F0"/>
                <w:left w:val="single" w:sz="2" w:space="11" w:color="E2E8F0"/>
                <w:bottom w:val="single" w:sz="2" w:space="16" w:color="E2E8F0"/>
                <w:right w:val="single" w:sz="2" w:space="11" w:color="E2E8F0"/>
              </w:divBdr>
            </w:div>
          </w:divsChild>
        </w:div>
      </w:divsChild>
    </w:div>
    <w:div w:id="1735738540">
      <w:bodyDiv w:val="1"/>
      <w:marLeft w:val="0"/>
      <w:marRight w:val="0"/>
      <w:marTop w:val="0"/>
      <w:marBottom w:val="0"/>
      <w:divBdr>
        <w:top w:val="none" w:sz="0" w:space="0" w:color="auto"/>
        <w:left w:val="none" w:sz="0" w:space="0" w:color="auto"/>
        <w:bottom w:val="none" w:sz="0" w:space="0" w:color="auto"/>
        <w:right w:val="none" w:sz="0" w:space="0" w:color="auto"/>
      </w:divBdr>
    </w:div>
    <w:div w:id="1769082325">
      <w:bodyDiv w:val="1"/>
      <w:marLeft w:val="0"/>
      <w:marRight w:val="0"/>
      <w:marTop w:val="0"/>
      <w:marBottom w:val="0"/>
      <w:divBdr>
        <w:top w:val="none" w:sz="0" w:space="0" w:color="auto"/>
        <w:left w:val="none" w:sz="0" w:space="0" w:color="auto"/>
        <w:bottom w:val="none" w:sz="0" w:space="0" w:color="auto"/>
        <w:right w:val="none" w:sz="0" w:space="0" w:color="auto"/>
      </w:divBdr>
    </w:div>
    <w:div w:id="1769739227">
      <w:bodyDiv w:val="1"/>
      <w:marLeft w:val="0"/>
      <w:marRight w:val="0"/>
      <w:marTop w:val="0"/>
      <w:marBottom w:val="0"/>
      <w:divBdr>
        <w:top w:val="none" w:sz="0" w:space="0" w:color="auto"/>
        <w:left w:val="none" w:sz="0" w:space="0" w:color="auto"/>
        <w:bottom w:val="none" w:sz="0" w:space="0" w:color="auto"/>
        <w:right w:val="none" w:sz="0" w:space="0" w:color="auto"/>
      </w:divBdr>
    </w:div>
    <w:div w:id="1775782372">
      <w:bodyDiv w:val="1"/>
      <w:marLeft w:val="0"/>
      <w:marRight w:val="0"/>
      <w:marTop w:val="0"/>
      <w:marBottom w:val="0"/>
      <w:divBdr>
        <w:top w:val="none" w:sz="0" w:space="0" w:color="auto"/>
        <w:left w:val="none" w:sz="0" w:space="0" w:color="auto"/>
        <w:bottom w:val="none" w:sz="0" w:space="0" w:color="auto"/>
        <w:right w:val="none" w:sz="0" w:space="0" w:color="auto"/>
      </w:divBdr>
    </w:div>
    <w:div w:id="1792477313">
      <w:bodyDiv w:val="1"/>
      <w:marLeft w:val="0"/>
      <w:marRight w:val="0"/>
      <w:marTop w:val="0"/>
      <w:marBottom w:val="0"/>
      <w:divBdr>
        <w:top w:val="none" w:sz="0" w:space="0" w:color="auto"/>
        <w:left w:val="none" w:sz="0" w:space="0" w:color="auto"/>
        <w:bottom w:val="none" w:sz="0" w:space="0" w:color="auto"/>
        <w:right w:val="none" w:sz="0" w:space="0" w:color="auto"/>
      </w:divBdr>
    </w:div>
    <w:div w:id="1801191906">
      <w:bodyDiv w:val="1"/>
      <w:marLeft w:val="0"/>
      <w:marRight w:val="0"/>
      <w:marTop w:val="0"/>
      <w:marBottom w:val="0"/>
      <w:divBdr>
        <w:top w:val="none" w:sz="0" w:space="0" w:color="auto"/>
        <w:left w:val="none" w:sz="0" w:space="0" w:color="auto"/>
        <w:bottom w:val="none" w:sz="0" w:space="0" w:color="auto"/>
        <w:right w:val="none" w:sz="0" w:space="0" w:color="auto"/>
      </w:divBdr>
    </w:div>
    <w:div w:id="1827822266">
      <w:bodyDiv w:val="1"/>
      <w:marLeft w:val="0"/>
      <w:marRight w:val="0"/>
      <w:marTop w:val="0"/>
      <w:marBottom w:val="0"/>
      <w:divBdr>
        <w:top w:val="none" w:sz="0" w:space="0" w:color="auto"/>
        <w:left w:val="none" w:sz="0" w:space="0" w:color="auto"/>
        <w:bottom w:val="none" w:sz="0" w:space="0" w:color="auto"/>
        <w:right w:val="none" w:sz="0" w:space="0" w:color="auto"/>
      </w:divBdr>
    </w:div>
    <w:div w:id="1830945283">
      <w:bodyDiv w:val="1"/>
      <w:marLeft w:val="0"/>
      <w:marRight w:val="0"/>
      <w:marTop w:val="0"/>
      <w:marBottom w:val="0"/>
      <w:divBdr>
        <w:top w:val="none" w:sz="0" w:space="0" w:color="auto"/>
        <w:left w:val="none" w:sz="0" w:space="0" w:color="auto"/>
        <w:bottom w:val="none" w:sz="0" w:space="0" w:color="auto"/>
        <w:right w:val="none" w:sz="0" w:space="0" w:color="auto"/>
      </w:divBdr>
    </w:div>
    <w:div w:id="1865440125">
      <w:bodyDiv w:val="1"/>
      <w:marLeft w:val="0"/>
      <w:marRight w:val="0"/>
      <w:marTop w:val="0"/>
      <w:marBottom w:val="0"/>
      <w:divBdr>
        <w:top w:val="none" w:sz="0" w:space="0" w:color="auto"/>
        <w:left w:val="none" w:sz="0" w:space="0" w:color="auto"/>
        <w:bottom w:val="none" w:sz="0" w:space="0" w:color="auto"/>
        <w:right w:val="none" w:sz="0" w:space="0" w:color="auto"/>
      </w:divBdr>
    </w:div>
    <w:div w:id="1884635131">
      <w:bodyDiv w:val="1"/>
      <w:marLeft w:val="0"/>
      <w:marRight w:val="0"/>
      <w:marTop w:val="0"/>
      <w:marBottom w:val="0"/>
      <w:divBdr>
        <w:top w:val="none" w:sz="0" w:space="0" w:color="auto"/>
        <w:left w:val="none" w:sz="0" w:space="0" w:color="auto"/>
        <w:bottom w:val="none" w:sz="0" w:space="0" w:color="auto"/>
        <w:right w:val="none" w:sz="0" w:space="0" w:color="auto"/>
      </w:divBdr>
    </w:div>
    <w:div w:id="1885169945">
      <w:bodyDiv w:val="1"/>
      <w:marLeft w:val="0"/>
      <w:marRight w:val="0"/>
      <w:marTop w:val="0"/>
      <w:marBottom w:val="0"/>
      <w:divBdr>
        <w:top w:val="none" w:sz="0" w:space="0" w:color="auto"/>
        <w:left w:val="none" w:sz="0" w:space="0" w:color="auto"/>
        <w:bottom w:val="none" w:sz="0" w:space="0" w:color="auto"/>
        <w:right w:val="none" w:sz="0" w:space="0" w:color="auto"/>
      </w:divBdr>
    </w:div>
    <w:div w:id="1891188806">
      <w:bodyDiv w:val="1"/>
      <w:marLeft w:val="0"/>
      <w:marRight w:val="0"/>
      <w:marTop w:val="0"/>
      <w:marBottom w:val="0"/>
      <w:divBdr>
        <w:top w:val="none" w:sz="0" w:space="0" w:color="auto"/>
        <w:left w:val="none" w:sz="0" w:space="0" w:color="auto"/>
        <w:bottom w:val="none" w:sz="0" w:space="0" w:color="auto"/>
        <w:right w:val="none" w:sz="0" w:space="0" w:color="auto"/>
      </w:divBdr>
    </w:div>
    <w:div w:id="1934705194">
      <w:bodyDiv w:val="1"/>
      <w:marLeft w:val="0"/>
      <w:marRight w:val="0"/>
      <w:marTop w:val="0"/>
      <w:marBottom w:val="0"/>
      <w:divBdr>
        <w:top w:val="none" w:sz="0" w:space="0" w:color="auto"/>
        <w:left w:val="none" w:sz="0" w:space="0" w:color="auto"/>
        <w:bottom w:val="none" w:sz="0" w:space="0" w:color="auto"/>
        <w:right w:val="none" w:sz="0" w:space="0" w:color="auto"/>
      </w:divBdr>
    </w:div>
    <w:div w:id="1939747965">
      <w:bodyDiv w:val="1"/>
      <w:marLeft w:val="0"/>
      <w:marRight w:val="0"/>
      <w:marTop w:val="0"/>
      <w:marBottom w:val="0"/>
      <w:divBdr>
        <w:top w:val="none" w:sz="0" w:space="0" w:color="auto"/>
        <w:left w:val="none" w:sz="0" w:space="0" w:color="auto"/>
        <w:bottom w:val="none" w:sz="0" w:space="0" w:color="auto"/>
        <w:right w:val="none" w:sz="0" w:space="0" w:color="auto"/>
      </w:divBdr>
    </w:div>
    <w:div w:id="1953366212">
      <w:bodyDiv w:val="1"/>
      <w:marLeft w:val="0"/>
      <w:marRight w:val="0"/>
      <w:marTop w:val="0"/>
      <w:marBottom w:val="0"/>
      <w:divBdr>
        <w:top w:val="none" w:sz="0" w:space="0" w:color="auto"/>
        <w:left w:val="none" w:sz="0" w:space="0" w:color="auto"/>
        <w:bottom w:val="none" w:sz="0" w:space="0" w:color="auto"/>
        <w:right w:val="none" w:sz="0" w:space="0" w:color="auto"/>
      </w:divBdr>
    </w:div>
    <w:div w:id="1970672509">
      <w:bodyDiv w:val="1"/>
      <w:marLeft w:val="0"/>
      <w:marRight w:val="0"/>
      <w:marTop w:val="0"/>
      <w:marBottom w:val="0"/>
      <w:divBdr>
        <w:top w:val="none" w:sz="0" w:space="0" w:color="auto"/>
        <w:left w:val="none" w:sz="0" w:space="0" w:color="auto"/>
        <w:bottom w:val="none" w:sz="0" w:space="0" w:color="auto"/>
        <w:right w:val="none" w:sz="0" w:space="0" w:color="auto"/>
      </w:divBdr>
    </w:div>
    <w:div w:id="1982490681">
      <w:bodyDiv w:val="1"/>
      <w:marLeft w:val="0"/>
      <w:marRight w:val="0"/>
      <w:marTop w:val="0"/>
      <w:marBottom w:val="0"/>
      <w:divBdr>
        <w:top w:val="none" w:sz="0" w:space="0" w:color="auto"/>
        <w:left w:val="none" w:sz="0" w:space="0" w:color="auto"/>
        <w:bottom w:val="none" w:sz="0" w:space="0" w:color="auto"/>
        <w:right w:val="none" w:sz="0" w:space="0" w:color="auto"/>
      </w:divBdr>
    </w:div>
    <w:div w:id="2015496232">
      <w:bodyDiv w:val="1"/>
      <w:marLeft w:val="0"/>
      <w:marRight w:val="0"/>
      <w:marTop w:val="0"/>
      <w:marBottom w:val="0"/>
      <w:divBdr>
        <w:top w:val="none" w:sz="0" w:space="0" w:color="auto"/>
        <w:left w:val="none" w:sz="0" w:space="0" w:color="auto"/>
        <w:bottom w:val="none" w:sz="0" w:space="0" w:color="auto"/>
        <w:right w:val="none" w:sz="0" w:space="0" w:color="auto"/>
      </w:divBdr>
    </w:div>
    <w:div w:id="2022773522">
      <w:bodyDiv w:val="1"/>
      <w:marLeft w:val="0"/>
      <w:marRight w:val="0"/>
      <w:marTop w:val="0"/>
      <w:marBottom w:val="0"/>
      <w:divBdr>
        <w:top w:val="none" w:sz="0" w:space="0" w:color="auto"/>
        <w:left w:val="none" w:sz="0" w:space="0" w:color="auto"/>
        <w:bottom w:val="none" w:sz="0" w:space="0" w:color="auto"/>
        <w:right w:val="none" w:sz="0" w:space="0" w:color="auto"/>
      </w:divBdr>
    </w:div>
    <w:div w:id="2031295809">
      <w:bodyDiv w:val="1"/>
      <w:marLeft w:val="0"/>
      <w:marRight w:val="0"/>
      <w:marTop w:val="0"/>
      <w:marBottom w:val="0"/>
      <w:divBdr>
        <w:top w:val="none" w:sz="0" w:space="0" w:color="auto"/>
        <w:left w:val="none" w:sz="0" w:space="0" w:color="auto"/>
        <w:bottom w:val="none" w:sz="0" w:space="0" w:color="auto"/>
        <w:right w:val="none" w:sz="0" w:space="0" w:color="auto"/>
      </w:divBdr>
    </w:div>
    <w:div w:id="2035300279">
      <w:bodyDiv w:val="1"/>
      <w:marLeft w:val="0"/>
      <w:marRight w:val="0"/>
      <w:marTop w:val="0"/>
      <w:marBottom w:val="0"/>
      <w:divBdr>
        <w:top w:val="none" w:sz="0" w:space="0" w:color="auto"/>
        <w:left w:val="none" w:sz="0" w:space="0" w:color="auto"/>
        <w:bottom w:val="none" w:sz="0" w:space="0" w:color="auto"/>
        <w:right w:val="none" w:sz="0" w:space="0" w:color="auto"/>
      </w:divBdr>
    </w:div>
    <w:div w:id="2045984284">
      <w:bodyDiv w:val="1"/>
      <w:marLeft w:val="0"/>
      <w:marRight w:val="0"/>
      <w:marTop w:val="0"/>
      <w:marBottom w:val="0"/>
      <w:divBdr>
        <w:top w:val="none" w:sz="0" w:space="0" w:color="auto"/>
        <w:left w:val="none" w:sz="0" w:space="0" w:color="auto"/>
        <w:bottom w:val="none" w:sz="0" w:space="0" w:color="auto"/>
        <w:right w:val="none" w:sz="0" w:space="0" w:color="auto"/>
      </w:divBdr>
    </w:div>
    <w:div w:id="2054689597">
      <w:bodyDiv w:val="1"/>
      <w:marLeft w:val="0"/>
      <w:marRight w:val="0"/>
      <w:marTop w:val="0"/>
      <w:marBottom w:val="0"/>
      <w:divBdr>
        <w:top w:val="none" w:sz="0" w:space="0" w:color="auto"/>
        <w:left w:val="none" w:sz="0" w:space="0" w:color="auto"/>
        <w:bottom w:val="none" w:sz="0" w:space="0" w:color="auto"/>
        <w:right w:val="none" w:sz="0" w:space="0" w:color="auto"/>
      </w:divBdr>
    </w:div>
    <w:div w:id="2057269037">
      <w:bodyDiv w:val="1"/>
      <w:marLeft w:val="0"/>
      <w:marRight w:val="0"/>
      <w:marTop w:val="0"/>
      <w:marBottom w:val="0"/>
      <w:divBdr>
        <w:top w:val="none" w:sz="0" w:space="0" w:color="auto"/>
        <w:left w:val="none" w:sz="0" w:space="0" w:color="auto"/>
        <w:bottom w:val="none" w:sz="0" w:space="0" w:color="auto"/>
        <w:right w:val="none" w:sz="0" w:space="0" w:color="auto"/>
      </w:divBdr>
    </w:div>
    <w:div w:id="2065904740">
      <w:bodyDiv w:val="1"/>
      <w:marLeft w:val="0"/>
      <w:marRight w:val="0"/>
      <w:marTop w:val="0"/>
      <w:marBottom w:val="0"/>
      <w:divBdr>
        <w:top w:val="none" w:sz="0" w:space="0" w:color="auto"/>
        <w:left w:val="none" w:sz="0" w:space="0" w:color="auto"/>
        <w:bottom w:val="none" w:sz="0" w:space="0" w:color="auto"/>
        <w:right w:val="none" w:sz="0" w:space="0" w:color="auto"/>
      </w:divBdr>
    </w:div>
    <w:div w:id="2079553707">
      <w:bodyDiv w:val="1"/>
      <w:marLeft w:val="0"/>
      <w:marRight w:val="0"/>
      <w:marTop w:val="0"/>
      <w:marBottom w:val="0"/>
      <w:divBdr>
        <w:top w:val="none" w:sz="0" w:space="0" w:color="auto"/>
        <w:left w:val="none" w:sz="0" w:space="0" w:color="auto"/>
        <w:bottom w:val="none" w:sz="0" w:space="0" w:color="auto"/>
        <w:right w:val="none" w:sz="0" w:space="0" w:color="auto"/>
      </w:divBdr>
    </w:div>
    <w:div w:id="2101556803">
      <w:bodyDiv w:val="1"/>
      <w:marLeft w:val="0"/>
      <w:marRight w:val="0"/>
      <w:marTop w:val="0"/>
      <w:marBottom w:val="0"/>
      <w:divBdr>
        <w:top w:val="none" w:sz="0" w:space="0" w:color="auto"/>
        <w:left w:val="none" w:sz="0" w:space="0" w:color="auto"/>
        <w:bottom w:val="none" w:sz="0" w:space="0" w:color="auto"/>
        <w:right w:val="none" w:sz="0" w:space="0" w:color="auto"/>
      </w:divBdr>
    </w:div>
    <w:div w:id="2112505832">
      <w:bodyDiv w:val="1"/>
      <w:marLeft w:val="0"/>
      <w:marRight w:val="0"/>
      <w:marTop w:val="0"/>
      <w:marBottom w:val="0"/>
      <w:divBdr>
        <w:top w:val="none" w:sz="0" w:space="0" w:color="auto"/>
        <w:left w:val="none" w:sz="0" w:space="0" w:color="auto"/>
        <w:bottom w:val="none" w:sz="0" w:space="0" w:color="auto"/>
        <w:right w:val="none" w:sz="0" w:space="0" w:color="auto"/>
      </w:divBdr>
    </w:div>
    <w:div w:id="213178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Desktop\Sandbox\DevNet\1.0\Activiti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6DED61730BA4CBCABA5E572FEB0D39B"/>
        <w:category>
          <w:name w:val="General"/>
          <w:gallery w:val="placeholder"/>
        </w:category>
        <w:types>
          <w:type w:val="bbPlcHdr"/>
        </w:types>
        <w:behaviors>
          <w:behavior w:val="content"/>
        </w:behaviors>
        <w:guid w:val="{7B396C62-AF31-46E4-87D6-FE41BDBE6EA7}"/>
      </w:docPartPr>
      <w:docPartBody>
        <w:p w:rsidR="00ED4798" w:rsidRDefault="00055325">
          <w:pPr>
            <w:pStyle w:val="66DED61730BA4CBCABA5E572FEB0D39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325"/>
    <w:rsid w:val="00055325"/>
    <w:rsid w:val="00196A1E"/>
    <w:rsid w:val="001E707E"/>
    <w:rsid w:val="002652A7"/>
    <w:rsid w:val="003C086E"/>
    <w:rsid w:val="004A1F04"/>
    <w:rsid w:val="00643882"/>
    <w:rsid w:val="006B0453"/>
    <w:rsid w:val="007B0C1C"/>
    <w:rsid w:val="008E337A"/>
    <w:rsid w:val="009A41D9"/>
    <w:rsid w:val="009E4BC3"/>
    <w:rsid w:val="00A73C40"/>
    <w:rsid w:val="00B437BE"/>
    <w:rsid w:val="00C52AA1"/>
    <w:rsid w:val="00CB4160"/>
    <w:rsid w:val="00D14548"/>
    <w:rsid w:val="00E67F8E"/>
    <w:rsid w:val="00EA05C0"/>
    <w:rsid w:val="00ED4798"/>
    <w:rsid w:val="00F93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DED61730BA4CBCABA5E572FEB0D39B">
    <w:name w:val="66DED61730BA4CBCABA5E572FEB0D3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52FDB9-2FD3-4204-8123-4AE9CCEC5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14</TotalTime>
  <Pages>9</Pages>
  <Words>2566</Words>
  <Characters>14629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Lab - Use Ansible to Automate Installing a Web Server</vt:lpstr>
    </vt:vector>
  </TitlesOfParts>
  <Company>Cisco Systems, Inc.</Company>
  <LinksUpToDate>false</LinksUpToDate>
  <CharactersWithSpaces>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Ansible to Automate Installing a Web Server</dc:title>
  <dc:creator>Allan Johnson</dc:creator>
  <dc:description>2020</dc:description>
  <cp:lastModifiedBy>DH</cp:lastModifiedBy>
  <cp:revision>9</cp:revision>
  <cp:lastPrinted>2020-07-19T18:11:00Z</cp:lastPrinted>
  <dcterms:created xsi:type="dcterms:W3CDTF">2020-06-22T20:33:00Z</dcterms:created>
  <dcterms:modified xsi:type="dcterms:W3CDTF">2020-08-12T18:56:00Z</dcterms:modified>
</cp:coreProperties>
</file>