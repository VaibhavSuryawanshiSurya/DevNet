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19358" w14:textId="4FAA525B" w:rsidR="004D36D7" w:rsidRPr="00FD4A68" w:rsidRDefault="00765EE3" w:rsidP="00B96AA2">
      <w:pPr>
        <w:pStyle w:val="Title"/>
        <w:rPr>
          <w:rStyle w:val="LabTitleInstVersred"/>
          <w:b/>
          <w:color w:val="auto"/>
        </w:rPr>
      </w:pPr>
      <w:sdt>
        <w:sdtPr>
          <w:rPr>
            <w:b w:val="0"/>
            <w:color w:val="EE0000"/>
          </w:rPr>
          <w:alias w:val="Title"/>
          <w:tag w:val=""/>
          <w:id w:val="-487021785"/>
          <w:placeholder>
            <w:docPart w:val="F50FD0CAE6D7435C83E7C052B52CFAC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96AA2" w:rsidRPr="00B96AA2">
            <w:t>Lab - Explore Rest APIs with API Simulator and Postman</w:t>
          </w:r>
        </w:sdtContent>
      </w:sdt>
      <w:r w:rsidR="004D36D7" w:rsidRPr="00FD4A68">
        <w:t xml:space="preserve"> </w:t>
      </w:r>
      <w:r w:rsidR="00D84BDA" w:rsidRPr="00FD4A68">
        <w:rPr>
          <w:rStyle w:val="LabTitleInstVersred"/>
        </w:rPr>
        <w:t>(Instructor Version)</w:t>
      </w:r>
    </w:p>
    <w:p w14:paraId="653E79DF" w14:textId="010AAB4E" w:rsidR="00D778DF"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8BDD2B5" w14:textId="77777777" w:rsidR="00B96AA2" w:rsidRPr="00E70096" w:rsidRDefault="00B96AA2" w:rsidP="00D716EB">
      <w:pPr>
        <w:pStyle w:val="Heading1"/>
        <w:numPr>
          <w:ilvl w:val="0"/>
          <w:numId w:val="2"/>
        </w:numPr>
      </w:pPr>
      <w:r w:rsidRPr="00E70096">
        <w:t>Objectives</w:t>
      </w:r>
    </w:p>
    <w:p w14:paraId="48CD3281" w14:textId="77777777" w:rsidR="00257470" w:rsidRDefault="00257470" w:rsidP="00257470">
      <w:pPr>
        <w:pStyle w:val="BodyTextL25Bold"/>
      </w:pPr>
      <w:r>
        <w:t>Part 1: Launch the DEVASC VM</w:t>
      </w:r>
    </w:p>
    <w:p w14:paraId="03174D18" w14:textId="77777777" w:rsidR="00257470" w:rsidRDefault="00257470" w:rsidP="00257470">
      <w:pPr>
        <w:pStyle w:val="BodyTextL25Bold"/>
      </w:pPr>
      <w:r>
        <w:t>Part 2: Explore API Documentation Using the API Simulator</w:t>
      </w:r>
    </w:p>
    <w:p w14:paraId="5BF13C42" w14:textId="270D03ED" w:rsidR="00FD79F3" w:rsidRDefault="00257470" w:rsidP="00257470">
      <w:pPr>
        <w:pStyle w:val="BodyTextL25Bold"/>
      </w:pPr>
      <w:r>
        <w:t xml:space="preserve">Part 3: </w:t>
      </w:r>
      <w:r w:rsidR="00F15B19">
        <w:t>Use Postman to Make API Calls to the API Simulator</w:t>
      </w:r>
    </w:p>
    <w:p w14:paraId="395C6C65" w14:textId="599A9034" w:rsidR="00FD79F3" w:rsidRPr="004C0909" w:rsidRDefault="00FD79F3" w:rsidP="00257470">
      <w:pPr>
        <w:pStyle w:val="BodyTextL25Bold"/>
      </w:pPr>
      <w:r>
        <w:t xml:space="preserve">Part 4: Use Python to </w:t>
      </w:r>
      <w:r w:rsidR="002D4513">
        <w:t xml:space="preserve">Add </w:t>
      </w:r>
      <w:r w:rsidR="009251C3">
        <w:t>100 Books</w:t>
      </w:r>
      <w:r>
        <w:t xml:space="preserve"> to the API Simulator</w:t>
      </w:r>
    </w:p>
    <w:p w14:paraId="5E180A6A" w14:textId="77777777" w:rsidR="00B96AA2" w:rsidRDefault="00B96AA2" w:rsidP="00D716EB">
      <w:pPr>
        <w:pStyle w:val="Heading1"/>
        <w:numPr>
          <w:ilvl w:val="0"/>
          <w:numId w:val="2"/>
        </w:numPr>
      </w:pPr>
      <w:r>
        <w:t>Background / Scenario</w:t>
      </w:r>
    </w:p>
    <w:p w14:paraId="67D371B4" w14:textId="77777777" w:rsidR="00257470" w:rsidRDefault="00257470" w:rsidP="00257470">
      <w:pPr>
        <w:pStyle w:val="BodyTextL25"/>
      </w:pPr>
      <w:r>
        <w:t xml:space="preserve">The DEVASC VM includes a School Library API simulator with API documentation and an associated database. You can use the simulator offline to explore APIs and test their functionality. </w:t>
      </w:r>
    </w:p>
    <w:p w14:paraId="5B54787F" w14:textId="35BE05C5" w:rsidR="00B96AA2" w:rsidRDefault="00257470" w:rsidP="00257470">
      <w:pPr>
        <w:pStyle w:val="BodyTextL25"/>
      </w:pPr>
      <w:r>
        <w:t>In this lab, you will learn how to use the School Library API simulator to make API calls to list, add, and delete books. Later, you will use Postman to make these same API calls.</w:t>
      </w:r>
    </w:p>
    <w:p w14:paraId="5B2FA5A6" w14:textId="77777777" w:rsidR="00257470" w:rsidRPr="00E70096" w:rsidRDefault="00257470" w:rsidP="00257470">
      <w:pPr>
        <w:pStyle w:val="Heading1"/>
      </w:pPr>
      <w:r w:rsidRPr="00E70096">
        <w:t>Required Resources</w:t>
      </w:r>
    </w:p>
    <w:p w14:paraId="4DF2BF73" w14:textId="77777777" w:rsidR="00257470" w:rsidRDefault="00257470" w:rsidP="00257470">
      <w:pPr>
        <w:pStyle w:val="Bulletlevel1"/>
      </w:pPr>
      <w:r>
        <w:t>1 PC with operating system of your choice</w:t>
      </w:r>
    </w:p>
    <w:p w14:paraId="74A77910" w14:textId="77777777" w:rsidR="00257470" w:rsidRDefault="00257470" w:rsidP="00257470">
      <w:pPr>
        <w:pStyle w:val="Bulletlevel1"/>
      </w:pPr>
      <w:r>
        <w:t>Virtual Box or VMWare</w:t>
      </w:r>
    </w:p>
    <w:p w14:paraId="57DC564B" w14:textId="77777777" w:rsidR="00257470" w:rsidRDefault="00257470" w:rsidP="00257470">
      <w:pPr>
        <w:pStyle w:val="Bulletlevel1"/>
      </w:pPr>
      <w:r>
        <w:t>DEVASC Virtual Machine</w:t>
      </w:r>
    </w:p>
    <w:p w14:paraId="3AE76246" w14:textId="1066455F" w:rsidR="00257470" w:rsidRDefault="00257470" w:rsidP="00257470">
      <w:pPr>
        <w:pStyle w:val="Heading1"/>
      </w:pPr>
      <w:r>
        <w:t>Instructions</w:t>
      </w:r>
    </w:p>
    <w:p w14:paraId="22DAFFBE" w14:textId="77777777" w:rsidR="00B96AA2" w:rsidRDefault="00B96AA2" w:rsidP="004500FD">
      <w:pPr>
        <w:pStyle w:val="Heading2"/>
      </w:pPr>
      <w:r w:rsidRPr="00B96AA2">
        <w:t>Launch</w:t>
      </w:r>
      <w:r>
        <w:t xml:space="preserve"> the DEVASC VM</w:t>
      </w:r>
    </w:p>
    <w:p w14:paraId="65DA5040" w14:textId="05A71636" w:rsidR="00B96AA2" w:rsidRDefault="00B96AA2" w:rsidP="00B0129F">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14:paraId="0345A6DB" w14:textId="09CACBE4" w:rsidR="00B96AA2" w:rsidRDefault="006D7E8E" w:rsidP="004500FD">
      <w:pPr>
        <w:pStyle w:val="Heading2"/>
      </w:pPr>
      <w:r w:rsidRPr="006D7E8E">
        <w:t>Explore API Documentation Using the API Simulator</w:t>
      </w:r>
    </w:p>
    <w:p w14:paraId="221EDFD9" w14:textId="1C83F616" w:rsidR="00B96AA2" w:rsidRDefault="00B0129F" w:rsidP="00B0129F">
      <w:pPr>
        <w:pStyle w:val="BodyTextL25"/>
      </w:pPr>
      <w:r w:rsidRPr="00B0129F">
        <w:t xml:space="preserve">To understand how to make calls to a REST API, developers typically start by studying the API documentation. The format for requests, responses, headers, and parameter for REST APIs are typically documented using the </w:t>
      </w:r>
      <w:proofErr w:type="spellStart"/>
      <w:r w:rsidRPr="00B0129F">
        <w:t>OpenAPI</w:t>
      </w:r>
      <w:proofErr w:type="spellEnd"/>
      <w:r w:rsidRPr="00B0129F">
        <w:t xml:space="preserve"> Specification (formerly Swagger Specification).</w:t>
      </w:r>
    </w:p>
    <w:p w14:paraId="157E5BD5" w14:textId="2B67063B" w:rsidR="00B96AA2" w:rsidRDefault="00B96AA2" w:rsidP="00B96AA2">
      <w:pPr>
        <w:pStyle w:val="Heading3"/>
      </w:pPr>
      <w:r>
        <w:t xml:space="preserve">Open the </w:t>
      </w:r>
      <w:r w:rsidR="00B0129F">
        <w:t>Chromium</w:t>
      </w:r>
      <w:r>
        <w:t xml:space="preserve"> Web Browser.</w:t>
      </w:r>
    </w:p>
    <w:p w14:paraId="2B95B640" w14:textId="45A7A816" w:rsidR="00B96AA2" w:rsidRDefault="00B96AA2" w:rsidP="00B0129F">
      <w:pPr>
        <w:pStyle w:val="BodyTextL25"/>
      </w:pPr>
      <w:r>
        <w:t xml:space="preserve">Double-click the </w:t>
      </w:r>
      <w:r w:rsidR="00B0129F">
        <w:t>Chromium</w:t>
      </w:r>
      <w:r>
        <w:t xml:space="preserve"> Web Browser icon on the desktop.</w:t>
      </w:r>
    </w:p>
    <w:p w14:paraId="297D6DBF" w14:textId="77777777" w:rsidR="00B96AA2" w:rsidRDefault="00B96AA2" w:rsidP="00B96AA2">
      <w:pPr>
        <w:pStyle w:val="Heading3"/>
      </w:pPr>
      <w:r>
        <w:t>Connect to the School Library Web Site.</w:t>
      </w:r>
    </w:p>
    <w:p w14:paraId="4BE81094" w14:textId="5A9DA295" w:rsidR="00B96AA2" w:rsidRDefault="00B96AA2" w:rsidP="00B0129F">
      <w:pPr>
        <w:pStyle w:val="BodyTextL25"/>
      </w:pPr>
      <w:r>
        <w:t>I</w:t>
      </w:r>
      <w:r w:rsidR="007C40BA">
        <w:t>f the browser does not automatically open the School Library website, i</w:t>
      </w:r>
      <w:r>
        <w:t xml:space="preserve">n the address bar type: </w:t>
      </w:r>
      <w:proofErr w:type="spellStart"/>
      <w:proofErr w:type="gramStart"/>
      <w:r w:rsidRPr="00BD46AE">
        <w:rPr>
          <w:b/>
          <w:bCs/>
        </w:rPr>
        <w:t>library.demo</w:t>
      </w:r>
      <w:proofErr w:type="gramEnd"/>
      <w:r w:rsidRPr="00BD46AE">
        <w:rPr>
          <w:b/>
          <w:bCs/>
        </w:rPr>
        <w:t>.local</w:t>
      </w:r>
      <w:proofErr w:type="spellEnd"/>
      <w:r>
        <w:rPr>
          <w:b/>
          <w:bCs/>
        </w:rPr>
        <w:t xml:space="preserve"> </w:t>
      </w:r>
      <w:r>
        <w:t>and press return</w:t>
      </w:r>
      <w:r w:rsidR="007C40BA">
        <w:t xml:space="preserve"> to go there</w:t>
      </w:r>
      <w:r w:rsidR="00600FD4">
        <w:t>.</w:t>
      </w:r>
    </w:p>
    <w:p w14:paraId="20D0CF97" w14:textId="77777777" w:rsidR="00B96AA2" w:rsidRDefault="00B96AA2" w:rsidP="00B96AA2">
      <w:pPr>
        <w:pStyle w:val="Heading3"/>
      </w:pPr>
      <w:r>
        <w:lastRenderedPageBreak/>
        <w:t>Go to the API docs page.</w:t>
      </w:r>
    </w:p>
    <w:p w14:paraId="05B894D2" w14:textId="2E41FE09" w:rsidR="00B96AA2" w:rsidRDefault="00B96AA2" w:rsidP="00B96AA2">
      <w:pPr>
        <w:pStyle w:val="SubStepAlpha"/>
      </w:pPr>
      <w:r>
        <w:t xml:space="preserve">The web site defaults to the </w:t>
      </w:r>
      <w:r w:rsidRPr="0055370E">
        <w:rPr>
          <w:b/>
          <w:bCs/>
        </w:rPr>
        <w:t>Our Books</w:t>
      </w:r>
      <w:r>
        <w:t xml:space="preserve"> </w:t>
      </w:r>
      <w:r w:rsidR="006A730E">
        <w:t xml:space="preserve">tab </w:t>
      </w:r>
      <w:r>
        <w:t xml:space="preserve">and displays a list of books. In the upper right </w:t>
      </w:r>
      <w:r w:rsidR="009D32A0">
        <w:t>corner w</w:t>
      </w:r>
      <w:r>
        <w:t xml:space="preserve">here it states, </w:t>
      </w:r>
      <w:proofErr w:type="gramStart"/>
      <w:r w:rsidRPr="0055370E">
        <w:rPr>
          <w:b/>
          <w:bCs/>
        </w:rPr>
        <w:t>Click</w:t>
      </w:r>
      <w:proofErr w:type="gramEnd"/>
      <w:r w:rsidRPr="0055370E">
        <w:rPr>
          <w:b/>
          <w:bCs/>
        </w:rPr>
        <w:t xml:space="preserve"> here for API docs</w:t>
      </w:r>
      <w:r>
        <w:t xml:space="preserve">, click </w:t>
      </w:r>
      <w:r w:rsidRPr="000C0964">
        <w:rPr>
          <w:b/>
          <w:bCs/>
        </w:rPr>
        <w:t>here</w:t>
      </w:r>
      <w:r>
        <w:t xml:space="preserve"> to go to the API documentation web page.</w:t>
      </w:r>
    </w:p>
    <w:p w14:paraId="15320246" w14:textId="5B974D28" w:rsidR="00B96AA2" w:rsidRDefault="00B96AA2" w:rsidP="00BA124D">
      <w:pPr>
        <w:pStyle w:val="SubStepAlpha"/>
        <w:numPr>
          <w:ilvl w:val="0"/>
          <w:numId w:val="0"/>
        </w:numPr>
        <w:ind w:left="720"/>
      </w:pPr>
      <w:r>
        <w:t xml:space="preserve">You will now see a list of APIs in the </w:t>
      </w:r>
      <w:r w:rsidRPr="00322DAA">
        <w:rPr>
          <w:b/>
          <w:bCs/>
        </w:rPr>
        <w:t>/</w:t>
      </w:r>
      <w:proofErr w:type="spellStart"/>
      <w:r w:rsidRPr="00322DAA">
        <w:rPr>
          <w:b/>
          <w:bCs/>
        </w:rPr>
        <w:t>api</w:t>
      </w:r>
      <w:proofErr w:type="spellEnd"/>
      <w:r w:rsidRPr="00322DAA">
        <w:rPr>
          <w:b/>
          <w:bCs/>
        </w:rPr>
        <w:t xml:space="preserve">/v1 </w:t>
      </w:r>
      <w:r>
        <w:rPr>
          <w:b/>
          <w:bCs/>
        </w:rPr>
        <w:t xml:space="preserve">Default </w:t>
      </w:r>
      <w:r w:rsidRPr="00322DAA">
        <w:rPr>
          <w:b/>
          <w:bCs/>
        </w:rPr>
        <w:t>namespace</w:t>
      </w:r>
      <w:r>
        <w:t xml:space="preserve">. </w:t>
      </w:r>
    </w:p>
    <w:p w14:paraId="3A8E03EF" w14:textId="4F06BD1B" w:rsidR="00B96AA2" w:rsidRDefault="00B96AA2" w:rsidP="000A0E90">
      <w:pPr>
        <w:pStyle w:val="SubStepAlpha"/>
      </w:pPr>
      <w:r>
        <w:t xml:space="preserve">Notice the downward arrow to the far right. Clicking anywhere on the </w:t>
      </w:r>
      <w:r w:rsidRPr="0055370E">
        <w:rPr>
          <w:b/>
          <w:bCs/>
        </w:rPr>
        <w:t>/</w:t>
      </w:r>
      <w:proofErr w:type="spellStart"/>
      <w:r w:rsidRPr="0055370E">
        <w:rPr>
          <w:b/>
          <w:bCs/>
        </w:rPr>
        <w:t>api</w:t>
      </w:r>
      <w:proofErr w:type="spellEnd"/>
      <w:r w:rsidRPr="0055370E">
        <w:rPr>
          <w:b/>
          <w:bCs/>
        </w:rPr>
        <w:t>/v1</w:t>
      </w:r>
      <w:r>
        <w:t xml:space="preserve"> bar will minimize the API list and turn the arrow facing right. Click again on the same bar to re-display the API list. </w:t>
      </w:r>
    </w:p>
    <w:p w14:paraId="7539ACC1" w14:textId="77777777" w:rsidR="00B96AA2" w:rsidRDefault="00B96AA2" w:rsidP="00BA124D">
      <w:pPr>
        <w:pStyle w:val="SubStepAlpha"/>
        <w:numPr>
          <w:ilvl w:val="0"/>
          <w:numId w:val="0"/>
        </w:numPr>
        <w:ind w:left="720"/>
      </w:pPr>
      <w:r>
        <w:t xml:space="preserve">Notice the lock to the far right of several of the APIs. The lock indicates that these APIs require a token to be used. </w:t>
      </w:r>
    </w:p>
    <w:p w14:paraId="40A56C83" w14:textId="77777777" w:rsidR="00B96AA2" w:rsidRDefault="00B96AA2" w:rsidP="00B96AA2">
      <w:pPr>
        <w:pStyle w:val="Heading3"/>
      </w:pPr>
      <w:r>
        <w:t>List books using the GET /books API.</w:t>
      </w:r>
    </w:p>
    <w:p w14:paraId="3E904B38" w14:textId="16B4B9DF" w:rsidR="00B96AA2" w:rsidRDefault="00B96AA2" w:rsidP="00AB3CC7">
      <w:pPr>
        <w:pStyle w:val="BodyTextL25"/>
      </w:pPr>
      <w:r>
        <w:t xml:space="preserve">Click anywhere on </w:t>
      </w:r>
      <w:r w:rsidR="007C40BA">
        <w:t xml:space="preserve">the </w:t>
      </w:r>
      <w:r>
        <w:t xml:space="preserve">bar for the </w:t>
      </w:r>
      <w:r>
        <w:rPr>
          <w:b/>
          <w:bCs/>
        </w:rPr>
        <w:t>GET</w:t>
      </w:r>
      <w:r w:rsidRPr="004D5422">
        <w:rPr>
          <w:b/>
          <w:bCs/>
        </w:rPr>
        <w:t xml:space="preserve"> /</w:t>
      </w:r>
      <w:r>
        <w:rPr>
          <w:b/>
          <w:bCs/>
        </w:rPr>
        <w:t>books</w:t>
      </w:r>
      <w:r w:rsidR="008B6BA0" w:rsidRPr="008B6BA0">
        <w:t xml:space="preserve"> </w:t>
      </w:r>
      <w:r w:rsidR="008B6BA0">
        <w:t>API</w:t>
      </w:r>
      <w:r w:rsidR="006B72A6">
        <w:t>.</w:t>
      </w:r>
      <w:r w:rsidR="00AB3CC7">
        <w:t xml:space="preserve"> </w:t>
      </w:r>
      <w:r>
        <w:t xml:space="preserve">This API returns a list of books in the school library. </w:t>
      </w:r>
    </w:p>
    <w:p w14:paraId="40A2826E" w14:textId="6C59C1F4" w:rsidR="00B96AA2" w:rsidRDefault="00B96AA2" w:rsidP="00D716EB">
      <w:pPr>
        <w:pStyle w:val="SubStepAlpha"/>
        <w:numPr>
          <w:ilvl w:val="0"/>
          <w:numId w:val="18"/>
        </w:numPr>
      </w:pPr>
      <w:r w:rsidRPr="00C8482B">
        <w:rPr>
          <w:b/>
          <w:bCs/>
        </w:rPr>
        <w:t>Parameters</w:t>
      </w:r>
      <w:r w:rsidR="00496A41">
        <w:t xml:space="preserve"> -</w:t>
      </w:r>
      <w:r>
        <w:t xml:space="preserve"> There are several optional API parameters. These can be used to filter, sort</w:t>
      </w:r>
      <w:r w:rsidR="006B72A6">
        <w:t>,</w:t>
      </w:r>
      <w:r>
        <w:t xml:space="preserve"> or paginate the output</w:t>
      </w:r>
      <w:r w:rsidR="007C40BA">
        <w:t>. These will be referred to</w:t>
      </w:r>
      <w:r>
        <w:t xml:space="preserve"> later in this lab.</w:t>
      </w:r>
    </w:p>
    <w:p w14:paraId="35727CB2" w14:textId="415ECB1F" w:rsidR="00B96AA2" w:rsidRDefault="00B96AA2" w:rsidP="00D716EB">
      <w:pPr>
        <w:pStyle w:val="SubStepAlpha"/>
        <w:numPr>
          <w:ilvl w:val="0"/>
          <w:numId w:val="18"/>
        </w:numPr>
      </w:pPr>
      <w:r w:rsidRPr="00405976">
        <w:rPr>
          <w:b/>
          <w:bCs/>
        </w:rPr>
        <w:t>Response content type</w:t>
      </w:r>
      <w:r>
        <w:t xml:space="preserve"> </w:t>
      </w:r>
      <w:r w:rsidR="00496A41">
        <w:t xml:space="preserve">- </w:t>
      </w:r>
      <w:r>
        <w:t xml:space="preserve">Click </w:t>
      </w:r>
      <w:r w:rsidRPr="00612087">
        <w:rPr>
          <w:b/>
          <w:bCs/>
        </w:rPr>
        <w:t>application/json</w:t>
      </w:r>
      <w:r>
        <w:t xml:space="preserve"> to see a list of the different types of data formats the information can be viewed. Leave the selection as </w:t>
      </w:r>
      <w:r w:rsidRPr="00612087">
        <w:rPr>
          <w:b/>
          <w:bCs/>
        </w:rPr>
        <w:t>application/json</w:t>
      </w:r>
      <w:r>
        <w:t xml:space="preserve">. </w:t>
      </w:r>
    </w:p>
    <w:p w14:paraId="04267E20" w14:textId="233CB970" w:rsidR="00B96AA2" w:rsidRDefault="00B96AA2" w:rsidP="00D716EB">
      <w:pPr>
        <w:pStyle w:val="SubStepAlpha"/>
        <w:numPr>
          <w:ilvl w:val="0"/>
          <w:numId w:val="18"/>
        </w:numPr>
      </w:pPr>
      <w:r w:rsidRPr="00802251">
        <w:rPr>
          <w:b/>
          <w:bCs/>
        </w:rPr>
        <w:t>Code</w:t>
      </w:r>
      <w:r>
        <w:t xml:space="preserve"> </w:t>
      </w:r>
      <w:r w:rsidR="00496A41">
        <w:t xml:space="preserve">- </w:t>
      </w:r>
      <w:r>
        <w:t xml:space="preserve">The code displays 200 by default, which indicates the API request from the sever was a success as displayed in the </w:t>
      </w:r>
      <w:r w:rsidRPr="00802251">
        <w:rPr>
          <w:b/>
          <w:bCs/>
        </w:rPr>
        <w:t>Description</w:t>
      </w:r>
      <w:r>
        <w:t xml:space="preserve">. (You have not sent an API request yet.) </w:t>
      </w:r>
    </w:p>
    <w:p w14:paraId="23BBC70A" w14:textId="5265D29B" w:rsidR="00FA7EE6" w:rsidRDefault="00FA7EE6" w:rsidP="00FA7EE6">
      <w:pPr>
        <w:pStyle w:val="Heading3"/>
      </w:pPr>
      <w:r>
        <w:t>Use the Try it out feature in the API documentation.</w:t>
      </w:r>
    </w:p>
    <w:p w14:paraId="274D5D66" w14:textId="638CB466" w:rsidR="00FA7EE6" w:rsidRPr="00FA7EE6" w:rsidRDefault="00940889" w:rsidP="00940889">
      <w:pPr>
        <w:pStyle w:val="BodyTextL25"/>
      </w:pPr>
      <w:r>
        <w:t xml:space="preserve">One of the more powerful features of the </w:t>
      </w:r>
      <w:proofErr w:type="spellStart"/>
      <w:r>
        <w:t>OpenAPI</w:t>
      </w:r>
      <w:proofErr w:type="spellEnd"/>
      <w:r>
        <w:t xml:space="preserve"> Specification is the ability to</w:t>
      </w:r>
      <w:r w:rsidR="009E33BC">
        <w:t xml:space="preserve"> test an API call to see if you constructed it correctly.</w:t>
      </w:r>
      <w:r w:rsidR="00DD5F7C">
        <w:t xml:space="preserve"> You can also review the response to see if </w:t>
      </w:r>
      <w:r w:rsidR="007C40BA">
        <w:t xml:space="preserve">it </w:t>
      </w:r>
      <w:r w:rsidR="00DD5F7C">
        <w:t>is what you expected.</w:t>
      </w:r>
      <w:r w:rsidR="009934A8">
        <w:t xml:space="preserve"> You will see this same testing feature in API documentation for Cisco, MapQuest, and other organizations that use </w:t>
      </w:r>
      <w:r w:rsidR="0085102E">
        <w:t>this</w:t>
      </w:r>
      <w:r w:rsidR="009934A8">
        <w:t xml:space="preserve"> </w:t>
      </w:r>
      <w:proofErr w:type="spellStart"/>
      <w:r w:rsidR="009934A8">
        <w:t>OpenAPI</w:t>
      </w:r>
      <w:proofErr w:type="spellEnd"/>
      <w:r w:rsidR="009934A8">
        <w:t xml:space="preserve"> Specification</w:t>
      </w:r>
      <w:r w:rsidR="0085102E">
        <w:t xml:space="preserve"> feature.</w:t>
      </w:r>
    </w:p>
    <w:p w14:paraId="53C153B6" w14:textId="5C1FE22B" w:rsidR="00B96AA2" w:rsidRDefault="00DD5F7C" w:rsidP="00B96AA2">
      <w:pPr>
        <w:pStyle w:val="SubStepAlpha"/>
      </w:pPr>
      <w:r>
        <w:t xml:space="preserve">In the </w:t>
      </w:r>
      <w:r w:rsidR="007A7A29">
        <w:rPr>
          <w:b/>
          <w:bCs/>
        </w:rPr>
        <w:t>GET</w:t>
      </w:r>
      <w:r w:rsidR="00070EB9" w:rsidRPr="00433671">
        <w:rPr>
          <w:b/>
          <w:bCs/>
        </w:rPr>
        <w:t xml:space="preserve"> /books </w:t>
      </w:r>
      <w:r w:rsidR="00070EB9" w:rsidRPr="007A7A29">
        <w:t>API</w:t>
      </w:r>
      <w:r w:rsidR="00070EB9">
        <w:t xml:space="preserve"> documentation, c</w:t>
      </w:r>
      <w:r w:rsidR="00B96AA2">
        <w:t xml:space="preserve">lick the </w:t>
      </w:r>
      <w:r w:rsidR="00B96AA2" w:rsidRPr="00AD3990">
        <w:rPr>
          <w:b/>
          <w:bCs/>
        </w:rPr>
        <w:t>Try it out</w:t>
      </w:r>
      <w:r w:rsidR="00B96AA2">
        <w:t xml:space="preserve"> button.</w:t>
      </w:r>
    </w:p>
    <w:p w14:paraId="3AB54EE6" w14:textId="640D9613" w:rsidR="00B96AA2" w:rsidRDefault="00B96AA2" w:rsidP="00B96AA2">
      <w:pPr>
        <w:pStyle w:val="SubStepAlpha"/>
      </w:pPr>
      <w:r>
        <w:t>Notice that you now have the option to enter information for the optional parameters.</w:t>
      </w:r>
      <w:r w:rsidRPr="00092650">
        <w:t xml:space="preserve"> </w:t>
      </w:r>
      <w:r>
        <w:t xml:space="preserve">Leave </w:t>
      </w:r>
      <w:r w:rsidR="007A7A29">
        <w:t>the parameter</w:t>
      </w:r>
      <w:r w:rsidR="00284CE3">
        <w:t>s</w:t>
      </w:r>
      <w:r>
        <w:t xml:space="preserve"> blank and click the </w:t>
      </w:r>
      <w:r w:rsidRPr="00AD3990">
        <w:rPr>
          <w:b/>
          <w:bCs/>
        </w:rPr>
        <w:t>Execute</w:t>
      </w:r>
      <w:r>
        <w:t xml:space="preserve"> button</w:t>
      </w:r>
      <w:r w:rsidR="00F3311B">
        <w:t>.</w:t>
      </w:r>
    </w:p>
    <w:p w14:paraId="58A0A8F7" w14:textId="27F4F12A" w:rsidR="00B96AA2" w:rsidRDefault="00F3311B" w:rsidP="00BA124D">
      <w:pPr>
        <w:pStyle w:val="SubStepAlpha"/>
        <w:numPr>
          <w:ilvl w:val="0"/>
          <w:numId w:val="0"/>
        </w:numPr>
        <w:ind w:left="720"/>
      </w:pPr>
      <w:r>
        <w:t xml:space="preserve">In the </w:t>
      </w:r>
      <w:r w:rsidRPr="00F3311B">
        <w:rPr>
          <w:b/>
          <w:bCs/>
        </w:rPr>
        <w:t>Responses</w:t>
      </w:r>
      <w:r>
        <w:t xml:space="preserve"> section</w:t>
      </w:r>
      <w:r w:rsidR="00B96AA2">
        <w:t xml:space="preserve"> you will see:</w:t>
      </w:r>
    </w:p>
    <w:p w14:paraId="267EFCA6" w14:textId="3FD89F49" w:rsidR="00B96AA2" w:rsidRDefault="00B96AA2" w:rsidP="00D716EB">
      <w:pPr>
        <w:pStyle w:val="SubStepAlpha"/>
        <w:numPr>
          <w:ilvl w:val="0"/>
          <w:numId w:val="7"/>
        </w:numPr>
      </w:pPr>
      <w:r w:rsidRPr="00D92FB6">
        <w:rPr>
          <w:b/>
          <w:bCs/>
        </w:rPr>
        <w:t>Curl:</w:t>
      </w:r>
      <w:r>
        <w:t xml:space="preserve"> </w:t>
      </w:r>
      <w:r w:rsidR="00284CE3">
        <w:t>The</w:t>
      </w:r>
      <w:r>
        <w:t xml:space="preserve"> curl</w:t>
      </w:r>
      <w:r w:rsidR="00284CE3">
        <w:t xml:space="preserve"> command you can use to access the same information</w:t>
      </w:r>
      <w:r w:rsidR="001D4C29">
        <w:t xml:space="preserve"> for the </w:t>
      </w:r>
      <w:r w:rsidR="001D4C29" w:rsidRPr="001D4C29">
        <w:rPr>
          <w:b/>
          <w:bCs/>
        </w:rPr>
        <w:t>/books</w:t>
      </w:r>
      <w:r w:rsidR="001D4C29">
        <w:t xml:space="preserve"> API</w:t>
      </w:r>
      <w:r>
        <w:t xml:space="preserve">. </w:t>
      </w:r>
    </w:p>
    <w:p w14:paraId="70AF3BE0" w14:textId="67E70854" w:rsidR="00B96AA2" w:rsidRDefault="00B96AA2" w:rsidP="00D716EB">
      <w:pPr>
        <w:pStyle w:val="SubStepAlpha"/>
        <w:numPr>
          <w:ilvl w:val="0"/>
          <w:numId w:val="7"/>
        </w:numPr>
      </w:pPr>
      <w:r>
        <w:rPr>
          <w:b/>
          <w:bCs/>
        </w:rPr>
        <w:t xml:space="preserve">Request URL: </w:t>
      </w:r>
      <w:r w:rsidRPr="009F6EA3">
        <w:t xml:space="preserve">This </w:t>
      </w:r>
      <w:r w:rsidRPr="00451C39">
        <w:t>URL</w:t>
      </w:r>
      <w:r>
        <w:t xml:space="preserve"> </w:t>
      </w:r>
      <w:r w:rsidR="007C40BA" w:rsidRPr="009F6EA3">
        <w:t>is</w:t>
      </w:r>
      <w:r w:rsidR="007C40BA">
        <w:rPr>
          <w:b/>
          <w:bCs/>
        </w:rPr>
        <w:t xml:space="preserve"> </w:t>
      </w:r>
      <w:r>
        <w:t xml:space="preserve">used in the API request, which can be used to request the same information using </w:t>
      </w:r>
      <w:r w:rsidR="001D4C29">
        <w:t xml:space="preserve">curl, </w:t>
      </w:r>
      <w:r>
        <w:t>Postman</w:t>
      </w:r>
      <w:r w:rsidR="001D4C29">
        <w:t>,</w:t>
      </w:r>
      <w:r>
        <w:t xml:space="preserve"> and Python.</w:t>
      </w:r>
    </w:p>
    <w:p w14:paraId="412845FB" w14:textId="2755DD9A" w:rsidR="00B96AA2" w:rsidRDefault="00B96AA2" w:rsidP="00D716EB">
      <w:pPr>
        <w:pStyle w:val="SubStepAlpha"/>
        <w:numPr>
          <w:ilvl w:val="0"/>
          <w:numId w:val="7"/>
        </w:numPr>
      </w:pPr>
      <w:r w:rsidRPr="00CE3CDD">
        <w:rPr>
          <w:b/>
          <w:bCs/>
        </w:rPr>
        <w:t>Code</w:t>
      </w:r>
      <w:r>
        <w:t xml:space="preserve">: </w:t>
      </w:r>
      <w:r w:rsidR="001D4C29">
        <w:t>This is the HTTP response code. 200 indicates a successful call.</w:t>
      </w:r>
    </w:p>
    <w:p w14:paraId="4111766A" w14:textId="6CA32D3D" w:rsidR="00B96AA2" w:rsidRDefault="00B96AA2" w:rsidP="00D716EB">
      <w:pPr>
        <w:pStyle w:val="SubStepAlpha"/>
        <w:numPr>
          <w:ilvl w:val="0"/>
          <w:numId w:val="7"/>
        </w:numPr>
      </w:pPr>
      <w:r w:rsidRPr="00CE3CDD">
        <w:rPr>
          <w:b/>
          <w:bCs/>
        </w:rPr>
        <w:t>Response body</w:t>
      </w:r>
      <w:r>
        <w:t>: List of books in JSON format</w:t>
      </w:r>
      <w:r w:rsidR="00E81629">
        <w:t>.</w:t>
      </w:r>
    </w:p>
    <w:p w14:paraId="55F89E3E" w14:textId="000D5C43" w:rsidR="00B96AA2" w:rsidRDefault="00B96AA2" w:rsidP="00D716EB">
      <w:pPr>
        <w:pStyle w:val="SubStepAlpha"/>
        <w:numPr>
          <w:ilvl w:val="0"/>
          <w:numId w:val="7"/>
        </w:numPr>
      </w:pPr>
      <w:r w:rsidRPr="00CE3CDD">
        <w:rPr>
          <w:b/>
          <w:bCs/>
        </w:rPr>
        <w:t>Response headers</w:t>
      </w:r>
      <w:r>
        <w:t>: Information about the API returned from the server</w:t>
      </w:r>
      <w:r w:rsidR="00634EDF">
        <w:t>.</w:t>
      </w:r>
    </w:p>
    <w:p w14:paraId="3DDB9348" w14:textId="77777777" w:rsidR="00B96AA2" w:rsidRPr="00073AAC" w:rsidRDefault="00B96AA2" w:rsidP="00BA124D">
      <w:pPr>
        <w:pStyle w:val="SubStepAlpha"/>
        <w:numPr>
          <w:ilvl w:val="0"/>
          <w:numId w:val="0"/>
        </w:numPr>
        <w:ind w:left="720"/>
      </w:pPr>
      <w:r>
        <w:t xml:space="preserve">In the </w:t>
      </w:r>
      <w:r>
        <w:rPr>
          <w:b/>
          <w:bCs/>
        </w:rPr>
        <w:t>Response body</w:t>
      </w:r>
      <w:r>
        <w:t xml:space="preserve"> you will see a list of books in JSON format:</w:t>
      </w:r>
    </w:p>
    <w:p w14:paraId="2BADF412" w14:textId="77777777" w:rsidR="00B96AA2" w:rsidRPr="009B1B1F" w:rsidRDefault="00B96AA2" w:rsidP="00385B66">
      <w:pPr>
        <w:pStyle w:val="CMDOutput"/>
      </w:pPr>
      <w:r w:rsidRPr="009B1B1F">
        <w:t>[</w:t>
      </w:r>
    </w:p>
    <w:p w14:paraId="4B7911E2" w14:textId="3216BB64" w:rsidR="00B96AA2" w:rsidRPr="009B1B1F" w:rsidRDefault="00385B66" w:rsidP="00385B66">
      <w:pPr>
        <w:pStyle w:val="CMDOutput"/>
      </w:pPr>
      <w:r>
        <w:t xml:space="preserve">    </w:t>
      </w:r>
      <w:r w:rsidR="00B96AA2" w:rsidRPr="009B1B1F">
        <w:t>{</w:t>
      </w:r>
    </w:p>
    <w:p w14:paraId="7EAFDF8B" w14:textId="61270F81" w:rsidR="00B96AA2" w:rsidRPr="009B1B1F" w:rsidRDefault="00385B66" w:rsidP="00385B66">
      <w:pPr>
        <w:pStyle w:val="CMDOutput"/>
      </w:pPr>
      <w:r>
        <w:t xml:space="preserve">        </w:t>
      </w:r>
      <w:r w:rsidR="00B96AA2" w:rsidRPr="009B1B1F">
        <w:t>"id":</w:t>
      </w:r>
      <w:r>
        <w:t xml:space="preserve"> </w:t>
      </w:r>
      <w:r w:rsidR="00B96AA2" w:rsidRPr="009B1B1F">
        <w:t>0,</w:t>
      </w:r>
    </w:p>
    <w:p w14:paraId="3C1FCC89" w14:textId="1BDBABEF" w:rsidR="00B96AA2" w:rsidRPr="009B1B1F" w:rsidRDefault="00385B66" w:rsidP="00385B66">
      <w:pPr>
        <w:pStyle w:val="CMDOutput"/>
      </w:pPr>
      <w:r>
        <w:t xml:space="preserve">        </w:t>
      </w:r>
      <w:r w:rsidR="00B96AA2" w:rsidRPr="009B1B1F">
        <w:t>"title":</w:t>
      </w:r>
      <w:r>
        <w:t xml:space="preserve"> </w:t>
      </w:r>
      <w:r w:rsidR="00B96AA2" w:rsidRPr="009B1B1F">
        <w:t>"IP</w:t>
      </w:r>
      <w:r>
        <w:t xml:space="preserve"> </w:t>
      </w:r>
      <w:r w:rsidR="00B96AA2" w:rsidRPr="009B1B1F">
        <w:t>Routing</w:t>
      </w:r>
      <w:r>
        <w:t xml:space="preserve"> </w:t>
      </w:r>
      <w:r w:rsidR="00B96AA2" w:rsidRPr="009B1B1F">
        <w:t>Fundamentals",</w:t>
      </w:r>
    </w:p>
    <w:p w14:paraId="2AF6731F" w14:textId="2937F506" w:rsidR="00B96AA2" w:rsidRPr="009B1B1F" w:rsidRDefault="00385B66" w:rsidP="00385B66">
      <w:pPr>
        <w:pStyle w:val="CMDOutput"/>
      </w:pPr>
      <w:r>
        <w:t xml:space="preserve">        </w:t>
      </w:r>
      <w:r w:rsidR="00B96AA2" w:rsidRPr="009B1B1F">
        <w:t>"author":</w:t>
      </w:r>
      <w:r>
        <w:t xml:space="preserve"> </w:t>
      </w:r>
      <w:r w:rsidR="00B96AA2" w:rsidRPr="009B1B1F">
        <w:t>"Mark</w:t>
      </w:r>
      <w:r>
        <w:t xml:space="preserve"> </w:t>
      </w:r>
      <w:r w:rsidR="00B96AA2" w:rsidRPr="009B1B1F">
        <w:t>A.</w:t>
      </w:r>
      <w:r>
        <w:t xml:space="preserve"> </w:t>
      </w:r>
      <w:proofErr w:type="spellStart"/>
      <w:r w:rsidR="00B96AA2" w:rsidRPr="009B1B1F">
        <w:t>Sportack</w:t>
      </w:r>
      <w:proofErr w:type="spellEnd"/>
      <w:r w:rsidR="00B96AA2" w:rsidRPr="009B1B1F">
        <w:t>"</w:t>
      </w:r>
    </w:p>
    <w:p w14:paraId="4BAB2D73" w14:textId="7474C215" w:rsidR="00B96AA2" w:rsidRPr="009B1B1F" w:rsidRDefault="00385B66" w:rsidP="00385B66">
      <w:pPr>
        <w:pStyle w:val="CMDOutput"/>
      </w:pPr>
      <w:r>
        <w:t xml:space="preserve">    </w:t>
      </w:r>
      <w:r w:rsidR="00B96AA2" w:rsidRPr="009B1B1F">
        <w:t>},</w:t>
      </w:r>
    </w:p>
    <w:p w14:paraId="00FB6FAB" w14:textId="10399FA5" w:rsidR="00B96AA2" w:rsidRPr="009B1B1F" w:rsidRDefault="00385B66" w:rsidP="00385B66">
      <w:pPr>
        <w:pStyle w:val="CMDOutput"/>
      </w:pPr>
      <w:r>
        <w:t xml:space="preserve">    </w:t>
      </w:r>
      <w:r w:rsidR="00B96AA2" w:rsidRPr="009B1B1F">
        <w:t>{</w:t>
      </w:r>
    </w:p>
    <w:p w14:paraId="48F7B342" w14:textId="659440F3" w:rsidR="00B96AA2" w:rsidRPr="009B1B1F" w:rsidRDefault="00385B66" w:rsidP="00385B66">
      <w:pPr>
        <w:pStyle w:val="CMDOutput"/>
      </w:pPr>
      <w:r>
        <w:t xml:space="preserve">        </w:t>
      </w:r>
      <w:r w:rsidR="00B96AA2" w:rsidRPr="009B1B1F">
        <w:t>"id":</w:t>
      </w:r>
      <w:r>
        <w:t xml:space="preserve"> </w:t>
      </w:r>
      <w:r w:rsidR="00B96AA2" w:rsidRPr="009B1B1F">
        <w:t>1,</w:t>
      </w:r>
    </w:p>
    <w:p w14:paraId="61A4D766" w14:textId="4EBAB09D" w:rsidR="00B96AA2" w:rsidRPr="009B1B1F" w:rsidRDefault="00385B66" w:rsidP="00385B66">
      <w:pPr>
        <w:pStyle w:val="CMDOutput"/>
      </w:pPr>
      <w:r>
        <w:t xml:space="preserve">        </w:t>
      </w:r>
      <w:r w:rsidR="00B96AA2" w:rsidRPr="009B1B1F">
        <w:t>"title":</w:t>
      </w:r>
      <w:r>
        <w:t xml:space="preserve"> </w:t>
      </w:r>
      <w:r w:rsidR="00B96AA2" w:rsidRPr="009B1B1F">
        <w:t>"Python</w:t>
      </w:r>
      <w:r>
        <w:t xml:space="preserve"> </w:t>
      </w:r>
      <w:r w:rsidR="00B96AA2" w:rsidRPr="009B1B1F">
        <w:t>for</w:t>
      </w:r>
      <w:r>
        <w:t xml:space="preserve"> </w:t>
      </w:r>
      <w:r w:rsidR="00B96AA2" w:rsidRPr="009B1B1F">
        <w:t>Dummies",</w:t>
      </w:r>
    </w:p>
    <w:p w14:paraId="0BE842FE" w14:textId="7CDE6D79" w:rsidR="00B96AA2" w:rsidRPr="009B1B1F" w:rsidRDefault="00385B66" w:rsidP="00385B66">
      <w:pPr>
        <w:pStyle w:val="CMDOutput"/>
      </w:pPr>
      <w:r>
        <w:t xml:space="preserve">        </w:t>
      </w:r>
      <w:r w:rsidR="00B96AA2" w:rsidRPr="009B1B1F">
        <w:t>"author":</w:t>
      </w:r>
      <w:r>
        <w:t xml:space="preserve"> </w:t>
      </w:r>
      <w:r w:rsidR="00B96AA2" w:rsidRPr="009B1B1F">
        <w:t>"Stef</w:t>
      </w:r>
      <w:r>
        <w:t xml:space="preserve"> </w:t>
      </w:r>
      <w:proofErr w:type="spellStart"/>
      <w:r w:rsidR="00B96AA2" w:rsidRPr="009B1B1F">
        <w:t>Maruch</w:t>
      </w:r>
      <w:proofErr w:type="spellEnd"/>
      <w:r>
        <w:t xml:space="preserve"> </w:t>
      </w:r>
      <w:proofErr w:type="spellStart"/>
      <w:r w:rsidR="00B96AA2" w:rsidRPr="009B1B1F">
        <w:t>Aahz</w:t>
      </w:r>
      <w:proofErr w:type="spellEnd"/>
      <w:r>
        <w:t xml:space="preserve"> </w:t>
      </w:r>
      <w:proofErr w:type="spellStart"/>
      <w:r w:rsidR="00B96AA2" w:rsidRPr="009B1B1F">
        <w:t>Maruch</w:t>
      </w:r>
      <w:proofErr w:type="spellEnd"/>
      <w:r w:rsidR="00B96AA2" w:rsidRPr="009B1B1F">
        <w:t>"</w:t>
      </w:r>
    </w:p>
    <w:p w14:paraId="685EC311" w14:textId="28BFA189" w:rsidR="00B96AA2" w:rsidRPr="009B1B1F" w:rsidRDefault="00385B66" w:rsidP="00385B66">
      <w:pPr>
        <w:pStyle w:val="CMDOutput"/>
      </w:pPr>
      <w:r>
        <w:lastRenderedPageBreak/>
        <w:t xml:space="preserve">    </w:t>
      </w:r>
      <w:r w:rsidR="00B96AA2" w:rsidRPr="009B1B1F">
        <w:t>},</w:t>
      </w:r>
    </w:p>
    <w:p w14:paraId="166E573E" w14:textId="6B7B7BEA" w:rsidR="00B96AA2" w:rsidRPr="009B1B1F" w:rsidRDefault="00385B66" w:rsidP="00385B66">
      <w:pPr>
        <w:pStyle w:val="CMDOutput"/>
      </w:pPr>
      <w:r>
        <w:t xml:space="preserve">    </w:t>
      </w:r>
      <w:r w:rsidR="00B96AA2" w:rsidRPr="009B1B1F">
        <w:t>{</w:t>
      </w:r>
    </w:p>
    <w:p w14:paraId="2215A6DD" w14:textId="7A4921E3" w:rsidR="00B96AA2" w:rsidRPr="009B1B1F" w:rsidRDefault="00385B66" w:rsidP="00385B66">
      <w:pPr>
        <w:pStyle w:val="CMDOutput"/>
      </w:pPr>
      <w:r>
        <w:t xml:space="preserve">        </w:t>
      </w:r>
      <w:r w:rsidR="00B96AA2" w:rsidRPr="009B1B1F">
        <w:t>"id":</w:t>
      </w:r>
      <w:r>
        <w:t xml:space="preserve"> </w:t>
      </w:r>
      <w:r w:rsidR="00B96AA2" w:rsidRPr="009B1B1F">
        <w:t>2,</w:t>
      </w:r>
    </w:p>
    <w:p w14:paraId="33AF2EBF" w14:textId="54BE5A34" w:rsidR="00B96AA2" w:rsidRPr="009B1B1F" w:rsidRDefault="00385B66" w:rsidP="00385B66">
      <w:pPr>
        <w:pStyle w:val="CMDOutput"/>
      </w:pPr>
      <w:r>
        <w:t xml:space="preserve">        </w:t>
      </w:r>
      <w:r w:rsidR="00B96AA2" w:rsidRPr="009B1B1F">
        <w:t>"title":</w:t>
      </w:r>
      <w:r>
        <w:t xml:space="preserve"> </w:t>
      </w:r>
      <w:r w:rsidR="00B96AA2" w:rsidRPr="009B1B1F">
        <w:t>"Linux</w:t>
      </w:r>
      <w:r>
        <w:t xml:space="preserve"> </w:t>
      </w:r>
      <w:r w:rsidR="00B96AA2" w:rsidRPr="009B1B1F">
        <w:t>for</w:t>
      </w:r>
      <w:r>
        <w:t xml:space="preserve"> </w:t>
      </w:r>
      <w:r w:rsidR="00B96AA2" w:rsidRPr="009B1B1F">
        <w:t>Networkers",</w:t>
      </w:r>
    </w:p>
    <w:p w14:paraId="62A133A5" w14:textId="5565CCBF" w:rsidR="00B96AA2" w:rsidRPr="009B1B1F" w:rsidRDefault="00385B66" w:rsidP="00385B66">
      <w:pPr>
        <w:pStyle w:val="CMDOutput"/>
      </w:pPr>
      <w:r>
        <w:t xml:space="preserve">        </w:t>
      </w:r>
      <w:r w:rsidR="00B96AA2" w:rsidRPr="009B1B1F">
        <w:t>"author":</w:t>
      </w:r>
      <w:r>
        <w:t xml:space="preserve"> </w:t>
      </w:r>
      <w:r w:rsidR="00B96AA2" w:rsidRPr="009B1B1F">
        <w:t>"Cisco</w:t>
      </w:r>
      <w:r>
        <w:t xml:space="preserve"> </w:t>
      </w:r>
      <w:r w:rsidR="00B96AA2" w:rsidRPr="009B1B1F">
        <w:t>Systems</w:t>
      </w:r>
      <w:r>
        <w:t xml:space="preserve"> </w:t>
      </w:r>
      <w:r w:rsidR="00B96AA2" w:rsidRPr="009B1B1F">
        <w:t>Inc."</w:t>
      </w:r>
    </w:p>
    <w:p w14:paraId="5D472E1C" w14:textId="01B14207" w:rsidR="00B96AA2" w:rsidRPr="009B1B1F" w:rsidRDefault="00385B66" w:rsidP="00385B66">
      <w:pPr>
        <w:pStyle w:val="CMDOutput"/>
      </w:pPr>
      <w:r>
        <w:t xml:space="preserve">    </w:t>
      </w:r>
      <w:r w:rsidR="00B96AA2" w:rsidRPr="009B1B1F">
        <w:t>},</w:t>
      </w:r>
    </w:p>
    <w:p w14:paraId="0EC0DAF7" w14:textId="049E387F" w:rsidR="00B96AA2" w:rsidRPr="009B1B1F" w:rsidRDefault="00385B66" w:rsidP="00385B66">
      <w:pPr>
        <w:pStyle w:val="CMDOutput"/>
      </w:pPr>
      <w:r>
        <w:t xml:space="preserve">    </w:t>
      </w:r>
      <w:r w:rsidR="00B96AA2" w:rsidRPr="009B1B1F">
        <w:t>{</w:t>
      </w:r>
    </w:p>
    <w:p w14:paraId="179CF3B3" w14:textId="67F07B42" w:rsidR="00B96AA2" w:rsidRPr="009B1B1F" w:rsidRDefault="00385B66" w:rsidP="00385B66">
      <w:pPr>
        <w:pStyle w:val="CMDOutput"/>
      </w:pPr>
      <w:r>
        <w:t xml:space="preserve">        </w:t>
      </w:r>
      <w:r w:rsidR="00B96AA2" w:rsidRPr="009B1B1F">
        <w:t>"id":</w:t>
      </w:r>
      <w:r>
        <w:t xml:space="preserve"> </w:t>
      </w:r>
      <w:r w:rsidR="00B96AA2" w:rsidRPr="009B1B1F">
        <w:t>3,</w:t>
      </w:r>
    </w:p>
    <w:p w14:paraId="7B3DD5D1" w14:textId="46980AC9" w:rsidR="00B96AA2" w:rsidRPr="009B1B1F" w:rsidRDefault="00385B66" w:rsidP="00385B66">
      <w:pPr>
        <w:pStyle w:val="CMDOutput"/>
      </w:pPr>
      <w:r>
        <w:t xml:space="preserve">        </w:t>
      </w:r>
      <w:r w:rsidR="00B96AA2" w:rsidRPr="009B1B1F">
        <w:t>"title":</w:t>
      </w:r>
      <w:r>
        <w:t xml:space="preserve"> </w:t>
      </w:r>
      <w:r w:rsidR="00B96AA2" w:rsidRPr="009B1B1F">
        <w:t>"</w:t>
      </w:r>
      <w:proofErr w:type="spellStart"/>
      <w:r w:rsidR="00B96AA2" w:rsidRPr="009B1B1F">
        <w:t>NetAcad</w:t>
      </w:r>
      <w:proofErr w:type="spellEnd"/>
      <w:r w:rsidR="00B96AA2" w:rsidRPr="009B1B1F">
        <w:t>:</w:t>
      </w:r>
      <w:r>
        <w:t xml:space="preserve"> </w:t>
      </w:r>
      <w:r w:rsidR="00B96AA2" w:rsidRPr="009B1B1F">
        <w:t>20</w:t>
      </w:r>
      <w:r>
        <w:t xml:space="preserve"> </w:t>
      </w:r>
      <w:r w:rsidR="00B96AA2" w:rsidRPr="009B1B1F">
        <w:t>Years</w:t>
      </w:r>
      <w:r>
        <w:t xml:space="preserve"> </w:t>
      </w:r>
      <w:proofErr w:type="gramStart"/>
      <w:r w:rsidR="00B96AA2" w:rsidRPr="009B1B1F">
        <w:t>Of</w:t>
      </w:r>
      <w:proofErr w:type="gramEnd"/>
      <w:r>
        <w:t xml:space="preserve"> </w:t>
      </w:r>
      <w:r w:rsidR="00B96AA2" w:rsidRPr="009B1B1F">
        <w:t>Online-Learning",</w:t>
      </w:r>
    </w:p>
    <w:p w14:paraId="0E40B12F" w14:textId="7678DA50" w:rsidR="00B96AA2" w:rsidRPr="009B1B1F" w:rsidRDefault="00385B66" w:rsidP="00385B66">
      <w:pPr>
        <w:pStyle w:val="CMDOutput"/>
      </w:pPr>
      <w:r>
        <w:t xml:space="preserve">        </w:t>
      </w:r>
      <w:r w:rsidR="00B96AA2" w:rsidRPr="009B1B1F">
        <w:t>"author":</w:t>
      </w:r>
      <w:r>
        <w:t xml:space="preserve"> </w:t>
      </w:r>
      <w:r w:rsidR="00B96AA2" w:rsidRPr="009B1B1F">
        <w:t>"Cisco</w:t>
      </w:r>
      <w:r>
        <w:t xml:space="preserve"> </w:t>
      </w:r>
      <w:r w:rsidR="00B96AA2" w:rsidRPr="009B1B1F">
        <w:t>Systems</w:t>
      </w:r>
      <w:r>
        <w:t xml:space="preserve"> </w:t>
      </w:r>
      <w:r w:rsidR="00B96AA2" w:rsidRPr="009B1B1F">
        <w:t>Inc."</w:t>
      </w:r>
    </w:p>
    <w:p w14:paraId="62DA0E19" w14:textId="37669514" w:rsidR="00B96AA2" w:rsidRPr="009B1B1F" w:rsidRDefault="00385B66" w:rsidP="00385B66">
      <w:pPr>
        <w:pStyle w:val="CMDOutput"/>
      </w:pPr>
      <w:r>
        <w:t xml:space="preserve">    </w:t>
      </w:r>
      <w:r w:rsidR="00B96AA2" w:rsidRPr="009B1B1F">
        <w:t>}</w:t>
      </w:r>
    </w:p>
    <w:p w14:paraId="625BAD7F" w14:textId="77777777" w:rsidR="00B96AA2" w:rsidRDefault="00B96AA2" w:rsidP="00385B66">
      <w:pPr>
        <w:pStyle w:val="CMDOutput"/>
      </w:pPr>
      <w:r w:rsidRPr="009B1B1F">
        <w:t>]</w:t>
      </w:r>
    </w:p>
    <w:p w14:paraId="721BC7DC" w14:textId="2E7AAFD6" w:rsidR="00B96AA2" w:rsidRDefault="006235C7" w:rsidP="00B96AA2">
      <w:pPr>
        <w:pStyle w:val="Heading3"/>
      </w:pPr>
      <w:r>
        <w:t>Use the curl command in a terminal window.</w:t>
      </w:r>
    </w:p>
    <w:p w14:paraId="2ECF4440" w14:textId="10311FAF" w:rsidR="00B96AA2" w:rsidRDefault="00B96AA2" w:rsidP="00BA124D">
      <w:pPr>
        <w:pStyle w:val="SubStepAlpha"/>
        <w:numPr>
          <w:ilvl w:val="0"/>
          <w:numId w:val="0"/>
        </w:numPr>
        <w:ind w:left="720"/>
      </w:pPr>
      <w:r>
        <w:t xml:space="preserve">The </w:t>
      </w:r>
      <w:r w:rsidRPr="00D92FB6">
        <w:rPr>
          <w:b/>
          <w:bCs/>
        </w:rPr>
        <w:t>GET /books</w:t>
      </w:r>
      <w:r w:rsidRPr="005B6925">
        <w:t xml:space="preserve"> API</w:t>
      </w:r>
      <w:r>
        <w:t xml:space="preserve"> provides information to access the content displayed in the response body using curl. </w:t>
      </w:r>
      <w:r w:rsidRPr="001878FC">
        <w:t>curl is a command line tool to transfer data to or from a server, using any of the supported protocols</w:t>
      </w:r>
      <w:r>
        <w:t xml:space="preserve"> including </w:t>
      </w:r>
      <w:r w:rsidRPr="001878FC">
        <w:t>HTTP</w:t>
      </w:r>
      <w:r>
        <w:t xml:space="preserve"> and</w:t>
      </w:r>
      <w:r w:rsidRPr="001878FC">
        <w:t xml:space="preserve"> </w:t>
      </w:r>
      <w:r>
        <w:t>HTTPS.</w:t>
      </w:r>
    </w:p>
    <w:p w14:paraId="607A1281" w14:textId="5A6DB90D" w:rsidR="00B96AA2" w:rsidRDefault="00B96AA2" w:rsidP="00D716EB">
      <w:pPr>
        <w:pStyle w:val="SubStepAlpha"/>
        <w:numPr>
          <w:ilvl w:val="3"/>
          <w:numId w:val="11"/>
        </w:numPr>
      </w:pPr>
      <w:r>
        <w:t xml:space="preserve">Select the </w:t>
      </w:r>
      <w:r w:rsidR="008975C2">
        <w:t>curl command</w:t>
      </w:r>
      <w:r>
        <w:t xml:space="preserve">, right-click and </w:t>
      </w:r>
      <w:r w:rsidRPr="005B6925">
        <w:rPr>
          <w:b/>
          <w:bCs/>
        </w:rPr>
        <w:t>Copy</w:t>
      </w:r>
      <w:r>
        <w:t xml:space="preserve"> it to your clipboard:</w:t>
      </w:r>
    </w:p>
    <w:p w14:paraId="4624D51A" w14:textId="77777777" w:rsidR="00B96AA2" w:rsidRPr="004B140C" w:rsidRDefault="00B96AA2" w:rsidP="00B96AA2">
      <w:pPr>
        <w:pStyle w:val="NormalWeb"/>
        <w:spacing w:before="0" w:beforeAutospacing="0" w:after="0" w:afterAutospacing="0"/>
        <w:ind w:left="720"/>
        <w:rPr>
          <w:rFonts w:ascii="Courier" w:hAnsi="Courier"/>
          <w:sz w:val="20"/>
          <w:szCs w:val="20"/>
        </w:rPr>
      </w:pPr>
      <w:r w:rsidRPr="004B140C">
        <w:rPr>
          <w:rFonts w:ascii="Courier" w:hAnsi="Courier" w:cs="Arial"/>
          <w:color w:val="000000"/>
          <w:sz w:val="20"/>
          <w:szCs w:val="20"/>
          <w:highlight w:val="yellow"/>
        </w:rPr>
        <w:t>curl -X GET "http://library.demo.local/api/v1/books" -H "</w:t>
      </w:r>
      <w:proofErr w:type="gramStart"/>
      <w:r w:rsidRPr="004B140C">
        <w:rPr>
          <w:rFonts w:ascii="Courier" w:hAnsi="Courier" w:cs="Arial"/>
          <w:color w:val="000000"/>
          <w:sz w:val="20"/>
          <w:szCs w:val="20"/>
          <w:highlight w:val="yellow"/>
        </w:rPr>
        <w:t>accept:</w:t>
      </w:r>
      <w:proofErr w:type="gramEnd"/>
      <w:r w:rsidRPr="004B140C">
        <w:rPr>
          <w:rFonts w:ascii="Courier" w:hAnsi="Courier" w:cs="Arial"/>
          <w:color w:val="000000"/>
          <w:sz w:val="20"/>
          <w:szCs w:val="20"/>
          <w:highlight w:val="yellow"/>
        </w:rPr>
        <w:t xml:space="preserve"> application/json"</w:t>
      </w:r>
    </w:p>
    <w:p w14:paraId="19913AC4" w14:textId="21524DA2" w:rsidR="00B96AA2" w:rsidRDefault="00C60DB2" w:rsidP="004D1DB6">
      <w:pPr>
        <w:pStyle w:val="SubStepAlpha"/>
        <w:numPr>
          <w:ilvl w:val="0"/>
          <w:numId w:val="0"/>
        </w:numPr>
        <w:ind w:left="720"/>
      </w:pPr>
      <w:r>
        <w:t xml:space="preserve">Open a terminal window. </w:t>
      </w:r>
      <w:r w:rsidR="007C40BA">
        <w:t>R</w:t>
      </w:r>
      <w:r w:rsidR="00B96AA2">
        <w:t xml:space="preserve">ight-click and </w:t>
      </w:r>
      <w:r w:rsidR="00B96AA2" w:rsidRPr="008F7E71">
        <w:rPr>
          <w:b/>
          <w:bCs/>
        </w:rPr>
        <w:t>Paste</w:t>
      </w:r>
      <w:r w:rsidR="00B96AA2">
        <w:t xml:space="preserve"> the contents from the clipboard into the terminal and press </w:t>
      </w:r>
      <w:r>
        <w:t>Enter</w:t>
      </w:r>
      <w:r w:rsidR="00B96AA2">
        <w:t>.</w:t>
      </w:r>
      <w:r w:rsidR="008F7E71">
        <w:t xml:space="preserve"> </w:t>
      </w:r>
      <w:r w:rsidR="00B96AA2">
        <w:t xml:space="preserve">Notice this provides the same information as the library's </w:t>
      </w:r>
      <w:proofErr w:type="spellStart"/>
      <w:r w:rsidR="008F7E71">
        <w:t>Open</w:t>
      </w:r>
      <w:r w:rsidR="00B96AA2">
        <w:t>API</w:t>
      </w:r>
      <w:proofErr w:type="spellEnd"/>
      <w:r w:rsidR="00B96AA2">
        <w:t xml:space="preserve"> interface. </w:t>
      </w:r>
    </w:p>
    <w:p w14:paraId="738833F6" w14:textId="77777777" w:rsidR="00B96AA2" w:rsidRPr="00C940F1" w:rsidRDefault="00B96AA2" w:rsidP="002F128B">
      <w:pPr>
        <w:pStyle w:val="CMD"/>
      </w:pPr>
      <w:proofErr w:type="spellStart"/>
      <w:r w:rsidRPr="009B1B1F">
        <w:t>devasc@</w:t>
      </w:r>
      <w:proofErr w:type="gramStart"/>
      <w:r w:rsidRPr="009B1B1F">
        <w:t>labvm</w:t>
      </w:r>
      <w:proofErr w:type="spellEnd"/>
      <w:r w:rsidRPr="009B1B1F">
        <w:t>:~</w:t>
      </w:r>
      <w:proofErr w:type="gramEnd"/>
      <w:r w:rsidRPr="009B1B1F">
        <w:t xml:space="preserve">$ </w:t>
      </w:r>
      <w:r w:rsidRPr="002F128B">
        <w:rPr>
          <w:b/>
          <w:bCs/>
        </w:rPr>
        <w:t>curl -X GET "http://library.demo.local/api/v1/books" -H "accept: application/json"</w:t>
      </w:r>
    </w:p>
    <w:p w14:paraId="4B3E5E80" w14:textId="77777777" w:rsidR="00B96AA2" w:rsidRPr="009B1B1F" w:rsidRDefault="00B96AA2" w:rsidP="002F128B">
      <w:pPr>
        <w:pStyle w:val="CMDOutput"/>
      </w:pPr>
      <w:r w:rsidRPr="009B1B1F">
        <w:t>[</w:t>
      </w:r>
    </w:p>
    <w:p w14:paraId="32BC3156" w14:textId="795A468E" w:rsidR="00B96AA2" w:rsidRPr="009B1B1F" w:rsidRDefault="00385B66" w:rsidP="002F128B">
      <w:pPr>
        <w:pStyle w:val="CMDOutput"/>
      </w:pPr>
      <w:r>
        <w:t xml:space="preserve">    </w:t>
      </w:r>
      <w:r w:rsidR="00B96AA2" w:rsidRPr="009B1B1F">
        <w:t>{</w:t>
      </w:r>
    </w:p>
    <w:p w14:paraId="78BD8C1A" w14:textId="3576E0DF" w:rsidR="00B96AA2" w:rsidRPr="009B1B1F" w:rsidRDefault="00385B66" w:rsidP="002F128B">
      <w:pPr>
        <w:pStyle w:val="CMDOutput"/>
      </w:pPr>
      <w:r>
        <w:t xml:space="preserve">        </w:t>
      </w:r>
      <w:r w:rsidR="00B96AA2" w:rsidRPr="009B1B1F">
        <w:t>"id":</w:t>
      </w:r>
      <w:r>
        <w:t xml:space="preserve"> </w:t>
      </w:r>
      <w:r w:rsidR="00B96AA2" w:rsidRPr="009B1B1F">
        <w:t>0,</w:t>
      </w:r>
    </w:p>
    <w:p w14:paraId="1AB4B5D0" w14:textId="3FB05D6A" w:rsidR="00B96AA2" w:rsidRPr="009B1B1F" w:rsidRDefault="00385B66" w:rsidP="002F128B">
      <w:pPr>
        <w:pStyle w:val="CMDOutput"/>
      </w:pPr>
      <w:r>
        <w:t xml:space="preserve">        </w:t>
      </w:r>
      <w:r w:rsidR="00B96AA2" w:rsidRPr="009B1B1F">
        <w:t>"title":</w:t>
      </w:r>
      <w:r>
        <w:t xml:space="preserve"> </w:t>
      </w:r>
      <w:r w:rsidR="00B96AA2" w:rsidRPr="009B1B1F">
        <w:t>"IP</w:t>
      </w:r>
      <w:r>
        <w:t xml:space="preserve"> </w:t>
      </w:r>
      <w:r w:rsidR="00B96AA2" w:rsidRPr="009B1B1F">
        <w:t>Routing</w:t>
      </w:r>
      <w:r>
        <w:t xml:space="preserve"> </w:t>
      </w:r>
      <w:r w:rsidR="00B96AA2" w:rsidRPr="009B1B1F">
        <w:t>Fundamentals",</w:t>
      </w:r>
    </w:p>
    <w:p w14:paraId="21AFA37D" w14:textId="09EA75F0" w:rsidR="00B96AA2" w:rsidRPr="009B1B1F" w:rsidRDefault="00385B66" w:rsidP="002F128B">
      <w:pPr>
        <w:pStyle w:val="CMDOutput"/>
      </w:pPr>
      <w:r>
        <w:t xml:space="preserve">        </w:t>
      </w:r>
      <w:r w:rsidR="00B96AA2" w:rsidRPr="009B1B1F">
        <w:t>"author":</w:t>
      </w:r>
      <w:r>
        <w:t xml:space="preserve"> </w:t>
      </w:r>
      <w:r w:rsidR="00B96AA2" w:rsidRPr="009B1B1F">
        <w:t>"Mark</w:t>
      </w:r>
      <w:r>
        <w:t xml:space="preserve"> </w:t>
      </w:r>
      <w:r w:rsidR="00B96AA2" w:rsidRPr="009B1B1F">
        <w:t>A.</w:t>
      </w:r>
      <w:r>
        <w:t xml:space="preserve"> </w:t>
      </w:r>
      <w:proofErr w:type="spellStart"/>
      <w:r w:rsidR="00B96AA2" w:rsidRPr="009B1B1F">
        <w:t>Sportack</w:t>
      </w:r>
      <w:proofErr w:type="spellEnd"/>
      <w:r w:rsidR="00B96AA2" w:rsidRPr="009B1B1F">
        <w:t>"</w:t>
      </w:r>
    </w:p>
    <w:p w14:paraId="6A1FAB5A" w14:textId="03E54955" w:rsidR="00B96AA2" w:rsidRPr="009B1B1F" w:rsidRDefault="00385B66" w:rsidP="002F128B">
      <w:pPr>
        <w:pStyle w:val="CMDOutput"/>
      </w:pPr>
      <w:r>
        <w:t xml:space="preserve">    </w:t>
      </w:r>
      <w:r w:rsidR="00B96AA2" w:rsidRPr="009B1B1F">
        <w:t>},</w:t>
      </w:r>
    </w:p>
    <w:p w14:paraId="5BFD9DB2" w14:textId="659A241A" w:rsidR="00B96AA2" w:rsidRPr="009B1B1F" w:rsidRDefault="00385B66" w:rsidP="002F128B">
      <w:pPr>
        <w:pStyle w:val="CMDOutput"/>
      </w:pPr>
      <w:r>
        <w:t xml:space="preserve">    </w:t>
      </w:r>
      <w:r w:rsidR="00B96AA2" w:rsidRPr="009B1B1F">
        <w:t>{</w:t>
      </w:r>
    </w:p>
    <w:p w14:paraId="2B979520" w14:textId="4B42011F" w:rsidR="00B96AA2" w:rsidRPr="009B1B1F" w:rsidRDefault="00385B66" w:rsidP="002F128B">
      <w:pPr>
        <w:pStyle w:val="CMDOutput"/>
      </w:pPr>
      <w:r>
        <w:t xml:space="preserve">        </w:t>
      </w:r>
      <w:r w:rsidR="00B96AA2" w:rsidRPr="009B1B1F">
        <w:t>"id":</w:t>
      </w:r>
      <w:r>
        <w:t xml:space="preserve"> </w:t>
      </w:r>
      <w:r w:rsidR="00B96AA2" w:rsidRPr="009B1B1F">
        <w:t>1,</w:t>
      </w:r>
    </w:p>
    <w:p w14:paraId="7140AFD5" w14:textId="0FE53CF4" w:rsidR="00B96AA2" w:rsidRPr="009B1B1F" w:rsidRDefault="00385B66" w:rsidP="002F128B">
      <w:pPr>
        <w:pStyle w:val="CMDOutput"/>
      </w:pPr>
      <w:r>
        <w:t xml:space="preserve">        </w:t>
      </w:r>
      <w:r w:rsidR="00B96AA2" w:rsidRPr="009B1B1F">
        <w:t>"title":</w:t>
      </w:r>
      <w:r>
        <w:t xml:space="preserve"> </w:t>
      </w:r>
      <w:r w:rsidR="00B96AA2" w:rsidRPr="009B1B1F">
        <w:t>"Python</w:t>
      </w:r>
      <w:r>
        <w:t xml:space="preserve"> </w:t>
      </w:r>
      <w:r w:rsidR="00B96AA2" w:rsidRPr="009B1B1F">
        <w:t>for</w:t>
      </w:r>
      <w:r>
        <w:t xml:space="preserve"> </w:t>
      </w:r>
      <w:r w:rsidR="00B96AA2" w:rsidRPr="009B1B1F">
        <w:t>Dummies",</w:t>
      </w:r>
    </w:p>
    <w:p w14:paraId="59A67BF5" w14:textId="2E858E68" w:rsidR="00B96AA2" w:rsidRPr="009B1B1F" w:rsidRDefault="00385B66" w:rsidP="002F128B">
      <w:pPr>
        <w:pStyle w:val="CMDOutput"/>
      </w:pPr>
      <w:r>
        <w:t xml:space="preserve">        </w:t>
      </w:r>
      <w:r w:rsidR="00B96AA2" w:rsidRPr="009B1B1F">
        <w:t>"author":</w:t>
      </w:r>
      <w:r>
        <w:t xml:space="preserve"> </w:t>
      </w:r>
      <w:r w:rsidR="00B96AA2" w:rsidRPr="009B1B1F">
        <w:t>"Stef</w:t>
      </w:r>
      <w:r>
        <w:t xml:space="preserve"> </w:t>
      </w:r>
      <w:proofErr w:type="spellStart"/>
      <w:r w:rsidR="00B96AA2" w:rsidRPr="009B1B1F">
        <w:t>Maruch</w:t>
      </w:r>
      <w:proofErr w:type="spellEnd"/>
      <w:r>
        <w:t xml:space="preserve"> </w:t>
      </w:r>
      <w:proofErr w:type="spellStart"/>
      <w:r w:rsidR="00B96AA2" w:rsidRPr="009B1B1F">
        <w:t>Aahz</w:t>
      </w:r>
      <w:proofErr w:type="spellEnd"/>
      <w:r>
        <w:t xml:space="preserve"> </w:t>
      </w:r>
      <w:proofErr w:type="spellStart"/>
      <w:r w:rsidR="00B96AA2" w:rsidRPr="009B1B1F">
        <w:t>Maruch</w:t>
      </w:r>
      <w:proofErr w:type="spellEnd"/>
      <w:r w:rsidR="00B96AA2" w:rsidRPr="009B1B1F">
        <w:t>"</w:t>
      </w:r>
    </w:p>
    <w:p w14:paraId="62EE5053" w14:textId="2DD0CBD3" w:rsidR="00B96AA2" w:rsidRPr="009B1B1F" w:rsidRDefault="00385B66" w:rsidP="002F128B">
      <w:pPr>
        <w:pStyle w:val="CMDOutput"/>
      </w:pPr>
      <w:r>
        <w:t xml:space="preserve">    </w:t>
      </w:r>
      <w:r w:rsidR="00B96AA2" w:rsidRPr="009B1B1F">
        <w:t>},</w:t>
      </w:r>
    </w:p>
    <w:p w14:paraId="6B8C76B0" w14:textId="7B8E41B5" w:rsidR="00B96AA2" w:rsidRPr="009B1B1F" w:rsidRDefault="00385B66" w:rsidP="002F128B">
      <w:pPr>
        <w:pStyle w:val="CMDOutput"/>
      </w:pPr>
      <w:r>
        <w:t xml:space="preserve">    </w:t>
      </w:r>
      <w:r w:rsidR="00B96AA2" w:rsidRPr="009B1B1F">
        <w:t>{</w:t>
      </w:r>
    </w:p>
    <w:p w14:paraId="06B2256B" w14:textId="2CE4675C" w:rsidR="00B96AA2" w:rsidRPr="009B1B1F" w:rsidRDefault="00385B66" w:rsidP="002F128B">
      <w:pPr>
        <w:pStyle w:val="CMDOutput"/>
      </w:pPr>
      <w:r>
        <w:t xml:space="preserve">        </w:t>
      </w:r>
      <w:r w:rsidR="00B96AA2" w:rsidRPr="009B1B1F">
        <w:t>"id":</w:t>
      </w:r>
      <w:r>
        <w:t xml:space="preserve"> </w:t>
      </w:r>
      <w:r w:rsidR="00B96AA2" w:rsidRPr="009B1B1F">
        <w:t>2,</w:t>
      </w:r>
    </w:p>
    <w:p w14:paraId="7B522780" w14:textId="5DBC6B7D" w:rsidR="00B96AA2" w:rsidRPr="009B1B1F" w:rsidRDefault="00385B66" w:rsidP="002F128B">
      <w:pPr>
        <w:pStyle w:val="CMDOutput"/>
      </w:pPr>
      <w:r>
        <w:t xml:space="preserve">        </w:t>
      </w:r>
      <w:r w:rsidR="00B96AA2" w:rsidRPr="009B1B1F">
        <w:t>"title":</w:t>
      </w:r>
      <w:r>
        <w:t xml:space="preserve"> </w:t>
      </w:r>
      <w:r w:rsidR="00B96AA2" w:rsidRPr="009B1B1F">
        <w:t>"Linux</w:t>
      </w:r>
      <w:r>
        <w:t xml:space="preserve"> </w:t>
      </w:r>
      <w:r w:rsidR="00B96AA2" w:rsidRPr="009B1B1F">
        <w:t>for</w:t>
      </w:r>
      <w:r>
        <w:t xml:space="preserve"> </w:t>
      </w:r>
      <w:r w:rsidR="00B96AA2" w:rsidRPr="009B1B1F">
        <w:t>Networkers",</w:t>
      </w:r>
    </w:p>
    <w:p w14:paraId="19C24B18" w14:textId="4FBB2FAD" w:rsidR="00B96AA2" w:rsidRPr="009B1B1F" w:rsidRDefault="00385B66" w:rsidP="002F128B">
      <w:pPr>
        <w:pStyle w:val="CMDOutput"/>
      </w:pPr>
      <w:r>
        <w:t xml:space="preserve">        </w:t>
      </w:r>
      <w:r w:rsidR="00B96AA2" w:rsidRPr="009B1B1F">
        <w:t>"author":</w:t>
      </w:r>
      <w:r>
        <w:t xml:space="preserve"> </w:t>
      </w:r>
      <w:r w:rsidR="00B96AA2" w:rsidRPr="009B1B1F">
        <w:t>"Cisco</w:t>
      </w:r>
      <w:r>
        <w:t xml:space="preserve"> </w:t>
      </w:r>
      <w:r w:rsidR="00B96AA2" w:rsidRPr="009B1B1F">
        <w:t>Systems</w:t>
      </w:r>
      <w:r>
        <w:t xml:space="preserve"> </w:t>
      </w:r>
      <w:r w:rsidR="00B96AA2" w:rsidRPr="009B1B1F">
        <w:t>Inc."</w:t>
      </w:r>
    </w:p>
    <w:p w14:paraId="4DC79948" w14:textId="785CEB4F" w:rsidR="00B96AA2" w:rsidRPr="009B1B1F" w:rsidRDefault="00385B66" w:rsidP="002F128B">
      <w:pPr>
        <w:pStyle w:val="CMDOutput"/>
      </w:pPr>
      <w:r>
        <w:t xml:space="preserve">    </w:t>
      </w:r>
      <w:r w:rsidR="00B96AA2" w:rsidRPr="009B1B1F">
        <w:t>},</w:t>
      </w:r>
    </w:p>
    <w:p w14:paraId="7D503685" w14:textId="312219C3" w:rsidR="00B96AA2" w:rsidRPr="009B1B1F" w:rsidRDefault="00385B66" w:rsidP="002F128B">
      <w:pPr>
        <w:pStyle w:val="CMDOutput"/>
      </w:pPr>
      <w:r>
        <w:t xml:space="preserve">    </w:t>
      </w:r>
      <w:r w:rsidR="00B96AA2" w:rsidRPr="009B1B1F">
        <w:t>{</w:t>
      </w:r>
    </w:p>
    <w:p w14:paraId="09488494" w14:textId="47A42F68" w:rsidR="00B96AA2" w:rsidRPr="009B1B1F" w:rsidRDefault="00385B66" w:rsidP="002F128B">
      <w:pPr>
        <w:pStyle w:val="CMDOutput"/>
      </w:pPr>
      <w:r>
        <w:t xml:space="preserve">        </w:t>
      </w:r>
      <w:r w:rsidR="00B96AA2" w:rsidRPr="009B1B1F">
        <w:t>"id":</w:t>
      </w:r>
      <w:r>
        <w:t xml:space="preserve"> </w:t>
      </w:r>
      <w:r w:rsidR="00B96AA2" w:rsidRPr="009B1B1F">
        <w:t>3,</w:t>
      </w:r>
    </w:p>
    <w:p w14:paraId="3E12E9C6" w14:textId="6A28C1D4" w:rsidR="00B96AA2" w:rsidRPr="009B1B1F" w:rsidRDefault="00385B66" w:rsidP="002F128B">
      <w:pPr>
        <w:pStyle w:val="CMDOutput"/>
      </w:pPr>
      <w:r>
        <w:t xml:space="preserve">        </w:t>
      </w:r>
      <w:r w:rsidR="00B96AA2" w:rsidRPr="009B1B1F">
        <w:t>"title":</w:t>
      </w:r>
      <w:r>
        <w:t xml:space="preserve"> </w:t>
      </w:r>
      <w:r w:rsidR="00B96AA2" w:rsidRPr="009B1B1F">
        <w:t>"</w:t>
      </w:r>
      <w:proofErr w:type="spellStart"/>
      <w:r w:rsidR="00B96AA2" w:rsidRPr="009B1B1F">
        <w:t>NetAcad</w:t>
      </w:r>
      <w:proofErr w:type="spellEnd"/>
      <w:r w:rsidR="00B96AA2" w:rsidRPr="009B1B1F">
        <w:t>:</w:t>
      </w:r>
      <w:r>
        <w:t xml:space="preserve"> </w:t>
      </w:r>
      <w:r w:rsidR="00B96AA2" w:rsidRPr="009B1B1F">
        <w:t>20</w:t>
      </w:r>
      <w:r>
        <w:t xml:space="preserve"> </w:t>
      </w:r>
      <w:r w:rsidR="00B96AA2" w:rsidRPr="009B1B1F">
        <w:t>Years</w:t>
      </w:r>
      <w:r>
        <w:t xml:space="preserve"> </w:t>
      </w:r>
      <w:proofErr w:type="gramStart"/>
      <w:r w:rsidR="00B96AA2" w:rsidRPr="009B1B1F">
        <w:t>Of</w:t>
      </w:r>
      <w:proofErr w:type="gramEnd"/>
      <w:r>
        <w:t xml:space="preserve"> </w:t>
      </w:r>
      <w:r w:rsidR="00B96AA2" w:rsidRPr="009B1B1F">
        <w:t>Online-Learning",</w:t>
      </w:r>
    </w:p>
    <w:p w14:paraId="769F19C2" w14:textId="0902E5DA" w:rsidR="00B96AA2" w:rsidRPr="009B1B1F" w:rsidRDefault="00385B66" w:rsidP="002F128B">
      <w:pPr>
        <w:pStyle w:val="CMDOutput"/>
      </w:pPr>
      <w:r>
        <w:t xml:space="preserve">        </w:t>
      </w:r>
      <w:r w:rsidR="00B96AA2" w:rsidRPr="009B1B1F">
        <w:t>"author":</w:t>
      </w:r>
      <w:r>
        <w:t xml:space="preserve"> </w:t>
      </w:r>
      <w:r w:rsidR="00B96AA2" w:rsidRPr="009B1B1F">
        <w:t>"Cisco</w:t>
      </w:r>
      <w:r>
        <w:t xml:space="preserve"> </w:t>
      </w:r>
      <w:r w:rsidR="00B96AA2" w:rsidRPr="009B1B1F">
        <w:t>Systems</w:t>
      </w:r>
      <w:r>
        <w:t xml:space="preserve"> </w:t>
      </w:r>
      <w:r w:rsidR="00B96AA2" w:rsidRPr="009B1B1F">
        <w:t>Inc."</w:t>
      </w:r>
    </w:p>
    <w:p w14:paraId="50AC1698" w14:textId="235CCEEA" w:rsidR="00B96AA2" w:rsidRPr="009B1B1F" w:rsidRDefault="00385B66" w:rsidP="002F128B">
      <w:pPr>
        <w:pStyle w:val="CMDOutput"/>
      </w:pPr>
      <w:r>
        <w:t xml:space="preserve">    </w:t>
      </w:r>
      <w:r w:rsidR="00B96AA2" w:rsidRPr="009B1B1F">
        <w:t>}</w:t>
      </w:r>
    </w:p>
    <w:p w14:paraId="74EBAD71" w14:textId="77777777" w:rsidR="00B96AA2" w:rsidRPr="009B1B1F" w:rsidRDefault="00B96AA2" w:rsidP="002F128B">
      <w:pPr>
        <w:pStyle w:val="CMDOutput"/>
      </w:pPr>
      <w:r w:rsidRPr="009B1B1F">
        <w:t>]</w:t>
      </w:r>
    </w:p>
    <w:p w14:paraId="1069BB4B" w14:textId="77777777" w:rsidR="00B96AA2" w:rsidRPr="005A7B51" w:rsidRDefault="00B96AA2" w:rsidP="002F128B">
      <w:pPr>
        <w:pStyle w:val="CMD"/>
      </w:pPr>
      <w:proofErr w:type="spellStart"/>
      <w:r w:rsidRPr="009B1B1F">
        <w:t>devasc@</w:t>
      </w:r>
      <w:proofErr w:type="gramStart"/>
      <w:r w:rsidRPr="009B1B1F">
        <w:t>labvm</w:t>
      </w:r>
      <w:proofErr w:type="spellEnd"/>
      <w:r w:rsidRPr="009B1B1F">
        <w:t>:~</w:t>
      </w:r>
      <w:proofErr w:type="gramEnd"/>
      <w:r w:rsidRPr="009B1B1F">
        <w:t>$</w:t>
      </w:r>
    </w:p>
    <w:p w14:paraId="4342EDCF" w14:textId="6ED179DA" w:rsidR="00B96AA2" w:rsidRPr="00C5250C" w:rsidRDefault="00B96AA2" w:rsidP="00C5250C">
      <w:pPr>
        <w:pStyle w:val="Heading3"/>
      </w:pPr>
      <w:r w:rsidRPr="00C5250C">
        <w:lastRenderedPageBreak/>
        <w:t>List books with their ISBN using the GET /books API.</w:t>
      </w:r>
    </w:p>
    <w:p w14:paraId="79A9F590" w14:textId="77777777" w:rsidR="00B96AA2" w:rsidRPr="001B095C" w:rsidRDefault="00B96AA2" w:rsidP="001B095C">
      <w:pPr>
        <w:pStyle w:val="SubStepAlpha"/>
      </w:pPr>
      <w:r w:rsidRPr="001B095C">
        <w:t>Return to the School Library API web site's GET /books API.</w:t>
      </w:r>
    </w:p>
    <w:p w14:paraId="083E8D93" w14:textId="60FD6AF4" w:rsidR="00B96AA2" w:rsidRDefault="008F7E71" w:rsidP="001B095C">
      <w:pPr>
        <w:pStyle w:val="SubStepAlpha"/>
      </w:pPr>
      <w:r>
        <w:t xml:space="preserve">In the </w:t>
      </w:r>
      <w:r w:rsidRPr="008F7E71">
        <w:rPr>
          <w:b/>
          <w:bCs/>
        </w:rPr>
        <w:t>Parameters</w:t>
      </w:r>
      <w:r>
        <w:t xml:space="preserve"> section, s</w:t>
      </w:r>
      <w:r w:rsidR="00B96AA2">
        <w:t xml:space="preserve">elect the down arrow next to the </w:t>
      </w:r>
      <w:proofErr w:type="spellStart"/>
      <w:r w:rsidR="00B96AA2">
        <w:t>i</w:t>
      </w:r>
      <w:r w:rsidR="00B96AA2" w:rsidRPr="0081428C">
        <w:rPr>
          <w:b/>
          <w:bCs/>
        </w:rPr>
        <w:t>ncludeISBN</w:t>
      </w:r>
      <w:proofErr w:type="spellEnd"/>
      <w:r w:rsidR="00B96AA2" w:rsidRPr="0081428C">
        <w:rPr>
          <w:b/>
          <w:bCs/>
        </w:rPr>
        <w:t xml:space="preserve"> </w:t>
      </w:r>
      <w:r w:rsidR="00B96AA2">
        <w:t xml:space="preserve">parameter and select </w:t>
      </w:r>
      <w:r w:rsidR="00B96AA2" w:rsidRPr="0081428C">
        <w:rPr>
          <w:b/>
          <w:bCs/>
        </w:rPr>
        <w:t>true</w:t>
      </w:r>
      <w:r w:rsidR="00B96AA2">
        <w:t>.</w:t>
      </w:r>
    </w:p>
    <w:p w14:paraId="62CA0868" w14:textId="106483C1" w:rsidR="00B96AA2" w:rsidRDefault="00B96AA2" w:rsidP="001B095C">
      <w:pPr>
        <w:pStyle w:val="SubStepAlpha"/>
      </w:pPr>
      <w:r>
        <w:t xml:space="preserve">Click </w:t>
      </w:r>
      <w:r w:rsidRPr="0081428C">
        <w:rPr>
          <w:b/>
          <w:bCs/>
        </w:rPr>
        <w:t>Execute</w:t>
      </w:r>
      <w:r>
        <w:t>.</w:t>
      </w:r>
    </w:p>
    <w:p w14:paraId="7BB16CF9" w14:textId="77777777" w:rsidR="00B96AA2" w:rsidRDefault="00B96AA2" w:rsidP="00BA124D">
      <w:pPr>
        <w:pStyle w:val="SubStepAlpha"/>
        <w:numPr>
          <w:ilvl w:val="0"/>
          <w:numId w:val="0"/>
        </w:numPr>
        <w:ind w:left="720"/>
      </w:pPr>
      <w:r>
        <w:t xml:space="preserve">Notice the following changes in </w:t>
      </w:r>
      <w:r w:rsidRPr="003D12B6">
        <w:rPr>
          <w:b/>
          <w:bCs/>
        </w:rPr>
        <w:t>Responses</w:t>
      </w:r>
      <w:r>
        <w:t xml:space="preserve">: </w:t>
      </w:r>
    </w:p>
    <w:p w14:paraId="60AE7B93" w14:textId="7B1F2BCC" w:rsidR="00B96AA2" w:rsidRDefault="00B96AA2" w:rsidP="00D716EB">
      <w:pPr>
        <w:pStyle w:val="SubStepAlpha"/>
        <w:numPr>
          <w:ilvl w:val="0"/>
          <w:numId w:val="12"/>
        </w:numPr>
      </w:pPr>
      <w:r>
        <w:rPr>
          <w:b/>
          <w:bCs/>
        </w:rPr>
        <w:t>Curl</w:t>
      </w:r>
      <w:r w:rsidR="00952A37">
        <w:t xml:space="preserve"> n</w:t>
      </w:r>
      <w:r>
        <w:t>ow includes the parameter for ISBN.</w:t>
      </w:r>
    </w:p>
    <w:p w14:paraId="20C79EA1" w14:textId="77777777" w:rsidR="00B96AA2" w:rsidRPr="008D7AC5" w:rsidRDefault="00B96AA2" w:rsidP="002F128B">
      <w:pPr>
        <w:pStyle w:val="CMDOutput"/>
        <w:ind w:left="1440"/>
      </w:pPr>
      <w:r w:rsidRPr="008D7AC5">
        <w:t>curl -X GET "http://library.demo.local/api/v1/books</w:t>
      </w:r>
      <w:r w:rsidRPr="008D7AC5">
        <w:rPr>
          <w:highlight w:val="yellow"/>
        </w:rPr>
        <w:t>?includeISBN=true</w:t>
      </w:r>
      <w:r w:rsidRPr="008D7AC5">
        <w:t>" -H "</w:t>
      </w:r>
      <w:proofErr w:type="gramStart"/>
      <w:r w:rsidRPr="008D7AC5">
        <w:t>accept:</w:t>
      </w:r>
      <w:proofErr w:type="gramEnd"/>
      <w:r w:rsidRPr="008D7AC5">
        <w:t xml:space="preserve"> application/json"</w:t>
      </w:r>
    </w:p>
    <w:p w14:paraId="251D535E" w14:textId="75E02326" w:rsidR="00B96AA2" w:rsidRDefault="00B96AA2" w:rsidP="00D716EB">
      <w:pPr>
        <w:pStyle w:val="SubStepAlpha"/>
        <w:numPr>
          <w:ilvl w:val="0"/>
          <w:numId w:val="12"/>
        </w:numPr>
      </w:pPr>
      <w:r w:rsidRPr="006879AE">
        <w:rPr>
          <w:b/>
          <w:bCs/>
        </w:rPr>
        <w:t>Request URL</w:t>
      </w:r>
      <w:r w:rsidR="00952A37">
        <w:t xml:space="preserve"> n</w:t>
      </w:r>
      <w:r>
        <w:t>ow includes the parameter for ISBN.</w:t>
      </w:r>
    </w:p>
    <w:p w14:paraId="7113FE8F" w14:textId="77777777" w:rsidR="00B96AA2" w:rsidRPr="006879AE" w:rsidRDefault="00B96AA2" w:rsidP="002F128B">
      <w:pPr>
        <w:pStyle w:val="CMDOutput"/>
        <w:ind w:left="1440"/>
      </w:pPr>
      <w:r w:rsidRPr="006879AE">
        <w:t>http://library.demo.local/api/v1/books</w:t>
      </w:r>
      <w:r w:rsidRPr="006879AE">
        <w:rPr>
          <w:highlight w:val="yellow"/>
        </w:rPr>
        <w:t>?includeISBN=true</w:t>
      </w:r>
      <w:r w:rsidRPr="006879AE">
        <w:t xml:space="preserve"> </w:t>
      </w:r>
    </w:p>
    <w:p w14:paraId="2719A3BE" w14:textId="1C3D2F7F" w:rsidR="00B96AA2" w:rsidRDefault="00B96AA2" w:rsidP="00D716EB">
      <w:pPr>
        <w:pStyle w:val="SubStepAlpha"/>
        <w:numPr>
          <w:ilvl w:val="0"/>
          <w:numId w:val="12"/>
        </w:numPr>
      </w:pPr>
      <w:r w:rsidRPr="008D7AC5">
        <w:rPr>
          <w:b/>
          <w:bCs/>
        </w:rPr>
        <w:t>Response body</w:t>
      </w:r>
      <w:r w:rsidR="00952A37">
        <w:t xml:space="preserve"> has t</w:t>
      </w:r>
      <w:r>
        <w:t>he same list of books as shown previously but</w:t>
      </w:r>
      <w:r w:rsidR="00952A37">
        <w:t xml:space="preserve"> now</w:t>
      </w:r>
      <w:r>
        <w:t xml:space="preserve"> includes the book's ISBN. </w:t>
      </w:r>
    </w:p>
    <w:p w14:paraId="58E03470" w14:textId="7253CA90" w:rsidR="00B96AA2" w:rsidRDefault="00B96AA2" w:rsidP="00BA124D">
      <w:pPr>
        <w:pStyle w:val="SubStepAlpha"/>
        <w:numPr>
          <w:ilvl w:val="0"/>
          <w:numId w:val="0"/>
        </w:numPr>
        <w:ind w:left="720"/>
      </w:pPr>
      <w:r>
        <w:t>To minimize the scrolling, when you are done with an API you can close that specific API window by clicking anywhere on the title bar.</w:t>
      </w:r>
      <w:r w:rsidR="007C40BA">
        <w:t xml:space="preserve"> </w:t>
      </w:r>
      <w:r>
        <w:t>Now you can see all the APIs more easily.</w:t>
      </w:r>
    </w:p>
    <w:p w14:paraId="2C489BF5" w14:textId="587C3A52" w:rsidR="00B96AA2" w:rsidRPr="00C5250C" w:rsidRDefault="00B96AA2" w:rsidP="00C5250C">
      <w:pPr>
        <w:pStyle w:val="Heading3"/>
      </w:pPr>
      <w:r w:rsidRPr="00C5250C">
        <w:t xml:space="preserve">Get a </w:t>
      </w:r>
      <w:r w:rsidR="00E26415">
        <w:t>t</w:t>
      </w:r>
      <w:r w:rsidRPr="00C5250C">
        <w:t>oken using the POST /</w:t>
      </w:r>
      <w:proofErr w:type="spellStart"/>
      <w:r w:rsidRPr="00C5250C">
        <w:t>loginViaBasic</w:t>
      </w:r>
      <w:proofErr w:type="spellEnd"/>
      <w:r w:rsidRPr="00C5250C">
        <w:t xml:space="preserve"> API.</w:t>
      </w:r>
    </w:p>
    <w:p w14:paraId="7893D5B9" w14:textId="5C1B3457" w:rsidR="00B96AA2" w:rsidRDefault="00B96AA2" w:rsidP="001B095C">
      <w:pPr>
        <w:pStyle w:val="SubStepAlpha"/>
      </w:pPr>
      <w:r>
        <w:t xml:space="preserve">Click the API </w:t>
      </w:r>
      <w:r w:rsidRPr="00C82E6C">
        <w:rPr>
          <w:b/>
          <w:bCs/>
        </w:rPr>
        <w:t>POST /</w:t>
      </w:r>
      <w:proofErr w:type="spellStart"/>
      <w:r w:rsidRPr="00C82E6C">
        <w:rPr>
          <w:b/>
          <w:bCs/>
        </w:rPr>
        <w:t>loginViaBasic</w:t>
      </w:r>
      <w:proofErr w:type="spellEnd"/>
      <w:r>
        <w:t>.</w:t>
      </w:r>
    </w:p>
    <w:p w14:paraId="4137EE4E" w14:textId="71D038AD" w:rsidR="00B96AA2" w:rsidRDefault="00B96AA2" w:rsidP="006235C7">
      <w:pPr>
        <w:pStyle w:val="SubStepAlpha"/>
      </w:pPr>
      <w:r>
        <w:t xml:space="preserve">Notice there are no parameters. Click </w:t>
      </w:r>
      <w:r w:rsidRPr="00C82E6C">
        <w:rPr>
          <w:b/>
          <w:bCs/>
        </w:rPr>
        <w:t>Try it out</w:t>
      </w:r>
      <w:r w:rsidR="00C82E6C">
        <w:t xml:space="preserve">, and then </w:t>
      </w:r>
      <w:r>
        <w:t xml:space="preserve">click </w:t>
      </w:r>
      <w:r w:rsidRPr="00C82E6C">
        <w:rPr>
          <w:b/>
          <w:bCs/>
        </w:rPr>
        <w:t>Execute</w:t>
      </w:r>
      <w:r>
        <w:t>.</w:t>
      </w:r>
    </w:p>
    <w:p w14:paraId="19BDEF52" w14:textId="1AB3D23D" w:rsidR="00B96AA2" w:rsidRDefault="00B96AA2" w:rsidP="001B095C">
      <w:pPr>
        <w:pStyle w:val="SubStepAlpha"/>
      </w:pPr>
      <w:r>
        <w:t xml:space="preserve">A </w:t>
      </w:r>
      <w:r w:rsidRPr="00230E27">
        <w:rPr>
          <w:b/>
          <w:bCs/>
        </w:rPr>
        <w:t>Sign in</w:t>
      </w:r>
      <w:r>
        <w:t xml:space="preserve"> box will prompt you for a </w:t>
      </w:r>
      <w:r w:rsidRPr="0031208B">
        <w:rPr>
          <w:b/>
          <w:bCs/>
        </w:rPr>
        <w:t>username</w:t>
      </w:r>
      <w:r>
        <w:t xml:space="preserve"> and </w:t>
      </w:r>
      <w:r w:rsidRPr="0031208B">
        <w:rPr>
          <w:b/>
          <w:bCs/>
        </w:rPr>
        <w:t>password</w:t>
      </w:r>
      <w:r>
        <w:t xml:space="preserve">. Enter the following information and click </w:t>
      </w:r>
      <w:r w:rsidRPr="00230E27">
        <w:rPr>
          <w:b/>
          <w:bCs/>
        </w:rPr>
        <w:t>Sign in</w:t>
      </w:r>
      <w:r>
        <w:t>:</w:t>
      </w:r>
    </w:p>
    <w:p w14:paraId="2692CD1F" w14:textId="77777777" w:rsidR="00B96AA2" w:rsidRPr="005C1937" w:rsidRDefault="00B96AA2" w:rsidP="00D716EB">
      <w:pPr>
        <w:pStyle w:val="SubStepAlpha"/>
        <w:numPr>
          <w:ilvl w:val="0"/>
          <w:numId w:val="8"/>
        </w:numPr>
      </w:pPr>
      <w:r w:rsidRPr="005C1937">
        <w:rPr>
          <w:b/>
          <w:bCs/>
        </w:rPr>
        <w:t>Username</w:t>
      </w:r>
      <w:r>
        <w:t xml:space="preserve">: </w:t>
      </w:r>
      <w:r w:rsidRPr="005C1937">
        <w:t>cisco</w:t>
      </w:r>
    </w:p>
    <w:p w14:paraId="68D3D7CE" w14:textId="77777777" w:rsidR="00B96AA2" w:rsidRPr="005C1937" w:rsidRDefault="00B96AA2" w:rsidP="00D716EB">
      <w:pPr>
        <w:pStyle w:val="SubStepAlpha"/>
        <w:numPr>
          <w:ilvl w:val="0"/>
          <w:numId w:val="8"/>
        </w:numPr>
      </w:pPr>
      <w:r w:rsidRPr="005C1937">
        <w:rPr>
          <w:b/>
          <w:bCs/>
        </w:rPr>
        <w:t>Password</w:t>
      </w:r>
      <w:r>
        <w:t xml:space="preserve">: </w:t>
      </w:r>
      <w:r w:rsidRPr="005C1937">
        <w:t>Cisco123!</w:t>
      </w:r>
    </w:p>
    <w:p w14:paraId="220AE6DC" w14:textId="7F951F76" w:rsidR="00B96AA2" w:rsidRDefault="00B96AA2" w:rsidP="001B095C">
      <w:pPr>
        <w:pStyle w:val="SubStepAlpha"/>
      </w:pPr>
      <w:r>
        <w:t xml:space="preserve">The token will be displayed in the </w:t>
      </w:r>
      <w:r w:rsidRPr="00343602">
        <w:rPr>
          <w:b/>
          <w:bCs/>
        </w:rPr>
        <w:t>Response body</w:t>
      </w:r>
      <w:r>
        <w:t xml:space="preserve">. Select the information between the quotes, right-click and </w:t>
      </w:r>
      <w:r w:rsidRPr="000C5D62">
        <w:rPr>
          <w:b/>
          <w:bCs/>
        </w:rPr>
        <w:t>Copy</w:t>
      </w:r>
      <w:r>
        <w:t xml:space="preserve"> the information into your clipboard. </w:t>
      </w:r>
      <w:r w:rsidRPr="0065713D">
        <w:rPr>
          <w:b/>
          <w:bCs/>
        </w:rPr>
        <w:t>Your token will differ from the one shown below</w:t>
      </w:r>
      <w:r>
        <w:t>.</w:t>
      </w:r>
    </w:p>
    <w:p w14:paraId="1747446A" w14:textId="77777777" w:rsidR="00B96AA2" w:rsidRPr="000C5D62" w:rsidRDefault="00B96AA2" w:rsidP="002F128B">
      <w:pPr>
        <w:pStyle w:val="CMDOutput"/>
      </w:pPr>
      <w:r w:rsidRPr="000C5D62">
        <w:t>{</w:t>
      </w:r>
    </w:p>
    <w:p w14:paraId="55A9B9E3" w14:textId="138EF5B2" w:rsidR="00B96AA2" w:rsidRPr="000C5D62" w:rsidRDefault="002F128B" w:rsidP="002F128B">
      <w:pPr>
        <w:pStyle w:val="CMDOutput"/>
      </w:pPr>
      <w:r>
        <w:t xml:space="preserve">  </w:t>
      </w:r>
      <w:r w:rsidR="00B96AA2" w:rsidRPr="000C5D62">
        <w:t>"token": "</w:t>
      </w:r>
      <w:r w:rsidR="00B96AA2" w:rsidRPr="004F0463">
        <w:rPr>
          <w:highlight w:val="yellow"/>
        </w:rPr>
        <w:t>cisco|KZZzteQbC5iV3HKEzB7hCJ6qHQXen4rLGh72YJKeVfs</w:t>
      </w:r>
      <w:r w:rsidR="00B96AA2" w:rsidRPr="000C5D62">
        <w:t>"</w:t>
      </w:r>
    </w:p>
    <w:p w14:paraId="07ADE038" w14:textId="3FF0556D" w:rsidR="00B96AA2" w:rsidRPr="001B095C" w:rsidRDefault="00B96AA2" w:rsidP="002F128B">
      <w:pPr>
        <w:pStyle w:val="CMDOutput"/>
      </w:pPr>
      <w:r w:rsidRPr="000C5D62">
        <w:t>}</w:t>
      </w:r>
    </w:p>
    <w:p w14:paraId="347F6BD5" w14:textId="0CA58538" w:rsidR="00B96AA2" w:rsidRDefault="00B96AA2" w:rsidP="001B095C">
      <w:pPr>
        <w:pStyle w:val="SubStepAlpha"/>
      </w:pPr>
      <w:r>
        <w:t xml:space="preserve">Scroll up to the top of the School </w:t>
      </w:r>
      <w:r w:rsidRPr="001B095C">
        <w:t>Library</w:t>
      </w:r>
      <w:r>
        <w:t xml:space="preserve"> API page and click the green </w:t>
      </w:r>
      <w:r w:rsidRPr="000D6684">
        <w:rPr>
          <w:b/>
          <w:bCs/>
        </w:rPr>
        <w:t>Authorize</w:t>
      </w:r>
      <w:r>
        <w:t xml:space="preserve"> button. The </w:t>
      </w:r>
      <w:r w:rsidRPr="00576F1C">
        <w:rPr>
          <w:b/>
          <w:bCs/>
        </w:rPr>
        <w:t>Available authorizations</w:t>
      </w:r>
      <w:r>
        <w:t xml:space="preserve"> dialogue box will appear.</w:t>
      </w:r>
    </w:p>
    <w:p w14:paraId="175899A8" w14:textId="31F82742" w:rsidR="00B96AA2" w:rsidRPr="002A0176" w:rsidRDefault="00B96AA2" w:rsidP="00165E32">
      <w:pPr>
        <w:pStyle w:val="SubStepAlpha"/>
      </w:pPr>
      <w:r w:rsidRPr="0008066F">
        <w:rPr>
          <w:highlight w:val="cyan"/>
        </w:rPr>
        <w:t xml:space="preserve">Right-click and </w:t>
      </w:r>
      <w:r w:rsidRPr="0008066F">
        <w:rPr>
          <w:b/>
          <w:bCs/>
          <w:highlight w:val="cyan"/>
        </w:rPr>
        <w:t>Paste</w:t>
      </w:r>
      <w:r w:rsidRPr="0008066F">
        <w:rPr>
          <w:highlight w:val="cyan"/>
        </w:rPr>
        <w:t xml:space="preserve"> the token after </w:t>
      </w:r>
      <w:r w:rsidRPr="0008066F">
        <w:rPr>
          <w:b/>
          <w:bCs/>
          <w:highlight w:val="cyan"/>
        </w:rPr>
        <w:t>Value</w:t>
      </w:r>
      <w:r w:rsidRPr="0008066F">
        <w:rPr>
          <w:highlight w:val="cyan"/>
        </w:rPr>
        <w:t xml:space="preserve"> and click </w:t>
      </w:r>
      <w:r w:rsidRPr="0008066F">
        <w:rPr>
          <w:b/>
          <w:bCs/>
          <w:highlight w:val="cyan"/>
        </w:rPr>
        <w:t>Authorize</w:t>
      </w:r>
      <w:r w:rsidRPr="0008066F">
        <w:rPr>
          <w:highlight w:val="cyan"/>
        </w:rPr>
        <w:t xml:space="preserve">. Notice the </w:t>
      </w:r>
      <w:r w:rsidRPr="0008066F">
        <w:rPr>
          <w:b/>
          <w:bCs/>
          <w:highlight w:val="cyan"/>
        </w:rPr>
        <w:t>Name</w:t>
      </w:r>
      <w:r w:rsidRPr="0008066F">
        <w:rPr>
          <w:highlight w:val="cyan"/>
        </w:rPr>
        <w:t xml:space="preserve"> is X-API-KEY. This information along with the token will be used later in Postman.</w:t>
      </w:r>
    </w:p>
    <w:p w14:paraId="3D0B7C40" w14:textId="16BAA97D" w:rsidR="00B96AA2" w:rsidRPr="002A0176" w:rsidRDefault="00B96AA2" w:rsidP="00165E32">
      <w:pPr>
        <w:pStyle w:val="SubStepAlpha"/>
      </w:pPr>
      <w:r w:rsidRPr="0008066F">
        <w:rPr>
          <w:highlight w:val="cyan"/>
        </w:rPr>
        <w:t xml:space="preserve">Close the </w:t>
      </w:r>
      <w:r w:rsidRPr="0008066F">
        <w:rPr>
          <w:b/>
          <w:bCs/>
          <w:highlight w:val="cyan"/>
        </w:rPr>
        <w:t>Available authorizations</w:t>
      </w:r>
      <w:r w:rsidRPr="0008066F">
        <w:rPr>
          <w:highlight w:val="cyan"/>
        </w:rPr>
        <w:t xml:space="preserve"> dialogue box and return to the list of APIs. Notice the locks by several of the APIs have now changed. These APIs are now available for you to use.</w:t>
      </w:r>
    </w:p>
    <w:p w14:paraId="7CAA8241" w14:textId="78323E7C" w:rsidR="00B96AA2" w:rsidRDefault="00B96AA2" w:rsidP="001B095C">
      <w:pPr>
        <w:pStyle w:val="SubStepAlpha"/>
      </w:pPr>
      <w:r>
        <w:t xml:space="preserve">Click </w:t>
      </w:r>
      <w:r w:rsidR="00B45E89">
        <w:t>the</w:t>
      </w:r>
      <w:r>
        <w:t xml:space="preserve"> bar for the API </w:t>
      </w:r>
      <w:r w:rsidRPr="004D5422">
        <w:rPr>
          <w:b/>
          <w:bCs/>
        </w:rPr>
        <w:t>POST /</w:t>
      </w:r>
      <w:proofErr w:type="spellStart"/>
      <w:r w:rsidRPr="004D5422">
        <w:rPr>
          <w:b/>
          <w:bCs/>
        </w:rPr>
        <w:t>loginViaBasic</w:t>
      </w:r>
      <w:proofErr w:type="spellEnd"/>
      <w:r>
        <w:t xml:space="preserve"> to close the window.</w:t>
      </w:r>
    </w:p>
    <w:p w14:paraId="3454041B" w14:textId="5C349778" w:rsidR="00B96AA2" w:rsidRPr="00C5250C" w:rsidRDefault="00B96AA2" w:rsidP="00C5250C">
      <w:pPr>
        <w:pStyle w:val="Heading3"/>
      </w:pPr>
      <w:r w:rsidRPr="00C5250C">
        <w:t>Ad</w:t>
      </w:r>
      <w:r w:rsidR="00E26415">
        <w:t>d</w:t>
      </w:r>
      <w:r w:rsidRPr="00C5250C">
        <w:t xml:space="preserve"> books using the POST /books API.</w:t>
      </w:r>
    </w:p>
    <w:p w14:paraId="162E4977" w14:textId="6E74590C" w:rsidR="00B96AA2" w:rsidRDefault="00B96AA2" w:rsidP="001B095C">
      <w:pPr>
        <w:pStyle w:val="SubStepAlpha"/>
      </w:pPr>
      <w:r>
        <w:t xml:space="preserve">Click the API </w:t>
      </w:r>
      <w:r w:rsidRPr="004D5422">
        <w:rPr>
          <w:b/>
          <w:bCs/>
        </w:rPr>
        <w:t>POST /</w:t>
      </w:r>
      <w:r>
        <w:rPr>
          <w:b/>
          <w:bCs/>
        </w:rPr>
        <w:t>books</w:t>
      </w:r>
      <w:r>
        <w:t>.</w:t>
      </w:r>
    </w:p>
    <w:p w14:paraId="08C522EA" w14:textId="353ED694" w:rsidR="00B96AA2" w:rsidRDefault="00B96AA2" w:rsidP="001B095C">
      <w:pPr>
        <w:pStyle w:val="SubStepAlpha"/>
      </w:pPr>
      <w:r>
        <w:t xml:space="preserve">Notice under </w:t>
      </w:r>
      <w:r w:rsidRPr="00EE51FF">
        <w:rPr>
          <w:b/>
          <w:bCs/>
        </w:rPr>
        <w:t>Parameters</w:t>
      </w:r>
      <w:r>
        <w:t xml:space="preserve"> that the </w:t>
      </w:r>
      <w:r w:rsidRPr="00854BED">
        <w:rPr>
          <w:b/>
          <w:bCs/>
        </w:rPr>
        <w:t>payload</w:t>
      </w:r>
      <w:r>
        <w:t xml:space="preserve"> is required. This means that this API requires information for this parameter in the format specified by the </w:t>
      </w:r>
      <w:r w:rsidRPr="00854BED">
        <w:rPr>
          <w:b/>
          <w:bCs/>
        </w:rPr>
        <w:t>Parameter content type</w:t>
      </w:r>
      <w:r w:rsidRPr="00EE51FF">
        <w:t xml:space="preserve">, which </w:t>
      </w:r>
      <w:r w:rsidR="00F4574C">
        <w:t>i</w:t>
      </w:r>
      <w:r w:rsidRPr="00EE51FF">
        <w:t>s JSON.</w:t>
      </w:r>
    </w:p>
    <w:p w14:paraId="0DD925D4" w14:textId="68A7B101" w:rsidR="00B96AA2" w:rsidRDefault="00B96AA2" w:rsidP="001B095C">
      <w:pPr>
        <w:pStyle w:val="SubStepAlpha"/>
      </w:pPr>
      <w:r>
        <w:t xml:space="preserve">Click </w:t>
      </w:r>
      <w:r w:rsidRPr="00470009">
        <w:rPr>
          <w:b/>
          <w:bCs/>
        </w:rPr>
        <w:t>Try it out</w:t>
      </w:r>
      <w:r>
        <w:t>.</w:t>
      </w:r>
    </w:p>
    <w:p w14:paraId="5E8D000B" w14:textId="77777777" w:rsidR="00B96AA2" w:rsidRDefault="00B96AA2" w:rsidP="001B095C">
      <w:pPr>
        <w:pStyle w:val="SubStepAlpha"/>
      </w:pPr>
      <w:r>
        <w:t xml:space="preserve">Modify the </w:t>
      </w:r>
      <w:r w:rsidRPr="006114C6">
        <w:rPr>
          <w:b/>
          <w:bCs/>
        </w:rPr>
        <w:t>id</w:t>
      </w:r>
      <w:r>
        <w:t xml:space="preserve">, </w:t>
      </w:r>
      <w:r w:rsidRPr="006114C6">
        <w:rPr>
          <w:b/>
          <w:bCs/>
        </w:rPr>
        <w:t>title</w:t>
      </w:r>
      <w:r>
        <w:t xml:space="preserve"> and </w:t>
      </w:r>
      <w:r w:rsidRPr="006114C6">
        <w:rPr>
          <w:b/>
          <w:bCs/>
        </w:rPr>
        <w:t>author</w:t>
      </w:r>
      <w:r>
        <w:t xml:space="preserve"> with the information shown below. </w:t>
      </w:r>
    </w:p>
    <w:p w14:paraId="62479184" w14:textId="77777777" w:rsidR="00B96AA2" w:rsidRPr="007843CF" w:rsidRDefault="00B96AA2" w:rsidP="00BA124D">
      <w:pPr>
        <w:pStyle w:val="CMD"/>
      </w:pPr>
      <w:r w:rsidRPr="007843CF">
        <w:t>{</w:t>
      </w:r>
    </w:p>
    <w:p w14:paraId="6EA667E4" w14:textId="77777777" w:rsidR="00B96AA2" w:rsidRPr="007843CF" w:rsidRDefault="00B96AA2" w:rsidP="00BA124D">
      <w:pPr>
        <w:pStyle w:val="CMD"/>
      </w:pPr>
      <w:r w:rsidRPr="007843CF">
        <w:lastRenderedPageBreak/>
        <w:t xml:space="preserve">  "id": </w:t>
      </w:r>
      <w:r w:rsidRPr="001B704C">
        <w:rPr>
          <w:highlight w:val="yellow"/>
        </w:rPr>
        <w:t>4</w:t>
      </w:r>
      <w:r w:rsidRPr="007843CF">
        <w:t>,</w:t>
      </w:r>
    </w:p>
    <w:p w14:paraId="00EC8819" w14:textId="77777777" w:rsidR="00B96AA2" w:rsidRPr="007843CF" w:rsidRDefault="00B96AA2" w:rsidP="00BA124D">
      <w:pPr>
        <w:pStyle w:val="CMD"/>
      </w:pPr>
      <w:r w:rsidRPr="007843CF">
        <w:t xml:space="preserve">  "title": "</w:t>
      </w:r>
      <w:r w:rsidRPr="006F0DDE">
        <w:rPr>
          <w:highlight w:val="yellow"/>
        </w:rPr>
        <w:t>IPv6 Fundamentals</w:t>
      </w:r>
      <w:r w:rsidRPr="007843CF">
        <w:t>",</w:t>
      </w:r>
    </w:p>
    <w:p w14:paraId="0D2DDAB6" w14:textId="77777777" w:rsidR="00B96AA2" w:rsidRPr="007843CF" w:rsidRDefault="00B96AA2" w:rsidP="00BA124D">
      <w:pPr>
        <w:pStyle w:val="CMD"/>
      </w:pPr>
      <w:r w:rsidRPr="007843CF">
        <w:t xml:space="preserve">  "author": "</w:t>
      </w:r>
      <w:r w:rsidRPr="006F0DDE">
        <w:rPr>
          <w:highlight w:val="yellow"/>
        </w:rPr>
        <w:t>Rick Graziani</w:t>
      </w:r>
      <w:r w:rsidRPr="007843CF">
        <w:t>"</w:t>
      </w:r>
    </w:p>
    <w:p w14:paraId="416E996F" w14:textId="023017F4" w:rsidR="00B96AA2" w:rsidRDefault="00B96AA2" w:rsidP="00BA124D">
      <w:pPr>
        <w:pStyle w:val="CMD"/>
      </w:pPr>
      <w:r w:rsidRPr="007843CF">
        <w:t>}</w:t>
      </w:r>
    </w:p>
    <w:p w14:paraId="0EAC9759" w14:textId="77777777" w:rsidR="003E60DC" w:rsidRDefault="00B96AA2" w:rsidP="003E60DC">
      <w:pPr>
        <w:pStyle w:val="SubStepAlpha"/>
      </w:pPr>
      <w:r>
        <w:t xml:space="preserve">Click </w:t>
      </w:r>
      <w:r w:rsidRPr="003E60DC">
        <w:rPr>
          <w:b/>
          <w:bCs/>
        </w:rPr>
        <w:t>Execute</w:t>
      </w:r>
      <w:r>
        <w:t>.</w:t>
      </w:r>
      <w:r w:rsidR="003E60DC">
        <w:t xml:space="preserve"> </w:t>
      </w:r>
    </w:p>
    <w:p w14:paraId="038D735E" w14:textId="4401A891" w:rsidR="00B96AA2" w:rsidRDefault="00B96AA2" w:rsidP="003E60DC">
      <w:pPr>
        <w:pStyle w:val="SubStepAlpha"/>
      </w:pPr>
      <w:r w:rsidRPr="001B095C">
        <w:t>Verify that the post was successful in the Server response.</w:t>
      </w:r>
      <w:r>
        <w:t xml:space="preserve"> A </w:t>
      </w:r>
      <w:r w:rsidRPr="003E60DC">
        <w:rPr>
          <w:b/>
          <w:bCs/>
        </w:rPr>
        <w:t>Code</w:t>
      </w:r>
      <w:r>
        <w:t xml:space="preserve"> of 200 means the post was a success. You should see the book you added in the </w:t>
      </w:r>
      <w:r w:rsidRPr="003E60DC">
        <w:rPr>
          <w:b/>
          <w:bCs/>
        </w:rPr>
        <w:t>Response body</w:t>
      </w:r>
      <w:r>
        <w:t xml:space="preserve"> along with a new </w:t>
      </w:r>
      <w:r w:rsidRPr="003E60DC">
        <w:rPr>
          <w:b/>
          <w:bCs/>
        </w:rPr>
        <w:t>id</w:t>
      </w:r>
      <w:r>
        <w:t xml:space="preserve">. You will also see updated information for </w:t>
      </w:r>
      <w:r w:rsidRPr="003E60DC">
        <w:rPr>
          <w:b/>
          <w:bCs/>
        </w:rPr>
        <w:t>curl</w:t>
      </w:r>
      <w:r>
        <w:t xml:space="preserve"> and the </w:t>
      </w:r>
      <w:r w:rsidRPr="003E60DC">
        <w:rPr>
          <w:b/>
          <w:bCs/>
        </w:rPr>
        <w:t>Request URL</w:t>
      </w:r>
      <w:r>
        <w:t>.</w:t>
      </w:r>
    </w:p>
    <w:p w14:paraId="648F7C64" w14:textId="77777777" w:rsidR="00B96AA2" w:rsidRDefault="00B96AA2" w:rsidP="001B095C">
      <w:pPr>
        <w:pStyle w:val="SubStepAlpha"/>
      </w:pPr>
      <w:r>
        <w:t xml:space="preserve">To add another book, modify the </w:t>
      </w:r>
      <w:r w:rsidRPr="000036F4">
        <w:rPr>
          <w:b/>
          <w:bCs/>
        </w:rPr>
        <w:t>id</w:t>
      </w:r>
      <w:r>
        <w:t xml:space="preserve">, </w:t>
      </w:r>
      <w:r w:rsidRPr="000036F4">
        <w:rPr>
          <w:b/>
          <w:bCs/>
        </w:rPr>
        <w:t>title</w:t>
      </w:r>
      <w:r>
        <w:t xml:space="preserve"> and </w:t>
      </w:r>
      <w:r w:rsidRPr="000036F4">
        <w:rPr>
          <w:b/>
          <w:bCs/>
        </w:rPr>
        <w:t>author</w:t>
      </w:r>
      <w:r>
        <w:t xml:space="preserve"> with the information shown below. </w:t>
      </w:r>
    </w:p>
    <w:p w14:paraId="6FA3FEB6" w14:textId="77777777" w:rsidR="00B96AA2" w:rsidRPr="007843CF" w:rsidRDefault="00B96AA2" w:rsidP="00BA124D">
      <w:pPr>
        <w:pStyle w:val="CMD"/>
      </w:pPr>
      <w:r w:rsidRPr="007843CF">
        <w:t>{</w:t>
      </w:r>
    </w:p>
    <w:p w14:paraId="016F8C06" w14:textId="77777777" w:rsidR="00B96AA2" w:rsidRPr="007843CF" w:rsidRDefault="00B96AA2" w:rsidP="00BA124D">
      <w:pPr>
        <w:pStyle w:val="CMD"/>
      </w:pPr>
      <w:r w:rsidRPr="007843CF">
        <w:t xml:space="preserve">  "id": </w:t>
      </w:r>
      <w:r w:rsidRPr="001B704C">
        <w:rPr>
          <w:highlight w:val="yellow"/>
        </w:rPr>
        <w:t>5</w:t>
      </w:r>
      <w:r w:rsidRPr="007843CF">
        <w:t>,</w:t>
      </w:r>
    </w:p>
    <w:p w14:paraId="2F5B780E" w14:textId="77777777" w:rsidR="00B96AA2" w:rsidRPr="007843CF" w:rsidRDefault="00B96AA2" w:rsidP="00BA124D">
      <w:pPr>
        <w:pStyle w:val="CMD"/>
      </w:pPr>
      <w:r w:rsidRPr="007843CF">
        <w:t xml:space="preserve">  "title": "</w:t>
      </w:r>
      <w:r w:rsidRPr="005B743C">
        <w:rPr>
          <w:highlight w:val="yellow"/>
        </w:rPr>
        <w:t>31 Days Before Your CCNA Exam</w:t>
      </w:r>
      <w:r w:rsidRPr="007843CF">
        <w:t>",</w:t>
      </w:r>
    </w:p>
    <w:p w14:paraId="63197B90" w14:textId="77777777" w:rsidR="00B96AA2" w:rsidRPr="007843CF" w:rsidRDefault="00B96AA2" w:rsidP="00BA124D">
      <w:pPr>
        <w:pStyle w:val="CMD"/>
      </w:pPr>
      <w:r w:rsidRPr="007843CF">
        <w:t xml:space="preserve">  "author": "</w:t>
      </w:r>
      <w:r w:rsidRPr="005B743C">
        <w:rPr>
          <w:highlight w:val="yellow"/>
        </w:rPr>
        <w:t>Allan Johnson</w:t>
      </w:r>
      <w:r w:rsidRPr="007843CF">
        <w:t>"</w:t>
      </w:r>
    </w:p>
    <w:p w14:paraId="7B9D0A8D" w14:textId="435B29A7" w:rsidR="00B96AA2" w:rsidRPr="001B469E" w:rsidRDefault="00B96AA2" w:rsidP="00BA124D">
      <w:pPr>
        <w:pStyle w:val="CMD"/>
      </w:pPr>
      <w:r w:rsidRPr="007843CF">
        <w:t>}</w:t>
      </w:r>
    </w:p>
    <w:p w14:paraId="52AACED0" w14:textId="5B125F64" w:rsidR="00B96AA2" w:rsidRDefault="00B96AA2" w:rsidP="001B095C">
      <w:pPr>
        <w:pStyle w:val="SubStepAlpha"/>
      </w:pPr>
      <w:r>
        <w:t xml:space="preserve">Click </w:t>
      </w:r>
      <w:r w:rsidRPr="00470009">
        <w:rPr>
          <w:b/>
          <w:bCs/>
        </w:rPr>
        <w:t>Execute</w:t>
      </w:r>
      <w:r>
        <w:t>.</w:t>
      </w:r>
    </w:p>
    <w:p w14:paraId="7DCCEAAF" w14:textId="78AE22F1" w:rsidR="00B96AA2" w:rsidRDefault="00B96AA2" w:rsidP="003E60DC">
      <w:pPr>
        <w:pStyle w:val="SubStepAlpha"/>
      </w:pPr>
      <w:r>
        <w:t xml:space="preserve">Verify that the post was successful in the </w:t>
      </w:r>
      <w:r w:rsidRPr="00470009">
        <w:rPr>
          <w:b/>
          <w:bCs/>
        </w:rPr>
        <w:t>Server response</w:t>
      </w:r>
      <w:r>
        <w:t xml:space="preserve">. A </w:t>
      </w:r>
      <w:r w:rsidRPr="00B146C5">
        <w:rPr>
          <w:b/>
          <w:bCs/>
        </w:rPr>
        <w:t>Code</w:t>
      </w:r>
      <w:r>
        <w:t xml:space="preserve"> of 200 means the post was a success. You should see the book you added in the </w:t>
      </w:r>
      <w:r w:rsidRPr="00470009">
        <w:rPr>
          <w:b/>
          <w:bCs/>
        </w:rPr>
        <w:t>Response body</w:t>
      </w:r>
      <w:r>
        <w:t xml:space="preserve"> along with a new </w:t>
      </w:r>
      <w:r w:rsidRPr="00470009">
        <w:rPr>
          <w:b/>
          <w:bCs/>
        </w:rPr>
        <w:t>id</w:t>
      </w:r>
      <w:r>
        <w:t xml:space="preserve">. You will also see updated information for </w:t>
      </w:r>
      <w:r w:rsidRPr="007A7A7A">
        <w:rPr>
          <w:b/>
          <w:bCs/>
        </w:rPr>
        <w:t>curl</w:t>
      </w:r>
      <w:r>
        <w:t xml:space="preserve"> and the </w:t>
      </w:r>
      <w:r w:rsidRPr="007A7A7A">
        <w:rPr>
          <w:b/>
          <w:bCs/>
        </w:rPr>
        <w:t>Request URL</w:t>
      </w:r>
      <w:r>
        <w:t>.</w:t>
      </w:r>
    </w:p>
    <w:p w14:paraId="4B7F8098" w14:textId="500EA4FA" w:rsidR="00E246C9" w:rsidRDefault="005E3DD7" w:rsidP="00E246C9">
      <w:pPr>
        <w:pStyle w:val="BodyTextL50"/>
      </w:pPr>
      <w:r w:rsidRPr="00AA51DA">
        <w:rPr>
          <w:b/>
          <w:bCs/>
        </w:rPr>
        <w:t>Note</w:t>
      </w:r>
      <w:r>
        <w:t xml:space="preserve">: If you got a </w:t>
      </w:r>
      <w:r w:rsidRPr="00AA51DA">
        <w:rPr>
          <w:b/>
          <w:bCs/>
        </w:rPr>
        <w:t>401</w:t>
      </w:r>
      <w:r>
        <w:t xml:space="preserve"> code, check the </w:t>
      </w:r>
      <w:r w:rsidRPr="00AA51DA">
        <w:rPr>
          <w:b/>
          <w:bCs/>
        </w:rPr>
        <w:t>Response body</w:t>
      </w:r>
      <w:r>
        <w:t xml:space="preserve"> text. Most likely you </w:t>
      </w:r>
      <w:r w:rsidR="00AA51DA">
        <w:t xml:space="preserve">received an </w:t>
      </w:r>
      <w:r w:rsidR="00AA51DA" w:rsidRPr="00AA51DA">
        <w:rPr>
          <w:b/>
          <w:bCs/>
        </w:rPr>
        <w:t>"error": "Invalid API key"</w:t>
      </w:r>
      <w:r w:rsidR="00AA51DA">
        <w:t xml:space="preserve"> response. This is because you </w:t>
      </w:r>
      <w:r>
        <w:t>did not enter all the characters for your API key. Or possibly, you add an unnecessary space. Return to the previous step and repeat the authorization process.</w:t>
      </w:r>
    </w:p>
    <w:p w14:paraId="395435B5" w14:textId="41AF8CF2" w:rsidR="00B96AA2" w:rsidRDefault="00B96AA2" w:rsidP="001B095C">
      <w:pPr>
        <w:pStyle w:val="SubStepAlpha"/>
      </w:pPr>
      <w:r>
        <w:t xml:space="preserve">Click </w:t>
      </w:r>
      <w:r w:rsidR="00932309">
        <w:t>the</w:t>
      </w:r>
      <w:r>
        <w:t xml:space="preserve"> bar for the API </w:t>
      </w:r>
      <w:r w:rsidRPr="004D5422">
        <w:rPr>
          <w:b/>
          <w:bCs/>
        </w:rPr>
        <w:t>POST /</w:t>
      </w:r>
      <w:r>
        <w:rPr>
          <w:b/>
          <w:bCs/>
        </w:rPr>
        <w:t xml:space="preserve">books </w:t>
      </w:r>
      <w:r>
        <w:t>to close the window.</w:t>
      </w:r>
    </w:p>
    <w:p w14:paraId="06BF060C" w14:textId="38FF01F5" w:rsidR="00932309" w:rsidRDefault="00932309" w:rsidP="00042E83">
      <w:pPr>
        <w:pStyle w:val="SubStepAlpha"/>
      </w:pPr>
      <w:r>
        <w:t xml:space="preserve">You can verify the books were added to the </w:t>
      </w:r>
      <w:r w:rsidRPr="00411EA0">
        <w:rPr>
          <w:b/>
          <w:bCs/>
        </w:rPr>
        <w:t>Our Books</w:t>
      </w:r>
      <w:r>
        <w:t xml:space="preserve"> page</w:t>
      </w:r>
      <w:r w:rsidR="00AF1D1F">
        <w:t xml:space="preserve">. Return to the </w:t>
      </w:r>
      <w:r w:rsidR="00AF1D1F" w:rsidRPr="009A617F">
        <w:rPr>
          <w:b/>
          <w:bCs/>
        </w:rPr>
        <w:t>School Library</w:t>
      </w:r>
      <w:r w:rsidR="00AF1D1F">
        <w:t xml:space="preserve"> tab in your browser (</w:t>
      </w:r>
      <w:r w:rsidR="00411EA0" w:rsidRPr="00AF1D1F">
        <w:t>http://</w:t>
      </w:r>
      <w:r w:rsidRPr="00AF1D1F">
        <w:t>library.demo.local</w:t>
      </w:r>
      <w:r w:rsidR="00AF1D1F" w:rsidRPr="00AF1D1F">
        <w:t>)</w:t>
      </w:r>
      <w:r w:rsidR="00411EA0">
        <w:t xml:space="preserve"> </w:t>
      </w:r>
      <w:r w:rsidR="00AF1D1F">
        <w:t>and refresh</w:t>
      </w:r>
      <w:r w:rsidR="007644D5">
        <w:t xml:space="preserve"> the page</w:t>
      </w:r>
      <w:r w:rsidR="00411EA0">
        <w:t>.</w:t>
      </w:r>
      <w:r w:rsidR="001E5C80">
        <w:t xml:space="preserve"> Be careful not to close the School Library API tab. If you do, then you will need to</w:t>
      </w:r>
      <w:r w:rsidR="00E55DE7">
        <w:t xml:space="preserve"> </w:t>
      </w:r>
      <w:r w:rsidR="001E5C80">
        <w:t>reauthenticate.</w:t>
      </w:r>
    </w:p>
    <w:p w14:paraId="6E9D3D96" w14:textId="77777777" w:rsidR="00B96AA2" w:rsidRPr="00C5250C" w:rsidRDefault="00B96AA2" w:rsidP="00C5250C">
      <w:pPr>
        <w:pStyle w:val="Heading3"/>
      </w:pPr>
      <w:r w:rsidRPr="00C5250C">
        <w:t>List books using the GET /books API.</w:t>
      </w:r>
    </w:p>
    <w:p w14:paraId="2150A5B8" w14:textId="2313BA1A" w:rsidR="00B96AA2" w:rsidRDefault="001E5C80" w:rsidP="001B095C">
      <w:pPr>
        <w:pStyle w:val="SubStepAlpha"/>
      </w:pPr>
      <w:r>
        <w:t>R</w:t>
      </w:r>
      <w:r w:rsidR="00411EA0">
        <w:t xml:space="preserve">eturn to the </w:t>
      </w:r>
      <w:r w:rsidR="00411EA0" w:rsidRPr="009A617F">
        <w:rPr>
          <w:b/>
          <w:bCs/>
        </w:rPr>
        <w:t>School Library API</w:t>
      </w:r>
      <w:r w:rsidR="00411EA0">
        <w:t xml:space="preserve"> tab in </w:t>
      </w:r>
      <w:r w:rsidR="007644D5">
        <w:t xml:space="preserve">the </w:t>
      </w:r>
      <w:r w:rsidR="00411EA0">
        <w:t>browser</w:t>
      </w:r>
      <w:r>
        <w:t xml:space="preserve">. </w:t>
      </w:r>
      <w:r w:rsidR="00B96AA2">
        <w:t>Click</w:t>
      </w:r>
      <w:r w:rsidR="006326D1">
        <w:t xml:space="preserve"> the</w:t>
      </w:r>
      <w:r w:rsidR="00B96AA2">
        <w:t xml:space="preserve"> </w:t>
      </w:r>
      <w:r w:rsidR="00B96AA2" w:rsidRPr="00F04C69">
        <w:rPr>
          <w:b/>
          <w:bCs/>
        </w:rPr>
        <w:t>GET /books</w:t>
      </w:r>
      <w:r w:rsidR="00B96AA2">
        <w:t xml:space="preserve"> API.</w:t>
      </w:r>
    </w:p>
    <w:p w14:paraId="2DF251FF" w14:textId="01CB041C" w:rsidR="00B96AA2" w:rsidRDefault="006326D1" w:rsidP="001B095C">
      <w:pPr>
        <w:pStyle w:val="SubStepAlpha"/>
      </w:pPr>
      <w:r>
        <w:t>Click</w:t>
      </w:r>
      <w:r w:rsidR="00B96AA2">
        <w:t xml:space="preserve"> </w:t>
      </w:r>
      <w:r w:rsidR="00B96AA2" w:rsidRPr="00AD3990">
        <w:rPr>
          <w:b/>
          <w:bCs/>
        </w:rPr>
        <w:t>Try it out</w:t>
      </w:r>
      <w:r w:rsidR="00B96AA2">
        <w:t xml:space="preserve">. If you see </w:t>
      </w:r>
      <w:r w:rsidR="00B96AA2" w:rsidRPr="00F04C69">
        <w:rPr>
          <w:b/>
          <w:bCs/>
        </w:rPr>
        <w:t>Cancel</w:t>
      </w:r>
      <w:r w:rsidR="00B96AA2">
        <w:t xml:space="preserve"> button in red, then you </w:t>
      </w:r>
      <w:r>
        <w:t xml:space="preserve">are already in </w:t>
      </w:r>
      <w:r w:rsidRPr="006326D1">
        <w:rPr>
          <w:b/>
          <w:bCs/>
        </w:rPr>
        <w:t>Try it out</w:t>
      </w:r>
      <w:r>
        <w:t xml:space="preserve"> mode</w:t>
      </w:r>
      <w:r w:rsidR="00B96AA2">
        <w:t xml:space="preserve">. </w:t>
      </w:r>
    </w:p>
    <w:p w14:paraId="4440686C" w14:textId="378E2538" w:rsidR="00B96AA2" w:rsidRDefault="006326D1" w:rsidP="001B095C">
      <w:pPr>
        <w:pStyle w:val="SubStepAlpha"/>
      </w:pPr>
      <w:r>
        <w:t>Click</w:t>
      </w:r>
      <w:r w:rsidR="00B96AA2">
        <w:t xml:space="preserve"> </w:t>
      </w:r>
      <w:r w:rsidR="00B96AA2" w:rsidRPr="00AD3990">
        <w:rPr>
          <w:b/>
          <w:bCs/>
        </w:rPr>
        <w:t>Execute</w:t>
      </w:r>
      <w:r w:rsidR="00B96AA2">
        <w:t xml:space="preserve">. </w:t>
      </w:r>
    </w:p>
    <w:p w14:paraId="75F2C754" w14:textId="77777777" w:rsidR="00B96AA2" w:rsidRDefault="00B96AA2" w:rsidP="001B095C">
      <w:pPr>
        <w:pStyle w:val="SubStepAlpha"/>
      </w:pPr>
      <w:r>
        <w:t xml:space="preserve">Under </w:t>
      </w:r>
      <w:r w:rsidRPr="004A249D">
        <w:rPr>
          <w:b/>
          <w:bCs/>
        </w:rPr>
        <w:t>Server response</w:t>
      </w:r>
      <w:r>
        <w:t xml:space="preserve"> in the </w:t>
      </w:r>
      <w:r w:rsidRPr="004A249D">
        <w:rPr>
          <w:b/>
          <w:bCs/>
        </w:rPr>
        <w:t>Response body</w:t>
      </w:r>
      <w:r>
        <w:t xml:space="preserve">, you will now see the two books you added. Notice they each have a unique </w:t>
      </w:r>
      <w:r w:rsidRPr="004A249D">
        <w:rPr>
          <w:b/>
          <w:bCs/>
        </w:rPr>
        <w:t>id</w:t>
      </w:r>
      <w:r>
        <w:t>.</w:t>
      </w:r>
    </w:p>
    <w:p w14:paraId="7DD5E862" w14:textId="77777777" w:rsidR="00B96AA2" w:rsidRPr="000D5E34" w:rsidRDefault="00B96AA2" w:rsidP="006326D1">
      <w:pPr>
        <w:pStyle w:val="CMDOutput"/>
      </w:pPr>
      <w:r w:rsidRPr="000D5E34">
        <w:t>[</w:t>
      </w:r>
    </w:p>
    <w:p w14:paraId="1240F602" w14:textId="77777777" w:rsidR="00B96AA2" w:rsidRPr="000D5E34" w:rsidRDefault="00B96AA2" w:rsidP="006326D1">
      <w:pPr>
        <w:pStyle w:val="CMDOutput"/>
      </w:pPr>
      <w:r w:rsidRPr="000D5E34">
        <w:t xml:space="preserve">  {</w:t>
      </w:r>
    </w:p>
    <w:p w14:paraId="612A6EAF" w14:textId="77777777" w:rsidR="00B96AA2" w:rsidRPr="000D5E34" w:rsidRDefault="00B96AA2" w:rsidP="006326D1">
      <w:pPr>
        <w:pStyle w:val="CMDOutput"/>
      </w:pPr>
      <w:r w:rsidRPr="000D5E34">
        <w:t xml:space="preserve">    "id": 0,</w:t>
      </w:r>
    </w:p>
    <w:p w14:paraId="33E5261D" w14:textId="77777777" w:rsidR="00B96AA2" w:rsidRPr="000D5E34" w:rsidRDefault="00B96AA2" w:rsidP="006326D1">
      <w:pPr>
        <w:pStyle w:val="CMDOutput"/>
      </w:pPr>
      <w:r w:rsidRPr="000D5E34">
        <w:t xml:space="preserve">    "title": "IP Routing Fundamentals",</w:t>
      </w:r>
    </w:p>
    <w:p w14:paraId="78F3E7A5" w14:textId="77777777" w:rsidR="00B96AA2" w:rsidRPr="000D5E34" w:rsidRDefault="00B96AA2" w:rsidP="006326D1">
      <w:pPr>
        <w:pStyle w:val="CMDOutput"/>
      </w:pPr>
      <w:r w:rsidRPr="000D5E34">
        <w:t xml:space="preserve">    "author": "Mark A. </w:t>
      </w:r>
      <w:proofErr w:type="spellStart"/>
      <w:r w:rsidRPr="000D5E34">
        <w:t>Sportack</w:t>
      </w:r>
      <w:proofErr w:type="spellEnd"/>
      <w:r w:rsidRPr="000D5E34">
        <w:t>"</w:t>
      </w:r>
    </w:p>
    <w:p w14:paraId="400A9F3A" w14:textId="77777777" w:rsidR="00B96AA2" w:rsidRPr="000D5E34" w:rsidRDefault="00B96AA2" w:rsidP="006326D1">
      <w:pPr>
        <w:pStyle w:val="CMDOutput"/>
      </w:pPr>
      <w:r w:rsidRPr="000D5E34">
        <w:t xml:space="preserve">  },</w:t>
      </w:r>
    </w:p>
    <w:p w14:paraId="728B3854" w14:textId="77777777" w:rsidR="00B96AA2" w:rsidRPr="000D5E34" w:rsidRDefault="00B96AA2" w:rsidP="006326D1">
      <w:pPr>
        <w:pStyle w:val="CMDOutput"/>
      </w:pPr>
      <w:r w:rsidRPr="000D5E34">
        <w:t xml:space="preserve">  {</w:t>
      </w:r>
    </w:p>
    <w:p w14:paraId="61FCDA8F" w14:textId="77777777" w:rsidR="00B96AA2" w:rsidRPr="000D5E34" w:rsidRDefault="00B96AA2" w:rsidP="006326D1">
      <w:pPr>
        <w:pStyle w:val="CMDOutput"/>
      </w:pPr>
      <w:r w:rsidRPr="000D5E34">
        <w:t xml:space="preserve">    "id": 1,</w:t>
      </w:r>
    </w:p>
    <w:p w14:paraId="3C599D74" w14:textId="77777777" w:rsidR="00B96AA2" w:rsidRPr="000D5E34" w:rsidRDefault="00B96AA2" w:rsidP="006326D1">
      <w:pPr>
        <w:pStyle w:val="CMDOutput"/>
      </w:pPr>
      <w:r w:rsidRPr="000D5E34">
        <w:t xml:space="preserve">    "title": "Python for Dummies",</w:t>
      </w:r>
    </w:p>
    <w:p w14:paraId="54FA4E7F" w14:textId="77777777" w:rsidR="00B96AA2" w:rsidRPr="000D5E34" w:rsidRDefault="00B96AA2" w:rsidP="006326D1">
      <w:pPr>
        <w:pStyle w:val="CMDOutput"/>
      </w:pPr>
      <w:r w:rsidRPr="000D5E34">
        <w:t xml:space="preserve">    "author": "Stef </w:t>
      </w:r>
      <w:proofErr w:type="spellStart"/>
      <w:r w:rsidRPr="000D5E34">
        <w:t>Maruch</w:t>
      </w:r>
      <w:proofErr w:type="spellEnd"/>
      <w:r w:rsidRPr="000D5E34">
        <w:t xml:space="preserve"> </w:t>
      </w:r>
      <w:proofErr w:type="spellStart"/>
      <w:r w:rsidRPr="000D5E34">
        <w:t>Aahz</w:t>
      </w:r>
      <w:proofErr w:type="spellEnd"/>
      <w:r w:rsidRPr="000D5E34">
        <w:t xml:space="preserve"> </w:t>
      </w:r>
      <w:proofErr w:type="spellStart"/>
      <w:r w:rsidRPr="000D5E34">
        <w:t>Maruch</w:t>
      </w:r>
      <w:proofErr w:type="spellEnd"/>
      <w:r w:rsidRPr="000D5E34">
        <w:t>"</w:t>
      </w:r>
    </w:p>
    <w:p w14:paraId="21A2326F" w14:textId="77777777" w:rsidR="00B96AA2" w:rsidRPr="000D5E34" w:rsidRDefault="00B96AA2" w:rsidP="006326D1">
      <w:pPr>
        <w:pStyle w:val="CMDOutput"/>
      </w:pPr>
      <w:r w:rsidRPr="000D5E34">
        <w:t xml:space="preserve">  },</w:t>
      </w:r>
    </w:p>
    <w:p w14:paraId="66758D0F" w14:textId="77777777" w:rsidR="00B96AA2" w:rsidRPr="000D5E34" w:rsidRDefault="00B96AA2" w:rsidP="006326D1">
      <w:pPr>
        <w:pStyle w:val="CMDOutput"/>
      </w:pPr>
      <w:r w:rsidRPr="000D5E34">
        <w:t xml:space="preserve">  {</w:t>
      </w:r>
    </w:p>
    <w:p w14:paraId="46B17641" w14:textId="77777777" w:rsidR="00B96AA2" w:rsidRPr="000D5E34" w:rsidRDefault="00B96AA2" w:rsidP="006326D1">
      <w:pPr>
        <w:pStyle w:val="CMDOutput"/>
      </w:pPr>
      <w:r w:rsidRPr="000D5E34">
        <w:lastRenderedPageBreak/>
        <w:t xml:space="preserve">    "id": 2,</w:t>
      </w:r>
    </w:p>
    <w:p w14:paraId="2112747B" w14:textId="77777777" w:rsidR="00B96AA2" w:rsidRPr="000D5E34" w:rsidRDefault="00B96AA2" w:rsidP="006326D1">
      <w:pPr>
        <w:pStyle w:val="CMDOutput"/>
      </w:pPr>
      <w:r w:rsidRPr="000D5E34">
        <w:t xml:space="preserve">    "title": "Linux for Networkers",</w:t>
      </w:r>
    </w:p>
    <w:p w14:paraId="5C0B567E" w14:textId="77777777" w:rsidR="00B96AA2" w:rsidRPr="000D5E34" w:rsidRDefault="00B96AA2" w:rsidP="006326D1">
      <w:pPr>
        <w:pStyle w:val="CMDOutput"/>
      </w:pPr>
      <w:r w:rsidRPr="000D5E34">
        <w:t xml:space="preserve">    "author": "Cisco Systems Inc."</w:t>
      </w:r>
    </w:p>
    <w:p w14:paraId="3A020860" w14:textId="77777777" w:rsidR="00B96AA2" w:rsidRPr="000D5E34" w:rsidRDefault="00B96AA2" w:rsidP="006326D1">
      <w:pPr>
        <w:pStyle w:val="CMDOutput"/>
      </w:pPr>
      <w:r w:rsidRPr="000D5E34">
        <w:t xml:space="preserve">  },</w:t>
      </w:r>
    </w:p>
    <w:p w14:paraId="7B08143A" w14:textId="77777777" w:rsidR="00B96AA2" w:rsidRPr="000D5E34" w:rsidRDefault="00B96AA2" w:rsidP="006326D1">
      <w:pPr>
        <w:pStyle w:val="CMDOutput"/>
      </w:pPr>
      <w:r w:rsidRPr="000D5E34">
        <w:t xml:space="preserve">  {</w:t>
      </w:r>
    </w:p>
    <w:p w14:paraId="7FFCEE9A" w14:textId="77777777" w:rsidR="00B96AA2" w:rsidRPr="000D5E34" w:rsidRDefault="00B96AA2" w:rsidP="006326D1">
      <w:pPr>
        <w:pStyle w:val="CMDOutput"/>
      </w:pPr>
      <w:r w:rsidRPr="000D5E34">
        <w:t xml:space="preserve">    "id": 3,</w:t>
      </w:r>
    </w:p>
    <w:p w14:paraId="255A7BC3" w14:textId="77777777" w:rsidR="00B96AA2" w:rsidRPr="000D5E34" w:rsidRDefault="00B96AA2" w:rsidP="006326D1">
      <w:pPr>
        <w:pStyle w:val="CMDOutput"/>
      </w:pPr>
      <w:r w:rsidRPr="000D5E34">
        <w:t xml:space="preserve">    "title": "</w:t>
      </w:r>
      <w:proofErr w:type="spellStart"/>
      <w:r w:rsidRPr="000D5E34">
        <w:t>NetAcad</w:t>
      </w:r>
      <w:proofErr w:type="spellEnd"/>
      <w:r w:rsidRPr="000D5E34">
        <w:t xml:space="preserve">: 20 Years </w:t>
      </w:r>
      <w:proofErr w:type="gramStart"/>
      <w:r w:rsidRPr="000D5E34">
        <w:t>Of</w:t>
      </w:r>
      <w:proofErr w:type="gramEnd"/>
      <w:r w:rsidRPr="000D5E34">
        <w:t xml:space="preserve"> Online-Learning",</w:t>
      </w:r>
    </w:p>
    <w:p w14:paraId="1B4ABE62" w14:textId="77777777" w:rsidR="00B96AA2" w:rsidRPr="000D5E34" w:rsidRDefault="00B96AA2" w:rsidP="006326D1">
      <w:pPr>
        <w:pStyle w:val="CMDOutput"/>
      </w:pPr>
      <w:r w:rsidRPr="000D5E34">
        <w:t xml:space="preserve">    "author": "Cisco Systems Inc."</w:t>
      </w:r>
    </w:p>
    <w:p w14:paraId="1D768793" w14:textId="77777777" w:rsidR="00B96AA2" w:rsidRPr="000D5E34" w:rsidRDefault="00B96AA2" w:rsidP="006326D1">
      <w:pPr>
        <w:pStyle w:val="CMDOutput"/>
      </w:pPr>
      <w:r w:rsidRPr="000D5E34">
        <w:t xml:space="preserve">  },</w:t>
      </w:r>
    </w:p>
    <w:p w14:paraId="673BE14D" w14:textId="77777777" w:rsidR="00B96AA2" w:rsidRPr="000D5E34" w:rsidRDefault="00B96AA2" w:rsidP="006326D1">
      <w:pPr>
        <w:pStyle w:val="CMDOutput"/>
      </w:pPr>
      <w:r w:rsidRPr="000D5E34">
        <w:t xml:space="preserve">  {</w:t>
      </w:r>
    </w:p>
    <w:p w14:paraId="7F3F2B13" w14:textId="77777777" w:rsidR="00B96AA2" w:rsidRPr="000D5E34" w:rsidRDefault="00B96AA2" w:rsidP="006326D1">
      <w:pPr>
        <w:pStyle w:val="CMDOutput"/>
      </w:pPr>
      <w:r w:rsidRPr="000D5E34">
        <w:t xml:space="preserve">    </w:t>
      </w:r>
      <w:r w:rsidRPr="000D5E34">
        <w:rPr>
          <w:highlight w:val="yellow"/>
        </w:rPr>
        <w:t>"id": 4,</w:t>
      </w:r>
    </w:p>
    <w:p w14:paraId="35646B85" w14:textId="77777777" w:rsidR="00B96AA2" w:rsidRPr="000D5E34" w:rsidRDefault="00B96AA2" w:rsidP="006326D1">
      <w:pPr>
        <w:pStyle w:val="CMDOutput"/>
      </w:pPr>
      <w:r w:rsidRPr="000D5E34">
        <w:t xml:space="preserve">    </w:t>
      </w:r>
      <w:r w:rsidRPr="000D5E34">
        <w:rPr>
          <w:highlight w:val="yellow"/>
        </w:rPr>
        <w:t>"title": "IPv6 Fundamentals",</w:t>
      </w:r>
    </w:p>
    <w:p w14:paraId="687D8B48" w14:textId="77777777" w:rsidR="00B96AA2" w:rsidRPr="000D5E34" w:rsidRDefault="00B96AA2" w:rsidP="006326D1">
      <w:pPr>
        <w:pStyle w:val="CMDOutput"/>
      </w:pPr>
      <w:r w:rsidRPr="000D5E34">
        <w:t xml:space="preserve">    </w:t>
      </w:r>
      <w:r w:rsidRPr="000D5E34">
        <w:rPr>
          <w:highlight w:val="yellow"/>
        </w:rPr>
        <w:t>"author": "Rick Graziani"</w:t>
      </w:r>
    </w:p>
    <w:p w14:paraId="33552B50" w14:textId="77777777" w:rsidR="00B96AA2" w:rsidRPr="000D5E34" w:rsidRDefault="00B96AA2" w:rsidP="006326D1">
      <w:pPr>
        <w:pStyle w:val="CMDOutput"/>
      </w:pPr>
      <w:r w:rsidRPr="000D5E34">
        <w:t xml:space="preserve">  },</w:t>
      </w:r>
    </w:p>
    <w:p w14:paraId="656B73F4" w14:textId="77777777" w:rsidR="00B96AA2" w:rsidRPr="000D5E34" w:rsidRDefault="00B96AA2" w:rsidP="006326D1">
      <w:pPr>
        <w:pStyle w:val="CMDOutput"/>
      </w:pPr>
      <w:r w:rsidRPr="000D5E34">
        <w:t xml:space="preserve">  {</w:t>
      </w:r>
    </w:p>
    <w:p w14:paraId="664C33F3" w14:textId="77777777" w:rsidR="00B96AA2" w:rsidRPr="000D5E34" w:rsidRDefault="00B96AA2" w:rsidP="006326D1">
      <w:pPr>
        <w:pStyle w:val="CMDOutput"/>
      </w:pPr>
      <w:r w:rsidRPr="000D5E34">
        <w:t xml:space="preserve">    </w:t>
      </w:r>
      <w:r w:rsidRPr="000D5E34">
        <w:rPr>
          <w:highlight w:val="yellow"/>
        </w:rPr>
        <w:t>"id": 5,</w:t>
      </w:r>
    </w:p>
    <w:p w14:paraId="1471E917" w14:textId="77777777" w:rsidR="00B96AA2" w:rsidRPr="000D5E34" w:rsidRDefault="00B96AA2" w:rsidP="006326D1">
      <w:pPr>
        <w:pStyle w:val="CMDOutput"/>
      </w:pPr>
      <w:r w:rsidRPr="000D5E34">
        <w:t xml:space="preserve">    </w:t>
      </w:r>
      <w:r w:rsidRPr="000D5E34">
        <w:rPr>
          <w:highlight w:val="yellow"/>
        </w:rPr>
        <w:t>"title": "31 Days Before Your CCNA Exam",</w:t>
      </w:r>
    </w:p>
    <w:p w14:paraId="7107DBD6" w14:textId="77777777" w:rsidR="00B96AA2" w:rsidRPr="000D5E34" w:rsidRDefault="00B96AA2" w:rsidP="006326D1">
      <w:pPr>
        <w:pStyle w:val="CMDOutput"/>
      </w:pPr>
      <w:r w:rsidRPr="000D5E34">
        <w:t xml:space="preserve">    </w:t>
      </w:r>
      <w:r w:rsidRPr="000D5E34">
        <w:rPr>
          <w:highlight w:val="yellow"/>
        </w:rPr>
        <w:t>"author": "Allan Johnson"</w:t>
      </w:r>
    </w:p>
    <w:p w14:paraId="5589A1B1" w14:textId="77777777" w:rsidR="00B96AA2" w:rsidRPr="000D5E34" w:rsidRDefault="00B96AA2" w:rsidP="006326D1">
      <w:pPr>
        <w:pStyle w:val="CMDOutput"/>
      </w:pPr>
      <w:r w:rsidRPr="000D5E34">
        <w:t xml:space="preserve">  }</w:t>
      </w:r>
    </w:p>
    <w:p w14:paraId="1C0CF45F" w14:textId="77777777" w:rsidR="00B96AA2" w:rsidRPr="000D5E34" w:rsidRDefault="00B96AA2" w:rsidP="006326D1">
      <w:pPr>
        <w:pStyle w:val="CMDOutput"/>
      </w:pPr>
      <w:r w:rsidRPr="000D5E34">
        <w:t>]</w:t>
      </w:r>
    </w:p>
    <w:p w14:paraId="380797A9" w14:textId="5868079C" w:rsidR="00B96AA2" w:rsidRDefault="00B96AA2" w:rsidP="001B095C">
      <w:pPr>
        <w:pStyle w:val="SubStepAlpha"/>
      </w:pPr>
      <w:r>
        <w:t xml:space="preserve">Click </w:t>
      </w:r>
      <w:r w:rsidR="00524D05">
        <w:t xml:space="preserve">the </w:t>
      </w:r>
      <w:r w:rsidR="00E12042">
        <w:t xml:space="preserve">bar for </w:t>
      </w:r>
      <w:r>
        <w:t xml:space="preserve">the </w:t>
      </w:r>
      <w:r>
        <w:rPr>
          <w:b/>
          <w:bCs/>
        </w:rPr>
        <w:t>GET</w:t>
      </w:r>
      <w:r w:rsidRPr="004D5422">
        <w:rPr>
          <w:b/>
          <w:bCs/>
        </w:rPr>
        <w:t xml:space="preserve"> /</w:t>
      </w:r>
      <w:r>
        <w:rPr>
          <w:b/>
          <w:bCs/>
        </w:rPr>
        <w:t xml:space="preserve">books </w:t>
      </w:r>
      <w:r w:rsidR="008B6BA0">
        <w:t xml:space="preserve">API </w:t>
      </w:r>
      <w:r>
        <w:t>to close the window.</w:t>
      </w:r>
    </w:p>
    <w:p w14:paraId="1651FC3F" w14:textId="77777777" w:rsidR="00B96AA2" w:rsidRPr="00C5250C" w:rsidRDefault="00B96AA2" w:rsidP="00C5250C">
      <w:pPr>
        <w:pStyle w:val="Heading3"/>
      </w:pPr>
      <w:r w:rsidRPr="00C5250C">
        <w:t>List a specific book using the GET /books{id} API.</w:t>
      </w:r>
    </w:p>
    <w:p w14:paraId="5A37D385" w14:textId="6CC8F4EA" w:rsidR="00B96AA2" w:rsidRDefault="00B96AA2" w:rsidP="00CC0509">
      <w:pPr>
        <w:pStyle w:val="SubStepAlpha"/>
      </w:pPr>
      <w:r>
        <w:t>Click</w:t>
      </w:r>
      <w:r w:rsidR="00E12042">
        <w:t xml:space="preserve"> the </w:t>
      </w:r>
      <w:r w:rsidRPr="00CC0509">
        <w:rPr>
          <w:b/>
          <w:bCs/>
        </w:rPr>
        <w:t>GET /books{id}</w:t>
      </w:r>
      <w:r w:rsidR="008B6BA0" w:rsidRPr="008B6BA0">
        <w:t xml:space="preserve"> </w:t>
      </w:r>
      <w:r w:rsidR="008B6BA0">
        <w:t>API.</w:t>
      </w:r>
      <w:r w:rsidR="00CC0509">
        <w:t xml:space="preserve"> </w:t>
      </w:r>
      <w:r>
        <w:t xml:space="preserve">Notice this API requires the </w:t>
      </w:r>
      <w:r w:rsidRPr="00CC0509">
        <w:rPr>
          <w:b/>
          <w:bCs/>
        </w:rPr>
        <w:t>id</w:t>
      </w:r>
      <w:r>
        <w:t xml:space="preserve"> as a parameter.</w:t>
      </w:r>
    </w:p>
    <w:p w14:paraId="2ABA7D8B" w14:textId="46D72B26" w:rsidR="00B96AA2" w:rsidRDefault="00B96AA2" w:rsidP="001B095C">
      <w:pPr>
        <w:pStyle w:val="SubStepAlpha"/>
      </w:pPr>
      <w:r>
        <w:t xml:space="preserve">To the right of Parameters, click the </w:t>
      </w:r>
      <w:r w:rsidRPr="00AD3990">
        <w:rPr>
          <w:b/>
          <w:bCs/>
        </w:rPr>
        <w:t>Try it out</w:t>
      </w:r>
      <w:r>
        <w:t xml:space="preserve"> button. </w:t>
      </w:r>
    </w:p>
    <w:p w14:paraId="4F6F0A5F" w14:textId="087E18F1" w:rsidR="00B96AA2" w:rsidRDefault="00B96AA2" w:rsidP="001B095C">
      <w:pPr>
        <w:pStyle w:val="SubStepAlpha"/>
      </w:pPr>
      <w:r>
        <w:t xml:space="preserve">Under </w:t>
      </w:r>
      <w:r w:rsidRPr="00D73401">
        <w:rPr>
          <w:b/>
          <w:bCs/>
        </w:rPr>
        <w:t>Parameters</w:t>
      </w:r>
      <w:r>
        <w:t>, enter 4</w:t>
      </w:r>
      <w:r w:rsidR="00F15237">
        <w:t xml:space="preserve"> for the required id.</w:t>
      </w:r>
    </w:p>
    <w:p w14:paraId="31D20E85" w14:textId="12FACF01" w:rsidR="00BF21A4" w:rsidRDefault="00F15237" w:rsidP="006235C7">
      <w:pPr>
        <w:pStyle w:val="SubStepAlpha"/>
      </w:pPr>
      <w:r>
        <w:t>Click</w:t>
      </w:r>
      <w:r w:rsidR="00B96AA2">
        <w:t xml:space="preserve"> </w:t>
      </w:r>
      <w:r w:rsidR="00B96AA2" w:rsidRPr="00BF21A4">
        <w:rPr>
          <w:b/>
          <w:bCs/>
        </w:rPr>
        <w:t>Execute</w:t>
      </w:r>
      <w:r>
        <w:t>.</w:t>
      </w:r>
      <w:r w:rsidR="00BF21A4">
        <w:t xml:space="preserve"> Notice the information provided by </w:t>
      </w:r>
      <w:r w:rsidR="00BF21A4" w:rsidRPr="00BF21A4">
        <w:rPr>
          <w:b/>
          <w:bCs/>
        </w:rPr>
        <w:t>Curl</w:t>
      </w:r>
      <w:r w:rsidR="00BF21A4">
        <w:t xml:space="preserve"> and </w:t>
      </w:r>
      <w:r w:rsidR="00BF21A4" w:rsidRPr="00BF21A4">
        <w:rPr>
          <w:b/>
          <w:bCs/>
        </w:rPr>
        <w:t>Request URL</w:t>
      </w:r>
      <w:r w:rsidR="00BF21A4">
        <w:t xml:space="preserve">. </w:t>
      </w:r>
    </w:p>
    <w:p w14:paraId="6283D443" w14:textId="479F1C85" w:rsidR="00BF21A4" w:rsidRDefault="00BF21A4" w:rsidP="00D716EB">
      <w:pPr>
        <w:pStyle w:val="SubStepAlpha"/>
        <w:numPr>
          <w:ilvl w:val="0"/>
          <w:numId w:val="10"/>
        </w:numPr>
      </w:pPr>
      <w:r w:rsidRPr="0005064D">
        <w:rPr>
          <w:b/>
          <w:bCs/>
        </w:rPr>
        <w:t>Curl</w:t>
      </w:r>
      <w:r>
        <w:t xml:space="preserve"> </w:t>
      </w:r>
      <w:r w:rsidR="001F29B2">
        <w:t xml:space="preserve">- </w:t>
      </w:r>
      <w:r>
        <w:t>This is the curl command to perform the same function using curl.</w:t>
      </w:r>
    </w:p>
    <w:p w14:paraId="26C85DBC" w14:textId="3E15F607" w:rsidR="00BF21A4" w:rsidRDefault="00BF21A4" w:rsidP="00D716EB">
      <w:pPr>
        <w:pStyle w:val="SubStepAlpha"/>
        <w:numPr>
          <w:ilvl w:val="0"/>
          <w:numId w:val="9"/>
        </w:numPr>
      </w:pPr>
      <w:r w:rsidRPr="0005064D">
        <w:rPr>
          <w:b/>
          <w:bCs/>
        </w:rPr>
        <w:t>Request URL</w:t>
      </w:r>
      <w:r>
        <w:t xml:space="preserve"> </w:t>
      </w:r>
      <w:r w:rsidR="001F29B2">
        <w:t xml:space="preserve">- </w:t>
      </w:r>
      <w:r w:rsidRPr="009F6EA3">
        <w:t>This is</w:t>
      </w:r>
      <w:r w:rsidR="00DC2F11">
        <w:t xml:space="preserve"> the</w:t>
      </w:r>
      <w:r>
        <w:rPr>
          <w:b/>
          <w:bCs/>
        </w:rPr>
        <w:t xml:space="preserve"> </w:t>
      </w:r>
      <w:r w:rsidRPr="00451C39">
        <w:t>URL</w:t>
      </w:r>
      <w:r>
        <w:t xml:space="preserve"> that can be used to get the same information using Postman and Python.</w:t>
      </w:r>
    </w:p>
    <w:p w14:paraId="36E3AD34" w14:textId="5AFBA4C7" w:rsidR="00B96AA2" w:rsidRDefault="00B96AA2" w:rsidP="00BA124D">
      <w:pPr>
        <w:pStyle w:val="SubStepAlpha"/>
        <w:numPr>
          <w:ilvl w:val="0"/>
          <w:numId w:val="0"/>
        </w:numPr>
        <w:ind w:left="720"/>
      </w:pPr>
      <w:r>
        <w:t xml:space="preserve">Verify that the get was successful in the </w:t>
      </w:r>
      <w:r w:rsidRPr="00470009">
        <w:rPr>
          <w:b/>
          <w:bCs/>
        </w:rPr>
        <w:t>Server response</w:t>
      </w:r>
      <w:r>
        <w:t xml:space="preserve">. A </w:t>
      </w:r>
      <w:r w:rsidRPr="00B146C5">
        <w:rPr>
          <w:b/>
          <w:bCs/>
        </w:rPr>
        <w:t>Code</w:t>
      </w:r>
      <w:r>
        <w:t xml:space="preserve"> of 200 means the post was a success. In the </w:t>
      </w:r>
      <w:r w:rsidRPr="00470009">
        <w:rPr>
          <w:b/>
          <w:bCs/>
        </w:rPr>
        <w:t>Response body</w:t>
      </w:r>
      <w:r>
        <w:t xml:space="preserve"> you will see the book you requested with the </w:t>
      </w:r>
      <w:r w:rsidRPr="00470009">
        <w:rPr>
          <w:b/>
          <w:bCs/>
        </w:rPr>
        <w:t>id</w:t>
      </w:r>
      <w:r>
        <w:t xml:space="preserve"> of 4.</w:t>
      </w:r>
    </w:p>
    <w:p w14:paraId="57786B12" w14:textId="77777777" w:rsidR="00B96AA2" w:rsidRPr="007843CF" w:rsidRDefault="00B96AA2" w:rsidP="00452B14">
      <w:pPr>
        <w:pStyle w:val="CMDOutput"/>
      </w:pPr>
      <w:r w:rsidRPr="007843CF">
        <w:t>{</w:t>
      </w:r>
    </w:p>
    <w:p w14:paraId="41B080CF" w14:textId="77777777" w:rsidR="00B96AA2" w:rsidRPr="007843CF" w:rsidRDefault="00B96AA2" w:rsidP="00452B14">
      <w:pPr>
        <w:pStyle w:val="CMDOutput"/>
      </w:pPr>
      <w:r w:rsidRPr="007843CF">
        <w:t xml:space="preserve">  "id": </w:t>
      </w:r>
      <w:r w:rsidRPr="00505280">
        <w:rPr>
          <w:highlight w:val="yellow"/>
        </w:rPr>
        <w:t>4</w:t>
      </w:r>
      <w:r w:rsidRPr="007843CF">
        <w:t>,</w:t>
      </w:r>
    </w:p>
    <w:p w14:paraId="2B4A54ED" w14:textId="77777777" w:rsidR="00B96AA2" w:rsidRPr="007843CF" w:rsidRDefault="00B96AA2" w:rsidP="00452B14">
      <w:pPr>
        <w:pStyle w:val="CMDOutput"/>
      </w:pPr>
      <w:r w:rsidRPr="007843CF">
        <w:t xml:space="preserve">  "title": "</w:t>
      </w:r>
      <w:r w:rsidRPr="00505280">
        <w:t>IPv6 Fundamentals</w:t>
      </w:r>
      <w:r w:rsidRPr="007843CF">
        <w:t>",</w:t>
      </w:r>
    </w:p>
    <w:p w14:paraId="5DA8C5C3" w14:textId="77777777" w:rsidR="00B96AA2" w:rsidRPr="007843CF" w:rsidRDefault="00B96AA2" w:rsidP="00452B14">
      <w:pPr>
        <w:pStyle w:val="CMDOutput"/>
      </w:pPr>
      <w:r w:rsidRPr="007843CF">
        <w:t xml:space="preserve">  "author": "</w:t>
      </w:r>
      <w:r w:rsidRPr="00505280">
        <w:t>Rick Graziani</w:t>
      </w:r>
      <w:r w:rsidRPr="007843CF">
        <w:t>"</w:t>
      </w:r>
    </w:p>
    <w:p w14:paraId="2EB7B67D" w14:textId="77777777" w:rsidR="00B96AA2" w:rsidRPr="007843CF" w:rsidRDefault="00B96AA2" w:rsidP="00452B14">
      <w:pPr>
        <w:pStyle w:val="CMDOutput"/>
      </w:pPr>
      <w:r w:rsidRPr="007843CF">
        <w:t>}</w:t>
      </w:r>
    </w:p>
    <w:p w14:paraId="3BB7590C" w14:textId="3083BDAE" w:rsidR="00B96AA2" w:rsidRDefault="00B96AA2" w:rsidP="001B095C">
      <w:pPr>
        <w:pStyle w:val="SubStepAlpha"/>
      </w:pPr>
      <w:r>
        <w:t>Click the</w:t>
      </w:r>
      <w:r w:rsidR="00524D05">
        <w:t xml:space="preserve"> bar for the</w:t>
      </w:r>
      <w:r>
        <w:t xml:space="preserve"> </w:t>
      </w:r>
      <w:r>
        <w:rPr>
          <w:b/>
          <w:bCs/>
        </w:rPr>
        <w:t>GET</w:t>
      </w:r>
      <w:r w:rsidRPr="004D5422">
        <w:rPr>
          <w:b/>
          <w:bCs/>
        </w:rPr>
        <w:t xml:space="preserve"> /</w:t>
      </w:r>
      <w:r>
        <w:rPr>
          <w:b/>
          <w:bCs/>
        </w:rPr>
        <w:t xml:space="preserve">books{id} </w:t>
      </w:r>
      <w:r w:rsidR="00524D05">
        <w:t xml:space="preserve">API </w:t>
      </w:r>
      <w:r>
        <w:t>to close the window.</w:t>
      </w:r>
    </w:p>
    <w:p w14:paraId="03E000E6" w14:textId="77777777" w:rsidR="00B96AA2" w:rsidRPr="00C5250C" w:rsidRDefault="00B96AA2" w:rsidP="00C5250C">
      <w:pPr>
        <w:pStyle w:val="Heading3"/>
      </w:pPr>
      <w:r w:rsidRPr="00C5250C">
        <w:t>Delete a specific book using the DELETE /books{id} API.</w:t>
      </w:r>
    </w:p>
    <w:p w14:paraId="6419DE9B" w14:textId="76AADEC8" w:rsidR="00B96AA2" w:rsidRDefault="00B96AA2" w:rsidP="006235C7">
      <w:pPr>
        <w:pStyle w:val="SubStepAlpha"/>
      </w:pPr>
      <w:r>
        <w:t xml:space="preserve">Click </w:t>
      </w:r>
      <w:r w:rsidR="007A0000">
        <w:t xml:space="preserve">the </w:t>
      </w:r>
      <w:r w:rsidRPr="007A0000">
        <w:rPr>
          <w:b/>
          <w:bCs/>
        </w:rPr>
        <w:t>DELETE /books{id}</w:t>
      </w:r>
      <w:r>
        <w:t xml:space="preserve"> API.</w:t>
      </w:r>
      <w:r w:rsidR="007A0000">
        <w:t xml:space="preserve"> </w:t>
      </w:r>
      <w:r>
        <w:t xml:space="preserve">Notice this API requires the </w:t>
      </w:r>
      <w:r w:rsidRPr="007A0000">
        <w:rPr>
          <w:b/>
          <w:bCs/>
        </w:rPr>
        <w:t>id</w:t>
      </w:r>
      <w:r>
        <w:t xml:space="preserve"> as a parameter.</w:t>
      </w:r>
    </w:p>
    <w:p w14:paraId="4F7DCB02" w14:textId="14533B22" w:rsidR="00B96AA2" w:rsidRDefault="007A0000" w:rsidP="001B095C">
      <w:pPr>
        <w:pStyle w:val="SubStepAlpha"/>
      </w:pPr>
      <w:r>
        <w:t>Click</w:t>
      </w:r>
      <w:r w:rsidR="00B96AA2">
        <w:t xml:space="preserve"> </w:t>
      </w:r>
      <w:r w:rsidR="00B96AA2" w:rsidRPr="00AD3990">
        <w:rPr>
          <w:b/>
          <w:bCs/>
        </w:rPr>
        <w:t>Try it out</w:t>
      </w:r>
      <w:r w:rsidR="00B96AA2">
        <w:t xml:space="preserve">. </w:t>
      </w:r>
    </w:p>
    <w:p w14:paraId="27E1D861" w14:textId="6E4C046F" w:rsidR="00B96AA2" w:rsidRDefault="00B96AA2" w:rsidP="001B095C">
      <w:pPr>
        <w:pStyle w:val="SubStepAlpha"/>
      </w:pPr>
      <w:r>
        <w:t xml:space="preserve">Under </w:t>
      </w:r>
      <w:r w:rsidRPr="00D73401">
        <w:rPr>
          <w:b/>
          <w:bCs/>
        </w:rPr>
        <w:t>Parameters</w:t>
      </w:r>
      <w:r>
        <w:t>, enter 4</w:t>
      </w:r>
      <w:r w:rsidR="007A0000">
        <w:t>.</w:t>
      </w:r>
    </w:p>
    <w:p w14:paraId="38740BF7" w14:textId="46D91D23" w:rsidR="00B96AA2" w:rsidRDefault="007A0000" w:rsidP="001B095C">
      <w:pPr>
        <w:pStyle w:val="SubStepAlpha"/>
      </w:pPr>
      <w:r>
        <w:t>Click</w:t>
      </w:r>
      <w:r w:rsidR="00B96AA2">
        <w:t xml:space="preserve"> </w:t>
      </w:r>
      <w:r w:rsidR="00B96AA2" w:rsidRPr="00D52DFB">
        <w:rPr>
          <w:b/>
          <w:bCs/>
        </w:rPr>
        <w:t>Execute</w:t>
      </w:r>
      <w:r w:rsidR="00B96AA2">
        <w:t>.</w:t>
      </w:r>
    </w:p>
    <w:p w14:paraId="56FBDBBF" w14:textId="77777777" w:rsidR="00B96AA2" w:rsidRDefault="00B96AA2" w:rsidP="000572AC">
      <w:pPr>
        <w:pStyle w:val="SubStepAlpha"/>
      </w:pPr>
      <w:r>
        <w:lastRenderedPageBreak/>
        <w:t xml:space="preserve">Verify that the delete was successful in the </w:t>
      </w:r>
      <w:r w:rsidRPr="00470009">
        <w:rPr>
          <w:b/>
          <w:bCs/>
        </w:rPr>
        <w:t>Server response</w:t>
      </w:r>
      <w:r>
        <w:t xml:space="preserve">. A </w:t>
      </w:r>
      <w:r w:rsidRPr="00B146C5">
        <w:rPr>
          <w:b/>
          <w:bCs/>
        </w:rPr>
        <w:t>Code</w:t>
      </w:r>
      <w:r>
        <w:t xml:space="preserve"> of 200 means the post was a success. In the </w:t>
      </w:r>
      <w:r w:rsidRPr="00470009">
        <w:rPr>
          <w:b/>
          <w:bCs/>
        </w:rPr>
        <w:t>Response body</w:t>
      </w:r>
      <w:r>
        <w:t xml:space="preserve"> you will see the book you deleted with the </w:t>
      </w:r>
      <w:r w:rsidRPr="00470009">
        <w:rPr>
          <w:b/>
          <w:bCs/>
        </w:rPr>
        <w:t>id</w:t>
      </w:r>
      <w:r>
        <w:t xml:space="preserve"> of 4.</w:t>
      </w:r>
    </w:p>
    <w:p w14:paraId="172A0023" w14:textId="77777777" w:rsidR="00B96AA2" w:rsidRPr="007843CF" w:rsidRDefault="00B96AA2" w:rsidP="00BA124D">
      <w:pPr>
        <w:pStyle w:val="CMDOutput"/>
      </w:pPr>
      <w:r w:rsidRPr="007843CF">
        <w:t>{</w:t>
      </w:r>
    </w:p>
    <w:p w14:paraId="4153F8B6" w14:textId="77777777" w:rsidR="00B96AA2" w:rsidRPr="007843CF" w:rsidRDefault="00B96AA2" w:rsidP="00BA124D">
      <w:pPr>
        <w:pStyle w:val="CMDOutput"/>
      </w:pPr>
      <w:r w:rsidRPr="007843CF">
        <w:t xml:space="preserve">  "id": </w:t>
      </w:r>
      <w:r w:rsidRPr="00505280">
        <w:rPr>
          <w:highlight w:val="yellow"/>
        </w:rPr>
        <w:t>4</w:t>
      </w:r>
      <w:r w:rsidRPr="007843CF">
        <w:t>,</w:t>
      </w:r>
    </w:p>
    <w:p w14:paraId="4D792839" w14:textId="77777777" w:rsidR="00B96AA2" w:rsidRPr="007843CF" w:rsidRDefault="00B96AA2" w:rsidP="00BA124D">
      <w:pPr>
        <w:pStyle w:val="CMDOutput"/>
      </w:pPr>
      <w:r w:rsidRPr="007843CF">
        <w:t xml:space="preserve">  "title": "</w:t>
      </w:r>
      <w:r w:rsidRPr="00505280">
        <w:t>IPv6 Fundamentals</w:t>
      </w:r>
      <w:r w:rsidRPr="007843CF">
        <w:t>",</w:t>
      </w:r>
    </w:p>
    <w:p w14:paraId="3C08DED6" w14:textId="77777777" w:rsidR="00B96AA2" w:rsidRPr="007843CF" w:rsidRDefault="00B96AA2" w:rsidP="00BA124D">
      <w:pPr>
        <w:pStyle w:val="CMDOutput"/>
      </w:pPr>
      <w:r w:rsidRPr="007843CF">
        <w:t xml:space="preserve">  "author": "</w:t>
      </w:r>
      <w:r w:rsidRPr="00505280">
        <w:t>Rick Graziani</w:t>
      </w:r>
      <w:r w:rsidRPr="007843CF">
        <w:t>"</w:t>
      </w:r>
    </w:p>
    <w:p w14:paraId="3B598033" w14:textId="77777777" w:rsidR="00B96AA2" w:rsidRPr="007843CF" w:rsidRDefault="00B96AA2" w:rsidP="00BA124D">
      <w:pPr>
        <w:pStyle w:val="CMDOutput"/>
      </w:pPr>
      <w:r w:rsidRPr="007843CF">
        <w:t>}</w:t>
      </w:r>
    </w:p>
    <w:p w14:paraId="7397F0CD" w14:textId="55F13006" w:rsidR="00B96AA2" w:rsidRDefault="00B96AA2" w:rsidP="001B095C">
      <w:pPr>
        <w:pStyle w:val="SubStepAlpha"/>
      </w:pPr>
      <w:r>
        <w:t xml:space="preserve">Click </w:t>
      </w:r>
      <w:r w:rsidR="00A74620">
        <w:t>the</w:t>
      </w:r>
      <w:r>
        <w:t xml:space="preserve"> bar for the </w:t>
      </w:r>
      <w:r>
        <w:rPr>
          <w:b/>
          <w:bCs/>
        </w:rPr>
        <w:t>DELETE</w:t>
      </w:r>
      <w:r w:rsidRPr="004D5422">
        <w:rPr>
          <w:b/>
          <w:bCs/>
        </w:rPr>
        <w:t xml:space="preserve"> /</w:t>
      </w:r>
      <w:r>
        <w:rPr>
          <w:b/>
          <w:bCs/>
        </w:rPr>
        <w:t xml:space="preserve">books{id} </w:t>
      </w:r>
      <w:r w:rsidR="00A74620">
        <w:t xml:space="preserve">API </w:t>
      </w:r>
      <w:r>
        <w:t>to close the window.</w:t>
      </w:r>
    </w:p>
    <w:p w14:paraId="77B14717" w14:textId="4A477B7F" w:rsidR="00A74620" w:rsidRDefault="00A74620" w:rsidP="00A74620">
      <w:pPr>
        <w:pStyle w:val="Heading3"/>
      </w:pPr>
      <w:r>
        <w:t>List books using the GET /books API.</w:t>
      </w:r>
    </w:p>
    <w:p w14:paraId="02428793" w14:textId="77777777" w:rsidR="00062EE2" w:rsidRDefault="00062EE2" w:rsidP="00062EE2">
      <w:pPr>
        <w:pStyle w:val="SubStepAlpha"/>
      </w:pPr>
      <w:r>
        <w:t xml:space="preserve">Click the </w:t>
      </w:r>
      <w:r w:rsidRPr="00F04C69">
        <w:rPr>
          <w:b/>
          <w:bCs/>
        </w:rPr>
        <w:t>GET /books</w:t>
      </w:r>
      <w:r>
        <w:t xml:space="preserve"> API.</w:t>
      </w:r>
    </w:p>
    <w:p w14:paraId="4D57CA13" w14:textId="77777777" w:rsidR="00062EE2" w:rsidRDefault="00062EE2" w:rsidP="00062EE2">
      <w:pPr>
        <w:pStyle w:val="SubStepAlpha"/>
      </w:pPr>
      <w:r>
        <w:t xml:space="preserve">Click </w:t>
      </w:r>
      <w:r w:rsidRPr="00AD3990">
        <w:rPr>
          <w:b/>
          <w:bCs/>
        </w:rPr>
        <w:t>Try it out</w:t>
      </w:r>
      <w:r>
        <w:t xml:space="preserve">. If you see </w:t>
      </w:r>
      <w:r w:rsidRPr="00F04C69">
        <w:rPr>
          <w:b/>
          <w:bCs/>
        </w:rPr>
        <w:t>Cancel</w:t>
      </w:r>
      <w:r>
        <w:t xml:space="preserve"> button in red, then you are already in </w:t>
      </w:r>
      <w:r w:rsidRPr="006326D1">
        <w:rPr>
          <w:b/>
          <w:bCs/>
        </w:rPr>
        <w:t>Try it out</w:t>
      </w:r>
      <w:r>
        <w:t xml:space="preserve"> mode. </w:t>
      </w:r>
    </w:p>
    <w:p w14:paraId="3BF0132C" w14:textId="0BDA7B7D" w:rsidR="00062EE2" w:rsidRDefault="00062EE2" w:rsidP="00062EE2">
      <w:pPr>
        <w:pStyle w:val="SubStepAlpha"/>
      </w:pPr>
      <w:r>
        <w:t xml:space="preserve">Click </w:t>
      </w:r>
      <w:r w:rsidRPr="00AD3990">
        <w:rPr>
          <w:b/>
          <w:bCs/>
        </w:rPr>
        <w:t>Execute</w:t>
      </w:r>
      <w:r>
        <w:t>.</w:t>
      </w:r>
    </w:p>
    <w:p w14:paraId="3010EF8B" w14:textId="77777777" w:rsidR="00B96AA2" w:rsidRDefault="00B96AA2" w:rsidP="000572AC">
      <w:pPr>
        <w:pStyle w:val="SubStepAlpha"/>
      </w:pPr>
      <w:r>
        <w:t xml:space="preserve">Under </w:t>
      </w:r>
      <w:r w:rsidRPr="004A249D">
        <w:rPr>
          <w:b/>
          <w:bCs/>
        </w:rPr>
        <w:t>Server response</w:t>
      </w:r>
      <w:r>
        <w:t xml:space="preserve"> in the </w:t>
      </w:r>
      <w:r w:rsidRPr="004A249D">
        <w:rPr>
          <w:b/>
          <w:bCs/>
        </w:rPr>
        <w:t>Response body</w:t>
      </w:r>
      <w:r>
        <w:t xml:space="preserve">, you will no longer see the book with </w:t>
      </w:r>
      <w:r w:rsidRPr="00E947BE">
        <w:rPr>
          <w:b/>
          <w:bCs/>
        </w:rPr>
        <w:t>id</w:t>
      </w:r>
      <w:r>
        <w:t xml:space="preserve"> or 4. </w:t>
      </w:r>
    </w:p>
    <w:p w14:paraId="14C27C2B" w14:textId="77777777" w:rsidR="00B96AA2" w:rsidRPr="00007C91" w:rsidRDefault="00B96AA2" w:rsidP="00BA124D">
      <w:pPr>
        <w:pStyle w:val="CMDOutput"/>
      </w:pPr>
      <w:r w:rsidRPr="00007C91">
        <w:t>[</w:t>
      </w:r>
    </w:p>
    <w:p w14:paraId="04223AD7" w14:textId="4239048F" w:rsidR="00B96AA2" w:rsidRPr="00007C91" w:rsidRDefault="00385B66" w:rsidP="00BA124D">
      <w:pPr>
        <w:pStyle w:val="CMDOutput"/>
      </w:pPr>
      <w:r>
        <w:t xml:space="preserve">  </w:t>
      </w:r>
      <w:r w:rsidR="00B96AA2" w:rsidRPr="00007C91">
        <w:t>{</w:t>
      </w:r>
    </w:p>
    <w:p w14:paraId="30380CF1" w14:textId="7AAF082A" w:rsidR="00B96AA2" w:rsidRPr="00007C91" w:rsidRDefault="00385B66" w:rsidP="00BA124D">
      <w:pPr>
        <w:pStyle w:val="CMDOutput"/>
      </w:pPr>
      <w:r>
        <w:t xml:space="preserve">    </w:t>
      </w:r>
      <w:r w:rsidR="00B96AA2" w:rsidRPr="00007C91">
        <w:t>"id":</w:t>
      </w:r>
      <w:r>
        <w:t xml:space="preserve"> </w:t>
      </w:r>
      <w:r w:rsidR="00B96AA2" w:rsidRPr="00007C91">
        <w:t>0,</w:t>
      </w:r>
    </w:p>
    <w:p w14:paraId="71555449" w14:textId="56429E51" w:rsidR="00B96AA2" w:rsidRPr="00007C91" w:rsidRDefault="00385B66" w:rsidP="00BA124D">
      <w:pPr>
        <w:pStyle w:val="CMDOutput"/>
      </w:pPr>
      <w:r>
        <w:t xml:space="preserve">    </w:t>
      </w:r>
      <w:r w:rsidR="00B96AA2" w:rsidRPr="00007C91">
        <w:t>"title":</w:t>
      </w:r>
      <w:r>
        <w:t xml:space="preserve"> </w:t>
      </w:r>
      <w:r w:rsidR="00B96AA2" w:rsidRPr="00007C91">
        <w:t>"IP</w:t>
      </w:r>
      <w:r>
        <w:t xml:space="preserve"> </w:t>
      </w:r>
      <w:r w:rsidR="00B96AA2" w:rsidRPr="00007C91">
        <w:t>Routing</w:t>
      </w:r>
      <w:r>
        <w:t xml:space="preserve"> </w:t>
      </w:r>
      <w:r w:rsidR="00B96AA2" w:rsidRPr="00007C91">
        <w:t>Fundamentals",</w:t>
      </w:r>
    </w:p>
    <w:p w14:paraId="718F7372" w14:textId="38BFF810" w:rsidR="00B96AA2" w:rsidRPr="00007C91" w:rsidRDefault="00385B66" w:rsidP="00BA124D">
      <w:pPr>
        <w:pStyle w:val="CMDOutput"/>
      </w:pPr>
      <w:r>
        <w:t xml:space="preserve">    </w:t>
      </w:r>
      <w:r w:rsidR="00B96AA2" w:rsidRPr="00007C91">
        <w:t>"author":</w:t>
      </w:r>
      <w:r>
        <w:t xml:space="preserve"> </w:t>
      </w:r>
      <w:r w:rsidR="00B96AA2" w:rsidRPr="00007C91">
        <w:t>"Mark</w:t>
      </w:r>
      <w:r>
        <w:t xml:space="preserve"> </w:t>
      </w:r>
      <w:r w:rsidR="00B96AA2" w:rsidRPr="00007C91">
        <w:t>A.</w:t>
      </w:r>
      <w:r>
        <w:t xml:space="preserve"> </w:t>
      </w:r>
      <w:proofErr w:type="spellStart"/>
      <w:r w:rsidR="00B96AA2" w:rsidRPr="00007C91">
        <w:t>Sportack</w:t>
      </w:r>
      <w:proofErr w:type="spellEnd"/>
      <w:r w:rsidR="00B96AA2" w:rsidRPr="00007C91">
        <w:t>"</w:t>
      </w:r>
    </w:p>
    <w:p w14:paraId="274CD13B" w14:textId="0C443872" w:rsidR="00B96AA2" w:rsidRPr="00007C91" w:rsidRDefault="00385B66" w:rsidP="00BA124D">
      <w:pPr>
        <w:pStyle w:val="CMDOutput"/>
      </w:pPr>
      <w:r>
        <w:t xml:space="preserve">  </w:t>
      </w:r>
      <w:r w:rsidR="00B96AA2" w:rsidRPr="00007C91">
        <w:t>},</w:t>
      </w:r>
    </w:p>
    <w:p w14:paraId="49037ECD" w14:textId="2DE22CA5" w:rsidR="00B96AA2" w:rsidRPr="00007C91" w:rsidRDefault="00385B66" w:rsidP="00BA124D">
      <w:pPr>
        <w:pStyle w:val="CMDOutput"/>
      </w:pPr>
      <w:r>
        <w:t xml:space="preserve">  </w:t>
      </w:r>
      <w:r w:rsidR="00B96AA2" w:rsidRPr="00007C91">
        <w:t>{</w:t>
      </w:r>
    </w:p>
    <w:p w14:paraId="26246B6C" w14:textId="097EF6B1" w:rsidR="00B96AA2" w:rsidRPr="00007C91" w:rsidRDefault="00385B66" w:rsidP="00BA124D">
      <w:pPr>
        <w:pStyle w:val="CMDOutput"/>
      </w:pPr>
      <w:r>
        <w:t xml:space="preserve">    </w:t>
      </w:r>
      <w:r w:rsidR="00B96AA2" w:rsidRPr="00007C91">
        <w:t>"id":</w:t>
      </w:r>
      <w:r>
        <w:t xml:space="preserve"> </w:t>
      </w:r>
      <w:r w:rsidR="00B96AA2" w:rsidRPr="00007C91">
        <w:t>1,</w:t>
      </w:r>
    </w:p>
    <w:p w14:paraId="5E39C5C1" w14:textId="6ABB7E47" w:rsidR="00B96AA2" w:rsidRPr="00007C91" w:rsidRDefault="00385B66" w:rsidP="00BA124D">
      <w:pPr>
        <w:pStyle w:val="CMDOutput"/>
      </w:pPr>
      <w:r>
        <w:t xml:space="preserve">    </w:t>
      </w:r>
      <w:r w:rsidR="00B96AA2" w:rsidRPr="00007C91">
        <w:t>"title":</w:t>
      </w:r>
      <w:r>
        <w:t xml:space="preserve"> </w:t>
      </w:r>
      <w:r w:rsidR="00B96AA2" w:rsidRPr="00007C91">
        <w:t>"Python</w:t>
      </w:r>
      <w:r>
        <w:t xml:space="preserve"> </w:t>
      </w:r>
      <w:r w:rsidR="00B96AA2" w:rsidRPr="00007C91">
        <w:t>for</w:t>
      </w:r>
      <w:r>
        <w:t xml:space="preserve"> </w:t>
      </w:r>
      <w:r w:rsidR="00B96AA2" w:rsidRPr="00007C91">
        <w:t>Dummies",</w:t>
      </w:r>
    </w:p>
    <w:p w14:paraId="69646DCE" w14:textId="1A660994" w:rsidR="00B96AA2" w:rsidRPr="00007C91" w:rsidRDefault="00385B66" w:rsidP="00BA124D">
      <w:pPr>
        <w:pStyle w:val="CMDOutput"/>
      </w:pPr>
      <w:r>
        <w:t xml:space="preserve">    </w:t>
      </w:r>
      <w:r w:rsidR="00B96AA2" w:rsidRPr="00007C91">
        <w:t>"author":</w:t>
      </w:r>
      <w:r>
        <w:t xml:space="preserve"> </w:t>
      </w:r>
      <w:r w:rsidR="00B96AA2" w:rsidRPr="00007C91">
        <w:t>"Stef</w:t>
      </w:r>
      <w:r>
        <w:t xml:space="preserve"> </w:t>
      </w:r>
      <w:proofErr w:type="spellStart"/>
      <w:r w:rsidR="00B96AA2" w:rsidRPr="00007C91">
        <w:t>Maruch</w:t>
      </w:r>
      <w:proofErr w:type="spellEnd"/>
      <w:r>
        <w:t xml:space="preserve"> </w:t>
      </w:r>
      <w:proofErr w:type="spellStart"/>
      <w:r w:rsidR="00B96AA2" w:rsidRPr="00007C91">
        <w:t>Aahz</w:t>
      </w:r>
      <w:proofErr w:type="spellEnd"/>
      <w:r>
        <w:t xml:space="preserve"> </w:t>
      </w:r>
      <w:proofErr w:type="spellStart"/>
      <w:r w:rsidR="00B96AA2" w:rsidRPr="00007C91">
        <w:t>Maruch</w:t>
      </w:r>
      <w:proofErr w:type="spellEnd"/>
      <w:r w:rsidR="00B96AA2" w:rsidRPr="00007C91">
        <w:t>"</w:t>
      </w:r>
    </w:p>
    <w:p w14:paraId="4CD558DE" w14:textId="76B7C3EA" w:rsidR="00B96AA2" w:rsidRPr="00007C91" w:rsidRDefault="00385B66" w:rsidP="00BA124D">
      <w:pPr>
        <w:pStyle w:val="CMDOutput"/>
      </w:pPr>
      <w:r>
        <w:t xml:space="preserve">  </w:t>
      </w:r>
      <w:r w:rsidR="00B96AA2" w:rsidRPr="00007C91">
        <w:t>},</w:t>
      </w:r>
    </w:p>
    <w:p w14:paraId="2FBF1F1B" w14:textId="2D43FC14" w:rsidR="00B96AA2" w:rsidRPr="00007C91" w:rsidRDefault="00385B66" w:rsidP="00BA124D">
      <w:pPr>
        <w:pStyle w:val="CMDOutput"/>
      </w:pPr>
      <w:r>
        <w:t xml:space="preserve">  </w:t>
      </w:r>
      <w:r w:rsidR="00B96AA2" w:rsidRPr="00007C91">
        <w:t>{</w:t>
      </w:r>
    </w:p>
    <w:p w14:paraId="52191C35" w14:textId="53E423EA" w:rsidR="00B96AA2" w:rsidRPr="00007C91" w:rsidRDefault="00385B66" w:rsidP="00BA124D">
      <w:pPr>
        <w:pStyle w:val="CMDOutput"/>
      </w:pPr>
      <w:r>
        <w:t xml:space="preserve">    </w:t>
      </w:r>
      <w:r w:rsidR="00B96AA2" w:rsidRPr="00007C91">
        <w:t>"id":</w:t>
      </w:r>
      <w:r>
        <w:t xml:space="preserve"> </w:t>
      </w:r>
      <w:r w:rsidR="00B96AA2" w:rsidRPr="00007C91">
        <w:t>2,</w:t>
      </w:r>
    </w:p>
    <w:p w14:paraId="285C0F72" w14:textId="3C2D99FC" w:rsidR="00B96AA2" w:rsidRPr="00007C91" w:rsidRDefault="00385B66" w:rsidP="00BA124D">
      <w:pPr>
        <w:pStyle w:val="CMDOutput"/>
      </w:pPr>
      <w:r>
        <w:t xml:space="preserve">    </w:t>
      </w:r>
      <w:r w:rsidR="00B96AA2" w:rsidRPr="00007C91">
        <w:t>"title":</w:t>
      </w:r>
      <w:r>
        <w:t xml:space="preserve"> </w:t>
      </w:r>
      <w:r w:rsidR="00B96AA2" w:rsidRPr="00007C91">
        <w:t>"Linux</w:t>
      </w:r>
      <w:r>
        <w:t xml:space="preserve"> </w:t>
      </w:r>
      <w:r w:rsidR="00B96AA2" w:rsidRPr="00007C91">
        <w:t>for</w:t>
      </w:r>
      <w:r>
        <w:t xml:space="preserve"> </w:t>
      </w:r>
      <w:r w:rsidR="00B96AA2" w:rsidRPr="00007C91">
        <w:t>Networkers",</w:t>
      </w:r>
    </w:p>
    <w:p w14:paraId="6EC95B5B" w14:textId="2AFDF2AE" w:rsidR="00B96AA2" w:rsidRPr="00007C91" w:rsidRDefault="00385B66" w:rsidP="00BA124D">
      <w:pPr>
        <w:pStyle w:val="CMDOutput"/>
      </w:pPr>
      <w:r>
        <w:t xml:space="preserve">    </w:t>
      </w:r>
      <w:r w:rsidR="00B96AA2" w:rsidRPr="00007C91">
        <w:t>"author":</w:t>
      </w:r>
      <w:r>
        <w:t xml:space="preserve"> </w:t>
      </w:r>
      <w:r w:rsidR="00B96AA2" w:rsidRPr="00007C91">
        <w:t>"Cisco</w:t>
      </w:r>
      <w:r>
        <w:t xml:space="preserve"> </w:t>
      </w:r>
      <w:r w:rsidR="00B96AA2" w:rsidRPr="00007C91">
        <w:t>Systems</w:t>
      </w:r>
      <w:r>
        <w:t xml:space="preserve"> </w:t>
      </w:r>
      <w:r w:rsidR="00B96AA2" w:rsidRPr="00007C91">
        <w:t>Inc."</w:t>
      </w:r>
    </w:p>
    <w:p w14:paraId="3DC2B52F" w14:textId="5D6F3952" w:rsidR="00B96AA2" w:rsidRPr="00007C91" w:rsidRDefault="00385B66" w:rsidP="00BA124D">
      <w:pPr>
        <w:pStyle w:val="CMDOutput"/>
      </w:pPr>
      <w:r>
        <w:t xml:space="preserve">  </w:t>
      </w:r>
      <w:r w:rsidR="00B96AA2" w:rsidRPr="00007C91">
        <w:t>},</w:t>
      </w:r>
    </w:p>
    <w:p w14:paraId="71ADA11D" w14:textId="534FA1A8" w:rsidR="00B96AA2" w:rsidRPr="00007C91" w:rsidRDefault="00385B66" w:rsidP="00BA124D">
      <w:pPr>
        <w:pStyle w:val="CMDOutput"/>
      </w:pPr>
      <w:r>
        <w:t xml:space="preserve">  </w:t>
      </w:r>
      <w:r w:rsidR="00B96AA2" w:rsidRPr="00007C91">
        <w:t>{</w:t>
      </w:r>
    </w:p>
    <w:p w14:paraId="2D0ADBF5" w14:textId="518EDB70" w:rsidR="00B96AA2" w:rsidRPr="00007C91" w:rsidRDefault="00385B66" w:rsidP="00BA124D">
      <w:pPr>
        <w:pStyle w:val="CMDOutput"/>
      </w:pPr>
      <w:r>
        <w:t xml:space="preserve">    </w:t>
      </w:r>
      <w:r w:rsidR="00B96AA2" w:rsidRPr="00007C91">
        <w:t>"id":</w:t>
      </w:r>
      <w:r>
        <w:t xml:space="preserve"> </w:t>
      </w:r>
      <w:r w:rsidR="00B96AA2" w:rsidRPr="00007C91">
        <w:t>3,</w:t>
      </w:r>
    </w:p>
    <w:p w14:paraId="14A51AC0" w14:textId="6A23D68B" w:rsidR="00B96AA2" w:rsidRPr="00007C91" w:rsidRDefault="00385B66" w:rsidP="00BA124D">
      <w:pPr>
        <w:pStyle w:val="CMDOutput"/>
      </w:pPr>
      <w:r>
        <w:t xml:space="preserve">    </w:t>
      </w:r>
      <w:r w:rsidR="00B96AA2" w:rsidRPr="00007C91">
        <w:t>"title":</w:t>
      </w:r>
      <w:r>
        <w:t xml:space="preserve"> </w:t>
      </w:r>
      <w:r w:rsidR="00B96AA2" w:rsidRPr="00007C91">
        <w:t>"</w:t>
      </w:r>
      <w:proofErr w:type="spellStart"/>
      <w:r w:rsidR="00B96AA2" w:rsidRPr="00007C91">
        <w:t>NetAcad</w:t>
      </w:r>
      <w:proofErr w:type="spellEnd"/>
      <w:r w:rsidR="00B96AA2" w:rsidRPr="00007C91">
        <w:t>:</w:t>
      </w:r>
      <w:r>
        <w:t xml:space="preserve"> </w:t>
      </w:r>
      <w:r w:rsidR="00B96AA2" w:rsidRPr="00007C91">
        <w:t>20</w:t>
      </w:r>
      <w:r>
        <w:t xml:space="preserve"> </w:t>
      </w:r>
      <w:r w:rsidR="00B96AA2" w:rsidRPr="00007C91">
        <w:t>Years</w:t>
      </w:r>
      <w:r>
        <w:t xml:space="preserve"> </w:t>
      </w:r>
      <w:proofErr w:type="gramStart"/>
      <w:r w:rsidR="00B96AA2" w:rsidRPr="00007C91">
        <w:t>Of</w:t>
      </w:r>
      <w:proofErr w:type="gramEnd"/>
      <w:r>
        <w:t xml:space="preserve"> </w:t>
      </w:r>
      <w:r w:rsidR="00B96AA2" w:rsidRPr="00007C91">
        <w:t>Online-Learning",</w:t>
      </w:r>
    </w:p>
    <w:p w14:paraId="1CFFFBF0" w14:textId="32D625C2" w:rsidR="00B96AA2" w:rsidRPr="00007C91" w:rsidRDefault="00385B66" w:rsidP="00BA124D">
      <w:pPr>
        <w:pStyle w:val="CMDOutput"/>
      </w:pPr>
      <w:r>
        <w:t xml:space="preserve">    </w:t>
      </w:r>
      <w:r w:rsidR="00B96AA2" w:rsidRPr="00007C91">
        <w:t>"author":</w:t>
      </w:r>
      <w:r>
        <w:t xml:space="preserve"> </w:t>
      </w:r>
      <w:r w:rsidR="00B96AA2" w:rsidRPr="00007C91">
        <w:t>"Cisco</w:t>
      </w:r>
      <w:r>
        <w:t xml:space="preserve"> </w:t>
      </w:r>
      <w:r w:rsidR="00B96AA2" w:rsidRPr="00007C91">
        <w:t>Systems</w:t>
      </w:r>
      <w:r>
        <w:t xml:space="preserve"> </w:t>
      </w:r>
      <w:r w:rsidR="00B96AA2" w:rsidRPr="00007C91">
        <w:t>Inc."</w:t>
      </w:r>
    </w:p>
    <w:p w14:paraId="2370E4E8" w14:textId="191D9956" w:rsidR="00B96AA2" w:rsidRPr="00007C91" w:rsidRDefault="00385B66" w:rsidP="00BA124D">
      <w:pPr>
        <w:pStyle w:val="CMDOutput"/>
      </w:pPr>
      <w:r>
        <w:t xml:space="preserve">  </w:t>
      </w:r>
      <w:r w:rsidR="00B96AA2" w:rsidRPr="00007C91">
        <w:t>},</w:t>
      </w:r>
    </w:p>
    <w:p w14:paraId="3D0A4D08" w14:textId="0A7DD259" w:rsidR="00B96AA2" w:rsidRPr="00007C91" w:rsidRDefault="00385B66" w:rsidP="00BA124D">
      <w:pPr>
        <w:pStyle w:val="CMDOutput"/>
      </w:pPr>
      <w:r>
        <w:t xml:space="preserve">  </w:t>
      </w:r>
      <w:r w:rsidR="00B96AA2" w:rsidRPr="00007C91">
        <w:t>{</w:t>
      </w:r>
    </w:p>
    <w:p w14:paraId="4F3A00F3" w14:textId="2D7EDDE7" w:rsidR="00B96AA2" w:rsidRPr="00007C91" w:rsidRDefault="00385B66" w:rsidP="00BA124D">
      <w:pPr>
        <w:pStyle w:val="CMDOutput"/>
      </w:pPr>
      <w:r>
        <w:t xml:space="preserve">    </w:t>
      </w:r>
      <w:r w:rsidR="00B96AA2" w:rsidRPr="00007C91">
        <w:t>"id":</w:t>
      </w:r>
      <w:r>
        <w:t xml:space="preserve"> </w:t>
      </w:r>
      <w:r w:rsidR="00B96AA2" w:rsidRPr="00007C91">
        <w:t>5,</w:t>
      </w:r>
    </w:p>
    <w:p w14:paraId="7F434A55" w14:textId="0AC95658" w:rsidR="00B96AA2" w:rsidRPr="00007C91" w:rsidRDefault="00385B66" w:rsidP="00BA124D">
      <w:pPr>
        <w:pStyle w:val="CMDOutput"/>
      </w:pPr>
      <w:r>
        <w:t xml:space="preserve">    </w:t>
      </w:r>
      <w:r w:rsidR="00B96AA2" w:rsidRPr="00007C91">
        <w:t>"title":</w:t>
      </w:r>
      <w:r>
        <w:t xml:space="preserve"> </w:t>
      </w:r>
      <w:r w:rsidR="00B96AA2" w:rsidRPr="00007C91">
        <w:t>"31</w:t>
      </w:r>
      <w:r>
        <w:t xml:space="preserve"> </w:t>
      </w:r>
      <w:r w:rsidR="00B96AA2" w:rsidRPr="00007C91">
        <w:t>Days</w:t>
      </w:r>
      <w:r>
        <w:t xml:space="preserve"> </w:t>
      </w:r>
      <w:r w:rsidR="00B96AA2" w:rsidRPr="00007C91">
        <w:t>Before</w:t>
      </w:r>
      <w:r>
        <w:t xml:space="preserve"> </w:t>
      </w:r>
      <w:r w:rsidR="00B96AA2" w:rsidRPr="00007C91">
        <w:t>Your</w:t>
      </w:r>
      <w:r>
        <w:t xml:space="preserve"> </w:t>
      </w:r>
      <w:r w:rsidR="00B96AA2" w:rsidRPr="00007C91">
        <w:t>CCNA</w:t>
      </w:r>
      <w:r>
        <w:t xml:space="preserve"> </w:t>
      </w:r>
      <w:r w:rsidR="00B96AA2" w:rsidRPr="00007C91">
        <w:t>Exam",</w:t>
      </w:r>
    </w:p>
    <w:p w14:paraId="538799D6" w14:textId="4DEC6826" w:rsidR="00B96AA2" w:rsidRPr="00007C91" w:rsidRDefault="00385B66" w:rsidP="00BA124D">
      <w:pPr>
        <w:pStyle w:val="CMDOutput"/>
      </w:pPr>
      <w:r>
        <w:t xml:space="preserve">    </w:t>
      </w:r>
      <w:r w:rsidR="00B96AA2" w:rsidRPr="00007C91">
        <w:t>"author":</w:t>
      </w:r>
      <w:r>
        <w:t xml:space="preserve"> </w:t>
      </w:r>
      <w:r w:rsidR="00B96AA2" w:rsidRPr="00007C91">
        <w:t>"Allan</w:t>
      </w:r>
      <w:r>
        <w:t xml:space="preserve"> </w:t>
      </w:r>
      <w:r w:rsidR="00B96AA2" w:rsidRPr="00007C91">
        <w:t>Johnson"</w:t>
      </w:r>
    </w:p>
    <w:p w14:paraId="1425836E" w14:textId="0059E9B1" w:rsidR="00B96AA2" w:rsidRPr="00007C91" w:rsidRDefault="00385B66" w:rsidP="00BA124D">
      <w:pPr>
        <w:pStyle w:val="CMDOutput"/>
      </w:pPr>
      <w:r>
        <w:t xml:space="preserve">  </w:t>
      </w:r>
      <w:r w:rsidR="00B96AA2" w:rsidRPr="00007C91">
        <w:t>}</w:t>
      </w:r>
    </w:p>
    <w:p w14:paraId="7E2FE0E2" w14:textId="77777777" w:rsidR="00B96AA2" w:rsidRPr="00007C91" w:rsidRDefault="00B96AA2" w:rsidP="00BA124D">
      <w:pPr>
        <w:pStyle w:val="CMDOutput"/>
      </w:pPr>
      <w:r w:rsidRPr="00007C91">
        <w:t>]</w:t>
      </w:r>
    </w:p>
    <w:p w14:paraId="7AB1133B" w14:textId="71F4B87F" w:rsidR="00B96AA2" w:rsidRDefault="00B96AA2" w:rsidP="00865CE6">
      <w:pPr>
        <w:pStyle w:val="BodyTextL25"/>
      </w:pPr>
      <w:r w:rsidRPr="001157C4">
        <w:rPr>
          <w:b/>
          <w:bCs/>
        </w:rPr>
        <w:t>Note:</w:t>
      </w:r>
      <w:r>
        <w:t xml:space="preserve"> Do not close the </w:t>
      </w:r>
      <w:r w:rsidRPr="0058355B">
        <w:rPr>
          <w:b/>
          <w:bCs/>
        </w:rPr>
        <w:t>School Library API</w:t>
      </w:r>
      <w:r>
        <w:t xml:space="preserve"> </w:t>
      </w:r>
      <w:r w:rsidR="00865CE6">
        <w:t xml:space="preserve">tab in the Chromium browser. </w:t>
      </w:r>
      <w:r>
        <w:t xml:space="preserve">You will </w:t>
      </w:r>
      <w:r w:rsidR="0058355B">
        <w:t xml:space="preserve">use the API documentation </w:t>
      </w:r>
      <w:r>
        <w:t>in the next part.</w:t>
      </w:r>
    </w:p>
    <w:p w14:paraId="763BC36E" w14:textId="106FB8F6" w:rsidR="00B96AA2" w:rsidRDefault="001B423F" w:rsidP="004500FD">
      <w:pPr>
        <w:pStyle w:val="Heading2"/>
      </w:pPr>
      <w:r w:rsidRPr="001B423F">
        <w:lastRenderedPageBreak/>
        <w:t>Use Postman to Make API Calls to the API Simulator</w:t>
      </w:r>
    </w:p>
    <w:p w14:paraId="6DC53CAF" w14:textId="71B740EA" w:rsidR="00B96AA2" w:rsidRDefault="00B96AA2" w:rsidP="008A2C3A">
      <w:pPr>
        <w:pStyle w:val="BodyTextL25"/>
      </w:pPr>
      <w:r>
        <w:t xml:space="preserve">In this </w:t>
      </w:r>
      <w:r w:rsidR="008A2C3A">
        <w:t>Part, you will use Postman to make the same</w:t>
      </w:r>
      <w:r w:rsidR="001B423F">
        <w:t xml:space="preserve"> API</w:t>
      </w:r>
      <w:r w:rsidR="008A2C3A">
        <w:t xml:space="preserve"> calls you made in the Student Library API documentation.</w:t>
      </w:r>
      <w:r w:rsidR="005748F5">
        <w:t xml:space="preserve"> </w:t>
      </w:r>
      <w:r w:rsidR="005748F5" w:rsidRPr="005748F5">
        <w:t>Postman is a useful tool when an API developer web site is not available while providing the ability to easily save, organize</w:t>
      </w:r>
      <w:r w:rsidR="00A96B05">
        <w:t>,</w:t>
      </w:r>
      <w:r w:rsidR="005748F5" w:rsidRPr="005748F5">
        <w:t xml:space="preserve"> and reuse APIs.</w:t>
      </w:r>
      <w:r w:rsidR="00A96B05">
        <w:t xml:space="preserve"> </w:t>
      </w:r>
    </w:p>
    <w:p w14:paraId="57FDA399" w14:textId="77777777" w:rsidR="00B96AA2" w:rsidRDefault="00B96AA2" w:rsidP="00D716EB">
      <w:pPr>
        <w:pStyle w:val="Heading3"/>
        <w:numPr>
          <w:ilvl w:val="2"/>
          <w:numId w:val="15"/>
        </w:numPr>
      </w:pPr>
      <w:r>
        <w:t>Open Postman.</w:t>
      </w:r>
    </w:p>
    <w:p w14:paraId="3879F85A" w14:textId="59656E63" w:rsidR="00B96AA2" w:rsidRDefault="00B96AA2" w:rsidP="0058355B">
      <w:pPr>
        <w:pStyle w:val="BodyTextL25"/>
      </w:pPr>
      <w:r>
        <w:t>Double-click the Postman icon on the desktop.</w:t>
      </w:r>
      <w:r w:rsidR="00740CA4">
        <w:t xml:space="preserve"> Normally, you would sign </w:t>
      </w:r>
      <w:proofErr w:type="gramStart"/>
      <w:r w:rsidR="00740CA4">
        <w:t>in to</w:t>
      </w:r>
      <w:proofErr w:type="gramEnd"/>
      <w:r w:rsidR="00740CA4">
        <w:t xml:space="preserve"> Postman. However, it is not necessary to get an account and login to Postman for labs in this course.</w:t>
      </w:r>
    </w:p>
    <w:p w14:paraId="77323348" w14:textId="5BE51BE2" w:rsidR="00B96AA2" w:rsidRDefault="00B96AA2" w:rsidP="00D716EB">
      <w:pPr>
        <w:pStyle w:val="Heading3"/>
        <w:numPr>
          <w:ilvl w:val="2"/>
          <w:numId w:val="11"/>
        </w:numPr>
      </w:pPr>
      <w:r>
        <w:t>List the books using the GET /books API.</w:t>
      </w:r>
    </w:p>
    <w:p w14:paraId="5BE653FB" w14:textId="6B8C50F8" w:rsidR="00B96AA2" w:rsidRDefault="00DC2F11" w:rsidP="00D716EB">
      <w:pPr>
        <w:pStyle w:val="SubStepAlpha"/>
        <w:numPr>
          <w:ilvl w:val="3"/>
          <w:numId w:val="11"/>
        </w:numPr>
      </w:pPr>
      <w:r>
        <w:t>I</w:t>
      </w:r>
      <w:r w:rsidR="00B96AA2">
        <w:t xml:space="preserve">n the main window </w:t>
      </w:r>
      <w:r w:rsidR="00F26F18">
        <w:t xml:space="preserve">next to the </w:t>
      </w:r>
      <w:r w:rsidR="00F26F18" w:rsidRPr="00F26F18">
        <w:rPr>
          <w:b/>
          <w:bCs/>
        </w:rPr>
        <w:t>Launchpad</w:t>
      </w:r>
      <w:r w:rsidR="00F26F18">
        <w:t xml:space="preserve"> tab, </w:t>
      </w:r>
      <w:r w:rsidR="00B96AA2">
        <w:t xml:space="preserve">click the plus icon "+" to create an </w:t>
      </w:r>
      <w:r w:rsidR="00B96AA2" w:rsidRPr="00185CC3">
        <w:rPr>
          <w:b/>
          <w:bCs/>
        </w:rPr>
        <w:t>Untitled Request</w:t>
      </w:r>
      <w:r w:rsidR="00B96AA2">
        <w:t xml:space="preserve">. By default, this will be a </w:t>
      </w:r>
      <w:r w:rsidR="00B96AA2" w:rsidRPr="005114E4">
        <w:rPr>
          <w:b/>
          <w:bCs/>
        </w:rPr>
        <w:t>GET</w:t>
      </w:r>
      <w:r w:rsidR="00B96AA2">
        <w:t xml:space="preserve"> request. </w:t>
      </w:r>
    </w:p>
    <w:p w14:paraId="2E30A3B8" w14:textId="400029DA" w:rsidR="00B96AA2" w:rsidRDefault="00B96AA2" w:rsidP="00D716EB">
      <w:pPr>
        <w:pStyle w:val="SubStepAlpha"/>
        <w:numPr>
          <w:ilvl w:val="3"/>
          <w:numId w:val="11"/>
        </w:numPr>
      </w:pPr>
      <w:r>
        <w:t xml:space="preserve">Click the down arrow next to </w:t>
      </w:r>
      <w:r w:rsidRPr="00185CC3">
        <w:rPr>
          <w:b/>
          <w:bCs/>
        </w:rPr>
        <w:t>GET</w:t>
      </w:r>
      <w:r>
        <w:t xml:space="preserve"> to view the different API operations including GET, POST, and DELETE. Leave the selection on </w:t>
      </w:r>
      <w:r w:rsidRPr="005114E4">
        <w:rPr>
          <w:b/>
          <w:bCs/>
        </w:rPr>
        <w:t>GET</w:t>
      </w:r>
      <w:r>
        <w:t xml:space="preserve">. Click the up arrow next to </w:t>
      </w:r>
      <w:r w:rsidRPr="00953389">
        <w:rPr>
          <w:b/>
          <w:bCs/>
        </w:rPr>
        <w:t>GET</w:t>
      </w:r>
      <w:r>
        <w:t xml:space="preserve"> to close the list.</w:t>
      </w:r>
    </w:p>
    <w:p w14:paraId="1B059406" w14:textId="3FAED622" w:rsidR="00B96AA2" w:rsidRPr="00B8147A" w:rsidRDefault="00B96AA2" w:rsidP="00D716EB">
      <w:pPr>
        <w:pStyle w:val="SubStepAlpha"/>
        <w:numPr>
          <w:ilvl w:val="3"/>
          <w:numId w:val="11"/>
        </w:numPr>
      </w:pPr>
      <w:r w:rsidRPr="00B8147A">
        <w:t>Enter request URL</w:t>
      </w:r>
      <w:r w:rsidR="00B8147A" w:rsidRPr="00B8147A">
        <w:t>.</w:t>
      </w:r>
    </w:p>
    <w:p w14:paraId="400C7D47" w14:textId="53C01124" w:rsidR="00B96AA2" w:rsidRDefault="00423012" w:rsidP="00423012">
      <w:pPr>
        <w:pStyle w:val="SubStepNum"/>
      </w:pPr>
      <w:r>
        <w:t xml:space="preserve">Return to the </w:t>
      </w:r>
      <w:r w:rsidRPr="00D42498">
        <w:rPr>
          <w:b/>
          <w:bCs/>
        </w:rPr>
        <w:t>School Library API</w:t>
      </w:r>
      <w:r>
        <w:t xml:space="preserve"> tab in Chromium and, if necessary, expand </w:t>
      </w:r>
      <w:r w:rsidR="00B96AA2">
        <w:t xml:space="preserve">the </w:t>
      </w:r>
      <w:r w:rsidR="00B96AA2" w:rsidRPr="00C974A1">
        <w:rPr>
          <w:b/>
          <w:bCs/>
        </w:rPr>
        <w:t>GET /books</w:t>
      </w:r>
      <w:r w:rsidR="00B96AA2">
        <w:t xml:space="preserve"> API.</w:t>
      </w:r>
    </w:p>
    <w:p w14:paraId="3A2ED121" w14:textId="77777777" w:rsidR="00B96AA2" w:rsidRDefault="00B96AA2" w:rsidP="00423012">
      <w:pPr>
        <w:pStyle w:val="SubStepNum"/>
      </w:pPr>
      <w:r>
        <w:t xml:space="preserve">Under </w:t>
      </w:r>
      <w:r w:rsidRPr="00C974A1">
        <w:rPr>
          <w:b/>
          <w:bCs/>
        </w:rPr>
        <w:t>Request URL</w:t>
      </w:r>
      <w:r>
        <w:t xml:space="preserve">, select, right-click and </w:t>
      </w:r>
      <w:r w:rsidRPr="00C974A1">
        <w:rPr>
          <w:b/>
          <w:bCs/>
        </w:rPr>
        <w:t>Copy</w:t>
      </w:r>
      <w:r>
        <w:t xml:space="preserve"> the URL to your clipboard:</w:t>
      </w:r>
    </w:p>
    <w:p w14:paraId="3119ABA4" w14:textId="77777777" w:rsidR="00B96AA2" w:rsidRDefault="00B96AA2" w:rsidP="00BA124D">
      <w:pPr>
        <w:pStyle w:val="CMD"/>
      </w:pPr>
      <w:r>
        <w:rPr>
          <w:highlight w:val="yellow"/>
        </w:rPr>
        <w:t>http://library.demo.local/api/v1/books</w:t>
      </w:r>
      <w:r>
        <w:t xml:space="preserve"> </w:t>
      </w:r>
    </w:p>
    <w:p w14:paraId="40DA8573" w14:textId="09E65264" w:rsidR="00B96AA2" w:rsidRDefault="00B96AA2" w:rsidP="00423012">
      <w:pPr>
        <w:pStyle w:val="SubStepNum"/>
      </w:pPr>
      <w:r>
        <w:t xml:space="preserve">Return to </w:t>
      </w:r>
      <w:r w:rsidRPr="004917D4">
        <w:rPr>
          <w:b/>
          <w:bCs/>
        </w:rPr>
        <w:t>Postman</w:t>
      </w:r>
      <w:r>
        <w:rPr>
          <w:b/>
          <w:bCs/>
        </w:rPr>
        <w:t xml:space="preserve"> </w:t>
      </w:r>
      <w:r w:rsidRPr="009220D7">
        <w:t>and</w:t>
      </w:r>
      <w:r>
        <w:t xml:space="preserve"> paste the URL next to GET where it states, "Enter request URL".</w:t>
      </w:r>
    </w:p>
    <w:p w14:paraId="63F37861" w14:textId="34AEE090" w:rsidR="00E557AB" w:rsidRPr="00C974A1" w:rsidRDefault="00E557AB" w:rsidP="00E557AB">
      <w:pPr>
        <w:pStyle w:val="BodyTextL50"/>
        <w:ind w:left="1080"/>
      </w:pPr>
      <w:r w:rsidRPr="00E557AB">
        <w:rPr>
          <w:b/>
          <w:bCs/>
        </w:rPr>
        <w:t>Note</w:t>
      </w:r>
      <w:r w:rsidRPr="00E557AB">
        <w:t>: If pasting adds a line below the URL, remove the extra line.</w:t>
      </w:r>
    </w:p>
    <w:p w14:paraId="659D6ED5" w14:textId="2B6E4F02" w:rsidR="00B96AA2" w:rsidRDefault="00B96AA2" w:rsidP="00D716EB">
      <w:pPr>
        <w:pStyle w:val="SubStepAlpha"/>
        <w:numPr>
          <w:ilvl w:val="3"/>
          <w:numId w:val="11"/>
        </w:numPr>
      </w:pPr>
      <w:r>
        <w:t xml:space="preserve">Click </w:t>
      </w:r>
      <w:r w:rsidRPr="00A33C19">
        <w:rPr>
          <w:b/>
          <w:bCs/>
        </w:rPr>
        <w:t>Send</w:t>
      </w:r>
      <w:r>
        <w:t>.</w:t>
      </w:r>
      <w:r w:rsidR="00A33C19">
        <w:t xml:space="preserve"> </w:t>
      </w:r>
      <w:r>
        <w:t xml:space="preserve">To verify that </w:t>
      </w:r>
      <w:r w:rsidR="00835542">
        <w:t xml:space="preserve">the </w:t>
      </w:r>
      <w:r>
        <w:t xml:space="preserve">API request was a success, you will now see a response that include the </w:t>
      </w:r>
      <w:r w:rsidRPr="00A33C19">
        <w:rPr>
          <w:b/>
          <w:bCs/>
        </w:rPr>
        <w:t>Status</w:t>
      </w:r>
      <w:r>
        <w:t xml:space="preserve"> code 200 OK in green.</w:t>
      </w:r>
      <w:r w:rsidR="00A33C19">
        <w:t xml:space="preserve"> </w:t>
      </w:r>
      <w:r w:rsidR="00891309">
        <w:t>Scroll down to the</w:t>
      </w:r>
      <w:r>
        <w:t xml:space="preserve"> </w:t>
      </w:r>
      <w:r w:rsidRPr="00A33C19">
        <w:rPr>
          <w:b/>
          <w:bCs/>
        </w:rPr>
        <w:t>Body</w:t>
      </w:r>
      <w:r>
        <w:t xml:space="preserve"> </w:t>
      </w:r>
      <w:r w:rsidR="00891309">
        <w:t xml:space="preserve">section </w:t>
      </w:r>
      <w:r>
        <w:t xml:space="preserve">to see the response. Notice that the default is </w:t>
      </w:r>
      <w:r w:rsidRPr="00A33C19">
        <w:rPr>
          <w:b/>
          <w:bCs/>
        </w:rPr>
        <w:t>Pretty</w:t>
      </w:r>
      <w:r>
        <w:t xml:space="preserve"> and </w:t>
      </w:r>
      <w:r w:rsidRPr="00A33C19">
        <w:rPr>
          <w:b/>
          <w:bCs/>
        </w:rPr>
        <w:t>json</w:t>
      </w:r>
      <w:r>
        <w:t>.</w:t>
      </w:r>
    </w:p>
    <w:p w14:paraId="63B1C1BC" w14:textId="77777777" w:rsidR="00B96AA2" w:rsidRPr="00D01399" w:rsidRDefault="00B96AA2" w:rsidP="00891309">
      <w:pPr>
        <w:pStyle w:val="CMDOutput"/>
      </w:pPr>
      <w:r w:rsidRPr="00D01399">
        <w:t>[</w:t>
      </w:r>
    </w:p>
    <w:p w14:paraId="50229B33" w14:textId="77777777" w:rsidR="00B844EA" w:rsidRDefault="00B844EA" w:rsidP="00B844EA">
      <w:pPr>
        <w:pStyle w:val="CMDOutput"/>
      </w:pPr>
      <w:r>
        <w:t xml:space="preserve">    {</w:t>
      </w:r>
    </w:p>
    <w:p w14:paraId="5AA8D768" w14:textId="77777777" w:rsidR="00B844EA" w:rsidRDefault="00B844EA" w:rsidP="00B844EA">
      <w:pPr>
        <w:pStyle w:val="CMDOutput"/>
      </w:pPr>
      <w:r>
        <w:t xml:space="preserve">        "id": 0,</w:t>
      </w:r>
    </w:p>
    <w:p w14:paraId="1A5C8F7E" w14:textId="77777777" w:rsidR="00B844EA" w:rsidRDefault="00B844EA" w:rsidP="00B844EA">
      <w:pPr>
        <w:pStyle w:val="CMDOutput"/>
      </w:pPr>
      <w:r>
        <w:t xml:space="preserve">        "title": "IP Routing Fundamentals",</w:t>
      </w:r>
    </w:p>
    <w:p w14:paraId="6BF99F06" w14:textId="77777777" w:rsidR="00B844EA" w:rsidRDefault="00B844EA" w:rsidP="00B844EA">
      <w:pPr>
        <w:pStyle w:val="CMDOutput"/>
      </w:pPr>
      <w:r>
        <w:t xml:space="preserve">        "author": "Mark A. </w:t>
      </w:r>
      <w:proofErr w:type="spellStart"/>
      <w:r>
        <w:t>Sportack</w:t>
      </w:r>
      <w:proofErr w:type="spellEnd"/>
      <w:r>
        <w:t>"</w:t>
      </w:r>
    </w:p>
    <w:p w14:paraId="1BE3E23C" w14:textId="77777777" w:rsidR="00B844EA" w:rsidRDefault="00B844EA" w:rsidP="00B844EA">
      <w:pPr>
        <w:pStyle w:val="CMDOutput"/>
      </w:pPr>
      <w:r>
        <w:t xml:space="preserve">    },</w:t>
      </w:r>
    </w:p>
    <w:p w14:paraId="356239C4" w14:textId="31B58609" w:rsidR="00B96AA2" w:rsidRPr="00D01399" w:rsidRDefault="00385B66" w:rsidP="00B844EA">
      <w:pPr>
        <w:pStyle w:val="CMDOutput"/>
      </w:pPr>
      <w:r>
        <w:t xml:space="preserve">    </w:t>
      </w:r>
      <w:r w:rsidR="00B96AA2" w:rsidRPr="00D01399">
        <w:t>{</w:t>
      </w:r>
    </w:p>
    <w:p w14:paraId="144EE055" w14:textId="100EB599" w:rsidR="00B96AA2" w:rsidRPr="00D01399" w:rsidRDefault="00385B66" w:rsidP="00891309">
      <w:pPr>
        <w:pStyle w:val="CMDOutput"/>
      </w:pPr>
      <w:r>
        <w:t xml:space="preserve">        </w:t>
      </w:r>
      <w:r w:rsidR="00B96AA2" w:rsidRPr="00D01399">
        <w:t>"id":</w:t>
      </w:r>
      <w:r>
        <w:t xml:space="preserve"> </w:t>
      </w:r>
      <w:r w:rsidR="00B96AA2" w:rsidRPr="00D01399">
        <w:t>1,</w:t>
      </w:r>
    </w:p>
    <w:p w14:paraId="3100E556" w14:textId="54AF73E4" w:rsidR="00B96AA2" w:rsidRPr="00D01399" w:rsidRDefault="00385B66" w:rsidP="00891309">
      <w:pPr>
        <w:pStyle w:val="CMDOutput"/>
      </w:pPr>
      <w:r>
        <w:t xml:space="preserve">        </w:t>
      </w:r>
      <w:r w:rsidR="00B96AA2" w:rsidRPr="00D01399">
        <w:t>"title":</w:t>
      </w:r>
      <w:r>
        <w:t xml:space="preserve"> </w:t>
      </w:r>
      <w:r w:rsidR="00B96AA2" w:rsidRPr="00D01399">
        <w:t>"Python</w:t>
      </w:r>
      <w:r>
        <w:t xml:space="preserve"> </w:t>
      </w:r>
      <w:r w:rsidR="00B96AA2" w:rsidRPr="00D01399">
        <w:t>for</w:t>
      </w:r>
      <w:r>
        <w:t xml:space="preserve"> </w:t>
      </w:r>
      <w:r w:rsidR="00B96AA2" w:rsidRPr="00D01399">
        <w:t>Dummies",</w:t>
      </w:r>
    </w:p>
    <w:p w14:paraId="0A6AE086" w14:textId="4A97B11E" w:rsidR="00B96AA2" w:rsidRPr="00D01399" w:rsidRDefault="00385B66" w:rsidP="00891309">
      <w:pPr>
        <w:pStyle w:val="CMDOutput"/>
      </w:pPr>
      <w:r>
        <w:t xml:space="preserve">        </w:t>
      </w:r>
      <w:r w:rsidR="00B96AA2" w:rsidRPr="00D01399">
        <w:t>"author":</w:t>
      </w:r>
      <w:r>
        <w:t xml:space="preserve"> </w:t>
      </w:r>
      <w:r w:rsidR="00B96AA2" w:rsidRPr="00D01399">
        <w:t>"Stef</w:t>
      </w:r>
      <w:r>
        <w:t xml:space="preserve"> </w:t>
      </w:r>
      <w:proofErr w:type="spellStart"/>
      <w:r w:rsidR="00B96AA2" w:rsidRPr="00D01399">
        <w:t>Maruch</w:t>
      </w:r>
      <w:proofErr w:type="spellEnd"/>
      <w:r>
        <w:t xml:space="preserve"> </w:t>
      </w:r>
      <w:proofErr w:type="spellStart"/>
      <w:r w:rsidR="00B96AA2" w:rsidRPr="00D01399">
        <w:t>Aahz</w:t>
      </w:r>
      <w:proofErr w:type="spellEnd"/>
      <w:r>
        <w:t xml:space="preserve"> </w:t>
      </w:r>
      <w:proofErr w:type="spellStart"/>
      <w:r w:rsidR="00B96AA2" w:rsidRPr="00D01399">
        <w:t>Maruch</w:t>
      </w:r>
      <w:proofErr w:type="spellEnd"/>
      <w:r w:rsidR="00B96AA2" w:rsidRPr="00D01399">
        <w:t>"</w:t>
      </w:r>
    </w:p>
    <w:p w14:paraId="413424B5" w14:textId="35B402C2" w:rsidR="00B96AA2" w:rsidRPr="00D01399" w:rsidRDefault="00385B66" w:rsidP="00891309">
      <w:pPr>
        <w:pStyle w:val="CMDOutput"/>
      </w:pPr>
      <w:r>
        <w:t xml:space="preserve">    </w:t>
      </w:r>
      <w:r w:rsidR="00B96AA2" w:rsidRPr="00D01399">
        <w:t>},</w:t>
      </w:r>
    </w:p>
    <w:p w14:paraId="08711E28" w14:textId="3894B43F" w:rsidR="00B96AA2" w:rsidRPr="00D01399" w:rsidRDefault="00385B66" w:rsidP="00891309">
      <w:pPr>
        <w:pStyle w:val="CMDOutput"/>
      </w:pPr>
      <w:r>
        <w:t xml:space="preserve">    </w:t>
      </w:r>
      <w:r w:rsidR="00B96AA2" w:rsidRPr="00D01399">
        <w:t>{</w:t>
      </w:r>
    </w:p>
    <w:p w14:paraId="769E954E" w14:textId="2CC8F196" w:rsidR="00B96AA2" w:rsidRPr="00D01399" w:rsidRDefault="00385B66" w:rsidP="00891309">
      <w:pPr>
        <w:pStyle w:val="CMDOutput"/>
      </w:pPr>
      <w:r>
        <w:t xml:space="preserve">        </w:t>
      </w:r>
      <w:r w:rsidR="00B96AA2" w:rsidRPr="00D01399">
        <w:t>"id":</w:t>
      </w:r>
      <w:r>
        <w:t xml:space="preserve"> </w:t>
      </w:r>
      <w:r w:rsidR="00B96AA2" w:rsidRPr="00D01399">
        <w:t>2,</w:t>
      </w:r>
    </w:p>
    <w:p w14:paraId="3CD2DB0E" w14:textId="34B9A0CA" w:rsidR="00B96AA2" w:rsidRPr="00D01399" w:rsidRDefault="00385B66" w:rsidP="00891309">
      <w:pPr>
        <w:pStyle w:val="CMDOutput"/>
      </w:pPr>
      <w:r>
        <w:t xml:space="preserve">        </w:t>
      </w:r>
      <w:r w:rsidR="00B96AA2" w:rsidRPr="00D01399">
        <w:t>"title":</w:t>
      </w:r>
      <w:r>
        <w:t xml:space="preserve"> </w:t>
      </w:r>
      <w:r w:rsidR="00B96AA2" w:rsidRPr="00D01399">
        <w:t>"Linux</w:t>
      </w:r>
      <w:r>
        <w:t xml:space="preserve"> </w:t>
      </w:r>
      <w:r w:rsidR="00B96AA2" w:rsidRPr="00D01399">
        <w:t>for</w:t>
      </w:r>
      <w:r>
        <w:t xml:space="preserve"> </w:t>
      </w:r>
      <w:r w:rsidR="00B96AA2" w:rsidRPr="00D01399">
        <w:t>Networkers",</w:t>
      </w:r>
    </w:p>
    <w:p w14:paraId="002A7C89" w14:textId="7C92088C" w:rsidR="00B96AA2" w:rsidRPr="00D01399" w:rsidRDefault="00385B66" w:rsidP="00891309">
      <w:pPr>
        <w:pStyle w:val="CMDOutput"/>
      </w:pPr>
      <w:r>
        <w:t xml:space="preserve">        </w:t>
      </w:r>
      <w:r w:rsidR="00B96AA2" w:rsidRPr="00D01399">
        <w:t>"author":</w:t>
      </w:r>
      <w:r>
        <w:t xml:space="preserve"> </w:t>
      </w:r>
      <w:r w:rsidR="00B96AA2" w:rsidRPr="00D01399">
        <w:t>"Cisco</w:t>
      </w:r>
      <w:r>
        <w:t xml:space="preserve"> </w:t>
      </w:r>
      <w:r w:rsidR="00B96AA2" w:rsidRPr="00D01399">
        <w:t>Systems</w:t>
      </w:r>
      <w:r>
        <w:t xml:space="preserve"> </w:t>
      </w:r>
      <w:r w:rsidR="00B96AA2" w:rsidRPr="00D01399">
        <w:t>Inc."</w:t>
      </w:r>
    </w:p>
    <w:p w14:paraId="78F83C14" w14:textId="57423C40" w:rsidR="00B96AA2" w:rsidRPr="00D01399" w:rsidRDefault="00385B66" w:rsidP="00891309">
      <w:pPr>
        <w:pStyle w:val="CMDOutput"/>
      </w:pPr>
      <w:r>
        <w:t xml:space="preserve">    </w:t>
      </w:r>
      <w:r w:rsidR="00B96AA2" w:rsidRPr="00D01399">
        <w:t>},</w:t>
      </w:r>
    </w:p>
    <w:p w14:paraId="6625C0D4" w14:textId="2EF22CFB" w:rsidR="00B96AA2" w:rsidRPr="00D01399" w:rsidRDefault="00385B66" w:rsidP="00891309">
      <w:pPr>
        <w:pStyle w:val="CMDOutput"/>
      </w:pPr>
      <w:r>
        <w:t xml:space="preserve">    </w:t>
      </w:r>
      <w:r w:rsidR="00B96AA2" w:rsidRPr="00D01399">
        <w:t>{</w:t>
      </w:r>
    </w:p>
    <w:p w14:paraId="51636D17" w14:textId="431185BB" w:rsidR="00B96AA2" w:rsidRPr="00D01399" w:rsidRDefault="00385B66" w:rsidP="00891309">
      <w:pPr>
        <w:pStyle w:val="CMDOutput"/>
      </w:pPr>
      <w:r>
        <w:t xml:space="preserve">        </w:t>
      </w:r>
      <w:r w:rsidR="00B96AA2" w:rsidRPr="00D01399">
        <w:t>"id":</w:t>
      </w:r>
      <w:r>
        <w:t xml:space="preserve"> </w:t>
      </w:r>
      <w:r w:rsidR="00B96AA2" w:rsidRPr="00D01399">
        <w:t>3,</w:t>
      </w:r>
    </w:p>
    <w:p w14:paraId="6E5CF0A8" w14:textId="4B85E0A6" w:rsidR="00B96AA2" w:rsidRPr="00D01399" w:rsidRDefault="00385B66" w:rsidP="00891309">
      <w:pPr>
        <w:pStyle w:val="CMDOutput"/>
      </w:pPr>
      <w:r>
        <w:t xml:space="preserve">        </w:t>
      </w:r>
      <w:r w:rsidR="00B96AA2" w:rsidRPr="00D01399">
        <w:t>"title":</w:t>
      </w:r>
      <w:r>
        <w:t xml:space="preserve"> </w:t>
      </w:r>
      <w:r w:rsidR="00B96AA2" w:rsidRPr="00D01399">
        <w:t>"</w:t>
      </w:r>
      <w:proofErr w:type="spellStart"/>
      <w:r w:rsidR="00B96AA2" w:rsidRPr="00D01399">
        <w:t>NetAcad</w:t>
      </w:r>
      <w:proofErr w:type="spellEnd"/>
      <w:r w:rsidR="00B96AA2" w:rsidRPr="00D01399">
        <w:t>:</w:t>
      </w:r>
      <w:r>
        <w:t xml:space="preserve"> </w:t>
      </w:r>
      <w:r w:rsidR="00B96AA2" w:rsidRPr="00D01399">
        <w:t>20</w:t>
      </w:r>
      <w:r>
        <w:t xml:space="preserve"> </w:t>
      </w:r>
      <w:r w:rsidR="00B96AA2" w:rsidRPr="00D01399">
        <w:t>Years</w:t>
      </w:r>
      <w:r>
        <w:t xml:space="preserve"> </w:t>
      </w:r>
      <w:proofErr w:type="gramStart"/>
      <w:r w:rsidR="00B96AA2" w:rsidRPr="00D01399">
        <w:t>Of</w:t>
      </w:r>
      <w:proofErr w:type="gramEnd"/>
      <w:r>
        <w:t xml:space="preserve"> </w:t>
      </w:r>
      <w:r w:rsidR="00B96AA2" w:rsidRPr="00D01399">
        <w:t>Online-Learning",</w:t>
      </w:r>
    </w:p>
    <w:p w14:paraId="7E894D0C" w14:textId="27FD9EDB" w:rsidR="00B96AA2" w:rsidRPr="00D01399" w:rsidRDefault="00385B66" w:rsidP="00891309">
      <w:pPr>
        <w:pStyle w:val="CMDOutput"/>
      </w:pPr>
      <w:r>
        <w:t xml:space="preserve">        </w:t>
      </w:r>
      <w:r w:rsidR="00B96AA2" w:rsidRPr="00D01399">
        <w:t>"author":</w:t>
      </w:r>
      <w:r>
        <w:t xml:space="preserve"> </w:t>
      </w:r>
      <w:r w:rsidR="00B96AA2" w:rsidRPr="00D01399">
        <w:t>"Cisco</w:t>
      </w:r>
      <w:r>
        <w:t xml:space="preserve"> </w:t>
      </w:r>
      <w:r w:rsidR="00B96AA2" w:rsidRPr="00D01399">
        <w:t>Systems</w:t>
      </w:r>
      <w:r>
        <w:t xml:space="preserve"> </w:t>
      </w:r>
      <w:r w:rsidR="00B96AA2" w:rsidRPr="00D01399">
        <w:t>Inc."</w:t>
      </w:r>
    </w:p>
    <w:p w14:paraId="745DB47A" w14:textId="71783488" w:rsidR="00B96AA2" w:rsidRPr="00D01399" w:rsidRDefault="00385B66" w:rsidP="00891309">
      <w:pPr>
        <w:pStyle w:val="CMDOutput"/>
      </w:pPr>
      <w:r>
        <w:t xml:space="preserve">    </w:t>
      </w:r>
      <w:r w:rsidR="00B96AA2" w:rsidRPr="00D01399">
        <w:t>},</w:t>
      </w:r>
    </w:p>
    <w:p w14:paraId="49E1948C" w14:textId="5AEBC133" w:rsidR="00B96AA2" w:rsidRPr="00D01399" w:rsidRDefault="00385B66" w:rsidP="00891309">
      <w:pPr>
        <w:pStyle w:val="CMDOutput"/>
      </w:pPr>
      <w:r>
        <w:t xml:space="preserve">    </w:t>
      </w:r>
      <w:r w:rsidR="00B96AA2" w:rsidRPr="00D01399">
        <w:t>{</w:t>
      </w:r>
    </w:p>
    <w:p w14:paraId="6E0C8BCF" w14:textId="168A9C42" w:rsidR="00B96AA2" w:rsidRPr="00D01399" w:rsidRDefault="00385B66" w:rsidP="00891309">
      <w:pPr>
        <w:pStyle w:val="CMDOutput"/>
      </w:pPr>
      <w:r>
        <w:t xml:space="preserve">        </w:t>
      </w:r>
      <w:r w:rsidR="00B96AA2" w:rsidRPr="00D01399">
        <w:t>"id":</w:t>
      </w:r>
      <w:r>
        <w:t xml:space="preserve"> </w:t>
      </w:r>
      <w:r w:rsidR="00B96AA2" w:rsidRPr="00D01399">
        <w:t>5,</w:t>
      </w:r>
    </w:p>
    <w:p w14:paraId="725C72F1" w14:textId="0045EBB7" w:rsidR="00B96AA2" w:rsidRPr="00D01399" w:rsidRDefault="00385B66" w:rsidP="00891309">
      <w:pPr>
        <w:pStyle w:val="CMDOutput"/>
      </w:pPr>
      <w:r>
        <w:lastRenderedPageBreak/>
        <w:t xml:space="preserve">        </w:t>
      </w:r>
      <w:r w:rsidR="00B96AA2" w:rsidRPr="00D01399">
        <w:t>"title":</w:t>
      </w:r>
      <w:r>
        <w:t xml:space="preserve"> </w:t>
      </w:r>
      <w:r w:rsidR="00B96AA2" w:rsidRPr="00D01399">
        <w:t>"31</w:t>
      </w:r>
      <w:r>
        <w:t xml:space="preserve"> </w:t>
      </w:r>
      <w:r w:rsidR="00B96AA2" w:rsidRPr="00D01399">
        <w:t>Days</w:t>
      </w:r>
      <w:r>
        <w:t xml:space="preserve"> </w:t>
      </w:r>
      <w:r w:rsidR="00B96AA2" w:rsidRPr="00D01399">
        <w:t>Before</w:t>
      </w:r>
      <w:r>
        <w:t xml:space="preserve"> </w:t>
      </w:r>
      <w:r w:rsidR="00B96AA2" w:rsidRPr="00D01399">
        <w:t>Your</w:t>
      </w:r>
      <w:r>
        <w:t xml:space="preserve"> </w:t>
      </w:r>
      <w:r w:rsidR="00B96AA2" w:rsidRPr="00D01399">
        <w:t>CCNA</w:t>
      </w:r>
      <w:r>
        <w:t xml:space="preserve"> </w:t>
      </w:r>
      <w:r w:rsidR="00B96AA2" w:rsidRPr="00D01399">
        <w:t>Exam",</w:t>
      </w:r>
    </w:p>
    <w:p w14:paraId="5FB2735F" w14:textId="49F8E520" w:rsidR="00B96AA2" w:rsidRPr="00D01399" w:rsidRDefault="00385B66" w:rsidP="00891309">
      <w:pPr>
        <w:pStyle w:val="CMDOutput"/>
      </w:pPr>
      <w:r>
        <w:t xml:space="preserve">        </w:t>
      </w:r>
      <w:r w:rsidR="00B96AA2" w:rsidRPr="00D01399">
        <w:t>"author":</w:t>
      </w:r>
      <w:r>
        <w:t xml:space="preserve"> </w:t>
      </w:r>
      <w:r w:rsidR="00B96AA2" w:rsidRPr="00D01399">
        <w:t>"Allan</w:t>
      </w:r>
      <w:r>
        <w:t xml:space="preserve"> </w:t>
      </w:r>
      <w:r w:rsidR="00B96AA2" w:rsidRPr="00D01399">
        <w:t>Johnson"</w:t>
      </w:r>
    </w:p>
    <w:p w14:paraId="5C00EC09" w14:textId="3C5048E8" w:rsidR="00B96AA2" w:rsidRPr="00D01399" w:rsidRDefault="00385B66" w:rsidP="00891309">
      <w:pPr>
        <w:pStyle w:val="CMDOutput"/>
      </w:pPr>
      <w:r>
        <w:t xml:space="preserve">    </w:t>
      </w:r>
      <w:r w:rsidR="00B96AA2" w:rsidRPr="00D01399">
        <w:t>}</w:t>
      </w:r>
    </w:p>
    <w:p w14:paraId="2A6BFE05" w14:textId="77777777" w:rsidR="00B96AA2" w:rsidRPr="00D01399" w:rsidRDefault="00B96AA2" w:rsidP="00891309">
      <w:pPr>
        <w:pStyle w:val="CMDOutput"/>
      </w:pPr>
      <w:r w:rsidRPr="00D01399">
        <w:t>]</w:t>
      </w:r>
    </w:p>
    <w:p w14:paraId="717D1F7F" w14:textId="2EA814EF" w:rsidR="00B96AA2" w:rsidRDefault="00A33C19" w:rsidP="00BA124D">
      <w:pPr>
        <w:pStyle w:val="SubStepAlpha"/>
        <w:numPr>
          <w:ilvl w:val="0"/>
          <w:numId w:val="0"/>
        </w:numPr>
        <w:ind w:left="720"/>
      </w:pPr>
      <w:r w:rsidRPr="00A33C19">
        <w:rPr>
          <w:b/>
          <w:bCs/>
        </w:rPr>
        <w:t>Note</w:t>
      </w:r>
      <w:r>
        <w:t xml:space="preserve">: </w:t>
      </w:r>
      <w:r w:rsidR="00B96AA2">
        <w:t xml:space="preserve">You can save the JSON output to a file using the </w:t>
      </w:r>
      <w:r w:rsidR="00B96AA2" w:rsidRPr="00576C61">
        <w:rPr>
          <w:b/>
          <w:bCs/>
        </w:rPr>
        <w:t>Save Response</w:t>
      </w:r>
      <w:r w:rsidR="00B96AA2">
        <w:t xml:space="preserve"> button above the output. This is not required for this lab.</w:t>
      </w:r>
    </w:p>
    <w:p w14:paraId="682E330F" w14:textId="232B3A54" w:rsidR="00B96AA2" w:rsidRDefault="00B96AA2" w:rsidP="00D716EB">
      <w:pPr>
        <w:pStyle w:val="Heading3"/>
        <w:numPr>
          <w:ilvl w:val="2"/>
          <w:numId w:val="11"/>
        </w:numPr>
      </w:pPr>
      <w:r>
        <w:t>Get a Token using the POST /</w:t>
      </w:r>
      <w:proofErr w:type="spellStart"/>
      <w:r>
        <w:t>loginViaBasic</w:t>
      </w:r>
      <w:proofErr w:type="spellEnd"/>
      <w:r>
        <w:t xml:space="preserve"> API.</w:t>
      </w:r>
    </w:p>
    <w:p w14:paraId="4F69C441" w14:textId="22C6159A" w:rsidR="00B96AA2" w:rsidRDefault="002C5400" w:rsidP="00D716EB">
      <w:pPr>
        <w:pStyle w:val="SubStepAlpha"/>
        <w:numPr>
          <w:ilvl w:val="3"/>
          <w:numId w:val="11"/>
        </w:numPr>
      </w:pPr>
      <w:r>
        <w:t>I</w:t>
      </w:r>
      <w:r w:rsidR="00B96AA2">
        <w:t>n the main window</w:t>
      </w:r>
      <w:r>
        <w:t>,</w:t>
      </w:r>
      <w:r w:rsidR="00B96AA2">
        <w:t xml:space="preserve"> click the plus icon "+" to create a</w:t>
      </w:r>
      <w:r w:rsidR="00DA0016">
        <w:t xml:space="preserve"> new</w:t>
      </w:r>
      <w:r w:rsidR="00B96AA2">
        <w:t xml:space="preserve"> </w:t>
      </w:r>
      <w:r w:rsidR="00B96AA2" w:rsidRPr="00185CC3">
        <w:rPr>
          <w:b/>
          <w:bCs/>
        </w:rPr>
        <w:t>Untitled Request</w:t>
      </w:r>
      <w:r w:rsidR="00B96AA2">
        <w:t xml:space="preserve">. </w:t>
      </w:r>
    </w:p>
    <w:p w14:paraId="279ACA7B" w14:textId="6A80DE13" w:rsidR="00B96AA2" w:rsidRDefault="00B96AA2" w:rsidP="00D716EB">
      <w:pPr>
        <w:pStyle w:val="SubStepAlpha"/>
        <w:numPr>
          <w:ilvl w:val="3"/>
          <w:numId w:val="11"/>
        </w:numPr>
      </w:pPr>
      <w:r>
        <w:t xml:space="preserve">Click the down arrow next to </w:t>
      </w:r>
      <w:r>
        <w:rPr>
          <w:b/>
          <w:bCs/>
        </w:rPr>
        <w:t>GET</w:t>
      </w:r>
      <w:r>
        <w:t xml:space="preserve"> and select </w:t>
      </w:r>
      <w:r>
        <w:rPr>
          <w:b/>
          <w:bCs/>
        </w:rPr>
        <w:t>POST</w:t>
      </w:r>
      <w:r>
        <w:t xml:space="preserve">. </w:t>
      </w:r>
    </w:p>
    <w:p w14:paraId="30E8DB86" w14:textId="77777777" w:rsidR="00E81B04" w:rsidRPr="00B8147A" w:rsidRDefault="00E81B04" w:rsidP="00D716EB">
      <w:pPr>
        <w:pStyle w:val="SubStepAlpha"/>
        <w:numPr>
          <w:ilvl w:val="3"/>
          <w:numId w:val="11"/>
        </w:numPr>
      </w:pPr>
      <w:r w:rsidRPr="00B8147A">
        <w:t>Enter request URL.</w:t>
      </w:r>
    </w:p>
    <w:p w14:paraId="2C8B8E60" w14:textId="3CC4579F" w:rsidR="00B96AA2" w:rsidRDefault="00E81B04" w:rsidP="00D716EB">
      <w:pPr>
        <w:pStyle w:val="SubStepNum"/>
        <w:numPr>
          <w:ilvl w:val="4"/>
          <w:numId w:val="16"/>
        </w:numPr>
      </w:pPr>
      <w:r>
        <w:t xml:space="preserve">Return to the </w:t>
      </w:r>
      <w:r w:rsidRPr="00D42498">
        <w:rPr>
          <w:b/>
          <w:bCs/>
        </w:rPr>
        <w:t>School Library API</w:t>
      </w:r>
      <w:r>
        <w:t xml:space="preserve"> tab in Chromium and expand the </w:t>
      </w:r>
      <w:r w:rsidR="00B96AA2" w:rsidRPr="00E81B04">
        <w:rPr>
          <w:b/>
          <w:bCs/>
        </w:rPr>
        <w:t>POST /</w:t>
      </w:r>
      <w:proofErr w:type="spellStart"/>
      <w:r w:rsidR="00B96AA2" w:rsidRPr="00E81B04">
        <w:rPr>
          <w:b/>
          <w:bCs/>
        </w:rPr>
        <w:t>loginViaBasic</w:t>
      </w:r>
      <w:proofErr w:type="spellEnd"/>
      <w:r w:rsidR="00B96AA2">
        <w:t xml:space="preserve"> API</w:t>
      </w:r>
      <w:r w:rsidR="00552DA8">
        <w:t>,</w:t>
      </w:r>
      <w:r w:rsidR="00587009">
        <w:t xml:space="preserve"> if </w:t>
      </w:r>
      <w:r w:rsidR="00552DA8">
        <w:t>necessary.</w:t>
      </w:r>
    </w:p>
    <w:p w14:paraId="00E1C23C" w14:textId="77777777" w:rsidR="00B96AA2" w:rsidRDefault="00B96AA2" w:rsidP="00D716EB">
      <w:pPr>
        <w:pStyle w:val="SubStepNum"/>
        <w:numPr>
          <w:ilvl w:val="4"/>
          <w:numId w:val="16"/>
        </w:numPr>
      </w:pPr>
      <w:r>
        <w:t xml:space="preserve">Under </w:t>
      </w:r>
      <w:r w:rsidRPr="00C974A1">
        <w:rPr>
          <w:b/>
          <w:bCs/>
        </w:rPr>
        <w:t>Request URL</w:t>
      </w:r>
      <w:r>
        <w:t xml:space="preserve">, select, right-click and </w:t>
      </w:r>
      <w:r w:rsidRPr="00C974A1">
        <w:rPr>
          <w:b/>
          <w:bCs/>
        </w:rPr>
        <w:t>Copy</w:t>
      </w:r>
      <w:r>
        <w:t xml:space="preserve"> the URL to your clipboard:</w:t>
      </w:r>
    </w:p>
    <w:p w14:paraId="6FE5249A" w14:textId="77777777" w:rsidR="00B96AA2" w:rsidRDefault="00B96AA2" w:rsidP="00BA124D">
      <w:pPr>
        <w:pStyle w:val="CMD"/>
      </w:pPr>
      <w:r w:rsidRPr="00970D4F">
        <w:rPr>
          <w:highlight w:val="yellow"/>
        </w:rPr>
        <w:t>http://library.demo.local/api/v1/loginViaBasic</w:t>
      </w:r>
    </w:p>
    <w:p w14:paraId="3E5B0082" w14:textId="03D71003" w:rsidR="00C05652" w:rsidRDefault="00C05652" w:rsidP="00C05652">
      <w:pPr>
        <w:pStyle w:val="BodyTextL50"/>
        <w:ind w:left="1080"/>
      </w:pPr>
      <w:r w:rsidRPr="009A2B83">
        <w:rPr>
          <w:b/>
          <w:bCs/>
        </w:rPr>
        <w:t>No</w:t>
      </w:r>
      <w:r w:rsidR="009A2B83" w:rsidRPr="009A2B83">
        <w:rPr>
          <w:b/>
          <w:bCs/>
        </w:rPr>
        <w:t>t</w:t>
      </w:r>
      <w:r w:rsidRPr="009A2B83">
        <w:rPr>
          <w:b/>
          <w:bCs/>
        </w:rPr>
        <w:t>e</w:t>
      </w:r>
      <w:r>
        <w:t xml:space="preserve">: If the </w:t>
      </w:r>
      <w:r w:rsidRPr="00CB6E44">
        <w:rPr>
          <w:b/>
          <w:bCs/>
        </w:rPr>
        <w:t>Request URL</w:t>
      </w:r>
      <w:r>
        <w:t xml:space="preserve"> is no longer showing, the</w:t>
      </w:r>
      <w:r w:rsidR="003B43F8">
        <w:t>n</w:t>
      </w:r>
      <w:r>
        <w:t xml:space="preserve"> you probably closed</w:t>
      </w:r>
      <w:r w:rsidR="003B43F8">
        <w:t xml:space="preserve"> and re-opened</w:t>
      </w:r>
      <w:r>
        <w:t xml:space="preserve"> the </w:t>
      </w:r>
      <w:r w:rsidR="00CB6E44" w:rsidRPr="00CB6E44">
        <w:rPr>
          <w:b/>
          <w:bCs/>
        </w:rPr>
        <w:t xml:space="preserve">School Library </w:t>
      </w:r>
      <w:r w:rsidRPr="00CB6E44">
        <w:rPr>
          <w:b/>
          <w:bCs/>
        </w:rPr>
        <w:t>API</w:t>
      </w:r>
      <w:r>
        <w:t xml:space="preserve"> documentation page</w:t>
      </w:r>
      <w:r w:rsidR="00CB6E44">
        <w:t xml:space="preserve"> and are no longer authenticated</w:t>
      </w:r>
      <w:r>
        <w:t xml:space="preserve">. Click </w:t>
      </w:r>
      <w:r w:rsidRPr="009A2B83">
        <w:rPr>
          <w:b/>
          <w:bCs/>
        </w:rPr>
        <w:t>Try it out</w:t>
      </w:r>
      <w:r w:rsidR="009A2B83">
        <w:t xml:space="preserve">, then </w:t>
      </w:r>
      <w:r w:rsidR="009A2B83" w:rsidRPr="009A2B83">
        <w:rPr>
          <w:b/>
          <w:bCs/>
        </w:rPr>
        <w:t>Execute</w:t>
      </w:r>
      <w:r w:rsidR="009A2B83">
        <w:t xml:space="preserve">, and then re-authenticate with username </w:t>
      </w:r>
      <w:r w:rsidR="009A2B83" w:rsidRPr="00CB6E44">
        <w:rPr>
          <w:b/>
          <w:bCs/>
        </w:rPr>
        <w:t>cisco</w:t>
      </w:r>
      <w:r w:rsidR="009A2B83">
        <w:t xml:space="preserve"> and password </w:t>
      </w:r>
      <w:r w:rsidR="009A2B83" w:rsidRPr="00CB6E44">
        <w:rPr>
          <w:b/>
          <w:bCs/>
        </w:rPr>
        <w:t>Cisco</w:t>
      </w:r>
      <w:proofErr w:type="gramStart"/>
      <w:r w:rsidR="009A2B83" w:rsidRPr="00CB6E44">
        <w:rPr>
          <w:b/>
          <w:bCs/>
        </w:rPr>
        <w:t>123!</w:t>
      </w:r>
      <w:r w:rsidR="009A2B83">
        <w:t>.</w:t>
      </w:r>
      <w:proofErr w:type="gramEnd"/>
    </w:p>
    <w:p w14:paraId="44BA199D" w14:textId="3DECBEA8" w:rsidR="00B96AA2" w:rsidRDefault="00B96AA2" w:rsidP="00D716EB">
      <w:pPr>
        <w:pStyle w:val="SubStepNum"/>
        <w:numPr>
          <w:ilvl w:val="4"/>
          <w:numId w:val="16"/>
        </w:numPr>
      </w:pPr>
      <w:r>
        <w:t xml:space="preserve">Return to </w:t>
      </w:r>
      <w:r w:rsidRPr="004917D4">
        <w:rPr>
          <w:b/>
          <w:bCs/>
        </w:rPr>
        <w:t>Postman</w:t>
      </w:r>
      <w:r>
        <w:rPr>
          <w:b/>
          <w:bCs/>
        </w:rPr>
        <w:t xml:space="preserve"> </w:t>
      </w:r>
      <w:r w:rsidRPr="009220D7">
        <w:t>and</w:t>
      </w:r>
      <w:r>
        <w:t xml:space="preserve"> paste the URL next to POST where it states, "Enter request URL".</w:t>
      </w:r>
    </w:p>
    <w:p w14:paraId="52662C74" w14:textId="36AEFC82" w:rsidR="00A20E85" w:rsidRPr="00C974A1" w:rsidRDefault="00A20E85" w:rsidP="00A20E85">
      <w:pPr>
        <w:pStyle w:val="BodyTextL50"/>
        <w:ind w:left="1080"/>
      </w:pPr>
      <w:r w:rsidRPr="00A20E85">
        <w:rPr>
          <w:b/>
          <w:bCs/>
        </w:rPr>
        <w:t>Note</w:t>
      </w:r>
      <w:r>
        <w:t>: If pasting adds a line below the URL, remove the extra line.</w:t>
      </w:r>
    </w:p>
    <w:p w14:paraId="3275702E" w14:textId="67434306" w:rsidR="00B96AA2" w:rsidRDefault="00B96AA2" w:rsidP="00D716EB">
      <w:pPr>
        <w:pStyle w:val="SubStepAlpha"/>
        <w:numPr>
          <w:ilvl w:val="3"/>
          <w:numId w:val="11"/>
        </w:numPr>
      </w:pPr>
      <w:r>
        <w:t xml:space="preserve">Click </w:t>
      </w:r>
      <w:r w:rsidRPr="00CC7F26">
        <w:rPr>
          <w:b/>
          <w:bCs/>
        </w:rPr>
        <w:t>Authorization</w:t>
      </w:r>
      <w:r w:rsidRPr="00CC7F26">
        <w:t>. Within</w:t>
      </w:r>
      <w:r>
        <w:t xml:space="preserve"> this area</w:t>
      </w:r>
      <w:r w:rsidR="00D42498">
        <w:t>, complete the following:</w:t>
      </w:r>
    </w:p>
    <w:p w14:paraId="1A6F3C1C" w14:textId="041642A1" w:rsidR="00D42498" w:rsidRDefault="0077200B" w:rsidP="00D716EB">
      <w:pPr>
        <w:pStyle w:val="SubStepNum"/>
        <w:numPr>
          <w:ilvl w:val="4"/>
          <w:numId w:val="17"/>
        </w:numPr>
      </w:pPr>
      <w:r>
        <w:t xml:space="preserve">In the drop-down list for </w:t>
      </w:r>
      <w:r w:rsidRPr="00626907">
        <w:rPr>
          <w:b/>
          <w:bCs/>
        </w:rPr>
        <w:t>Type</w:t>
      </w:r>
      <w:r>
        <w:t xml:space="preserve">, choose </w:t>
      </w:r>
      <w:r w:rsidRPr="00626907">
        <w:rPr>
          <w:b/>
          <w:bCs/>
        </w:rPr>
        <w:t>Basic Auth</w:t>
      </w:r>
      <w:r w:rsidR="00626907" w:rsidRPr="00626907">
        <w:t>.</w:t>
      </w:r>
    </w:p>
    <w:p w14:paraId="677CD507" w14:textId="03DC26E8" w:rsidR="0077200B" w:rsidRDefault="0077200B" w:rsidP="00D716EB">
      <w:pPr>
        <w:pStyle w:val="SubStepNum"/>
        <w:numPr>
          <w:ilvl w:val="4"/>
          <w:numId w:val="17"/>
        </w:numPr>
      </w:pPr>
      <w:r>
        <w:t xml:space="preserve">For the </w:t>
      </w:r>
      <w:r w:rsidRPr="00626907">
        <w:rPr>
          <w:b/>
          <w:bCs/>
        </w:rPr>
        <w:t>Username</w:t>
      </w:r>
      <w:r>
        <w:t xml:space="preserve"> and </w:t>
      </w:r>
      <w:r w:rsidRPr="00626907">
        <w:rPr>
          <w:b/>
          <w:bCs/>
        </w:rPr>
        <w:t>Password</w:t>
      </w:r>
      <w:r>
        <w:t xml:space="preserve"> fields, fill in the following:</w:t>
      </w:r>
    </w:p>
    <w:p w14:paraId="414D0A0F" w14:textId="77777777" w:rsidR="00B96AA2" w:rsidRDefault="00B96AA2" w:rsidP="00D716EB">
      <w:pPr>
        <w:pStyle w:val="SubStepAlpha"/>
        <w:numPr>
          <w:ilvl w:val="0"/>
          <w:numId w:val="9"/>
        </w:numPr>
      </w:pPr>
      <w:r>
        <w:rPr>
          <w:b/>
          <w:bCs/>
        </w:rPr>
        <w:t>Username:</w:t>
      </w:r>
      <w:r>
        <w:t xml:space="preserve"> cisco</w:t>
      </w:r>
    </w:p>
    <w:p w14:paraId="4387B991" w14:textId="77777777" w:rsidR="00B96AA2" w:rsidRDefault="00B96AA2" w:rsidP="00D716EB">
      <w:pPr>
        <w:pStyle w:val="SubStepAlpha"/>
        <w:numPr>
          <w:ilvl w:val="0"/>
          <w:numId w:val="9"/>
        </w:numPr>
      </w:pPr>
      <w:r>
        <w:rPr>
          <w:b/>
          <w:bCs/>
        </w:rPr>
        <w:t>Password:</w:t>
      </w:r>
      <w:r>
        <w:t xml:space="preserve"> Cisco123!</w:t>
      </w:r>
    </w:p>
    <w:p w14:paraId="48E6BA87" w14:textId="5F2C2B9E" w:rsidR="00B96AA2" w:rsidRDefault="00B96AA2" w:rsidP="00D716EB">
      <w:pPr>
        <w:pStyle w:val="SubStepAlpha"/>
        <w:numPr>
          <w:ilvl w:val="3"/>
          <w:numId w:val="11"/>
        </w:numPr>
      </w:pPr>
      <w:r>
        <w:t xml:space="preserve">Click </w:t>
      </w:r>
      <w:r>
        <w:rPr>
          <w:b/>
          <w:bCs/>
        </w:rPr>
        <w:t>Send</w:t>
      </w:r>
      <w:r w:rsidRPr="00CC7F26">
        <w:t>.</w:t>
      </w:r>
    </w:p>
    <w:p w14:paraId="568EB87D" w14:textId="0F62DFB0" w:rsidR="00B96AA2" w:rsidRDefault="00626907" w:rsidP="00D716EB">
      <w:pPr>
        <w:pStyle w:val="SubStepAlpha"/>
        <w:numPr>
          <w:ilvl w:val="3"/>
          <w:numId w:val="11"/>
        </w:numPr>
      </w:pPr>
      <w:r>
        <w:t>If necessary, scroll down to the</w:t>
      </w:r>
      <w:r w:rsidR="00B96AA2">
        <w:t xml:space="preserve"> </w:t>
      </w:r>
      <w:r w:rsidR="00B96AA2" w:rsidRPr="00CC7F26">
        <w:rPr>
          <w:b/>
          <w:bCs/>
        </w:rPr>
        <w:t>Body</w:t>
      </w:r>
      <w:r w:rsidR="00B96AA2">
        <w:t xml:space="preserve"> </w:t>
      </w:r>
      <w:r>
        <w:t xml:space="preserve">section to see </w:t>
      </w:r>
      <w:r w:rsidR="0070511C">
        <w:t>your new token</w:t>
      </w:r>
      <w:r w:rsidR="00B96AA2">
        <w:t xml:space="preserve">. </w:t>
      </w:r>
      <w:r w:rsidR="00E557AB" w:rsidRPr="00B217A5">
        <w:rPr>
          <w:b/>
          <w:bCs/>
        </w:rPr>
        <w:t>Your token will be different</w:t>
      </w:r>
      <w:r w:rsidR="0070511C" w:rsidRPr="00B217A5">
        <w:rPr>
          <w:b/>
          <w:bCs/>
        </w:rPr>
        <w:t xml:space="preserve"> than the one shown here.</w:t>
      </w:r>
    </w:p>
    <w:p w14:paraId="3C487F62" w14:textId="77777777" w:rsidR="00B96AA2" w:rsidRPr="00E26415" w:rsidRDefault="00B96AA2" w:rsidP="00BA124D">
      <w:pPr>
        <w:pStyle w:val="CMDOutput"/>
      </w:pPr>
      <w:r w:rsidRPr="00E26415">
        <w:t>{</w:t>
      </w:r>
    </w:p>
    <w:p w14:paraId="444BA2A0" w14:textId="2B4CE77D" w:rsidR="00B96AA2" w:rsidRPr="00E26415" w:rsidRDefault="00E26415" w:rsidP="00BA124D">
      <w:pPr>
        <w:pStyle w:val="CMDOutput"/>
      </w:pPr>
      <w:r>
        <w:t xml:space="preserve">    </w:t>
      </w:r>
      <w:r w:rsidR="00B96AA2" w:rsidRPr="00E26415">
        <w:t>"token": "cisco|5xSUHYFDvIAoCRv0LqWVSDcjJAwWjg18vMml6u2lm1I"</w:t>
      </w:r>
    </w:p>
    <w:p w14:paraId="24AAADAB" w14:textId="77777777" w:rsidR="00B96AA2" w:rsidRPr="00E26415" w:rsidRDefault="00B96AA2" w:rsidP="00BA124D">
      <w:pPr>
        <w:pStyle w:val="CMDOutput"/>
      </w:pPr>
      <w:r w:rsidRPr="00E26415">
        <w:t>}</w:t>
      </w:r>
    </w:p>
    <w:p w14:paraId="42D52EEB" w14:textId="4388C3F7" w:rsidR="00B96AA2" w:rsidRDefault="00B96AA2" w:rsidP="00D716EB">
      <w:pPr>
        <w:pStyle w:val="Heading3"/>
        <w:numPr>
          <w:ilvl w:val="2"/>
          <w:numId w:val="11"/>
        </w:numPr>
      </w:pPr>
      <w:r>
        <w:t>Add a book using the POST /books API.</w:t>
      </w:r>
    </w:p>
    <w:p w14:paraId="426AF21C" w14:textId="2300EBF3" w:rsidR="007B4259" w:rsidRDefault="007B4259" w:rsidP="007B4259">
      <w:pPr>
        <w:pStyle w:val="BodyTextL25"/>
      </w:pPr>
      <w:r>
        <w:t>Now you will</w:t>
      </w:r>
      <w:r w:rsidR="00B96AA2">
        <w:t xml:space="preserve"> add the </w:t>
      </w:r>
      <w:r w:rsidR="00B96AA2" w:rsidRPr="007B4259">
        <w:rPr>
          <w:i/>
          <w:iCs/>
        </w:rPr>
        <w:t>IPv6 Fundamentals</w:t>
      </w:r>
      <w:r w:rsidR="00B96AA2">
        <w:t xml:space="preserve"> book </w:t>
      </w:r>
      <w:r>
        <w:t>you</w:t>
      </w:r>
      <w:r w:rsidR="00B96AA2">
        <w:t xml:space="preserve"> deleted </w:t>
      </w:r>
      <w:r w:rsidR="00B03CA8">
        <w:t xml:space="preserve">in Part 2 when using the </w:t>
      </w:r>
      <w:r w:rsidR="00B03CA8" w:rsidRPr="00B03CA8">
        <w:rPr>
          <w:b/>
          <w:bCs/>
        </w:rPr>
        <w:t>Try it out</w:t>
      </w:r>
      <w:r w:rsidR="00B03CA8">
        <w:t xml:space="preserve"> feature in</w:t>
      </w:r>
      <w:r w:rsidR="00B96AA2">
        <w:t xml:space="preserve"> the </w:t>
      </w:r>
      <w:r w:rsidR="00B96AA2" w:rsidRPr="007B4259">
        <w:rPr>
          <w:b/>
          <w:bCs/>
        </w:rPr>
        <w:t>School Library API</w:t>
      </w:r>
      <w:r w:rsidR="00B96AA2">
        <w:t xml:space="preserve"> </w:t>
      </w:r>
      <w:r w:rsidR="00B03CA8">
        <w:t>documentation</w:t>
      </w:r>
      <w:r w:rsidR="00B96AA2">
        <w:t xml:space="preserve">. </w:t>
      </w:r>
    </w:p>
    <w:p w14:paraId="0775D740" w14:textId="24378353" w:rsidR="00B96AA2" w:rsidRDefault="002C5400" w:rsidP="00D716EB">
      <w:pPr>
        <w:pStyle w:val="SubStepAlpha"/>
        <w:numPr>
          <w:ilvl w:val="3"/>
          <w:numId w:val="11"/>
        </w:numPr>
      </w:pPr>
      <w:r>
        <w:t>I</w:t>
      </w:r>
      <w:r w:rsidR="00B96AA2">
        <w:t>n the main window</w:t>
      </w:r>
      <w:r>
        <w:t>,</w:t>
      </w:r>
      <w:r w:rsidR="00B96AA2">
        <w:t xml:space="preserve"> click the plus icon "+" to create an </w:t>
      </w:r>
      <w:r w:rsidR="00B96AA2" w:rsidRPr="00185CC3">
        <w:rPr>
          <w:b/>
          <w:bCs/>
        </w:rPr>
        <w:t>Untitled Request</w:t>
      </w:r>
      <w:r w:rsidR="00903A85">
        <w:t xml:space="preserve">. </w:t>
      </w:r>
    </w:p>
    <w:p w14:paraId="49F32B52" w14:textId="77777777" w:rsidR="00B03CA8" w:rsidRDefault="00B03CA8" w:rsidP="00D716EB">
      <w:pPr>
        <w:pStyle w:val="SubStepAlpha"/>
        <w:numPr>
          <w:ilvl w:val="3"/>
          <w:numId w:val="11"/>
        </w:numPr>
      </w:pPr>
      <w:r>
        <w:t xml:space="preserve">Click the down arrow next to </w:t>
      </w:r>
      <w:r>
        <w:rPr>
          <w:b/>
          <w:bCs/>
        </w:rPr>
        <w:t>GET</w:t>
      </w:r>
      <w:r>
        <w:t xml:space="preserve"> and select </w:t>
      </w:r>
      <w:r>
        <w:rPr>
          <w:b/>
          <w:bCs/>
        </w:rPr>
        <w:t>POST</w:t>
      </w:r>
      <w:r>
        <w:t xml:space="preserve">. </w:t>
      </w:r>
    </w:p>
    <w:p w14:paraId="742D9F6F" w14:textId="77777777" w:rsidR="00903A85" w:rsidRPr="00B8147A" w:rsidRDefault="00903A85" w:rsidP="00D716EB">
      <w:pPr>
        <w:pStyle w:val="SubStepAlpha"/>
        <w:numPr>
          <w:ilvl w:val="3"/>
          <w:numId w:val="11"/>
        </w:numPr>
      </w:pPr>
      <w:r w:rsidRPr="00B8147A">
        <w:t>Enter request URL.</w:t>
      </w:r>
    </w:p>
    <w:p w14:paraId="784EA98A" w14:textId="3CCA8138" w:rsidR="00FE592D" w:rsidRDefault="00903A85" w:rsidP="00FE592D">
      <w:pPr>
        <w:pStyle w:val="SubStepNum"/>
        <w:numPr>
          <w:ilvl w:val="4"/>
          <w:numId w:val="11"/>
        </w:numPr>
      </w:pPr>
      <w:r>
        <w:t xml:space="preserve">Return to the </w:t>
      </w:r>
      <w:r w:rsidRPr="00D42498">
        <w:rPr>
          <w:b/>
          <w:bCs/>
        </w:rPr>
        <w:t>School Library API</w:t>
      </w:r>
      <w:r>
        <w:t xml:space="preserve"> tab in Chromium and expand the</w:t>
      </w:r>
      <w:r w:rsidR="00B96AA2">
        <w:t xml:space="preserve"> </w:t>
      </w:r>
      <w:r w:rsidR="00B96AA2" w:rsidRPr="00903A85">
        <w:rPr>
          <w:b/>
          <w:bCs/>
        </w:rPr>
        <w:t>POST /books</w:t>
      </w:r>
      <w:r w:rsidR="00B96AA2">
        <w:t xml:space="preserve"> API.</w:t>
      </w:r>
    </w:p>
    <w:p w14:paraId="7A695B0B" w14:textId="77777777" w:rsidR="00B96AA2" w:rsidRDefault="00B96AA2" w:rsidP="00D716EB">
      <w:pPr>
        <w:pStyle w:val="SubStepAlpha"/>
        <w:numPr>
          <w:ilvl w:val="4"/>
          <w:numId w:val="11"/>
        </w:numPr>
      </w:pPr>
      <w:r>
        <w:t xml:space="preserve">Under </w:t>
      </w:r>
      <w:r w:rsidRPr="00C974A1">
        <w:rPr>
          <w:b/>
          <w:bCs/>
        </w:rPr>
        <w:t>Request URL</w:t>
      </w:r>
      <w:r>
        <w:t xml:space="preserve">, select, right-click and </w:t>
      </w:r>
      <w:r w:rsidRPr="00C974A1">
        <w:rPr>
          <w:b/>
          <w:bCs/>
        </w:rPr>
        <w:t>Copy</w:t>
      </w:r>
      <w:r>
        <w:t xml:space="preserve"> the URL to your clipboard:</w:t>
      </w:r>
    </w:p>
    <w:p w14:paraId="36D6B4C0" w14:textId="158300FE" w:rsidR="00B96AA2" w:rsidRDefault="00B96AA2" w:rsidP="00BA124D">
      <w:pPr>
        <w:pStyle w:val="CMD"/>
      </w:pPr>
      <w:r w:rsidRPr="00D03C93">
        <w:rPr>
          <w:highlight w:val="yellow"/>
        </w:rPr>
        <w:t>http://library.demo.local/api/v1/books</w:t>
      </w:r>
    </w:p>
    <w:p w14:paraId="5DC9DE1F" w14:textId="5175628E" w:rsidR="00FE592D" w:rsidRDefault="00FE592D" w:rsidP="00FE592D">
      <w:pPr>
        <w:pStyle w:val="BodyTextL50"/>
        <w:ind w:left="1080"/>
      </w:pPr>
      <w:r w:rsidRPr="009A2B83">
        <w:rPr>
          <w:b/>
          <w:bCs/>
        </w:rPr>
        <w:lastRenderedPageBreak/>
        <w:t>Note</w:t>
      </w:r>
      <w:r>
        <w:t xml:space="preserve">: If the </w:t>
      </w:r>
      <w:r w:rsidRPr="00CB6E44">
        <w:rPr>
          <w:b/>
          <w:bCs/>
        </w:rPr>
        <w:t>Request URL</w:t>
      </w:r>
      <w:r>
        <w:t xml:space="preserve"> is </w:t>
      </w:r>
      <w:r w:rsidR="00201FF4">
        <w:t>no longer</w:t>
      </w:r>
      <w:r>
        <w:t xml:space="preserve"> showing, then you probably canceled </w:t>
      </w:r>
      <w:r w:rsidRPr="00201FF4">
        <w:rPr>
          <w:b/>
          <w:bCs/>
        </w:rPr>
        <w:t>Try it out</w:t>
      </w:r>
      <w:r>
        <w:t xml:space="preserve">. Click </w:t>
      </w:r>
      <w:r w:rsidRPr="00201FF4">
        <w:rPr>
          <w:b/>
          <w:bCs/>
        </w:rPr>
        <w:t>Try it out</w:t>
      </w:r>
      <w:r>
        <w:t xml:space="preserve">, and then </w:t>
      </w:r>
      <w:r w:rsidRPr="00201FF4">
        <w:rPr>
          <w:b/>
          <w:bCs/>
        </w:rPr>
        <w:t>Execute</w:t>
      </w:r>
      <w:r>
        <w:t xml:space="preserve"> to show the </w:t>
      </w:r>
      <w:r w:rsidRPr="00201FF4">
        <w:rPr>
          <w:b/>
          <w:bCs/>
        </w:rPr>
        <w:t>Request URL</w:t>
      </w:r>
      <w:r>
        <w:t>.</w:t>
      </w:r>
    </w:p>
    <w:p w14:paraId="65E0F80C" w14:textId="0858CD8A" w:rsidR="00B96AA2" w:rsidRDefault="00B96AA2" w:rsidP="00D716EB">
      <w:pPr>
        <w:pStyle w:val="SubStepNum"/>
        <w:numPr>
          <w:ilvl w:val="4"/>
          <w:numId w:val="11"/>
        </w:numPr>
      </w:pPr>
      <w:r>
        <w:t xml:space="preserve">Return to </w:t>
      </w:r>
      <w:r w:rsidRPr="004917D4">
        <w:rPr>
          <w:b/>
          <w:bCs/>
        </w:rPr>
        <w:t>Postman</w:t>
      </w:r>
      <w:r>
        <w:rPr>
          <w:b/>
          <w:bCs/>
        </w:rPr>
        <w:t xml:space="preserve"> </w:t>
      </w:r>
      <w:r w:rsidRPr="009220D7">
        <w:t>and</w:t>
      </w:r>
      <w:r>
        <w:t xml:space="preserve"> paste the URL next to POST where it states, "Enter request URL".</w:t>
      </w:r>
    </w:p>
    <w:p w14:paraId="51D1D79C" w14:textId="583812E5" w:rsidR="00F83100" w:rsidRDefault="00F83100" w:rsidP="00F83100">
      <w:pPr>
        <w:pStyle w:val="BodyTextL50"/>
        <w:ind w:left="1080"/>
      </w:pPr>
      <w:r w:rsidRPr="00F83100">
        <w:rPr>
          <w:b/>
          <w:bCs/>
        </w:rPr>
        <w:t>Note</w:t>
      </w:r>
      <w:r w:rsidRPr="00F83100">
        <w:t>: If pasting adds a line below the URL, remove the extra line.</w:t>
      </w:r>
    </w:p>
    <w:p w14:paraId="0298DD73" w14:textId="7C9AA81D" w:rsidR="00B96AA2" w:rsidRDefault="00B96AA2" w:rsidP="00D716EB">
      <w:pPr>
        <w:pStyle w:val="SubStepAlpha"/>
        <w:numPr>
          <w:ilvl w:val="3"/>
          <w:numId w:val="11"/>
        </w:numPr>
      </w:pPr>
      <w:r>
        <w:t xml:space="preserve">Click </w:t>
      </w:r>
      <w:r w:rsidRPr="00BB1FE7">
        <w:rPr>
          <w:b/>
          <w:bCs/>
        </w:rPr>
        <w:t>Authorization</w:t>
      </w:r>
      <w:r w:rsidR="00CC5DDD">
        <w:t xml:space="preserve">. Within this area, </w:t>
      </w:r>
      <w:r>
        <w:t>complete the following:</w:t>
      </w:r>
    </w:p>
    <w:p w14:paraId="5BF6C745" w14:textId="51101518" w:rsidR="00CC5DDD" w:rsidRDefault="00CC5DDD" w:rsidP="00D716EB">
      <w:pPr>
        <w:pStyle w:val="SubStepNum"/>
        <w:numPr>
          <w:ilvl w:val="4"/>
          <w:numId w:val="11"/>
        </w:numPr>
      </w:pPr>
      <w:r>
        <w:t xml:space="preserve">In the drop-down list for </w:t>
      </w:r>
      <w:r w:rsidRPr="00626907">
        <w:rPr>
          <w:b/>
          <w:bCs/>
        </w:rPr>
        <w:t>Type</w:t>
      </w:r>
      <w:r>
        <w:t xml:space="preserve">, choose </w:t>
      </w:r>
      <w:r w:rsidR="00BF154A">
        <w:rPr>
          <w:b/>
          <w:bCs/>
        </w:rPr>
        <w:t>API Key</w:t>
      </w:r>
      <w:r w:rsidRPr="00626907">
        <w:t>.</w:t>
      </w:r>
    </w:p>
    <w:p w14:paraId="710608EA" w14:textId="7ADE72EA" w:rsidR="00BF154A" w:rsidRDefault="00BF154A" w:rsidP="00D716EB">
      <w:pPr>
        <w:pStyle w:val="SubStepNum"/>
        <w:numPr>
          <w:ilvl w:val="4"/>
          <w:numId w:val="11"/>
        </w:numPr>
      </w:pPr>
      <w:r>
        <w:t xml:space="preserve">In the </w:t>
      </w:r>
      <w:r w:rsidRPr="00BF154A">
        <w:rPr>
          <w:b/>
          <w:bCs/>
        </w:rPr>
        <w:t>Key</w:t>
      </w:r>
      <w:r>
        <w:t xml:space="preserve"> field, enter </w:t>
      </w:r>
      <w:r w:rsidRPr="00BF154A">
        <w:rPr>
          <w:b/>
          <w:bCs/>
        </w:rPr>
        <w:t>X-API-KEY</w:t>
      </w:r>
      <w:r>
        <w:t xml:space="preserve">. </w:t>
      </w:r>
    </w:p>
    <w:p w14:paraId="42EB7D62" w14:textId="2EFE369C" w:rsidR="00BF154A" w:rsidRDefault="00BF154A" w:rsidP="00BF154A">
      <w:pPr>
        <w:pStyle w:val="BodyTextL50"/>
        <w:ind w:left="1080"/>
      </w:pPr>
      <w:r w:rsidRPr="006E7A54">
        <w:rPr>
          <w:b/>
          <w:bCs/>
        </w:rPr>
        <w:t>Note</w:t>
      </w:r>
      <w:r w:rsidRPr="00BF154A">
        <w:t xml:space="preserve">: </w:t>
      </w:r>
      <w:r w:rsidR="006E7A54">
        <w:t>Recall that you saw</w:t>
      </w:r>
      <w:r w:rsidRPr="00BF154A">
        <w:t xml:space="preserve"> </w:t>
      </w:r>
      <w:r w:rsidRPr="006E7A54">
        <w:rPr>
          <w:b/>
          <w:bCs/>
        </w:rPr>
        <w:t>X-API-KEY</w:t>
      </w:r>
      <w:r w:rsidRPr="00BF154A">
        <w:t xml:space="preserve"> </w:t>
      </w:r>
      <w:r w:rsidR="006E7A54">
        <w:t xml:space="preserve">in the School Library API web page </w:t>
      </w:r>
      <w:r w:rsidRPr="00BF154A">
        <w:t xml:space="preserve">when </w:t>
      </w:r>
      <w:r w:rsidR="006E7A54">
        <w:t>you got</w:t>
      </w:r>
      <w:r w:rsidRPr="00BF154A">
        <w:t xml:space="preserve"> a token selecting the green </w:t>
      </w:r>
      <w:r w:rsidRPr="006E7A54">
        <w:rPr>
          <w:b/>
          <w:bCs/>
        </w:rPr>
        <w:t>Authorize</w:t>
      </w:r>
      <w:r w:rsidRPr="00BF154A">
        <w:t xml:space="preserve"> button.</w:t>
      </w:r>
    </w:p>
    <w:p w14:paraId="29C20F3B" w14:textId="7D5123B0" w:rsidR="00A147F3" w:rsidRDefault="006E7A54" w:rsidP="00D716EB">
      <w:pPr>
        <w:pStyle w:val="SubStepNum"/>
        <w:numPr>
          <w:ilvl w:val="4"/>
          <w:numId w:val="11"/>
        </w:numPr>
      </w:pPr>
      <w:r>
        <w:t xml:space="preserve">Return to the </w:t>
      </w:r>
      <w:r w:rsidR="00A147F3" w:rsidRPr="00A147F3">
        <w:rPr>
          <w:b/>
          <w:bCs/>
        </w:rPr>
        <w:t>Post</w:t>
      </w:r>
      <w:r>
        <w:t xml:space="preserve"> tab in Postman and copy </w:t>
      </w:r>
      <w:r w:rsidR="002C5400">
        <w:t xml:space="preserve">the </w:t>
      </w:r>
      <w:r>
        <w:t>token you received in Step 3</w:t>
      </w:r>
      <w:r w:rsidR="00A147F3">
        <w:t xml:space="preserve">. </w:t>
      </w:r>
      <w:r w:rsidR="00507DEE">
        <w:t xml:space="preserve">Be sure to include everything within the quotation marks. </w:t>
      </w:r>
      <w:r w:rsidR="00A147F3">
        <w:t>Your token will be different than the one shown here.</w:t>
      </w:r>
    </w:p>
    <w:p w14:paraId="11AB3ECE" w14:textId="207B4B47" w:rsidR="00A147F3" w:rsidRDefault="00A147F3" w:rsidP="00A147F3">
      <w:pPr>
        <w:pStyle w:val="BodyTextL50"/>
        <w:ind w:left="1080"/>
      </w:pPr>
      <w:r>
        <w:t xml:space="preserve">Example: </w:t>
      </w:r>
      <w:r w:rsidRPr="00BA124D">
        <w:rPr>
          <w:rStyle w:val="CMDChar"/>
          <w:highlight w:val="yellow"/>
        </w:rPr>
        <w:t>cisco|5xSUHYFDvIAoCRv0LqWVSDcjJAwWjg18vMml6u2lm1I</w:t>
      </w:r>
    </w:p>
    <w:p w14:paraId="54304C95" w14:textId="2CD30E99" w:rsidR="00CC5DDD" w:rsidRDefault="00507DEE" w:rsidP="00D716EB">
      <w:pPr>
        <w:pStyle w:val="SubStepNum"/>
        <w:numPr>
          <w:ilvl w:val="4"/>
          <w:numId w:val="11"/>
        </w:numPr>
      </w:pPr>
      <w:r>
        <w:t>Go back</w:t>
      </w:r>
      <w:r w:rsidR="006E7A54">
        <w:t xml:space="preserve"> to the </w:t>
      </w:r>
      <w:r w:rsidR="00A147F3">
        <w:t xml:space="preserve">second </w:t>
      </w:r>
      <w:r w:rsidR="009369D0" w:rsidRPr="00A147F3">
        <w:rPr>
          <w:b/>
          <w:bCs/>
        </w:rPr>
        <w:t>Post</w:t>
      </w:r>
      <w:r w:rsidR="009369D0">
        <w:t xml:space="preserve"> tab in Postman. Paste </w:t>
      </w:r>
      <w:r w:rsidR="002C5400">
        <w:t xml:space="preserve">the </w:t>
      </w:r>
      <w:r w:rsidR="009369D0">
        <w:t xml:space="preserve">token in the </w:t>
      </w:r>
      <w:r w:rsidR="009369D0" w:rsidRPr="00BA124D">
        <w:rPr>
          <w:b/>
          <w:bCs/>
        </w:rPr>
        <w:t>Value</w:t>
      </w:r>
      <w:r w:rsidR="009369D0">
        <w:t xml:space="preserve"> field</w:t>
      </w:r>
    </w:p>
    <w:p w14:paraId="6D1739E2" w14:textId="37E3E092" w:rsidR="00B96AA2" w:rsidRDefault="001F29B2" w:rsidP="00D716EB">
      <w:pPr>
        <w:pStyle w:val="SubStepAlpha"/>
        <w:numPr>
          <w:ilvl w:val="3"/>
          <w:numId w:val="11"/>
        </w:numPr>
      </w:pPr>
      <w:r>
        <w:t xml:space="preserve">In </w:t>
      </w:r>
      <w:r w:rsidR="00430CEA">
        <w:t xml:space="preserve">the same row with the </w:t>
      </w:r>
      <w:r w:rsidR="00430CEA" w:rsidRPr="00446C96">
        <w:rPr>
          <w:b/>
          <w:bCs/>
        </w:rPr>
        <w:t>Authorization</w:t>
      </w:r>
      <w:r w:rsidR="00430CEA">
        <w:t xml:space="preserve"> tab, c</w:t>
      </w:r>
      <w:r w:rsidR="00B96AA2">
        <w:t xml:space="preserve">lick </w:t>
      </w:r>
      <w:r w:rsidR="00B96AA2" w:rsidRPr="001035EE">
        <w:rPr>
          <w:b/>
          <w:bCs/>
        </w:rPr>
        <w:t>Body</w:t>
      </w:r>
      <w:r w:rsidR="00430CEA">
        <w:t xml:space="preserve">. This section </w:t>
      </w:r>
      <w:r w:rsidR="00B96AA2">
        <w:t xml:space="preserve">will allow you to choose the format of your input. </w:t>
      </w:r>
    </w:p>
    <w:p w14:paraId="2F1477CE" w14:textId="3C2B047A" w:rsidR="00B96AA2" w:rsidRDefault="00B96AA2" w:rsidP="00D716EB">
      <w:pPr>
        <w:pStyle w:val="SubStepAlpha"/>
        <w:numPr>
          <w:ilvl w:val="0"/>
          <w:numId w:val="9"/>
        </w:numPr>
      </w:pPr>
      <w:r>
        <w:t xml:space="preserve">Click the </w:t>
      </w:r>
      <w:r w:rsidRPr="001035EE">
        <w:rPr>
          <w:b/>
          <w:bCs/>
        </w:rPr>
        <w:t>raw</w:t>
      </w:r>
      <w:r>
        <w:t xml:space="preserve"> radio button. </w:t>
      </w:r>
    </w:p>
    <w:p w14:paraId="3F44F879" w14:textId="59578214" w:rsidR="00B96AA2" w:rsidRPr="001035EE" w:rsidRDefault="00B96AA2" w:rsidP="00D716EB">
      <w:pPr>
        <w:pStyle w:val="SubStepAlpha"/>
        <w:numPr>
          <w:ilvl w:val="0"/>
          <w:numId w:val="9"/>
        </w:numPr>
      </w:pPr>
      <w:r>
        <w:t xml:space="preserve">Click </w:t>
      </w:r>
      <w:r>
        <w:rPr>
          <w:b/>
          <w:bCs/>
        </w:rPr>
        <w:t>T</w:t>
      </w:r>
      <w:r w:rsidRPr="001035EE">
        <w:rPr>
          <w:b/>
          <w:bCs/>
        </w:rPr>
        <w:t>ext</w:t>
      </w:r>
      <w:r>
        <w:rPr>
          <w:b/>
          <w:bCs/>
        </w:rPr>
        <w:t xml:space="preserve"> </w:t>
      </w:r>
      <w:r w:rsidRPr="001035EE">
        <w:t>and</w:t>
      </w:r>
      <w:r>
        <w:t xml:space="preserve"> change this option to </w:t>
      </w:r>
      <w:r w:rsidRPr="00ED09EF">
        <w:rPr>
          <w:b/>
          <w:bCs/>
        </w:rPr>
        <w:t>JSON</w:t>
      </w:r>
      <w:r>
        <w:t>.</w:t>
      </w:r>
    </w:p>
    <w:p w14:paraId="2B8C11B6" w14:textId="2F1BAA04" w:rsidR="00B96AA2" w:rsidRDefault="00B96AA2" w:rsidP="004955AD">
      <w:pPr>
        <w:pStyle w:val="SubStepAlpha"/>
        <w:numPr>
          <w:ilvl w:val="3"/>
          <w:numId w:val="11"/>
        </w:numPr>
      </w:pPr>
      <w:r>
        <w:t xml:space="preserve">In the </w:t>
      </w:r>
      <w:r w:rsidRPr="00F97B70">
        <w:t>input</w:t>
      </w:r>
      <w:r>
        <w:t xml:space="preserve"> area you will see the number 1</w:t>
      </w:r>
      <w:r w:rsidR="002C5400">
        <w:t>, for "line 1"</w:t>
      </w:r>
      <w:r>
        <w:t xml:space="preserve">.  Enter the following JSON object. </w:t>
      </w:r>
    </w:p>
    <w:p w14:paraId="379032F5" w14:textId="77777777" w:rsidR="00B96AA2" w:rsidRPr="007843CF" w:rsidRDefault="00B96AA2" w:rsidP="00BA124D">
      <w:pPr>
        <w:pStyle w:val="CMD"/>
      </w:pPr>
      <w:r w:rsidRPr="007843CF">
        <w:t>{</w:t>
      </w:r>
    </w:p>
    <w:p w14:paraId="31FFB18E" w14:textId="77777777" w:rsidR="00B96AA2" w:rsidRPr="007843CF" w:rsidRDefault="00B96AA2" w:rsidP="00BA124D">
      <w:pPr>
        <w:pStyle w:val="CMD"/>
      </w:pPr>
      <w:r w:rsidRPr="007843CF">
        <w:t xml:space="preserve">  "id": </w:t>
      </w:r>
      <w:r w:rsidRPr="00FF5966">
        <w:t>4</w:t>
      </w:r>
      <w:r w:rsidRPr="007843CF">
        <w:t>,</w:t>
      </w:r>
    </w:p>
    <w:p w14:paraId="394B522D" w14:textId="77777777" w:rsidR="00B96AA2" w:rsidRPr="007843CF" w:rsidRDefault="00B96AA2" w:rsidP="00BA124D">
      <w:pPr>
        <w:pStyle w:val="CMD"/>
      </w:pPr>
      <w:r w:rsidRPr="007843CF">
        <w:t xml:space="preserve">  "title": "</w:t>
      </w:r>
      <w:r w:rsidRPr="00505280">
        <w:t>IPv6 Fundamentals</w:t>
      </w:r>
      <w:r w:rsidRPr="007843CF">
        <w:t>",</w:t>
      </w:r>
    </w:p>
    <w:p w14:paraId="199C6E07" w14:textId="77777777" w:rsidR="00B96AA2" w:rsidRDefault="00B96AA2" w:rsidP="00BA124D">
      <w:pPr>
        <w:pStyle w:val="CMD"/>
      </w:pPr>
      <w:r w:rsidRPr="007843CF">
        <w:t xml:space="preserve">  "author": "</w:t>
      </w:r>
      <w:r w:rsidRPr="00505280">
        <w:t>Rick Graziani</w:t>
      </w:r>
      <w:r w:rsidRPr="007843CF">
        <w:t>"</w:t>
      </w:r>
      <w:r>
        <w:t>,</w:t>
      </w:r>
    </w:p>
    <w:p w14:paraId="2135C8AE" w14:textId="77777777" w:rsidR="00B96AA2" w:rsidRPr="007843CF" w:rsidRDefault="00B96AA2" w:rsidP="00BA124D">
      <w:pPr>
        <w:pStyle w:val="CMD"/>
      </w:pPr>
      <w:r>
        <w:t xml:space="preserve">  "</w:t>
      </w:r>
      <w:proofErr w:type="spellStart"/>
      <w:r>
        <w:t>isbn</w:t>
      </w:r>
      <w:proofErr w:type="spellEnd"/>
      <w:r>
        <w:t>": "978 158144778"</w:t>
      </w:r>
    </w:p>
    <w:p w14:paraId="399A2693" w14:textId="2DC9ABDB" w:rsidR="00B96AA2" w:rsidRPr="00F97B70" w:rsidRDefault="00B96AA2" w:rsidP="00BA124D">
      <w:pPr>
        <w:pStyle w:val="CMD"/>
      </w:pPr>
      <w:r w:rsidRPr="007843CF">
        <w:t>}</w:t>
      </w:r>
    </w:p>
    <w:p w14:paraId="69C6B42F" w14:textId="2AEB3C6A" w:rsidR="00B96AA2" w:rsidRDefault="00B96AA2" w:rsidP="00D716EB">
      <w:pPr>
        <w:pStyle w:val="SubStepAlpha"/>
        <w:numPr>
          <w:ilvl w:val="3"/>
          <w:numId w:val="11"/>
        </w:numPr>
      </w:pPr>
      <w:r>
        <w:t xml:space="preserve">Click </w:t>
      </w:r>
      <w:r>
        <w:rPr>
          <w:b/>
          <w:bCs/>
        </w:rPr>
        <w:t>Send</w:t>
      </w:r>
      <w:r>
        <w:t xml:space="preserve">. </w:t>
      </w:r>
    </w:p>
    <w:p w14:paraId="759E3756" w14:textId="0D26173B" w:rsidR="00B96AA2" w:rsidRDefault="00B96AA2" w:rsidP="00D716EB">
      <w:pPr>
        <w:pStyle w:val="SubStepAlpha"/>
        <w:numPr>
          <w:ilvl w:val="3"/>
          <w:numId w:val="11"/>
        </w:numPr>
      </w:pPr>
      <w:r>
        <w:t xml:space="preserve">To verify that </w:t>
      </w:r>
      <w:r w:rsidR="002C5400">
        <w:t xml:space="preserve">the </w:t>
      </w:r>
      <w:r>
        <w:t xml:space="preserve">API request was a success, you will now see a response that include the </w:t>
      </w:r>
      <w:r w:rsidRPr="00BF6213">
        <w:rPr>
          <w:b/>
          <w:bCs/>
        </w:rPr>
        <w:t>Status</w:t>
      </w:r>
      <w:r>
        <w:t xml:space="preserve"> code 200 OK in green. </w:t>
      </w:r>
    </w:p>
    <w:p w14:paraId="51BDC531" w14:textId="77777777" w:rsidR="00B96AA2" w:rsidRDefault="00B96AA2" w:rsidP="00D716EB">
      <w:pPr>
        <w:pStyle w:val="Heading3"/>
        <w:numPr>
          <w:ilvl w:val="2"/>
          <w:numId w:val="11"/>
        </w:numPr>
      </w:pPr>
      <w:r>
        <w:t>Verify the additional book with the Get /books API.</w:t>
      </w:r>
    </w:p>
    <w:p w14:paraId="7842D8D1" w14:textId="7575E462" w:rsidR="00B96AA2" w:rsidRDefault="00B96AA2" w:rsidP="00D716EB">
      <w:pPr>
        <w:pStyle w:val="SubStepAlpha"/>
        <w:numPr>
          <w:ilvl w:val="3"/>
          <w:numId w:val="11"/>
        </w:numPr>
      </w:pPr>
      <w:r>
        <w:t xml:space="preserve">Return to the first </w:t>
      </w:r>
      <w:r w:rsidR="00BA4D43">
        <w:t xml:space="preserve">GET </w:t>
      </w:r>
      <w:r>
        <w:t>tab. As you can see, Postman makes it easy to switch between different API calls.</w:t>
      </w:r>
    </w:p>
    <w:p w14:paraId="3784B8F8" w14:textId="2775B748" w:rsidR="00B96AA2" w:rsidRDefault="00B96AA2" w:rsidP="00D716EB">
      <w:pPr>
        <w:pStyle w:val="SubStepAlpha"/>
        <w:numPr>
          <w:ilvl w:val="3"/>
          <w:numId w:val="11"/>
        </w:numPr>
      </w:pPr>
      <w:r>
        <w:t xml:space="preserve">Click </w:t>
      </w:r>
      <w:r w:rsidRPr="00BF6213">
        <w:rPr>
          <w:b/>
          <w:bCs/>
        </w:rPr>
        <w:t>Send</w:t>
      </w:r>
      <w:r>
        <w:t>.</w:t>
      </w:r>
    </w:p>
    <w:p w14:paraId="79B8E36C" w14:textId="0955DD5F" w:rsidR="00B96AA2" w:rsidRDefault="00B96AA2" w:rsidP="00D716EB">
      <w:pPr>
        <w:pStyle w:val="SubStepAlpha"/>
        <w:numPr>
          <w:ilvl w:val="3"/>
          <w:numId w:val="11"/>
        </w:numPr>
      </w:pPr>
      <w:r>
        <w:t xml:space="preserve">To verify that </w:t>
      </w:r>
      <w:r w:rsidR="00835542">
        <w:t xml:space="preserve">the </w:t>
      </w:r>
      <w:r>
        <w:t xml:space="preserve">API request was a success, you will now see a response that include the </w:t>
      </w:r>
      <w:r w:rsidRPr="00BF6213">
        <w:rPr>
          <w:b/>
          <w:bCs/>
        </w:rPr>
        <w:t>Status</w:t>
      </w:r>
      <w:r>
        <w:t xml:space="preserve"> code 200 OK in green.</w:t>
      </w:r>
    </w:p>
    <w:p w14:paraId="382B0BBE" w14:textId="632220EA" w:rsidR="00B96AA2" w:rsidRDefault="00B96AA2" w:rsidP="00D716EB">
      <w:pPr>
        <w:pStyle w:val="SubStepAlpha"/>
        <w:numPr>
          <w:ilvl w:val="3"/>
          <w:numId w:val="11"/>
        </w:numPr>
      </w:pPr>
      <w:r>
        <w:t xml:space="preserve">Click </w:t>
      </w:r>
      <w:r w:rsidRPr="00206156">
        <w:rPr>
          <w:b/>
          <w:bCs/>
        </w:rPr>
        <w:t>Body</w:t>
      </w:r>
      <w:r>
        <w:t xml:space="preserve"> to see the response. Notice that the default is </w:t>
      </w:r>
      <w:r w:rsidRPr="00BF6213">
        <w:rPr>
          <w:b/>
          <w:bCs/>
        </w:rPr>
        <w:t>Pretty</w:t>
      </w:r>
      <w:r>
        <w:t xml:space="preserve"> and </w:t>
      </w:r>
      <w:r w:rsidRPr="00BF6213">
        <w:rPr>
          <w:b/>
          <w:bCs/>
        </w:rPr>
        <w:t>json</w:t>
      </w:r>
      <w:r>
        <w:t>.</w:t>
      </w:r>
    </w:p>
    <w:p w14:paraId="666E5349" w14:textId="77777777" w:rsidR="00B96AA2" w:rsidRPr="00206156" w:rsidRDefault="00B96AA2" w:rsidP="00206156">
      <w:pPr>
        <w:pStyle w:val="CMDOutput"/>
      </w:pPr>
      <w:r w:rsidRPr="00206156">
        <w:t>[</w:t>
      </w:r>
    </w:p>
    <w:p w14:paraId="317DFA80" w14:textId="76D43656" w:rsidR="00B96AA2" w:rsidRPr="00206156" w:rsidRDefault="00385B66" w:rsidP="00206156">
      <w:pPr>
        <w:pStyle w:val="CMDOutput"/>
      </w:pPr>
      <w:r w:rsidRPr="00206156">
        <w:t xml:space="preserve">    </w:t>
      </w:r>
      <w:r w:rsidR="00B96AA2" w:rsidRPr="00206156">
        <w:t>{</w:t>
      </w:r>
    </w:p>
    <w:p w14:paraId="48FFD851" w14:textId="6233BB41" w:rsidR="00B96AA2" w:rsidRPr="00206156" w:rsidRDefault="00385B66" w:rsidP="00206156">
      <w:pPr>
        <w:pStyle w:val="CMDOutput"/>
      </w:pPr>
      <w:r w:rsidRPr="00206156">
        <w:t xml:space="preserve">        </w:t>
      </w:r>
      <w:r w:rsidR="00B96AA2" w:rsidRPr="00206156">
        <w:t>"id":</w:t>
      </w:r>
      <w:r w:rsidRPr="00206156">
        <w:t xml:space="preserve"> </w:t>
      </w:r>
      <w:r w:rsidR="00B96AA2" w:rsidRPr="00206156">
        <w:t>0,</w:t>
      </w:r>
    </w:p>
    <w:p w14:paraId="1A1A70C6" w14:textId="0833E2BC" w:rsidR="00B96AA2" w:rsidRPr="00206156" w:rsidRDefault="00385B66" w:rsidP="00206156">
      <w:pPr>
        <w:pStyle w:val="CMDOutput"/>
      </w:pPr>
      <w:r w:rsidRPr="00206156">
        <w:t xml:space="preserve">        </w:t>
      </w:r>
      <w:r w:rsidR="00B96AA2" w:rsidRPr="00206156">
        <w:t>"title":</w:t>
      </w:r>
      <w:r w:rsidRPr="00206156">
        <w:t xml:space="preserve"> </w:t>
      </w:r>
      <w:r w:rsidR="00B96AA2" w:rsidRPr="00206156">
        <w:t>"IP</w:t>
      </w:r>
      <w:r w:rsidRPr="00206156">
        <w:t xml:space="preserve"> </w:t>
      </w:r>
      <w:r w:rsidR="00B96AA2" w:rsidRPr="00206156">
        <w:t>Routing</w:t>
      </w:r>
      <w:r w:rsidRPr="00206156">
        <w:t xml:space="preserve"> </w:t>
      </w:r>
      <w:r w:rsidR="00B96AA2" w:rsidRPr="00206156">
        <w:t>Fundamentals",</w:t>
      </w:r>
    </w:p>
    <w:p w14:paraId="03650B23" w14:textId="26095BD7" w:rsidR="00B96AA2" w:rsidRPr="00206156" w:rsidRDefault="00385B66" w:rsidP="00206156">
      <w:pPr>
        <w:pStyle w:val="CMDOutput"/>
      </w:pPr>
      <w:r w:rsidRPr="00206156">
        <w:t xml:space="preserve">        </w:t>
      </w:r>
      <w:r w:rsidR="00B96AA2" w:rsidRPr="00206156">
        <w:t>"author":</w:t>
      </w:r>
      <w:r w:rsidRPr="00206156">
        <w:t xml:space="preserve"> </w:t>
      </w:r>
      <w:r w:rsidR="00B96AA2" w:rsidRPr="00206156">
        <w:t>"Mark</w:t>
      </w:r>
      <w:r w:rsidRPr="00206156">
        <w:t xml:space="preserve"> </w:t>
      </w:r>
      <w:r w:rsidR="00B96AA2" w:rsidRPr="00206156">
        <w:t>A.</w:t>
      </w:r>
      <w:r w:rsidRPr="00206156">
        <w:t xml:space="preserve"> </w:t>
      </w:r>
      <w:proofErr w:type="spellStart"/>
      <w:r w:rsidR="00B96AA2" w:rsidRPr="00206156">
        <w:t>Sportack</w:t>
      </w:r>
      <w:proofErr w:type="spellEnd"/>
      <w:r w:rsidR="00B96AA2" w:rsidRPr="00206156">
        <w:t>"</w:t>
      </w:r>
    </w:p>
    <w:p w14:paraId="566901D3" w14:textId="1E91F9B6" w:rsidR="00B96AA2" w:rsidRPr="00206156" w:rsidRDefault="00385B66" w:rsidP="00206156">
      <w:pPr>
        <w:pStyle w:val="CMDOutput"/>
      </w:pPr>
      <w:r w:rsidRPr="00206156">
        <w:t xml:space="preserve">    </w:t>
      </w:r>
      <w:r w:rsidR="00B96AA2" w:rsidRPr="00206156">
        <w:t>},</w:t>
      </w:r>
    </w:p>
    <w:p w14:paraId="1577D9C4" w14:textId="6D1DA568" w:rsidR="00B96AA2" w:rsidRPr="00206156" w:rsidRDefault="00385B66" w:rsidP="00206156">
      <w:pPr>
        <w:pStyle w:val="CMDOutput"/>
      </w:pPr>
      <w:r w:rsidRPr="00206156">
        <w:t xml:space="preserve">    </w:t>
      </w:r>
      <w:r w:rsidR="00B96AA2" w:rsidRPr="00206156">
        <w:t>{</w:t>
      </w:r>
    </w:p>
    <w:p w14:paraId="31E9ED13" w14:textId="7338A7FD" w:rsidR="00B96AA2" w:rsidRPr="00206156" w:rsidRDefault="00385B66" w:rsidP="00206156">
      <w:pPr>
        <w:pStyle w:val="CMDOutput"/>
      </w:pPr>
      <w:r w:rsidRPr="00206156">
        <w:t xml:space="preserve">        </w:t>
      </w:r>
      <w:r w:rsidR="00B96AA2" w:rsidRPr="00206156">
        <w:t>"id":</w:t>
      </w:r>
      <w:r w:rsidRPr="00206156">
        <w:t xml:space="preserve"> </w:t>
      </w:r>
      <w:r w:rsidR="00B96AA2" w:rsidRPr="00206156">
        <w:t>1,</w:t>
      </w:r>
    </w:p>
    <w:p w14:paraId="7638C691" w14:textId="3BA1EAD1" w:rsidR="00B96AA2" w:rsidRPr="00206156" w:rsidRDefault="00385B66" w:rsidP="00206156">
      <w:pPr>
        <w:pStyle w:val="CMDOutput"/>
      </w:pPr>
      <w:r w:rsidRPr="00206156">
        <w:t xml:space="preserve">        </w:t>
      </w:r>
      <w:r w:rsidR="00B96AA2" w:rsidRPr="00206156">
        <w:t>"title":</w:t>
      </w:r>
      <w:r w:rsidRPr="00206156">
        <w:t xml:space="preserve"> </w:t>
      </w:r>
      <w:r w:rsidR="00B96AA2" w:rsidRPr="00206156">
        <w:t>"Python</w:t>
      </w:r>
      <w:r w:rsidRPr="00206156">
        <w:t xml:space="preserve"> </w:t>
      </w:r>
      <w:r w:rsidR="00B96AA2" w:rsidRPr="00206156">
        <w:t>for</w:t>
      </w:r>
      <w:r w:rsidRPr="00206156">
        <w:t xml:space="preserve"> </w:t>
      </w:r>
      <w:r w:rsidR="00B96AA2" w:rsidRPr="00206156">
        <w:t>Dummies",</w:t>
      </w:r>
    </w:p>
    <w:p w14:paraId="7B26B29E" w14:textId="6EFD1A8C" w:rsidR="00B96AA2" w:rsidRPr="00206156" w:rsidRDefault="00385B66" w:rsidP="00206156">
      <w:pPr>
        <w:pStyle w:val="CMDOutput"/>
      </w:pPr>
      <w:r w:rsidRPr="00206156">
        <w:lastRenderedPageBreak/>
        <w:t xml:space="preserve">        </w:t>
      </w:r>
      <w:r w:rsidR="00B96AA2" w:rsidRPr="00206156">
        <w:t>"author":</w:t>
      </w:r>
      <w:r w:rsidRPr="00206156">
        <w:t xml:space="preserve"> </w:t>
      </w:r>
      <w:r w:rsidR="00B96AA2" w:rsidRPr="00206156">
        <w:t>"Stef</w:t>
      </w:r>
      <w:r w:rsidRPr="00206156">
        <w:t xml:space="preserve"> </w:t>
      </w:r>
      <w:proofErr w:type="spellStart"/>
      <w:r w:rsidR="00B96AA2" w:rsidRPr="00206156">
        <w:t>Maruch</w:t>
      </w:r>
      <w:proofErr w:type="spellEnd"/>
      <w:r w:rsidRPr="00206156">
        <w:t xml:space="preserve"> </w:t>
      </w:r>
      <w:proofErr w:type="spellStart"/>
      <w:r w:rsidR="00B96AA2" w:rsidRPr="00206156">
        <w:t>Aahz</w:t>
      </w:r>
      <w:proofErr w:type="spellEnd"/>
      <w:r w:rsidRPr="00206156">
        <w:t xml:space="preserve"> </w:t>
      </w:r>
      <w:proofErr w:type="spellStart"/>
      <w:r w:rsidR="00B96AA2" w:rsidRPr="00206156">
        <w:t>Maruch</w:t>
      </w:r>
      <w:proofErr w:type="spellEnd"/>
      <w:r w:rsidR="00B96AA2" w:rsidRPr="00206156">
        <w:t>"</w:t>
      </w:r>
    </w:p>
    <w:p w14:paraId="169F40AD" w14:textId="12D4BF52" w:rsidR="00B96AA2" w:rsidRPr="00206156" w:rsidRDefault="00385B66" w:rsidP="00206156">
      <w:pPr>
        <w:pStyle w:val="CMDOutput"/>
      </w:pPr>
      <w:r w:rsidRPr="00206156">
        <w:t xml:space="preserve">    </w:t>
      </w:r>
      <w:r w:rsidR="00B96AA2" w:rsidRPr="00206156">
        <w:t>},</w:t>
      </w:r>
    </w:p>
    <w:p w14:paraId="7680E843" w14:textId="39B602AE" w:rsidR="00B96AA2" w:rsidRPr="00206156" w:rsidRDefault="00385B66" w:rsidP="00206156">
      <w:pPr>
        <w:pStyle w:val="CMDOutput"/>
      </w:pPr>
      <w:r w:rsidRPr="00206156">
        <w:t xml:space="preserve">    </w:t>
      </w:r>
      <w:r w:rsidR="00B96AA2" w:rsidRPr="00206156">
        <w:t>{</w:t>
      </w:r>
    </w:p>
    <w:p w14:paraId="4A5B541E" w14:textId="294FE622" w:rsidR="00B96AA2" w:rsidRPr="00206156" w:rsidRDefault="00385B66" w:rsidP="00206156">
      <w:pPr>
        <w:pStyle w:val="CMDOutput"/>
      </w:pPr>
      <w:r w:rsidRPr="00206156">
        <w:t xml:space="preserve">        </w:t>
      </w:r>
      <w:r w:rsidR="00B96AA2" w:rsidRPr="00206156">
        <w:t>"id":</w:t>
      </w:r>
      <w:r w:rsidRPr="00206156">
        <w:t xml:space="preserve"> </w:t>
      </w:r>
      <w:r w:rsidR="00B96AA2" w:rsidRPr="00206156">
        <w:t>2,</w:t>
      </w:r>
    </w:p>
    <w:p w14:paraId="2CB6CD74" w14:textId="6627210A" w:rsidR="00B96AA2" w:rsidRPr="00206156" w:rsidRDefault="00385B66" w:rsidP="00206156">
      <w:pPr>
        <w:pStyle w:val="CMDOutput"/>
      </w:pPr>
      <w:r w:rsidRPr="00206156">
        <w:t xml:space="preserve">        </w:t>
      </w:r>
      <w:r w:rsidR="00B96AA2" w:rsidRPr="00206156">
        <w:t>"title":</w:t>
      </w:r>
      <w:r w:rsidRPr="00206156">
        <w:t xml:space="preserve"> </w:t>
      </w:r>
      <w:r w:rsidR="00B96AA2" w:rsidRPr="00206156">
        <w:t>"Linux</w:t>
      </w:r>
      <w:r w:rsidRPr="00206156">
        <w:t xml:space="preserve"> </w:t>
      </w:r>
      <w:r w:rsidR="00B96AA2" w:rsidRPr="00206156">
        <w:t>for</w:t>
      </w:r>
      <w:r w:rsidRPr="00206156">
        <w:t xml:space="preserve"> </w:t>
      </w:r>
      <w:r w:rsidR="00B96AA2" w:rsidRPr="00206156">
        <w:t>Networkers",</w:t>
      </w:r>
    </w:p>
    <w:p w14:paraId="7BF4AAB6" w14:textId="5A68E1E7" w:rsidR="00B96AA2" w:rsidRPr="00206156" w:rsidRDefault="00385B66" w:rsidP="00206156">
      <w:pPr>
        <w:pStyle w:val="CMDOutput"/>
      </w:pPr>
      <w:r w:rsidRPr="00206156">
        <w:t xml:space="preserve">        </w:t>
      </w:r>
      <w:r w:rsidR="00B96AA2" w:rsidRPr="00206156">
        <w:t>"author":</w:t>
      </w:r>
      <w:r w:rsidRPr="00206156">
        <w:t xml:space="preserve"> </w:t>
      </w:r>
      <w:r w:rsidR="00B96AA2" w:rsidRPr="00206156">
        <w:t>"Cisco</w:t>
      </w:r>
      <w:r w:rsidRPr="00206156">
        <w:t xml:space="preserve"> </w:t>
      </w:r>
      <w:r w:rsidR="00B96AA2" w:rsidRPr="00206156">
        <w:t>Systems</w:t>
      </w:r>
      <w:r w:rsidRPr="00206156">
        <w:t xml:space="preserve"> </w:t>
      </w:r>
      <w:r w:rsidR="00B96AA2" w:rsidRPr="00206156">
        <w:t>Inc."</w:t>
      </w:r>
    </w:p>
    <w:p w14:paraId="74460492" w14:textId="1C1AA655" w:rsidR="00B96AA2" w:rsidRPr="00206156" w:rsidRDefault="00385B66" w:rsidP="00206156">
      <w:pPr>
        <w:pStyle w:val="CMDOutput"/>
      </w:pPr>
      <w:r w:rsidRPr="00206156">
        <w:t xml:space="preserve">    </w:t>
      </w:r>
      <w:r w:rsidR="00B96AA2" w:rsidRPr="00206156">
        <w:t>},</w:t>
      </w:r>
    </w:p>
    <w:p w14:paraId="3D2A4A01" w14:textId="06CC286A" w:rsidR="00B96AA2" w:rsidRPr="00206156" w:rsidRDefault="00385B66" w:rsidP="00206156">
      <w:pPr>
        <w:pStyle w:val="CMDOutput"/>
      </w:pPr>
      <w:r w:rsidRPr="00206156">
        <w:t xml:space="preserve">    </w:t>
      </w:r>
      <w:r w:rsidR="00B96AA2" w:rsidRPr="00206156">
        <w:t>{</w:t>
      </w:r>
    </w:p>
    <w:p w14:paraId="1A65D0AC" w14:textId="5DCCF3D0" w:rsidR="00B96AA2" w:rsidRPr="00206156" w:rsidRDefault="00385B66" w:rsidP="00206156">
      <w:pPr>
        <w:pStyle w:val="CMDOutput"/>
      </w:pPr>
      <w:r w:rsidRPr="00206156">
        <w:t xml:space="preserve">        </w:t>
      </w:r>
      <w:r w:rsidR="00B96AA2" w:rsidRPr="00206156">
        <w:t>"id":</w:t>
      </w:r>
      <w:r w:rsidRPr="00206156">
        <w:t xml:space="preserve"> </w:t>
      </w:r>
      <w:r w:rsidR="00B96AA2" w:rsidRPr="00206156">
        <w:t>3,</w:t>
      </w:r>
    </w:p>
    <w:p w14:paraId="4F0314D3" w14:textId="06725BAD" w:rsidR="00B96AA2" w:rsidRPr="00206156" w:rsidRDefault="00385B66" w:rsidP="00206156">
      <w:pPr>
        <w:pStyle w:val="CMDOutput"/>
      </w:pPr>
      <w:r w:rsidRPr="00206156">
        <w:t xml:space="preserve">        </w:t>
      </w:r>
      <w:r w:rsidR="00B96AA2" w:rsidRPr="00206156">
        <w:t>"title":</w:t>
      </w:r>
      <w:r w:rsidRPr="00206156">
        <w:t xml:space="preserve"> </w:t>
      </w:r>
      <w:r w:rsidR="00B96AA2" w:rsidRPr="00206156">
        <w:t>"</w:t>
      </w:r>
      <w:proofErr w:type="spellStart"/>
      <w:r w:rsidR="00B96AA2" w:rsidRPr="00206156">
        <w:t>NetAcad</w:t>
      </w:r>
      <w:proofErr w:type="spellEnd"/>
      <w:r w:rsidR="00B96AA2" w:rsidRPr="00206156">
        <w:t>:</w:t>
      </w:r>
      <w:r w:rsidRPr="00206156">
        <w:t xml:space="preserve"> </w:t>
      </w:r>
      <w:r w:rsidR="00B96AA2" w:rsidRPr="00206156">
        <w:t>20</w:t>
      </w:r>
      <w:r w:rsidRPr="00206156">
        <w:t xml:space="preserve"> </w:t>
      </w:r>
      <w:r w:rsidR="00B96AA2" w:rsidRPr="00206156">
        <w:t>Years</w:t>
      </w:r>
      <w:r w:rsidRPr="00206156">
        <w:t xml:space="preserve"> </w:t>
      </w:r>
      <w:proofErr w:type="gramStart"/>
      <w:r w:rsidR="00B96AA2" w:rsidRPr="00206156">
        <w:t>Of</w:t>
      </w:r>
      <w:proofErr w:type="gramEnd"/>
      <w:r w:rsidRPr="00206156">
        <w:t xml:space="preserve"> </w:t>
      </w:r>
      <w:r w:rsidR="00B96AA2" w:rsidRPr="00206156">
        <w:t>Online-Learning",</w:t>
      </w:r>
    </w:p>
    <w:p w14:paraId="4442C149" w14:textId="62DA3271" w:rsidR="00B96AA2" w:rsidRPr="00206156" w:rsidRDefault="00385B66" w:rsidP="00206156">
      <w:pPr>
        <w:pStyle w:val="CMDOutput"/>
      </w:pPr>
      <w:r w:rsidRPr="00206156">
        <w:t xml:space="preserve">        </w:t>
      </w:r>
      <w:r w:rsidR="00B96AA2" w:rsidRPr="00206156">
        <w:t>"author":</w:t>
      </w:r>
      <w:r w:rsidRPr="00206156">
        <w:t xml:space="preserve"> </w:t>
      </w:r>
      <w:r w:rsidR="00B96AA2" w:rsidRPr="00206156">
        <w:t>"Cisco</w:t>
      </w:r>
      <w:r w:rsidRPr="00206156">
        <w:t xml:space="preserve"> </w:t>
      </w:r>
      <w:r w:rsidR="00B96AA2" w:rsidRPr="00206156">
        <w:t>Systems</w:t>
      </w:r>
      <w:r w:rsidRPr="00206156">
        <w:t xml:space="preserve"> </w:t>
      </w:r>
      <w:r w:rsidR="00B96AA2" w:rsidRPr="00206156">
        <w:t>Inc."</w:t>
      </w:r>
    </w:p>
    <w:p w14:paraId="4FFDF72B" w14:textId="272D4C46" w:rsidR="00B96AA2" w:rsidRPr="00206156" w:rsidRDefault="00385B66" w:rsidP="00206156">
      <w:pPr>
        <w:pStyle w:val="CMDOutput"/>
      </w:pPr>
      <w:r w:rsidRPr="00206156">
        <w:t xml:space="preserve">    </w:t>
      </w:r>
      <w:r w:rsidR="00B96AA2" w:rsidRPr="00206156">
        <w:t>},</w:t>
      </w:r>
    </w:p>
    <w:p w14:paraId="05DE8B81" w14:textId="77777777" w:rsidR="00AD34B3" w:rsidRPr="00206156" w:rsidRDefault="00AD34B3" w:rsidP="00AD34B3">
      <w:pPr>
        <w:pStyle w:val="CMDOutput"/>
      </w:pPr>
      <w:r w:rsidRPr="00206156">
        <w:t xml:space="preserve">    </w:t>
      </w:r>
      <w:r w:rsidRPr="00206156">
        <w:rPr>
          <w:highlight w:val="yellow"/>
        </w:rPr>
        <w:t>{</w:t>
      </w:r>
    </w:p>
    <w:p w14:paraId="459A90EE" w14:textId="10129893" w:rsidR="00AD34B3" w:rsidRPr="00206156" w:rsidRDefault="00AD34B3" w:rsidP="00AD34B3">
      <w:pPr>
        <w:pStyle w:val="CMDOutput"/>
      </w:pPr>
      <w:r w:rsidRPr="00206156">
        <w:t xml:space="preserve">        </w:t>
      </w:r>
      <w:r w:rsidRPr="00206156">
        <w:rPr>
          <w:highlight w:val="yellow"/>
        </w:rPr>
        <w:t xml:space="preserve">"id": </w:t>
      </w:r>
      <w:r>
        <w:rPr>
          <w:highlight w:val="yellow"/>
        </w:rPr>
        <w:t>4</w:t>
      </w:r>
      <w:r w:rsidRPr="00206156">
        <w:rPr>
          <w:highlight w:val="yellow"/>
        </w:rPr>
        <w:t>,</w:t>
      </w:r>
    </w:p>
    <w:p w14:paraId="55B6D5B9" w14:textId="77777777" w:rsidR="00AD34B3" w:rsidRPr="00206156" w:rsidRDefault="00AD34B3" w:rsidP="00AD34B3">
      <w:pPr>
        <w:pStyle w:val="CMDOutput"/>
      </w:pPr>
      <w:r w:rsidRPr="00206156">
        <w:t xml:space="preserve">        </w:t>
      </w:r>
      <w:r w:rsidRPr="00206156">
        <w:rPr>
          <w:highlight w:val="yellow"/>
        </w:rPr>
        <w:t>"title": "IPv6 Fundamentals",</w:t>
      </w:r>
    </w:p>
    <w:p w14:paraId="6231FD2F" w14:textId="77777777" w:rsidR="00AD34B3" w:rsidRPr="00206156" w:rsidRDefault="00AD34B3" w:rsidP="00AD34B3">
      <w:pPr>
        <w:pStyle w:val="CMDOutput"/>
      </w:pPr>
      <w:r w:rsidRPr="00206156">
        <w:t xml:space="preserve">        </w:t>
      </w:r>
      <w:r w:rsidRPr="00206156">
        <w:rPr>
          <w:highlight w:val="yellow"/>
        </w:rPr>
        <w:t>"author": "Rick Graziani"</w:t>
      </w:r>
    </w:p>
    <w:p w14:paraId="32CAF241" w14:textId="77777777" w:rsidR="00AD34B3" w:rsidRPr="00206156" w:rsidRDefault="00AD34B3" w:rsidP="00AD34B3">
      <w:pPr>
        <w:pStyle w:val="CMDOutput"/>
      </w:pPr>
      <w:r w:rsidRPr="00206156">
        <w:t xml:space="preserve">    </w:t>
      </w:r>
      <w:r w:rsidRPr="00206156">
        <w:rPr>
          <w:highlight w:val="yellow"/>
        </w:rPr>
        <w:t>}</w:t>
      </w:r>
    </w:p>
    <w:p w14:paraId="5D000ACE" w14:textId="74778023" w:rsidR="00B96AA2" w:rsidRPr="00206156" w:rsidRDefault="00385B66" w:rsidP="00206156">
      <w:pPr>
        <w:pStyle w:val="CMDOutput"/>
      </w:pPr>
      <w:r w:rsidRPr="00206156">
        <w:t xml:space="preserve">    </w:t>
      </w:r>
      <w:r w:rsidR="00B96AA2" w:rsidRPr="00206156">
        <w:t>{</w:t>
      </w:r>
    </w:p>
    <w:p w14:paraId="65AB6709" w14:textId="0C2D5C4F" w:rsidR="00B96AA2" w:rsidRPr="00206156" w:rsidRDefault="00385B66" w:rsidP="00206156">
      <w:pPr>
        <w:pStyle w:val="CMDOutput"/>
      </w:pPr>
      <w:r w:rsidRPr="00206156">
        <w:t xml:space="preserve">        </w:t>
      </w:r>
      <w:r w:rsidR="00B96AA2" w:rsidRPr="00206156">
        <w:t>"id":</w:t>
      </w:r>
      <w:r w:rsidRPr="00206156">
        <w:t xml:space="preserve"> </w:t>
      </w:r>
      <w:r w:rsidR="00B96AA2" w:rsidRPr="00206156">
        <w:t>5,</w:t>
      </w:r>
    </w:p>
    <w:p w14:paraId="7B9CBB2D" w14:textId="4AA02AB8" w:rsidR="00B96AA2" w:rsidRPr="00206156" w:rsidRDefault="00385B66" w:rsidP="00206156">
      <w:pPr>
        <w:pStyle w:val="CMDOutput"/>
      </w:pPr>
      <w:r w:rsidRPr="00206156">
        <w:t xml:space="preserve">        </w:t>
      </w:r>
      <w:r w:rsidR="00B96AA2" w:rsidRPr="00206156">
        <w:t>"title":</w:t>
      </w:r>
      <w:r w:rsidRPr="00206156">
        <w:t xml:space="preserve"> </w:t>
      </w:r>
      <w:r w:rsidR="00B96AA2" w:rsidRPr="00206156">
        <w:t>"31</w:t>
      </w:r>
      <w:r w:rsidRPr="00206156">
        <w:t xml:space="preserve"> </w:t>
      </w:r>
      <w:r w:rsidR="00B96AA2" w:rsidRPr="00206156">
        <w:t>Days</w:t>
      </w:r>
      <w:r w:rsidRPr="00206156">
        <w:t xml:space="preserve"> </w:t>
      </w:r>
      <w:r w:rsidR="00B96AA2" w:rsidRPr="00206156">
        <w:t>Before</w:t>
      </w:r>
      <w:r w:rsidRPr="00206156">
        <w:t xml:space="preserve"> </w:t>
      </w:r>
      <w:r w:rsidR="00B96AA2" w:rsidRPr="00206156">
        <w:t>Your</w:t>
      </w:r>
      <w:r w:rsidRPr="00206156">
        <w:t xml:space="preserve"> </w:t>
      </w:r>
      <w:r w:rsidR="00B96AA2" w:rsidRPr="00206156">
        <w:t>CCNA</w:t>
      </w:r>
      <w:r w:rsidRPr="00206156">
        <w:t xml:space="preserve"> </w:t>
      </w:r>
      <w:r w:rsidR="00B96AA2" w:rsidRPr="00206156">
        <w:t>Exam",</w:t>
      </w:r>
    </w:p>
    <w:p w14:paraId="46C5B7AA" w14:textId="010C5790" w:rsidR="00B96AA2" w:rsidRPr="00206156" w:rsidRDefault="00385B66" w:rsidP="00206156">
      <w:pPr>
        <w:pStyle w:val="CMDOutput"/>
      </w:pPr>
      <w:r w:rsidRPr="00206156">
        <w:t xml:space="preserve">        </w:t>
      </w:r>
      <w:r w:rsidR="00B96AA2" w:rsidRPr="00206156">
        <w:t>"author":</w:t>
      </w:r>
      <w:r w:rsidRPr="00206156">
        <w:t xml:space="preserve"> </w:t>
      </w:r>
      <w:r w:rsidR="00B96AA2" w:rsidRPr="00206156">
        <w:t>"Allan</w:t>
      </w:r>
      <w:r w:rsidRPr="00206156">
        <w:t xml:space="preserve"> </w:t>
      </w:r>
      <w:r w:rsidR="00B96AA2" w:rsidRPr="00206156">
        <w:t>Johnson"</w:t>
      </w:r>
    </w:p>
    <w:p w14:paraId="2A23DA96" w14:textId="7BB77F93" w:rsidR="00B96AA2" w:rsidRPr="00206156" w:rsidRDefault="00385B66" w:rsidP="00206156">
      <w:pPr>
        <w:pStyle w:val="CMDOutput"/>
      </w:pPr>
      <w:r w:rsidRPr="00206156">
        <w:t xml:space="preserve">    </w:t>
      </w:r>
      <w:r w:rsidR="00B96AA2" w:rsidRPr="00206156">
        <w:t>},</w:t>
      </w:r>
    </w:p>
    <w:p w14:paraId="0FA39DE7" w14:textId="77777777" w:rsidR="00B96AA2" w:rsidRPr="00206156" w:rsidRDefault="00B96AA2" w:rsidP="00206156">
      <w:pPr>
        <w:pStyle w:val="CMDOutput"/>
      </w:pPr>
      <w:r w:rsidRPr="00206156">
        <w:t>]</w:t>
      </w:r>
    </w:p>
    <w:p w14:paraId="2C5DE393" w14:textId="5625F354" w:rsidR="00B96AA2" w:rsidRDefault="00B96AA2" w:rsidP="00D716EB">
      <w:pPr>
        <w:pStyle w:val="Heading3"/>
        <w:numPr>
          <w:ilvl w:val="2"/>
          <w:numId w:val="11"/>
        </w:numPr>
      </w:pPr>
      <w:r>
        <w:t>Us</w:t>
      </w:r>
      <w:r w:rsidR="00E26415">
        <w:t>e</w:t>
      </w:r>
      <w:r>
        <w:t xml:space="preserve"> additional parameters with the Get /books API.</w:t>
      </w:r>
    </w:p>
    <w:p w14:paraId="28F04D3B" w14:textId="42135F18" w:rsidR="00B96AA2" w:rsidRDefault="00B96AA2" w:rsidP="00D716EB">
      <w:pPr>
        <w:pStyle w:val="SubStepAlpha"/>
        <w:numPr>
          <w:ilvl w:val="3"/>
          <w:numId w:val="11"/>
        </w:numPr>
      </w:pPr>
      <w:r>
        <w:t xml:space="preserve">Go to the </w:t>
      </w:r>
      <w:r w:rsidRPr="00D71A7B">
        <w:rPr>
          <w:b/>
          <w:bCs/>
        </w:rPr>
        <w:t xml:space="preserve">School Library API </w:t>
      </w:r>
      <w:r w:rsidRPr="00206156">
        <w:t>web site</w:t>
      </w:r>
      <w:r w:rsidR="00206156">
        <w:t xml:space="preserve">. </w:t>
      </w:r>
      <w:r w:rsidR="000D2BAF">
        <w:t>S</w:t>
      </w:r>
      <w:r w:rsidR="00206156">
        <w:t>croll up to</w:t>
      </w:r>
      <w:r>
        <w:t xml:space="preserve"> </w:t>
      </w:r>
      <w:r w:rsidRPr="00D71A7B">
        <w:rPr>
          <w:b/>
          <w:bCs/>
        </w:rPr>
        <w:t>GET /books</w:t>
      </w:r>
      <w:r>
        <w:t xml:space="preserve"> API</w:t>
      </w:r>
      <w:r w:rsidR="000D2BAF">
        <w:t xml:space="preserve"> and expand it, if necessary.</w:t>
      </w:r>
    </w:p>
    <w:p w14:paraId="25CF8735" w14:textId="77777777" w:rsidR="00B96AA2" w:rsidRDefault="00B96AA2" w:rsidP="00BA124D">
      <w:pPr>
        <w:pStyle w:val="SubStepAlpha"/>
        <w:numPr>
          <w:ilvl w:val="0"/>
          <w:numId w:val="0"/>
        </w:numPr>
        <w:ind w:left="720"/>
      </w:pPr>
      <w:r>
        <w:t>Notice the parameters that are available:</w:t>
      </w:r>
    </w:p>
    <w:p w14:paraId="2582CDA1" w14:textId="77777777" w:rsidR="00B96AA2" w:rsidRDefault="00B96AA2" w:rsidP="00725DDD">
      <w:pPr>
        <w:pStyle w:val="Bulletlevel2"/>
      </w:pPr>
      <w:proofErr w:type="spellStart"/>
      <w:r w:rsidRPr="00811D80">
        <w:rPr>
          <w:b/>
          <w:bCs/>
        </w:rPr>
        <w:t>includeISBN</w:t>
      </w:r>
      <w:proofErr w:type="spellEnd"/>
      <w:r>
        <w:t>: Includes in the results the ISBN numbers. Default=false</w:t>
      </w:r>
    </w:p>
    <w:p w14:paraId="26175702" w14:textId="77777777" w:rsidR="00B96AA2" w:rsidRDefault="00B96AA2" w:rsidP="00725DDD">
      <w:pPr>
        <w:pStyle w:val="Bulletlevel2"/>
      </w:pPr>
      <w:proofErr w:type="spellStart"/>
      <w:r w:rsidRPr="00811D80">
        <w:rPr>
          <w:b/>
          <w:bCs/>
        </w:rPr>
        <w:t>sortBy</w:t>
      </w:r>
      <w:proofErr w:type="spellEnd"/>
      <w:r>
        <w:t>: Sort results using the specified parameter. Default=id</w:t>
      </w:r>
    </w:p>
    <w:p w14:paraId="6871A012" w14:textId="77777777" w:rsidR="00B96AA2" w:rsidRDefault="00B96AA2" w:rsidP="00725DDD">
      <w:pPr>
        <w:pStyle w:val="Bulletlevel2"/>
      </w:pPr>
      <w:r w:rsidRPr="00811D80">
        <w:rPr>
          <w:b/>
          <w:bCs/>
        </w:rPr>
        <w:t>author</w:t>
      </w:r>
      <w:r>
        <w:t>: Return only books by the given Author.</w:t>
      </w:r>
    </w:p>
    <w:p w14:paraId="6A16C327" w14:textId="77777777" w:rsidR="00B96AA2" w:rsidRDefault="00B96AA2" w:rsidP="00725DDD">
      <w:pPr>
        <w:pStyle w:val="Bulletlevel2"/>
      </w:pPr>
      <w:r w:rsidRPr="00811D80">
        <w:rPr>
          <w:b/>
          <w:bCs/>
        </w:rPr>
        <w:t>page</w:t>
      </w:r>
      <w:r>
        <w:t>: Used to specify a page number.</w:t>
      </w:r>
    </w:p>
    <w:p w14:paraId="0649AF99" w14:textId="246EA1B1" w:rsidR="00B96AA2" w:rsidRDefault="00B96AA2" w:rsidP="00D716EB">
      <w:pPr>
        <w:pStyle w:val="SubStepAlpha"/>
        <w:numPr>
          <w:ilvl w:val="3"/>
          <w:numId w:val="11"/>
        </w:numPr>
      </w:pPr>
      <w:r>
        <w:t xml:space="preserve">Click </w:t>
      </w:r>
      <w:r w:rsidRPr="00D370C5">
        <w:rPr>
          <w:b/>
          <w:bCs/>
        </w:rPr>
        <w:t>Try it out</w:t>
      </w:r>
      <w:r>
        <w:t>. If you see</w:t>
      </w:r>
      <w:r w:rsidR="00835542">
        <w:t xml:space="preserve"> a</w:t>
      </w:r>
      <w:r>
        <w:t xml:space="preserve"> </w:t>
      </w:r>
      <w:r w:rsidRPr="00F04C69">
        <w:rPr>
          <w:b/>
          <w:bCs/>
        </w:rPr>
        <w:t>Cancel</w:t>
      </w:r>
      <w:r>
        <w:t xml:space="preserve"> button in red, then you do not need to select this button.</w:t>
      </w:r>
    </w:p>
    <w:p w14:paraId="53E240CB" w14:textId="77777777" w:rsidR="00B96AA2" w:rsidRDefault="00B96AA2" w:rsidP="00D716EB">
      <w:pPr>
        <w:pStyle w:val="SubStepAlpha"/>
        <w:numPr>
          <w:ilvl w:val="3"/>
          <w:numId w:val="11"/>
        </w:numPr>
      </w:pPr>
      <w:r>
        <w:t>Under parameters:</w:t>
      </w:r>
    </w:p>
    <w:p w14:paraId="29DC9F23" w14:textId="4AB71E30" w:rsidR="00B96AA2" w:rsidRDefault="00B96AA2" w:rsidP="00D716EB">
      <w:pPr>
        <w:pStyle w:val="SubStepAlpha"/>
        <w:numPr>
          <w:ilvl w:val="0"/>
          <w:numId w:val="14"/>
        </w:numPr>
      </w:pPr>
      <w:r>
        <w:t xml:space="preserve">Click </w:t>
      </w:r>
      <w:proofErr w:type="spellStart"/>
      <w:r w:rsidRPr="00D370C5">
        <w:rPr>
          <w:b/>
          <w:bCs/>
        </w:rPr>
        <w:t>includeISBN</w:t>
      </w:r>
      <w:proofErr w:type="spellEnd"/>
      <w:r>
        <w:t xml:space="preserve"> and select </w:t>
      </w:r>
      <w:r w:rsidRPr="00D370C5">
        <w:rPr>
          <w:b/>
          <w:bCs/>
        </w:rPr>
        <w:t>true</w:t>
      </w:r>
    </w:p>
    <w:p w14:paraId="0FD1D111" w14:textId="6E0DEBF4" w:rsidR="00B96AA2" w:rsidRDefault="00B96AA2" w:rsidP="00D716EB">
      <w:pPr>
        <w:pStyle w:val="SubStepAlpha"/>
        <w:numPr>
          <w:ilvl w:val="0"/>
          <w:numId w:val="14"/>
        </w:numPr>
      </w:pPr>
      <w:r>
        <w:t xml:space="preserve">Click </w:t>
      </w:r>
      <w:proofErr w:type="spellStart"/>
      <w:r w:rsidRPr="00D370C5">
        <w:rPr>
          <w:b/>
          <w:bCs/>
        </w:rPr>
        <w:t>sortBy</w:t>
      </w:r>
      <w:proofErr w:type="spellEnd"/>
      <w:r>
        <w:t xml:space="preserve"> and select </w:t>
      </w:r>
      <w:r w:rsidRPr="00D370C5">
        <w:rPr>
          <w:b/>
          <w:bCs/>
        </w:rPr>
        <w:t>author</w:t>
      </w:r>
    </w:p>
    <w:p w14:paraId="7F4E3A5C" w14:textId="2650F27F" w:rsidR="00B96AA2" w:rsidRDefault="00B96AA2" w:rsidP="00D716EB">
      <w:pPr>
        <w:pStyle w:val="SubStepAlpha"/>
        <w:numPr>
          <w:ilvl w:val="3"/>
          <w:numId w:val="11"/>
        </w:numPr>
      </w:pPr>
      <w:r>
        <w:t xml:space="preserve">Click </w:t>
      </w:r>
      <w:r w:rsidRPr="00750DD4">
        <w:rPr>
          <w:b/>
          <w:bCs/>
        </w:rPr>
        <w:t>Execute</w:t>
      </w:r>
      <w:r>
        <w:t>.</w:t>
      </w:r>
    </w:p>
    <w:p w14:paraId="7721DCAC" w14:textId="77777777" w:rsidR="00B96AA2" w:rsidRDefault="00B96AA2" w:rsidP="00D716EB">
      <w:pPr>
        <w:pStyle w:val="SubStepAlpha"/>
        <w:numPr>
          <w:ilvl w:val="3"/>
          <w:numId w:val="11"/>
        </w:numPr>
      </w:pPr>
      <w:r>
        <w:t xml:space="preserve">In the </w:t>
      </w:r>
      <w:r>
        <w:rPr>
          <w:b/>
          <w:bCs/>
        </w:rPr>
        <w:t>Response body</w:t>
      </w:r>
      <w:r>
        <w:t xml:space="preserve"> you will see the list of books now sorted by author and including the ISBNs.</w:t>
      </w:r>
    </w:p>
    <w:p w14:paraId="691B990F" w14:textId="77777777" w:rsidR="00B96AA2" w:rsidRPr="00AB27CD" w:rsidRDefault="00B96AA2" w:rsidP="00AC4066">
      <w:pPr>
        <w:pStyle w:val="CMDOutput"/>
      </w:pPr>
      <w:r w:rsidRPr="00AB27CD">
        <w:t>[</w:t>
      </w:r>
    </w:p>
    <w:p w14:paraId="62CBC7E9" w14:textId="5FC9E377" w:rsidR="00B96AA2" w:rsidRPr="00AB27CD" w:rsidRDefault="00385B66" w:rsidP="00AC4066">
      <w:pPr>
        <w:pStyle w:val="CMDOutput"/>
      </w:pPr>
      <w:r>
        <w:t xml:space="preserve">    </w:t>
      </w:r>
      <w:r w:rsidR="00B96AA2" w:rsidRPr="00AB27CD">
        <w:t>{</w:t>
      </w:r>
    </w:p>
    <w:p w14:paraId="3EC13253" w14:textId="09B22BA0" w:rsidR="00B96AA2" w:rsidRPr="00AB27CD" w:rsidRDefault="00385B66" w:rsidP="00AC4066">
      <w:pPr>
        <w:pStyle w:val="CMDOutput"/>
      </w:pPr>
      <w:r>
        <w:t xml:space="preserve">        </w:t>
      </w:r>
      <w:r w:rsidR="00B96AA2" w:rsidRPr="00AB27CD">
        <w:t>"id":</w:t>
      </w:r>
      <w:r>
        <w:t xml:space="preserve"> </w:t>
      </w:r>
      <w:r w:rsidR="00B96AA2" w:rsidRPr="00AB27CD">
        <w:t>5,</w:t>
      </w:r>
    </w:p>
    <w:p w14:paraId="14B47D96" w14:textId="4D5611C4" w:rsidR="00B96AA2" w:rsidRPr="00AB27CD" w:rsidRDefault="00385B66" w:rsidP="00AC4066">
      <w:pPr>
        <w:pStyle w:val="CMDOutput"/>
      </w:pPr>
      <w:r>
        <w:t xml:space="preserve">        </w:t>
      </w:r>
      <w:r w:rsidR="00B96AA2" w:rsidRPr="00AB27CD">
        <w:t>"title":</w:t>
      </w:r>
      <w:r>
        <w:t xml:space="preserve"> </w:t>
      </w:r>
      <w:r w:rsidR="00B96AA2" w:rsidRPr="00AB27CD">
        <w:t>"31</w:t>
      </w:r>
      <w:r>
        <w:t xml:space="preserve"> </w:t>
      </w:r>
      <w:r w:rsidR="00B96AA2" w:rsidRPr="00AB27CD">
        <w:t>Days</w:t>
      </w:r>
      <w:r>
        <w:t xml:space="preserve"> </w:t>
      </w:r>
      <w:r w:rsidR="00B96AA2" w:rsidRPr="00AB27CD">
        <w:t>Before</w:t>
      </w:r>
      <w:r>
        <w:t xml:space="preserve"> </w:t>
      </w:r>
      <w:r w:rsidR="00B96AA2" w:rsidRPr="00AB27CD">
        <w:t>Your</w:t>
      </w:r>
      <w:r>
        <w:t xml:space="preserve"> </w:t>
      </w:r>
      <w:r w:rsidR="00B96AA2" w:rsidRPr="00AB27CD">
        <w:t>CCNA</w:t>
      </w:r>
      <w:r>
        <w:t xml:space="preserve"> </w:t>
      </w:r>
      <w:r w:rsidR="00B96AA2" w:rsidRPr="00AB27CD">
        <w:t>Exam",</w:t>
      </w:r>
    </w:p>
    <w:p w14:paraId="6B429864" w14:textId="11A6B5F8" w:rsidR="00B96AA2" w:rsidRPr="00AB27CD" w:rsidRDefault="00385B66" w:rsidP="00AC4066">
      <w:pPr>
        <w:pStyle w:val="CMDOutput"/>
      </w:pPr>
      <w:r>
        <w:t xml:space="preserve">        </w:t>
      </w:r>
      <w:r w:rsidR="00B96AA2" w:rsidRPr="00AB27CD">
        <w:t>"author":</w:t>
      </w:r>
      <w:r>
        <w:t xml:space="preserve"> </w:t>
      </w:r>
      <w:r w:rsidR="00B96AA2" w:rsidRPr="00AB27CD">
        <w:t>"Allan</w:t>
      </w:r>
      <w:r>
        <w:t xml:space="preserve"> </w:t>
      </w:r>
      <w:r w:rsidR="00B96AA2" w:rsidRPr="00AB27CD">
        <w:t>Johnson"</w:t>
      </w:r>
    </w:p>
    <w:p w14:paraId="74DD174E" w14:textId="0BCDE372" w:rsidR="00B96AA2" w:rsidRPr="00AB27CD" w:rsidRDefault="00385B66" w:rsidP="00AC4066">
      <w:pPr>
        <w:pStyle w:val="CMDOutput"/>
      </w:pPr>
      <w:r>
        <w:t xml:space="preserve">    </w:t>
      </w:r>
      <w:r w:rsidR="00B96AA2" w:rsidRPr="00AB27CD">
        <w:t>},</w:t>
      </w:r>
    </w:p>
    <w:p w14:paraId="60D40997" w14:textId="364BE466" w:rsidR="00B96AA2" w:rsidRPr="00AB27CD" w:rsidRDefault="00385B66" w:rsidP="00AC4066">
      <w:pPr>
        <w:pStyle w:val="CMDOutput"/>
      </w:pPr>
      <w:r>
        <w:t xml:space="preserve">    </w:t>
      </w:r>
      <w:r w:rsidR="00B96AA2" w:rsidRPr="00AB27CD">
        <w:t>{</w:t>
      </w:r>
    </w:p>
    <w:p w14:paraId="4180C23E" w14:textId="76327ED2" w:rsidR="00B96AA2" w:rsidRPr="00AB27CD" w:rsidRDefault="00385B66" w:rsidP="00AC4066">
      <w:pPr>
        <w:pStyle w:val="CMDOutput"/>
      </w:pPr>
      <w:r>
        <w:t xml:space="preserve">        </w:t>
      </w:r>
      <w:r w:rsidR="00B96AA2" w:rsidRPr="00AB27CD">
        <w:t>"id":</w:t>
      </w:r>
      <w:r>
        <w:t xml:space="preserve"> </w:t>
      </w:r>
      <w:r w:rsidR="00B96AA2" w:rsidRPr="00AB27CD">
        <w:t>2,</w:t>
      </w:r>
    </w:p>
    <w:p w14:paraId="03A89CF1" w14:textId="78AFD2EA" w:rsidR="00B96AA2" w:rsidRPr="00AB27CD" w:rsidRDefault="00385B66" w:rsidP="00AC4066">
      <w:pPr>
        <w:pStyle w:val="CMDOutput"/>
      </w:pPr>
      <w:r>
        <w:lastRenderedPageBreak/>
        <w:t xml:space="preserve">        </w:t>
      </w:r>
      <w:r w:rsidR="00B96AA2" w:rsidRPr="00AB27CD">
        <w:t>"title":</w:t>
      </w:r>
      <w:r>
        <w:t xml:space="preserve"> </w:t>
      </w:r>
      <w:r w:rsidR="00B96AA2" w:rsidRPr="00AB27CD">
        <w:t>"Linux</w:t>
      </w:r>
      <w:r>
        <w:t xml:space="preserve"> </w:t>
      </w:r>
      <w:r w:rsidR="00B96AA2" w:rsidRPr="00AB27CD">
        <w:t>for</w:t>
      </w:r>
      <w:r>
        <w:t xml:space="preserve"> </w:t>
      </w:r>
      <w:r w:rsidR="00B96AA2" w:rsidRPr="00AB27CD">
        <w:t>Networkers",</w:t>
      </w:r>
    </w:p>
    <w:p w14:paraId="769989E9" w14:textId="4255D653" w:rsidR="00B96AA2" w:rsidRPr="00AB27CD" w:rsidRDefault="00385B66" w:rsidP="00AC4066">
      <w:pPr>
        <w:pStyle w:val="CMDOutput"/>
      </w:pPr>
      <w:r>
        <w:t xml:space="preserve">        </w:t>
      </w:r>
      <w:r w:rsidR="00B96AA2" w:rsidRPr="00AB27CD">
        <w:t>"author":</w:t>
      </w:r>
      <w:r>
        <w:t xml:space="preserve"> </w:t>
      </w:r>
      <w:r w:rsidR="00B96AA2" w:rsidRPr="00AB27CD">
        <w:t>"Cisco</w:t>
      </w:r>
      <w:r>
        <w:t xml:space="preserve"> </w:t>
      </w:r>
      <w:r w:rsidR="00B96AA2" w:rsidRPr="00AB27CD">
        <w:t>Systems</w:t>
      </w:r>
      <w:r>
        <w:t xml:space="preserve"> </w:t>
      </w:r>
      <w:r w:rsidR="00B96AA2" w:rsidRPr="00AB27CD">
        <w:t>Inc.",</w:t>
      </w:r>
    </w:p>
    <w:p w14:paraId="7B4CB0F8" w14:textId="04152048" w:rsidR="00B96AA2" w:rsidRPr="00AB27CD" w:rsidRDefault="00385B66" w:rsidP="00AC4066">
      <w:pPr>
        <w:pStyle w:val="CMDOutput"/>
      </w:pPr>
      <w:r>
        <w:t xml:space="preserve">        </w:t>
      </w:r>
      <w:r w:rsidR="00B96AA2" w:rsidRPr="00AB27CD">
        <w:t>"</w:t>
      </w:r>
      <w:proofErr w:type="spellStart"/>
      <w:r w:rsidR="00B96AA2" w:rsidRPr="00AB27CD">
        <w:t>isbn</w:t>
      </w:r>
      <w:proofErr w:type="spellEnd"/>
      <w:r w:rsidR="00B96AA2" w:rsidRPr="00AB27CD">
        <w:t>":</w:t>
      </w:r>
      <w:r>
        <w:t xml:space="preserve"> </w:t>
      </w:r>
      <w:r w:rsidR="00B96AA2" w:rsidRPr="00AB27CD">
        <w:t>"000-0000000123"</w:t>
      </w:r>
    </w:p>
    <w:p w14:paraId="482E07B7" w14:textId="6C344AEB" w:rsidR="00B96AA2" w:rsidRPr="00AB27CD" w:rsidRDefault="00385B66" w:rsidP="00AC4066">
      <w:pPr>
        <w:pStyle w:val="CMDOutput"/>
      </w:pPr>
      <w:r>
        <w:t xml:space="preserve">    </w:t>
      </w:r>
      <w:r w:rsidR="00B96AA2" w:rsidRPr="00AB27CD">
        <w:t>},</w:t>
      </w:r>
    </w:p>
    <w:p w14:paraId="28EAC76E" w14:textId="1519915B" w:rsidR="00B96AA2" w:rsidRPr="00AB27CD" w:rsidRDefault="00385B66" w:rsidP="00AC4066">
      <w:pPr>
        <w:pStyle w:val="CMDOutput"/>
      </w:pPr>
      <w:r>
        <w:t xml:space="preserve">    </w:t>
      </w:r>
      <w:r w:rsidR="00B96AA2" w:rsidRPr="00AB27CD">
        <w:t>{</w:t>
      </w:r>
    </w:p>
    <w:p w14:paraId="51F19988" w14:textId="0923C5A2" w:rsidR="00B96AA2" w:rsidRPr="00AB27CD" w:rsidRDefault="00385B66" w:rsidP="00AC4066">
      <w:pPr>
        <w:pStyle w:val="CMDOutput"/>
      </w:pPr>
      <w:r>
        <w:t xml:space="preserve">        </w:t>
      </w:r>
      <w:r w:rsidR="00B96AA2" w:rsidRPr="00AB27CD">
        <w:t>"id":</w:t>
      </w:r>
      <w:r>
        <w:t xml:space="preserve"> </w:t>
      </w:r>
      <w:r w:rsidR="00B96AA2" w:rsidRPr="00AB27CD">
        <w:t>3,</w:t>
      </w:r>
    </w:p>
    <w:p w14:paraId="3C9BD6B1" w14:textId="7C306606" w:rsidR="00B96AA2" w:rsidRPr="00AB27CD" w:rsidRDefault="00385B66" w:rsidP="00AC4066">
      <w:pPr>
        <w:pStyle w:val="CMDOutput"/>
      </w:pPr>
      <w:r>
        <w:t xml:space="preserve">        </w:t>
      </w:r>
      <w:r w:rsidR="00B96AA2" w:rsidRPr="00AB27CD">
        <w:t>"title":</w:t>
      </w:r>
      <w:r>
        <w:t xml:space="preserve"> </w:t>
      </w:r>
      <w:r w:rsidR="00B96AA2" w:rsidRPr="00AB27CD">
        <w:t>"</w:t>
      </w:r>
      <w:proofErr w:type="spellStart"/>
      <w:r w:rsidR="00B96AA2" w:rsidRPr="00AB27CD">
        <w:t>NetAcad</w:t>
      </w:r>
      <w:proofErr w:type="spellEnd"/>
      <w:r w:rsidR="00B96AA2" w:rsidRPr="00AB27CD">
        <w:t>:</w:t>
      </w:r>
      <w:r>
        <w:t xml:space="preserve"> </w:t>
      </w:r>
      <w:r w:rsidR="00B96AA2" w:rsidRPr="00AB27CD">
        <w:t>20</w:t>
      </w:r>
      <w:r>
        <w:t xml:space="preserve"> </w:t>
      </w:r>
      <w:r w:rsidR="00B96AA2" w:rsidRPr="00AB27CD">
        <w:t>Years</w:t>
      </w:r>
      <w:r>
        <w:t xml:space="preserve"> </w:t>
      </w:r>
      <w:proofErr w:type="gramStart"/>
      <w:r w:rsidR="00B96AA2" w:rsidRPr="00AB27CD">
        <w:t>Of</w:t>
      </w:r>
      <w:proofErr w:type="gramEnd"/>
      <w:r>
        <w:t xml:space="preserve"> </w:t>
      </w:r>
      <w:r w:rsidR="00B96AA2" w:rsidRPr="00AB27CD">
        <w:t>Online-Learning",</w:t>
      </w:r>
    </w:p>
    <w:p w14:paraId="41880770" w14:textId="222EB54B" w:rsidR="00B96AA2" w:rsidRPr="00AB27CD" w:rsidRDefault="00385B66" w:rsidP="00AC4066">
      <w:pPr>
        <w:pStyle w:val="CMDOutput"/>
      </w:pPr>
      <w:r>
        <w:t xml:space="preserve">        </w:t>
      </w:r>
      <w:r w:rsidR="00B96AA2" w:rsidRPr="00AB27CD">
        <w:t>"author":</w:t>
      </w:r>
      <w:r>
        <w:t xml:space="preserve"> </w:t>
      </w:r>
      <w:r w:rsidR="00B96AA2" w:rsidRPr="00AB27CD">
        <w:t>"Cisco</w:t>
      </w:r>
      <w:r>
        <w:t xml:space="preserve"> </w:t>
      </w:r>
      <w:r w:rsidR="00B96AA2" w:rsidRPr="00AB27CD">
        <w:t>Systems</w:t>
      </w:r>
      <w:r>
        <w:t xml:space="preserve"> </w:t>
      </w:r>
      <w:r w:rsidR="00B96AA2" w:rsidRPr="00AB27CD">
        <w:t>Inc.",</w:t>
      </w:r>
    </w:p>
    <w:p w14:paraId="1A9223F0" w14:textId="32A0747A" w:rsidR="00B96AA2" w:rsidRPr="00AB27CD" w:rsidRDefault="00385B66" w:rsidP="00AC4066">
      <w:pPr>
        <w:pStyle w:val="CMDOutput"/>
      </w:pPr>
      <w:r>
        <w:t xml:space="preserve">        </w:t>
      </w:r>
      <w:r w:rsidR="00B96AA2" w:rsidRPr="00AB27CD">
        <w:t>"</w:t>
      </w:r>
      <w:proofErr w:type="spellStart"/>
      <w:r w:rsidR="00B96AA2" w:rsidRPr="00AB27CD">
        <w:t>isbn</w:t>
      </w:r>
      <w:proofErr w:type="spellEnd"/>
      <w:r w:rsidR="00B96AA2" w:rsidRPr="00AB27CD">
        <w:t>":</w:t>
      </w:r>
      <w:r>
        <w:t xml:space="preserve"> </w:t>
      </w:r>
      <w:r w:rsidR="00B96AA2" w:rsidRPr="00AB27CD">
        <w:t>"000-0000001123"</w:t>
      </w:r>
    </w:p>
    <w:p w14:paraId="73797644" w14:textId="4F27C03B" w:rsidR="00B96AA2" w:rsidRPr="00AB27CD" w:rsidRDefault="00385B66" w:rsidP="00AC4066">
      <w:pPr>
        <w:pStyle w:val="CMDOutput"/>
      </w:pPr>
      <w:r>
        <w:t xml:space="preserve">    </w:t>
      </w:r>
      <w:r w:rsidR="00B96AA2" w:rsidRPr="00AB27CD">
        <w:t>},</w:t>
      </w:r>
    </w:p>
    <w:p w14:paraId="15BB04DE" w14:textId="13CA0675" w:rsidR="00B96AA2" w:rsidRPr="00AB27CD" w:rsidRDefault="00385B66" w:rsidP="00AC4066">
      <w:pPr>
        <w:pStyle w:val="CMDOutput"/>
      </w:pPr>
      <w:r>
        <w:t xml:space="preserve">    </w:t>
      </w:r>
      <w:r w:rsidR="00B96AA2" w:rsidRPr="00AB27CD">
        <w:t>{</w:t>
      </w:r>
    </w:p>
    <w:p w14:paraId="42B67D5C" w14:textId="312F52E9" w:rsidR="00B96AA2" w:rsidRPr="00AB27CD" w:rsidRDefault="00385B66" w:rsidP="00AC4066">
      <w:pPr>
        <w:pStyle w:val="CMDOutput"/>
      </w:pPr>
      <w:r>
        <w:t xml:space="preserve">        </w:t>
      </w:r>
      <w:r w:rsidR="00B96AA2" w:rsidRPr="00AB27CD">
        <w:t>"id":</w:t>
      </w:r>
      <w:r>
        <w:t xml:space="preserve"> </w:t>
      </w:r>
      <w:r w:rsidR="00B96AA2" w:rsidRPr="00AB27CD">
        <w:t>0,</w:t>
      </w:r>
    </w:p>
    <w:p w14:paraId="6DF3FB8D" w14:textId="1AD643F3" w:rsidR="00B96AA2" w:rsidRPr="00AB27CD" w:rsidRDefault="00385B66" w:rsidP="00AC4066">
      <w:pPr>
        <w:pStyle w:val="CMDOutput"/>
      </w:pPr>
      <w:r>
        <w:t xml:space="preserve">        </w:t>
      </w:r>
      <w:r w:rsidR="00B96AA2" w:rsidRPr="00AB27CD">
        <w:t>"title":</w:t>
      </w:r>
      <w:r>
        <w:t xml:space="preserve"> </w:t>
      </w:r>
      <w:r w:rsidR="00B96AA2" w:rsidRPr="00AB27CD">
        <w:t>"IP</w:t>
      </w:r>
      <w:r>
        <w:t xml:space="preserve"> </w:t>
      </w:r>
      <w:r w:rsidR="00B96AA2" w:rsidRPr="00AB27CD">
        <w:t>Routing</w:t>
      </w:r>
      <w:r>
        <w:t xml:space="preserve"> </w:t>
      </w:r>
      <w:r w:rsidR="00B96AA2" w:rsidRPr="00AB27CD">
        <w:t>Fundamentals",</w:t>
      </w:r>
    </w:p>
    <w:p w14:paraId="440634DA" w14:textId="153A4C8E" w:rsidR="00B96AA2" w:rsidRPr="00AB27CD" w:rsidRDefault="00385B66" w:rsidP="00AC4066">
      <w:pPr>
        <w:pStyle w:val="CMDOutput"/>
      </w:pPr>
      <w:r>
        <w:t xml:space="preserve">        </w:t>
      </w:r>
      <w:r w:rsidR="00B96AA2" w:rsidRPr="00AB27CD">
        <w:t>"author":</w:t>
      </w:r>
      <w:r>
        <w:t xml:space="preserve"> </w:t>
      </w:r>
      <w:r w:rsidR="00B96AA2" w:rsidRPr="00AB27CD">
        <w:t>"Mark</w:t>
      </w:r>
      <w:r>
        <w:t xml:space="preserve"> </w:t>
      </w:r>
      <w:r w:rsidR="00B96AA2" w:rsidRPr="00AB27CD">
        <w:t>A.</w:t>
      </w:r>
      <w:r>
        <w:t xml:space="preserve"> </w:t>
      </w:r>
      <w:proofErr w:type="spellStart"/>
      <w:r w:rsidR="00B96AA2" w:rsidRPr="00AB27CD">
        <w:t>Sportack</w:t>
      </w:r>
      <w:proofErr w:type="spellEnd"/>
      <w:r w:rsidR="00B96AA2" w:rsidRPr="00AB27CD">
        <w:t>",</w:t>
      </w:r>
    </w:p>
    <w:p w14:paraId="3D2666F0" w14:textId="4597FA44" w:rsidR="00B96AA2" w:rsidRPr="00AB27CD" w:rsidRDefault="00385B66" w:rsidP="00AC4066">
      <w:pPr>
        <w:pStyle w:val="CMDOutput"/>
      </w:pPr>
      <w:r>
        <w:t xml:space="preserve">        </w:t>
      </w:r>
      <w:r w:rsidR="00B96AA2" w:rsidRPr="00AB27CD">
        <w:t>"</w:t>
      </w:r>
      <w:proofErr w:type="spellStart"/>
      <w:r w:rsidR="00B96AA2" w:rsidRPr="00AB27CD">
        <w:t>isbn</w:t>
      </w:r>
      <w:proofErr w:type="spellEnd"/>
      <w:r w:rsidR="00B96AA2" w:rsidRPr="00AB27CD">
        <w:t>":</w:t>
      </w:r>
      <w:r>
        <w:t xml:space="preserve"> </w:t>
      </w:r>
      <w:r w:rsidR="00B96AA2" w:rsidRPr="00AB27CD">
        <w:t>"978-1578700714"</w:t>
      </w:r>
    </w:p>
    <w:p w14:paraId="0547D391" w14:textId="23406D54" w:rsidR="00B96AA2" w:rsidRPr="00AB27CD" w:rsidRDefault="00385B66" w:rsidP="00AC4066">
      <w:pPr>
        <w:pStyle w:val="CMDOutput"/>
      </w:pPr>
      <w:r>
        <w:t xml:space="preserve">    </w:t>
      </w:r>
      <w:r w:rsidR="00B96AA2" w:rsidRPr="00AB27CD">
        <w:t>},</w:t>
      </w:r>
    </w:p>
    <w:p w14:paraId="2F8C1501" w14:textId="16A93E40" w:rsidR="00B96AA2" w:rsidRPr="00AB27CD" w:rsidRDefault="00385B66" w:rsidP="00AC4066">
      <w:pPr>
        <w:pStyle w:val="CMDOutput"/>
      </w:pPr>
      <w:r>
        <w:t xml:space="preserve">    </w:t>
      </w:r>
      <w:r w:rsidR="00B96AA2" w:rsidRPr="00AB27CD">
        <w:t>{</w:t>
      </w:r>
    </w:p>
    <w:p w14:paraId="2C0E8B1A" w14:textId="3FFA7126" w:rsidR="00B96AA2" w:rsidRPr="00AB27CD" w:rsidRDefault="00385B66" w:rsidP="00AC4066">
      <w:pPr>
        <w:pStyle w:val="CMDOutput"/>
      </w:pPr>
      <w:r>
        <w:t xml:space="preserve">        </w:t>
      </w:r>
      <w:r w:rsidR="00B96AA2" w:rsidRPr="00AB27CD">
        <w:t>"id":</w:t>
      </w:r>
      <w:r>
        <w:t xml:space="preserve"> </w:t>
      </w:r>
      <w:r w:rsidR="00B96AA2" w:rsidRPr="00AB27CD">
        <w:t>4,</w:t>
      </w:r>
    </w:p>
    <w:p w14:paraId="44FB1FB7" w14:textId="7429FD73" w:rsidR="00B96AA2" w:rsidRPr="00AB27CD" w:rsidRDefault="00385B66" w:rsidP="00AC4066">
      <w:pPr>
        <w:pStyle w:val="CMDOutput"/>
      </w:pPr>
      <w:r>
        <w:t xml:space="preserve">        </w:t>
      </w:r>
      <w:r w:rsidR="00B96AA2" w:rsidRPr="00AB27CD">
        <w:t>"title":</w:t>
      </w:r>
      <w:r>
        <w:t xml:space="preserve"> </w:t>
      </w:r>
      <w:r w:rsidR="00B96AA2" w:rsidRPr="00AB27CD">
        <w:t>"IPv6</w:t>
      </w:r>
      <w:r>
        <w:t xml:space="preserve"> </w:t>
      </w:r>
      <w:r w:rsidR="00B96AA2" w:rsidRPr="00AB27CD">
        <w:t>Fundamentals",</w:t>
      </w:r>
    </w:p>
    <w:p w14:paraId="70FC7CF4" w14:textId="31330F4D" w:rsidR="00B96AA2" w:rsidRPr="00AB27CD" w:rsidRDefault="00385B66" w:rsidP="00AC4066">
      <w:pPr>
        <w:pStyle w:val="CMDOutput"/>
      </w:pPr>
      <w:r>
        <w:t xml:space="preserve">        </w:t>
      </w:r>
      <w:r w:rsidR="00B96AA2" w:rsidRPr="00AB27CD">
        <w:t>"author":</w:t>
      </w:r>
      <w:r>
        <w:t xml:space="preserve"> </w:t>
      </w:r>
      <w:r w:rsidR="00B96AA2" w:rsidRPr="00AB27CD">
        <w:t>"Rick</w:t>
      </w:r>
      <w:r>
        <w:t xml:space="preserve"> </w:t>
      </w:r>
      <w:r w:rsidR="00B96AA2" w:rsidRPr="00AB27CD">
        <w:t>Graziani",</w:t>
      </w:r>
    </w:p>
    <w:p w14:paraId="215295CD" w14:textId="3DA3B4E1" w:rsidR="00B96AA2" w:rsidRPr="00AB27CD" w:rsidRDefault="00385B66" w:rsidP="00AC4066">
      <w:pPr>
        <w:pStyle w:val="CMDOutput"/>
      </w:pPr>
      <w:r>
        <w:t xml:space="preserve">        </w:t>
      </w:r>
      <w:r w:rsidR="00B96AA2" w:rsidRPr="00AB27CD">
        <w:t>"</w:t>
      </w:r>
      <w:proofErr w:type="spellStart"/>
      <w:r w:rsidR="00B96AA2" w:rsidRPr="00AB27CD">
        <w:t>isbn</w:t>
      </w:r>
      <w:proofErr w:type="spellEnd"/>
      <w:r w:rsidR="00B96AA2" w:rsidRPr="00AB27CD">
        <w:t>":</w:t>
      </w:r>
      <w:r>
        <w:t xml:space="preserve"> </w:t>
      </w:r>
      <w:r w:rsidR="00B96AA2" w:rsidRPr="00AB27CD">
        <w:t>"978</w:t>
      </w:r>
      <w:r>
        <w:t xml:space="preserve"> </w:t>
      </w:r>
      <w:r w:rsidR="00B96AA2" w:rsidRPr="00AB27CD">
        <w:t>1587144778"</w:t>
      </w:r>
    </w:p>
    <w:p w14:paraId="7849A85E" w14:textId="4C9C173D" w:rsidR="00B96AA2" w:rsidRPr="00AB27CD" w:rsidRDefault="00385B66" w:rsidP="00AC4066">
      <w:pPr>
        <w:pStyle w:val="CMDOutput"/>
      </w:pPr>
      <w:r>
        <w:t xml:space="preserve">    </w:t>
      </w:r>
      <w:r w:rsidR="00B96AA2" w:rsidRPr="00AB27CD">
        <w:t>},</w:t>
      </w:r>
    </w:p>
    <w:p w14:paraId="3CCD289E" w14:textId="718E3B06" w:rsidR="00B96AA2" w:rsidRPr="00AB27CD" w:rsidRDefault="00385B66" w:rsidP="00AC4066">
      <w:pPr>
        <w:pStyle w:val="CMDOutput"/>
      </w:pPr>
      <w:r>
        <w:t xml:space="preserve">    </w:t>
      </w:r>
      <w:r w:rsidR="00B96AA2" w:rsidRPr="00AB27CD">
        <w:t>{</w:t>
      </w:r>
    </w:p>
    <w:p w14:paraId="259C02A7" w14:textId="62CBC079" w:rsidR="00B96AA2" w:rsidRPr="00AB27CD" w:rsidRDefault="00385B66" w:rsidP="00AC4066">
      <w:pPr>
        <w:pStyle w:val="CMDOutput"/>
      </w:pPr>
      <w:r>
        <w:t xml:space="preserve">        </w:t>
      </w:r>
      <w:r w:rsidR="00B96AA2" w:rsidRPr="00AB27CD">
        <w:t>"id":</w:t>
      </w:r>
      <w:r>
        <w:t xml:space="preserve"> </w:t>
      </w:r>
      <w:r w:rsidR="00B96AA2" w:rsidRPr="00AB27CD">
        <w:t>1,</w:t>
      </w:r>
    </w:p>
    <w:p w14:paraId="6D1E7E8E" w14:textId="33E1A980" w:rsidR="00B96AA2" w:rsidRPr="00AB27CD" w:rsidRDefault="00385B66" w:rsidP="00AC4066">
      <w:pPr>
        <w:pStyle w:val="CMDOutput"/>
      </w:pPr>
      <w:r>
        <w:t xml:space="preserve">        </w:t>
      </w:r>
      <w:r w:rsidR="00B96AA2" w:rsidRPr="00AB27CD">
        <w:t>"title":</w:t>
      </w:r>
      <w:r>
        <w:t xml:space="preserve"> </w:t>
      </w:r>
      <w:r w:rsidR="00B96AA2" w:rsidRPr="00AB27CD">
        <w:t>"Python</w:t>
      </w:r>
      <w:r>
        <w:t xml:space="preserve"> </w:t>
      </w:r>
      <w:r w:rsidR="00B96AA2" w:rsidRPr="00AB27CD">
        <w:t>for</w:t>
      </w:r>
      <w:r>
        <w:t xml:space="preserve"> </w:t>
      </w:r>
      <w:r w:rsidR="00B96AA2" w:rsidRPr="00AB27CD">
        <w:t>Dummies",</w:t>
      </w:r>
    </w:p>
    <w:p w14:paraId="45EA0F23" w14:textId="1D553987" w:rsidR="00B96AA2" w:rsidRPr="00AB27CD" w:rsidRDefault="00385B66" w:rsidP="00AC4066">
      <w:pPr>
        <w:pStyle w:val="CMDOutput"/>
      </w:pPr>
      <w:r>
        <w:t xml:space="preserve">        </w:t>
      </w:r>
      <w:r w:rsidR="00B96AA2" w:rsidRPr="00AB27CD">
        <w:t>"author":</w:t>
      </w:r>
      <w:r>
        <w:t xml:space="preserve"> </w:t>
      </w:r>
      <w:r w:rsidR="00B96AA2" w:rsidRPr="00AB27CD">
        <w:t>"Stef</w:t>
      </w:r>
      <w:r>
        <w:t xml:space="preserve"> </w:t>
      </w:r>
      <w:proofErr w:type="spellStart"/>
      <w:r w:rsidR="00B96AA2" w:rsidRPr="00AB27CD">
        <w:t>Maruch</w:t>
      </w:r>
      <w:proofErr w:type="spellEnd"/>
      <w:r>
        <w:t xml:space="preserve"> </w:t>
      </w:r>
      <w:proofErr w:type="spellStart"/>
      <w:r w:rsidR="00B96AA2" w:rsidRPr="00AB27CD">
        <w:t>Aahz</w:t>
      </w:r>
      <w:proofErr w:type="spellEnd"/>
      <w:r>
        <w:t xml:space="preserve"> </w:t>
      </w:r>
      <w:proofErr w:type="spellStart"/>
      <w:r w:rsidR="00B96AA2" w:rsidRPr="00AB27CD">
        <w:t>Maruch</w:t>
      </w:r>
      <w:proofErr w:type="spellEnd"/>
      <w:r w:rsidR="00B96AA2" w:rsidRPr="00AB27CD">
        <w:t>",</w:t>
      </w:r>
    </w:p>
    <w:p w14:paraId="3F538DCD" w14:textId="497C84DE" w:rsidR="00B96AA2" w:rsidRPr="00AB27CD" w:rsidRDefault="00385B66" w:rsidP="00AC4066">
      <w:pPr>
        <w:pStyle w:val="CMDOutput"/>
      </w:pPr>
      <w:r>
        <w:t xml:space="preserve">        </w:t>
      </w:r>
      <w:r w:rsidR="00B96AA2" w:rsidRPr="00AB27CD">
        <w:t>"</w:t>
      </w:r>
      <w:proofErr w:type="spellStart"/>
      <w:r w:rsidR="00B96AA2" w:rsidRPr="00AB27CD">
        <w:t>isbn</w:t>
      </w:r>
      <w:proofErr w:type="spellEnd"/>
      <w:r w:rsidR="00B96AA2" w:rsidRPr="00AB27CD">
        <w:t>":</w:t>
      </w:r>
      <w:r>
        <w:t xml:space="preserve"> </w:t>
      </w:r>
      <w:r w:rsidR="00B96AA2" w:rsidRPr="00AB27CD">
        <w:t>"978-0471778646"</w:t>
      </w:r>
    </w:p>
    <w:p w14:paraId="0373D462" w14:textId="10DED20E" w:rsidR="00B96AA2" w:rsidRPr="00AB27CD" w:rsidRDefault="00385B66" w:rsidP="00AC4066">
      <w:pPr>
        <w:pStyle w:val="CMDOutput"/>
      </w:pPr>
      <w:r>
        <w:t xml:space="preserve">    </w:t>
      </w:r>
      <w:r w:rsidR="00B96AA2" w:rsidRPr="00AB27CD">
        <w:t>}</w:t>
      </w:r>
    </w:p>
    <w:p w14:paraId="68D14B74" w14:textId="2721EBA6" w:rsidR="00B96AA2" w:rsidRPr="00AC4066" w:rsidRDefault="00B96AA2" w:rsidP="00AC4066">
      <w:pPr>
        <w:pStyle w:val="CMDOutput"/>
      </w:pPr>
      <w:r w:rsidRPr="00AB27CD">
        <w:t>]</w:t>
      </w:r>
    </w:p>
    <w:p w14:paraId="40489CB3" w14:textId="0B1827C3" w:rsidR="00B96AA2" w:rsidRDefault="00B96AA2" w:rsidP="00BA124D">
      <w:pPr>
        <w:pStyle w:val="SubStepAlpha"/>
        <w:numPr>
          <w:ilvl w:val="0"/>
          <w:numId w:val="0"/>
        </w:numPr>
        <w:ind w:left="720"/>
      </w:pPr>
      <w:r>
        <w:t xml:space="preserve">Notice that the </w:t>
      </w:r>
      <w:r w:rsidRPr="009D71D6">
        <w:rPr>
          <w:b/>
          <w:bCs/>
        </w:rPr>
        <w:t>Request URL</w:t>
      </w:r>
      <w:r>
        <w:t xml:space="preserve"> now includes the parameters. You will see this again </w:t>
      </w:r>
      <w:r w:rsidR="00835480">
        <w:t>in Postman</w:t>
      </w:r>
      <w:r>
        <w:t>.</w:t>
      </w:r>
    </w:p>
    <w:p w14:paraId="51938DBF" w14:textId="1116B4CE" w:rsidR="00B96AA2" w:rsidRDefault="00B96AA2" w:rsidP="00F8425C">
      <w:pPr>
        <w:pStyle w:val="CMD"/>
      </w:pPr>
      <w:r w:rsidRPr="007E5678">
        <w:t>http://library.demo.local/api/v1/books</w:t>
      </w:r>
      <w:r w:rsidRPr="007E5678">
        <w:rPr>
          <w:highlight w:val="yellow"/>
        </w:rPr>
        <w:t>?includeISBN=true&amp;sortBy=author</w:t>
      </w:r>
    </w:p>
    <w:p w14:paraId="24B1B5C0" w14:textId="0F7EEE48" w:rsidR="00B96AA2" w:rsidRDefault="00835542" w:rsidP="00D716EB">
      <w:pPr>
        <w:pStyle w:val="SubStepAlpha"/>
        <w:numPr>
          <w:ilvl w:val="3"/>
          <w:numId w:val="11"/>
        </w:numPr>
      </w:pPr>
      <w:r>
        <w:t>R</w:t>
      </w:r>
      <w:r w:rsidR="00B96AA2">
        <w:t xml:space="preserve">eturn to </w:t>
      </w:r>
      <w:r w:rsidR="00B96AA2" w:rsidRPr="00FF0B23">
        <w:rPr>
          <w:b/>
          <w:bCs/>
        </w:rPr>
        <w:t>Postman</w:t>
      </w:r>
      <w:r w:rsidR="00B96AA2">
        <w:t xml:space="preserve"> and go to the first API tab, GET </w:t>
      </w:r>
      <w:r w:rsidR="00B96AA2" w:rsidRPr="00A22642">
        <w:t>http://library.demo.local/api/v1/books</w:t>
      </w:r>
      <w:r w:rsidR="00B96AA2">
        <w:t xml:space="preserve">. </w:t>
      </w:r>
      <w:r>
        <w:t xml:space="preserve">You </w:t>
      </w:r>
      <w:r w:rsidR="00B96AA2">
        <w:t>will now include some of the parameters from the School Library API web site.</w:t>
      </w:r>
    </w:p>
    <w:p w14:paraId="509646AA" w14:textId="13880A0A" w:rsidR="00B96AA2" w:rsidRDefault="00B96AA2" w:rsidP="00D716EB">
      <w:pPr>
        <w:pStyle w:val="SubStepAlpha"/>
        <w:numPr>
          <w:ilvl w:val="3"/>
          <w:numId w:val="11"/>
        </w:numPr>
      </w:pPr>
      <w:r>
        <w:t xml:space="preserve">Click </w:t>
      </w:r>
      <w:r w:rsidRPr="00A22642">
        <w:rPr>
          <w:b/>
          <w:bCs/>
        </w:rPr>
        <w:t>Params</w:t>
      </w:r>
      <w:r>
        <w:t xml:space="preserve">. You will see under </w:t>
      </w:r>
      <w:r w:rsidRPr="00A22642">
        <w:rPr>
          <w:b/>
          <w:bCs/>
        </w:rPr>
        <w:t>Query Params</w:t>
      </w:r>
      <w:r>
        <w:t xml:space="preserve"> input boxes for </w:t>
      </w:r>
      <w:r w:rsidRPr="00A22642">
        <w:rPr>
          <w:b/>
          <w:bCs/>
        </w:rPr>
        <w:t>KEY</w:t>
      </w:r>
      <w:r>
        <w:t xml:space="preserve"> and </w:t>
      </w:r>
      <w:r w:rsidRPr="00A22642">
        <w:rPr>
          <w:b/>
          <w:bCs/>
        </w:rPr>
        <w:t>VALUE</w:t>
      </w:r>
      <w:r>
        <w:t>. Enter the following information:</w:t>
      </w:r>
    </w:p>
    <w:p w14:paraId="3021BF46" w14:textId="77777777" w:rsidR="00B96AA2" w:rsidRPr="00BA124D" w:rsidRDefault="00B96AA2" w:rsidP="00D716EB">
      <w:pPr>
        <w:pStyle w:val="SubStepAlpha"/>
        <w:numPr>
          <w:ilvl w:val="0"/>
          <w:numId w:val="13"/>
        </w:numPr>
      </w:pPr>
      <w:r w:rsidRPr="00BA124D">
        <w:t xml:space="preserve">Under </w:t>
      </w:r>
      <w:r w:rsidRPr="00BA124D">
        <w:rPr>
          <w:b/>
          <w:bCs/>
        </w:rPr>
        <w:t>KEY</w:t>
      </w:r>
      <w:r w:rsidRPr="00BA124D">
        <w:t xml:space="preserve">, enter </w:t>
      </w:r>
      <w:proofErr w:type="spellStart"/>
      <w:r w:rsidRPr="00BA124D">
        <w:rPr>
          <w:b/>
          <w:bCs/>
        </w:rPr>
        <w:t>includeISBN</w:t>
      </w:r>
      <w:proofErr w:type="spellEnd"/>
      <w:r w:rsidRPr="00BA124D">
        <w:rPr>
          <w:b/>
          <w:bCs/>
        </w:rPr>
        <w:t xml:space="preserve"> </w:t>
      </w:r>
      <w:r w:rsidRPr="00BA124D">
        <w:t xml:space="preserve">and under </w:t>
      </w:r>
      <w:r w:rsidRPr="00BA124D">
        <w:rPr>
          <w:b/>
          <w:bCs/>
        </w:rPr>
        <w:t xml:space="preserve">Value </w:t>
      </w:r>
      <w:r w:rsidRPr="00BA124D">
        <w:t xml:space="preserve">enter </w:t>
      </w:r>
      <w:r w:rsidRPr="00BA124D">
        <w:rPr>
          <w:b/>
          <w:bCs/>
        </w:rPr>
        <w:t>true</w:t>
      </w:r>
    </w:p>
    <w:p w14:paraId="19B3C044" w14:textId="77777777" w:rsidR="00B96AA2" w:rsidRPr="00BA124D" w:rsidRDefault="00B96AA2" w:rsidP="00B96AA2">
      <w:pPr>
        <w:pStyle w:val="SubStepAlpha"/>
        <w:numPr>
          <w:ilvl w:val="0"/>
          <w:numId w:val="0"/>
        </w:numPr>
        <w:ind w:left="1440"/>
      </w:pPr>
      <w:r w:rsidRPr="00BA124D">
        <w:t>Notice a check mark will automatically be included to the left of the value and a new row added.</w:t>
      </w:r>
    </w:p>
    <w:p w14:paraId="1FE3B065" w14:textId="77777777" w:rsidR="00B96AA2" w:rsidRPr="00BA124D" w:rsidRDefault="00B96AA2" w:rsidP="00D716EB">
      <w:pPr>
        <w:pStyle w:val="SubStepAlpha"/>
        <w:numPr>
          <w:ilvl w:val="0"/>
          <w:numId w:val="13"/>
        </w:numPr>
      </w:pPr>
      <w:r w:rsidRPr="00BA124D">
        <w:t xml:space="preserve">Under </w:t>
      </w:r>
      <w:r w:rsidRPr="00BA124D">
        <w:rPr>
          <w:b/>
          <w:bCs/>
        </w:rPr>
        <w:t>KEY</w:t>
      </w:r>
      <w:r w:rsidRPr="00BA124D">
        <w:t xml:space="preserve">, enter </w:t>
      </w:r>
      <w:proofErr w:type="spellStart"/>
      <w:r w:rsidRPr="00BA124D">
        <w:rPr>
          <w:b/>
          <w:bCs/>
        </w:rPr>
        <w:t>sortBy</w:t>
      </w:r>
      <w:proofErr w:type="spellEnd"/>
      <w:r w:rsidRPr="00BA124D">
        <w:rPr>
          <w:b/>
          <w:bCs/>
        </w:rPr>
        <w:t xml:space="preserve"> </w:t>
      </w:r>
      <w:r w:rsidRPr="00BA124D">
        <w:t xml:space="preserve">and under </w:t>
      </w:r>
      <w:r w:rsidRPr="00BA124D">
        <w:rPr>
          <w:b/>
          <w:bCs/>
        </w:rPr>
        <w:t xml:space="preserve">Value </w:t>
      </w:r>
      <w:r w:rsidRPr="00BA124D">
        <w:t xml:space="preserve">enter </w:t>
      </w:r>
      <w:r w:rsidRPr="00BA124D">
        <w:rPr>
          <w:b/>
          <w:bCs/>
        </w:rPr>
        <w:t>author</w:t>
      </w:r>
    </w:p>
    <w:p w14:paraId="7CF2D54D" w14:textId="64F5D8DA" w:rsidR="00B96AA2" w:rsidRDefault="00B96AA2" w:rsidP="00BA124D">
      <w:pPr>
        <w:pStyle w:val="SubStepAlpha"/>
        <w:numPr>
          <w:ilvl w:val="0"/>
          <w:numId w:val="0"/>
        </w:numPr>
        <w:ind w:left="720"/>
      </w:pPr>
      <w:r>
        <w:t xml:space="preserve">Notice that when entering these query parameters, it has updated the original URL next to the GET. This is the same </w:t>
      </w:r>
      <w:r w:rsidRPr="009D71D6">
        <w:rPr>
          <w:b/>
          <w:bCs/>
        </w:rPr>
        <w:t>Request URL</w:t>
      </w:r>
      <w:r>
        <w:t xml:space="preserve"> </w:t>
      </w:r>
      <w:r w:rsidR="001F29B2">
        <w:t xml:space="preserve">you </w:t>
      </w:r>
      <w:r>
        <w:t>saw in the School Library API web site for this same API call. This is the URL Postman will be using, with these query parameters when making the API call.</w:t>
      </w:r>
    </w:p>
    <w:p w14:paraId="0AEDD72C" w14:textId="77777777" w:rsidR="00B96AA2" w:rsidRDefault="00B96AA2" w:rsidP="00BA124D">
      <w:pPr>
        <w:pStyle w:val="CMD"/>
      </w:pPr>
      <w:r w:rsidRPr="008010CC">
        <w:t>http://library.demo.local/api/v1/books</w:t>
      </w:r>
      <w:r w:rsidRPr="000659AE">
        <w:rPr>
          <w:highlight w:val="yellow"/>
        </w:rPr>
        <w:t>?includeISBN=true&amp;sortBy=author</w:t>
      </w:r>
    </w:p>
    <w:p w14:paraId="6164718C" w14:textId="28500B76" w:rsidR="00B96AA2" w:rsidRDefault="00B96AA2" w:rsidP="00D716EB">
      <w:pPr>
        <w:pStyle w:val="SubStepAlpha"/>
        <w:numPr>
          <w:ilvl w:val="3"/>
          <w:numId w:val="11"/>
        </w:numPr>
      </w:pPr>
      <w:r>
        <w:t xml:space="preserve">Click </w:t>
      </w:r>
      <w:r w:rsidRPr="00BF6213">
        <w:rPr>
          <w:b/>
          <w:bCs/>
        </w:rPr>
        <w:t>Send</w:t>
      </w:r>
      <w:r>
        <w:t>.</w:t>
      </w:r>
    </w:p>
    <w:p w14:paraId="6564FB66" w14:textId="468D1E61" w:rsidR="00B96AA2" w:rsidRDefault="00B96AA2" w:rsidP="00BA124D">
      <w:pPr>
        <w:pStyle w:val="SubStepAlpha"/>
        <w:numPr>
          <w:ilvl w:val="0"/>
          <w:numId w:val="0"/>
        </w:numPr>
        <w:ind w:left="720"/>
      </w:pPr>
      <w:r>
        <w:t xml:space="preserve">Notice in the </w:t>
      </w:r>
      <w:r w:rsidRPr="00436F84">
        <w:rPr>
          <w:b/>
          <w:bCs/>
        </w:rPr>
        <w:t>Body</w:t>
      </w:r>
      <w:r>
        <w:t xml:space="preserve">, it now shows the same list of books, sorted by author and including the ISBNs that </w:t>
      </w:r>
      <w:r w:rsidR="001F29B2">
        <w:t xml:space="preserve">you </w:t>
      </w:r>
      <w:r>
        <w:t>saw in the School Library API web site.</w:t>
      </w:r>
    </w:p>
    <w:p w14:paraId="6E0D5557" w14:textId="77777777" w:rsidR="00B96AA2" w:rsidRPr="00AC4066" w:rsidRDefault="00B96AA2" w:rsidP="00AC4066">
      <w:pPr>
        <w:pStyle w:val="CMDOutput"/>
      </w:pPr>
      <w:r w:rsidRPr="00AC4066">
        <w:t>[</w:t>
      </w:r>
    </w:p>
    <w:p w14:paraId="108FC9EB" w14:textId="4BAAD148" w:rsidR="00B96AA2" w:rsidRPr="00AC4066" w:rsidRDefault="00385B66" w:rsidP="00AC4066">
      <w:pPr>
        <w:pStyle w:val="CMDOutput"/>
      </w:pPr>
      <w:r w:rsidRPr="00AC4066">
        <w:lastRenderedPageBreak/>
        <w:t xml:space="preserve">    </w:t>
      </w:r>
      <w:r w:rsidR="00B96AA2" w:rsidRPr="00AC4066">
        <w:t>{</w:t>
      </w:r>
    </w:p>
    <w:p w14:paraId="7741F1A4" w14:textId="683C501D" w:rsidR="00B96AA2" w:rsidRPr="00AC4066" w:rsidRDefault="00385B66" w:rsidP="00AC4066">
      <w:pPr>
        <w:pStyle w:val="CMDOutput"/>
      </w:pPr>
      <w:r w:rsidRPr="00AC4066">
        <w:t xml:space="preserve">        </w:t>
      </w:r>
      <w:r w:rsidR="00B96AA2" w:rsidRPr="00AC4066">
        <w:t>"id":</w:t>
      </w:r>
      <w:r w:rsidRPr="00AC4066">
        <w:t xml:space="preserve"> </w:t>
      </w:r>
      <w:r w:rsidR="00B96AA2" w:rsidRPr="00AC4066">
        <w:t>5,</w:t>
      </w:r>
    </w:p>
    <w:p w14:paraId="37E02667" w14:textId="726179CB" w:rsidR="00B96AA2" w:rsidRPr="00AC4066" w:rsidRDefault="00385B66" w:rsidP="00AC4066">
      <w:pPr>
        <w:pStyle w:val="CMDOutput"/>
      </w:pPr>
      <w:r w:rsidRPr="00AC4066">
        <w:t xml:space="preserve">        </w:t>
      </w:r>
      <w:r w:rsidR="00B96AA2" w:rsidRPr="00AC4066">
        <w:t>"title":</w:t>
      </w:r>
      <w:r w:rsidRPr="00AC4066">
        <w:t xml:space="preserve"> </w:t>
      </w:r>
      <w:r w:rsidR="00B96AA2" w:rsidRPr="00AC4066">
        <w:t>"31</w:t>
      </w:r>
      <w:r w:rsidRPr="00AC4066">
        <w:t xml:space="preserve"> </w:t>
      </w:r>
      <w:r w:rsidR="00B96AA2" w:rsidRPr="00AC4066">
        <w:t>Days</w:t>
      </w:r>
      <w:r w:rsidRPr="00AC4066">
        <w:t xml:space="preserve"> </w:t>
      </w:r>
      <w:r w:rsidR="00B96AA2" w:rsidRPr="00AC4066">
        <w:t>Before</w:t>
      </w:r>
      <w:r w:rsidRPr="00AC4066">
        <w:t xml:space="preserve"> </w:t>
      </w:r>
      <w:r w:rsidR="00B96AA2" w:rsidRPr="00AC4066">
        <w:t>Your</w:t>
      </w:r>
      <w:r w:rsidRPr="00AC4066">
        <w:t xml:space="preserve"> </w:t>
      </w:r>
      <w:r w:rsidR="00B96AA2" w:rsidRPr="00AC4066">
        <w:t>CCNA</w:t>
      </w:r>
      <w:r w:rsidRPr="00AC4066">
        <w:t xml:space="preserve"> </w:t>
      </w:r>
      <w:r w:rsidR="00B96AA2" w:rsidRPr="00AC4066">
        <w:t>Exam",</w:t>
      </w:r>
    </w:p>
    <w:p w14:paraId="2D2E00C8" w14:textId="44058389" w:rsidR="00B96AA2" w:rsidRPr="00AC4066" w:rsidRDefault="00385B66" w:rsidP="00AC4066">
      <w:pPr>
        <w:pStyle w:val="CMDOutput"/>
      </w:pPr>
      <w:r w:rsidRPr="00AC4066">
        <w:t xml:space="preserve">        </w:t>
      </w:r>
      <w:r w:rsidR="00B96AA2" w:rsidRPr="00AC4066">
        <w:t>"author":</w:t>
      </w:r>
      <w:r w:rsidRPr="00AC4066">
        <w:t xml:space="preserve"> </w:t>
      </w:r>
      <w:r w:rsidR="00B96AA2" w:rsidRPr="00AC4066">
        <w:t>"Allan</w:t>
      </w:r>
      <w:r w:rsidRPr="00AC4066">
        <w:t xml:space="preserve"> </w:t>
      </w:r>
      <w:r w:rsidR="00B96AA2" w:rsidRPr="00AC4066">
        <w:t>Johnson"</w:t>
      </w:r>
    </w:p>
    <w:p w14:paraId="58E0B772" w14:textId="33B659E4" w:rsidR="00B96AA2" w:rsidRPr="00AC4066" w:rsidRDefault="00385B66" w:rsidP="00AC4066">
      <w:pPr>
        <w:pStyle w:val="CMDOutput"/>
      </w:pPr>
      <w:r w:rsidRPr="00AC4066">
        <w:t xml:space="preserve">    </w:t>
      </w:r>
      <w:r w:rsidR="00B96AA2" w:rsidRPr="00AC4066">
        <w:t>},</w:t>
      </w:r>
    </w:p>
    <w:p w14:paraId="3FEA727F" w14:textId="09EA5882" w:rsidR="00B96AA2" w:rsidRPr="00AC4066" w:rsidRDefault="00385B66" w:rsidP="00AC4066">
      <w:pPr>
        <w:pStyle w:val="CMDOutput"/>
      </w:pPr>
      <w:r w:rsidRPr="00AC4066">
        <w:t xml:space="preserve">    </w:t>
      </w:r>
      <w:r w:rsidR="00B96AA2" w:rsidRPr="00AC4066">
        <w:t>{</w:t>
      </w:r>
    </w:p>
    <w:p w14:paraId="20374310" w14:textId="02A396DF" w:rsidR="00B96AA2" w:rsidRPr="00AC4066" w:rsidRDefault="00385B66" w:rsidP="00AC4066">
      <w:pPr>
        <w:pStyle w:val="CMDOutput"/>
      </w:pPr>
      <w:r w:rsidRPr="00AC4066">
        <w:t xml:space="preserve">        </w:t>
      </w:r>
      <w:r w:rsidR="00B96AA2" w:rsidRPr="00AC4066">
        <w:t>"id":</w:t>
      </w:r>
      <w:r w:rsidRPr="00AC4066">
        <w:t xml:space="preserve"> </w:t>
      </w:r>
      <w:r w:rsidR="00B96AA2" w:rsidRPr="00AC4066">
        <w:t>2,</w:t>
      </w:r>
    </w:p>
    <w:p w14:paraId="031476E3" w14:textId="36523A8E" w:rsidR="00B96AA2" w:rsidRPr="00AC4066" w:rsidRDefault="00385B66" w:rsidP="00AC4066">
      <w:pPr>
        <w:pStyle w:val="CMDOutput"/>
      </w:pPr>
      <w:r w:rsidRPr="00AC4066">
        <w:t xml:space="preserve">        </w:t>
      </w:r>
      <w:r w:rsidR="00B96AA2" w:rsidRPr="00AC4066">
        <w:t>"title":</w:t>
      </w:r>
      <w:r w:rsidRPr="00AC4066">
        <w:t xml:space="preserve"> </w:t>
      </w:r>
      <w:r w:rsidR="00B96AA2" w:rsidRPr="00AC4066">
        <w:t>"Linux</w:t>
      </w:r>
      <w:r w:rsidRPr="00AC4066">
        <w:t xml:space="preserve"> </w:t>
      </w:r>
      <w:r w:rsidR="00B96AA2" w:rsidRPr="00AC4066">
        <w:t>for</w:t>
      </w:r>
      <w:r w:rsidRPr="00AC4066">
        <w:t xml:space="preserve"> </w:t>
      </w:r>
      <w:r w:rsidR="00B96AA2" w:rsidRPr="00AC4066">
        <w:t>Networkers",</w:t>
      </w:r>
    </w:p>
    <w:p w14:paraId="43218D2D" w14:textId="6F67A0FC" w:rsidR="00B96AA2" w:rsidRPr="00AC4066" w:rsidRDefault="00385B66" w:rsidP="00AC4066">
      <w:pPr>
        <w:pStyle w:val="CMDOutput"/>
      </w:pPr>
      <w:r w:rsidRPr="00AC4066">
        <w:t xml:space="preserve">        </w:t>
      </w:r>
      <w:r w:rsidR="00B96AA2" w:rsidRPr="00AC4066">
        <w:t>"author":</w:t>
      </w:r>
      <w:r w:rsidRPr="00AC4066">
        <w:t xml:space="preserve"> </w:t>
      </w:r>
      <w:r w:rsidR="00B96AA2" w:rsidRPr="00AC4066">
        <w:t>"Cisco</w:t>
      </w:r>
      <w:r w:rsidRPr="00AC4066">
        <w:t xml:space="preserve"> </w:t>
      </w:r>
      <w:r w:rsidR="00B96AA2" w:rsidRPr="00AC4066">
        <w:t>Systems</w:t>
      </w:r>
      <w:r w:rsidRPr="00AC4066">
        <w:t xml:space="preserve"> </w:t>
      </w:r>
      <w:r w:rsidR="00B96AA2" w:rsidRPr="00AC4066">
        <w:t>Inc.",</w:t>
      </w:r>
    </w:p>
    <w:p w14:paraId="7931BF5A" w14:textId="64F5BF09" w:rsidR="00B96AA2" w:rsidRPr="00AC4066" w:rsidRDefault="00385B66" w:rsidP="00AC4066">
      <w:pPr>
        <w:pStyle w:val="CMDOutput"/>
      </w:pPr>
      <w:r w:rsidRPr="00AC4066">
        <w:t xml:space="preserve">        </w:t>
      </w:r>
      <w:r w:rsidR="00B96AA2" w:rsidRPr="00AC4066">
        <w:t>"</w:t>
      </w:r>
      <w:proofErr w:type="spellStart"/>
      <w:r w:rsidR="00B96AA2" w:rsidRPr="00AC4066">
        <w:t>isbn</w:t>
      </w:r>
      <w:proofErr w:type="spellEnd"/>
      <w:r w:rsidR="00B96AA2" w:rsidRPr="00AC4066">
        <w:t>":</w:t>
      </w:r>
      <w:r w:rsidRPr="00AC4066">
        <w:t xml:space="preserve"> </w:t>
      </w:r>
      <w:r w:rsidR="00B96AA2" w:rsidRPr="00AC4066">
        <w:t>"000-0000000123"</w:t>
      </w:r>
    </w:p>
    <w:p w14:paraId="0486E5E5" w14:textId="0C3AA4AA" w:rsidR="00B96AA2" w:rsidRPr="00AC4066" w:rsidRDefault="00385B66" w:rsidP="00AC4066">
      <w:pPr>
        <w:pStyle w:val="CMDOutput"/>
      </w:pPr>
      <w:r w:rsidRPr="00AC4066">
        <w:t xml:space="preserve">    </w:t>
      </w:r>
      <w:r w:rsidR="00B96AA2" w:rsidRPr="00AC4066">
        <w:t>},</w:t>
      </w:r>
    </w:p>
    <w:p w14:paraId="462E41F5" w14:textId="53916F17" w:rsidR="00B96AA2" w:rsidRPr="00AC4066" w:rsidRDefault="00385B66" w:rsidP="00AC4066">
      <w:pPr>
        <w:pStyle w:val="CMDOutput"/>
      </w:pPr>
      <w:r w:rsidRPr="00AC4066">
        <w:t xml:space="preserve">    </w:t>
      </w:r>
      <w:r w:rsidR="00B96AA2" w:rsidRPr="00AC4066">
        <w:t>{</w:t>
      </w:r>
    </w:p>
    <w:p w14:paraId="77A51D95" w14:textId="79349128" w:rsidR="00B96AA2" w:rsidRPr="00AC4066" w:rsidRDefault="00385B66" w:rsidP="00AC4066">
      <w:pPr>
        <w:pStyle w:val="CMDOutput"/>
      </w:pPr>
      <w:r w:rsidRPr="00AC4066">
        <w:t xml:space="preserve">        </w:t>
      </w:r>
      <w:r w:rsidR="00B96AA2" w:rsidRPr="00AC4066">
        <w:t>"id":</w:t>
      </w:r>
      <w:r w:rsidRPr="00AC4066">
        <w:t xml:space="preserve"> </w:t>
      </w:r>
      <w:r w:rsidR="00B96AA2" w:rsidRPr="00AC4066">
        <w:t>3,</w:t>
      </w:r>
    </w:p>
    <w:p w14:paraId="146CC535" w14:textId="4C75F6DB" w:rsidR="00B96AA2" w:rsidRPr="00AC4066" w:rsidRDefault="00385B66" w:rsidP="00AC4066">
      <w:pPr>
        <w:pStyle w:val="CMDOutput"/>
      </w:pPr>
      <w:r w:rsidRPr="00AC4066">
        <w:t xml:space="preserve">        </w:t>
      </w:r>
      <w:r w:rsidR="00B96AA2" w:rsidRPr="00AC4066">
        <w:t>"title":</w:t>
      </w:r>
      <w:r w:rsidRPr="00AC4066">
        <w:t xml:space="preserve"> </w:t>
      </w:r>
      <w:r w:rsidR="00B96AA2" w:rsidRPr="00AC4066">
        <w:t>"</w:t>
      </w:r>
      <w:proofErr w:type="spellStart"/>
      <w:r w:rsidR="00B96AA2" w:rsidRPr="00AC4066">
        <w:t>NetAcad</w:t>
      </w:r>
      <w:proofErr w:type="spellEnd"/>
      <w:r w:rsidR="00B96AA2" w:rsidRPr="00AC4066">
        <w:t>:</w:t>
      </w:r>
      <w:r w:rsidRPr="00AC4066">
        <w:t xml:space="preserve"> </w:t>
      </w:r>
      <w:r w:rsidR="00B96AA2" w:rsidRPr="00AC4066">
        <w:t>20</w:t>
      </w:r>
      <w:r w:rsidRPr="00AC4066">
        <w:t xml:space="preserve"> </w:t>
      </w:r>
      <w:r w:rsidR="00B96AA2" w:rsidRPr="00AC4066">
        <w:t>Years</w:t>
      </w:r>
      <w:r w:rsidRPr="00AC4066">
        <w:t xml:space="preserve"> </w:t>
      </w:r>
      <w:proofErr w:type="gramStart"/>
      <w:r w:rsidR="00B96AA2" w:rsidRPr="00AC4066">
        <w:t>Of</w:t>
      </w:r>
      <w:proofErr w:type="gramEnd"/>
      <w:r w:rsidRPr="00AC4066">
        <w:t xml:space="preserve"> </w:t>
      </w:r>
      <w:r w:rsidR="00B96AA2" w:rsidRPr="00AC4066">
        <w:t>Online-Learning",</w:t>
      </w:r>
    </w:p>
    <w:p w14:paraId="2BD64145" w14:textId="778C48E8" w:rsidR="00B96AA2" w:rsidRPr="00AC4066" w:rsidRDefault="00385B66" w:rsidP="00AC4066">
      <w:pPr>
        <w:pStyle w:val="CMDOutput"/>
      </w:pPr>
      <w:r w:rsidRPr="00AC4066">
        <w:t xml:space="preserve">        </w:t>
      </w:r>
      <w:r w:rsidR="00B96AA2" w:rsidRPr="00AC4066">
        <w:t>"author":</w:t>
      </w:r>
      <w:r w:rsidRPr="00AC4066">
        <w:t xml:space="preserve"> </w:t>
      </w:r>
      <w:r w:rsidR="00B96AA2" w:rsidRPr="00AC4066">
        <w:t>"Cisco</w:t>
      </w:r>
      <w:r w:rsidRPr="00AC4066">
        <w:t xml:space="preserve"> </w:t>
      </w:r>
      <w:r w:rsidR="00B96AA2" w:rsidRPr="00AC4066">
        <w:t>Systems</w:t>
      </w:r>
      <w:r w:rsidRPr="00AC4066">
        <w:t xml:space="preserve"> </w:t>
      </w:r>
      <w:r w:rsidR="00B96AA2" w:rsidRPr="00AC4066">
        <w:t>Inc.",</w:t>
      </w:r>
    </w:p>
    <w:p w14:paraId="5592C4B0" w14:textId="2F1592E5" w:rsidR="00B96AA2" w:rsidRPr="00AC4066" w:rsidRDefault="00385B66" w:rsidP="00AC4066">
      <w:pPr>
        <w:pStyle w:val="CMDOutput"/>
      </w:pPr>
      <w:r w:rsidRPr="00AC4066">
        <w:t xml:space="preserve">        </w:t>
      </w:r>
      <w:r w:rsidR="00B96AA2" w:rsidRPr="00AC4066">
        <w:t>"</w:t>
      </w:r>
      <w:proofErr w:type="spellStart"/>
      <w:r w:rsidR="00B96AA2" w:rsidRPr="00AC4066">
        <w:t>isbn</w:t>
      </w:r>
      <w:proofErr w:type="spellEnd"/>
      <w:r w:rsidR="00B96AA2" w:rsidRPr="00AC4066">
        <w:t>":</w:t>
      </w:r>
      <w:r w:rsidRPr="00AC4066">
        <w:t xml:space="preserve"> </w:t>
      </w:r>
      <w:r w:rsidR="00B96AA2" w:rsidRPr="00AC4066">
        <w:t>"000-0000001123"</w:t>
      </w:r>
    </w:p>
    <w:p w14:paraId="7A907EDB" w14:textId="53EF1744" w:rsidR="00B96AA2" w:rsidRPr="00AC4066" w:rsidRDefault="00385B66" w:rsidP="00AC4066">
      <w:pPr>
        <w:pStyle w:val="CMDOutput"/>
      </w:pPr>
      <w:r w:rsidRPr="00AC4066">
        <w:t xml:space="preserve">    </w:t>
      </w:r>
      <w:r w:rsidR="00B96AA2" w:rsidRPr="00AC4066">
        <w:t>},</w:t>
      </w:r>
    </w:p>
    <w:p w14:paraId="145F9F7B" w14:textId="1CFAE46C" w:rsidR="00B96AA2" w:rsidRPr="00AC4066" w:rsidRDefault="00385B66" w:rsidP="00AC4066">
      <w:pPr>
        <w:pStyle w:val="CMDOutput"/>
      </w:pPr>
      <w:r w:rsidRPr="00AC4066">
        <w:t xml:space="preserve">    </w:t>
      </w:r>
      <w:r w:rsidR="00B96AA2" w:rsidRPr="00AC4066">
        <w:t>{</w:t>
      </w:r>
    </w:p>
    <w:p w14:paraId="3375F858" w14:textId="147B2F40" w:rsidR="00B96AA2" w:rsidRPr="00AC4066" w:rsidRDefault="00385B66" w:rsidP="00AC4066">
      <w:pPr>
        <w:pStyle w:val="CMDOutput"/>
      </w:pPr>
      <w:r w:rsidRPr="00AC4066">
        <w:t xml:space="preserve">        </w:t>
      </w:r>
      <w:r w:rsidR="00B96AA2" w:rsidRPr="00AC4066">
        <w:t>"id":</w:t>
      </w:r>
      <w:r w:rsidRPr="00AC4066">
        <w:t xml:space="preserve"> </w:t>
      </w:r>
      <w:r w:rsidR="00B96AA2" w:rsidRPr="00AC4066">
        <w:t>0,</w:t>
      </w:r>
    </w:p>
    <w:p w14:paraId="4FC50675" w14:textId="58458DCF" w:rsidR="00B96AA2" w:rsidRPr="00AC4066" w:rsidRDefault="00385B66" w:rsidP="00AC4066">
      <w:pPr>
        <w:pStyle w:val="CMDOutput"/>
      </w:pPr>
      <w:r w:rsidRPr="00AC4066">
        <w:t xml:space="preserve">        </w:t>
      </w:r>
      <w:r w:rsidR="00B96AA2" w:rsidRPr="00AC4066">
        <w:t>"title":</w:t>
      </w:r>
      <w:r w:rsidRPr="00AC4066">
        <w:t xml:space="preserve"> </w:t>
      </w:r>
      <w:r w:rsidR="00B96AA2" w:rsidRPr="00AC4066">
        <w:t>"IP</w:t>
      </w:r>
      <w:r w:rsidRPr="00AC4066">
        <w:t xml:space="preserve"> </w:t>
      </w:r>
      <w:r w:rsidR="00B96AA2" w:rsidRPr="00AC4066">
        <w:t>Routing</w:t>
      </w:r>
      <w:r w:rsidRPr="00AC4066">
        <w:t xml:space="preserve"> </w:t>
      </w:r>
      <w:r w:rsidR="00B96AA2" w:rsidRPr="00AC4066">
        <w:t>Fundamentals",</w:t>
      </w:r>
    </w:p>
    <w:p w14:paraId="5495A313" w14:textId="7CAC374E" w:rsidR="00B96AA2" w:rsidRPr="00AC4066" w:rsidRDefault="00385B66" w:rsidP="00AC4066">
      <w:pPr>
        <w:pStyle w:val="CMDOutput"/>
      </w:pPr>
      <w:r w:rsidRPr="00AC4066">
        <w:t xml:space="preserve">        </w:t>
      </w:r>
      <w:r w:rsidR="00B96AA2" w:rsidRPr="00AC4066">
        <w:t>"author":</w:t>
      </w:r>
      <w:r w:rsidRPr="00AC4066">
        <w:t xml:space="preserve"> </w:t>
      </w:r>
      <w:r w:rsidR="00B96AA2" w:rsidRPr="00AC4066">
        <w:t>"Mark</w:t>
      </w:r>
      <w:r w:rsidRPr="00AC4066">
        <w:t xml:space="preserve"> </w:t>
      </w:r>
      <w:r w:rsidR="00B96AA2" w:rsidRPr="00AC4066">
        <w:t>A.</w:t>
      </w:r>
      <w:r w:rsidRPr="00AC4066">
        <w:t xml:space="preserve"> </w:t>
      </w:r>
      <w:proofErr w:type="spellStart"/>
      <w:r w:rsidR="00B96AA2" w:rsidRPr="00AC4066">
        <w:t>Sportack</w:t>
      </w:r>
      <w:proofErr w:type="spellEnd"/>
      <w:r w:rsidR="00B96AA2" w:rsidRPr="00AC4066">
        <w:t>",</w:t>
      </w:r>
    </w:p>
    <w:p w14:paraId="0B9DF150" w14:textId="2F761F28" w:rsidR="00B96AA2" w:rsidRPr="00AC4066" w:rsidRDefault="00385B66" w:rsidP="00AC4066">
      <w:pPr>
        <w:pStyle w:val="CMDOutput"/>
      </w:pPr>
      <w:r w:rsidRPr="00AC4066">
        <w:t xml:space="preserve">        </w:t>
      </w:r>
      <w:r w:rsidR="00B96AA2" w:rsidRPr="00AC4066">
        <w:t>"</w:t>
      </w:r>
      <w:proofErr w:type="spellStart"/>
      <w:r w:rsidR="00B96AA2" w:rsidRPr="00AC4066">
        <w:t>isbn</w:t>
      </w:r>
      <w:proofErr w:type="spellEnd"/>
      <w:r w:rsidR="00B96AA2" w:rsidRPr="00AC4066">
        <w:t>":</w:t>
      </w:r>
      <w:r w:rsidRPr="00AC4066">
        <w:t xml:space="preserve"> </w:t>
      </w:r>
      <w:r w:rsidR="00B96AA2" w:rsidRPr="00AC4066">
        <w:t>"978-1578700714"</w:t>
      </w:r>
    </w:p>
    <w:p w14:paraId="453F42A2" w14:textId="37E8F66C" w:rsidR="00B96AA2" w:rsidRPr="00AC4066" w:rsidRDefault="00385B66" w:rsidP="00AC4066">
      <w:pPr>
        <w:pStyle w:val="CMDOutput"/>
      </w:pPr>
      <w:r w:rsidRPr="00AC4066">
        <w:t xml:space="preserve">    </w:t>
      </w:r>
      <w:r w:rsidR="00B96AA2" w:rsidRPr="00AC4066">
        <w:t>},</w:t>
      </w:r>
    </w:p>
    <w:p w14:paraId="26EC2003" w14:textId="3D491B25" w:rsidR="00B96AA2" w:rsidRPr="00AC4066" w:rsidRDefault="00385B66" w:rsidP="00AC4066">
      <w:pPr>
        <w:pStyle w:val="CMDOutput"/>
      </w:pPr>
      <w:r w:rsidRPr="00AC4066">
        <w:t xml:space="preserve">    </w:t>
      </w:r>
      <w:r w:rsidR="00B96AA2" w:rsidRPr="00AC4066">
        <w:t>{</w:t>
      </w:r>
    </w:p>
    <w:p w14:paraId="4B94E0CA" w14:textId="57C9EB21" w:rsidR="00B96AA2" w:rsidRPr="00AC4066" w:rsidRDefault="00385B66" w:rsidP="00AC4066">
      <w:pPr>
        <w:pStyle w:val="CMDOutput"/>
      </w:pPr>
      <w:r w:rsidRPr="00AC4066">
        <w:t xml:space="preserve">        </w:t>
      </w:r>
      <w:r w:rsidR="00B96AA2" w:rsidRPr="00AC4066">
        <w:t>"id":</w:t>
      </w:r>
      <w:r w:rsidRPr="00AC4066">
        <w:t xml:space="preserve"> </w:t>
      </w:r>
      <w:r w:rsidR="00B96AA2" w:rsidRPr="00AC4066">
        <w:t>4,</w:t>
      </w:r>
    </w:p>
    <w:p w14:paraId="29808D16" w14:textId="17A7616F" w:rsidR="00B96AA2" w:rsidRPr="00AC4066" w:rsidRDefault="00385B66" w:rsidP="00AC4066">
      <w:pPr>
        <w:pStyle w:val="CMDOutput"/>
      </w:pPr>
      <w:r w:rsidRPr="00AC4066">
        <w:t xml:space="preserve">        </w:t>
      </w:r>
      <w:r w:rsidR="00B96AA2" w:rsidRPr="00AC4066">
        <w:t>"title":</w:t>
      </w:r>
      <w:r w:rsidRPr="00AC4066">
        <w:t xml:space="preserve"> </w:t>
      </w:r>
      <w:r w:rsidR="00B96AA2" w:rsidRPr="00AC4066">
        <w:t>"IPv6</w:t>
      </w:r>
      <w:r w:rsidRPr="00AC4066">
        <w:t xml:space="preserve"> </w:t>
      </w:r>
      <w:r w:rsidR="00B96AA2" w:rsidRPr="00AC4066">
        <w:t>Fundamentals",</w:t>
      </w:r>
    </w:p>
    <w:p w14:paraId="43B14774" w14:textId="5B6F3D93" w:rsidR="00B96AA2" w:rsidRPr="00AC4066" w:rsidRDefault="00385B66" w:rsidP="00AC4066">
      <w:pPr>
        <w:pStyle w:val="CMDOutput"/>
      </w:pPr>
      <w:r w:rsidRPr="00AC4066">
        <w:t xml:space="preserve">        </w:t>
      </w:r>
      <w:r w:rsidR="00B96AA2" w:rsidRPr="00AC4066">
        <w:t>"author":</w:t>
      </w:r>
      <w:r w:rsidRPr="00AC4066">
        <w:t xml:space="preserve"> </w:t>
      </w:r>
      <w:r w:rsidR="00B96AA2" w:rsidRPr="00AC4066">
        <w:t>"Rick</w:t>
      </w:r>
      <w:r w:rsidRPr="00AC4066">
        <w:t xml:space="preserve"> </w:t>
      </w:r>
      <w:r w:rsidR="00B96AA2" w:rsidRPr="00AC4066">
        <w:t>Graziani",</w:t>
      </w:r>
    </w:p>
    <w:p w14:paraId="030F0B68" w14:textId="71105D8C" w:rsidR="00B96AA2" w:rsidRPr="00AC4066" w:rsidRDefault="00385B66" w:rsidP="00AC4066">
      <w:pPr>
        <w:pStyle w:val="CMDOutput"/>
      </w:pPr>
      <w:r w:rsidRPr="00AC4066">
        <w:t xml:space="preserve">        </w:t>
      </w:r>
      <w:r w:rsidR="00B96AA2" w:rsidRPr="00AC4066">
        <w:t>"</w:t>
      </w:r>
      <w:proofErr w:type="spellStart"/>
      <w:r w:rsidR="00B96AA2" w:rsidRPr="00AC4066">
        <w:t>isbn</w:t>
      </w:r>
      <w:proofErr w:type="spellEnd"/>
      <w:r w:rsidR="00B96AA2" w:rsidRPr="00AC4066">
        <w:t>":</w:t>
      </w:r>
      <w:r w:rsidRPr="00AC4066">
        <w:t xml:space="preserve"> </w:t>
      </w:r>
      <w:r w:rsidR="00B96AA2" w:rsidRPr="00AC4066">
        <w:t>"978</w:t>
      </w:r>
      <w:r w:rsidRPr="00AC4066">
        <w:t xml:space="preserve"> </w:t>
      </w:r>
      <w:r w:rsidR="00B96AA2" w:rsidRPr="00AC4066">
        <w:t>1587144778"</w:t>
      </w:r>
    </w:p>
    <w:p w14:paraId="73353539" w14:textId="4D78C691" w:rsidR="00B96AA2" w:rsidRPr="00AC4066" w:rsidRDefault="00385B66" w:rsidP="00AC4066">
      <w:pPr>
        <w:pStyle w:val="CMDOutput"/>
      </w:pPr>
      <w:r w:rsidRPr="00AC4066">
        <w:t xml:space="preserve">    </w:t>
      </w:r>
      <w:r w:rsidR="00B96AA2" w:rsidRPr="00AC4066">
        <w:t>},</w:t>
      </w:r>
    </w:p>
    <w:p w14:paraId="5B47BE80" w14:textId="43EBAD7D" w:rsidR="00B96AA2" w:rsidRPr="00AC4066" w:rsidRDefault="00385B66" w:rsidP="00AC4066">
      <w:pPr>
        <w:pStyle w:val="CMDOutput"/>
      </w:pPr>
      <w:r w:rsidRPr="00AC4066">
        <w:t xml:space="preserve">    </w:t>
      </w:r>
      <w:r w:rsidR="00B96AA2" w:rsidRPr="00AC4066">
        <w:t>{</w:t>
      </w:r>
    </w:p>
    <w:p w14:paraId="6A64098B" w14:textId="359C027F" w:rsidR="00B96AA2" w:rsidRPr="00AC4066" w:rsidRDefault="00385B66" w:rsidP="00AC4066">
      <w:pPr>
        <w:pStyle w:val="CMDOutput"/>
      </w:pPr>
      <w:r w:rsidRPr="00AC4066">
        <w:t xml:space="preserve">        </w:t>
      </w:r>
      <w:r w:rsidR="00B96AA2" w:rsidRPr="00AC4066">
        <w:t>"id":</w:t>
      </w:r>
      <w:r w:rsidRPr="00AC4066">
        <w:t xml:space="preserve"> </w:t>
      </w:r>
      <w:r w:rsidR="00B96AA2" w:rsidRPr="00AC4066">
        <w:t>1,</w:t>
      </w:r>
    </w:p>
    <w:p w14:paraId="1ACEF98F" w14:textId="3D0CC091" w:rsidR="00B96AA2" w:rsidRPr="00AC4066" w:rsidRDefault="00385B66" w:rsidP="00AC4066">
      <w:pPr>
        <w:pStyle w:val="CMDOutput"/>
      </w:pPr>
      <w:r w:rsidRPr="00AC4066">
        <w:t xml:space="preserve">        </w:t>
      </w:r>
      <w:r w:rsidR="00B96AA2" w:rsidRPr="00AC4066">
        <w:t>"title":</w:t>
      </w:r>
      <w:r w:rsidRPr="00AC4066">
        <w:t xml:space="preserve"> </w:t>
      </w:r>
      <w:r w:rsidR="00B96AA2" w:rsidRPr="00AC4066">
        <w:t>"Python</w:t>
      </w:r>
      <w:r w:rsidRPr="00AC4066">
        <w:t xml:space="preserve"> </w:t>
      </w:r>
      <w:r w:rsidR="00B96AA2" w:rsidRPr="00AC4066">
        <w:t>for</w:t>
      </w:r>
      <w:r w:rsidRPr="00AC4066">
        <w:t xml:space="preserve"> </w:t>
      </w:r>
      <w:r w:rsidR="00B96AA2" w:rsidRPr="00AC4066">
        <w:t>Dummies",</w:t>
      </w:r>
    </w:p>
    <w:p w14:paraId="1148912F" w14:textId="1EF2B492" w:rsidR="00B96AA2" w:rsidRPr="00AC4066" w:rsidRDefault="00385B66" w:rsidP="00AC4066">
      <w:pPr>
        <w:pStyle w:val="CMDOutput"/>
      </w:pPr>
      <w:r w:rsidRPr="00AC4066">
        <w:t xml:space="preserve">        </w:t>
      </w:r>
      <w:r w:rsidR="00B96AA2" w:rsidRPr="00AC4066">
        <w:t>"author":</w:t>
      </w:r>
      <w:r w:rsidRPr="00AC4066">
        <w:t xml:space="preserve"> </w:t>
      </w:r>
      <w:r w:rsidR="00B96AA2" w:rsidRPr="00AC4066">
        <w:t>"Stef</w:t>
      </w:r>
      <w:r w:rsidRPr="00AC4066">
        <w:t xml:space="preserve"> </w:t>
      </w:r>
      <w:proofErr w:type="spellStart"/>
      <w:r w:rsidR="00B96AA2" w:rsidRPr="00AC4066">
        <w:t>Maruch</w:t>
      </w:r>
      <w:proofErr w:type="spellEnd"/>
      <w:r w:rsidRPr="00AC4066">
        <w:t xml:space="preserve"> </w:t>
      </w:r>
      <w:proofErr w:type="spellStart"/>
      <w:r w:rsidR="00B96AA2" w:rsidRPr="00AC4066">
        <w:t>Aahz</w:t>
      </w:r>
      <w:proofErr w:type="spellEnd"/>
      <w:r w:rsidRPr="00AC4066">
        <w:t xml:space="preserve"> </w:t>
      </w:r>
      <w:proofErr w:type="spellStart"/>
      <w:r w:rsidR="00B96AA2" w:rsidRPr="00AC4066">
        <w:t>Maruch</w:t>
      </w:r>
      <w:proofErr w:type="spellEnd"/>
      <w:r w:rsidR="00B96AA2" w:rsidRPr="00AC4066">
        <w:t>",</w:t>
      </w:r>
    </w:p>
    <w:p w14:paraId="27F66E53" w14:textId="441DAD4C" w:rsidR="00B96AA2" w:rsidRPr="00AC4066" w:rsidRDefault="00385B66" w:rsidP="00AC4066">
      <w:pPr>
        <w:pStyle w:val="CMDOutput"/>
      </w:pPr>
      <w:r w:rsidRPr="00AC4066">
        <w:t xml:space="preserve">        </w:t>
      </w:r>
      <w:r w:rsidR="00B96AA2" w:rsidRPr="00AC4066">
        <w:t>"</w:t>
      </w:r>
      <w:proofErr w:type="spellStart"/>
      <w:r w:rsidR="00B96AA2" w:rsidRPr="00AC4066">
        <w:t>isbn</w:t>
      </w:r>
      <w:proofErr w:type="spellEnd"/>
      <w:r w:rsidR="00B96AA2" w:rsidRPr="00AC4066">
        <w:t>":</w:t>
      </w:r>
      <w:r w:rsidRPr="00AC4066">
        <w:t xml:space="preserve"> </w:t>
      </w:r>
      <w:r w:rsidR="00B96AA2" w:rsidRPr="00AC4066">
        <w:t>"978-0471778646"</w:t>
      </w:r>
    </w:p>
    <w:p w14:paraId="33F32D1C" w14:textId="61B0D216" w:rsidR="00B96AA2" w:rsidRPr="00AC4066" w:rsidRDefault="00385B66" w:rsidP="00AC4066">
      <w:pPr>
        <w:pStyle w:val="CMDOutput"/>
      </w:pPr>
      <w:r w:rsidRPr="00AC4066">
        <w:t xml:space="preserve">    </w:t>
      </w:r>
      <w:r w:rsidR="00B96AA2" w:rsidRPr="00AC4066">
        <w:t>}</w:t>
      </w:r>
    </w:p>
    <w:p w14:paraId="1316658A" w14:textId="6288D1D6" w:rsidR="00B96AA2" w:rsidRDefault="00B96AA2" w:rsidP="00AC4066">
      <w:pPr>
        <w:pStyle w:val="CMDOutput"/>
      </w:pPr>
      <w:r w:rsidRPr="00AC4066">
        <w:t>]</w:t>
      </w:r>
    </w:p>
    <w:p w14:paraId="35E6E53F" w14:textId="7D08BC7C" w:rsidR="003E1B72" w:rsidRDefault="009F6C43" w:rsidP="004500FD">
      <w:pPr>
        <w:pStyle w:val="Heading2"/>
      </w:pPr>
      <w:r>
        <w:t xml:space="preserve">Use Python to </w:t>
      </w:r>
      <w:r w:rsidR="009251C3">
        <w:t>Add 100 Books to the</w:t>
      </w:r>
      <w:r>
        <w:t xml:space="preserve"> API Simulator</w:t>
      </w:r>
    </w:p>
    <w:p w14:paraId="3A515AF1" w14:textId="36612A9F" w:rsidR="009F6C43" w:rsidRDefault="009251C3" w:rsidP="009F6C43">
      <w:pPr>
        <w:pStyle w:val="BodyTextL25"/>
      </w:pPr>
      <w:r>
        <w:t xml:space="preserve">You could use the </w:t>
      </w:r>
      <w:proofErr w:type="spellStart"/>
      <w:r>
        <w:t>OpenAPI</w:t>
      </w:r>
      <w:proofErr w:type="spellEnd"/>
      <w:r>
        <w:t xml:space="preserve"> Specification Try It tool or Postman to add as many books as you want. However, you would have to add them one at a time. </w:t>
      </w:r>
      <w:r w:rsidR="0061766E">
        <w:t xml:space="preserve">A better solution would be to write a program to add the books. </w:t>
      </w:r>
      <w:r w:rsidR="00514B67">
        <w:t>In this Part, you will simulate</w:t>
      </w:r>
      <w:r w:rsidR="0061766E">
        <w:t xml:space="preserve"> </w:t>
      </w:r>
      <w:r w:rsidR="00514B67">
        <w:t>the</w:t>
      </w:r>
      <w:r w:rsidR="0061766E">
        <w:t xml:space="preserve"> process</w:t>
      </w:r>
      <w:r w:rsidR="00514B67">
        <w:t xml:space="preserve"> of adding </w:t>
      </w:r>
      <w:r w:rsidR="00FB486A">
        <w:t>100</w:t>
      </w:r>
      <w:r w:rsidR="00514B67">
        <w:t xml:space="preserve"> books</w:t>
      </w:r>
      <w:r w:rsidR="0061766E">
        <w:t xml:space="preserve"> by using </w:t>
      </w:r>
      <w:r w:rsidR="00514B67">
        <w:t xml:space="preserve">the Python </w:t>
      </w:r>
      <w:r w:rsidR="00514B67" w:rsidRPr="00FB486A">
        <w:rPr>
          <w:b/>
          <w:bCs/>
        </w:rPr>
        <w:t>faker</w:t>
      </w:r>
      <w:r w:rsidR="00514B67">
        <w:t xml:space="preserve"> library.</w:t>
      </w:r>
    </w:p>
    <w:p w14:paraId="48ACDCCB" w14:textId="067D1718" w:rsidR="00FB486A" w:rsidRDefault="001F61C1" w:rsidP="00233CE4">
      <w:pPr>
        <w:pStyle w:val="Heading3"/>
        <w:numPr>
          <w:ilvl w:val="2"/>
          <w:numId w:val="20"/>
        </w:numPr>
      </w:pPr>
      <w:r>
        <w:t>Open V</w:t>
      </w:r>
      <w:r w:rsidR="006F7805">
        <w:t xml:space="preserve">isual </w:t>
      </w:r>
      <w:r>
        <w:t>S</w:t>
      </w:r>
      <w:r w:rsidR="006F7805">
        <w:t>tudio</w:t>
      </w:r>
      <w:r>
        <w:t xml:space="preserve"> </w:t>
      </w:r>
      <w:r w:rsidR="006F7805">
        <w:t xml:space="preserve">(VS) </w:t>
      </w:r>
      <w:r>
        <w:t>Code and navigate to the school-library directory.</w:t>
      </w:r>
    </w:p>
    <w:p w14:paraId="769D6A13" w14:textId="78B83163" w:rsidR="001F61C1" w:rsidRDefault="006F7805" w:rsidP="00233CE4">
      <w:pPr>
        <w:pStyle w:val="SubStepAlpha"/>
        <w:numPr>
          <w:ilvl w:val="3"/>
          <w:numId w:val="20"/>
        </w:numPr>
      </w:pPr>
      <w:r>
        <w:t xml:space="preserve">Open </w:t>
      </w:r>
      <w:r w:rsidRPr="009F2036">
        <w:rPr>
          <w:b/>
          <w:bCs/>
        </w:rPr>
        <w:t xml:space="preserve">VS </w:t>
      </w:r>
      <w:r w:rsidR="008744D2">
        <w:rPr>
          <w:b/>
          <w:bCs/>
        </w:rPr>
        <w:t>C</w:t>
      </w:r>
      <w:r w:rsidRPr="009F2036">
        <w:rPr>
          <w:b/>
          <w:bCs/>
        </w:rPr>
        <w:t>ode</w:t>
      </w:r>
      <w:r>
        <w:t xml:space="preserve"> from the </w:t>
      </w:r>
      <w:r w:rsidRPr="009F2036">
        <w:rPr>
          <w:b/>
          <w:bCs/>
        </w:rPr>
        <w:t>Menu</w:t>
      </w:r>
      <w:r>
        <w:t xml:space="preserve"> </w:t>
      </w:r>
      <w:r w:rsidR="009F2036">
        <w:t xml:space="preserve">button </w:t>
      </w:r>
      <w:r>
        <w:t>or by double-clicking the icon on the desktop.</w:t>
      </w:r>
    </w:p>
    <w:p w14:paraId="3476B380" w14:textId="347B8D55" w:rsidR="009F2036" w:rsidRDefault="002E36EC" w:rsidP="00233CE4">
      <w:pPr>
        <w:pStyle w:val="SubStepAlpha"/>
        <w:numPr>
          <w:ilvl w:val="3"/>
          <w:numId w:val="20"/>
        </w:numPr>
      </w:pPr>
      <w:r>
        <w:t xml:space="preserve">Click </w:t>
      </w:r>
      <w:r w:rsidRPr="009F2036">
        <w:rPr>
          <w:b/>
          <w:bCs/>
        </w:rPr>
        <w:t>File &gt; Open Folder...</w:t>
      </w:r>
      <w:r w:rsidR="009F2036">
        <w:t xml:space="preserve">, </w:t>
      </w:r>
      <w:r>
        <w:t xml:space="preserve">navigate to the </w:t>
      </w:r>
      <w:r w:rsidRPr="009F2036">
        <w:rPr>
          <w:b/>
          <w:bCs/>
        </w:rPr>
        <w:t>labs/</w:t>
      </w:r>
      <w:proofErr w:type="spellStart"/>
      <w:r w:rsidRPr="009F2036">
        <w:rPr>
          <w:b/>
          <w:bCs/>
        </w:rPr>
        <w:t>devnet-src</w:t>
      </w:r>
      <w:proofErr w:type="spellEnd"/>
      <w:r w:rsidRPr="009F2036">
        <w:rPr>
          <w:b/>
          <w:bCs/>
        </w:rPr>
        <w:t>/school-library</w:t>
      </w:r>
      <w:r>
        <w:t xml:space="preserve"> folder</w:t>
      </w:r>
      <w:r w:rsidR="009F2036">
        <w:t xml:space="preserve">, and click </w:t>
      </w:r>
      <w:r w:rsidR="009F2036" w:rsidRPr="009F2036">
        <w:rPr>
          <w:b/>
          <w:bCs/>
        </w:rPr>
        <w:t>OK</w:t>
      </w:r>
      <w:r w:rsidR="009F2036">
        <w:t>.</w:t>
      </w:r>
    </w:p>
    <w:p w14:paraId="02E9BBF1" w14:textId="2D20A60A" w:rsidR="00417C3B" w:rsidRDefault="00417C3B" w:rsidP="00233CE4">
      <w:pPr>
        <w:pStyle w:val="Heading3"/>
        <w:numPr>
          <w:ilvl w:val="2"/>
          <w:numId w:val="20"/>
        </w:numPr>
      </w:pPr>
      <w:r>
        <w:t xml:space="preserve">Investigate </w:t>
      </w:r>
      <w:r w:rsidR="00614B0F">
        <w:t xml:space="preserve">the libraries </w:t>
      </w:r>
      <w:r w:rsidR="00892E57">
        <w:t>used by</w:t>
      </w:r>
      <w:r>
        <w:t xml:space="preserve"> add100RandomBooks.py program.</w:t>
      </w:r>
    </w:p>
    <w:p w14:paraId="6FA54DB3" w14:textId="1E0E28EA" w:rsidR="00892E57" w:rsidRDefault="00892E57" w:rsidP="00233CE4">
      <w:pPr>
        <w:pStyle w:val="SubStepAlpha"/>
        <w:numPr>
          <w:ilvl w:val="3"/>
          <w:numId w:val="20"/>
        </w:numPr>
      </w:pPr>
      <w:r>
        <w:t>In VS Code</w:t>
      </w:r>
      <w:r w:rsidR="008744D2">
        <w:t xml:space="preserve"> </w:t>
      </w:r>
      <w:r w:rsidR="008744D2" w:rsidRPr="008744D2">
        <w:rPr>
          <w:b/>
          <w:bCs/>
        </w:rPr>
        <w:t>EXPLORER</w:t>
      </w:r>
      <w:r w:rsidR="008744D2">
        <w:t xml:space="preserve"> pane on the left, click </w:t>
      </w:r>
      <w:r w:rsidR="008744D2" w:rsidRPr="008744D2">
        <w:rPr>
          <w:b/>
          <w:bCs/>
        </w:rPr>
        <w:t>add100RandomBooks.py</w:t>
      </w:r>
      <w:r w:rsidR="008744D2">
        <w:t xml:space="preserve"> to open it, if necessary.</w:t>
      </w:r>
    </w:p>
    <w:p w14:paraId="2987C2FF" w14:textId="20AB769D" w:rsidR="00417C3B" w:rsidRDefault="00EC1E81" w:rsidP="00233CE4">
      <w:pPr>
        <w:pStyle w:val="SubStepAlpha"/>
        <w:numPr>
          <w:ilvl w:val="3"/>
          <w:numId w:val="20"/>
        </w:numPr>
      </w:pPr>
      <w:r>
        <w:lastRenderedPageBreak/>
        <w:t>At the top, notice the “shebang” that sets the interpreter to Python 3</w:t>
      </w:r>
      <w:r w:rsidR="000E1D85">
        <w:t xml:space="preserve"> and then the three libraries</w:t>
      </w:r>
      <w:r w:rsidR="00F30DAB">
        <w:t xml:space="preserve"> that are imported.</w:t>
      </w:r>
    </w:p>
    <w:p w14:paraId="2BCA9DDF" w14:textId="77777777" w:rsidR="00F30DAB" w:rsidRDefault="00F30DAB" w:rsidP="00F30DAB">
      <w:pPr>
        <w:pStyle w:val="CMD"/>
      </w:pPr>
      <w:proofErr w:type="gramStart"/>
      <w:r>
        <w:t>#!/</w:t>
      </w:r>
      <w:proofErr w:type="spellStart"/>
      <w:proofErr w:type="gramEnd"/>
      <w:r>
        <w:t>usr</w:t>
      </w:r>
      <w:proofErr w:type="spellEnd"/>
      <w:r>
        <w:t>/bin/env python3</w:t>
      </w:r>
    </w:p>
    <w:p w14:paraId="1717434A" w14:textId="77777777" w:rsidR="00F30DAB" w:rsidRDefault="00F30DAB" w:rsidP="00F30DAB">
      <w:pPr>
        <w:pStyle w:val="CMD"/>
      </w:pPr>
    </w:p>
    <w:p w14:paraId="727D2819" w14:textId="77777777" w:rsidR="00F30DAB" w:rsidRDefault="00F30DAB" w:rsidP="00F30DAB">
      <w:pPr>
        <w:pStyle w:val="CMD"/>
      </w:pPr>
      <w:r>
        <w:t>import requests</w:t>
      </w:r>
    </w:p>
    <w:p w14:paraId="46784C74" w14:textId="77777777" w:rsidR="00F30DAB" w:rsidRDefault="00F30DAB" w:rsidP="00F30DAB">
      <w:pPr>
        <w:pStyle w:val="CMD"/>
      </w:pPr>
      <w:r>
        <w:t>import json</w:t>
      </w:r>
    </w:p>
    <w:p w14:paraId="6CF2167C" w14:textId="1019E445" w:rsidR="00F30DAB" w:rsidRDefault="00F30DAB" w:rsidP="00F30DAB">
      <w:pPr>
        <w:pStyle w:val="CMD"/>
      </w:pPr>
      <w:r>
        <w:t>from faker import Faker</w:t>
      </w:r>
    </w:p>
    <w:p w14:paraId="0A17A16C" w14:textId="0AFEF006" w:rsidR="00EC1E81" w:rsidRDefault="003D6FA5" w:rsidP="00233CE4">
      <w:pPr>
        <w:pStyle w:val="SubStepAlpha"/>
        <w:numPr>
          <w:ilvl w:val="3"/>
          <w:numId w:val="20"/>
        </w:numPr>
      </w:pPr>
      <w:r>
        <w:t>You will use the</w:t>
      </w:r>
      <w:r w:rsidR="00C42AFE">
        <w:t xml:space="preserve"> Python</w:t>
      </w:r>
      <w:r>
        <w:t xml:space="preserve"> </w:t>
      </w:r>
      <w:r w:rsidRPr="003901D1">
        <w:rPr>
          <w:b/>
          <w:bCs/>
        </w:rPr>
        <w:t>requests</w:t>
      </w:r>
      <w:r>
        <w:t xml:space="preserve"> library </w:t>
      </w:r>
      <w:r w:rsidR="003901D1">
        <w:t>throughout this course</w:t>
      </w:r>
      <w:r w:rsidR="00705247">
        <w:t xml:space="preserve">. The </w:t>
      </w:r>
      <w:r w:rsidR="00705247" w:rsidRPr="00EE46BA">
        <w:rPr>
          <w:b/>
          <w:bCs/>
        </w:rPr>
        <w:t>requests</w:t>
      </w:r>
      <w:r w:rsidR="00705247">
        <w:t xml:space="preserve"> library is required if you want to use Python to make</w:t>
      </w:r>
      <w:r w:rsidR="00EE46BA">
        <w:t xml:space="preserve"> API requests using</w:t>
      </w:r>
      <w:r w:rsidR="00705247">
        <w:t xml:space="preserve"> GET, POST, DELETE and other </w:t>
      </w:r>
      <w:r w:rsidR="00EE46BA">
        <w:t>HTTP methods.</w:t>
      </w:r>
    </w:p>
    <w:p w14:paraId="35D63F8F" w14:textId="2E25D537" w:rsidR="00EE46BA" w:rsidRDefault="00820193" w:rsidP="00233CE4">
      <w:pPr>
        <w:pStyle w:val="SubStepAlpha"/>
        <w:numPr>
          <w:ilvl w:val="3"/>
          <w:numId w:val="20"/>
        </w:numPr>
      </w:pPr>
      <w:r>
        <w:t xml:space="preserve">Faker is a Python </w:t>
      </w:r>
      <w:r w:rsidR="007B0C5A">
        <w:t>library</w:t>
      </w:r>
      <w:r>
        <w:t xml:space="preserve"> that generates 'fake' data for you. </w:t>
      </w:r>
      <w:r w:rsidR="00EE46BA">
        <w:t>This program uses the</w:t>
      </w:r>
      <w:r w:rsidR="00C42AFE">
        <w:t xml:space="preserve"> Python</w:t>
      </w:r>
      <w:r w:rsidR="00EE46BA">
        <w:t xml:space="preserve"> </w:t>
      </w:r>
      <w:r w:rsidR="00EE46BA" w:rsidRPr="00C42AFE">
        <w:rPr>
          <w:b/>
          <w:bCs/>
        </w:rPr>
        <w:t>faker</w:t>
      </w:r>
      <w:r w:rsidR="00EE46BA">
        <w:t xml:space="preserve"> library</w:t>
      </w:r>
      <w:r w:rsidR="00C42AFE">
        <w:t xml:space="preserve"> to generate </w:t>
      </w:r>
      <w:r w:rsidR="00091068">
        <w:t>random</w:t>
      </w:r>
      <w:r w:rsidR="00C42AFE">
        <w:t xml:space="preserve"> book titles, authors, and ISBNs.</w:t>
      </w:r>
      <w:r w:rsidR="003D0246">
        <w:t xml:space="preserve"> </w:t>
      </w:r>
      <w:r w:rsidR="00AB6C66">
        <w:t xml:space="preserve">You can search the internet for more information on </w:t>
      </w:r>
      <w:r w:rsidR="00AB6C66" w:rsidRPr="00AB6C66">
        <w:rPr>
          <w:b/>
          <w:bCs/>
        </w:rPr>
        <w:t>faker</w:t>
      </w:r>
      <w:r w:rsidR="00AB6C66">
        <w:t xml:space="preserve"> library. However, complete the following steps to see all the </w:t>
      </w:r>
      <w:r w:rsidR="00C05D27">
        <w:t xml:space="preserve">252 methods for the faker </w:t>
      </w:r>
      <w:r w:rsidR="00B6773D">
        <w:t>library</w:t>
      </w:r>
      <w:r w:rsidR="00C05D27">
        <w:t>.</w:t>
      </w:r>
    </w:p>
    <w:p w14:paraId="0B32B485" w14:textId="6B38327F" w:rsidR="00C05D27" w:rsidRDefault="00C05D27" w:rsidP="00233CE4">
      <w:pPr>
        <w:pStyle w:val="SubStepNum"/>
        <w:numPr>
          <w:ilvl w:val="4"/>
          <w:numId w:val="20"/>
        </w:numPr>
      </w:pPr>
      <w:r>
        <w:t>Open a terminal window and start Python 3.</w:t>
      </w:r>
    </w:p>
    <w:p w14:paraId="65F6241A" w14:textId="1CB53E03" w:rsidR="00C05D27" w:rsidRDefault="00224336" w:rsidP="00233CE4">
      <w:pPr>
        <w:pStyle w:val="SubStepNum"/>
        <w:numPr>
          <w:ilvl w:val="4"/>
          <w:numId w:val="20"/>
        </w:numPr>
      </w:pPr>
      <w:r>
        <w:t xml:space="preserve">From </w:t>
      </w:r>
      <w:r w:rsidRPr="00224336">
        <w:rPr>
          <w:b/>
          <w:bCs/>
        </w:rPr>
        <w:t>faker</w:t>
      </w:r>
      <w:r>
        <w:t xml:space="preserve"> import the</w:t>
      </w:r>
      <w:r w:rsidR="00C05D27">
        <w:t xml:space="preserve"> </w:t>
      </w:r>
      <w:proofErr w:type="gramStart"/>
      <w:r w:rsidR="00BB5983" w:rsidRPr="00224336">
        <w:rPr>
          <w:b/>
          <w:bCs/>
        </w:rPr>
        <w:t>Faker</w:t>
      </w:r>
      <w:r w:rsidRPr="00224336">
        <w:rPr>
          <w:b/>
          <w:bCs/>
        </w:rPr>
        <w:t>(</w:t>
      </w:r>
      <w:proofErr w:type="gramEnd"/>
      <w:r w:rsidRPr="00224336">
        <w:rPr>
          <w:b/>
          <w:bCs/>
        </w:rPr>
        <w:t>)</w:t>
      </w:r>
      <w:r>
        <w:t xml:space="preserve"> module</w:t>
      </w:r>
      <w:r w:rsidR="00BB5983">
        <w:t>.</w:t>
      </w:r>
    </w:p>
    <w:p w14:paraId="6C50455C" w14:textId="025D949B" w:rsidR="00BB5983" w:rsidRDefault="00BB5983" w:rsidP="00233CE4">
      <w:pPr>
        <w:pStyle w:val="SubStepNum"/>
        <w:numPr>
          <w:ilvl w:val="4"/>
          <w:numId w:val="20"/>
        </w:numPr>
      </w:pPr>
      <w:r>
        <w:t>Assign</w:t>
      </w:r>
      <w:r w:rsidR="00224336">
        <w:t xml:space="preserve"> the</w:t>
      </w:r>
      <w:r>
        <w:t xml:space="preserve"> </w:t>
      </w:r>
      <w:proofErr w:type="gramStart"/>
      <w:r w:rsidRPr="00224336">
        <w:rPr>
          <w:b/>
          <w:bCs/>
        </w:rPr>
        <w:t>Faker(</w:t>
      </w:r>
      <w:proofErr w:type="gramEnd"/>
      <w:r w:rsidRPr="00224336">
        <w:rPr>
          <w:b/>
          <w:bCs/>
        </w:rPr>
        <w:t>)</w:t>
      </w:r>
      <w:r w:rsidR="00224336">
        <w:t xml:space="preserve"> module</w:t>
      </w:r>
      <w:r>
        <w:t xml:space="preserve"> to </w:t>
      </w:r>
      <w:r w:rsidRPr="00224336">
        <w:rPr>
          <w:b/>
          <w:bCs/>
        </w:rPr>
        <w:t>fake</w:t>
      </w:r>
      <w:r>
        <w:t>.</w:t>
      </w:r>
    </w:p>
    <w:p w14:paraId="6D64B81C" w14:textId="5F86E615" w:rsidR="00BB5983" w:rsidRDefault="00A6729E" w:rsidP="00233CE4">
      <w:pPr>
        <w:pStyle w:val="SubStepNum"/>
        <w:numPr>
          <w:ilvl w:val="4"/>
          <w:numId w:val="20"/>
        </w:numPr>
      </w:pPr>
      <w:r>
        <w:t>To see all the methods, e</w:t>
      </w:r>
      <w:r w:rsidR="00BB5983">
        <w:t xml:space="preserve">nter </w:t>
      </w:r>
      <w:r w:rsidR="00BB5983" w:rsidRPr="00A6729E">
        <w:rPr>
          <w:b/>
          <w:bCs/>
        </w:rPr>
        <w:t>fake.</w:t>
      </w:r>
      <w:r w:rsidR="00BB5983">
        <w:t xml:space="preserve"> and then press the tab key twice.</w:t>
      </w:r>
      <w:r w:rsidR="0096323D">
        <w:t xml:space="preserve"> </w:t>
      </w:r>
      <w:r w:rsidR="00E57DA3">
        <w:t xml:space="preserve">Notice the </w:t>
      </w:r>
      <w:r w:rsidR="00BD2775">
        <w:t>method</w:t>
      </w:r>
      <w:r w:rsidR="00E57DA3">
        <w:t xml:space="preserve"> </w:t>
      </w:r>
      <w:proofErr w:type="gramStart"/>
      <w:r w:rsidR="00E57DA3" w:rsidRPr="00AB3391">
        <w:rPr>
          <w:b/>
          <w:bCs/>
        </w:rPr>
        <w:t>fake.name(</w:t>
      </w:r>
      <w:proofErr w:type="gramEnd"/>
      <w:r w:rsidR="00BD2775" w:rsidRPr="00AB3391">
        <w:rPr>
          <w:b/>
          <w:bCs/>
        </w:rPr>
        <w:t>)</w:t>
      </w:r>
      <w:r w:rsidR="00E57DA3">
        <w:t xml:space="preserve">, which you will use in the next step. </w:t>
      </w:r>
      <w:r w:rsidR="00E372C2">
        <w:t>In the next step and later in this lab, y</w:t>
      </w:r>
      <w:r w:rsidR="00BD2775">
        <w:t xml:space="preserve">ou will </w:t>
      </w:r>
      <w:r w:rsidR="00E372C2">
        <w:t xml:space="preserve">also </w:t>
      </w:r>
      <w:r w:rsidR="00BD2775">
        <w:t xml:space="preserve">use </w:t>
      </w:r>
      <w:r w:rsidR="0096323D">
        <w:t>the three highlighted methods</w:t>
      </w:r>
      <w:r w:rsidR="00BD2775">
        <w:t xml:space="preserve"> (prefaced with </w:t>
      </w:r>
      <w:r w:rsidR="00BD2775" w:rsidRPr="00EB2843">
        <w:rPr>
          <w:b/>
          <w:bCs/>
        </w:rPr>
        <w:t>fake.</w:t>
      </w:r>
      <w:r w:rsidR="00BD2775">
        <w:t>).</w:t>
      </w:r>
      <w:r w:rsidR="0096323D">
        <w:t xml:space="preserve">: </w:t>
      </w:r>
      <w:proofErr w:type="spellStart"/>
      <w:r w:rsidR="0096323D" w:rsidRPr="0096323D">
        <w:rPr>
          <w:b/>
          <w:bCs/>
        </w:rPr>
        <w:t>catch_</w:t>
      </w:r>
      <w:proofErr w:type="gramStart"/>
      <w:r w:rsidR="0096323D" w:rsidRPr="0096323D">
        <w:rPr>
          <w:b/>
          <w:bCs/>
        </w:rPr>
        <w:t>phrase</w:t>
      </w:r>
      <w:proofErr w:type="spellEnd"/>
      <w:r w:rsidR="0096323D" w:rsidRPr="0096323D">
        <w:rPr>
          <w:b/>
          <w:bCs/>
        </w:rPr>
        <w:t>(</w:t>
      </w:r>
      <w:proofErr w:type="gramEnd"/>
      <w:r w:rsidR="0096323D" w:rsidRPr="0096323D">
        <w:rPr>
          <w:b/>
          <w:bCs/>
        </w:rPr>
        <w:t>)</w:t>
      </w:r>
      <w:r w:rsidR="0096323D">
        <w:t xml:space="preserve">, </w:t>
      </w:r>
      <w:r w:rsidR="0096323D" w:rsidRPr="0096323D">
        <w:rPr>
          <w:b/>
          <w:bCs/>
        </w:rPr>
        <w:t>isbn13()</w:t>
      </w:r>
      <w:r w:rsidR="0096323D">
        <w:t xml:space="preserve">, and </w:t>
      </w:r>
      <w:r w:rsidR="0096323D" w:rsidRPr="0096323D">
        <w:rPr>
          <w:b/>
          <w:bCs/>
        </w:rPr>
        <w:t>name()</w:t>
      </w:r>
      <w:r w:rsidR="0096323D">
        <w:t>.</w:t>
      </w:r>
    </w:p>
    <w:p w14:paraId="0821D154" w14:textId="77777777" w:rsidR="003A7668" w:rsidRDefault="003A7668" w:rsidP="003A7668">
      <w:pPr>
        <w:pStyle w:val="CMD"/>
      </w:pPr>
      <w:proofErr w:type="spellStart"/>
      <w:r>
        <w:t>devasc@</w:t>
      </w:r>
      <w:proofErr w:type="gramStart"/>
      <w:r>
        <w:t>labvm</w:t>
      </w:r>
      <w:proofErr w:type="spellEnd"/>
      <w:r>
        <w:t>:~</w:t>
      </w:r>
      <w:proofErr w:type="gramEnd"/>
      <w:r>
        <w:t>/labs/</w:t>
      </w:r>
      <w:proofErr w:type="spellStart"/>
      <w:r>
        <w:t>devnet-src</w:t>
      </w:r>
      <w:proofErr w:type="spellEnd"/>
      <w:r>
        <w:t xml:space="preserve">/school-library$ </w:t>
      </w:r>
      <w:r w:rsidRPr="00337AE0">
        <w:rPr>
          <w:b/>
          <w:bCs/>
        </w:rPr>
        <w:t>python3</w:t>
      </w:r>
    </w:p>
    <w:p w14:paraId="14682DEE" w14:textId="77777777" w:rsidR="003A7668" w:rsidRDefault="003A7668" w:rsidP="003A7668">
      <w:pPr>
        <w:pStyle w:val="CMD"/>
      </w:pPr>
      <w:r>
        <w:t xml:space="preserve">Python 3.8.2 (default, Apr </w:t>
      </w:r>
      <w:proofErr w:type="gramStart"/>
      <w:r>
        <w:t>27</w:t>
      </w:r>
      <w:proofErr w:type="gramEnd"/>
      <w:r>
        <w:t xml:space="preserve"> 2020, 15:53:34) </w:t>
      </w:r>
    </w:p>
    <w:p w14:paraId="7BB6AF97" w14:textId="77777777" w:rsidR="003A7668" w:rsidRDefault="003A7668" w:rsidP="003A7668">
      <w:pPr>
        <w:pStyle w:val="CMD"/>
      </w:pPr>
      <w:r>
        <w:t xml:space="preserve">[GCC 9.3.0] on </w:t>
      </w:r>
      <w:proofErr w:type="spellStart"/>
      <w:r>
        <w:t>linux</w:t>
      </w:r>
      <w:proofErr w:type="spellEnd"/>
    </w:p>
    <w:p w14:paraId="2A7B3389" w14:textId="77777777" w:rsidR="003A7668" w:rsidRDefault="003A7668" w:rsidP="003A7668">
      <w:pPr>
        <w:pStyle w:val="CMD"/>
      </w:pPr>
      <w:r>
        <w:t>Type "help", "copyright", "credits" or "license" for more information.</w:t>
      </w:r>
    </w:p>
    <w:p w14:paraId="5374D607" w14:textId="77777777" w:rsidR="003A7668" w:rsidRDefault="003A7668" w:rsidP="003A7668">
      <w:pPr>
        <w:pStyle w:val="CMD"/>
      </w:pPr>
      <w:r>
        <w:t xml:space="preserve">&gt;&gt;&gt; </w:t>
      </w:r>
      <w:r w:rsidRPr="0096323D">
        <w:rPr>
          <w:b/>
          <w:bCs/>
        </w:rPr>
        <w:t>from faker import Faker</w:t>
      </w:r>
    </w:p>
    <w:p w14:paraId="37448D4C" w14:textId="77777777" w:rsidR="003A7668" w:rsidRDefault="003A7668" w:rsidP="003A7668">
      <w:pPr>
        <w:pStyle w:val="CMD"/>
      </w:pPr>
      <w:r>
        <w:t xml:space="preserve">&gt;&gt;&gt; </w:t>
      </w:r>
      <w:r w:rsidRPr="0096323D">
        <w:rPr>
          <w:b/>
          <w:bCs/>
        </w:rPr>
        <w:t xml:space="preserve">fake = </w:t>
      </w:r>
      <w:proofErr w:type="gramStart"/>
      <w:r w:rsidRPr="0096323D">
        <w:rPr>
          <w:b/>
          <w:bCs/>
        </w:rPr>
        <w:t>Faker(</w:t>
      </w:r>
      <w:proofErr w:type="gramEnd"/>
      <w:r w:rsidRPr="0096323D">
        <w:rPr>
          <w:b/>
          <w:bCs/>
        </w:rPr>
        <w:t>)</w:t>
      </w:r>
    </w:p>
    <w:p w14:paraId="5BED7F37" w14:textId="45EEAEC2" w:rsidR="003A7668" w:rsidRDefault="003A7668" w:rsidP="003A7668">
      <w:pPr>
        <w:pStyle w:val="CMD"/>
      </w:pPr>
      <w:r>
        <w:t xml:space="preserve">&gt;&gt;&gt; </w:t>
      </w:r>
      <w:proofErr w:type="gramStart"/>
      <w:r w:rsidRPr="0096323D">
        <w:rPr>
          <w:b/>
          <w:bCs/>
        </w:rPr>
        <w:t>fake.</w:t>
      </w:r>
      <w:r w:rsidR="0096323D" w:rsidRPr="0096323D">
        <w:rPr>
          <w:highlight w:val="yellow"/>
        </w:rPr>
        <w:t>&lt;</w:t>
      </w:r>
      <w:proofErr w:type="gramEnd"/>
      <w:r w:rsidR="0096323D" w:rsidRPr="0096323D">
        <w:rPr>
          <w:highlight w:val="yellow"/>
        </w:rPr>
        <w:t>press Tab</w:t>
      </w:r>
      <w:r w:rsidR="007D1FB1">
        <w:rPr>
          <w:highlight w:val="yellow"/>
        </w:rPr>
        <w:t xml:space="preserve"> key</w:t>
      </w:r>
      <w:r w:rsidR="0096323D" w:rsidRPr="0096323D">
        <w:rPr>
          <w:highlight w:val="yellow"/>
        </w:rPr>
        <w:t xml:space="preserve"> twice</w:t>
      </w:r>
      <w:r w:rsidR="00D12FE6">
        <w:rPr>
          <w:highlight w:val="yellow"/>
        </w:rPr>
        <w:t xml:space="preserve"> – </w:t>
      </w:r>
      <w:r w:rsidR="00EB2843">
        <w:rPr>
          <w:highlight w:val="yellow"/>
        </w:rPr>
        <w:t>be sure you include</w:t>
      </w:r>
      <w:r w:rsidR="00D12FE6">
        <w:rPr>
          <w:highlight w:val="yellow"/>
        </w:rPr>
        <w:t xml:space="preserve"> the period</w:t>
      </w:r>
      <w:r w:rsidR="0096323D" w:rsidRPr="0096323D">
        <w:rPr>
          <w:highlight w:val="yellow"/>
        </w:rPr>
        <w:t>&gt;</w:t>
      </w:r>
    </w:p>
    <w:p w14:paraId="41363C51" w14:textId="77777777" w:rsidR="003A7668" w:rsidRDefault="003A7668" w:rsidP="003A7668">
      <w:pPr>
        <w:pStyle w:val="CMDOutput"/>
      </w:pPr>
      <w:r>
        <w:t>Display all 252 possibilities? (y or n)</w:t>
      </w:r>
    </w:p>
    <w:p w14:paraId="58B4D960" w14:textId="192DB87F" w:rsidR="003A7668" w:rsidRDefault="003A7668" w:rsidP="003A7668">
      <w:pPr>
        <w:pStyle w:val="CMDOutput"/>
      </w:pPr>
      <w:proofErr w:type="spellStart"/>
      <w:r>
        <w:t>fake.add_</w:t>
      </w:r>
      <w:proofErr w:type="gramStart"/>
      <w:r>
        <w:t>provider</w:t>
      </w:r>
      <w:proofErr w:type="spellEnd"/>
      <w:r>
        <w:t xml:space="preserve">(  </w:t>
      </w:r>
      <w:proofErr w:type="gramEnd"/>
      <w:r>
        <w:t xml:space="preserve">             </w:t>
      </w:r>
      <w:proofErr w:type="spellStart"/>
      <w:r>
        <w:t>fake.future_datetime</w:t>
      </w:r>
      <w:proofErr w:type="spellEnd"/>
      <w:r>
        <w:t xml:space="preserve">(            </w:t>
      </w:r>
      <w:proofErr w:type="spellStart"/>
      <w:r>
        <w:t>fake.pyfloat</w:t>
      </w:r>
      <w:proofErr w:type="spellEnd"/>
      <w:r>
        <w:t>(</w:t>
      </w:r>
    </w:p>
    <w:p w14:paraId="2D040B92" w14:textId="7A0AF59E" w:rsidR="003A7668" w:rsidRDefault="003A7668" w:rsidP="003A7668">
      <w:pPr>
        <w:pStyle w:val="CMDOutput"/>
      </w:pPr>
      <w:proofErr w:type="spellStart"/>
      <w:proofErr w:type="gramStart"/>
      <w:r>
        <w:t>fake.address</w:t>
      </w:r>
      <w:proofErr w:type="spellEnd"/>
      <w:proofErr w:type="gramEnd"/>
      <w:r>
        <w:t xml:space="preserve">(                    </w:t>
      </w:r>
      <w:proofErr w:type="spellStart"/>
      <w:r>
        <w:t>fake.generator_attrs</w:t>
      </w:r>
      <w:proofErr w:type="spellEnd"/>
      <w:r>
        <w:t xml:space="preserve">             </w:t>
      </w:r>
      <w:proofErr w:type="spellStart"/>
      <w:r>
        <w:t>fake.pyint</w:t>
      </w:r>
      <w:proofErr w:type="spellEnd"/>
      <w:r>
        <w:t>(</w:t>
      </w:r>
    </w:p>
    <w:p w14:paraId="0F3CB5C3" w14:textId="1B61358F" w:rsidR="003A7668" w:rsidRDefault="003A7668" w:rsidP="003A7668">
      <w:pPr>
        <w:pStyle w:val="CMDOutput"/>
      </w:pPr>
      <w:proofErr w:type="spellStart"/>
      <w:r>
        <w:t>fake.am_</w:t>
      </w:r>
      <w:proofErr w:type="gramStart"/>
      <w:r>
        <w:t>pm</w:t>
      </w:r>
      <w:proofErr w:type="spellEnd"/>
      <w:r>
        <w:t xml:space="preserve">(  </w:t>
      </w:r>
      <w:proofErr w:type="gramEnd"/>
      <w:r>
        <w:t xml:space="preserve">                    </w:t>
      </w:r>
      <w:proofErr w:type="spellStart"/>
      <w:r>
        <w:t>fake.get_formatter</w:t>
      </w:r>
      <w:proofErr w:type="spellEnd"/>
      <w:r>
        <w:t xml:space="preserve">(              </w:t>
      </w:r>
      <w:proofErr w:type="spellStart"/>
      <w:r>
        <w:t>fake.pyiterable</w:t>
      </w:r>
      <w:proofErr w:type="spellEnd"/>
      <w:r>
        <w:t>(</w:t>
      </w:r>
    </w:p>
    <w:p w14:paraId="062B5E0D" w14:textId="2C36F6A0" w:rsidR="003A7668" w:rsidRDefault="00337AE0" w:rsidP="003A7668">
      <w:pPr>
        <w:pStyle w:val="CMDOutput"/>
      </w:pPr>
      <w:r>
        <w:t>&lt;output omitted&gt;</w:t>
      </w:r>
    </w:p>
    <w:p w14:paraId="48C3DB1C" w14:textId="6AC46098" w:rsidR="003A7668" w:rsidRDefault="003A7668" w:rsidP="003A7668">
      <w:pPr>
        <w:pStyle w:val="CMDOutput"/>
      </w:pPr>
      <w:proofErr w:type="spellStart"/>
      <w:proofErr w:type="gramStart"/>
      <w:r w:rsidRPr="00D17BD1">
        <w:rPr>
          <w:highlight w:val="yellow"/>
        </w:rPr>
        <w:t>fake.catch</w:t>
      </w:r>
      <w:proofErr w:type="gramEnd"/>
      <w:r w:rsidRPr="00D17BD1">
        <w:rPr>
          <w:highlight w:val="yellow"/>
        </w:rPr>
        <w:t>_phrase</w:t>
      </w:r>
      <w:proofErr w:type="spellEnd"/>
      <w:r w:rsidRPr="00D17BD1">
        <w:rPr>
          <w:highlight w:val="yellow"/>
        </w:rPr>
        <w:t>(</w:t>
      </w:r>
      <w:r>
        <w:t xml:space="preserve">               fake.ipv4_public(                </w:t>
      </w:r>
      <w:proofErr w:type="spellStart"/>
      <w:r>
        <w:t>fake.random_element</w:t>
      </w:r>
      <w:proofErr w:type="spellEnd"/>
      <w:r>
        <w:t>(</w:t>
      </w:r>
    </w:p>
    <w:p w14:paraId="171AD829" w14:textId="684E4151" w:rsidR="003A7668" w:rsidRDefault="003A7668" w:rsidP="003A7668">
      <w:pPr>
        <w:pStyle w:val="CMDOutput"/>
      </w:pPr>
      <w:proofErr w:type="spellStart"/>
      <w:proofErr w:type="gramStart"/>
      <w:r>
        <w:t>fake.chrome</w:t>
      </w:r>
      <w:proofErr w:type="spellEnd"/>
      <w:proofErr w:type="gramEnd"/>
      <w:r>
        <w:t xml:space="preserve">(                     fake.isbn10(                     </w:t>
      </w:r>
      <w:proofErr w:type="spellStart"/>
      <w:r>
        <w:t>fake.random_int</w:t>
      </w:r>
      <w:proofErr w:type="spellEnd"/>
      <w:r>
        <w:t>(</w:t>
      </w:r>
    </w:p>
    <w:p w14:paraId="7BE368F2" w14:textId="64410506" w:rsidR="003A7668" w:rsidRDefault="003A7668" w:rsidP="003A7668">
      <w:pPr>
        <w:pStyle w:val="CMDOutput"/>
      </w:pPr>
      <w:proofErr w:type="spellStart"/>
      <w:proofErr w:type="gramStart"/>
      <w:r>
        <w:t>fake.city</w:t>
      </w:r>
      <w:proofErr w:type="spellEnd"/>
      <w:proofErr w:type="gramEnd"/>
      <w:r>
        <w:t xml:space="preserve">(                       </w:t>
      </w:r>
      <w:r w:rsidRPr="00D17BD1">
        <w:rPr>
          <w:highlight w:val="yellow"/>
        </w:rPr>
        <w:t>fake.isbn13(</w:t>
      </w:r>
      <w:r>
        <w:t xml:space="preserve">                     </w:t>
      </w:r>
      <w:proofErr w:type="spellStart"/>
      <w:r>
        <w:t>fake.random_letter</w:t>
      </w:r>
      <w:proofErr w:type="spellEnd"/>
      <w:r>
        <w:t>(</w:t>
      </w:r>
    </w:p>
    <w:p w14:paraId="15624D37" w14:textId="055824AF" w:rsidR="003A7668" w:rsidRDefault="00337AE0" w:rsidP="003A7668">
      <w:pPr>
        <w:pStyle w:val="CMDOutput"/>
      </w:pPr>
      <w:r>
        <w:t>&lt;output omitted&gt;</w:t>
      </w:r>
    </w:p>
    <w:p w14:paraId="773901FB" w14:textId="432DDE68" w:rsidR="003A7668" w:rsidRDefault="003A7668" w:rsidP="003A7668">
      <w:pPr>
        <w:pStyle w:val="CMDOutput"/>
      </w:pPr>
      <w:proofErr w:type="spellStart"/>
      <w:proofErr w:type="gramStart"/>
      <w:r>
        <w:t>fake.date</w:t>
      </w:r>
      <w:proofErr w:type="gramEnd"/>
      <w:r>
        <w:t>_time_ad</w:t>
      </w:r>
      <w:proofErr w:type="spellEnd"/>
      <w:r>
        <w:t xml:space="preserve">(               </w:t>
      </w:r>
      <w:proofErr w:type="spellStart"/>
      <w:r>
        <w:t>fake.msisdn</w:t>
      </w:r>
      <w:proofErr w:type="spellEnd"/>
      <w:r>
        <w:t xml:space="preserve">(                     </w:t>
      </w:r>
      <w:proofErr w:type="spellStart"/>
      <w:r>
        <w:t>fake.texts</w:t>
      </w:r>
      <w:proofErr w:type="spellEnd"/>
      <w:r>
        <w:t>(</w:t>
      </w:r>
    </w:p>
    <w:p w14:paraId="610DF391" w14:textId="31AB4D1C" w:rsidR="003A7668" w:rsidRDefault="003A7668" w:rsidP="003A7668">
      <w:pPr>
        <w:pStyle w:val="CMDOutput"/>
      </w:pPr>
      <w:proofErr w:type="spellStart"/>
      <w:proofErr w:type="gramStart"/>
      <w:r>
        <w:t>fake.date</w:t>
      </w:r>
      <w:proofErr w:type="gramEnd"/>
      <w:r>
        <w:t>_time_between</w:t>
      </w:r>
      <w:proofErr w:type="spellEnd"/>
      <w:r>
        <w:t xml:space="preserve">(          </w:t>
      </w:r>
      <w:r w:rsidRPr="00D17BD1">
        <w:rPr>
          <w:highlight w:val="yellow"/>
        </w:rPr>
        <w:t>fake.name(</w:t>
      </w:r>
      <w:r>
        <w:t xml:space="preserve">                       </w:t>
      </w:r>
      <w:proofErr w:type="spellStart"/>
      <w:r>
        <w:t>fake.time</w:t>
      </w:r>
      <w:proofErr w:type="spellEnd"/>
      <w:r>
        <w:t>(</w:t>
      </w:r>
    </w:p>
    <w:p w14:paraId="15238B4D" w14:textId="6AA9F8E4" w:rsidR="003A7668" w:rsidRDefault="00337AE0" w:rsidP="003A7668">
      <w:pPr>
        <w:pStyle w:val="CMDOutput"/>
      </w:pPr>
      <w:r>
        <w:t>&lt;output omitted&gt;</w:t>
      </w:r>
    </w:p>
    <w:p w14:paraId="0FA3CE6F" w14:textId="2C3B58DB" w:rsidR="003A7668" w:rsidRDefault="003A7668" w:rsidP="003A7668">
      <w:pPr>
        <w:pStyle w:val="CMDOutput"/>
      </w:pPr>
      <w:proofErr w:type="spellStart"/>
      <w:proofErr w:type="gramStart"/>
      <w:r>
        <w:t>fake.future</w:t>
      </w:r>
      <w:proofErr w:type="gramEnd"/>
      <w:r>
        <w:t>_date</w:t>
      </w:r>
      <w:proofErr w:type="spellEnd"/>
      <w:r>
        <w:t xml:space="preserve">(                </w:t>
      </w:r>
      <w:proofErr w:type="spellStart"/>
      <w:r>
        <w:t>fake.pydict</w:t>
      </w:r>
      <w:proofErr w:type="spellEnd"/>
      <w:r>
        <w:t>(                     fake.zipcode_plus4(</w:t>
      </w:r>
    </w:p>
    <w:p w14:paraId="3F9A4CA8" w14:textId="1A333A6A" w:rsidR="003A7668" w:rsidRDefault="003A7668" w:rsidP="003A7668">
      <w:pPr>
        <w:pStyle w:val="CMD"/>
      </w:pPr>
      <w:r>
        <w:t>&gt;&gt;&gt;</w:t>
      </w:r>
    </w:p>
    <w:p w14:paraId="7D586756" w14:textId="77777777" w:rsidR="00585394" w:rsidRDefault="00614B0F" w:rsidP="00233CE4">
      <w:pPr>
        <w:pStyle w:val="Heading3"/>
        <w:numPr>
          <w:ilvl w:val="2"/>
          <w:numId w:val="20"/>
        </w:numPr>
      </w:pPr>
      <w:r>
        <w:t xml:space="preserve">Practice generating random data using the faker library. </w:t>
      </w:r>
    </w:p>
    <w:p w14:paraId="4F0D08C2" w14:textId="51272E8B" w:rsidR="00C05D27" w:rsidRDefault="00585394" w:rsidP="00233CE4">
      <w:pPr>
        <w:pStyle w:val="SubStepAlpha"/>
        <w:numPr>
          <w:ilvl w:val="3"/>
          <w:numId w:val="20"/>
        </w:numPr>
      </w:pPr>
      <w:r>
        <w:t>E</w:t>
      </w:r>
      <w:r w:rsidR="00CD5533">
        <w:t>nter the following to generate a fake name.</w:t>
      </w:r>
      <w:r w:rsidR="00FC0F65">
        <w:t xml:space="preserve"> Your output will be a different fake name each time you execute the command.</w:t>
      </w:r>
    </w:p>
    <w:p w14:paraId="30189CA8" w14:textId="2A8EA743" w:rsidR="00CD5533" w:rsidRDefault="00CD5533" w:rsidP="00CD5533">
      <w:pPr>
        <w:pStyle w:val="CMD"/>
      </w:pPr>
      <w:r>
        <w:t xml:space="preserve">&gt;&gt;&gt; </w:t>
      </w:r>
      <w:proofErr w:type="gramStart"/>
      <w:r w:rsidRPr="00CD5533">
        <w:rPr>
          <w:b/>
          <w:bCs/>
        </w:rPr>
        <w:t>print(</w:t>
      </w:r>
      <w:proofErr w:type="gramEnd"/>
      <w:r w:rsidR="00FC0F65">
        <w:rPr>
          <w:b/>
          <w:bCs/>
        </w:rPr>
        <w:t>'</w:t>
      </w:r>
      <w:r w:rsidRPr="00CD5533">
        <w:rPr>
          <w:b/>
          <w:bCs/>
        </w:rPr>
        <w:t>My name is {}.</w:t>
      </w:r>
      <w:r w:rsidR="00FC0F65">
        <w:rPr>
          <w:b/>
          <w:bCs/>
        </w:rPr>
        <w:t>'</w:t>
      </w:r>
      <w:r w:rsidRPr="00CD5533">
        <w:rPr>
          <w:b/>
          <w:bCs/>
        </w:rPr>
        <w:t>.format(fake.name()))</w:t>
      </w:r>
    </w:p>
    <w:p w14:paraId="4C942984" w14:textId="65C77677" w:rsidR="00CD5533" w:rsidRDefault="00CD5533" w:rsidP="00CD5533">
      <w:pPr>
        <w:pStyle w:val="CMDOutput"/>
      </w:pPr>
      <w:r>
        <w:t>My name is Katherine Ross.</w:t>
      </w:r>
    </w:p>
    <w:p w14:paraId="143BFB06" w14:textId="4E71C0F0" w:rsidR="00CD5533" w:rsidRDefault="00CD5533" w:rsidP="00CD5533">
      <w:pPr>
        <w:pStyle w:val="CMD"/>
      </w:pPr>
      <w:r>
        <w:t>&gt;&gt;&gt;</w:t>
      </w:r>
    </w:p>
    <w:p w14:paraId="7D0386C2" w14:textId="00F48CF7" w:rsidR="00DC6C8E" w:rsidRDefault="00DC6C8E" w:rsidP="00DC6C8E">
      <w:pPr>
        <w:pStyle w:val="Heading4"/>
      </w:pPr>
      <w:r>
        <w:lastRenderedPageBreak/>
        <w:t>Question:</w:t>
      </w:r>
    </w:p>
    <w:p w14:paraId="1C3506F3" w14:textId="5EEC4DE0" w:rsidR="00CD5533" w:rsidRDefault="00FC0F65" w:rsidP="00233CE4">
      <w:pPr>
        <w:pStyle w:val="SubStepAlpha"/>
        <w:numPr>
          <w:ilvl w:val="3"/>
          <w:numId w:val="20"/>
        </w:numPr>
      </w:pPr>
      <w:r>
        <w:t xml:space="preserve">Using the three highlighted messages </w:t>
      </w:r>
      <w:r w:rsidR="00882897">
        <w:t xml:space="preserve">in Step </w:t>
      </w:r>
      <w:r w:rsidR="005233A7">
        <w:t>2d</w:t>
      </w:r>
      <w:r w:rsidR="00882897">
        <w:t xml:space="preserve"> above</w:t>
      </w:r>
      <w:r>
        <w:t>,</w:t>
      </w:r>
      <w:r w:rsidR="00FE3A08">
        <w:t xml:space="preserve"> enter the</w:t>
      </w:r>
      <w:r>
        <w:t xml:space="preserve"> command </w:t>
      </w:r>
      <w:r w:rsidR="00FE3A08">
        <w:t>that would</w:t>
      </w:r>
      <w:r>
        <w:t xml:space="preserve"> print the following fake output.</w:t>
      </w:r>
    </w:p>
    <w:p w14:paraId="2A7465CA" w14:textId="492BC498" w:rsidR="00DC6C8E" w:rsidRDefault="00DC6C8E" w:rsidP="00DC6C8E">
      <w:pPr>
        <w:pStyle w:val="AnswerLineL50"/>
      </w:pPr>
      <w:r>
        <w:t>Type your answers here.</w:t>
      </w:r>
    </w:p>
    <w:p w14:paraId="4ABC5C56" w14:textId="7BCC9D06" w:rsidR="00A166A4" w:rsidRPr="006D5FC2" w:rsidRDefault="00A166A4" w:rsidP="00A166A4">
      <w:pPr>
        <w:pStyle w:val="CMDOutput"/>
        <w:rPr>
          <w:color w:val="EE0000"/>
        </w:rPr>
      </w:pPr>
      <w:r w:rsidRPr="006D5FC2">
        <w:rPr>
          <w:color w:val="EE0000"/>
        </w:rPr>
        <w:t xml:space="preserve">&gt;&gt;&gt; </w:t>
      </w:r>
      <w:proofErr w:type="gramStart"/>
      <w:r w:rsidRPr="006D5FC2">
        <w:rPr>
          <w:rStyle w:val="CMDRedChar"/>
          <w:b/>
          <w:bCs/>
        </w:rPr>
        <w:t>print(</w:t>
      </w:r>
      <w:proofErr w:type="gramEnd"/>
      <w:r w:rsidRPr="006D5FC2">
        <w:rPr>
          <w:rStyle w:val="CMDRedChar"/>
          <w:b/>
          <w:bCs/>
        </w:rPr>
        <w:t>'My name is {} and I wrote "{}" (ISBN {})</w:t>
      </w:r>
      <w:r w:rsidR="00067F62" w:rsidRPr="006D5FC2">
        <w:rPr>
          <w:rStyle w:val="CMDRedChar"/>
          <w:b/>
          <w:bCs/>
        </w:rPr>
        <w:t>.</w:t>
      </w:r>
      <w:r w:rsidRPr="006D5FC2">
        <w:rPr>
          <w:rStyle w:val="CMDRedChar"/>
          <w:b/>
          <w:bCs/>
        </w:rPr>
        <w:t>'.format(fake.name(),</w:t>
      </w:r>
      <w:proofErr w:type="spellStart"/>
      <w:r w:rsidRPr="006D5FC2">
        <w:rPr>
          <w:rStyle w:val="CMDRedChar"/>
          <w:b/>
          <w:bCs/>
        </w:rPr>
        <w:t>fake.catch_phrase</w:t>
      </w:r>
      <w:proofErr w:type="spellEnd"/>
      <w:r w:rsidRPr="006D5FC2">
        <w:rPr>
          <w:rStyle w:val="CMDRedChar"/>
          <w:b/>
          <w:bCs/>
        </w:rPr>
        <w:t>(),fake.isbn13()))</w:t>
      </w:r>
    </w:p>
    <w:p w14:paraId="372F31EC" w14:textId="73B0FCB7" w:rsidR="00A166A4" w:rsidRDefault="00A166A4" w:rsidP="00A166A4">
      <w:pPr>
        <w:pStyle w:val="CMDOutput"/>
      </w:pPr>
      <w:r>
        <w:t>My name is Gary Castaneda and I wrote "Organic incremental neural-net" (ISBN 978-0-669-01935-3)</w:t>
      </w:r>
      <w:r w:rsidR="00067F62">
        <w:t>.</w:t>
      </w:r>
    </w:p>
    <w:p w14:paraId="1FAD68F0" w14:textId="77777777" w:rsidR="00A166A4" w:rsidRDefault="00A166A4" w:rsidP="00A166A4">
      <w:pPr>
        <w:pStyle w:val="CMD"/>
      </w:pPr>
      <w:r>
        <w:t xml:space="preserve">&gt;&gt;&gt; </w:t>
      </w:r>
    </w:p>
    <w:p w14:paraId="0D24BACE" w14:textId="7846C6E0" w:rsidR="00FE3A08" w:rsidRDefault="006436C2" w:rsidP="00233CE4">
      <w:pPr>
        <w:pStyle w:val="SubStepAlpha"/>
        <w:numPr>
          <w:ilvl w:val="3"/>
          <w:numId w:val="20"/>
        </w:numPr>
      </w:pPr>
      <w:r>
        <w:t>Later in the program, a loop is used to iterate through these three methods to create entries for the School Library. Enter the following to generate 10 random names.</w:t>
      </w:r>
      <w:r w:rsidR="00CC177D">
        <w:t xml:space="preserve"> </w:t>
      </w:r>
      <w:r w:rsidR="00DF653B">
        <w:t>After the "…" you will need to press return a second time.</w:t>
      </w:r>
    </w:p>
    <w:p w14:paraId="76113F46" w14:textId="28B2F6E8" w:rsidR="00CC177D" w:rsidRPr="00CC177D" w:rsidRDefault="00CC177D" w:rsidP="00CC177D">
      <w:pPr>
        <w:pStyle w:val="CMD"/>
        <w:rPr>
          <w:b/>
          <w:bCs/>
        </w:rPr>
      </w:pPr>
      <w:r>
        <w:t xml:space="preserve">&gt;&gt;&gt; </w:t>
      </w:r>
      <w:r w:rsidRPr="00CC177D">
        <w:rPr>
          <w:b/>
          <w:bCs/>
        </w:rPr>
        <w:t xml:space="preserve">for </w:t>
      </w:r>
      <w:proofErr w:type="spellStart"/>
      <w:r w:rsidR="005C31D9">
        <w:rPr>
          <w:b/>
          <w:bCs/>
        </w:rPr>
        <w:t>i</w:t>
      </w:r>
      <w:proofErr w:type="spellEnd"/>
      <w:r w:rsidRPr="00CC177D">
        <w:rPr>
          <w:b/>
          <w:bCs/>
        </w:rPr>
        <w:t xml:space="preserve"> in </w:t>
      </w:r>
      <w:proofErr w:type="gramStart"/>
      <w:r w:rsidRPr="00CC177D">
        <w:rPr>
          <w:b/>
          <w:bCs/>
        </w:rPr>
        <w:t>range(</w:t>
      </w:r>
      <w:proofErr w:type="gramEnd"/>
      <w:r w:rsidRPr="00CC177D">
        <w:rPr>
          <w:b/>
          <w:bCs/>
        </w:rPr>
        <w:t>10):</w:t>
      </w:r>
    </w:p>
    <w:p w14:paraId="0EB56522" w14:textId="77777777" w:rsidR="00CC177D" w:rsidRDefault="00CC177D" w:rsidP="00CC177D">
      <w:pPr>
        <w:pStyle w:val="CMD"/>
      </w:pPr>
      <w:r>
        <w:t xml:space="preserve">...     </w:t>
      </w:r>
      <w:r w:rsidRPr="00CC177D">
        <w:rPr>
          <w:b/>
          <w:bCs/>
        </w:rPr>
        <w:t>print(</w:t>
      </w:r>
      <w:proofErr w:type="gramStart"/>
      <w:r w:rsidRPr="00CC177D">
        <w:rPr>
          <w:b/>
          <w:bCs/>
        </w:rPr>
        <w:t>fake.name(</w:t>
      </w:r>
      <w:proofErr w:type="gramEnd"/>
      <w:r w:rsidRPr="00CC177D">
        <w:rPr>
          <w:b/>
          <w:bCs/>
        </w:rPr>
        <w:t>))</w:t>
      </w:r>
    </w:p>
    <w:p w14:paraId="5FF570D6" w14:textId="77777777" w:rsidR="00CC177D" w:rsidRDefault="00CC177D" w:rsidP="00CC177D">
      <w:pPr>
        <w:pStyle w:val="CMD"/>
      </w:pPr>
      <w:r>
        <w:t xml:space="preserve">... </w:t>
      </w:r>
    </w:p>
    <w:p w14:paraId="65F6B761" w14:textId="77777777" w:rsidR="00CC177D" w:rsidRDefault="00CC177D" w:rsidP="00CC177D">
      <w:pPr>
        <w:pStyle w:val="CMDOutput"/>
      </w:pPr>
      <w:r>
        <w:t>Kevin Moyer</w:t>
      </w:r>
    </w:p>
    <w:p w14:paraId="44E5E4D2" w14:textId="77777777" w:rsidR="00CC177D" w:rsidRDefault="00CC177D" w:rsidP="00CC177D">
      <w:pPr>
        <w:pStyle w:val="CMDOutput"/>
      </w:pPr>
      <w:r>
        <w:t>Mr. Christopher Green MD</w:t>
      </w:r>
    </w:p>
    <w:p w14:paraId="42882B4C" w14:textId="77777777" w:rsidR="00CC177D" w:rsidRDefault="00CC177D" w:rsidP="00CC177D">
      <w:pPr>
        <w:pStyle w:val="CMDOutput"/>
      </w:pPr>
      <w:r>
        <w:t>Spencer Jensen</w:t>
      </w:r>
    </w:p>
    <w:p w14:paraId="7CF1E8BC" w14:textId="77777777" w:rsidR="00CC177D" w:rsidRDefault="00CC177D" w:rsidP="00CC177D">
      <w:pPr>
        <w:pStyle w:val="CMDOutput"/>
      </w:pPr>
      <w:r>
        <w:t>Whitney Guzman</w:t>
      </w:r>
    </w:p>
    <w:p w14:paraId="677A643D" w14:textId="77777777" w:rsidR="00CC177D" w:rsidRDefault="00CC177D" w:rsidP="00CC177D">
      <w:pPr>
        <w:pStyle w:val="CMDOutput"/>
      </w:pPr>
      <w:r>
        <w:t>Nicole Scott</w:t>
      </w:r>
    </w:p>
    <w:p w14:paraId="5D646062" w14:textId="77777777" w:rsidR="00CC177D" w:rsidRDefault="00CC177D" w:rsidP="00CC177D">
      <w:pPr>
        <w:pStyle w:val="CMDOutput"/>
      </w:pPr>
      <w:r>
        <w:t>Tammy Lewis</w:t>
      </w:r>
    </w:p>
    <w:p w14:paraId="6ED282D7" w14:textId="77777777" w:rsidR="00CC177D" w:rsidRDefault="00CC177D" w:rsidP="00CC177D">
      <w:pPr>
        <w:pStyle w:val="CMDOutput"/>
      </w:pPr>
      <w:r>
        <w:t>Craig Edwards</w:t>
      </w:r>
    </w:p>
    <w:p w14:paraId="1CF259E2" w14:textId="77777777" w:rsidR="00CC177D" w:rsidRDefault="00CC177D" w:rsidP="00CC177D">
      <w:pPr>
        <w:pStyle w:val="CMDOutput"/>
      </w:pPr>
      <w:r>
        <w:t>Michael Diaz</w:t>
      </w:r>
    </w:p>
    <w:p w14:paraId="186EFC9C" w14:textId="77777777" w:rsidR="00CC177D" w:rsidRDefault="00CC177D" w:rsidP="00CC177D">
      <w:pPr>
        <w:pStyle w:val="CMDOutput"/>
      </w:pPr>
      <w:r>
        <w:t xml:space="preserve">Ryan </w:t>
      </w:r>
      <w:proofErr w:type="spellStart"/>
      <w:r>
        <w:t>Mccoy</w:t>
      </w:r>
      <w:proofErr w:type="spellEnd"/>
    </w:p>
    <w:p w14:paraId="74DDA76A" w14:textId="77777777" w:rsidR="00CC177D" w:rsidRDefault="00CC177D" w:rsidP="00CC177D">
      <w:pPr>
        <w:pStyle w:val="CMDOutput"/>
      </w:pPr>
      <w:r>
        <w:t>Terry Rocha</w:t>
      </w:r>
    </w:p>
    <w:p w14:paraId="53CCC0A2" w14:textId="766C76EE" w:rsidR="006436C2" w:rsidRDefault="00CC177D" w:rsidP="00CC177D">
      <w:pPr>
        <w:pStyle w:val="CMD"/>
      </w:pPr>
      <w:r>
        <w:t>&gt;&gt;&gt;</w:t>
      </w:r>
    </w:p>
    <w:p w14:paraId="523A2F3E" w14:textId="4A05A550" w:rsidR="00CC177D" w:rsidRPr="00417C3B" w:rsidRDefault="00CC177D" w:rsidP="00233CE4">
      <w:pPr>
        <w:pStyle w:val="SubStepAlpha"/>
        <w:numPr>
          <w:ilvl w:val="3"/>
          <w:numId w:val="20"/>
        </w:numPr>
      </w:pPr>
      <w:r>
        <w:t xml:space="preserve">Quit the Python interpreter when done investigating the </w:t>
      </w:r>
      <w:r w:rsidRPr="00CC177D">
        <w:rPr>
          <w:b/>
          <w:bCs/>
        </w:rPr>
        <w:t>faker</w:t>
      </w:r>
      <w:r>
        <w:t xml:space="preserve"> library.</w:t>
      </w:r>
    </w:p>
    <w:p w14:paraId="6FE17B68" w14:textId="77777777" w:rsidR="00892E57" w:rsidRDefault="00892E57" w:rsidP="00892E57">
      <w:pPr>
        <w:pStyle w:val="CMD"/>
      </w:pPr>
      <w:r>
        <w:t xml:space="preserve">&gt;&gt;&gt; </w:t>
      </w:r>
      <w:proofErr w:type="gramStart"/>
      <w:r w:rsidRPr="00892E57">
        <w:rPr>
          <w:b/>
          <w:bCs/>
        </w:rPr>
        <w:t>quit(</w:t>
      </w:r>
      <w:proofErr w:type="gramEnd"/>
      <w:r w:rsidRPr="00892E57">
        <w:rPr>
          <w:b/>
          <w:bCs/>
        </w:rPr>
        <w:t>)</w:t>
      </w:r>
    </w:p>
    <w:p w14:paraId="5EEE1DCC" w14:textId="384832C7" w:rsidR="0061766E" w:rsidRDefault="00892E57" w:rsidP="00892E57">
      <w:pPr>
        <w:pStyle w:val="CMD"/>
      </w:pPr>
      <w:proofErr w:type="spellStart"/>
      <w:r>
        <w:t>devasc@</w:t>
      </w:r>
      <w:proofErr w:type="gramStart"/>
      <w:r>
        <w:t>labvm</w:t>
      </w:r>
      <w:proofErr w:type="spellEnd"/>
      <w:r>
        <w:t>:~</w:t>
      </w:r>
      <w:proofErr w:type="gramEnd"/>
      <w:r>
        <w:t>/labs/</w:t>
      </w:r>
      <w:proofErr w:type="spellStart"/>
      <w:r>
        <w:t>devnet-src</w:t>
      </w:r>
      <w:proofErr w:type="spellEnd"/>
      <w:r>
        <w:t>/school-library$</w:t>
      </w:r>
    </w:p>
    <w:p w14:paraId="6361FE02" w14:textId="2DB8590D" w:rsidR="0061766E" w:rsidRDefault="000E1D85" w:rsidP="00233CE4">
      <w:pPr>
        <w:pStyle w:val="Heading3"/>
        <w:numPr>
          <w:ilvl w:val="2"/>
          <w:numId w:val="20"/>
        </w:numPr>
      </w:pPr>
      <w:r>
        <w:t xml:space="preserve">Review </w:t>
      </w:r>
      <w:r w:rsidR="0074199B">
        <w:t>the function variables</w:t>
      </w:r>
      <w:r>
        <w:t>.</w:t>
      </w:r>
    </w:p>
    <w:p w14:paraId="4493D176" w14:textId="0C5A4638" w:rsidR="000E1D85" w:rsidRDefault="00F30DAB" w:rsidP="005E4F7E">
      <w:pPr>
        <w:pStyle w:val="BodyTextL25"/>
      </w:pPr>
      <w:r>
        <w:t xml:space="preserve">The </w:t>
      </w:r>
      <w:r w:rsidR="005E4F7E">
        <w:t>two</w:t>
      </w:r>
      <w:r>
        <w:t xml:space="preserve"> function</w:t>
      </w:r>
      <w:r w:rsidR="0074199B">
        <w:t>s</w:t>
      </w:r>
      <w:r>
        <w:t xml:space="preserve"> </w:t>
      </w:r>
      <w:r w:rsidR="00C8263C">
        <w:t>in</w:t>
      </w:r>
      <w:r>
        <w:t xml:space="preserve"> the program</w:t>
      </w:r>
      <w:r w:rsidR="00C24E2F">
        <w:t xml:space="preserve"> </w:t>
      </w:r>
      <w:r w:rsidR="00B03A82">
        <w:t xml:space="preserve">use three variables to </w:t>
      </w:r>
      <w:r w:rsidR="00C24E2F">
        <w:t xml:space="preserve">get an authorization token </w:t>
      </w:r>
      <w:r w:rsidR="00B03A82">
        <w:t>from the School Library API service.</w:t>
      </w:r>
    </w:p>
    <w:p w14:paraId="3EF60B9A" w14:textId="77777777" w:rsidR="00185012" w:rsidRDefault="00185012" w:rsidP="00B62A02">
      <w:pPr>
        <w:pStyle w:val="CMDOutput"/>
      </w:pPr>
      <w:r>
        <w:t>APIHOST = "http://library.demo.local"</w:t>
      </w:r>
    </w:p>
    <w:p w14:paraId="0027E5F8" w14:textId="77777777" w:rsidR="00185012" w:rsidRDefault="00185012" w:rsidP="00B62A02">
      <w:pPr>
        <w:pStyle w:val="CMDOutput"/>
      </w:pPr>
      <w:r>
        <w:t>LOGIN = "cisco"</w:t>
      </w:r>
    </w:p>
    <w:p w14:paraId="1AE5A0D0" w14:textId="10C5134A" w:rsidR="00185012" w:rsidRPr="000E1D85" w:rsidRDefault="00185012" w:rsidP="00B62A02">
      <w:pPr>
        <w:pStyle w:val="CMDOutput"/>
      </w:pPr>
      <w:r>
        <w:t>PASSWORD = "Cisco123!"</w:t>
      </w:r>
    </w:p>
    <w:p w14:paraId="41193BFF" w14:textId="6D46A695" w:rsidR="005E4F7E" w:rsidRDefault="005E4F7E" w:rsidP="00233CE4">
      <w:pPr>
        <w:pStyle w:val="Heading3"/>
        <w:numPr>
          <w:ilvl w:val="2"/>
          <w:numId w:val="20"/>
        </w:numPr>
      </w:pPr>
      <w:r>
        <w:t xml:space="preserve">Review the </w:t>
      </w:r>
      <w:proofErr w:type="spellStart"/>
      <w:r>
        <w:t>getAuthToken</w:t>
      </w:r>
      <w:proofErr w:type="spellEnd"/>
      <w:r>
        <w:t xml:space="preserve"> function.</w:t>
      </w:r>
    </w:p>
    <w:p w14:paraId="47316F42" w14:textId="4C6764ED" w:rsidR="0061766E" w:rsidRDefault="00595B48" w:rsidP="00233CE4">
      <w:pPr>
        <w:pStyle w:val="SubStepAlpha"/>
        <w:numPr>
          <w:ilvl w:val="3"/>
          <w:numId w:val="20"/>
        </w:numPr>
      </w:pPr>
      <w:r>
        <w:t xml:space="preserve">The </w:t>
      </w:r>
      <w:proofErr w:type="spellStart"/>
      <w:r w:rsidRPr="00680EFF">
        <w:rPr>
          <w:b/>
          <w:bCs/>
        </w:rPr>
        <w:t>getAuthToken</w:t>
      </w:r>
      <w:proofErr w:type="spellEnd"/>
      <w:r>
        <w:t xml:space="preserve"> function </w:t>
      </w:r>
      <w:r w:rsidR="00950F60">
        <w:t>uses three variables to build a request</w:t>
      </w:r>
      <w:r>
        <w:t xml:space="preserve">. The </w:t>
      </w:r>
      <w:r w:rsidRPr="00680EFF">
        <w:rPr>
          <w:b/>
          <w:bCs/>
        </w:rPr>
        <w:t>r</w:t>
      </w:r>
      <w:r>
        <w:t xml:space="preserve"> variable invokes the POST method </w:t>
      </w:r>
      <w:r w:rsidR="00680EFF">
        <w:t xml:space="preserve">for the </w:t>
      </w:r>
      <w:proofErr w:type="spellStart"/>
      <w:r w:rsidR="00680EFF" w:rsidRPr="00680EFF">
        <w:rPr>
          <w:b/>
          <w:bCs/>
        </w:rPr>
        <w:t>loginViaBasic</w:t>
      </w:r>
      <w:proofErr w:type="spellEnd"/>
      <w:r w:rsidR="00680EFF">
        <w:t xml:space="preserve"> API</w:t>
      </w:r>
      <w:r w:rsidR="009F1B93">
        <w:t xml:space="preserve"> and stores the </w:t>
      </w:r>
      <w:r w:rsidR="00763720">
        <w:t>token value if the call is successful</w:t>
      </w:r>
      <w:r w:rsidR="00680EFF">
        <w:t xml:space="preserve">. </w:t>
      </w:r>
      <w:r w:rsidR="009A12D5">
        <w:t>Notice the use of</w:t>
      </w:r>
      <w:r w:rsidR="00F00268">
        <w:t xml:space="preserve"> an</w:t>
      </w:r>
      <w:r w:rsidR="009A12D5">
        <w:t xml:space="preserve"> f-string to build the request URL</w:t>
      </w:r>
      <w:r w:rsidR="002E222C">
        <w:t>.</w:t>
      </w:r>
    </w:p>
    <w:p w14:paraId="64670957" w14:textId="776A2B59" w:rsidR="009F1B93" w:rsidRDefault="009F1B93" w:rsidP="00B62A02">
      <w:pPr>
        <w:pStyle w:val="CMDOutput"/>
      </w:pPr>
      <w:r>
        <w:t xml:space="preserve">def </w:t>
      </w:r>
      <w:proofErr w:type="spellStart"/>
      <w:proofErr w:type="gramStart"/>
      <w:r>
        <w:t>getAuthToken</w:t>
      </w:r>
      <w:proofErr w:type="spellEnd"/>
      <w:r>
        <w:t>(</w:t>
      </w:r>
      <w:proofErr w:type="gramEnd"/>
      <w:r>
        <w:t>):</w:t>
      </w:r>
    </w:p>
    <w:p w14:paraId="5FDE2A8A" w14:textId="77777777" w:rsidR="009F1B93" w:rsidRDefault="009F1B93" w:rsidP="00B62A02">
      <w:pPr>
        <w:pStyle w:val="CMDOutput"/>
      </w:pPr>
      <w:r>
        <w:t xml:space="preserve">    </w:t>
      </w:r>
      <w:proofErr w:type="spellStart"/>
      <w:r>
        <w:t>authCreds</w:t>
      </w:r>
      <w:proofErr w:type="spellEnd"/>
      <w:r>
        <w:t xml:space="preserve"> = (LOGIN, PASSWORD)</w:t>
      </w:r>
    </w:p>
    <w:p w14:paraId="6912EB76" w14:textId="77777777" w:rsidR="009F1B93" w:rsidRDefault="009F1B93" w:rsidP="00B62A02">
      <w:pPr>
        <w:pStyle w:val="CMDOutput"/>
      </w:pPr>
      <w:r>
        <w:t xml:space="preserve">    r = </w:t>
      </w:r>
      <w:proofErr w:type="spellStart"/>
      <w:proofErr w:type="gramStart"/>
      <w:r>
        <w:t>requests.post</w:t>
      </w:r>
      <w:proofErr w:type="spellEnd"/>
      <w:r>
        <w:t>(</w:t>
      </w:r>
      <w:proofErr w:type="gramEnd"/>
    </w:p>
    <w:p w14:paraId="15E00D53" w14:textId="77777777" w:rsidR="009F1B93" w:rsidRDefault="009F1B93" w:rsidP="00B62A02">
      <w:pPr>
        <w:pStyle w:val="CMDOutput"/>
      </w:pPr>
      <w:r>
        <w:t xml:space="preserve">        </w:t>
      </w:r>
      <w:r w:rsidRPr="002E222C">
        <w:rPr>
          <w:highlight w:val="yellow"/>
        </w:rPr>
        <w:t>f"{APIHOST}/</w:t>
      </w:r>
      <w:proofErr w:type="spellStart"/>
      <w:r w:rsidRPr="002E222C">
        <w:rPr>
          <w:highlight w:val="yellow"/>
        </w:rPr>
        <w:t>api</w:t>
      </w:r>
      <w:proofErr w:type="spellEnd"/>
      <w:r w:rsidRPr="002E222C">
        <w:rPr>
          <w:highlight w:val="yellow"/>
        </w:rPr>
        <w:t>/v1/</w:t>
      </w:r>
      <w:proofErr w:type="spellStart"/>
      <w:r w:rsidRPr="002E222C">
        <w:rPr>
          <w:highlight w:val="yellow"/>
        </w:rPr>
        <w:t>loginViaBasic</w:t>
      </w:r>
      <w:proofErr w:type="spellEnd"/>
      <w:r w:rsidRPr="002E222C">
        <w:rPr>
          <w:highlight w:val="yellow"/>
        </w:rPr>
        <w:t>"</w:t>
      </w:r>
      <w:r>
        <w:t xml:space="preserve">, </w:t>
      </w:r>
    </w:p>
    <w:p w14:paraId="4F6BDB81" w14:textId="77777777" w:rsidR="009F1B93" w:rsidRDefault="009F1B93" w:rsidP="00B62A02">
      <w:pPr>
        <w:pStyle w:val="CMDOutput"/>
      </w:pPr>
      <w:r>
        <w:t xml:space="preserve">        auth = </w:t>
      </w:r>
      <w:proofErr w:type="spellStart"/>
      <w:r>
        <w:t>authCreds</w:t>
      </w:r>
      <w:proofErr w:type="spellEnd"/>
    </w:p>
    <w:p w14:paraId="77D0C019" w14:textId="77777777" w:rsidR="009F1B93" w:rsidRDefault="009F1B93" w:rsidP="00B62A02">
      <w:pPr>
        <w:pStyle w:val="CMDOutput"/>
      </w:pPr>
      <w:r>
        <w:t xml:space="preserve">    )</w:t>
      </w:r>
    </w:p>
    <w:p w14:paraId="39FCB351" w14:textId="187749F1" w:rsidR="009A12D5" w:rsidRDefault="009A12D5" w:rsidP="00233CE4">
      <w:pPr>
        <w:pStyle w:val="SubStepAlpha"/>
        <w:numPr>
          <w:ilvl w:val="3"/>
          <w:numId w:val="20"/>
        </w:numPr>
      </w:pPr>
      <w:r>
        <w:lastRenderedPageBreak/>
        <w:t>If the call is unsuccessful (HTTP status code is not equal to 200), an exception is raised and printed to the terminal window.</w:t>
      </w:r>
      <w:r w:rsidR="00185012">
        <w:t xml:space="preserve"> </w:t>
      </w:r>
      <w:r w:rsidR="00F00268">
        <w:t xml:space="preserve">Again, notice the use of an f-string to build the exception message. </w:t>
      </w:r>
      <w:r w:rsidR="00185012">
        <w:t>You can test the exception</w:t>
      </w:r>
      <w:r w:rsidR="00E91022">
        <w:t xml:space="preserve"> code</w:t>
      </w:r>
      <w:r w:rsidR="00185012">
        <w:t xml:space="preserve"> by changing the one of the variables in Step 4.</w:t>
      </w:r>
    </w:p>
    <w:p w14:paraId="1E666FED" w14:textId="3ACBDD7C" w:rsidR="009F1B93" w:rsidRDefault="009F1B93" w:rsidP="00B62A02">
      <w:pPr>
        <w:pStyle w:val="CMDOutput"/>
      </w:pPr>
      <w:r>
        <w:t xml:space="preserve">    if </w:t>
      </w:r>
      <w:proofErr w:type="spellStart"/>
      <w:proofErr w:type="gramStart"/>
      <w:r>
        <w:t>r.status</w:t>
      </w:r>
      <w:proofErr w:type="gramEnd"/>
      <w:r>
        <w:t>_code</w:t>
      </w:r>
      <w:proofErr w:type="spellEnd"/>
      <w:r>
        <w:t xml:space="preserve"> == 200:</w:t>
      </w:r>
    </w:p>
    <w:p w14:paraId="5AE09FDA" w14:textId="77777777" w:rsidR="009F1B93" w:rsidRDefault="009F1B93" w:rsidP="00B62A02">
      <w:pPr>
        <w:pStyle w:val="CMDOutput"/>
      </w:pPr>
      <w:r>
        <w:t xml:space="preserve">        return </w:t>
      </w:r>
      <w:proofErr w:type="spellStart"/>
      <w:proofErr w:type="gramStart"/>
      <w:r>
        <w:t>r.json</w:t>
      </w:r>
      <w:proofErr w:type="spellEnd"/>
      <w:proofErr w:type="gramEnd"/>
      <w:r>
        <w:t>()["token"]</w:t>
      </w:r>
    </w:p>
    <w:p w14:paraId="76615658" w14:textId="77777777" w:rsidR="009F1B93" w:rsidRDefault="009F1B93" w:rsidP="00B62A02">
      <w:pPr>
        <w:pStyle w:val="CMDOutput"/>
      </w:pPr>
      <w:r>
        <w:t xml:space="preserve">    else:</w:t>
      </w:r>
    </w:p>
    <w:p w14:paraId="6CF3A0B4" w14:textId="0F3A5A3E" w:rsidR="00291BDE" w:rsidRDefault="009F1B93" w:rsidP="00B62A02">
      <w:pPr>
        <w:pStyle w:val="CMDOutput"/>
      </w:pPr>
      <w:r>
        <w:t xml:space="preserve">        raise </w:t>
      </w:r>
      <w:proofErr w:type="gramStart"/>
      <w:r>
        <w:t>Exception(</w:t>
      </w:r>
      <w:proofErr w:type="spellStart"/>
      <w:proofErr w:type="gramEnd"/>
      <w:r>
        <w:t>f"Status</w:t>
      </w:r>
      <w:proofErr w:type="spellEnd"/>
      <w:r>
        <w:t xml:space="preserve"> code {</w:t>
      </w:r>
      <w:proofErr w:type="spellStart"/>
      <w:r>
        <w:t>r.status_code</w:t>
      </w:r>
      <w:proofErr w:type="spellEnd"/>
      <w:r>
        <w:t>} and text {</w:t>
      </w:r>
      <w:proofErr w:type="spellStart"/>
      <w:r>
        <w:t>r.text</w:t>
      </w:r>
      <w:proofErr w:type="spellEnd"/>
      <w:r>
        <w:t>}, while trying to Auth.")</w:t>
      </w:r>
    </w:p>
    <w:p w14:paraId="6DE30262" w14:textId="163DDB12" w:rsidR="00291BDE" w:rsidRDefault="00725CC6" w:rsidP="00233CE4">
      <w:pPr>
        <w:pStyle w:val="Heading3"/>
        <w:numPr>
          <w:ilvl w:val="2"/>
          <w:numId w:val="20"/>
        </w:numPr>
      </w:pPr>
      <w:r>
        <w:t xml:space="preserve">Review the </w:t>
      </w:r>
      <w:proofErr w:type="spellStart"/>
      <w:r>
        <w:t>addBook</w:t>
      </w:r>
      <w:proofErr w:type="spellEnd"/>
      <w:r>
        <w:t xml:space="preserve"> function.</w:t>
      </w:r>
    </w:p>
    <w:p w14:paraId="731F4D59" w14:textId="017CC7C2" w:rsidR="00725CC6" w:rsidRDefault="001854B7" w:rsidP="00233CE4">
      <w:pPr>
        <w:pStyle w:val="SubStepAlpha"/>
        <w:numPr>
          <w:ilvl w:val="3"/>
          <w:numId w:val="20"/>
        </w:numPr>
      </w:pPr>
      <w:proofErr w:type="gramStart"/>
      <w:r>
        <w:t>Similar to</w:t>
      </w:r>
      <w:proofErr w:type="gramEnd"/>
      <w:r w:rsidR="00522EE6">
        <w:t xml:space="preserve"> the </w:t>
      </w:r>
      <w:proofErr w:type="spellStart"/>
      <w:r w:rsidR="00522EE6" w:rsidRPr="00522EE6">
        <w:rPr>
          <w:b/>
          <w:bCs/>
        </w:rPr>
        <w:t>addAuthTo</w:t>
      </w:r>
      <w:r w:rsidR="00522EE6">
        <w:rPr>
          <w:b/>
          <w:bCs/>
        </w:rPr>
        <w:t>k</w:t>
      </w:r>
      <w:r w:rsidR="00522EE6" w:rsidRPr="00522EE6">
        <w:rPr>
          <w:b/>
          <w:bCs/>
        </w:rPr>
        <w:t>en</w:t>
      </w:r>
      <w:proofErr w:type="spellEnd"/>
      <w:r w:rsidR="00522EE6">
        <w:t xml:space="preserve"> function, t</w:t>
      </w:r>
      <w:r w:rsidR="004770AB">
        <w:t xml:space="preserve">he </w:t>
      </w:r>
      <w:proofErr w:type="spellStart"/>
      <w:r w:rsidR="004770AB" w:rsidRPr="00522EE6">
        <w:rPr>
          <w:b/>
          <w:bCs/>
        </w:rPr>
        <w:t>addBook</w:t>
      </w:r>
      <w:proofErr w:type="spellEnd"/>
      <w:r w:rsidR="004770AB">
        <w:t xml:space="preserve"> function </w:t>
      </w:r>
      <w:r w:rsidR="00522EE6">
        <w:t xml:space="preserve">uses </w:t>
      </w:r>
      <w:r>
        <w:t>the three variables shown in Step 4 to build a request.</w:t>
      </w:r>
      <w:r w:rsidR="00E25891">
        <w:t xml:space="preserve"> The </w:t>
      </w:r>
      <w:r w:rsidR="00E25891" w:rsidRPr="00E25891">
        <w:rPr>
          <w:b/>
          <w:bCs/>
        </w:rPr>
        <w:t>r</w:t>
      </w:r>
      <w:r w:rsidR="00E25891">
        <w:t xml:space="preserve"> variable invokes the POST method for the </w:t>
      </w:r>
      <w:proofErr w:type="gramStart"/>
      <w:r w:rsidR="00E25891" w:rsidRPr="00E25891">
        <w:rPr>
          <w:b/>
          <w:bCs/>
        </w:rPr>
        <w:t>books</w:t>
      </w:r>
      <w:proofErr w:type="gramEnd"/>
      <w:r w:rsidR="00E25891">
        <w:t xml:space="preserve"> API.</w:t>
      </w:r>
      <w:r w:rsidR="00461E87">
        <w:t xml:space="preserve"> The data comes from a variable called </w:t>
      </w:r>
      <w:r w:rsidR="00461E87" w:rsidRPr="00F026F3">
        <w:rPr>
          <w:b/>
          <w:bCs/>
        </w:rPr>
        <w:t>book</w:t>
      </w:r>
      <w:r w:rsidR="00461E87">
        <w:t>, which is specified in the final part of the program.</w:t>
      </w:r>
    </w:p>
    <w:p w14:paraId="21AABEF8" w14:textId="77777777" w:rsidR="00725CC6" w:rsidRDefault="00725CC6" w:rsidP="00B62A02">
      <w:pPr>
        <w:pStyle w:val="CMDOutput"/>
      </w:pPr>
      <w:r>
        <w:t xml:space="preserve">def </w:t>
      </w:r>
      <w:proofErr w:type="spellStart"/>
      <w:proofErr w:type="gramStart"/>
      <w:r>
        <w:t>addBook</w:t>
      </w:r>
      <w:proofErr w:type="spellEnd"/>
      <w:r>
        <w:t>(</w:t>
      </w:r>
      <w:proofErr w:type="gramEnd"/>
      <w:r>
        <w:t xml:space="preserve">book, </w:t>
      </w:r>
      <w:proofErr w:type="spellStart"/>
      <w:r>
        <w:t>apiKey</w:t>
      </w:r>
      <w:proofErr w:type="spellEnd"/>
      <w:r>
        <w:t>):</w:t>
      </w:r>
    </w:p>
    <w:p w14:paraId="2E6CFCBF" w14:textId="77777777" w:rsidR="00725CC6" w:rsidRDefault="00725CC6" w:rsidP="00B62A02">
      <w:pPr>
        <w:pStyle w:val="CMDOutput"/>
      </w:pPr>
      <w:r>
        <w:t xml:space="preserve">    r = </w:t>
      </w:r>
      <w:proofErr w:type="spellStart"/>
      <w:proofErr w:type="gramStart"/>
      <w:r>
        <w:t>requests.post</w:t>
      </w:r>
      <w:proofErr w:type="spellEnd"/>
      <w:r>
        <w:t>(</w:t>
      </w:r>
      <w:proofErr w:type="gramEnd"/>
    </w:p>
    <w:p w14:paraId="2628FE42" w14:textId="77777777" w:rsidR="00725CC6" w:rsidRDefault="00725CC6" w:rsidP="00B62A02">
      <w:pPr>
        <w:pStyle w:val="CMDOutput"/>
      </w:pPr>
      <w:r>
        <w:t xml:space="preserve">        f"{APIHOST}/</w:t>
      </w:r>
      <w:proofErr w:type="spellStart"/>
      <w:r>
        <w:t>api</w:t>
      </w:r>
      <w:proofErr w:type="spellEnd"/>
      <w:r>
        <w:t xml:space="preserve">/v1/books", </w:t>
      </w:r>
    </w:p>
    <w:p w14:paraId="0DAEFFC6" w14:textId="77777777" w:rsidR="00725CC6" w:rsidRDefault="00725CC6" w:rsidP="00B62A02">
      <w:pPr>
        <w:pStyle w:val="CMDOutput"/>
      </w:pPr>
      <w:r>
        <w:t xml:space="preserve">        headers = {</w:t>
      </w:r>
    </w:p>
    <w:p w14:paraId="0D970196" w14:textId="77777777" w:rsidR="00725CC6" w:rsidRDefault="00725CC6" w:rsidP="00B62A02">
      <w:pPr>
        <w:pStyle w:val="CMDOutput"/>
      </w:pPr>
      <w:r>
        <w:t xml:space="preserve">            "Content-type": "application/json",</w:t>
      </w:r>
    </w:p>
    <w:p w14:paraId="752482DF" w14:textId="77777777" w:rsidR="00725CC6" w:rsidRDefault="00725CC6" w:rsidP="00B62A02">
      <w:pPr>
        <w:pStyle w:val="CMDOutput"/>
      </w:pPr>
      <w:r>
        <w:t xml:space="preserve">            "X-API-Key": </w:t>
      </w:r>
      <w:proofErr w:type="spellStart"/>
      <w:r>
        <w:t>apiKey</w:t>
      </w:r>
      <w:proofErr w:type="spellEnd"/>
    </w:p>
    <w:p w14:paraId="14BDABBC" w14:textId="77777777" w:rsidR="00725CC6" w:rsidRDefault="00725CC6" w:rsidP="00B62A02">
      <w:pPr>
        <w:pStyle w:val="CMDOutput"/>
      </w:pPr>
      <w:r>
        <w:t xml:space="preserve">            },</w:t>
      </w:r>
    </w:p>
    <w:p w14:paraId="4B72158D" w14:textId="77777777" w:rsidR="00725CC6" w:rsidRDefault="00725CC6" w:rsidP="00B62A02">
      <w:pPr>
        <w:pStyle w:val="CMDOutput"/>
      </w:pPr>
      <w:r>
        <w:t xml:space="preserve">        data = </w:t>
      </w:r>
      <w:proofErr w:type="spellStart"/>
      <w:proofErr w:type="gramStart"/>
      <w:r>
        <w:t>json.dumps</w:t>
      </w:r>
      <w:proofErr w:type="spellEnd"/>
      <w:proofErr w:type="gramEnd"/>
      <w:r>
        <w:t>(</w:t>
      </w:r>
      <w:r w:rsidRPr="00F026F3">
        <w:rPr>
          <w:highlight w:val="yellow"/>
        </w:rPr>
        <w:t>book</w:t>
      </w:r>
      <w:r>
        <w:t>)</w:t>
      </w:r>
    </w:p>
    <w:p w14:paraId="72B19C49" w14:textId="335C65B0" w:rsidR="00725CC6" w:rsidRDefault="00725CC6" w:rsidP="00B62A02">
      <w:pPr>
        <w:pStyle w:val="CMDOutput"/>
      </w:pPr>
      <w:r>
        <w:t xml:space="preserve">    )</w:t>
      </w:r>
    </w:p>
    <w:p w14:paraId="7AB5E12F" w14:textId="086F23E6" w:rsidR="006238B4" w:rsidRDefault="006238B4" w:rsidP="00233CE4">
      <w:pPr>
        <w:pStyle w:val="SubStepAlpha"/>
        <w:numPr>
          <w:ilvl w:val="3"/>
          <w:numId w:val="20"/>
        </w:numPr>
      </w:pPr>
      <w:r w:rsidRPr="006238B4">
        <w:t>If the call is unsuccessful, an exception is raised and printed to the terminal window</w:t>
      </w:r>
      <w:r w:rsidR="000B4129">
        <w:t xml:space="preserve">. </w:t>
      </w:r>
      <w:r w:rsidR="000B4129" w:rsidRPr="000B4129">
        <w:t xml:space="preserve">You can test </w:t>
      </w:r>
      <w:r w:rsidR="000B4129">
        <w:t>it</w:t>
      </w:r>
      <w:r w:rsidR="000B4129" w:rsidRPr="000B4129">
        <w:t xml:space="preserve"> by changing the one of the variables in Step 4.</w:t>
      </w:r>
    </w:p>
    <w:p w14:paraId="22C58319" w14:textId="77777777" w:rsidR="00725CC6" w:rsidRDefault="00725CC6" w:rsidP="00B62A02">
      <w:pPr>
        <w:pStyle w:val="CMDOutput"/>
      </w:pPr>
      <w:r>
        <w:t xml:space="preserve">    if </w:t>
      </w:r>
      <w:proofErr w:type="spellStart"/>
      <w:proofErr w:type="gramStart"/>
      <w:r>
        <w:t>r.status</w:t>
      </w:r>
      <w:proofErr w:type="gramEnd"/>
      <w:r>
        <w:t>_code</w:t>
      </w:r>
      <w:proofErr w:type="spellEnd"/>
      <w:r>
        <w:t xml:space="preserve"> == 200:</w:t>
      </w:r>
    </w:p>
    <w:p w14:paraId="0E432330" w14:textId="77777777" w:rsidR="00725CC6" w:rsidRDefault="00725CC6" w:rsidP="00B62A02">
      <w:pPr>
        <w:pStyle w:val="CMDOutput"/>
      </w:pPr>
      <w:r>
        <w:t xml:space="preserve">        </w:t>
      </w:r>
      <w:proofErr w:type="gramStart"/>
      <w:r>
        <w:t>print(</w:t>
      </w:r>
      <w:proofErr w:type="spellStart"/>
      <w:proofErr w:type="gramEnd"/>
      <w:r>
        <w:t>f"Book</w:t>
      </w:r>
      <w:proofErr w:type="spellEnd"/>
      <w:r>
        <w:t xml:space="preserve"> {book} added.")</w:t>
      </w:r>
    </w:p>
    <w:p w14:paraId="40A99864" w14:textId="77777777" w:rsidR="00725CC6" w:rsidRDefault="00725CC6" w:rsidP="00B62A02">
      <w:pPr>
        <w:pStyle w:val="CMDOutput"/>
      </w:pPr>
      <w:r>
        <w:t xml:space="preserve">    else:</w:t>
      </w:r>
    </w:p>
    <w:p w14:paraId="00DFD8CD" w14:textId="454817C2" w:rsidR="00725CC6" w:rsidRPr="00725CC6" w:rsidRDefault="00725CC6" w:rsidP="00B62A02">
      <w:pPr>
        <w:pStyle w:val="CMDOutput"/>
      </w:pPr>
      <w:r>
        <w:t xml:space="preserve">        raise </w:t>
      </w:r>
      <w:proofErr w:type="gramStart"/>
      <w:r>
        <w:t>Exception(</w:t>
      </w:r>
      <w:proofErr w:type="spellStart"/>
      <w:proofErr w:type="gramEnd"/>
      <w:r>
        <w:t>f"Error</w:t>
      </w:r>
      <w:proofErr w:type="spellEnd"/>
      <w:r>
        <w:t xml:space="preserve"> code {</w:t>
      </w:r>
      <w:proofErr w:type="spellStart"/>
      <w:r>
        <w:t>r.status_code</w:t>
      </w:r>
      <w:proofErr w:type="spellEnd"/>
      <w:r>
        <w:t>} and text {</w:t>
      </w:r>
      <w:proofErr w:type="spellStart"/>
      <w:r>
        <w:t>r.text</w:t>
      </w:r>
      <w:proofErr w:type="spellEnd"/>
      <w:r>
        <w:t>}, while trying to add book {book}.")</w:t>
      </w:r>
    </w:p>
    <w:p w14:paraId="091A69C6" w14:textId="07A95318" w:rsidR="0061766E" w:rsidRDefault="00F026F3" w:rsidP="00233CE4">
      <w:pPr>
        <w:pStyle w:val="Heading3"/>
        <w:numPr>
          <w:ilvl w:val="2"/>
          <w:numId w:val="20"/>
        </w:numPr>
      </w:pPr>
      <w:r>
        <w:t xml:space="preserve">Review the </w:t>
      </w:r>
      <w:r w:rsidR="004453B8">
        <w:t>code that invokes the two functions.</w:t>
      </w:r>
    </w:p>
    <w:p w14:paraId="05E57C57" w14:textId="4F4B37B1" w:rsidR="004453B8" w:rsidRDefault="004453B8" w:rsidP="00233CE4">
      <w:pPr>
        <w:pStyle w:val="SubStepAlpha"/>
        <w:numPr>
          <w:ilvl w:val="3"/>
          <w:numId w:val="20"/>
        </w:numPr>
      </w:pPr>
      <w:r>
        <w:t xml:space="preserve">The </w:t>
      </w:r>
      <w:proofErr w:type="spellStart"/>
      <w:r w:rsidRPr="004833D6">
        <w:rPr>
          <w:b/>
          <w:bCs/>
        </w:rPr>
        <w:t>addAuthToken</w:t>
      </w:r>
      <w:proofErr w:type="spellEnd"/>
      <w:r>
        <w:t xml:space="preserve"> function is invoked and the result</w:t>
      </w:r>
      <w:r w:rsidR="004833D6">
        <w:t>s</w:t>
      </w:r>
      <w:r>
        <w:t xml:space="preserve"> are stored in the variable </w:t>
      </w:r>
      <w:proofErr w:type="spellStart"/>
      <w:r>
        <w:t>apiKey</w:t>
      </w:r>
      <w:proofErr w:type="spellEnd"/>
      <w:r>
        <w:t>.</w:t>
      </w:r>
    </w:p>
    <w:p w14:paraId="7A469596" w14:textId="432BC722" w:rsidR="00634CC1" w:rsidRDefault="00634CC1" w:rsidP="00B62A02">
      <w:pPr>
        <w:pStyle w:val="CMDOutput"/>
      </w:pPr>
      <w:proofErr w:type="spellStart"/>
      <w:r w:rsidRPr="00634CC1">
        <w:t>apiKey</w:t>
      </w:r>
      <w:proofErr w:type="spellEnd"/>
      <w:r w:rsidRPr="00634CC1">
        <w:t xml:space="preserve"> = </w:t>
      </w:r>
      <w:proofErr w:type="spellStart"/>
      <w:proofErr w:type="gramStart"/>
      <w:r w:rsidRPr="00634CC1">
        <w:t>getAuthToken</w:t>
      </w:r>
      <w:proofErr w:type="spellEnd"/>
      <w:r w:rsidRPr="00634CC1">
        <w:t>(</w:t>
      </w:r>
      <w:proofErr w:type="gramEnd"/>
      <w:r w:rsidRPr="00634CC1">
        <w:t>)</w:t>
      </w:r>
    </w:p>
    <w:p w14:paraId="24394BB1" w14:textId="382B7D25" w:rsidR="002A4ED7" w:rsidRDefault="004453B8" w:rsidP="00233CE4">
      <w:pPr>
        <w:pStyle w:val="SubStepAlpha"/>
        <w:numPr>
          <w:ilvl w:val="3"/>
          <w:numId w:val="20"/>
        </w:numPr>
      </w:pPr>
      <w:r>
        <w:t xml:space="preserve">The </w:t>
      </w:r>
      <w:proofErr w:type="gramStart"/>
      <w:r w:rsidRPr="00634CC1">
        <w:rPr>
          <w:b/>
          <w:bCs/>
        </w:rPr>
        <w:t>Faker(</w:t>
      </w:r>
      <w:proofErr w:type="gramEnd"/>
      <w:r w:rsidRPr="00634CC1">
        <w:rPr>
          <w:b/>
          <w:bCs/>
        </w:rPr>
        <w:t>)</w:t>
      </w:r>
      <w:r>
        <w:t xml:space="preserve"> module </w:t>
      </w:r>
      <w:r w:rsidR="00634CC1">
        <w:t>is set to a variable n</w:t>
      </w:r>
      <w:r w:rsidR="00622B2C">
        <w:t xml:space="preserve">amed </w:t>
      </w:r>
      <w:r w:rsidR="00622B2C" w:rsidRPr="00622B2C">
        <w:rPr>
          <w:b/>
          <w:bCs/>
        </w:rPr>
        <w:t>fake</w:t>
      </w:r>
      <w:r w:rsidR="00622B2C">
        <w:t xml:space="preserve">. A </w:t>
      </w:r>
      <w:r w:rsidR="00622B2C" w:rsidRPr="009829BC">
        <w:rPr>
          <w:b/>
          <w:bCs/>
        </w:rPr>
        <w:t>for</w:t>
      </w:r>
      <w:r w:rsidR="00622B2C">
        <w:t xml:space="preserve"> loop </w:t>
      </w:r>
      <w:r w:rsidR="0022171D">
        <w:t xml:space="preserve">then </w:t>
      </w:r>
      <w:r w:rsidR="009829BC">
        <w:t>iterates 100 times</w:t>
      </w:r>
      <w:r w:rsidR="00BB6EAF">
        <w:t xml:space="preserve">. The </w:t>
      </w:r>
      <w:proofErr w:type="spellStart"/>
      <w:r w:rsidR="00BB6EAF" w:rsidRPr="00D7282C">
        <w:rPr>
          <w:b/>
          <w:bCs/>
        </w:rPr>
        <w:t>i</w:t>
      </w:r>
      <w:proofErr w:type="spellEnd"/>
      <w:r w:rsidR="00BB6EAF">
        <w:t xml:space="preserve"> </w:t>
      </w:r>
      <w:r w:rsidR="00D7282C">
        <w:t xml:space="preserve">variable is used later in the loop to set the value for the </w:t>
      </w:r>
      <w:r w:rsidR="00D7282C" w:rsidRPr="00D7282C">
        <w:rPr>
          <w:b/>
          <w:bCs/>
        </w:rPr>
        <w:t>id</w:t>
      </w:r>
      <w:r w:rsidR="00D7282C">
        <w:t xml:space="preserve"> key </w:t>
      </w:r>
      <w:r w:rsidR="0022171D">
        <w:t xml:space="preserve">for </w:t>
      </w:r>
      <w:r w:rsidR="00F26B8F">
        <w:t xml:space="preserve">each </w:t>
      </w:r>
      <w:r w:rsidR="0022171D">
        <w:t>new book from 4</w:t>
      </w:r>
      <w:r w:rsidR="00194604">
        <w:t xml:space="preserve"> up</w:t>
      </w:r>
      <w:r w:rsidR="0022171D">
        <w:t xml:space="preserve"> to</w:t>
      </w:r>
      <w:r w:rsidR="00194604">
        <w:t xml:space="preserve"> and not including</w:t>
      </w:r>
      <w:r w:rsidR="0022171D">
        <w:t xml:space="preserve"> 10</w:t>
      </w:r>
      <w:r w:rsidR="00194604">
        <w:t>4</w:t>
      </w:r>
      <w:r w:rsidR="002A4ED7">
        <w:t>.</w:t>
      </w:r>
    </w:p>
    <w:p w14:paraId="776CB9E6" w14:textId="4B5C579F" w:rsidR="00193F25" w:rsidRDefault="00193F25" w:rsidP="00193F25">
      <w:pPr>
        <w:pStyle w:val="BodyTextL50"/>
      </w:pPr>
      <w:r w:rsidRPr="009A46B3">
        <w:rPr>
          <w:b/>
          <w:bCs/>
        </w:rPr>
        <w:t>Note</w:t>
      </w:r>
      <w:r>
        <w:t xml:space="preserve">: If you want to keep the two previous books added </w:t>
      </w:r>
      <w:r w:rsidR="008348D0">
        <w:t xml:space="preserve">previously in this lab, change </w:t>
      </w:r>
      <w:r w:rsidR="008348D0" w:rsidRPr="008348D0">
        <w:rPr>
          <w:b/>
          <w:bCs/>
        </w:rPr>
        <w:t>range</w:t>
      </w:r>
      <w:r w:rsidR="008348D0">
        <w:t xml:space="preserve"> to </w:t>
      </w:r>
      <w:r w:rsidR="008348D0" w:rsidRPr="008348D0">
        <w:rPr>
          <w:b/>
          <w:bCs/>
        </w:rPr>
        <w:t>(6, 106)</w:t>
      </w:r>
      <w:r w:rsidR="008348D0">
        <w:t>.</w:t>
      </w:r>
    </w:p>
    <w:p w14:paraId="65CE00D7" w14:textId="501F429E" w:rsidR="004453B8" w:rsidRDefault="002A4ED7" w:rsidP="002A4ED7">
      <w:pPr>
        <w:pStyle w:val="InstNoteRedL50"/>
      </w:pPr>
      <w:r w:rsidRPr="002A4ED7">
        <w:rPr>
          <w:b/>
          <w:bCs/>
        </w:rPr>
        <w:t>Instructor Note for LA reviewers</w:t>
      </w:r>
      <w:r>
        <w:t xml:space="preserve">: Your version of the script may </w:t>
      </w:r>
      <w:r w:rsidR="009E5F2D">
        <w:t>have the range from 4 to 105, which will add 10</w:t>
      </w:r>
      <w:r w:rsidR="00194604">
        <w:t>1</w:t>
      </w:r>
      <w:r w:rsidR="009E5F2D">
        <w:t xml:space="preserve"> books. Change the range and save the script </w:t>
      </w:r>
      <w:r w:rsidR="00AC7C99">
        <w:t>to</w:t>
      </w:r>
      <w:r w:rsidR="009E5F2D">
        <w:t xml:space="preserve"> only add 100 books. </w:t>
      </w:r>
      <w:r w:rsidR="00AC7C99">
        <w:t>This will be updated in the GA release of the DEVASC VM.</w:t>
      </w:r>
    </w:p>
    <w:p w14:paraId="761BADAA" w14:textId="77777777" w:rsidR="0072191B" w:rsidRDefault="0072191B" w:rsidP="00B62A02">
      <w:pPr>
        <w:pStyle w:val="CMDOutput"/>
      </w:pPr>
      <w:r>
        <w:t xml:space="preserve">fake = </w:t>
      </w:r>
      <w:proofErr w:type="gramStart"/>
      <w:r>
        <w:t>Faker(</w:t>
      </w:r>
      <w:proofErr w:type="gramEnd"/>
      <w:r>
        <w:t>)</w:t>
      </w:r>
    </w:p>
    <w:p w14:paraId="2DF86674" w14:textId="61BAEE44" w:rsidR="0072191B" w:rsidRDefault="0072191B" w:rsidP="00B62A02">
      <w:pPr>
        <w:pStyle w:val="CMDOutput"/>
      </w:pPr>
      <w:r>
        <w:t xml:space="preserve">for </w:t>
      </w:r>
      <w:proofErr w:type="spellStart"/>
      <w:r>
        <w:t>i</w:t>
      </w:r>
      <w:proofErr w:type="spellEnd"/>
      <w:r>
        <w:t xml:space="preserve"> in </w:t>
      </w:r>
      <w:proofErr w:type="gramStart"/>
      <w:r>
        <w:t>range(</w:t>
      </w:r>
      <w:proofErr w:type="gramEnd"/>
      <w:r>
        <w:t>4, 10</w:t>
      </w:r>
      <w:r w:rsidR="00194604">
        <w:t>4</w:t>
      </w:r>
      <w:r>
        <w:t>):</w:t>
      </w:r>
    </w:p>
    <w:p w14:paraId="7AA2E371" w14:textId="44CD97D8" w:rsidR="00622B2C" w:rsidRDefault="0072191B" w:rsidP="00233CE4">
      <w:pPr>
        <w:pStyle w:val="SubStepAlpha"/>
        <w:numPr>
          <w:ilvl w:val="3"/>
          <w:numId w:val="20"/>
        </w:numPr>
      </w:pPr>
      <w:r>
        <w:t xml:space="preserve">Next, three variables hold the value of methods invoked </w:t>
      </w:r>
      <w:r w:rsidR="00BA0C4A">
        <w:t xml:space="preserve">from the </w:t>
      </w:r>
      <w:proofErr w:type="gramStart"/>
      <w:r w:rsidR="00BA0C4A" w:rsidRPr="00BA0C4A">
        <w:rPr>
          <w:b/>
          <w:bCs/>
        </w:rPr>
        <w:t>Faker(</w:t>
      </w:r>
      <w:proofErr w:type="gramEnd"/>
      <w:r w:rsidR="00BA0C4A" w:rsidRPr="00BA0C4A">
        <w:rPr>
          <w:b/>
          <w:bCs/>
        </w:rPr>
        <w:t>)</w:t>
      </w:r>
      <w:r w:rsidR="00BA0C4A">
        <w:t xml:space="preserve"> module: </w:t>
      </w:r>
      <w:proofErr w:type="spellStart"/>
      <w:r w:rsidR="00BA0C4A" w:rsidRPr="00BA0C4A">
        <w:rPr>
          <w:b/>
          <w:bCs/>
        </w:rPr>
        <w:t>catch_phrase</w:t>
      </w:r>
      <w:proofErr w:type="spellEnd"/>
      <w:r w:rsidR="00BA0C4A" w:rsidRPr="00BA0C4A">
        <w:rPr>
          <w:b/>
          <w:bCs/>
        </w:rPr>
        <w:t>()</w:t>
      </w:r>
      <w:r w:rsidR="00BA0C4A" w:rsidRPr="00BA0C4A">
        <w:t xml:space="preserve">, </w:t>
      </w:r>
      <w:r w:rsidR="00BA0C4A" w:rsidRPr="00BA0C4A">
        <w:rPr>
          <w:b/>
          <w:bCs/>
        </w:rPr>
        <w:t>name()</w:t>
      </w:r>
      <w:r w:rsidR="00BA0C4A">
        <w:t xml:space="preserve">, and </w:t>
      </w:r>
      <w:r w:rsidR="00BA0C4A" w:rsidRPr="00BA0C4A">
        <w:rPr>
          <w:b/>
          <w:bCs/>
        </w:rPr>
        <w:t>isbn13()</w:t>
      </w:r>
      <w:r w:rsidR="00BA0C4A" w:rsidRPr="00BA0C4A">
        <w:t>.</w:t>
      </w:r>
    </w:p>
    <w:p w14:paraId="2FC62056" w14:textId="77777777" w:rsidR="00C21E32" w:rsidRDefault="00C21E32" w:rsidP="00B62A02">
      <w:pPr>
        <w:pStyle w:val="CMDOutput"/>
      </w:pPr>
      <w:r>
        <w:t xml:space="preserve">    </w:t>
      </w:r>
      <w:proofErr w:type="spellStart"/>
      <w:r>
        <w:t>fakeTitle</w:t>
      </w:r>
      <w:proofErr w:type="spellEnd"/>
      <w:r>
        <w:t xml:space="preserve"> = </w:t>
      </w:r>
      <w:proofErr w:type="spellStart"/>
      <w:proofErr w:type="gramStart"/>
      <w:r>
        <w:t>fake.catch</w:t>
      </w:r>
      <w:proofErr w:type="gramEnd"/>
      <w:r>
        <w:t>_phrase</w:t>
      </w:r>
      <w:proofErr w:type="spellEnd"/>
      <w:r>
        <w:t>()</w:t>
      </w:r>
    </w:p>
    <w:p w14:paraId="5ED342B4" w14:textId="77777777" w:rsidR="00C21E32" w:rsidRDefault="00C21E32" w:rsidP="00B62A02">
      <w:pPr>
        <w:pStyle w:val="CMDOutput"/>
      </w:pPr>
      <w:r>
        <w:t xml:space="preserve">    </w:t>
      </w:r>
      <w:proofErr w:type="spellStart"/>
      <w:r>
        <w:t>fakeAuthor</w:t>
      </w:r>
      <w:proofErr w:type="spellEnd"/>
      <w:r>
        <w:t xml:space="preserve"> = </w:t>
      </w:r>
      <w:proofErr w:type="gramStart"/>
      <w:r>
        <w:t>fake.name(</w:t>
      </w:r>
      <w:proofErr w:type="gramEnd"/>
      <w:r>
        <w:t>)</w:t>
      </w:r>
    </w:p>
    <w:p w14:paraId="1B8272D2" w14:textId="69B2EDD2" w:rsidR="00C21E32" w:rsidRDefault="00C21E32" w:rsidP="00B62A02">
      <w:pPr>
        <w:pStyle w:val="CMDOutput"/>
      </w:pPr>
      <w:r>
        <w:t xml:space="preserve">    </w:t>
      </w:r>
      <w:proofErr w:type="spellStart"/>
      <w:r>
        <w:t>fakeISBN</w:t>
      </w:r>
      <w:proofErr w:type="spellEnd"/>
      <w:r>
        <w:t xml:space="preserve"> = </w:t>
      </w:r>
      <w:proofErr w:type="gramStart"/>
      <w:r>
        <w:t>fake.isbn</w:t>
      </w:r>
      <w:proofErr w:type="gramEnd"/>
      <w:r>
        <w:t>13()</w:t>
      </w:r>
    </w:p>
    <w:p w14:paraId="6B5BDFBB" w14:textId="431B9CD2" w:rsidR="00A02B3F" w:rsidRDefault="00A02B3F" w:rsidP="00233CE4">
      <w:pPr>
        <w:pStyle w:val="SubStepAlpha"/>
        <w:numPr>
          <w:ilvl w:val="3"/>
          <w:numId w:val="20"/>
        </w:numPr>
      </w:pPr>
      <w:r>
        <w:t xml:space="preserve">Recall that the </w:t>
      </w:r>
      <w:r w:rsidRPr="00A02B3F">
        <w:rPr>
          <w:b/>
          <w:bCs/>
        </w:rPr>
        <w:t>payload</w:t>
      </w:r>
      <w:r>
        <w:t xml:space="preserve"> parameter for the </w:t>
      </w:r>
      <w:proofErr w:type="gramStart"/>
      <w:r w:rsidRPr="00A02B3F">
        <w:rPr>
          <w:b/>
          <w:bCs/>
        </w:rPr>
        <w:t>books</w:t>
      </w:r>
      <w:proofErr w:type="gramEnd"/>
      <w:r>
        <w:t xml:space="preserve"> API requires JSON in the following format:</w:t>
      </w:r>
    </w:p>
    <w:p w14:paraId="66036E8F" w14:textId="77777777" w:rsidR="00A02B3F" w:rsidRDefault="00A02B3F" w:rsidP="00B62A02">
      <w:pPr>
        <w:pStyle w:val="CMDOutput"/>
      </w:pPr>
      <w:r>
        <w:lastRenderedPageBreak/>
        <w:t>{</w:t>
      </w:r>
    </w:p>
    <w:p w14:paraId="2CB54608" w14:textId="77777777" w:rsidR="00A02B3F" w:rsidRDefault="00A02B3F" w:rsidP="00B62A02">
      <w:pPr>
        <w:pStyle w:val="CMDOutput"/>
      </w:pPr>
      <w:r>
        <w:t xml:space="preserve">  "id": 0,</w:t>
      </w:r>
    </w:p>
    <w:p w14:paraId="414C71D4" w14:textId="77777777" w:rsidR="00A02B3F" w:rsidRDefault="00A02B3F" w:rsidP="00B62A02">
      <w:pPr>
        <w:pStyle w:val="CMDOutput"/>
      </w:pPr>
      <w:r>
        <w:t xml:space="preserve">  "title": "string",</w:t>
      </w:r>
    </w:p>
    <w:p w14:paraId="2CB7B273" w14:textId="77777777" w:rsidR="00A02B3F" w:rsidRDefault="00A02B3F" w:rsidP="00B62A02">
      <w:pPr>
        <w:pStyle w:val="CMDOutput"/>
      </w:pPr>
      <w:r>
        <w:t xml:space="preserve">  "author": "string"</w:t>
      </w:r>
    </w:p>
    <w:p w14:paraId="155BFA29" w14:textId="1E45B6DA" w:rsidR="00A02B3F" w:rsidRDefault="00A02B3F" w:rsidP="00B62A02">
      <w:pPr>
        <w:pStyle w:val="CMDOutput"/>
      </w:pPr>
      <w:r>
        <w:t>}</w:t>
      </w:r>
    </w:p>
    <w:p w14:paraId="012CB571" w14:textId="1239A8EB" w:rsidR="00BA0C4A" w:rsidRDefault="00C21E32" w:rsidP="00827FCA">
      <w:pPr>
        <w:pStyle w:val="BodyTextL50"/>
      </w:pPr>
      <w:r>
        <w:t xml:space="preserve">The </w:t>
      </w:r>
      <w:r w:rsidRPr="00A02B3F">
        <w:rPr>
          <w:b/>
          <w:bCs/>
        </w:rPr>
        <w:t>book</w:t>
      </w:r>
      <w:r>
        <w:t xml:space="preserve"> variable is built using </w:t>
      </w:r>
      <w:r w:rsidR="00B62A02">
        <w:t xml:space="preserve">the three required keys for the payload parameter and values from </w:t>
      </w:r>
      <w:r>
        <w:t>the three fake variables</w:t>
      </w:r>
      <w:r w:rsidR="00B62A02">
        <w:t>.</w:t>
      </w:r>
    </w:p>
    <w:p w14:paraId="4911FFE2" w14:textId="4AD0C7B8" w:rsidR="00B62A02" w:rsidRDefault="00B62A02" w:rsidP="00B62A02">
      <w:pPr>
        <w:pStyle w:val="CMDOutput"/>
      </w:pPr>
      <w:r w:rsidRPr="00B62A02">
        <w:t xml:space="preserve">    book = {"id</w:t>
      </w:r>
      <w:proofErr w:type="gramStart"/>
      <w:r w:rsidRPr="00B62A02">
        <w:t>":</w:t>
      </w:r>
      <w:proofErr w:type="spellStart"/>
      <w:r w:rsidRPr="00B62A02">
        <w:t>i</w:t>
      </w:r>
      <w:proofErr w:type="spellEnd"/>
      <w:proofErr w:type="gramEnd"/>
      <w:r w:rsidRPr="00B62A02">
        <w:t xml:space="preserve">, "title": </w:t>
      </w:r>
      <w:proofErr w:type="spellStart"/>
      <w:r w:rsidRPr="00B62A02">
        <w:t>fakeTitle</w:t>
      </w:r>
      <w:proofErr w:type="spellEnd"/>
      <w:r w:rsidRPr="00B62A02">
        <w:t xml:space="preserve">, "author": </w:t>
      </w:r>
      <w:proofErr w:type="spellStart"/>
      <w:r w:rsidRPr="00B62A02">
        <w:t>fakeAuthor</w:t>
      </w:r>
      <w:proofErr w:type="spellEnd"/>
      <w:r w:rsidRPr="00B62A02">
        <w:t>, "</w:t>
      </w:r>
      <w:proofErr w:type="spellStart"/>
      <w:r w:rsidRPr="00B62A02">
        <w:t>isbn</w:t>
      </w:r>
      <w:proofErr w:type="spellEnd"/>
      <w:r w:rsidRPr="00B62A02">
        <w:t xml:space="preserve">": </w:t>
      </w:r>
      <w:proofErr w:type="spellStart"/>
      <w:r w:rsidRPr="00B62A02">
        <w:t>fakeISBN</w:t>
      </w:r>
      <w:proofErr w:type="spellEnd"/>
      <w:r w:rsidRPr="00B62A02">
        <w:t>}</w:t>
      </w:r>
    </w:p>
    <w:p w14:paraId="44B5EC5E" w14:textId="2A112274" w:rsidR="00B62A02" w:rsidRDefault="00827FCA" w:rsidP="00233CE4">
      <w:pPr>
        <w:pStyle w:val="SubStepAlpha"/>
        <w:numPr>
          <w:ilvl w:val="3"/>
          <w:numId w:val="20"/>
        </w:numPr>
      </w:pPr>
      <w:r>
        <w:t xml:space="preserve">Finally, the </w:t>
      </w:r>
      <w:proofErr w:type="spellStart"/>
      <w:r w:rsidRPr="008C7EF2">
        <w:rPr>
          <w:b/>
          <w:bCs/>
        </w:rPr>
        <w:t>addBook</w:t>
      </w:r>
      <w:proofErr w:type="spellEnd"/>
      <w:r w:rsidRPr="008C7EF2">
        <w:rPr>
          <w:b/>
          <w:bCs/>
        </w:rPr>
        <w:t xml:space="preserve"> </w:t>
      </w:r>
      <w:r>
        <w:t xml:space="preserve">function is </w:t>
      </w:r>
      <w:r w:rsidR="008C7EF2">
        <w:t>called</w:t>
      </w:r>
      <w:r>
        <w:t xml:space="preserve"> passing the </w:t>
      </w:r>
      <w:r w:rsidRPr="008C7EF2">
        <w:rPr>
          <w:b/>
          <w:bCs/>
        </w:rPr>
        <w:t>book</w:t>
      </w:r>
      <w:r>
        <w:t xml:space="preserve"> and </w:t>
      </w:r>
      <w:proofErr w:type="spellStart"/>
      <w:r w:rsidRPr="008C7EF2">
        <w:rPr>
          <w:b/>
          <w:bCs/>
        </w:rPr>
        <w:t>apiKey</w:t>
      </w:r>
      <w:proofErr w:type="spellEnd"/>
      <w:r>
        <w:t xml:space="preserve"> </w:t>
      </w:r>
      <w:r w:rsidR="008C7EF2">
        <w:t xml:space="preserve">variables. Because </w:t>
      </w:r>
      <w:proofErr w:type="spellStart"/>
      <w:r w:rsidR="008C7EF2" w:rsidRPr="008005AB">
        <w:rPr>
          <w:b/>
          <w:bCs/>
        </w:rPr>
        <w:t>addBook</w:t>
      </w:r>
      <w:proofErr w:type="spellEnd"/>
      <w:r w:rsidR="008C7EF2">
        <w:t xml:space="preserve"> is part of the loop, it will be called 10</w:t>
      </w:r>
      <w:r w:rsidR="008005AB">
        <w:t>1</w:t>
      </w:r>
      <w:r w:rsidR="008C7EF2">
        <w:t xml:space="preserve"> times</w:t>
      </w:r>
      <w:r w:rsidR="006342A4">
        <w:t>, one time each for book ID 4 through 105.</w:t>
      </w:r>
    </w:p>
    <w:p w14:paraId="6D43323E" w14:textId="7AA7FF65" w:rsidR="006342A4" w:rsidRDefault="006342A4" w:rsidP="00233CE4">
      <w:pPr>
        <w:pStyle w:val="Heading3"/>
        <w:numPr>
          <w:ilvl w:val="2"/>
          <w:numId w:val="20"/>
        </w:numPr>
      </w:pPr>
      <w:r>
        <w:t xml:space="preserve">Run </w:t>
      </w:r>
      <w:r w:rsidR="00C9514D">
        <w:t xml:space="preserve">and verify </w:t>
      </w:r>
      <w:r>
        <w:t>the add</w:t>
      </w:r>
      <w:r w:rsidR="00DD4DBE">
        <w:t>100</w:t>
      </w:r>
      <w:r>
        <w:t>RandomBooks.py program.</w:t>
      </w:r>
    </w:p>
    <w:p w14:paraId="0B9C1E31" w14:textId="49F519AD" w:rsidR="006342A4" w:rsidRDefault="00DD4DBE" w:rsidP="00233CE4">
      <w:pPr>
        <w:pStyle w:val="SubStepAlpha"/>
        <w:numPr>
          <w:ilvl w:val="3"/>
          <w:numId w:val="20"/>
        </w:numPr>
      </w:pPr>
      <w:r>
        <w:t xml:space="preserve">Enter the Python 3 command to run the </w:t>
      </w:r>
      <w:r w:rsidRPr="00DD4DBE">
        <w:rPr>
          <w:b/>
          <w:bCs/>
        </w:rPr>
        <w:t>add100RandomBooks.py</w:t>
      </w:r>
      <w:r>
        <w:t xml:space="preserve"> program.</w:t>
      </w:r>
      <w:r w:rsidR="008F3544">
        <w:t xml:space="preserve"> You should get output </w:t>
      </w:r>
      <w:proofErr w:type="gramStart"/>
      <w:r w:rsidR="008F3544">
        <w:t>similar to</w:t>
      </w:r>
      <w:proofErr w:type="gramEnd"/>
      <w:r w:rsidR="008F3544">
        <w:t xml:space="preserve"> the following although your book titles and ISBN numbers will be different fake values.</w:t>
      </w:r>
    </w:p>
    <w:p w14:paraId="57994974" w14:textId="5AE6E0A1" w:rsidR="00DD4DBE" w:rsidRDefault="008F3544" w:rsidP="00DD4DBE">
      <w:pPr>
        <w:pStyle w:val="CMD"/>
        <w:rPr>
          <w:b/>
          <w:bCs/>
        </w:rPr>
      </w:pPr>
      <w:proofErr w:type="spellStart"/>
      <w:r w:rsidRPr="008F3544">
        <w:t>devasc@</w:t>
      </w:r>
      <w:proofErr w:type="gramStart"/>
      <w:r w:rsidRPr="008F3544">
        <w:t>labvm</w:t>
      </w:r>
      <w:proofErr w:type="spellEnd"/>
      <w:r w:rsidRPr="008F3544">
        <w:t>:~</w:t>
      </w:r>
      <w:proofErr w:type="gramEnd"/>
      <w:r w:rsidRPr="008F3544">
        <w:t>/labs/</w:t>
      </w:r>
      <w:proofErr w:type="spellStart"/>
      <w:r w:rsidRPr="008F3544">
        <w:t>devnet-src</w:t>
      </w:r>
      <w:proofErr w:type="spellEnd"/>
      <w:r w:rsidRPr="008F3544">
        <w:t xml:space="preserve">/school-library$ </w:t>
      </w:r>
      <w:r w:rsidRPr="008F3544">
        <w:rPr>
          <w:b/>
          <w:bCs/>
        </w:rPr>
        <w:t>python3 add100RandomBooks.py</w:t>
      </w:r>
    </w:p>
    <w:p w14:paraId="418BB65A" w14:textId="77777777" w:rsidR="006C3D66" w:rsidRDefault="006C3D66" w:rsidP="006C3D66">
      <w:pPr>
        <w:pStyle w:val="CMDOutput"/>
      </w:pPr>
      <w:r>
        <w:t>Book {'id': 4, 'title': 'Assimilated client-server frame', 'author': 'Chelsea Mitchell', '</w:t>
      </w:r>
      <w:proofErr w:type="spellStart"/>
      <w:r>
        <w:t>isbn</w:t>
      </w:r>
      <w:proofErr w:type="spellEnd"/>
      <w:r>
        <w:t>': '978-0-411-83123-3'} added.</w:t>
      </w:r>
    </w:p>
    <w:p w14:paraId="66447812" w14:textId="1DDCE446" w:rsidR="008F3544" w:rsidRDefault="006C3D66" w:rsidP="006C3D66">
      <w:pPr>
        <w:pStyle w:val="CMDOutput"/>
      </w:pPr>
      <w:r>
        <w:t>Book {'id': 5, 'title': 'Adaptive tangible conglomeration', 'author': 'Edward Ryan', '</w:t>
      </w:r>
      <w:proofErr w:type="spellStart"/>
      <w:r>
        <w:t>isbn</w:t>
      </w:r>
      <w:proofErr w:type="spellEnd"/>
      <w:r>
        <w:t>': '978-1-64406-014-8'} added.</w:t>
      </w:r>
    </w:p>
    <w:p w14:paraId="3E2E12D8" w14:textId="12F1A539" w:rsidR="006C3D66" w:rsidRDefault="006C3D66" w:rsidP="006C3D66">
      <w:pPr>
        <w:pStyle w:val="CMDOutput"/>
      </w:pPr>
      <w:r>
        <w:t xml:space="preserve">&lt;output </w:t>
      </w:r>
      <w:r w:rsidR="00C9514D">
        <w:t>omitted&gt;</w:t>
      </w:r>
    </w:p>
    <w:p w14:paraId="46914DFD" w14:textId="77777777" w:rsidR="006C3D66" w:rsidRDefault="006C3D66" w:rsidP="006C3D66">
      <w:pPr>
        <w:pStyle w:val="CMDOutput"/>
      </w:pPr>
      <w:r>
        <w:t>Book {'id': 103, 'title': 'Fundamental uniform data-warehouse', 'author': 'Dennis David', '</w:t>
      </w:r>
      <w:proofErr w:type="spellStart"/>
      <w:r>
        <w:t>isbn</w:t>
      </w:r>
      <w:proofErr w:type="spellEnd"/>
      <w:r>
        <w:t>': '978-1-68465-896-1'} added.</w:t>
      </w:r>
    </w:p>
    <w:p w14:paraId="4F69BA47" w14:textId="77777777" w:rsidR="006C3D66" w:rsidRDefault="006C3D66" w:rsidP="006C3D66">
      <w:pPr>
        <w:pStyle w:val="CMDOutput"/>
      </w:pPr>
      <w:r>
        <w:t>Book {'id': 104, 'title': 'Organic 4thgeneration functionalities', 'author': 'Nicole Gilbert', '</w:t>
      </w:r>
      <w:proofErr w:type="spellStart"/>
      <w:r>
        <w:t>isbn</w:t>
      </w:r>
      <w:proofErr w:type="spellEnd"/>
      <w:r>
        <w:t>': '978-0-13-176202-2'} added.</w:t>
      </w:r>
    </w:p>
    <w:p w14:paraId="54B02262" w14:textId="241D94A9" w:rsidR="006C3D66" w:rsidRDefault="006C3D66" w:rsidP="006C3D66">
      <w:pPr>
        <w:pStyle w:val="CMD"/>
      </w:pPr>
      <w:proofErr w:type="spellStart"/>
      <w:r>
        <w:t>devasc@</w:t>
      </w:r>
      <w:proofErr w:type="gramStart"/>
      <w:r>
        <w:t>labvm</w:t>
      </w:r>
      <w:proofErr w:type="spellEnd"/>
      <w:r>
        <w:t>:~</w:t>
      </w:r>
      <w:proofErr w:type="gramEnd"/>
      <w:r>
        <w:t>/labs/</w:t>
      </w:r>
      <w:proofErr w:type="spellStart"/>
      <w:r>
        <w:t>devnet-src</w:t>
      </w:r>
      <w:proofErr w:type="spellEnd"/>
      <w:r>
        <w:t xml:space="preserve">/school-library$ </w:t>
      </w:r>
    </w:p>
    <w:p w14:paraId="49C09D64" w14:textId="0D505579" w:rsidR="00DD4DBE" w:rsidRDefault="00C9514D" w:rsidP="00233CE4">
      <w:pPr>
        <w:pStyle w:val="SubStepAlpha"/>
        <w:numPr>
          <w:ilvl w:val="3"/>
          <w:numId w:val="20"/>
        </w:numPr>
      </w:pPr>
      <w:r>
        <w:t xml:space="preserve">Return to the Chromium browser and </w:t>
      </w:r>
      <w:r w:rsidRPr="006E5C03">
        <w:t>refresh</w:t>
      </w:r>
      <w:r>
        <w:t xml:space="preserve"> the </w:t>
      </w:r>
      <w:r w:rsidR="001C6F09" w:rsidRPr="001C6F09">
        <w:rPr>
          <w:b/>
          <w:bCs/>
        </w:rPr>
        <w:t>http://library.demo.local/</w:t>
      </w:r>
      <w:r>
        <w:t xml:space="preserve"> webpage. </w:t>
      </w:r>
      <w:r w:rsidR="006E5C03">
        <w:t>Y</w:t>
      </w:r>
      <w:r>
        <w:t>ou should now see your 10</w:t>
      </w:r>
      <w:r w:rsidR="00E273B1">
        <w:t>0 new books added.</w:t>
      </w:r>
    </w:p>
    <w:p w14:paraId="14A07FA9" w14:textId="7D6C542B" w:rsidR="006E5C03" w:rsidRDefault="006E5C03" w:rsidP="006E5C03">
      <w:pPr>
        <w:pStyle w:val="BodyTextL50"/>
      </w:pPr>
      <w:r w:rsidRPr="00386249">
        <w:rPr>
          <w:b/>
          <w:bCs/>
        </w:rPr>
        <w:t>Note</w:t>
      </w:r>
      <w:r>
        <w:t xml:space="preserve">: If you got to the API documentation page </w:t>
      </w:r>
      <w:r w:rsidR="00386249">
        <w:t>instead of the main page</w:t>
      </w:r>
      <w:r w:rsidR="001C6F09">
        <w:t xml:space="preserve"> (</w:t>
      </w:r>
      <w:r w:rsidR="001C6F09" w:rsidRPr="001C6F09">
        <w:rPr>
          <w:b/>
          <w:bCs/>
        </w:rPr>
        <w:t>http://library.demo.local/api/v1/docs</w:t>
      </w:r>
      <w:r w:rsidR="001C6F09">
        <w:t>)</w:t>
      </w:r>
      <w:r w:rsidR="00386249">
        <w:t xml:space="preserve"> </w:t>
      </w:r>
      <w:r>
        <w:t xml:space="preserve">and use </w:t>
      </w:r>
      <w:r w:rsidRPr="001C6F09">
        <w:rPr>
          <w:b/>
          <w:bCs/>
        </w:rPr>
        <w:t xml:space="preserve">Try It </w:t>
      </w:r>
      <w:r w:rsidR="00386249" w:rsidRPr="001C6F09">
        <w:rPr>
          <w:b/>
          <w:bCs/>
        </w:rPr>
        <w:t>out</w:t>
      </w:r>
      <w:r w:rsidR="00386249">
        <w:t>, you will only get a list of the first 10 books.</w:t>
      </w:r>
      <w:r w:rsidR="009D4AEA">
        <w:t xml:space="preserve"> You can enter a value from 2 to 10 the </w:t>
      </w:r>
      <w:r w:rsidR="009D4AEA" w:rsidRPr="00B3095D">
        <w:rPr>
          <w:b/>
          <w:bCs/>
        </w:rPr>
        <w:t>page</w:t>
      </w:r>
      <w:r w:rsidR="009D4AEA">
        <w:t xml:space="preserve"> parameter to see the other books.</w:t>
      </w:r>
    </w:p>
    <w:p w14:paraId="3FE5EB42" w14:textId="21F31B81" w:rsidR="00A20841" w:rsidRDefault="00A20841" w:rsidP="00A20841">
      <w:pPr>
        <w:pStyle w:val="Heading4"/>
      </w:pPr>
      <w:r>
        <w:t>Question</w:t>
      </w:r>
      <w:r w:rsidRPr="00A20841">
        <w:t>:</w:t>
      </w:r>
    </w:p>
    <w:p w14:paraId="049D24C0" w14:textId="1956F491" w:rsidR="00E273B1" w:rsidRDefault="00E273B1" w:rsidP="00A20841">
      <w:pPr>
        <w:pStyle w:val="BodyTextL50"/>
        <w:spacing w:before="0"/>
      </w:pPr>
      <w:r>
        <w:t>How would you add another 100 books?</w:t>
      </w:r>
    </w:p>
    <w:p w14:paraId="37F13119" w14:textId="07C28B35" w:rsidR="00A20841" w:rsidRDefault="00A20841" w:rsidP="00A20841">
      <w:pPr>
        <w:pStyle w:val="AnswerLineL50"/>
      </w:pPr>
      <w:r>
        <w:t>Type your answers here.</w:t>
      </w:r>
    </w:p>
    <w:p w14:paraId="174D8A38" w14:textId="1C4562DF" w:rsidR="00E273B1" w:rsidRPr="00E273B1" w:rsidRDefault="00E273B1" w:rsidP="00E273B1">
      <w:pPr>
        <w:pStyle w:val="BodyTextL50"/>
        <w:rPr>
          <w:rStyle w:val="AnswerGray"/>
        </w:rPr>
      </w:pPr>
      <w:r>
        <w:rPr>
          <w:rStyle w:val="AnswerGray"/>
        </w:rPr>
        <w:t>Change the for loop to</w:t>
      </w:r>
      <w:r w:rsidR="00AC7C99">
        <w:rPr>
          <w:rStyle w:val="AnswerGray"/>
        </w:rPr>
        <w:t xml:space="preserve"> have a range of</w:t>
      </w:r>
      <w:r>
        <w:rPr>
          <w:rStyle w:val="AnswerGray"/>
        </w:rPr>
        <w:t xml:space="preserve"> 10</w:t>
      </w:r>
      <w:r w:rsidR="00AC7C99">
        <w:rPr>
          <w:rStyle w:val="AnswerGray"/>
        </w:rPr>
        <w:t>4 to 20</w:t>
      </w:r>
      <w:r w:rsidR="00194604">
        <w:rPr>
          <w:rStyle w:val="AnswerGray"/>
        </w:rPr>
        <w:t>4</w:t>
      </w:r>
      <w:r w:rsidR="00AC7C99">
        <w:rPr>
          <w:rStyle w:val="AnswerGray"/>
        </w:rPr>
        <w:t>.</w:t>
      </w:r>
    </w:p>
    <w:p w14:paraId="5D4214DB" w14:textId="460EFEE2" w:rsidR="00B96AA2" w:rsidRDefault="00B96AA2" w:rsidP="00B96AA2">
      <w:pPr>
        <w:pStyle w:val="ConfigWindow"/>
      </w:pPr>
      <w:r>
        <w:t>End of document</w:t>
      </w:r>
    </w:p>
    <w:sectPr w:rsidR="00B96AA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E2FF3" w14:textId="77777777" w:rsidR="00765EE3" w:rsidRDefault="00765EE3" w:rsidP="00710659">
      <w:pPr>
        <w:spacing w:after="0" w:line="240" w:lineRule="auto"/>
      </w:pPr>
      <w:r>
        <w:separator/>
      </w:r>
    </w:p>
    <w:p w14:paraId="192268F4" w14:textId="77777777" w:rsidR="00765EE3" w:rsidRDefault="00765EE3"/>
  </w:endnote>
  <w:endnote w:type="continuationSeparator" w:id="0">
    <w:p w14:paraId="06F48B69" w14:textId="77777777" w:rsidR="00765EE3" w:rsidRDefault="00765EE3" w:rsidP="00710659">
      <w:pPr>
        <w:spacing w:after="0" w:line="240" w:lineRule="auto"/>
      </w:pPr>
      <w:r>
        <w:continuationSeparator/>
      </w:r>
    </w:p>
    <w:p w14:paraId="6E94EF71" w14:textId="77777777" w:rsidR="00765EE3" w:rsidRDefault="00765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1404F" w14:textId="1099DFA6" w:rsidR="00E81629" w:rsidRPr="00882B63" w:rsidRDefault="00E8162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424C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B7CBC" w14:textId="3B1A7D04" w:rsidR="00E81629" w:rsidRPr="00882B63" w:rsidRDefault="00E8162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424C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47C05" w14:textId="77777777" w:rsidR="00765EE3" w:rsidRDefault="00765EE3" w:rsidP="00710659">
      <w:pPr>
        <w:spacing w:after="0" w:line="240" w:lineRule="auto"/>
      </w:pPr>
      <w:r>
        <w:separator/>
      </w:r>
    </w:p>
    <w:p w14:paraId="74A6B1CA" w14:textId="77777777" w:rsidR="00765EE3" w:rsidRDefault="00765EE3"/>
  </w:footnote>
  <w:footnote w:type="continuationSeparator" w:id="0">
    <w:p w14:paraId="1DE38804" w14:textId="77777777" w:rsidR="00765EE3" w:rsidRDefault="00765EE3" w:rsidP="00710659">
      <w:pPr>
        <w:spacing w:after="0" w:line="240" w:lineRule="auto"/>
      </w:pPr>
      <w:r>
        <w:continuationSeparator/>
      </w:r>
    </w:p>
    <w:p w14:paraId="3CE5C27E" w14:textId="77777777" w:rsidR="00765EE3" w:rsidRDefault="00765E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50FD0CAE6D7435C83E7C052B52CFAC9"/>
      </w:placeholder>
      <w:dataBinding w:prefixMappings="xmlns:ns0='http://purl.org/dc/elements/1.1/' xmlns:ns1='http://schemas.openxmlformats.org/package/2006/metadata/core-properties' " w:xpath="/ns1:coreProperties[1]/ns0:title[1]" w:storeItemID="{6C3C8BC8-F283-45AE-878A-BAB7291924A1}"/>
      <w:text/>
    </w:sdtPr>
    <w:sdtEndPr/>
    <w:sdtContent>
      <w:p w14:paraId="69D554D1" w14:textId="5B5DF885" w:rsidR="00E81629" w:rsidRDefault="00E81629" w:rsidP="008402F2">
        <w:pPr>
          <w:pStyle w:val="PageHead"/>
        </w:pPr>
        <w:r>
          <w:t>Lab - Explore Rest APIs with API Simulator and Postman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6F230" w14:textId="77777777" w:rsidR="00E81629" w:rsidRDefault="00E81629" w:rsidP="006C3FCF">
    <w:pPr>
      <w:ind w:left="-288"/>
    </w:pPr>
    <w:r>
      <w:rPr>
        <w:noProof/>
      </w:rPr>
      <w:drawing>
        <wp:inline distT="0" distB="0" distL="0" distR="0" wp14:anchorId="76D1A211" wp14:editId="63434F4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7146"/>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0A119E"/>
    <w:multiLevelType w:val="hybridMultilevel"/>
    <w:tmpl w:val="4B5C6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5F76FB"/>
    <w:multiLevelType w:val="hybridMultilevel"/>
    <w:tmpl w:val="83002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751CA"/>
    <w:multiLevelType w:val="multilevel"/>
    <w:tmpl w:val="511C1596"/>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B51875"/>
    <w:multiLevelType w:val="multilevel"/>
    <w:tmpl w:val="B0924740"/>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75B418F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4C4D8B"/>
    <w:multiLevelType w:val="hybridMultilevel"/>
    <w:tmpl w:val="46EE6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381EEF"/>
    <w:multiLevelType w:val="multilevel"/>
    <w:tmpl w:val="B0924740"/>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C806199"/>
    <w:multiLevelType w:val="hybridMultilevel"/>
    <w:tmpl w:val="EA4C0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C814D8"/>
    <w:multiLevelType w:val="hybridMultilevel"/>
    <w:tmpl w:val="A9B2B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F532CF"/>
    <w:multiLevelType w:val="hybridMultilevel"/>
    <w:tmpl w:val="ECD6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1207B9"/>
    <w:multiLevelType w:val="hybridMultilevel"/>
    <w:tmpl w:val="DBBC3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6C9A2DF9"/>
    <w:multiLevelType w:val="hybridMultilevel"/>
    <w:tmpl w:val="516E7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7"/>
  </w:num>
  <w:num w:numId="4">
    <w:abstractNumId w:val="2"/>
  </w:num>
  <w:num w:numId="5">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11"/>
  </w:num>
  <w:num w:numId="9">
    <w:abstractNumId w:val="1"/>
  </w:num>
  <w:num w:numId="10">
    <w:abstractNumId w:val="15"/>
  </w:num>
  <w:num w:numId="11">
    <w:abstractNumId w:val="5"/>
  </w:num>
  <w:num w:numId="12">
    <w:abstractNumId w:val="10"/>
  </w:num>
  <w:num w:numId="13">
    <w:abstractNumId w:val="13"/>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0"/>
  </w:num>
  <w:num w:numId="20">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A2"/>
    <w:rsid w:val="00001BDF"/>
    <w:rsid w:val="00002BA0"/>
    <w:rsid w:val="0000380F"/>
    <w:rsid w:val="00004175"/>
    <w:rsid w:val="000048AD"/>
    <w:rsid w:val="000059C9"/>
    <w:rsid w:val="00012C22"/>
    <w:rsid w:val="000160F7"/>
    <w:rsid w:val="00016D5B"/>
    <w:rsid w:val="00016F30"/>
    <w:rsid w:val="0002047C"/>
    <w:rsid w:val="00021B9A"/>
    <w:rsid w:val="000242D6"/>
    <w:rsid w:val="00024EE5"/>
    <w:rsid w:val="00041AF6"/>
    <w:rsid w:val="00042E3B"/>
    <w:rsid w:val="00042E83"/>
    <w:rsid w:val="00044E62"/>
    <w:rsid w:val="00047D78"/>
    <w:rsid w:val="00047ED7"/>
    <w:rsid w:val="00050BA4"/>
    <w:rsid w:val="0005141D"/>
    <w:rsid w:val="00051738"/>
    <w:rsid w:val="0005242B"/>
    <w:rsid w:val="00052548"/>
    <w:rsid w:val="0005698B"/>
    <w:rsid w:val="000572AC"/>
    <w:rsid w:val="00060696"/>
    <w:rsid w:val="00062D89"/>
    <w:rsid w:val="00062EE2"/>
    <w:rsid w:val="00067A67"/>
    <w:rsid w:val="00067F62"/>
    <w:rsid w:val="00070C16"/>
    <w:rsid w:val="00070EB9"/>
    <w:rsid w:val="00075EA9"/>
    <w:rsid w:val="000769CF"/>
    <w:rsid w:val="0008066F"/>
    <w:rsid w:val="00080AD8"/>
    <w:rsid w:val="000815D8"/>
    <w:rsid w:val="00084C99"/>
    <w:rsid w:val="00085CC6"/>
    <w:rsid w:val="00090C07"/>
    <w:rsid w:val="00091068"/>
    <w:rsid w:val="0009147A"/>
    <w:rsid w:val="00091E8D"/>
    <w:rsid w:val="0009378D"/>
    <w:rsid w:val="00097163"/>
    <w:rsid w:val="000A0E90"/>
    <w:rsid w:val="000A22C8"/>
    <w:rsid w:val="000B2344"/>
    <w:rsid w:val="000B4129"/>
    <w:rsid w:val="000B7DE5"/>
    <w:rsid w:val="000C2118"/>
    <w:rsid w:val="000C333E"/>
    <w:rsid w:val="000C5EF2"/>
    <w:rsid w:val="000C6425"/>
    <w:rsid w:val="000C6E6E"/>
    <w:rsid w:val="000C7B7D"/>
    <w:rsid w:val="000D2BAF"/>
    <w:rsid w:val="000D55B4"/>
    <w:rsid w:val="000E1D85"/>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5E32"/>
    <w:rsid w:val="00166253"/>
    <w:rsid w:val="001704B7"/>
    <w:rsid w:val="001708A6"/>
    <w:rsid w:val="001710C0"/>
    <w:rsid w:val="00172AFB"/>
    <w:rsid w:val="001772B8"/>
    <w:rsid w:val="00180FBF"/>
    <w:rsid w:val="001813C3"/>
    <w:rsid w:val="00182CF4"/>
    <w:rsid w:val="00185012"/>
    <w:rsid w:val="001854B7"/>
    <w:rsid w:val="00186CE1"/>
    <w:rsid w:val="00191F00"/>
    <w:rsid w:val="00192F12"/>
    <w:rsid w:val="00193F14"/>
    <w:rsid w:val="00193F25"/>
    <w:rsid w:val="00194604"/>
    <w:rsid w:val="0019662F"/>
    <w:rsid w:val="00196CBC"/>
    <w:rsid w:val="0019753E"/>
    <w:rsid w:val="00197614"/>
    <w:rsid w:val="00197F51"/>
    <w:rsid w:val="001A0312"/>
    <w:rsid w:val="001A15DA"/>
    <w:rsid w:val="001A2694"/>
    <w:rsid w:val="001A3CC7"/>
    <w:rsid w:val="001A67A4"/>
    <w:rsid w:val="001A69AC"/>
    <w:rsid w:val="001B095C"/>
    <w:rsid w:val="001B423F"/>
    <w:rsid w:val="001B469E"/>
    <w:rsid w:val="001B67D8"/>
    <w:rsid w:val="001B6F95"/>
    <w:rsid w:val="001C05A1"/>
    <w:rsid w:val="001C1D9E"/>
    <w:rsid w:val="001C5998"/>
    <w:rsid w:val="001C6F09"/>
    <w:rsid w:val="001C7C3B"/>
    <w:rsid w:val="001D4C29"/>
    <w:rsid w:val="001D5B6F"/>
    <w:rsid w:val="001E0AB8"/>
    <w:rsid w:val="001E38E0"/>
    <w:rsid w:val="001E4E72"/>
    <w:rsid w:val="001E5C80"/>
    <w:rsid w:val="001E62B3"/>
    <w:rsid w:val="001E6424"/>
    <w:rsid w:val="001F0171"/>
    <w:rsid w:val="001F0D77"/>
    <w:rsid w:val="001F29B2"/>
    <w:rsid w:val="001F61C1"/>
    <w:rsid w:val="001F643A"/>
    <w:rsid w:val="001F7DD8"/>
    <w:rsid w:val="00201928"/>
    <w:rsid w:val="00201FF4"/>
    <w:rsid w:val="00203E26"/>
    <w:rsid w:val="0020449C"/>
    <w:rsid w:val="00206156"/>
    <w:rsid w:val="002113B8"/>
    <w:rsid w:val="00215665"/>
    <w:rsid w:val="002163BB"/>
    <w:rsid w:val="0021792C"/>
    <w:rsid w:val="00220909"/>
    <w:rsid w:val="0022171D"/>
    <w:rsid w:val="002240AB"/>
    <w:rsid w:val="00224336"/>
    <w:rsid w:val="00225E37"/>
    <w:rsid w:val="00231DCA"/>
    <w:rsid w:val="00233CE4"/>
    <w:rsid w:val="00235792"/>
    <w:rsid w:val="00242E3A"/>
    <w:rsid w:val="00246492"/>
    <w:rsid w:val="002506CF"/>
    <w:rsid w:val="0025107F"/>
    <w:rsid w:val="00257470"/>
    <w:rsid w:val="00260CD4"/>
    <w:rsid w:val="002639D8"/>
    <w:rsid w:val="00265F77"/>
    <w:rsid w:val="00266C83"/>
    <w:rsid w:val="00270FCC"/>
    <w:rsid w:val="002768DC"/>
    <w:rsid w:val="00284CE3"/>
    <w:rsid w:val="00291BDE"/>
    <w:rsid w:val="00294C8F"/>
    <w:rsid w:val="002A0176"/>
    <w:rsid w:val="002A0B2E"/>
    <w:rsid w:val="002A0DC1"/>
    <w:rsid w:val="002A4ED7"/>
    <w:rsid w:val="002A6C56"/>
    <w:rsid w:val="002C04C4"/>
    <w:rsid w:val="002C090C"/>
    <w:rsid w:val="002C1243"/>
    <w:rsid w:val="002C1815"/>
    <w:rsid w:val="002C475E"/>
    <w:rsid w:val="002C5400"/>
    <w:rsid w:val="002C6AD6"/>
    <w:rsid w:val="002D4513"/>
    <w:rsid w:val="002D6C2A"/>
    <w:rsid w:val="002D7A86"/>
    <w:rsid w:val="002E222C"/>
    <w:rsid w:val="002E36EC"/>
    <w:rsid w:val="002F128B"/>
    <w:rsid w:val="002F45FF"/>
    <w:rsid w:val="002F66D3"/>
    <w:rsid w:val="002F6D17"/>
    <w:rsid w:val="00302887"/>
    <w:rsid w:val="003056EB"/>
    <w:rsid w:val="00306818"/>
    <w:rsid w:val="003071FF"/>
    <w:rsid w:val="00310652"/>
    <w:rsid w:val="00311065"/>
    <w:rsid w:val="0031371D"/>
    <w:rsid w:val="0031789F"/>
    <w:rsid w:val="00320788"/>
    <w:rsid w:val="003233A3"/>
    <w:rsid w:val="00334C33"/>
    <w:rsid w:val="00337AE0"/>
    <w:rsid w:val="0034218C"/>
    <w:rsid w:val="00344265"/>
    <w:rsid w:val="0034455D"/>
    <w:rsid w:val="0034604B"/>
    <w:rsid w:val="00346D17"/>
    <w:rsid w:val="00347972"/>
    <w:rsid w:val="0035469B"/>
    <w:rsid w:val="003559CC"/>
    <w:rsid w:val="00355D4B"/>
    <w:rsid w:val="003569D7"/>
    <w:rsid w:val="003608AC"/>
    <w:rsid w:val="00363A23"/>
    <w:rsid w:val="0036440C"/>
    <w:rsid w:val="0036465A"/>
    <w:rsid w:val="00385B66"/>
    <w:rsid w:val="00386249"/>
    <w:rsid w:val="003901D1"/>
    <w:rsid w:val="00390C38"/>
    <w:rsid w:val="00392748"/>
    <w:rsid w:val="00392C65"/>
    <w:rsid w:val="00392ED5"/>
    <w:rsid w:val="003A19DC"/>
    <w:rsid w:val="003A1B45"/>
    <w:rsid w:val="003A220C"/>
    <w:rsid w:val="003A6C5F"/>
    <w:rsid w:val="003A7668"/>
    <w:rsid w:val="003B0037"/>
    <w:rsid w:val="003B256A"/>
    <w:rsid w:val="003B43F8"/>
    <w:rsid w:val="003B46FC"/>
    <w:rsid w:val="003B5767"/>
    <w:rsid w:val="003B7605"/>
    <w:rsid w:val="003C08AA"/>
    <w:rsid w:val="003C2A7B"/>
    <w:rsid w:val="003C49EF"/>
    <w:rsid w:val="003C6BCA"/>
    <w:rsid w:val="003C7902"/>
    <w:rsid w:val="003D0246"/>
    <w:rsid w:val="003D0BFF"/>
    <w:rsid w:val="003D6EF1"/>
    <w:rsid w:val="003D6FA5"/>
    <w:rsid w:val="003E1B72"/>
    <w:rsid w:val="003E5BE5"/>
    <w:rsid w:val="003E60DC"/>
    <w:rsid w:val="003F18D1"/>
    <w:rsid w:val="003F20EC"/>
    <w:rsid w:val="003F4F0E"/>
    <w:rsid w:val="003F6096"/>
    <w:rsid w:val="003F6E06"/>
    <w:rsid w:val="00403C7A"/>
    <w:rsid w:val="004057A6"/>
    <w:rsid w:val="00406554"/>
    <w:rsid w:val="00407755"/>
    <w:rsid w:val="00411EA0"/>
    <w:rsid w:val="0041293B"/>
    <w:rsid w:val="004131B0"/>
    <w:rsid w:val="00416C42"/>
    <w:rsid w:val="00417C3B"/>
    <w:rsid w:val="00422476"/>
    <w:rsid w:val="00423012"/>
    <w:rsid w:val="0042385C"/>
    <w:rsid w:val="00426FA5"/>
    <w:rsid w:val="00430CEA"/>
    <w:rsid w:val="00431654"/>
    <w:rsid w:val="00433671"/>
    <w:rsid w:val="00434926"/>
    <w:rsid w:val="00443ACE"/>
    <w:rsid w:val="00444217"/>
    <w:rsid w:val="004453B8"/>
    <w:rsid w:val="00446C96"/>
    <w:rsid w:val="004478F4"/>
    <w:rsid w:val="004500FD"/>
    <w:rsid w:val="00450F7A"/>
    <w:rsid w:val="00452B14"/>
    <w:rsid w:val="00452C6D"/>
    <w:rsid w:val="00455E0B"/>
    <w:rsid w:val="0045724D"/>
    <w:rsid w:val="00457934"/>
    <w:rsid w:val="00461E87"/>
    <w:rsid w:val="004621C4"/>
    <w:rsid w:val="00462B9F"/>
    <w:rsid w:val="004659EE"/>
    <w:rsid w:val="00473E34"/>
    <w:rsid w:val="00476BA9"/>
    <w:rsid w:val="004770AB"/>
    <w:rsid w:val="00481650"/>
    <w:rsid w:val="004833D6"/>
    <w:rsid w:val="00484000"/>
    <w:rsid w:val="00490807"/>
    <w:rsid w:val="004936C2"/>
    <w:rsid w:val="0049379C"/>
    <w:rsid w:val="004955AD"/>
    <w:rsid w:val="00496A41"/>
    <w:rsid w:val="004A1CA0"/>
    <w:rsid w:val="004A22E9"/>
    <w:rsid w:val="004A4ACD"/>
    <w:rsid w:val="004A506C"/>
    <w:rsid w:val="004A5BC5"/>
    <w:rsid w:val="004B023D"/>
    <w:rsid w:val="004C0909"/>
    <w:rsid w:val="004C3F97"/>
    <w:rsid w:val="004D01F2"/>
    <w:rsid w:val="004D1DB6"/>
    <w:rsid w:val="004D2019"/>
    <w:rsid w:val="004D2CED"/>
    <w:rsid w:val="004D3339"/>
    <w:rsid w:val="004D353F"/>
    <w:rsid w:val="004D36D7"/>
    <w:rsid w:val="004D682B"/>
    <w:rsid w:val="004E52D6"/>
    <w:rsid w:val="004E6152"/>
    <w:rsid w:val="004F344A"/>
    <w:rsid w:val="004F4EC3"/>
    <w:rsid w:val="00504ED4"/>
    <w:rsid w:val="00507DEE"/>
    <w:rsid w:val="00510639"/>
    <w:rsid w:val="00511791"/>
    <w:rsid w:val="005132B2"/>
    <w:rsid w:val="005139BE"/>
    <w:rsid w:val="00514B67"/>
    <w:rsid w:val="00516142"/>
    <w:rsid w:val="0051681C"/>
    <w:rsid w:val="00520027"/>
    <w:rsid w:val="0052093C"/>
    <w:rsid w:val="00521B31"/>
    <w:rsid w:val="00522469"/>
    <w:rsid w:val="00522EE6"/>
    <w:rsid w:val="005233A7"/>
    <w:rsid w:val="0052400A"/>
    <w:rsid w:val="00524D05"/>
    <w:rsid w:val="00530E26"/>
    <w:rsid w:val="00536277"/>
    <w:rsid w:val="00536F43"/>
    <w:rsid w:val="00540DB8"/>
    <w:rsid w:val="00542616"/>
    <w:rsid w:val="005468C1"/>
    <w:rsid w:val="005510BA"/>
    <w:rsid w:val="00552DA8"/>
    <w:rsid w:val="005538C8"/>
    <w:rsid w:val="00554B4E"/>
    <w:rsid w:val="00556C02"/>
    <w:rsid w:val="00561BB2"/>
    <w:rsid w:val="00563249"/>
    <w:rsid w:val="00570A65"/>
    <w:rsid w:val="005748F5"/>
    <w:rsid w:val="005762B1"/>
    <w:rsid w:val="00580456"/>
    <w:rsid w:val="00580E73"/>
    <w:rsid w:val="0058355B"/>
    <w:rsid w:val="00585394"/>
    <w:rsid w:val="00587009"/>
    <w:rsid w:val="00592329"/>
    <w:rsid w:val="00593386"/>
    <w:rsid w:val="00595B48"/>
    <w:rsid w:val="00596998"/>
    <w:rsid w:val="0059789B"/>
    <w:rsid w:val="0059790F"/>
    <w:rsid w:val="005A6E62"/>
    <w:rsid w:val="005B2FB3"/>
    <w:rsid w:val="005C31D9"/>
    <w:rsid w:val="005C6DE5"/>
    <w:rsid w:val="005D2B29"/>
    <w:rsid w:val="005D354A"/>
    <w:rsid w:val="005D3E53"/>
    <w:rsid w:val="005D506C"/>
    <w:rsid w:val="005E3235"/>
    <w:rsid w:val="005E3DD7"/>
    <w:rsid w:val="005E4176"/>
    <w:rsid w:val="005E4876"/>
    <w:rsid w:val="005E4F7E"/>
    <w:rsid w:val="005E65B5"/>
    <w:rsid w:val="005F0301"/>
    <w:rsid w:val="005F3AE9"/>
    <w:rsid w:val="006007BB"/>
    <w:rsid w:val="00600FD4"/>
    <w:rsid w:val="00601DC0"/>
    <w:rsid w:val="006034CB"/>
    <w:rsid w:val="00603503"/>
    <w:rsid w:val="00603C52"/>
    <w:rsid w:val="00610938"/>
    <w:rsid w:val="00612073"/>
    <w:rsid w:val="006131CE"/>
    <w:rsid w:val="0061336B"/>
    <w:rsid w:val="00614B0F"/>
    <w:rsid w:val="0061766E"/>
    <w:rsid w:val="00617D6E"/>
    <w:rsid w:val="00620625"/>
    <w:rsid w:val="00620ED5"/>
    <w:rsid w:val="00622B2C"/>
    <w:rsid w:val="00622D61"/>
    <w:rsid w:val="006235C7"/>
    <w:rsid w:val="006238B4"/>
    <w:rsid w:val="00624198"/>
    <w:rsid w:val="00626907"/>
    <w:rsid w:val="00627B04"/>
    <w:rsid w:val="006326D1"/>
    <w:rsid w:val="006342A4"/>
    <w:rsid w:val="00634CC1"/>
    <w:rsid w:val="00634EDF"/>
    <w:rsid w:val="00636C28"/>
    <w:rsid w:val="006428E5"/>
    <w:rsid w:val="006436C2"/>
    <w:rsid w:val="00644958"/>
    <w:rsid w:val="006513FB"/>
    <w:rsid w:val="00656EEF"/>
    <w:rsid w:val="0065713D"/>
    <w:rsid w:val="006576AF"/>
    <w:rsid w:val="006602F3"/>
    <w:rsid w:val="00672919"/>
    <w:rsid w:val="00677544"/>
    <w:rsid w:val="00680EFF"/>
    <w:rsid w:val="00681687"/>
    <w:rsid w:val="00686295"/>
    <w:rsid w:val="00686587"/>
    <w:rsid w:val="006904CF"/>
    <w:rsid w:val="00695EE2"/>
    <w:rsid w:val="0069660B"/>
    <w:rsid w:val="006A1B33"/>
    <w:rsid w:val="006A48F1"/>
    <w:rsid w:val="006A71A3"/>
    <w:rsid w:val="006A730E"/>
    <w:rsid w:val="006B03F2"/>
    <w:rsid w:val="006B14C1"/>
    <w:rsid w:val="006B1639"/>
    <w:rsid w:val="006B3044"/>
    <w:rsid w:val="006B5CA7"/>
    <w:rsid w:val="006B5E89"/>
    <w:rsid w:val="006B72A6"/>
    <w:rsid w:val="006C19B2"/>
    <w:rsid w:val="006C30A0"/>
    <w:rsid w:val="006C35FF"/>
    <w:rsid w:val="006C3D66"/>
    <w:rsid w:val="006C3FCF"/>
    <w:rsid w:val="006C57F2"/>
    <w:rsid w:val="006C5949"/>
    <w:rsid w:val="006C6832"/>
    <w:rsid w:val="006D1370"/>
    <w:rsid w:val="006D2C28"/>
    <w:rsid w:val="006D3FC1"/>
    <w:rsid w:val="006D5FC2"/>
    <w:rsid w:val="006D7590"/>
    <w:rsid w:val="006D7E8E"/>
    <w:rsid w:val="006E372B"/>
    <w:rsid w:val="006E5C03"/>
    <w:rsid w:val="006E5FE9"/>
    <w:rsid w:val="006E6581"/>
    <w:rsid w:val="006E71DF"/>
    <w:rsid w:val="006E7A54"/>
    <w:rsid w:val="006F1616"/>
    <w:rsid w:val="006F1CC4"/>
    <w:rsid w:val="006F2A86"/>
    <w:rsid w:val="006F3163"/>
    <w:rsid w:val="006F7805"/>
    <w:rsid w:val="0070511C"/>
    <w:rsid w:val="00705247"/>
    <w:rsid w:val="00705FEC"/>
    <w:rsid w:val="00710659"/>
    <w:rsid w:val="0071147A"/>
    <w:rsid w:val="0071185D"/>
    <w:rsid w:val="0072191B"/>
    <w:rsid w:val="00721E01"/>
    <w:rsid w:val="007222AD"/>
    <w:rsid w:val="00725CC6"/>
    <w:rsid w:val="00725DDD"/>
    <w:rsid w:val="007267CF"/>
    <w:rsid w:val="00731F3F"/>
    <w:rsid w:val="00733BAB"/>
    <w:rsid w:val="0073604C"/>
    <w:rsid w:val="00740CA4"/>
    <w:rsid w:val="0074199B"/>
    <w:rsid w:val="007436BF"/>
    <w:rsid w:val="007443E9"/>
    <w:rsid w:val="00745DCE"/>
    <w:rsid w:val="00753D89"/>
    <w:rsid w:val="00753DDA"/>
    <w:rsid w:val="00754A6E"/>
    <w:rsid w:val="007550F9"/>
    <w:rsid w:val="007553D8"/>
    <w:rsid w:val="00755C9B"/>
    <w:rsid w:val="00760FE4"/>
    <w:rsid w:val="007636C2"/>
    <w:rsid w:val="00763720"/>
    <w:rsid w:val="00763D8B"/>
    <w:rsid w:val="007644D5"/>
    <w:rsid w:val="007657F6"/>
    <w:rsid w:val="00765E47"/>
    <w:rsid w:val="00765EE3"/>
    <w:rsid w:val="0077125A"/>
    <w:rsid w:val="0077200B"/>
    <w:rsid w:val="00773C58"/>
    <w:rsid w:val="0078405B"/>
    <w:rsid w:val="00786F58"/>
    <w:rsid w:val="00787CC1"/>
    <w:rsid w:val="00792F4E"/>
    <w:rsid w:val="0079398D"/>
    <w:rsid w:val="00796C25"/>
    <w:rsid w:val="007A0000"/>
    <w:rsid w:val="007A287C"/>
    <w:rsid w:val="007A3B2A"/>
    <w:rsid w:val="007A4F92"/>
    <w:rsid w:val="007A69D7"/>
    <w:rsid w:val="007A7A29"/>
    <w:rsid w:val="007B0C5A"/>
    <w:rsid w:val="007B0C9D"/>
    <w:rsid w:val="007B2A70"/>
    <w:rsid w:val="007B4259"/>
    <w:rsid w:val="007B5522"/>
    <w:rsid w:val="007C0EE0"/>
    <w:rsid w:val="007C1B71"/>
    <w:rsid w:val="007C2FBB"/>
    <w:rsid w:val="007C40BA"/>
    <w:rsid w:val="007C7164"/>
    <w:rsid w:val="007C7413"/>
    <w:rsid w:val="007D1984"/>
    <w:rsid w:val="007D1FB1"/>
    <w:rsid w:val="007D2AFE"/>
    <w:rsid w:val="007E3264"/>
    <w:rsid w:val="007E3FEA"/>
    <w:rsid w:val="007E5167"/>
    <w:rsid w:val="007E6402"/>
    <w:rsid w:val="007F0A0B"/>
    <w:rsid w:val="007F3A60"/>
    <w:rsid w:val="007F3D0B"/>
    <w:rsid w:val="007F7C94"/>
    <w:rsid w:val="008005AB"/>
    <w:rsid w:val="00802FFA"/>
    <w:rsid w:val="00807CAE"/>
    <w:rsid w:val="00810E4B"/>
    <w:rsid w:val="00814BAA"/>
    <w:rsid w:val="00816F0C"/>
    <w:rsid w:val="00820193"/>
    <w:rsid w:val="0082211C"/>
    <w:rsid w:val="00824295"/>
    <w:rsid w:val="00827A65"/>
    <w:rsid w:val="00827FCA"/>
    <w:rsid w:val="00830473"/>
    <w:rsid w:val="008313F3"/>
    <w:rsid w:val="008348D0"/>
    <w:rsid w:val="00835480"/>
    <w:rsid w:val="00835542"/>
    <w:rsid w:val="008402F2"/>
    <w:rsid w:val="00840469"/>
    <w:rsid w:val="008405BB"/>
    <w:rsid w:val="008424C9"/>
    <w:rsid w:val="0084564F"/>
    <w:rsid w:val="00846494"/>
    <w:rsid w:val="00847B20"/>
    <w:rsid w:val="008509D3"/>
    <w:rsid w:val="0085102E"/>
    <w:rsid w:val="00853418"/>
    <w:rsid w:val="00856EBD"/>
    <w:rsid w:val="00857CF6"/>
    <w:rsid w:val="008610ED"/>
    <w:rsid w:val="00861C6A"/>
    <w:rsid w:val="00865199"/>
    <w:rsid w:val="00865CE6"/>
    <w:rsid w:val="00867EAF"/>
    <w:rsid w:val="00870763"/>
    <w:rsid w:val="008713EA"/>
    <w:rsid w:val="00873C6B"/>
    <w:rsid w:val="008744D2"/>
    <w:rsid w:val="008763AE"/>
    <w:rsid w:val="00882897"/>
    <w:rsid w:val="00882B63"/>
    <w:rsid w:val="00883500"/>
    <w:rsid w:val="0088426A"/>
    <w:rsid w:val="008852BA"/>
    <w:rsid w:val="00890108"/>
    <w:rsid w:val="00891309"/>
    <w:rsid w:val="00892E57"/>
    <w:rsid w:val="00893877"/>
    <w:rsid w:val="0089532C"/>
    <w:rsid w:val="00896165"/>
    <w:rsid w:val="00896681"/>
    <w:rsid w:val="008975C2"/>
    <w:rsid w:val="008A2749"/>
    <w:rsid w:val="008A2C3A"/>
    <w:rsid w:val="008A3A90"/>
    <w:rsid w:val="008B06D4"/>
    <w:rsid w:val="008B4F20"/>
    <w:rsid w:val="008B68E7"/>
    <w:rsid w:val="008B6BA0"/>
    <w:rsid w:val="008B7FFD"/>
    <w:rsid w:val="008C286A"/>
    <w:rsid w:val="008C2920"/>
    <w:rsid w:val="008C4307"/>
    <w:rsid w:val="008C7EF2"/>
    <w:rsid w:val="008D23DF"/>
    <w:rsid w:val="008D311F"/>
    <w:rsid w:val="008D73BF"/>
    <w:rsid w:val="008D7F09"/>
    <w:rsid w:val="008E00D5"/>
    <w:rsid w:val="008E5B64"/>
    <w:rsid w:val="008E7DAA"/>
    <w:rsid w:val="008F0094"/>
    <w:rsid w:val="008F03EF"/>
    <w:rsid w:val="008F340F"/>
    <w:rsid w:val="008F3544"/>
    <w:rsid w:val="008F7E71"/>
    <w:rsid w:val="00903523"/>
    <w:rsid w:val="00903A85"/>
    <w:rsid w:val="00906281"/>
    <w:rsid w:val="0090659A"/>
    <w:rsid w:val="00911080"/>
    <w:rsid w:val="00912500"/>
    <w:rsid w:val="0091350B"/>
    <w:rsid w:val="00915986"/>
    <w:rsid w:val="00917624"/>
    <w:rsid w:val="00924743"/>
    <w:rsid w:val="009251C3"/>
    <w:rsid w:val="00926CB2"/>
    <w:rsid w:val="00930386"/>
    <w:rsid w:val="009309F5"/>
    <w:rsid w:val="00932222"/>
    <w:rsid w:val="00932309"/>
    <w:rsid w:val="00933237"/>
    <w:rsid w:val="00933F28"/>
    <w:rsid w:val="009369D0"/>
    <w:rsid w:val="009400C3"/>
    <w:rsid w:val="00940889"/>
    <w:rsid w:val="00942299"/>
    <w:rsid w:val="009453F7"/>
    <w:rsid w:val="009476C0"/>
    <w:rsid w:val="00950F60"/>
    <w:rsid w:val="00952A37"/>
    <w:rsid w:val="0096323D"/>
    <w:rsid w:val="00963E34"/>
    <w:rsid w:val="00964DFA"/>
    <w:rsid w:val="00970A69"/>
    <w:rsid w:val="0098155C"/>
    <w:rsid w:val="00981CCA"/>
    <w:rsid w:val="009829BC"/>
    <w:rsid w:val="00983B77"/>
    <w:rsid w:val="009934A8"/>
    <w:rsid w:val="00996053"/>
    <w:rsid w:val="00997E71"/>
    <w:rsid w:val="009A0A5F"/>
    <w:rsid w:val="009A0B2F"/>
    <w:rsid w:val="009A12D5"/>
    <w:rsid w:val="009A1CF4"/>
    <w:rsid w:val="009A2B83"/>
    <w:rsid w:val="009A37D7"/>
    <w:rsid w:val="009A46B3"/>
    <w:rsid w:val="009A4E17"/>
    <w:rsid w:val="009A617F"/>
    <w:rsid w:val="009A6955"/>
    <w:rsid w:val="009B0697"/>
    <w:rsid w:val="009B2E4D"/>
    <w:rsid w:val="009B341C"/>
    <w:rsid w:val="009B5747"/>
    <w:rsid w:val="009C0B81"/>
    <w:rsid w:val="009C3182"/>
    <w:rsid w:val="009D2C27"/>
    <w:rsid w:val="009D32A0"/>
    <w:rsid w:val="009D4AEA"/>
    <w:rsid w:val="009D503E"/>
    <w:rsid w:val="009E2309"/>
    <w:rsid w:val="009E33BC"/>
    <w:rsid w:val="009E42B9"/>
    <w:rsid w:val="009E4E17"/>
    <w:rsid w:val="009E54B9"/>
    <w:rsid w:val="009E5F2D"/>
    <w:rsid w:val="009F1B93"/>
    <w:rsid w:val="009F2036"/>
    <w:rsid w:val="009F4C2E"/>
    <w:rsid w:val="009F6C43"/>
    <w:rsid w:val="00A014A3"/>
    <w:rsid w:val="00A027CC"/>
    <w:rsid w:val="00A02B3F"/>
    <w:rsid w:val="00A0412D"/>
    <w:rsid w:val="00A147F3"/>
    <w:rsid w:val="00A15DF0"/>
    <w:rsid w:val="00A166A4"/>
    <w:rsid w:val="00A20841"/>
    <w:rsid w:val="00A20E85"/>
    <w:rsid w:val="00A21211"/>
    <w:rsid w:val="00A21282"/>
    <w:rsid w:val="00A30F8A"/>
    <w:rsid w:val="00A33890"/>
    <w:rsid w:val="00A33C19"/>
    <w:rsid w:val="00A34E7F"/>
    <w:rsid w:val="00A46F0A"/>
    <w:rsid w:val="00A46F25"/>
    <w:rsid w:val="00A47CC2"/>
    <w:rsid w:val="00A502BA"/>
    <w:rsid w:val="00A60146"/>
    <w:rsid w:val="00A601A9"/>
    <w:rsid w:val="00A60F6F"/>
    <w:rsid w:val="00A622C4"/>
    <w:rsid w:val="00A6283D"/>
    <w:rsid w:val="00A6729E"/>
    <w:rsid w:val="00A676FF"/>
    <w:rsid w:val="00A73EBA"/>
    <w:rsid w:val="00A74620"/>
    <w:rsid w:val="00A74ABE"/>
    <w:rsid w:val="00A754B4"/>
    <w:rsid w:val="00A76665"/>
    <w:rsid w:val="00A76749"/>
    <w:rsid w:val="00A807C1"/>
    <w:rsid w:val="00A82658"/>
    <w:rsid w:val="00A83374"/>
    <w:rsid w:val="00A96172"/>
    <w:rsid w:val="00A96B05"/>
    <w:rsid w:val="00A96D52"/>
    <w:rsid w:val="00A97C5F"/>
    <w:rsid w:val="00AA51DA"/>
    <w:rsid w:val="00AB0D6A"/>
    <w:rsid w:val="00AB3391"/>
    <w:rsid w:val="00AB3CC7"/>
    <w:rsid w:val="00AB43B3"/>
    <w:rsid w:val="00AB49B9"/>
    <w:rsid w:val="00AB501D"/>
    <w:rsid w:val="00AB6C66"/>
    <w:rsid w:val="00AB758A"/>
    <w:rsid w:val="00AC027E"/>
    <w:rsid w:val="00AC05AB"/>
    <w:rsid w:val="00AC1E7E"/>
    <w:rsid w:val="00AC4066"/>
    <w:rsid w:val="00AC507D"/>
    <w:rsid w:val="00AC66E4"/>
    <w:rsid w:val="00AC7C99"/>
    <w:rsid w:val="00AD0118"/>
    <w:rsid w:val="00AD04F2"/>
    <w:rsid w:val="00AD0A22"/>
    <w:rsid w:val="00AD34B3"/>
    <w:rsid w:val="00AD4578"/>
    <w:rsid w:val="00AD5769"/>
    <w:rsid w:val="00AD68E9"/>
    <w:rsid w:val="00AD761F"/>
    <w:rsid w:val="00AE56C0"/>
    <w:rsid w:val="00AF1D1F"/>
    <w:rsid w:val="00AF7ACC"/>
    <w:rsid w:val="00B00914"/>
    <w:rsid w:val="00B0129F"/>
    <w:rsid w:val="00B02A8E"/>
    <w:rsid w:val="00B03A82"/>
    <w:rsid w:val="00B03CA8"/>
    <w:rsid w:val="00B052EE"/>
    <w:rsid w:val="00B1081F"/>
    <w:rsid w:val="00B217A5"/>
    <w:rsid w:val="00B2496B"/>
    <w:rsid w:val="00B27499"/>
    <w:rsid w:val="00B3010D"/>
    <w:rsid w:val="00B3095D"/>
    <w:rsid w:val="00B35151"/>
    <w:rsid w:val="00B433F2"/>
    <w:rsid w:val="00B458E8"/>
    <w:rsid w:val="00B45E89"/>
    <w:rsid w:val="00B47940"/>
    <w:rsid w:val="00B5397B"/>
    <w:rsid w:val="00B53EE9"/>
    <w:rsid w:val="00B6183E"/>
    <w:rsid w:val="00B62809"/>
    <w:rsid w:val="00B62A02"/>
    <w:rsid w:val="00B6773D"/>
    <w:rsid w:val="00B72F2A"/>
    <w:rsid w:val="00B74716"/>
    <w:rsid w:val="00B7675A"/>
    <w:rsid w:val="00B77736"/>
    <w:rsid w:val="00B8147A"/>
    <w:rsid w:val="00B81898"/>
    <w:rsid w:val="00B82DED"/>
    <w:rsid w:val="00B844EA"/>
    <w:rsid w:val="00B8606B"/>
    <w:rsid w:val="00B878E7"/>
    <w:rsid w:val="00B879CC"/>
    <w:rsid w:val="00B96AA2"/>
    <w:rsid w:val="00B97278"/>
    <w:rsid w:val="00B97943"/>
    <w:rsid w:val="00BA0C4A"/>
    <w:rsid w:val="00BA124D"/>
    <w:rsid w:val="00BA1D0B"/>
    <w:rsid w:val="00BA2B50"/>
    <w:rsid w:val="00BA4D43"/>
    <w:rsid w:val="00BA6972"/>
    <w:rsid w:val="00BB0165"/>
    <w:rsid w:val="00BB0520"/>
    <w:rsid w:val="00BB1E0D"/>
    <w:rsid w:val="00BB26C8"/>
    <w:rsid w:val="00BB4D9B"/>
    <w:rsid w:val="00BB5983"/>
    <w:rsid w:val="00BB6EAF"/>
    <w:rsid w:val="00BB73FF"/>
    <w:rsid w:val="00BB7688"/>
    <w:rsid w:val="00BC7423"/>
    <w:rsid w:val="00BC7CAC"/>
    <w:rsid w:val="00BD2775"/>
    <w:rsid w:val="00BD54C3"/>
    <w:rsid w:val="00BD6D76"/>
    <w:rsid w:val="00BE3A73"/>
    <w:rsid w:val="00BE56B3"/>
    <w:rsid w:val="00BE676D"/>
    <w:rsid w:val="00BF04E8"/>
    <w:rsid w:val="00BF154A"/>
    <w:rsid w:val="00BF16BF"/>
    <w:rsid w:val="00BF21A4"/>
    <w:rsid w:val="00BF4D1F"/>
    <w:rsid w:val="00BF76BE"/>
    <w:rsid w:val="00C02A73"/>
    <w:rsid w:val="00C05652"/>
    <w:rsid w:val="00C05D27"/>
    <w:rsid w:val="00C063D2"/>
    <w:rsid w:val="00C07FD9"/>
    <w:rsid w:val="00C10955"/>
    <w:rsid w:val="00C11C4D"/>
    <w:rsid w:val="00C14A1F"/>
    <w:rsid w:val="00C162C0"/>
    <w:rsid w:val="00C1712C"/>
    <w:rsid w:val="00C20634"/>
    <w:rsid w:val="00C212E0"/>
    <w:rsid w:val="00C21E32"/>
    <w:rsid w:val="00C232DD"/>
    <w:rsid w:val="00C23E16"/>
    <w:rsid w:val="00C24E2F"/>
    <w:rsid w:val="00C27E37"/>
    <w:rsid w:val="00C32713"/>
    <w:rsid w:val="00C351B8"/>
    <w:rsid w:val="00C410D9"/>
    <w:rsid w:val="00C42AFE"/>
    <w:rsid w:val="00C44DB7"/>
    <w:rsid w:val="00C4510A"/>
    <w:rsid w:val="00C47F2E"/>
    <w:rsid w:val="00C5250C"/>
    <w:rsid w:val="00C52BA6"/>
    <w:rsid w:val="00C57A1A"/>
    <w:rsid w:val="00C60BBD"/>
    <w:rsid w:val="00C60DB2"/>
    <w:rsid w:val="00C6258F"/>
    <w:rsid w:val="00C62C41"/>
    <w:rsid w:val="00C63DF6"/>
    <w:rsid w:val="00C63E58"/>
    <w:rsid w:val="00C6495E"/>
    <w:rsid w:val="00C665A2"/>
    <w:rsid w:val="00C670EE"/>
    <w:rsid w:val="00C67E3B"/>
    <w:rsid w:val="00C71F4C"/>
    <w:rsid w:val="00C73E03"/>
    <w:rsid w:val="00C77B29"/>
    <w:rsid w:val="00C8263C"/>
    <w:rsid w:val="00C82E6C"/>
    <w:rsid w:val="00C87039"/>
    <w:rsid w:val="00C8718B"/>
    <w:rsid w:val="00C872E4"/>
    <w:rsid w:val="00C878D9"/>
    <w:rsid w:val="00C90311"/>
    <w:rsid w:val="00C91C26"/>
    <w:rsid w:val="00C9514D"/>
    <w:rsid w:val="00CA2BB2"/>
    <w:rsid w:val="00CA73D5"/>
    <w:rsid w:val="00CB2FC9"/>
    <w:rsid w:val="00CB5068"/>
    <w:rsid w:val="00CB6E44"/>
    <w:rsid w:val="00CB7D2B"/>
    <w:rsid w:val="00CC034B"/>
    <w:rsid w:val="00CC0509"/>
    <w:rsid w:val="00CC177D"/>
    <w:rsid w:val="00CC1C87"/>
    <w:rsid w:val="00CC3000"/>
    <w:rsid w:val="00CC4859"/>
    <w:rsid w:val="00CC5DDD"/>
    <w:rsid w:val="00CC7A35"/>
    <w:rsid w:val="00CD072A"/>
    <w:rsid w:val="00CD1070"/>
    <w:rsid w:val="00CD40B1"/>
    <w:rsid w:val="00CD51E0"/>
    <w:rsid w:val="00CD5533"/>
    <w:rsid w:val="00CD798E"/>
    <w:rsid w:val="00CD7F73"/>
    <w:rsid w:val="00CE26C5"/>
    <w:rsid w:val="00CE36AF"/>
    <w:rsid w:val="00CE47F3"/>
    <w:rsid w:val="00CE54DD"/>
    <w:rsid w:val="00CE6C54"/>
    <w:rsid w:val="00CF0DA5"/>
    <w:rsid w:val="00CF2403"/>
    <w:rsid w:val="00CF26E3"/>
    <w:rsid w:val="00CF5D31"/>
    <w:rsid w:val="00CF5F3B"/>
    <w:rsid w:val="00CF7733"/>
    <w:rsid w:val="00CF791A"/>
    <w:rsid w:val="00D00513"/>
    <w:rsid w:val="00D00D7D"/>
    <w:rsid w:val="00D030AE"/>
    <w:rsid w:val="00D12FE6"/>
    <w:rsid w:val="00D139C8"/>
    <w:rsid w:val="00D17BD1"/>
    <w:rsid w:val="00D17F81"/>
    <w:rsid w:val="00D2758C"/>
    <w:rsid w:val="00D275CA"/>
    <w:rsid w:val="00D2789B"/>
    <w:rsid w:val="00D345AB"/>
    <w:rsid w:val="00D41566"/>
    <w:rsid w:val="00D42498"/>
    <w:rsid w:val="00D452F4"/>
    <w:rsid w:val="00D458EC"/>
    <w:rsid w:val="00D501B0"/>
    <w:rsid w:val="00D52582"/>
    <w:rsid w:val="00D531D0"/>
    <w:rsid w:val="00D56A0E"/>
    <w:rsid w:val="00D57AD3"/>
    <w:rsid w:val="00D62F25"/>
    <w:rsid w:val="00D635FE"/>
    <w:rsid w:val="00D66A7B"/>
    <w:rsid w:val="00D716EB"/>
    <w:rsid w:val="00D7282C"/>
    <w:rsid w:val="00D729DE"/>
    <w:rsid w:val="00D75B6A"/>
    <w:rsid w:val="00D778DF"/>
    <w:rsid w:val="00D84BDA"/>
    <w:rsid w:val="00D86D9E"/>
    <w:rsid w:val="00D87013"/>
    <w:rsid w:val="00D876A8"/>
    <w:rsid w:val="00D87F26"/>
    <w:rsid w:val="00D913F0"/>
    <w:rsid w:val="00D93063"/>
    <w:rsid w:val="00D933B0"/>
    <w:rsid w:val="00D9397F"/>
    <w:rsid w:val="00D951FC"/>
    <w:rsid w:val="00D977E8"/>
    <w:rsid w:val="00D97B16"/>
    <w:rsid w:val="00DA0016"/>
    <w:rsid w:val="00DA0E55"/>
    <w:rsid w:val="00DA119B"/>
    <w:rsid w:val="00DB1C89"/>
    <w:rsid w:val="00DB3763"/>
    <w:rsid w:val="00DB4029"/>
    <w:rsid w:val="00DB5F4D"/>
    <w:rsid w:val="00DB66F2"/>
    <w:rsid w:val="00DB6DA5"/>
    <w:rsid w:val="00DC076B"/>
    <w:rsid w:val="00DC186F"/>
    <w:rsid w:val="00DC252F"/>
    <w:rsid w:val="00DC2F11"/>
    <w:rsid w:val="00DC6050"/>
    <w:rsid w:val="00DC6445"/>
    <w:rsid w:val="00DC6C8E"/>
    <w:rsid w:val="00DD35E1"/>
    <w:rsid w:val="00DD43EA"/>
    <w:rsid w:val="00DD4DBE"/>
    <w:rsid w:val="00DD5F7C"/>
    <w:rsid w:val="00DE6F44"/>
    <w:rsid w:val="00DF1B58"/>
    <w:rsid w:val="00DF653B"/>
    <w:rsid w:val="00E009DA"/>
    <w:rsid w:val="00E02B30"/>
    <w:rsid w:val="00E037D9"/>
    <w:rsid w:val="00E04927"/>
    <w:rsid w:val="00E05F6D"/>
    <w:rsid w:val="00E11A48"/>
    <w:rsid w:val="00E12042"/>
    <w:rsid w:val="00E130EB"/>
    <w:rsid w:val="00E162CD"/>
    <w:rsid w:val="00E17FA5"/>
    <w:rsid w:val="00E21BFE"/>
    <w:rsid w:val="00E21C88"/>
    <w:rsid w:val="00E223AC"/>
    <w:rsid w:val="00E246C9"/>
    <w:rsid w:val="00E25891"/>
    <w:rsid w:val="00E26415"/>
    <w:rsid w:val="00E26930"/>
    <w:rsid w:val="00E27257"/>
    <w:rsid w:val="00E273B1"/>
    <w:rsid w:val="00E27F4F"/>
    <w:rsid w:val="00E33C65"/>
    <w:rsid w:val="00E372C2"/>
    <w:rsid w:val="00E449D0"/>
    <w:rsid w:val="00E44A34"/>
    <w:rsid w:val="00E4506A"/>
    <w:rsid w:val="00E53F99"/>
    <w:rsid w:val="00E557AB"/>
    <w:rsid w:val="00E55DE7"/>
    <w:rsid w:val="00E56510"/>
    <w:rsid w:val="00E57DA3"/>
    <w:rsid w:val="00E62EA8"/>
    <w:rsid w:val="00E67A6E"/>
    <w:rsid w:val="00E70096"/>
    <w:rsid w:val="00E71B43"/>
    <w:rsid w:val="00E81612"/>
    <w:rsid w:val="00E81629"/>
    <w:rsid w:val="00E81B04"/>
    <w:rsid w:val="00E82BD7"/>
    <w:rsid w:val="00E859E3"/>
    <w:rsid w:val="00E87D18"/>
    <w:rsid w:val="00E87D62"/>
    <w:rsid w:val="00E91022"/>
    <w:rsid w:val="00E92B8E"/>
    <w:rsid w:val="00E97333"/>
    <w:rsid w:val="00EA486E"/>
    <w:rsid w:val="00EA4FA3"/>
    <w:rsid w:val="00EB001B"/>
    <w:rsid w:val="00EB2843"/>
    <w:rsid w:val="00EB3082"/>
    <w:rsid w:val="00EB6C33"/>
    <w:rsid w:val="00EC1DEA"/>
    <w:rsid w:val="00EC1E81"/>
    <w:rsid w:val="00EC6F62"/>
    <w:rsid w:val="00ED2EA2"/>
    <w:rsid w:val="00ED6019"/>
    <w:rsid w:val="00ED66AC"/>
    <w:rsid w:val="00ED7830"/>
    <w:rsid w:val="00EE2BFF"/>
    <w:rsid w:val="00EE3909"/>
    <w:rsid w:val="00EE46BA"/>
    <w:rsid w:val="00EF4205"/>
    <w:rsid w:val="00EF5939"/>
    <w:rsid w:val="00F00268"/>
    <w:rsid w:val="00F01714"/>
    <w:rsid w:val="00F0258F"/>
    <w:rsid w:val="00F026F3"/>
    <w:rsid w:val="00F02D06"/>
    <w:rsid w:val="00F056E5"/>
    <w:rsid w:val="00F06FDD"/>
    <w:rsid w:val="00F10819"/>
    <w:rsid w:val="00F11219"/>
    <w:rsid w:val="00F11D94"/>
    <w:rsid w:val="00F15237"/>
    <w:rsid w:val="00F15B19"/>
    <w:rsid w:val="00F16F35"/>
    <w:rsid w:val="00F17559"/>
    <w:rsid w:val="00F2229D"/>
    <w:rsid w:val="00F25ABB"/>
    <w:rsid w:val="00F266F0"/>
    <w:rsid w:val="00F26B8F"/>
    <w:rsid w:val="00F26F18"/>
    <w:rsid w:val="00F26F62"/>
    <w:rsid w:val="00F27963"/>
    <w:rsid w:val="00F30103"/>
    <w:rsid w:val="00F30446"/>
    <w:rsid w:val="00F30DAB"/>
    <w:rsid w:val="00F3311B"/>
    <w:rsid w:val="00F4135D"/>
    <w:rsid w:val="00F41F1B"/>
    <w:rsid w:val="00F4574C"/>
    <w:rsid w:val="00F46BD9"/>
    <w:rsid w:val="00F60BE0"/>
    <w:rsid w:val="00F6280E"/>
    <w:rsid w:val="00F666EC"/>
    <w:rsid w:val="00F7050A"/>
    <w:rsid w:val="00F75533"/>
    <w:rsid w:val="00F8036D"/>
    <w:rsid w:val="00F809DC"/>
    <w:rsid w:val="00F83100"/>
    <w:rsid w:val="00F8425C"/>
    <w:rsid w:val="00F86EB0"/>
    <w:rsid w:val="00F97B70"/>
    <w:rsid w:val="00FA154B"/>
    <w:rsid w:val="00FA3811"/>
    <w:rsid w:val="00FA3B9F"/>
    <w:rsid w:val="00FA3F06"/>
    <w:rsid w:val="00FA4A26"/>
    <w:rsid w:val="00FA7084"/>
    <w:rsid w:val="00FA7BEF"/>
    <w:rsid w:val="00FA7EE6"/>
    <w:rsid w:val="00FB1105"/>
    <w:rsid w:val="00FB1929"/>
    <w:rsid w:val="00FB486A"/>
    <w:rsid w:val="00FB5FD9"/>
    <w:rsid w:val="00FB6713"/>
    <w:rsid w:val="00FB7FFE"/>
    <w:rsid w:val="00FC0F65"/>
    <w:rsid w:val="00FD1398"/>
    <w:rsid w:val="00FD33AB"/>
    <w:rsid w:val="00FD3BA4"/>
    <w:rsid w:val="00FD4724"/>
    <w:rsid w:val="00FD4A68"/>
    <w:rsid w:val="00FD68ED"/>
    <w:rsid w:val="00FD79F3"/>
    <w:rsid w:val="00FD7E00"/>
    <w:rsid w:val="00FE2824"/>
    <w:rsid w:val="00FE2EA5"/>
    <w:rsid w:val="00FE2F0E"/>
    <w:rsid w:val="00FE3A08"/>
    <w:rsid w:val="00FE53F2"/>
    <w:rsid w:val="00FE592D"/>
    <w:rsid w:val="00FE661F"/>
    <w:rsid w:val="00FF0400"/>
    <w:rsid w:val="00FF3D6B"/>
    <w:rsid w:val="00FF4052"/>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610D2"/>
  <w15:docId w15:val="{5BD65886-7997-46C5-A108-A5FF22C6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500F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500F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500FD"/>
    <w:pPr>
      <w:keepNext/>
      <w:numPr>
        <w:ilvl w:val="1"/>
        <w:numId w:val="3"/>
      </w:numPr>
      <w:spacing w:before="240"/>
      <w:outlineLvl w:val="1"/>
    </w:pPr>
    <w:rPr>
      <w:b/>
      <w:sz w:val="26"/>
    </w:rPr>
  </w:style>
  <w:style w:type="paragraph" w:styleId="Heading3">
    <w:name w:val="heading 3"/>
    <w:basedOn w:val="Normal"/>
    <w:next w:val="Normal"/>
    <w:link w:val="Heading3Char"/>
    <w:unhideWhenUsed/>
    <w:qFormat/>
    <w:rsid w:val="004500FD"/>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2084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306818"/>
    <w:rPr>
      <w:b/>
      <w:sz w:val="26"/>
      <w:szCs w:val="22"/>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2084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05F6D"/>
    <w:pPr>
      <w:spacing w:before="0" w:after="0"/>
    </w:pPr>
    <w:rPr>
      <w:i/>
      <w:color w:val="FFFFFF" w:themeColor="background1"/>
      <w:sz w:val="6"/>
    </w:rPr>
  </w:style>
  <w:style w:type="paragraph" w:customStyle="1" w:styleId="SubStepAlpha">
    <w:name w:val="SubStep Alpha"/>
    <w:basedOn w:val="BodyTextL25"/>
    <w:qFormat/>
    <w:rsid w:val="004500FD"/>
    <w:pPr>
      <w:numPr>
        <w:ilvl w:val="3"/>
        <w:numId w:val="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4500FD"/>
    <w:pPr>
      <w:numPr>
        <w:ilvl w:val="4"/>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500FD"/>
    <w:pPr>
      <w:numPr>
        <w:numId w:val="3"/>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A2084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link w:val="LabTitleChar"/>
    <w:qFormat/>
    <w:rsid w:val="00B96AA2"/>
    <w:rPr>
      <w:b/>
      <w:sz w:val="32"/>
    </w:rPr>
  </w:style>
  <w:style w:type="character" w:customStyle="1" w:styleId="LabTitleChar">
    <w:name w:val="Lab Title Char"/>
    <w:link w:val="LabTitle"/>
    <w:rsid w:val="00B96AA2"/>
    <w:rPr>
      <w:b/>
      <w:sz w:val="32"/>
      <w:szCs w:val="22"/>
    </w:rPr>
  </w:style>
  <w:style w:type="paragraph" w:customStyle="1" w:styleId="CMDBold">
    <w:name w:val="CMD Bold"/>
    <w:basedOn w:val="CMD"/>
    <w:next w:val="BodyTextL50"/>
    <w:link w:val="CMDBoldChar"/>
    <w:qFormat/>
    <w:rsid w:val="00B96AA2"/>
    <w:rPr>
      <w:b/>
    </w:rPr>
  </w:style>
  <w:style w:type="character" w:customStyle="1" w:styleId="CMDBoldChar">
    <w:name w:val="CMD Bold Char"/>
    <w:basedOn w:val="CMDChar"/>
    <w:link w:val="CMDBold"/>
    <w:rsid w:val="00B96AA2"/>
    <w:rPr>
      <w:rFonts w:ascii="Courier New" w:hAnsi="Courier New"/>
      <w:b/>
      <w:szCs w:val="22"/>
    </w:rPr>
  </w:style>
  <w:style w:type="character" w:styleId="Hyperlink">
    <w:name w:val="Hyperlink"/>
    <w:basedOn w:val="DefaultParagraphFont"/>
    <w:unhideWhenUsed/>
    <w:rsid w:val="00B96AA2"/>
    <w:rPr>
      <w:color w:val="0000FF" w:themeColor="hyperlink"/>
      <w:u w:val="single"/>
    </w:rPr>
  </w:style>
  <w:style w:type="character" w:customStyle="1" w:styleId="UnresolvedMention1">
    <w:name w:val="Unresolved Mention1"/>
    <w:basedOn w:val="DefaultParagraphFont"/>
    <w:uiPriority w:val="99"/>
    <w:semiHidden/>
    <w:unhideWhenUsed/>
    <w:rsid w:val="00B96AA2"/>
    <w:rPr>
      <w:color w:val="808080"/>
      <w:shd w:val="clear" w:color="auto" w:fill="E6E6E6"/>
    </w:rPr>
  </w:style>
  <w:style w:type="character" w:customStyle="1" w:styleId="UnresolvedMention2">
    <w:name w:val="Unresolved Mention2"/>
    <w:basedOn w:val="DefaultParagraphFont"/>
    <w:uiPriority w:val="99"/>
    <w:semiHidden/>
    <w:unhideWhenUsed/>
    <w:rsid w:val="00B96AA2"/>
    <w:rPr>
      <w:color w:val="605E5C"/>
      <w:shd w:val="clear" w:color="auto" w:fill="E1DFDD"/>
    </w:rPr>
  </w:style>
  <w:style w:type="paragraph" w:styleId="Revision">
    <w:name w:val="Revision"/>
    <w:hidden/>
    <w:uiPriority w:val="99"/>
    <w:semiHidden/>
    <w:rsid w:val="00B96AA2"/>
    <w:rPr>
      <w:sz w:val="22"/>
      <w:szCs w:val="22"/>
    </w:rPr>
  </w:style>
  <w:style w:type="paragraph" w:styleId="NormalWeb">
    <w:name w:val="Normal (Web)"/>
    <w:basedOn w:val="Normal"/>
    <w:uiPriority w:val="99"/>
    <w:unhideWhenUsed/>
    <w:rsid w:val="00B96AA2"/>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B96AA2"/>
    <w:pPr>
      <w:spacing w:before="0" w:after="0" w:line="240" w:lineRule="auto"/>
      <w:ind w:left="720"/>
      <w:contextualSpacing/>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B96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DevNet\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0FD0CAE6D7435C83E7C052B52CFAC9"/>
        <w:category>
          <w:name w:val="General"/>
          <w:gallery w:val="placeholder"/>
        </w:category>
        <w:types>
          <w:type w:val="bbPlcHdr"/>
        </w:types>
        <w:behaviors>
          <w:behavior w:val="content"/>
        </w:behaviors>
        <w:guid w:val="{D8AA1124-C7F1-4954-A45E-43528120630A}"/>
      </w:docPartPr>
      <w:docPartBody>
        <w:p w:rsidR="00AC259A" w:rsidRDefault="0067278D">
          <w:pPr>
            <w:pStyle w:val="F50FD0CAE6D7435C83E7C052B52CFAC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8D"/>
    <w:rsid w:val="001043DB"/>
    <w:rsid w:val="00121C50"/>
    <w:rsid w:val="00184BB2"/>
    <w:rsid w:val="001E0840"/>
    <w:rsid w:val="00301527"/>
    <w:rsid w:val="003E0B2D"/>
    <w:rsid w:val="003F5ABE"/>
    <w:rsid w:val="004319D9"/>
    <w:rsid w:val="0067278D"/>
    <w:rsid w:val="00784C46"/>
    <w:rsid w:val="007C0C95"/>
    <w:rsid w:val="00A000AA"/>
    <w:rsid w:val="00AC259A"/>
    <w:rsid w:val="00B17D95"/>
    <w:rsid w:val="00BB3C23"/>
    <w:rsid w:val="00BC1795"/>
    <w:rsid w:val="00BD5200"/>
    <w:rsid w:val="00C03436"/>
    <w:rsid w:val="00DF731F"/>
    <w:rsid w:val="00FC0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0FD0CAE6D7435C83E7C052B52CFAC9">
    <w:name w:val="F50FD0CAE6D7435C83E7C052B52CF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DD1CA0-45E5-4CAA-A231-A21A9BC9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117</TotalTime>
  <Pages>17</Pages>
  <Words>4724</Words>
  <Characters>26929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Lab - Explore Rest APIs with API Simulator and Postman</vt:lpstr>
    </vt:vector>
  </TitlesOfParts>
  <Company>Cisco Systems, Inc.</Company>
  <LinksUpToDate>false</LinksUpToDate>
  <CharactersWithSpaces>31590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Explore Rest APIs with API Simulator and Postman</dc:title>
  <dc:creator>DH</dc:creator>
  <dc:description>2020</dc:description>
  <cp:lastModifiedBy>Suk-Yi Pennock -X (spennock - UNICON INC at Cisco)</cp:lastModifiedBy>
  <cp:revision>23</cp:revision>
  <cp:lastPrinted>2020-07-20T18:04:00Z</cp:lastPrinted>
  <dcterms:created xsi:type="dcterms:W3CDTF">2020-07-01T14:45:00Z</dcterms:created>
  <dcterms:modified xsi:type="dcterms:W3CDTF">2020-07-20T18:06:00Z</dcterms:modified>
</cp:coreProperties>
</file>