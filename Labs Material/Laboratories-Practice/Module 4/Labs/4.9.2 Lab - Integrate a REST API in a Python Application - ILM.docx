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676D3" w14:textId="2FF3BA31" w:rsidR="004D36D7" w:rsidRPr="00FD4A68" w:rsidRDefault="00EF44A4" w:rsidP="00050CAD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8DA469D0261E49F1A83840D5D91AABA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4D3301" w:rsidRPr="004D3301">
            <w:t>Lab - Integrate a REST API in a Python Application</w:t>
          </w:r>
        </w:sdtContent>
      </w:sdt>
      <w:r w:rsidR="00E96520">
        <w:t xml:space="preserve"> </w:t>
      </w:r>
      <w:r w:rsidR="00D84BDA" w:rsidRPr="00FD4A68">
        <w:rPr>
          <w:rStyle w:val="LabTitleInstVersred"/>
        </w:rPr>
        <w:t>(Instructor</w:t>
      </w:r>
      <w:r w:rsidR="00E96520">
        <w:rPr>
          <w:rStyle w:val="LabTitleInstVersred"/>
        </w:rPr>
        <w:t xml:space="preserve"> </w:t>
      </w:r>
      <w:r w:rsidR="00D84BDA" w:rsidRPr="00FD4A68">
        <w:rPr>
          <w:rStyle w:val="LabTitleInstVersred"/>
        </w:rPr>
        <w:t>Version)</w:t>
      </w:r>
    </w:p>
    <w:p w14:paraId="0E594A82" w14:textId="455F84D7" w:rsidR="00D778DF" w:rsidRDefault="00D778DF" w:rsidP="00D778DF">
      <w:pPr>
        <w:pStyle w:val="InstNoteRed"/>
      </w:pPr>
      <w:r w:rsidRPr="009A1CF4">
        <w:rPr>
          <w:b/>
        </w:rPr>
        <w:t>Instructor</w:t>
      </w:r>
      <w:r w:rsidR="00E96520">
        <w:rPr>
          <w:b/>
        </w:rPr>
        <w:t xml:space="preserve"> </w:t>
      </w:r>
      <w:r w:rsidRPr="009A1CF4">
        <w:rPr>
          <w:b/>
        </w:rPr>
        <w:t>Note</w:t>
      </w:r>
      <w:r w:rsidRPr="001C05A1">
        <w:t>:</w:t>
      </w:r>
      <w:r w:rsidR="00E96520">
        <w:t xml:space="preserve"> </w:t>
      </w:r>
      <w:r w:rsidRPr="009A1CF4">
        <w:t>Red</w:t>
      </w:r>
      <w:r w:rsidR="00E96520">
        <w:t xml:space="preserve"> </w:t>
      </w:r>
      <w:r>
        <w:t>font</w:t>
      </w:r>
      <w:r w:rsidR="00E96520">
        <w:t xml:space="preserve"> </w:t>
      </w:r>
      <w:r>
        <w:t>color</w:t>
      </w:r>
      <w:r w:rsidR="00E96520">
        <w:t xml:space="preserve"> </w:t>
      </w:r>
      <w:r w:rsidR="006F1616">
        <w:t>or</w:t>
      </w:r>
      <w:r w:rsidR="00E96520">
        <w:t xml:space="preserve"> </w:t>
      </w:r>
      <w:r w:rsidR="006F1616">
        <w:t>g</w:t>
      </w:r>
      <w:r w:rsidRPr="009A1CF4">
        <w:t>ray</w:t>
      </w:r>
      <w:r w:rsidR="00E96520">
        <w:t xml:space="preserve"> </w:t>
      </w:r>
      <w:r w:rsidRPr="009A1CF4">
        <w:t>highlights</w:t>
      </w:r>
      <w:r w:rsidR="00E96520">
        <w:t xml:space="preserve"> </w:t>
      </w:r>
      <w:r w:rsidRPr="009A1CF4">
        <w:t>indicate</w:t>
      </w:r>
      <w:r w:rsidR="00E96520">
        <w:t xml:space="preserve"> </w:t>
      </w:r>
      <w:r w:rsidRPr="009A1CF4">
        <w:t>text</w:t>
      </w:r>
      <w:r w:rsidR="00E96520">
        <w:t xml:space="preserve"> </w:t>
      </w:r>
      <w:r w:rsidRPr="009A1CF4">
        <w:t>that</w:t>
      </w:r>
      <w:r w:rsidR="00E96520">
        <w:t xml:space="preserve"> </w:t>
      </w:r>
      <w:r w:rsidRPr="009A1CF4">
        <w:t>appears</w:t>
      </w:r>
      <w:r w:rsidR="00E96520">
        <w:t xml:space="preserve"> </w:t>
      </w:r>
      <w:r w:rsidRPr="009A1CF4">
        <w:t>in</w:t>
      </w:r>
      <w:r w:rsidR="00E96520">
        <w:t xml:space="preserve"> </w:t>
      </w:r>
      <w:r w:rsidRPr="009A1CF4">
        <w:t>the</w:t>
      </w:r>
      <w:r w:rsidR="00E96520">
        <w:t xml:space="preserve"> </w:t>
      </w:r>
      <w:r w:rsidRPr="009A1CF4">
        <w:t>instructor</w:t>
      </w:r>
      <w:r w:rsidR="00E96520">
        <w:t xml:space="preserve"> </w:t>
      </w:r>
      <w:r w:rsidRPr="009A1CF4">
        <w:t>copy</w:t>
      </w:r>
      <w:r w:rsidR="00E96520">
        <w:t xml:space="preserve"> </w:t>
      </w:r>
      <w:r w:rsidRPr="009A1CF4">
        <w:t>only.</w:t>
      </w:r>
    </w:p>
    <w:p w14:paraId="7E5741F3" w14:textId="77777777" w:rsidR="00050CAD" w:rsidRPr="00FC12A4" w:rsidRDefault="00050CAD" w:rsidP="00FC12A4">
      <w:pPr>
        <w:pStyle w:val="LabSection"/>
      </w:pPr>
      <w:r w:rsidRPr="00FC12A4">
        <w:t>Objectives</w:t>
      </w:r>
    </w:p>
    <w:p w14:paraId="60AA69EB" w14:textId="5CCCCB88" w:rsidR="00050CAD" w:rsidRDefault="001B4595" w:rsidP="004D3301">
      <w:pPr>
        <w:pStyle w:val="BodyTextL25Bold"/>
      </w:pPr>
      <w:r w:rsidRPr="001B4595">
        <w:t>Part 1: Launch the DEVASC VM</w:t>
      </w:r>
    </w:p>
    <w:p w14:paraId="37A8FCDE" w14:textId="7F2F50EE" w:rsidR="001B4595" w:rsidRDefault="001B4595" w:rsidP="004D3301">
      <w:pPr>
        <w:pStyle w:val="BodyTextL25Bold"/>
      </w:pPr>
      <w:r w:rsidRPr="001B4595">
        <w:t>Part 2: Demonstrate the MapQuest Directions Application</w:t>
      </w:r>
    </w:p>
    <w:p w14:paraId="5540A981" w14:textId="24455459" w:rsidR="001B4595" w:rsidRDefault="001B4595" w:rsidP="004D3301">
      <w:pPr>
        <w:pStyle w:val="BodyTextL25Bold"/>
      </w:pPr>
      <w:r w:rsidRPr="001B4595">
        <w:t>Part 3: Get a MapQuest API Key</w:t>
      </w:r>
    </w:p>
    <w:p w14:paraId="12C19395" w14:textId="0176BA47" w:rsidR="001B4595" w:rsidRDefault="001B4595" w:rsidP="004D3301">
      <w:pPr>
        <w:pStyle w:val="BodyTextL25Bold"/>
      </w:pPr>
      <w:r w:rsidRPr="001B4595">
        <w:t>Part 4: Build the Basic MapQuest Direction Application</w:t>
      </w:r>
    </w:p>
    <w:p w14:paraId="42D4E1C7" w14:textId="0F923ACF" w:rsidR="001B4595" w:rsidRDefault="001B4595" w:rsidP="004D3301">
      <w:pPr>
        <w:pStyle w:val="BodyTextL25Bold"/>
      </w:pPr>
      <w:r w:rsidRPr="001B4595">
        <w:t>Part 5: Upgrade the MapQuest Directions Application with More Features</w:t>
      </w:r>
    </w:p>
    <w:p w14:paraId="77E6D8D5" w14:textId="3A67DE27" w:rsidR="001B4595" w:rsidRPr="004C0909" w:rsidRDefault="001B4595" w:rsidP="004D3301">
      <w:pPr>
        <w:pStyle w:val="BodyTextL25Bold"/>
      </w:pPr>
      <w:r w:rsidRPr="001B4595">
        <w:t>Part 6: Test Full Application Functionality</w:t>
      </w:r>
    </w:p>
    <w:p w14:paraId="04AE36AA" w14:textId="72EEF364" w:rsidR="00050CAD" w:rsidRDefault="00050CAD" w:rsidP="00FC12A4">
      <w:pPr>
        <w:pStyle w:val="LabSection"/>
      </w:pPr>
      <w:r>
        <w:t>Background</w:t>
      </w:r>
      <w:r w:rsidR="00E96520">
        <w:t xml:space="preserve"> </w:t>
      </w:r>
      <w:r>
        <w:t>/</w:t>
      </w:r>
      <w:r w:rsidR="00E96520">
        <w:t xml:space="preserve"> </w:t>
      </w:r>
      <w:r>
        <w:t>Scenario</w:t>
      </w:r>
    </w:p>
    <w:p w14:paraId="2A73C684" w14:textId="62175DB4" w:rsidR="00050CAD" w:rsidRDefault="00050CAD" w:rsidP="00050CAD">
      <w:pPr>
        <w:pStyle w:val="BodyTextL25"/>
      </w:pPr>
      <w:r w:rsidRPr="00726CBB">
        <w:t>In</w:t>
      </w:r>
      <w:r w:rsidR="00E96520">
        <w:t xml:space="preserve"> </w:t>
      </w:r>
      <w:r w:rsidRPr="00726CBB">
        <w:t>this</w:t>
      </w:r>
      <w:r w:rsidR="00E96520">
        <w:t xml:space="preserve"> </w:t>
      </w:r>
      <w:r>
        <w:t>lab</w:t>
      </w:r>
      <w:r w:rsidRPr="00726CBB">
        <w:t>,</w:t>
      </w:r>
      <w:r w:rsidR="00E96520">
        <w:t xml:space="preserve"> </w:t>
      </w:r>
      <w:r w:rsidRPr="00726CBB">
        <w:t>you</w:t>
      </w:r>
      <w:r w:rsidR="00E96520">
        <w:t xml:space="preserve"> </w:t>
      </w:r>
      <w:r w:rsidRPr="00726CBB">
        <w:t>will</w:t>
      </w:r>
      <w:r w:rsidR="00E96520">
        <w:t xml:space="preserve"> </w:t>
      </w:r>
      <w:r w:rsidRPr="00726CBB">
        <w:t>create</w:t>
      </w:r>
      <w:r w:rsidR="00E96520">
        <w:t xml:space="preserve"> </w:t>
      </w:r>
      <w:r w:rsidRPr="00726CBB">
        <w:t>an</w:t>
      </w:r>
      <w:r w:rsidR="00E96520">
        <w:t xml:space="preserve"> </w:t>
      </w:r>
      <w:r w:rsidRPr="00726CBB">
        <w:t>application</w:t>
      </w:r>
      <w:r w:rsidR="00E96520">
        <w:t xml:space="preserve"> </w:t>
      </w:r>
      <w:r w:rsidR="000B7D19">
        <w:t>in</w:t>
      </w:r>
      <w:r w:rsidR="00E96520">
        <w:t xml:space="preserve"> </w:t>
      </w:r>
      <w:r w:rsidR="000B7D19">
        <w:t>Visual</w:t>
      </w:r>
      <w:r w:rsidR="00E96520">
        <w:t xml:space="preserve"> </w:t>
      </w:r>
      <w:r w:rsidR="000B7D19">
        <w:t>Studio</w:t>
      </w:r>
      <w:r w:rsidR="00E96520">
        <w:t xml:space="preserve"> </w:t>
      </w:r>
      <w:r w:rsidR="000B7D19">
        <w:t>Code</w:t>
      </w:r>
      <w:r w:rsidR="00E96520">
        <w:t xml:space="preserve"> </w:t>
      </w:r>
      <w:r w:rsidR="000B7D19">
        <w:t>(VS</w:t>
      </w:r>
      <w:r w:rsidR="00E96520">
        <w:t xml:space="preserve"> </w:t>
      </w:r>
      <w:r w:rsidR="000B7D19">
        <w:t>Code)</w:t>
      </w:r>
      <w:r w:rsidR="00E96520">
        <w:t xml:space="preserve"> </w:t>
      </w:r>
      <w:r w:rsidRPr="00726CBB">
        <w:t>that</w:t>
      </w:r>
      <w:r w:rsidR="00E96520">
        <w:t xml:space="preserve"> </w:t>
      </w:r>
      <w:r w:rsidRPr="00726CBB">
        <w:t>retrieves</w:t>
      </w:r>
      <w:r w:rsidR="00E96520">
        <w:t xml:space="preserve"> </w:t>
      </w:r>
      <w:r w:rsidRPr="00726CBB">
        <w:t>JSON</w:t>
      </w:r>
      <w:r w:rsidR="00E96520">
        <w:t xml:space="preserve"> </w:t>
      </w:r>
      <w:r w:rsidRPr="00726CBB">
        <w:t>data</w:t>
      </w:r>
      <w:r w:rsidR="00E96520">
        <w:t xml:space="preserve"> </w:t>
      </w:r>
      <w:r w:rsidRPr="00726CBB">
        <w:t>from</w:t>
      </w:r>
      <w:r w:rsidR="00E96520">
        <w:t xml:space="preserve"> </w:t>
      </w:r>
      <w:r w:rsidRPr="00726CBB">
        <w:t>the</w:t>
      </w:r>
      <w:r w:rsidR="00E96520">
        <w:t xml:space="preserve"> </w:t>
      </w:r>
      <w:r>
        <w:t>MapQuest</w:t>
      </w:r>
      <w:r w:rsidR="00E96520">
        <w:t xml:space="preserve"> </w:t>
      </w:r>
      <w:r>
        <w:t>Directions</w:t>
      </w:r>
      <w:r w:rsidR="00E96520">
        <w:t xml:space="preserve"> </w:t>
      </w:r>
      <w:r>
        <w:t>API</w:t>
      </w:r>
      <w:r w:rsidRPr="00726CBB">
        <w:t>,</w:t>
      </w:r>
      <w:r w:rsidR="00E96520">
        <w:t xml:space="preserve"> </w:t>
      </w:r>
      <w:r w:rsidRPr="00726CBB">
        <w:t>parses</w:t>
      </w:r>
      <w:r w:rsidR="00E96520">
        <w:t xml:space="preserve"> </w:t>
      </w:r>
      <w:r w:rsidRPr="00726CBB">
        <w:t>the</w:t>
      </w:r>
      <w:r w:rsidR="00E96520">
        <w:t xml:space="preserve"> </w:t>
      </w:r>
      <w:r w:rsidRPr="00726CBB">
        <w:t>data,</w:t>
      </w:r>
      <w:r w:rsidR="00E96520">
        <w:t xml:space="preserve"> </w:t>
      </w:r>
      <w:r w:rsidRPr="00726CBB">
        <w:t>and</w:t>
      </w:r>
      <w:r w:rsidR="00E96520">
        <w:t xml:space="preserve"> </w:t>
      </w:r>
      <w:r w:rsidRPr="00726CBB">
        <w:t>formats</w:t>
      </w:r>
      <w:r w:rsidR="00E96520">
        <w:t xml:space="preserve"> </w:t>
      </w:r>
      <w:r w:rsidRPr="00726CBB">
        <w:t>it</w:t>
      </w:r>
      <w:r w:rsidR="00E96520">
        <w:t xml:space="preserve"> </w:t>
      </w:r>
      <w:r w:rsidRPr="00726CBB">
        <w:t>for</w:t>
      </w:r>
      <w:r w:rsidR="00E96520">
        <w:t xml:space="preserve"> </w:t>
      </w:r>
      <w:r w:rsidRPr="00726CBB">
        <w:t>output</w:t>
      </w:r>
      <w:r w:rsidR="00E96520">
        <w:t xml:space="preserve"> </w:t>
      </w:r>
      <w:r w:rsidRPr="00726CBB">
        <w:t>to</w:t>
      </w:r>
      <w:r w:rsidR="00E96520">
        <w:t xml:space="preserve"> </w:t>
      </w:r>
      <w:r w:rsidRPr="00726CBB">
        <w:t>the</w:t>
      </w:r>
      <w:r w:rsidR="00E96520">
        <w:t xml:space="preserve"> </w:t>
      </w:r>
      <w:r w:rsidRPr="00726CBB">
        <w:t>user.</w:t>
      </w:r>
      <w:r w:rsidR="00E96520">
        <w:t xml:space="preserve"> </w:t>
      </w:r>
      <w:r>
        <w:t>You</w:t>
      </w:r>
      <w:r w:rsidR="00E96520">
        <w:t xml:space="preserve"> </w:t>
      </w:r>
      <w:r>
        <w:t>will</w:t>
      </w:r>
      <w:r w:rsidR="00E96520">
        <w:t xml:space="preserve"> </w:t>
      </w:r>
      <w:r>
        <w:t>use</w:t>
      </w:r>
      <w:r w:rsidR="00E96520">
        <w:t xml:space="preserve"> </w:t>
      </w:r>
      <w:r>
        <w:t>the</w:t>
      </w:r>
      <w:r w:rsidR="00E96520">
        <w:t xml:space="preserve"> </w:t>
      </w:r>
      <w:r>
        <w:t>GET</w:t>
      </w:r>
      <w:r w:rsidR="00E96520">
        <w:t xml:space="preserve"> </w:t>
      </w:r>
      <w:r>
        <w:t>Route</w:t>
      </w:r>
      <w:r w:rsidR="00E96520">
        <w:t xml:space="preserve"> </w:t>
      </w:r>
      <w:r>
        <w:t>request</w:t>
      </w:r>
      <w:r w:rsidR="00E96520">
        <w:t xml:space="preserve"> </w:t>
      </w:r>
      <w:r>
        <w:t>from</w:t>
      </w:r>
      <w:r w:rsidR="00E96520">
        <w:t xml:space="preserve"> </w:t>
      </w:r>
      <w:r>
        <w:t>the</w:t>
      </w:r>
      <w:r w:rsidR="00E96520">
        <w:t xml:space="preserve"> </w:t>
      </w:r>
      <w:r>
        <w:t>MapQuest</w:t>
      </w:r>
      <w:r w:rsidR="00E96520">
        <w:t xml:space="preserve"> </w:t>
      </w:r>
      <w:r>
        <w:t>Directions</w:t>
      </w:r>
      <w:r w:rsidR="00E96520">
        <w:t xml:space="preserve"> </w:t>
      </w:r>
      <w:r>
        <w:t>API.</w:t>
      </w:r>
      <w:r w:rsidR="00E96520">
        <w:t xml:space="preserve"> </w:t>
      </w:r>
      <w:r>
        <w:t>Review</w:t>
      </w:r>
      <w:r w:rsidR="00E96520">
        <w:t xml:space="preserve"> </w:t>
      </w:r>
      <w:r>
        <w:t>the</w:t>
      </w:r>
      <w:r w:rsidR="00E96520">
        <w:t xml:space="preserve"> </w:t>
      </w:r>
      <w:r>
        <w:t>GET</w:t>
      </w:r>
      <w:r w:rsidR="00E96520">
        <w:t xml:space="preserve"> </w:t>
      </w:r>
      <w:r>
        <w:t>Route</w:t>
      </w:r>
      <w:r w:rsidR="00E96520">
        <w:t xml:space="preserve"> </w:t>
      </w:r>
      <w:r>
        <w:t>Directions</w:t>
      </w:r>
      <w:r w:rsidR="00E96520">
        <w:t xml:space="preserve"> </w:t>
      </w:r>
      <w:r>
        <w:t>API</w:t>
      </w:r>
      <w:r w:rsidR="00E96520">
        <w:t xml:space="preserve"> </w:t>
      </w:r>
      <w:r>
        <w:t>documentation</w:t>
      </w:r>
      <w:r w:rsidR="00E96520">
        <w:t xml:space="preserve"> </w:t>
      </w:r>
      <w:r>
        <w:t>here:</w:t>
      </w:r>
    </w:p>
    <w:p w14:paraId="3693769E" w14:textId="77777777" w:rsidR="00050CAD" w:rsidRDefault="00EF44A4" w:rsidP="00050CAD">
      <w:pPr>
        <w:pStyle w:val="BodyTextL25"/>
      </w:pPr>
      <w:hyperlink r:id="rId8" w:history="1">
        <w:r w:rsidR="00050CAD" w:rsidRPr="00F62283">
          <w:rPr>
            <w:rStyle w:val="Hyperlink"/>
          </w:rPr>
          <w:t>https://developer.mapquest.com/documentation/directions-api/route/get/</w:t>
        </w:r>
      </w:hyperlink>
    </w:p>
    <w:p w14:paraId="523A5BDF" w14:textId="29721722" w:rsidR="00050CAD" w:rsidRPr="00726CBB" w:rsidRDefault="00050CAD" w:rsidP="00050CAD">
      <w:pPr>
        <w:pStyle w:val="BodyTextL25"/>
      </w:pPr>
      <w:r w:rsidRPr="00BC14B3">
        <w:rPr>
          <w:b/>
        </w:rPr>
        <w:t>Note</w:t>
      </w:r>
      <w:r>
        <w:t>:</w:t>
      </w:r>
      <w:r w:rsidR="00E96520">
        <w:t xml:space="preserve"> </w:t>
      </w:r>
      <w:r>
        <w:t>If</w:t>
      </w:r>
      <w:r w:rsidR="00E96520">
        <w:t xml:space="preserve"> </w:t>
      </w:r>
      <w:r>
        <w:t>the</w:t>
      </w:r>
      <w:r w:rsidR="00E96520">
        <w:t xml:space="preserve"> </w:t>
      </w:r>
      <w:r>
        <w:t>above</w:t>
      </w:r>
      <w:r w:rsidR="00E96520">
        <w:t xml:space="preserve"> </w:t>
      </w:r>
      <w:r>
        <w:t>link</w:t>
      </w:r>
      <w:r w:rsidR="00E96520">
        <w:t xml:space="preserve"> </w:t>
      </w:r>
      <w:r>
        <w:t>no</w:t>
      </w:r>
      <w:r w:rsidR="00E96520">
        <w:t xml:space="preserve"> </w:t>
      </w:r>
      <w:r>
        <w:t>longer</w:t>
      </w:r>
      <w:r w:rsidR="00E96520">
        <w:t xml:space="preserve"> </w:t>
      </w:r>
      <w:r>
        <w:t>works,</w:t>
      </w:r>
      <w:r w:rsidR="00E96520">
        <w:t xml:space="preserve"> </w:t>
      </w:r>
      <w:r>
        <w:t>search</w:t>
      </w:r>
      <w:r w:rsidR="00E96520">
        <w:t xml:space="preserve"> </w:t>
      </w:r>
      <w:r>
        <w:t>for</w:t>
      </w:r>
      <w:r w:rsidR="00E96520">
        <w:t xml:space="preserve"> </w:t>
      </w:r>
      <w:r>
        <w:t>“MapQuest</w:t>
      </w:r>
      <w:r w:rsidR="00E96520">
        <w:t xml:space="preserve"> </w:t>
      </w:r>
      <w:r>
        <w:t>API</w:t>
      </w:r>
      <w:r w:rsidR="00E96520">
        <w:t xml:space="preserve"> </w:t>
      </w:r>
      <w:r>
        <w:t>Documentation”.</w:t>
      </w:r>
    </w:p>
    <w:p w14:paraId="23E35700" w14:textId="06E67B91" w:rsidR="00050CAD" w:rsidRPr="00E70096" w:rsidRDefault="00050CAD" w:rsidP="00FC12A4">
      <w:pPr>
        <w:pStyle w:val="LabSection"/>
      </w:pPr>
      <w:r w:rsidRPr="00E70096">
        <w:t>Required</w:t>
      </w:r>
      <w:r w:rsidR="00E96520">
        <w:t xml:space="preserve"> </w:t>
      </w:r>
      <w:r w:rsidRPr="00E70096">
        <w:t>Resources</w:t>
      </w:r>
    </w:p>
    <w:p w14:paraId="7EA27E4A" w14:textId="77777777" w:rsidR="001B6BA3" w:rsidRDefault="001B6BA3" w:rsidP="001B6BA3">
      <w:pPr>
        <w:pStyle w:val="Bulletlevel1"/>
      </w:pPr>
      <w:r>
        <w:t>1 PC with operating system of your choice</w:t>
      </w:r>
    </w:p>
    <w:p w14:paraId="3AD3D944" w14:textId="77777777" w:rsidR="001B6BA3" w:rsidRDefault="001B6BA3" w:rsidP="001B6BA3">
      <w:pPr>
        <w:pStyle w:val="Bulletlevel1"/>
      </w:pPr>
      <w:r>
        <w:t>Virtual Box or VMWare</w:t>
      </w:r>
    </w:p>
    <w:p w14:paraId="6C42CD42" w14:textId="77777777" w:rsidR="001B6BA3" w:rsidRDefault="001B6BA3" w:rsidP="001B6BA3">
      <w:pPr>
        <w:pStyle w:val="Bulletlevel1"/>
      </w:pPr>
      <w:r>
        <w:t>DEVASC Virtual Machine</w:t>
      </w:r>
    </w:p>
    <w:p w14:paraId="21534199" w14:textId="77777777" w:rsidR="006558F9" w:rsidRDefault="006558F9" w:rsidP="006558F9">
      <w:pPr>
        <w:pStyle w:val="Heading1"/>
      </w:pPr>
      <w:r>
        <w:t>Instructions</w:t>
      </w:r>
    </w:p>
    <w:p w14:paraId="1D7B2B5C" w14:textId="4CC0F3BC" w:rsidR="00050CAD" w:rsidRDefault="00050CAD" w:rsidP="009544F4">
      <w:pPr>
        <w:pStyle w:val="Heading2"/>
      </w:pPr>
      <w:r>
        <w:t>Launch</w:t>
      </w:r>
      <w:r w:rsidR="00E96520">
        <w:t xml:space="preserve"> </w:t>
      </w:r>
      <w:r>
        <w:t>the</w:t>
      </w:r>
      <w:r w:rsidR="00E96520">
        <w:t xml:space="preserve"> </w:t>
      </w:r>
      <w:r>
        <w:t>DEVASC</w:t>
      </w:r>
      <w:r w:rsidR="00E96520">
        <w:t xml:space="preserve"> </w:t>
      </w:r>
      <w:r>
        <w:t>VM</w:t>
      </w:r>
    </w:p>
    <w:p w14:paraId="0C597057" w14:textId="27DB6927" w:rsidR="00050CAD" w:rsidRDefault="00050CAD" w:rsidP="00C163D2">
      <w:pPr>
        <w:pStyle w:val="BodyTextL25"/>
      </w:pPr>
      <w:r w:rsidRPr="0096687F">
        <w:t>If</w:t>
      </w:r>
      <w:r w:rsidR="00E96520">
        <w:t xml:space="preserve"> </w:t>
      </w:r>
      <w:r w:rsidRPr="0096687F">
        <w:t>you</w:t>
      </w:r>
      <w:r w:rsidR="00E96520">
        <w:t xml:space="preserve"> </w:t>
      </w:r>
      <w:r w:rsidRPr="0096687F">
        <w:t>have</w:t>
      </w:r>
      <w:r w:rsidR="00E96520">
        <w:t xml:space="preserve"> </w:t>
      </w:r>
      <w:r w:rsidRPr="0096687F">
        <w:t>not</w:t>
      </w:r>
      <w:r w:rsidR="00E96520">
        <w:t xml:space="preserve"> </w:t>
      </w:r>
      <w:r w:rsidRPr="0096687F">
        <w:t>already</w:t>
      </w:r>
      <w:r w:rsidR="00E96520">
        <w:t xml:space="preserve"> </w:t>
      </w:r>
      <w:r w:rsidRPr="0096687F">
        <w:t>completed</w:t>
      </w:r>
      <w:r w:rsidR="00E96520">
        <w:t xml:space="preserve"> </w:t>
      </w:r>
      <w:r w:rsidRPr="0096687F">
        <w:t>the</w:t>
      </w:r>
      <w:r w:rsidR="00E96520">
        <w:t xml:space="preserve"> </w:t>
      </w:r>
      <w:r w:rsidRPr="00A03D0E">
        <w:rPr>
          <w:b/>
          <w:bCs/>
        </w:rPr>
        <w:t>Lab</w:t>
      </w:r>
      <w:r w:rsidR="00E96520">
        <w:rPr>
          <w:b/>
          <w:bCs/>
        </w:rPr>
        <w:t xml:space="preserve"> </w:t>
      </w:r>
      <w:r w:rsidRPr="00A03D0E">
        <w:rPr>
          <w:b/>
          <w:bCs/>
        </w:rPr>
        <w:t>-</w:t>
      </w:r>
      <w:r w:rsidR="00E96520">
        <w:rPr>
          <w:b/>
          <w:bCs/>
        </w:rPr>
        <w:t xml:space="preserve"> </w:t>
      </w:r>
      <w:r w:rsidRPr="00A03D0E">
        <w:rPr>
          <w:b/>
          <w:bCs/>
        </w:rPr>
        <w:t>Install</w:t>
      </w:r>
      <w:r w:rsidR="00E96520">
        <w:rPr>
          <w:b/>
          <w:bCs/>
        </w:rPr>
        <w:t xml:space="preserve"> </w:t>
      </w:r>
      <w:r w:rsidRPr="00A03D0E">
        <w:rPr>
          <w:b/>
          <w:bCs/>
        </w:rPr>
        <w:t>the</w:t>
      </w:r>
      <w:r w:rsidR="00E96520">
        <w:rPr>
          <w:b/>
          <w:bCs/>
        </w:rPr>
        <w:t xml:space="preserve"> </w:t>
      </w:r>
      <w:r w:rsidRPr="00A03D0E">
        <w:rPr>
          <w:b/>
          <w:bCs/>
        </w:rPr>
        <w:t>Virtual</w:t>
      </w:r>
      <w:r w:rsidR="00E96520">
        <w:rPr>
          <w:b/>
          <w:bCs/>
        </w:rPr>
        <w:t xml:space="preserve"> </w:t>
      </w:r>
      <w:r w:rsidRPr="00A03D0E">
        <w:rPr>
          <w:b/>
          <w:bCs/>
        </w:rPr>
        <w:t>Machine</w:t>
      </w:r>
      <w:r w:rsidR="00E96520">
        <w:rPr>
          <w:b/>
          <w:bCs/>
        </w:rPr>
        <w:t xml:space="preserve"> </w:t>
      </w:r>
      <w:r w:rsidRPr="00A03D0E">
        <w:rPr>
          <w:b/>
          <w:bCs/>
        </w:rPr>
        <w:t>Lab</w:t>
      </w:r>
      <w:r w:rsidR="00E96520">
        <w:rPr>
          <w:b/>
          <w:bCs/>
        </w:rPr>
        <w:t xml:space="preserve"> </w:t>
      </w:r>
      <w:r w:rsidRPr="00A03D0E">
        <w:rPr>
          <w:b/>
          <w:bCs/>
        </w:rPr>
        <w:t>Environment</w:t>
      </w:r>
      <w:r w:rsidRPr="0096687F">
        <w:t>,</w:t>
      </w:r>
      <w:r w:rsidR="00E96520">
        <w:t xml:space="preserve"> </w:t>
      </w:r>
      <w:r w:rsidRPr="0096687F">
        <w:t>do</w:t>
      </w:r>
      <w:r w:rsidR="00E96520">
        <w:t xml:space="preserve"> </w:t>
      </w:r>
      <w:r w:rsidRPr="0096687F">
        <w:t>so</w:t>
      </w:r>
      <w:r w:rsidR="00E96520">
        <w:t xml:space="preserve"> </w:t>
      </w:r>
      <w:r w:rsidRPr="0096687F">
        <w:t>now.</w:t>
      </w:r>
      <w:r w:rsidR="00E96520">
        <w:t xml:space="preserve"> </w:t>
      </w:r>
      <w:r w:rsidRPr="0096687F">
        <w:t>If</w:t>
      </w:r>
      <w:r w:rsidR="00E96520">
        <w:t xml:space="preserve"> </w:t>
      </w:r>
      <w:r w:rsidRPr="0096687F">
        <w:t>you</w:t>
      </w:r>
      <w:r w:rsidR="00E96520">
        <w:t xml:space="preserve"> </w:t>
      </w:r>
      <w:r w:rsidRPr="0096687F">
        <w:t>have</w:t>
      </w:r>
      <w:r w:rsidR="00E96520">
        <w:t xml:space="preserve"> </w:t>
      </w:r>
      <w:r w:rsidRPr="0096687F">
        <w:t>already</w:t>
      </w:r>
      <w:r w:rsidR="00E96520">
        <w:t xml:space="preserve"> </w:t>
      </w:r>
      <w:r w:rsidRPr="0096687F">
        <w:t>completed</w:t>
      </w:r>
      <w:r w:rsidR="00E96520">
        <w:t xml:space="preserve"> </w:t>
      </w:r>
      <w:r w:rsidRPr="0096687F">
        <w:t>that</w:t>
      </w:r>
      <w:r w:rsidR="00E96520">
        <w:t xml:space="preserve"> </w:t>
      </w:r>
      <w:r w:rsidRPr="0096687F">
        <w:t>lab,</w:t>
      </w:r>
      <w:r w:rsidR="00E96520">
        <w:t xml:space="preserve"> </w:t>
      </w:r>
      <w:r w:rsidRPr="0096687F">
        <w:t>launch</w:t>
      </w:r>
      <w:r w:rsidR="00E96520">
        <w:t xml:space="preserve"> </w:t>
      </w:r>
      <w:r w:rsidRPr="0096687F">
        <w:t>the</w:t>
      </w:r>
      <w:r w:rsidR="00E96520">
        <w:t xml:space="preserve"> </w:t>
      </w:r>
      <w:r w:rsidRPr="0096687F">
        <w:t>DEVASC</w:t>
      </w:r>
      <w:r w:rsidR="00E96520">
        <w:t xml:space="preserve"> </w:t>
      </w:r>
      <w:r w:rsidRPr="0096687F">
        <w:t>VM</w:t>
      </w:r>
      <w:r w:rsidR="00E96520">
        <w:t xml:space="preserve"> </w:t>
      </w:r>
      <w:r w:rsidRPr="0096687F">
        <w:t>now.</w:t>
      </w:r>
    </w:p>
    <w:p w14:paraId="4F526E2B" w14:textId="470639A3" w:rsidR="00E87282" w:rsidRDefault="003363D2" w:rsidP="00E87282">
      <w:pPr>
        <w:pStyle w:val="Heading2"/>
      </w:pPr>
      <w:r w:rsidRPr="003363D2">
        <w:t>Demonstrate</w:t>
      </w:r>
      <w:r w:rsidR="00E96520">
        <w:t xml:space="preserve"> </w:t>
      </w:r>
      <w:r w:rsidRPr="003363D2">
        <w:t>the</w:t>
      </w:r>
      <w:r w:rsidR="00E96520">
        <w:t xml:space="preserve"> </w:t>
      </w:r>
      <w:r w:rsidRPr="003363D2">
        <w:t>MapQuest</w:t>
      </w:r>
      <w:r w:rsidR="00E96520">
        <w:t xml:space="preserve"> </w:t>
      </w:r>
      <w:r w:rsidRPr="003363D2">
        <w:t>Directions</w:t>
      </w:r>
      <w:r w:rsidR="00E96520">
        <w:t xml:space="preserve"> </w:t>
      </w:r>
      <w:r w:rsidR="001A59E2">
        <w:t>A</w:t>
      </w:r>
      <w:r w:rsidRPr="003363D2">
        <w:t>pplication</w:t>
      </w:r>
    </w:p>
    <w:p w14:paraId="43B36B21" w14:textId="39FCF4A1" w:rsidR="00050CAD" w:rsidRDefault="00050CAD" w:rsidP="00050CAD">
      <w:pPr>
        <w:pStyle w:val="BodyTextL25"/>
      </w:pPr>
      <w:r w:rsidRPr="00726CBB">
        <w:t>Your</w:t>
      </w:r>
      <w:r w:rsidR="00E96520">
        <w:t xml:space="preserve"> </w:t>
      </w:r>
      <w:r w:rsidRPr="00726CBB">
        <w:t>instructor</w:t>
      </w:r>
      <w:r w:rsidR="00E96520">
        <w:t xml:space="preserve"> </w:t>
      </w:r>
      <w:r w:rsidRPr="00726CBB">
        <w:t>may</w:t>
      </w:r>
      <w:r w:rsidR="00E96520">
        <w:t xml:space="preserve"> </w:t>
      </w:r>
      <w:r w:rsidRPr="00726CBB">
        <w:t>demonstrate</w:t>
      </w:r>
      <w:r w:rsidR="00E96520">
        <w:t xml:space="preserve"> </w:t>
      </w:r>
      <w:r w:rsidRPr="00726CBB">
        <w:t>th</w:t>
      </w:r>
      <w:r w:rsidR="00B65C8F">
        <w:t>e</w:t>
      </w:r>
      <w:r w:rsidR="00E96520">
        <w:t xml:space="preserve"> </w:t>
      </w:r>
      <w:r w:rsidR="00B65C8F">
        <w:t>MapQuest</w:t>
      </w:r>
      <w:r w:rsidR="00E96520">
        <w:t xml:space="preserve"> </w:t>
      </w:r>
      <w:r w:rsidR="00B65C8F">
        <w:t>Directions</w:t>
      </w:r>
      <w:r w:rsidR="00E96520">
        <w:t xml:space="preserve"> </w:t>
      </w:r>
      <w:r w:rsidR="00B65C8F">
        <w:t>Application</w:t>
      </w:r>
      <w:r w:rsidR="00E96520">
        <w:t xml:space="preserve"> </w:t>
      </w:r>
      <w:r w:rsidRPr="00726CBB">
        <w:t>and</w:t>
      </w:r>
      <w:r w:rsidR="00E96520">
        <w:t xml:space="preserve"> </w:t>
      </w:r>
      <w:r w:rsidRPr="00726CBB">
        <w:t>show</w:t>
      </w:r>
      <w:r w:rsidR="00E96520">
        <w:t xml:space="preserve"> </w:t>
      </w:r>
      <w:r w:rsidRPr="00726CBB">
        <w:t>you</w:t>
      </w:r>
      <w:r w:rsidR="00E96520">
        <w:t xml:space="preserve"> </w:t>
      </w:r>
      <w:r w:rsidRPr="00726CBB">
        <w:t>the</w:t>
      </w:r>
      <w:r w:rsidR="00E96520">
        <w:t xml:space="preserve"> </w:t>
      </w:r>
      <w:r w:rsidRPr="00726CBB">
        <w:t>script</w:t>
      </w:r>
      <w:r w:rsidR="00E96520">
        <w:t xml:space="preserve"> </w:t>
      </w:r>
      <w:r>
        <w:t>used</w:t>
      </w:r>
      <w:r w:rsidR="00E96520">
        <w:t xml:space="preserve"> </w:t>
      </w:r>
      <w:r w:rsidRPr="00726CBB">
        <w:t>to</w:t>
      </w:r>
      <w:r w:rsidR="00E96520">
        <w:t xml:space="preserve"> </w:t>
      </w:r>
      <w:r w:rsidRPr="00726CBB">
        <w:t>create</w:t>
      </w:r>
      <w:r w:rsidR="00E96520">
        <w:t xml:space="preserve"> </w:t>
      </w:r>
      <w:r w:rsidR="00B65C8F">
        <w:t>it.</w:t>
      </w:r>
      <w:r w:rsidR="00E96520">
        <w:t xml:space="preserve"> </w:t>
      </w:r>
      <w:r w:rsidRPr="00726CBB">
        <w:t>However,</w:t>
      </w:r>
      <w:r w:rsidR="00E96520">
        <w:t xml:space="preserve"> </w:t>
      </w:r>
      <w:r w:rsidRPr="00726CBB">
        <w:t>you</w:t>
      </w:r>
      <w:r w:rsidR="00E96520">
        <w:t xml:space="preserve"> </w:t>
      </w:r>
      <w:r w:rsidRPr="00726CBB">
        <w:t>will</w:t>
      </w:r>
      <w:r w:rsidR="00E96520">
        <w:t xml:space="preserve"> </w:t>
      </w:r>
      <w:r w:rsidRPr="00726CBB">
        <w:t>create</w:t>
      </w:r>
      <w:r w:rsidR="00E96520">
        <w:t xml:space="preserve"> </w:t>
      </w:r>
      <w:r w:rsidRPr="00726CBB">
        <w:t>this</w:t>
      </w:r>
      <w:r w:rsidR="00E96520">
        <w:t xml:space="preserve"> </w:t>
      </w:r>
      <w:r w:rsidRPr="00726CBB">
        <w:t>script</w:t>
      </w:r>
      <w:r w:rsidR="00E96520">
        <w:t xml:space="preserve"> </w:t>
      </w:r>
      <w:r w:rsidRPr="00726CBB">
        <w:t>step</w:t>
      </w:r>
      <w:r w:rsidR="00E96520">
        <w:t xml:space="preserve"> </w:t>
      </w:r>
      <w:r w:rsidRPr="00726CBB">
        <w:t>by</w:t>
      </w:r>
      <w:r w:rsidR="00E96520">
        <w:t xml:space="preserve"> </w:t>
      </w:r>
      <w:r w:rsidRPr="00726CBB">
        <w:t>step</w:t>
      </w:r>
      <w:r w:rsidR="00E96520">
        <w:t xml:space="preserve"> </w:t>
      </w:r>
      <w:r w:rsidRPr="00726CBB">
        <w:t>in</w:t>
      </w:r>
      <w:r w:rsidR="00E96520">
        <w:t xml:space="preserve"> </w:t>
      </w:r>
      <w:r w:rsidRPr="00726CBB">
        <w:t>this</w:t>
      </w:r>
      <w:r w:rsidR="00E96520">
        <w:t xml:space="preserve"> </w:t>
      </w:r>
      <w:r>
        <w:t>lab</w:t>
      </w:r>
      <w:r w:rsidRPr="00726CBB">
        <w:t>.</w:t>
      </w:r>
      <w:r w:rsidR="00E96520">
        <w:t xml:space="preserve"> </w:t>
      </w:r>
    </w:p>
    <w:p w14:paraId="5521A595" w14:textId="2B6A5FB9" w:rsidR="00050CAD" w:rsidRDefault="00050CAD" w:rsidP="00050CAD">
      <w:pPr>
        <w:pStyle w:val="BodyTextL25"/>
      </w:pPr>
      <w:r>
        <w:t>The</w:t>
      </w:r>
      <w:r w:rsidR="00E96520">
        <w:t xml:space="preserve"> </w:t>
      </w:r>
      <w:r>
        <w:t>application</w:t>
      </w:r>
      <w:r w:rsidR="00E96520">
        <w:t xml:space="preserve"> </w:t>
      </w:r>
      <w:r>
        <w:t>asks</w:t>
      </w:r>
      <w:r w:rsidR="00E96520">
        <w:t xml:space="preserve"> </w:t>
      </w:r>
      <w:r>
        <w:t>for</w:t>
      </w:r>
      <w:r w:rsidR="00E96520">
        <w:t xml:space="preserve"> </w:t>
      </w:r>
      <w:r>
        <w:t>a</w:t>
      </w:r>
      <w:r w:rsidR="00E96520">
        <w:t xml:space="preserve"> </w:t>
      </w:r>
      <w:r>
        <w:t>starting</w:t>
      </w:r>
      <w:r w:rsidR="00E96520">
        <w:t xml:space="preserve"> </w:t>
      </w:r>
      <w:r>
        <w:t>location</w:t>
      </w:r>
      <w:r w:rsidR="00E96520">
        <w:t xml:space="preserve"> </w:t>
      </w:r>
      <w:r>
        <w:t>and</w:t>
      </w:r>
      <w:r w:rsidR="00E96520">
        <w:t xml:space="preserve"> </w:t>
      </w:r>
      <w:r>
        <w:t>a</w:t>
      </w:r>
      <w:r w:rsidR="00E96520">
        <w:t xml:space="preserve"> </w:t>
      </w:r>
      <w:r>
        <w:t>destination.</w:t>
      </w:r>
      <w:r w:rsidR="00E96520">
        <w:t xml:space="preserve"> </w:t>
      </w:r>
      <w:r>
        <w:t>It</w:t>
      </w:r>
      <w:r w:rsidR="00E96520">
        <w:t xml:space="preserve"> </w:t>
      </w:r>
      <w:r>
        <w:t>then</w:t>
      </w:r>
      <w:r w:rsidR="00E96520">
        <w:t xml:space="preserve"> </w:t>
      </w:r>
      <w:r>
        <w:t>requests</w:t>
      </w:r>
      <w:r w:rsidR="00E96520">
        <w:t xml:space="preserve"> </w:t>
      </w:r>
      <w:r>
        <w:t>JSON</w:t>
      </w:r>
      <w:r w:rsidR="00E96520">
        <w:t xml:space="preserve"> </w:t>
      </w:r>
      <w:r>
        <w:t>data</w:t>
      </w:r>
      <w:r w:rsidR="00E96520">
        <w:t xml:space="preserve"> </w:t>
      </w:r>
      <w:r>
        <w:t>from</w:t>
      </w:r>
      <w:r w:rsidR="00E96520">
        <w:t xml:space="preserve"> </w:t>
      </w:r>
      <w:r>
        <w:t>the</w:t>
      </w:r>
      <w:r w:rsidR="00E96520">
        <w:t xml:space="preserve"> </w:t>
      </w:r>
      <w:r>
        <w:t>MapQuest</w:t>
      </w:r>
      <w:r w:rsidR="00E96520">
        <w:t xml:space="preserve"> </w:t>
      </w:r>
      <w:r>
        <w:t>Directions</w:t>
      </w:r>
      <w:r w:rsidR="00E96520">
        <w:t xml:space="preserve"> </w:t>
      </w:r>
      <w:r>
        <w:t>API,</w:t>
      </w:r>
      <w:r w:rsidR="00E96520">
        <w:t xml:space="preserve"> </w:t>
      </w:r>
      <w:r>
        <w:t>parses</w:t>
      </w:r>
      <w:r w:rsidR="00E96520">
        <w:t xml:space="preserve"> </w:t>
      </w:r>
      <w:r>
        <w:t>it,</w:t>
      </w:r>
      <w:r w:rsidR="00E96520">
        <w:t xml:space="preserve"> </w:t>
      </w:r>
      <w:r>
        <w:t>and</w:t>
      </w:r>
      <w:r w:rsidR="00E96520">
        <w:t xml:space="preserve"> </w:t>
      </w:r>
      <w:r>
        <w:t>display</w:t>
      </w:r>
      <w:r w:rsidR="004A2014">
        <w:t>s</w:t>
      </w:r>
      <w:r w:rsidR="00E96520">
        <w:t xml:space="preserve"> </w:t>
      </w:r>
      <w:r>
        <w:t>useful</w:t>
      </w:r>
      <w:r w:rsidR="00E96520">
        <w:t xml:space="preserve"> </w:t>
      </w:r>
      <w:r>
        <w:t>information.</w:t>
      </w:r>
    </w:p>
    <w:p w14:paraId="06DA21BE" w14:textId="77777777" w:rsidR="00050CAD" w:rsidRDefault="00050CAD" w:rsidP="00050CAD">
      <w:pPr>
        <w:pStyle w:val="CMDOutput"/>
      </w:pPr>
      <w:r>
        <w:t>&gt;&gt;&gt;</w:t>
      </w:r>
    </w:p>
    <w:p w14:paraId="794D3CFA" w14:textId="2A444EE2" w:rsidR="00050CAD" w:rsidRDefault="00050CAD" w:rsidP="00050CAD">
      <w:pPr>
        <w:pStyle w:val="CMDOutput"/>
      </w:pPr>
      <w:r>
        <w:t>Starting</w:t>
      </w:r>
      <w:r w:rsidR="00E96520">
        <w:t xml:space="preserve"> </w:t>
      </w:r>
      <w:r>
        <w:t>Location:</w:t>
      </w:r>
      <w:r w:rsidR="00E96520">
        <w:t xml:space="preserve"> </w:t>
      </w:r>
      <w:r w:rsidRPr="006D79DD">
        <w:rPr>
          <w:b/>
        </w:rPr>
        <w:t>Washington</w:t>
      </w:r>
    </w:p>
    <w:p w14:paraId="2329438D" w14:textId="34914184" w:rsidR="00050CAD" w:rsidRDefault="00050CAD" w:rsidP="00050CAD">
      <w:pPr>
        <w:pStyle w:val="CMDOutput"/>
      </w:pPr>
      <w:r>
        <w:t>Destination:</w:t>
      </w:r>
      <w:r w:rsidR="00E96520">
        <w:t xml:space="preserve"> </w:t>
      </w:r>
      <w:r w:rsidRPr="006D79DD">
        <w:rPr>
          <w:b/>
        </w:rPr>
        <w:t>Baltimore</w:t>
      </w:r>
    </w:p>
    <w:p w14:paraId="01112E1A" w14:textId="4D84FF7B" w:rsidR="00050CAD" w:rsidRDefault="00050CAD" w:rsidP="00050CAD">
      <w:pPr>
        <w:pStyle w:val="CMDOutput"/>
      </w:pPr>
      <w:r>
        <w:t>URL:</w:t>
      </w:r>
      <w:r w:rsidR="00E96520">
        <w:t xml:space="preserve"> </w:t>
      </w:r>
      <w:r>
        <w:t>https://www.mapquestapi.com/directions/v2/route?key=</w:t>
      </w:r>
      <w:r w:rsidRPr="0067154C">
        <w:rPr>
          <w:highlight w:val="yellow"/>
        </w:rPr>
        <w:t>your_api_key</w:t>
      </w:r>
      <w:r>
        <w:t>&amp;from=Washington&amp;to=Baltimore</w:t>
      </w:r>
    </w:p>
    <w:p w14:paraId="0B223F90" w14:textId="10CB22FB" w:rsidR="00050CAD" w:rsidRDefault="00050CAD" w:rsidP="00050CAD">
      <w:pPr>
        <w:pStyle w:val="CMDOutput"/>
      </w:pPr>
      <w:r>
        <w:lastRenderedPageBreak/>
        <w:t>API</w:t>
      </w:r>
      <w:r w:rsidR="00E96520">
        <w:t xml:space="preserve"> </w:t>
      </w:r>
      <w:r>
        <w:t>Status:</w:t>
      </w:r>
      <w:r w:rsidR="00E96520">
        <w:t xml:space="preserve"> </w:t>
      </w:r>
      <w:r>
        <w:t>0</w:t>
      </w:r>
      <w:r w:rsidR="00E96520">
        <w:t xml:space="preserve"> </w:t>
      </w:r>
      <w:r>
        <w:t>=</w:t>
      </w:r>
      <w:r w:rsidR="00E96520">
        <w:t xml:space="preserve"> </w:t>
      </w:r>
      <w:r>
        <w:t>A</w:t>
      </w:r>
      <w:r w:rsidR="00E96520">
        <w:t xml:space="preserve"> </w:t>
      </w:r>
      <w:r>
        <w:t>successful</w:t>
      </w:r>
      <w:r w:rsidR="00E96520">
        <w:t xml:space="preserve"> </w:t>
      </w:r>
      <w:r>
        <w:t>route</w:t>
      </w:r>
      <w:r w:rsidR="00E96520">
        <w:t xml:space="preserve"> </w:t>
      </w:r>
      <w:r>
        <w:t>call.</w:t>
      </w:r>
    </w:p>
    <w:p w14:paraId="3BED3FEB" w14:textId="77777777" w:rsidR="00050CAD" w:rsidRDefault="00050CAD" w:rsidP="00050CAD">
      <w:pPr>
        <w:pStyle w:val="CMDOutput"/>
      </w:pPr>
    </w:p>
    <w:p w14:paraId="17BA0017" w14:textId="354C76B7" w:rsidR="00050CAD" w:rsidRDefault="00050CAD" w:rsidP="00050CAD">
      <w:pPr>
        <w:pStyle w:val="CMDOutput"/>
      </w:pPr>
      <w:r>
        <w:t>Directions</w:t>
      </w:r>
      <w:r w:rsidR="00E96520">
        <w:t xml:space="preserve"> </w:t>
      </w:r>
      <w:r>
        <w:t>from</w:t>
      </w:r>
      <w:r w:rsidR="00E96520">
        <w:t xml:space="preserve"> </w:t>
      </w:r>
      <w:r>
        <w:t>Washington</w:t>
      </w:r>
      <w:r w:rsidR="00E96520">
        <w:t xml:space="preserve"> </w:t>
      </w:r>
      <w:r>
        <w:t>to</w:t>
      </w:r>
      <w:r w:rsidR="00E96520">
        <w:t xml:space="preserve"> </w:t>
      </w:r>
      <w:r>
        <w:t>Baltimore</w:t>
      </w:r>
    </w:p>
    <w:p w14:paraId="55A228C1" w14:textId="790466BC" w:rsidR="00050CAD" w:rsidRDefault="00050CAD" w:rsidP="00050CAD">
      <w:pPr>
        <w:pStyle w:val="CMDOutput"/>
      </w:pPr>
      <w:r>
        <w:t>Trip</w:t>
      </w:r>
      <w:r w:rsidR="00E96520">
        <w:t xml:space="preserve"> </w:t>
      </w:r>
      <w:r>
        <w:t>Duration:</w:t>
      </w:r>
      <w:r w:rsidR="00E96520">
        <w:t xml:space="preserve">   </w:t>
      </w:r>
      <w:r>
        <w:t>00:49:19</w:t>
      </w:r>
    </w:p>
    <w:p w14:paraId="49024902" w14:textId="16F5C2DF" w:rsidR="00050CAD" w:rsidRDefault="00050CAD" w:rsidP="00050CAD">
      <w:pPr>
        <w:pStyle w:val="CMDOutput"/>
      </w:pPr>
      <w:r>
        <w:t>Kilometers:</w:t>
      </w:r>
      <w:r w:rsidR="00E96520">
        <w:t xml:space="preserve">      </w:t>
      </w:r>
      <w:r>
        <w:t>61.32</w:t>
      </w:r>
    </w:p>
    <w:p w14:paraId="77B7A3D8" w14:textId="1B43E61A" w:rsidR="00050CAD" w:rsidRDefault="00050CAD" w:rsidP="00050CAD">
      <w:pPr>
        <w:pStyle w:val="CMDOutput"/>
      </w:pPr>
      <w:r>
        <w:t>Fuel</w:t>
      </w:r>
      <w:r w:rsidR="00E96520">
        <w:t xml:space="preserve"> </w:t>
      </w:r>
      <w:r>
        <w:t>Used</w:t>
      </w:r>
      <w:r w:rsidR="00E96520">
        <w:t xml:space="preserve"> </w:t>
      </w:r>
      <w:r>
        <w:t>(Ltr):</w:t>
      </w:r>
      <w:r w:rsidR="00E96520">
        <w:t xml:space="preserve"> </w:t>
      </w:r>
      <w:r>
        <w:t>6.24</w:t>
      </w:r>
    </w:p>
    <w:p w14:paraId="5B1598AB" w14:textId="77777777" w:rsidR="00050CAD" w:rsidRDefault="00050CAD" w:rsidP="00050CAD">
      <w:pPr>
        <w:pStyle w:val="CMDOutput"/>
      </w:pPr>
      <w:r>
        <w:t>=============================================</w:t>
      </w:r>
    </w:p>
    <w:p w14:paraId="668EB40E" w14:textId="36CC38BF" w:rsidR="00050CAD" w:rsidRDefault="00050CAD" w:rsidP="00050CAD">
      <w:pPr>
        <w:pStyle w:val="CMDOutput"/>
      </w:pPr>
      <w:r>
        <w:t>Start</w:t>
      </w:r>
      <w:r w:rsidR="00E96520">
        <w:t xml:space="preserve"> </w:t>
      </w:r>
      <w:r>
        <w:t>out</w:t>
      </w:r>
      <w:r w:rsidR="00E96520">
        <w:t xml:space="preserve"> </w:t>
      </w:r>
      <w:r>
        <w:t>going</w:t>
      </w:r>
      <w:r w:rsidR="00E96520">
        <w:t xml:space="preserve"> </w:t>
      </w:r>
      <w:r>
        <w:t>north</w:t>
      </w:r>
      <w:r w:rsidR="00E96520">
        <w:t xml:space="preserve"> </w:t>
      </w:r>
      <w:r>
        <w:t>on</w:t>
      </w:r>
      <w:r w:rsidR="00E96520">
        <w:t xml:space="preserve"> </w:t>
      </w:r>
      <w:r>
        <w:t>6th</w:t>
      </w:r>
      <w:r w:rsidR="00E96520">
        <w:t xml:space="preserve"> </w:t>
      </w:r>
      <w:r>
        <w:t>St/US-50</w:t>
      </w:r>
      <w:r w:rsidR="00E96520">
        <w:t xml:space="preserve"> </w:t>
      </w:r>
      <w:r>
        <w:t>E/US-1</w:t>
      </w:r>
      <w:r w:rsidR="00E96520">
        <w:t xml:space="preserve"> </w:t>
      </w:r>
      <w:r>
        <w:t>N</w:t>
      </w:r>
      <w:r w:rsidR="00E96520">
        <w:t xml:space="preserve"> </w:t>
      </w:r>
      <w:r>
        <w:t>toward</w:t>
      </w:r>
      <w:r w:rsidR="00E96520">
        <w:t xml:space="preserve"> </w:t>
      </w:r>
      <w:r>
        <w:t>Pennsylvania</w:t>
      </w:r>
      <w:r w:rsidR="00E96520">
        <w:t xml:space="preserve"> </w:t>
      </w:r>
      <w:r>
        <w:t>Ave/US-1</w:t>
      </w:r>
      <w:r w:rsidR="00E96520">
        <w:t xml:space="preserve"> </w:t>
      </w:r>
      <w:r>
        <w:t>Alt</w:t>
      </w:r>
      <w:r w:rsidR="00E96520">
        <w:t xml:space="preserve"> </w:t>
      </w:r>
      <w:r>
        <w:t>N.</w:t>
      </w:r>
      <w:r w:rsidR="00E96520">
        <w:t xml:space="preserve"> </w:t>
      </w:r>
      <w:r>
        <w:t>(1.28</w:t>
      </w:r>
      <w:r w:rsidR="00E96520">
        <w:t xml:space="preserve"> </w:t>
      </w:r>
      <w:r>
        <w:t>km)</w:t>
      </w:r>
    </w:p>
    <w:p w14:paraId="0B9E786C" w14:textId="5A0C462E" w:rsidR="00050CAD" w:rsidRDefault="00050CAD" w:rsidP="00050CAD">
      <w:pPr>
        <w:pStyle w:val="CMDOutput"/>
      </w:pPr>
      <w:r>
        <w:t>Turn</w:t>
      </w:r>
      <w:r w:rsidR="00E96520">
        <w:t xml:space="preserve"> </w:t>
      </w:r>
      <w:r>
        <w:t>right</w:t>
      </w:r>
      <w:r w:rsidR="00E96520">
        <w:t xml:space="preserve"> </w:t>
      </w:r>
      <w:r>
        <w:t>onto</w:t>
      </w:r>
      <w:r w:rsidR="00E96520">
        <w:t xml:space="preserve"> </w:t>
      </w:r>
      <w:r>
        <w:t>New</w:t>
      </w:r>
      <w:r w:rsidR="00E96520">
        <w:t xml:space="preserve"> </w:t>
      </w:r>
      <w:r>
        <w:t>York</w:t>
      </w:r>
      <w:r w:rsidR="00E96520">
        <w:t xml:space="preserve"> </w:t>
      </w:r>
      <w:r>
        <w:t>Ave/US-50</w:t>
      </w:r>
      <w:r w:rsidR="00E96520">
        <w:t xml:space="preserve"> </w:t>
      </w:r>
      <w:r>
        <w:t>E.</w:t>
      </w:r>
      <w:r w:rsidR="00E96520">
        <w:t xml:space="preserve"> </w:t>
      </w:r>
      <w:r>
        <w:t>Continue</w:t>
      </w:r>
      <w:r w:rsidR="00E96520">
        <w:t xml:space="preserve"> </w:t>
      </w:r>
      <w:r>
        <w:t>to</w:t>
      </w:r>
      <w:r w:rsidR="00E96520">
        <w:t xml:space="preserve"> </w:t>
      </w:r>
      <w:r>
        <w:t>follow</w:t>
      </w:r>
      <w:r w:rsidR="00E96520">
        <w:t xml:space="preserve"> </w:t>
      </w:r>
      <w:r>
        <w:t>US-50</w:t>
      </w:r>
      <w:r w:rsidR="00E96520">
        <w:t xml:space="preserve"> </w:t>
      </w:r>
      <w:r>
        <w:t>E</w:t>
      </w:r>
      <w:r w:rsidR="00E96520">
        <w:t xml:space="preserve"> </w:t>
      </w:r>
      <w:r>
        <w:t>(Crossing</w:t>
      </w:r>
      <w:r w:rsidR="00E96520">
        <w:t xml:space="preserve"> </w:t>
      </w:r>
      <w:r>
        <w:t>into</w:t>
      </w:r>
      <w:r w:rsidR="00E96520">
        <w:t xml:space="preserve"> </w:t>
      </w:r>
      <w:r>
        <w:t>Maryland).</w:t>
      </w:r>
      <w:r w:rsidR="00E96520">
        <w:t xml:space="preserve"> </w:t>
      </w:r>
      <w:r>
        <w:t>(7.51</w:t>
      </w:r>
      <w:r w:rsidR="00E96520">
        <w:t xml:space="preserve"> </w:t>
      </w:r>
      <w:r>
        <w:t>km)</w:t>
      </w:r>
    </w:p>
    <w:p w14:paraId="597E79F6" w14:textId="542C75E8" w:rsidR="00050CAD" w:rsidRDefault="00050CAD" w:rsidP="00050CAD">
      <w:pPr>
        <w:pStyle w:val="CMDOutput"/>
      </w:pPr>
      <w:r>
        <w:t>Take</w:t>
      </w:r>
      <w:r w:rsidR="00E96520">
        <w:t xml:space="preserve"> </w:t>
      </w:r>
      <w:r>
        <w:t>the</w:t>
      </w:r>
      <w:r w:rsidR="00E96520">
        <w:t xml:space="preserve"> </w:t>
      </w:r>
      <w:r>
        <w:t>Balt-Wash</w:t>
      </w:r>
      <w:r w:rsidR="00E96520">
        <w:t xml:space="preserve"> </w:t>
      </w:r>
      <w:r>
        <w:t>Parkway</w:t>
      </w:r>
      <w:r w:rsidR="00E96520">
        <w:t xml:space="preserve"> </w:t>
      </w:r>
      <w:r>
        <w:t>exit</w:t>
      </w:r>
      <w:r w:rsidR="00E96520">
        <w:t xml:space="preserve"> </w:t>
      </w:r>
      <w:r>
        <w:t>on</w:t>
      </w:r>
      <w:r w:rsidR="00E96520">
        <w:t xml:space="preserve"> </w:t>
      </w:r>
      <w:r>
        <w:t>the</w:t>
      </w:r>
      <w:r w:rsidR="00E96520">
        <w:t xml:space="preserve"> </w:t>
      </w:r>
      <w:r>
        <w:t>left</w:t>
      </w:r>
      <w:r w:rsidR="00E96520">
        <w:t xml:space="preserve"> </w:t>
      </w:r>
      <w:r>
        <w:t>toward</w:t>
      </w:r>
      <w:r w:rsidR="00E96520">
        <w:t xml:space="preserve"> </w:t>
      </w:r>
      <w:r>
        <w:t>Baltimore.</w:t>
      </w:r>
      <w:r w:rsidR="00E96520">
        <w:t xml:space="preserve"> </w:t>
      </w:r>
      <w:r>
        <w:t>(0.88</w:t>
      </w:r>
      <w:r w:rsidR="00E96520">
        <w:t xml:space="preserve"> </w:t>
      </w:r>
      <w:r>
        <w:t>km)</w:t>
      </w:r>
    </w:p>
    <w:p w14:paraId="6419AB15" w14:textId="4B61EC2F" w:rsidR="00050CAD" w:rsidRDefault="00050CAD" w:rsidP="00050CAD">
      <w:pPr>
        <w:pStyle w:val="CMDOutput"/>
      </w:pPr>
      <w:r>
        <w:t>Merge</w:t>
      </w:r>
      <w:r w:rsidR="00E96520">
        <w:t xml:space="preserve"> </w:t>
      </w:r>
      <w:r>
        <w:t>onto</w:t>
      </w:r>
      <w:r w:rsidR="00E96520">
        <w:t xml:space="preserve"> </w:t>
      </w:r>
      <w:r>
        <w:t>MD-295</w:t>
      </w:r>
      <w:r w:rsidR="00E96520">
        <w:t xml:space="preserve"> </w:t>
      </w:r>
      <w:r>
        <w:t>N.</w:t>
      </w:r>
      <w:r w:rsidR="00E96520">
        <w:t xml:space="preserve"> </w:t>
      </w:r>
      <w:r>
        <w:t>(50.38</w:t>
      </w:r>
      <w:r w:rsidR="00E96520">
        <w:t xml:space="preserve"> </w:t>
      </w:r>
      <w:r>
        <w:t>km)</w:t>
      </w:r>
    </w:p>
    <w:p w14:paraId="47C520DE" w14:textId="31D97DDC" w:rsidR="00050CAD" w:rsidRDefault="00050CAD" w:rsidP="00050CAD">
      <w:pPr>
        <w:pStyle w:val="CMDOutput"/>
      </w:pPr>
      <w:r>
        <w:t>Turn</w:t>
      </w:r>
      <w:r w:rsidR="00E96520">
        <w:t xml:space="preserve"> </w:t>
      </w:r>
      <w:r>
        <w:t>right</w:t>
      </w:r>
      <w:r w:rsidR="00E96520">
        <w:t xml:space="preserve"> </w:t>
      </w:r>
      <w:r>
        <w:t>onto</w:t>
      </w:r>
      <w:r w:rsidR="00E96520">
        <w:t xml:space="preserve"> </w:t>
      </w:r>
      <w:r>
        <w:t>W</w:t>
      </w:r>
      <w:r w:rsidR="00E96520">
        <w:t xml:space="preserve"> </w:t>
      </w:r>
      <w:r>
        <w:t>Pratt</w:t>
      </w:r>
      <w:r w:rsidR="00E96520">
        <w:t xml:space="preserve"> </w:t>
      </w:r>
      <w:r>
        <w:t>St.</w:t>
      </w:r>
      <w:r w:rsidR="00E96520">
        <w:t xml:space="preserve"> </w:t>
      </w:r>
      <w:r>
        <w:t>(0.86</w:t>
      </w:r>
      <w:r w:rsidR="00E96520">
        <w:t xml:space="preserve"> </w:t>
      </w:r>
      <w:r>
        <w:t>km)</w:t>
      </w:r>
    </w:p>
    <w:p w14:paraId="708AAF20" w14:textId="07A0B0F2" w:rsidR="00050CAD" w:rsidRDefault="00050CAD" w:rsidP="00050CAD">
      <w:pPr>
        <w:pStyle w:val="CMDOutput"/>
      </w:pPr>
      <w:r>
        <w:t>Turn</w:t>
      </w:r>
      <w:r w:rsidR="00E96520">
        <w:t xml:space="preserve"> </w:t>
      </w:r>
      <w:r>
        <w:t>left</w:t>
      </w:r>
      <w:r w:rsidR="00E96520">
        <w:t xml:space="preserve"> </w:t>
      </w:r>
      <w:r>
        <w:t>onto</w:t>
      </w:r>
      <w:r w:rsidR="00E96520">
        <w:t xml:space="preserve"> </w:t>
      </w:r>
      <w:r>
        <w:t>S</w:t>
      </w:r>
      <w:r w:rsidR="00E96520">
        <w:t xml:space="preserve"> </w:t>
      </w:r>
      <w:r>
        <w:t>Calvert</w:t>
      </w:r>
      <w:r w:rsidR="00E96520">
        <w:t xml:space="preserve"> </w:t>
      </w:r>
      <w:r>
        <w:t>St/MD-2.</w:t>
      </w:r>
      <w:r w:rsidR="00E96520">
        <w:t xml:space="preserve"> </w:t>
      </w:r>
      <w:r>
        <w:t>(0.43</w:t>
      </w:r>
      <w:r w:rsidR="00E96520">
        <w:t xml:space="preserve"> </w:t>
      </w:r>
      <w:r>
        <w:t>km)</w:t>
      </w:r>
    </w:p>
    <w:p w14:paraId="136D4D99" w14:textId="180FBEB4" w:rsidR="00050CAD" w:rsidRDefault="00050CAD" w:rsidP="00050CAD">
      <w:pPr>
        <w:pStyle w:val="CMDOutput"/>
      </w:pPr>
      <w:r>
        <w:t>Welcome</w:t>
      </w:r>
      <w:r w:rsidR="00E96520">
        <w:t xml:space="preserve"> </w:t>
      </w:r>
      <w:r>
        <w:t>to</w:t>
      </w:r>
      <w:r w:rsidR="00E96520">
        <w:t xml:space="preserve"> </w:t>
      </w:r>
      <w:r>
        <w:t>BALTIMORE,</w:t>
      </w:r>
      <w:r w:rsidR="00E96520">
        <w:t xml:space="preserve"> </w:t>
      </w:r>
      <w:r>
        <w:t>MD.</w:t>
      </w:r>
      <w:r w:rsidR="00E96520">
        <w:t xml:space="preserve"> </w:t>
      </w:r>
      <w:r>
        <w:t>(0.00</w:t>
      </w:r>
      <w:r w:rsidR="00E96520">
        <w:t xml:space="preserve"> </w:t>
      </w:r>
      <w:r>
        <w:t>km)</w:t>
      </w:r>
    </w:p>
    <w:p w14:paraId="63469A81" w14:textId="77777777" w:rsidR="00050CAD" w:rsidRDefault="00050CAD" w:rsidP="00050CAD">
      <w:pPr>
        <w:pStyle w:val="CMDOutput"/>
      </w:pPr>
      <w:r>
        <w:t>=============================================</w:t>
      </w:r>
    </w:p>
    <w:p w14:paraId="26A24259" w14:textId="77777777" w:rsidR="00050CAD" w:rsidRDefault="00050CAD" w:rsidP="00050CAD">
      <w:pPr>
        <w:pStyle w:val="CMDOutput"/>
      </w:pPr>
    </w:p>
    <w:p w14:paraId="39D810FF" w14:textId="3F258E1D" w:rsidR="00050CAD" w:rsidRDefault="00050CAD" w:rsidP="00050CAD">
      <w:pPr>
        <w:pStyle w:val="CMDOutput"/>
      </w:pPr>
      <w:r>
        <w:t>Starting</w:t>
      </w:r>
      <w:r w:rsidR="00E96520">
        <w:t xml:space="preserve"> </w:t>
      </w:r>
      <w:r>
        <w:t>Location:</w:t>
      </w:r>
      <w:r w:rsidR="00E96520">
        <w:t xml:space="preserve"> </w:t>
      </w:r>
      <w:r w:rsidRPr="00635A0F">
        <w:rPr>
          <w:rStyle w:val="CMDBoldChar"/>
          <w:rFonts w:eastAsia="Calibri"/>
        </w:rPr>
        <w:t>quit</w:t>
      </w:r>
    </w:p>
    <w:p w14:paraId="3110D71C" w14:textId="77777777" w:rsidR="00050CAD" w:rsidRDefault="00050CAD" w:rsidP="00050CAD">
      <w:pPr>
        <w:pStyle w:val="CMDOutput"/>
      </w:pPr>
      <w:r>
        <w:t>&gt;&gt;&gt;</w:t>
      </w:r>
    </w:p>
    <w:p w14:paraId="6E192A28" w14:textId="190CA6D0" w:rsidR="00050CAD" w:rsidRDefault="00050CAD" w:rsidP="00050CAD">
      <w:pPr>
        <w:pStyle w:val="BodyTextL25"/>
      </w:pPr>
      <w:r w:rsidRPr="00635A0F">
        <w:rPr>
          <w:b/>
        </w:rPr>
        <w:t>Note</w:t>
      </w:r>
      <w:r>
        <w:t>:</w:t>
      </w:r>
      <w:r w:rsidR="00E96520">
        <w:t xml:space="preserve"> </w:t>
      </w:r>
      <w:r>
        <w:t>To</w:t>
      </w:r>
      <w:r w:rsidR="00E96520">
        <w:t xml:space="preserve"> </w:t>
      </w:r>
      <w:r>
        <w:t>see</w:t>
      </w:r>
      <w:r w:rsidR="00E96520">
        <w:t xml:space="preserve"> </w:t>
      </w:r>
      <w:r>
        <w:t>the</w:t>
      </w:r>
      <w:r w:rsidR="00E96520">
        <w:t xml:space="preserve"> </w:t>
      </w:r>
      <w:r>
        <w:t>JSON</w:t>
      </w:r>
      <w:r w:rsidR="00E96520">
        <w:t xml:space="preserve"> </w:t>
      </w:r>
      <w:r>
        <w:t>for</w:t>
      </w:r>
      <w:r w:rsidR="00E96520">
        <w:t xml:space="preserve"> </w:t>
      </w:r>
      <w:r>
        <w:t>the</w:t>
      </w:r>
      <w:r w:rsidR="00E96520">
        <w:t xml:space="preserve"> </w:t>
      </w:r>
      <w:r>
        <w:t>above</w:t>
      </w:r>
      <w:r w:rsidR="00E96520">
        <w:t xml:space="preserve"> </w:t>
      </w:r>
      <w:r>
        <w:t>output,</w:t>
      </w:r>
      <w:r w:rsidR="00E96520">
        <w:t xml:space="preserve"> </w:t>
      </w:r>
      <w:r w:rsidR="0067154C">
        <w:t xml:space="preserve">you can copy the URL in a browser tab. However, </w:t>
      </w:r>
      <w:r>
        <w:t>you</w:t>
      </w:r>
      <w:r w:rsidR="00E96520">
        <w:t xml:space="preserve"> </w:t>
      </w:r>
      <w:r>
        <w:t>will</w:t>
      </w:r>
      <w:r w:rsidR="00E96520">
        <w:t xml:space="preserve"> </w:t>
      </w:r>
      <w:r>
        <w:t>need</w:t>
      </w:r>
      <w:r w:rsidR="00E96520">
        <w:t xml:space="preserve"> </w:t>
      </w:r>
      <w:r>
        <w:t>to</w:t>
      </w:r>
      <w:r w:rsidR="00E96520">
        <w:t xml:space="preserve"> </w:t>
      </w:r>
      <w:r>
        <w:t>replace</w:t>
      </w:r>
      <w:r w:rsidR="00E96520">
        <w:t xml:space="preserve"> </w:t>
      </w:r>
      <w:r w:rsidRPr="00635A0F">
        <w:rPr>
          <w:b/>
        </w:rPr>
        <w:t>your_api_key</w:t>
      </w:r>
      <w:r w:rsidR="00E96520">
        <w:t xml:space="preserve"> </w:t>
      </w:r>
      <w:r>
        <w:t>with</w:t>
      </w:r>
      <w:r w:rsidR="00E96520">
        <w:t xml:space="preserve"> </w:t>
      </w:r>
      <w:r>
        <w:t>the</w:t>
      </w:r>
      <w:r w:rsidR="00E96520">
        <w:t xml:space="preserve"> </w:t>
      </w:r>
      <w:r>
        <w:t>MapQuest</w:t>
      </w:r>
      <w:r w:rsidR="00E96520">
        <w:t xml:space="preserve"> </w:t>
      </w:r>
      <w:r>
        <w:t>API</w:t>
      </w:r>
      <w:r w:rsidR="00E96520">
        <w:t xml:space="preserve"> </w:t>
      </w:r>
      <w:r>
        <w:t>key</w:t>
      </w:r>
      <w:r w:rsidR="00E96520">
        <w:t xml:space="preserve"> </w:t>
      </w:r>
      <w:r>
        <w:t>you</w:t>
      </w:r>
      <w:r w:rsidR="00E96520">
        <w:t xml:space="preserve"> </w:t>
      </w:r>
      <w:r>
        <w:t>obtain</w:t>
      </w:r>
      <w:r w:rsidR="00E96520">
        <w:t xml:space="preserve"> </w:t>
      </w:r>
      <w:r>
        <w:t>in</w:t>
      </w:r>
      <w:r w:rsidR="00E96520">
        <w:t xml:space="preserve"> </w:t>
      </w:r>
      <w:r w:rsidR="001F701B">
        <w:t>Part</w:t>
      </w:r>
      <w:r w:rsidR="00E96520">
        <w:t xml:space="preserve"> </w:t>
      </w:r>
      <w:r>
        <w:t>3.</w:t>
      </w:r>
    </w:p>
    <w:p w14:paraId="66AB70BD" w14:textId="3155D4C4" w:rsidR="00B65C8F" w:rsidRDefault="00B65C8F" w:rsidP="00B65C8F">
      <w:pPr>
        <w:pStyle w:val="InstNoteRedL25"/>
      </w:pPr>
      <w:r w:rsidRPr="00B65C8F">
        <w:rPr>
          <w:b/>
          <w:bCs/>
        </w:rPr>
        <w:t>Instructor</w:t>
      </w:r>
      <w:r w:rsidR="00E96520">
        <w:rPr>
          <w:b/>
          <w:bCs/>
        </w:rPr>
        <w:t xml:space="preserve"> </w:t>
      </w:r>
      <w:r w:rsidRPr="00B65C8F">
        <w:rPr>
          <w:b/>
          <w:bCs/>
        </w:rPr>
        <w:t>Note</w:t>
      </w:r>
      <w:r>
        <w:t>:</w:t>
      </w:r>
      <w:r w:rsidR="00E96520">
        <w:t xml:space="preserve"> </w:t>
      </w:r>
      <w:r>
        <w:t>The</w:t>
      </w:r>
      <w:r w:rsidR="00E96520">
        <w:t xml:space="preserve"> </w:t>
      </w:r>
      <w:r>
        <w:t>following</w:t>
      </w:r>
      <w:r w:rsidR="00E96520">
        <w:t xml:space="preserve"> </w:t>
      </w:r>
      <w:r w:rsidR="000970CB">
        <w:t>is the answer script for the</w:t>
      </w:r>
      <w:r w:rsidR="00E96520">
        <w:t xml:space="preserve"> </w:t>
      </w:r>
      <w:r>
        <w:t>MapQuest</w:t>
      </w:r>
      <w:r w:rsidR="00E96520">
        <w:t xml:space="preserve"> </w:t>
      </w:r>
      <w:r>
        <w:t>Directions</w:t>
      </w:r>
      <w:r w:rsidR="00E96520">
        <w:t xml:space="preserve"> </w:t>
      </w:r>
      <w:r>
        <w:t>Application.</w:t>
      </w:r>
      <w:r w:rsidR="00E96520">
        <w:t xml:space="preserve"> </w:t>
      </w:r>
      <w:r w:rsidR="00DD7822">
        <w:t>You</w:t>
      </w:r>
      <w:r w:rsidR="00E96520">
        <w:t xml:space="preserve"> </w:t>
      </w:r>
      <w:r w:rsidR="00DD7822">
        <w:t>may</w:t>
      </w:r>
      <w:r w:rsidR="00E96520">
        <w:t xml:space="preserve"> </w:t>
      </w:r>
      <w:r w:rsidR="00DD7822">
        <w:t>want</w:t>
      </w:r>
      <w:r w:rsidR="00E96520">
        <w:t xml:space="preserve"> </w:t>
      </w:r>
      <w:r w:rsidR="00DD7822">
        <w:t>to</w:t>
      </w:r>
      <w:r w:rsidR="00E96520">
        <w:t xml:space="preserve"> </w:t>
      </w:r>
      <w:r w:rsidR="00DD7822">
        <w:t>show</w:t>
      </w:r>
      <w:r w:rsidR="00E96520">
        <w:t xml:space="preserve"> </w:t>
      </w:r>
      <w:r w:rsidR="00DD7822">
        <w:t>the</w:t>
      </w:r>
      <w:r w:rsidR="00E96520">
        <w:t xml:space="preserve"> </w:t>
      </w:r>
      <w:r w:rsidR="00DD7822">
        <w:t>script</w:t>
      </w:r>
      <w:r w:rsidR="00E96520">
        <w:t xml:space="preserve"> </w:t>
      </w:r>
      <w:r w:rsidR="00DD7822">
        <w:t>to</w:t>
      </w:r>
      <w:r w:rsidR="00E96520">
        <w:t xml:space="preserve"> </w:t>
      </w:r>
      <w:r w:rsidR="00DD7822">
        <w:t>the</w:t>
      </w:r>
      <w:r w:rsidR="00E96520">
        <w:t xml:space="preserve"> </w:t>
      </w:r>
      <w:r w:rsidR="00DD7822">
        <w:t>students</w:t>
      </w:r>
      <w:r w:rsidR="00E96520">
        <w:t xml:space="preserve"> </w:t>
      </w:r>
      <w:r w:rsidR="00DD7822">
        <w:t>and</w:t>
      </w:r>
      <w:r w:rsidR="00E96520">
        <w:t xml:space="preserve"> </w:t>
      </w:r>
      <w:r w:rsidR="00DD7822">
        <w:t>demonstrate</w:t>
      </w:r>
      <w:r w:rsidR="00E96520">
        <w:t xml:space="preserve"> </w:t>
      </w:r>
      <w:r w:rsidR="00DD7822">
        <w:t>its</w:t>
      </w:r>
      <w:r w:rsidR="00E96520">
        <w:t xml:space="preserve"> </w:t>
      </w:r>
      <w:r w:rsidR="00DD7822">
        <w:t>operation.</w:t>
      </w:r>
      <w:r w:rsidR="00E96520">
        <w:t xml:space="preserve"> </w:t>
      </w:r>
      <w:r w:rsidR="00DD7822">
        <w:t>However,</w:t>
      </w:r>
      <w:r w:rsidR="00E96520">
        <w:t xml:space="preserve"> </w:t>
      </w:r>
      <w:r w:rsidR="00DD7822">
        <w:t>we</w:t>
      </w:r>
      <w:r w:rsidR="00E96520">
        <w:t xml:space="preserve"> </w:t>
      </w:r>
      <w:r w:rsidR="00DD7822">
        <w:t>recommend</w:t>
      </w:r>
      <w:r w:rsidR="00E96520">
        <w:t xml:space="preserve"> </w:t>
      </w:r>
      <w:r w:rsidR="00DD7822">
        <w:t>that</w:t>
      </w:r>
      <w:r w:rsidR="00E96520">
        <w:t xml:space="preserve"> </w:t>
      </w:r>
      <w:r w:rsidR="00DD7822">
        <w:t>you</w:t>
      </w:r>
      <w:r w:rsidR="00E96520">
        <w:t xml:space="preserve"> </w:t>
      </w:r>
      <w:r w:rsidR="00DD7822">
        <w:t>do</w:t>
      </w:r>
      <w:r w:rsidR="00E96520">
        <w:t xml:space="preserve"> </w:t>
      </w:r>
      <w:r w:rsidR="00DD7822">
        <w:t>not</w:t>
      </w:r>
      <w:r w:rsidR="00E96520">
        <w:t xml:space="preserve"> </w:t>
      </w:r>
      <w:r w:rsidR="00DD7822">
        <w:t>give</w:t>
      </w:r>
      <w:r w:rsidR="00E96520">
        <w:t xml:space="preserve"> </w:t>
      </w:r>
      <w:r w:rsidR="00DD7822">
        <w:t>students</w:t>
      </w:r>
      <w:r w:rsidR="00E96520">
        <w:t xml:space="preserve"> </w:t>
      </w:r>
      <w:r w:rsidR="00DD7822">
        <w:t>the</w:t>
      </w:r>
      <w:r w:rsidR="00E96520">
        <w:t xml:space="preserve"> </w:t>
      </w:r>
      <w:r w:rsidR="00DD7822">
        <w:t>script.</w:t>
      </w:r>
      <w:r w:rsidR="00E96520">
        <w:t xml:space="preserve"> </w:t>
      </w:r>
      <w:r w:rsidR="00DD7822">
        <w:t>They</w:t>
      </w:r>
      <w:r w:rsidR="00E96520">
        <w:t xml:space="preserve"> </w:t>
      </w:r>
      <w:r w:rsidR="00DD7822">
        <w:t>will</w:t>
      </w:r>
      <w:r w:rsidR="00E96520">
        <w:t xml:space="preserve"> </w:t>
      </w:r>
      <w:r w:rsidR="00DD7822">
        <w:t>build</w:t>
      </w:r>
      <w:r w:rsidR="00E96520">
        <w:t xml:space="preserve"> </w:t>
      </w:r>
      <w:r w:rsidR="00DD7822">
        <w:t>it</w:t>
      </w:r>
      <w:r w:rsidR="00E96520">
        <w:t xml:space="preserve"> </w:t>
      </w:r>
      <w:r w:rsidR="00DD7822">
        <w:t>over</w:t>
      </w:r>
      <w:r w:rsidR="00E96520">
        <w:t xml:space="preserve"> </w:t>
      </w:r>
      <w:r w:rsidR="00DD7822">
        <w:t>the</w:t>
      </w:r>
      <w:r w:rsidR="00E96520">
        <w:t xml:space="preserve"> </w:t>
      </w:r>
      <w:r w:rsidR="00DD7822">
        <w:t>course</w:t>
      </w:r>
      <w:r w:rsidR="00E96520">
        <w:t xml:space="preserve"> </w:t>
      </w:r>
      <w:r w:rsidR="00DD7822">
        <w:t>of</w:t>
      </w:r>
      <w:r w:rsidR="00E96520">
        <w:t xml:space="preserve"> </w:t>
      </w:r>
      <w:r w:rsidR="00DD7822">
        <w:t>this</w:t>
      </w:r>
      <w:r w:rsidR="00E96520">
        <w:t xml:space="preserve"> </w:t>
      </w:r>
      <w:r w:rsidR="00DD7822">
        <w:t>lab.</w:t>
      </w:r>
    </w:p>
    <w:p w14:paraId="52F31EE1" w14:textId="68AAC16A" w:rsidR="00C107A7" w:rsidRDefault="00C107A7" w:rsidP="00C107A7">
      <w:pPr>
        <w:pStyle w:val="CMDOutputRed"/>
      </w:pPr>
      <w:r>
        <w:t>#Replace</w:t>
      </w:r>
      <w:r w:rsidR="00E96520">
        <w:t xml:space="preserve"> </w:t>
      </w:r>
      <w:r>
        <w:t>"your_api_key"</w:t>
      </w:r>
      <w:r w:rsidR="00E96520">
        <w:t xml:space="preserve"> </w:t>
      </w:r>
      <w:r>
        <w:t>with</w:t>
      </w:r>
      <w:r w:rsidR="00E96520">
        <w:t xml:space="preserve"> </w:t>
      </w:r>
      <w:r>
        <w:t>your</w:t>
      </w:r>
      <w:r w:rsidR="00E96520">
        <w:t xml:space="preserve"> </w:t>
      </w:r>
      <w:r>
        <w:t>MapQuest</w:t>
      </w:r>
      <w:r w:rsidR="00E96520">
        <w:t xml:space="preserve"> </w:t>
      </w:r>
      <w:r>
        <w:t>API</w:t>
      </w:r>
      <w:r w:rsidR="00E96520">
        <w:t xml:space="preserve"> </w:t>
      </w:r>
      <w:r>
        <w:t>key</w:t>
      </w:r>
    </w:p>
    <w:p w14:paraId="53F476AD" w14:textId="77777777" w:rsidR="00C107A7" w:rsidRDefault="00C107A7" w:rsidP="00C107A7">
      <w:pPr>
        <w:pStyle w:val="CMDOutputRed"/>
      </w:pPr>
    </w:p>
    <w:p w14:paraId="6DFEE128" w14:textId="77777777" w:rsidR="00283C7F" w:rsidRDefault="00283C7F" w:rsidP="00283C7F">
      <w:pPr>
        <w:pStyle w:val="CMDOutputRed"/>
      </w:pPr>
      <w:r>
        <w:t>import urllib.parse</w:t>
      </w:r>
    </w:p>
    <w:p w14:paraId="66109DC3" w14:textId="77777777" w:rsidR="00283C7F" w:rsidRDefault="00283C7F" w:rsidP="00283C7F">
      <w:pPr>
        <w:pStyle w:val="CMDOutputRed"/>
      </w:pPr>
      <w:r>
        <w:t>import requests</w:t>
      </w:r>
    </w:p>
    <w:p w14:paraId="268120C7" w14:textId="77777777" w:rsidR="00283C7F" w:rsidRDefault="00283C7F" w:rsidP="00283C7F">
      <w:pPr>
        <w:pStyle w:val="CMDOutputRed"/>
      </w:pPr>
    </w:p>
    <w:p w14:paraId="42D32B17" w14:textId="77777777" w:rsidR="00283C7F" w:rsidRDefault="00283C7F" w:rsidP="00283C7F">
      <w:pPr>
        <w:pStyle w:val="CMDOutputRed"/>
      </w:pPr>
      <w:r>
        <w:t>main_api = "https://www.mapquestapi.com/directions/v2/route?"</w:t>
      </w:r>
    </w:p>
    <w:p w14:paraId="3A28DF0F" w14:textId="6D8B6F64" w:rsidR="00283C7F" w:rsidRDefault="00283C7F" w:rsidP="00283C7F">
      <w:pPr>
        <w:pStyle w:val="CMDOutputRed"/>
      </w:pPr>
      <w:r>
        <w:t>key = "your_api_key"</w:t>
      </w:r>
    </w:p>
    <w:p w14:paraId="4D0203C9" w14:textId="77777777" w:rsidR="00283C7F" w:rsidRDefault="00283C7F" w:rsidP="00283C7F">
      <w:pPr>
        <w:pStyle w:val="CMDOutputRed"/>
      </w:pPr>
    </w:p>
    <w:p w14:paraId="61581ED8" w14:textId="77777777" w:rsidR="00283C7F" w:rsidRDefault="00283C7F" w:rsidP="00283C7F">
      <w:pPr>
        <w:pStyle w:val="CMDOutputRed"/>
      </w:pPr>
    </w:p>
    <w:p w14:paraId="0CA422BB" w14:textId="77777777" w:rsidR="00283C7F" w:rsidRDefault="00283C7F" w:rsidP="00283C7F">
      <w:pPr>
        <w:pStyle w:val="CMDOutputRed"/>
      </w:pPr>
      <w:r>
        <w:t>while True:</w:t>
      </w:r>
    </w:p>
    <w:p w14:paraId="0FD526BE" w14:textId="77777777" w:rsidR="00283C7F" w:rsidRDefault="00283C7F" w:rsidP="00283C7F">
      <w:pPr>
        <w:pStyle w:val="CMDOutputRed"/>
      </w:pPr>
      <w:r>
        <w:t xml:space="preserve">    orig = input("Starting Location: ")</w:t>
      </w:r>
    </w:p>
    <w:p w14:paraId="7F3C1372" w14:textId="77777777" w:rsidR="00283C7F" w:rsidRDefault="00283C7F" w:rsidP="00283C7F">
      <w:pPr>
        <w:pStyle w:val="CMDOutputRed"/>
      </w:pPr>
      <w:r>
        <w:t xml:space="preserve">    if orig == "quit" or orig == "q":</w:t>
      </w:r>
    </w:p>
    <w:p w14:paraId="3EC3071B" w14:textId="77777777" w:rsidR="00283C7F" w:rsidRDefault="00283C7F" w:rsidP="00283C7F">
      <w:pPr>
        <w:pStyle w:val="CMDOutputRed"/>
      </w:pPr>
      <w:r>
        <w:t xml:space="preserve">        break</w:t>
      </w:r>
    </w:p>
    <w:p w14:paraId="5AF4790A" w14:textId="77777777" w:rsidR="00283C7F" w:rsidRDefault="00283C7F" w:rsidP="00283C7F">
      <w:pPr>
        <w:pStyle w:val="CMDOutputRed"/>
      </w:pPr>
      <w:r>
        <w:t xml:space="preserve">    dest = input("Destination: ")</w:t>
      </w:r>
    </w:p>
    <w:p w14:paraId="6FD4537D" w14:textId="77777777" w:rsidR="00283C7F" w:rsidRDefault="00283C7F" w:rsidP="00283C7F">
      <w:pPr>
        <w:pStyle w:val="CMDOutputRed"/>
      </w:pPr>
      <w:r>
        <w:t xml:space="preserve">    if dest == "quit" or dest == "q":</w:t>
      </w:r>
    </w:p>
    <w:p w14:paraId="3F93E0F7" w14:textId="77777777" w:rsidR="00283C7F" w:rsidRDefault="00283C7F" w:rsidP="00283C7F">
      <w:pPr>
        <w:pStyle w:val="CMDOutputRed"/>
      </w:pPr>
      <w:r>
        <w:t xml:space="preserve">        break</w:t>
      </w:r>
    </w:p>
    <w:p w14:paraId="272A35A1" w14:textId="77777777" w:rsidR="00283C7F" w:rsidRDefault="00283C7F" w:rsidP="00283C7F">
      <w:pPr>
        <w:pStyle w:val="CMDOutputRed"/>
      </w:pPr>
      <w:r>
        <w:t xml:space="preserve">    url = main_api + urllib.parse.urlencode({"key":key, "from":orig, "to":dest}) </w:t>
      </w:r>
    </w:p>
    <w:p w14:paraId="1958296C" w14:textId="77777777" w:rsidR="00283C7F" w:rsidRDefault="00283C7F" w:rsidP="00283C7F">
      <w:pPr>
        <w:pStyle w:val="CMDOutputRed"/>
      </w:pPr>
      <w:r>
        <w:t xml:space="preserve">    json_data = requests.get(url).json()</w:t>
      </w:r>
    </w:p>
    <w:p w14:paraId="6639D618" w14:textId="77777777" w:rsidR="00283C7F" w:rsidRDefault="00283C7F" w:rsidP="00283C7F">
      <w:pPr>
        <w:pStyle w:val="CMDOutputRed"/>
      </w:pPr>
      <w:r>
        <w:t xml:space="preserve">    print("URL: " + (url))</w:t>
      </w:r>
    </w:p>
    <w:p w14:paraId="53D749F5" w14:textId="77777777" w:rsidR="00283C7F" w:rsidRDefault="00283C7F" w:rsidP="00283C7F">
      <w:pPr>
        <w:pStyle w:val="CMDOutputRed"/>
      </w:pPr>
      <w:r>
        <w:t xml:space="preserve">    json_data = requests.get(url).json()</w:t>
      </w:r>
    </w:p>
    <w:p w14:paraId="053D23C9" w14:textId="77777777" w:rsidR="00283C7F" w:rsidRDefault="00283C7F" w:rsidP="00283C7F">
      <w:pPr>
        <w:pStyle w:val="CMDOutputRed"/>
      </w:pPr>
      <w:r>
        <w:t xml:space="preserve">    json_status = json_data["info"]["statuscode"]</w:t>
      </w:r>
    </w:p>
    <w:p w14:paraId="15927917" w14:textId="77777777" w:rsidR="00283C7F" w:rsidRDefault="00283C7F" w:rsidP="00283C7F">
      <w:pPr>
        <w:pStyle w:val="CMDOutputRed"/>
      </w:pPr>
      <w:r>
        <w:t xml:space="preserve">    if json_status == 0:</w:t>
      </w:r>
    </w:p>
    <w:p w14:paraId="2F3C1B22" w14:textId="77777777" w:rsidR="00283C7F" w:rsidRDefault="00283C7F" w:rsidP="00283C7F">
      <w:pPr>
        <w:pStyle w:val="CMDOutputRed"/>
      </w:pPr>
      <w:r>
        <w:t xml:space="preserve">        print("API Status: " + str(json_status) + " = A successful route call.\n")</w:t>
      </w:r>
    </w:p>
    <w:p w14:paraId="2FE9AE89" w14:textId="77777777" w:rsidR="00283C7F" w:rsidRDefault="00283C7F" w:rsidP="00283C7F">
      <w:pPr>
        <w:pStyle w:val="CMDOutputRed"/>
      </w:pPr>
      <w:r>
        <w:t xml:space="preserve">        print("=============================================")</w:t>
      </w:r>
    </w:p>
    <w:p w14:paraId="32D986AD" w14:textId="77777777" w:rsidR="00283C7F" w:rsidRDefault="00283C7F" w:rsidP="00283C7F">
      <w:pPr>
        <w:pStyle w:val="CMDOutputRed"/>
      </w:pPr>
      <w:r>
        <w:lastRenderedPageBreak/>
        <w:t xml:space="preserve">        print("Directions from " + (orig) + " to " + (dest))</w:t>
      </w:r>
    </w:p>
    <w:p w14:paraId="5E106A92" w14:textId="77777777" w:rsidR="00283C7F" w:rsidRDefault="00283C7F" w:rsidP="00283C7F">
      <w:pPr>
        <w:pStyle w:val="CMDOutputRed"/>
      </w:pPr>
      <w:r>
        <w:t xml:space="preserve">        print("Trip Duration:   " + (json_data["route"]["formattedTime"]))</w:t>
      </w:r>
    </w:p>
    <w:p w14:paraId="36D54712" w14:textId="77777777" w:rsidR="00283C7F" w:rsidRDefault="00283C7F" w:rsidP="00283C7F">
      <w:pPr>
        <w:pStyle w:val="CMDOutputRed"/>
      </w:pPr>
      <w:r>
        <w:t xml:space="preserve">        print("Kilometers:      " + str("{:.2f}".format((json_data["route"]["distance"])*1.61)))</w:t>
      </w:r>
    </w:p>
    <w:p w14:paraId="2F1443D3" w14:textId="77777777" w:rsidR="00283C7F" w:rsidRDefault="00283C7F" w:rsidP="00283C7F">
      <w:pPr>
        <w:pStyle w:val="CMDOutputRed"/>
      </w:pPr>
      <w:r>
        <w:t xml:space="preserve">        print("Fuel Used (Ltr): " + str("{:.2f}".format((json_data["route"]["fuelUsed"])*3.78)))</w:t>
      </w:r>
    </w:p>
    <w:p w14:paraId="377AB7AA" w14:textId="77777777" w:rsidR="00283C7F" w:rsidRDefault="00283C7F" w:rsidP="00283C7F">
      <w:pPr>
        <w:pStyle w:val="CMDOutputRed"/>
      </w:pPr>
      <w:r>
        <w:t xml:space="preserve">        print("=============================================")</w:t>
      </w:r>
    </w:p>
    <w:p w14:paraId="79E4CF91" w14:textId="77777777" w:rsidR="00283C7F" w:rsidRDefault="00283C7F" w:rsidP="00283C7F">
      <w:pPr>
        <w:pStyle w:val="CMDOutputRed"/>
      </w:pPr>
      <w:r>
        <w:t xml:space="preserve">        for each in json_data["route"]["legs"][0]["maneuvers"]:</w:t>
      </w:r>
    </w:p>
    <w:p w14:paraId="59FBF392" w14:textId="77777777" w:rsidR="00283C7F" w:rsidRDefault="00283C7F" w:rsidP="00283C7F">
      <w:pPr>
        <w:pStyle w:val="CMDOutputRed"/>
      </w:pPr>
      <w:r>
        <w:t xml:space="preserve">            print((each["narrative"]) + " (" + str("{:.2f}".format((each["distance"])*1.61) + " km)"))</w:t>
      </w:r>
    </w:p>
    <w:p w14:paraId="31BC18A8" w14:textId="77777777" w:rsidR="00283C7F" w:rsidRDefault="00283C7F" w:rsidP="00283C7F">
      <w:pPr>
        <w:pStyle w:val="CMDOutputRed"/>
      </w:pPr>
      <w:r>
        <w:t xml:space="preserve">        print("=============================================\n")</w:t>
      </w:r>
    </w:p>
    <w:p w14:paraId="356F8C1A" w14:textId="77777777" w:rsidR="000970CB" w:rsidRDefault="000970CB" w:rsidP="000970CB">
      <w:pPr>
        <w:pStyle w:val="CMDOutputRed"/>
      </w:pPr>
      <w:r>
        <w:t xml:space="preserve">    elif json_status == 402:</w:t>
      </w:r>
    </w:p>
    <w:p w14:paraId="135E92E5" w14:textId="77777777" w:rsidR="000970CB" w:rsidRDefault="000970CB" w:rsidP="000970CB">
      <w:pPr>
        <w:pStyle w:val="CMDOutputRed"/>
      </w:pPr>
      <w:r>
        <w:t xml:space="preserve">        print("**********************************************")</w:t>
      </w:r>
    </w:p>
    <w:p w14:paraId="2E361FAD" w14:textId="77777777" w:rsidR="000970CB" w:rsidRDefault="000970CB" w:rsidP="000970CB">
      <w:pPr>
        <w:pStyle w:val="CMDOutputRed"/>
      </w:pPr>
      <w:r>
        <w:t xml:space="preserve">        print("Status Code: " + str(json_status) + "; Invalid user inputs for one or both locations.")</w:t>
      </w:r>
    </w:p>
    <w:p w14:paraId="6D6A0A6F" w14:textId="77777777" w:rsidR="000970CB" w:rsidRDefault="000970CB" w:rsidP="000970CB">
      <w:pPr>
        <w:pStyle w:val="CMDOutputRed"/>
      </w:pPr>
      <w:r>
        <w:t xml:space="preserve">        print("**********************************************\n")</w:t>
      </w:r>
    </w:p>
    <w:p w14:paraId="181F3552" w14:textId="77777777" w:rsidR="000970CB" w:rsidRDefault="000970CB" w:rsidP="000970CB">
      <w:pPr>
        <w:pStyle w:val="CMDOutputRed"/>
      </w:pPr>
      <w:r>
        <w:t xml:space="preserve">    elif json_status == 611:</w:t>
      </w:r>
    </w:p>
    <w:p w14:paraId="004D3AF9" w14:textId="77777777" w:rsidR="000970CB" w:rsidRDefault="000970CB" w:rsidP="000970CB">
      <w:pPr>
        <w:pStyle w:val="CMDOutputRed"/>
      </w:pPr>
      <w:r>
        <w:t xml:space="preserve">        print("**********************************************")</w:t>
      </w:r>
    </w:p>
    <w:p w14:paraId="2DDC0E11" w14:textId="77777777" w:rsidR="000970CB" w:rsidRDefault="000970CB" w:rsidP="000970CB">
      <w:pPr>
        <w:pStyle w:val="CMDOutputRed"/>
      </w:pPr>
      <w:r>
        <w:t xml:space="preserve">        print("Status Code: " + str(json_status) + "; Missing an entry for one or both locations.")</w:t>
      </w:r>
    </w:p>
    <w:p w14:paraId="6E147113" w14:textId="77777777" w:rsidR="000970CB" w:rsidRDefault="000970CB" w:rsidP="000970CB">
      <w:pPr>
        <w:pStyle w:val="CMDOutputRed"/>
      </w:pPr>
      <w:r>
        <w:t xml:space="preserve">        print("**********************************************\n")</w:t>
      </w:r>
    </w:p>
    <w:p w14:paraId="2142D865" w14:textId="77777777" w:rsidR="000970CB" w:rsidRDefault="000970CB" w:rsidP="000970CB">
      <w:pPr>
        <w:pStyle w:val="CMDOutputRed"/>
      </w:pPr>
      <w:r>
        <w:t xml:space="preserve">    else:</w:t>
      </w:r>
    </w:p>
    <w:p w14:paraId="1C746326" w14:textId="77777777" w:rsidR="000970CB" w:rsidRDefault="000970CB" w:rsidP="000970CB">
      <w:pPr>
        <w:pStyle w:val="CMDOutputRed"/>
      </w:pPr>
      <w:r>
        <w:t xml:space="preserve">        print("************************************************************************")</w:t>
      </w:r>
    </w:p>
    <w:p w14:paraId="380C7515" w14:textId="77777777" w:rsidR="000970CB" w:rsidRDefault="000970CB" w:rsidP="000970CB">
      <w:pPr>
        <w:pStyle w:val="CMDOutputRed"/>
      </w:pPr>
      <w:r>
        <w:t xml:space="preserve">        print("For Staus Code: " + str(json_status) + "; Refer to:")</w:t>
      </w:r>
    </w:p>
    <w:p w14:paraId="50F47D05" w14:textId="77777777" w:rsidR="000970CB" w:rsidRDefault="000970CB" w:rsidP="000970CB">
      <w:pPr>
        <w:pStyle w:val="CMDOutputRed"/>
      </w:pPr>
      <w:r>
        <w:t xml:space="preserve">        print("https://developer.mapquest.com/documentation/directions-api/status-codes")</w:t>
      </w:r>
    </w:p>
    <w:p w14:paraId="04D4F481" w14:textId="4E6D1337" w:rsidR="00DD7822" w:rsidRPr="00DD7822" w:rsidRDefault="000970CB" w:rsidP="000970CB">
      <w:pPr>
        <w:pStyle w:val="CMDOutputRed"/>
      </w:pPr>
      <w:r>
        <w:t xml:space="preserve">        print("************************************************************************\n")</w:t>
      </w:r>
    </w:p>
    <w:p w14:paraId="1B2BC4A4" w14:textId="34563C0B" w:rsidR="00050CAD" w:rsidRDefault="00050CAD" w:rsidP="003363D2">
      <w:pPr>
        <w:pStyle w:val="Heading2"/>
      </w:pPr>
      <w:r>
        <w:t>Get</w:t>
      </w:r>
      <w:r w:rsidR="00E96520">
        <w:t xml:space="preserve"> </w:t>
      </w:r>
      <w:r>
        <w:t>a</w:t>
      </w:r>
      <w:r w:rsidR="00E96520">
        <w:t xml:space="preserve"> </w:t>
      </w:r>
      <w:r>
        <w:t>MapQuest</w:t>
      </w:r>
      <w:r w:rsidR="00E96520">
        <w:t xml:space="preserve"> </w:t>
      </w:r>
      <w:r>
        <w:t>API</w:t>
      </w:r>
      <w:r w:rsidR="00E96520">
        <w:t xml:space="preserve"> </w:t>
      </w:r>
      <w:r w:rsidR="003363D2">
        <w:t>K</w:t>
      </w:r>
      <w:r>
        <w:t>ey</w:t>
      </w:r>
    </w:p>
    <w:p w14:paraId="79237F2C" w14:textId="3AB33CCE" w:rsidR="00050CAD" w:rsidRDefault="00050CAD" w:rsidP="00050CAD">
      <w:pPr>
        <w:pStyle w:val="BodyTextL25"/>
      </w:pPr>
      <w:r>
        <w:t>Before</w:t>
      </w:r>
      <w:r w:rsidR="00E96520">
        <w:t xml:space="preserve"> </w:t>
      </w:r>
      <w:r>
        <w:t>building</w:t>
      </w:r>
      <w:r w:rsidR="00E96520">
        <w:t xml:space="preserve"> </w:t>
      </w:r>
      <w:r>
        <w:t>the</w:t>
      </w:r>
      <w:r w:rsidR="00E96520">
        <w:t xml:space="preserve"> </w:t>
      </w:r>
      <w:r>
        <w:t>application,</w:t>
      </w:r>
      <w:r w:rsidR="00E96520">
        <w:t xml:space="preserve"> </w:t>
      </w:r>
      <w:r>
        <w:t>you</w:t>
      </w:r>
      <w:r w:rsidR="00E96520">
        <w:t xml:space="preserve"> </w:t>
      </w:r>
      <w:r w:rsidR="009B6586">
        <w:t>need</w:t>
      </w:r>
      <w:r w:rsidR="00E96520">
        <w:t xml:space="preserve"> </w:t>
      </w:r>
      <w:r w:rsidR="009B6586">
        <w:t>to</w:t>
      </w:r>
      <w:r w:rsidR="00E96520">
        <w:t xml:space="preserve"> </w:t>
      </w:r>
      <w:r w:rsidR="009B6586">
        <w:t>c</w:t>
      </w:r>
      <w:r>
        <w:t>omplete</w:t>
      </w:r>
      <w:r w:rsidR="00E96520">
        <w:t xml:space="preserve"> </w:t>
      </w:r>
      <w:r>
        <w:t>the</w:t>
      </w:r>
      <w:r w:rsidR="00E96520">
        <w:t xml:space="preserve"> </w:t>
      </w:r>
      <w:r>
        <w:t>following</w:t>
      </w:r>
      <w:r w:rsidR="00E96520">
        <w:t xml:space="preserve"> </w:t>
      </w:r>
      <w:r>
        <w:t>steps</w:t>
      </w:r>
      <w:r w:rsidR="00E96520">
        <w:t xml:space="preserve"> </w:t>
      </w:r>
      <w:r>
        <w:t>to</w:t>
      </w:r>
      <w:r w:rsidR="00E96520">
        <w:t xml:space="preserve"> </w:t>
      </w:r>
      <w:r>
        <w:t>get</w:t>
      </w:r>
      <w:r w:rsidR="00E96520">
        <w:t xml:space="preserve"> </w:t>
      </w:r>
      <w:r>
        <w:t>a</w:t>
      </w:r>
      <w:r w:rsidR="00E96520">
        <w:t xml:space="preserve"> </w:t>
      </w:r>
      <w:r>
        <w:t>MapQuest</w:t>
      </w:r>
      <w:r w:rsidR="00E96520">
        <w:t xml:space="preserve"> </w:t>
      </w:r>
      <w:r>
        <w:t>API</w:t>
      </w:r>
      <w:r w:rsidR="00E96520">
        <w:t xml:space="preserve"> </w:t>
      </w:r>
      <w:r>
        <w:t>key</w:t>
      </w:r>
      <w:r w:rsidR="00946474">
        <w:t>.</w:t>
      </w:r>
    </w:p>
    <w:p w14:paraId="61D2B2A5" w14:textId="4B730239" w:rsidR="00050CAD" w:rsidRDefault="00050CAD" w:rsidP="00050CAD">
      <w:pPr>
        <w:pStyle w:val="SubStepAlpha"/>
        <w:numPr>
          <w:ilvl w:val="3"/>
          <w:numId w:val="10"/>
        </w:numPr>
      </w:pPr>
      <w:r>
        <w:t>Go</w:t>
      </w:r>
      <w:r w:rsidR="00E96520">
        <w:t xml:space="preserve"> </w:t>
      </w:r>
      <w:r>
        <w:t>to:</w:t>
      </w:r>
      <w:r w:rsidR="00E96520">
        <w:t xml:space="preserve"> </w:t>
      </w:r>
      <w:hyperlink r:id="rId9" w:history="1">
        <w:r w:rsidRPr="00936273">
          <w:rPr>
            <w:rStyle w:val="Hyperlink"/>
          </w:rPr>
          <w:t>https://developer.mapquest.com/</w:t>
        </w:r>
      </w:hyperlink>
      <w:r>
        <w:t>.</w:t>
      </w:r>
    </w:p>
    <w:p w14:paraId="6B1C40ED" w14:textId="6F422D14" w:rsidR="00050CAD" w:rsidRDefault="00050CAD" w:rsidP="00050CAD">
      <w:pPr>
        <w:pStyle w:val="SubStepAlpha"/>
        <w:numPr>
          <w:ilvl w:val="3"/>
          <w:numId w:val="10"/>
        </w:numPr>
      </w:pPr>
      <w:r>
        <w:t>Click</w:t>
      </w:r>
      <w:r w:rsidR="00E96520">
        <w:t xml:space="preserve"> </w:t>
      </w:r>
      <w:r w:rsidRPr="00936273">
        <w:rPr>
          <w:b/>
        </w:rPr>
        <w:t>Sign</w:t>
      </w:r>
      <w:r w:rsidR="00E96520">
        <w:rPr>
          <w:b/>
        </w:rPr>
        <w:t xml:space="preserve"> </w:t>
      </w:r>
      <w:r w:rsidRPr="00936273">
        <w:rPr>
          <w:b/>
        </w:rPr>
        <w:t>Up</w:t>
      </w:r>
      <w:r w:rsidR="00E96520">
        <w:t xml:space="preserve"> </w:t>
      </w:r>
      <w:r>
        <w:t>at</w:t>
      </w:r>
      <w:r w:rsidR="00E96520">
        <w:t xml:space="preserve"> </w:t>
      </w:r>
      <w:r>
        <w:t>the</w:t>
      </w:r>
      <w:r w:rsidR="00E96520">
        <w:t xml:space="preserve"> </w:t>
      </w:r>
      <w:r>
        <w:t>top</w:t>
      </w:r>
      <w:r w:rsidR="00E96520">
        <w:t xml:space="preserve"> </w:t>
      </w:r>
      <w:r>
        <w:t>of</w:t>
      </w:r>
      <w:r w:rsidR="00E96520">
        <w:t xml:space="preserve"> </w:t>
      </w:r>
      <w:r>
        <w:t>the</w:t>
      </w:r>
      <w:r w:rsidR="00E96520">
        <w:t xml:space="preserve"> </w:t>
      </w:r>
      <w:r>
        <w:t>page.</w:t>
      </w:r>
      <w:r w:rsidR="00E96520">
        <w:t xml:space="preserve"> </w:t>
      </w:r>
    </w:p>
    <w:p w14:paraId="35F3ADE6" w14:textId="3159755B" w:rsidR="00050CAD" w:rsidRDefault="00050CAD" w:rsidP="00050CAD">
      <w:pPr>
        <w:pStyle w:val="SubStepAlpha"/>
        <w:numPr>
          <w:ilvl w:val="3"/>
          <w:numId w:val="10"/>
        </w:numPr>
      </w:pPr>
      <w:r>
        <w:t>Fill</w:t>
      </w:r>
      <w:r w:rsidR="00E96520">
        <w:t xml:space="preserve"> </w:t>
      </w:r>
      <w:r>
        <w:t>out</w:t>
      </w:r>
      <w:r w:rsidR="00E96520">
        <w:t xml:space="preserve"> </w:t>
      </w:r>
      <w:r>
        <w:t>the</w:t>
      </w:r>
      <w:r w:rsidR="00E96520">
        <w:t xml:space="preserve"> </w:t>
      </w:r>
      <w:r>
        <w:t>form</w:t>
      </w:r>
      <w:r w:rsidR="00E96520">
        <w:t xml:space="preserve"> </w:t>
      </w:r>
      <w:r>
        <w:t>to</w:t>
      </w:r>
      <w:r w:rsidR="00E96520">
        <w:t xml:space="preserve"> </w:t>
      </w:r>
      <w:r>
        <w:t>create</w:t>
      </w:r>
      <w:r w:rsidR="00E96520">
        <w:t xml:space="preserve"> </w:t>
      </w:r>
      <w:r>
        <w:t>a</w:t>
      </w:r>
      <w:r w:rsidR="00E96520">
        <w:t xml:space="preserve"> </w:t>
      </w:r>
      <w:r>
        <w:t>new</w:t>
      </w:r>
      <w:r w:rsidR="00E96520">
        <w:t xml:space="preserve"> </w:t>
      </w:r>
      <w:r>
        <w:t>account.</w:t>
      </w:r>
      <w:r w:rsidR="00E96520">
        <w:t xml:space="preserve"> </w:t>
      </w:r>
      <w:r>
        <w:t>For</w:t>
      </w:r>
      <w:r w:rsidR="00E96520">
        <w:t xml:space="preserve"> </w:t>
      </w:r>
      <w:r w:rsidRPr="006369B8">
        <w:rPr>
          <w:b/>
        </w:rPr>
        <w:t>Company</w:t>
      </w:r>
      <w:r>
        <w:t>,</w:t>
      </w:r>
      <w:r w:rsidR="00E96520">
        <w:t xml:space="preserve"> </w:t>
      </w:r>
      <w:r>
        <w:t>enter</w:t>
      </w:r>
      <w:r w:rsidR="00E96520">
        <w:t xml:space="preserve"> </w:t>
      </w:r>
      <w:r w:rsidRPr="006369B8">
        <w:rPr>
          <w:b/>
        </w:rPr>
        <w:t>Cisco</w:t>
      </w:r>
      <w:r w:rsidR="00E96520">
        <w:rPr>
          <w:b/>
        </w:rPr>
        <w:t xml:space="preserve"> </w:t>
      </w:r>
      <w:r w:rsidRPr="006369B8">
        <w:rPr>
          <w:b/>
        </w:rPr>
        <w:t>Networking</w:t>
      </w:r>
      <w:r w:rsidR="00E96520">
        <w:rPr>
          <w:b/>
        </w:rPr>
        <w:t xml:space="preserve"> </w:t>
      </w:r>
      <w:r w:rsidRPr="006369B8">
        <w:rPr>
          <w:b/>
        </w:rPr>
        <w:t>Academy</w:t>
      </w:r>
      <w:r w:rsidR="00E96520">
        <w:rPr>
          <w:b/>
        </w:rPr>
        <w:t xml:space="preserve"> </w:t>
      </w:r>
      <w:r w:rsidRPr="006369B8">
        <w:rPr>
          <w:b/>
        </w:rPr>
        <w:t>Student</w:t>
      </w:r>
      <w:r>
        <w:t>.</w:t>
      </w:r>
    </w:p>
    <w:p w14:paraId="60631650" w14:textId="57EF90F0" w:rsidR="00050CAD" w:rsidRDefault="00050CAD" w:rsidP="00050CAD">
      <w:pPr>
        <w:pStyle w:val="SubStepAlpha"/>
        <w:numPr>
          <w:ilvl w:val="3"/>
          <w:numId w:val="10"/>
        </w:numPr>
      </w:pPr>
      <w:r>
        <w:t>After</w:t>
      </w:r>
      <w:r w:rsidR="00E96520">
        <w:t xml:space="preserve"> </w:t>
      </w:r>
      <w:r>
        <w:t>clicking</w:t>
      </w:r>
      <w:r w:rsidR="00E96520">
        <w:t xml:space="preserve"> </w:t>
      </w:r>
      <w:r w:rsidRPr="006369B8">
        <w:rPr>
          <w:b/>
        </w:rPr>
        <w:t>Sign</w:t>
      </w:r>
      <w:r w:rsidR="00E96520">
        <w:rPr>
          <w:b/>
        </w:rPr>
        <w:t xml:space="preserve"> </w:t>
      </w:r>
      <w:r w:rsidRPr="006369B8">
        <w:rPr>
          <w:b/>
        </w:rPr>
        <w:t>Me</w:t>
      </w:r>
      <w:r w:rsidR="00E96520">
        <w:rPr>
          <w:b/>
        </w:rPr>
        <w:t xml:space="preserve"> </w:t>
      </w:r>
      <w:r w:rsidRPr="006369B8">
        <w:rPr>
          <w:b/>
        </w:rPr>
        <w:t>Up</w:t>
      </w:r>
      <w:r>
        <w:t>,</w:t>
      </w:r>
      <w:r w:rsidR="00E96520">
        <w:t xml:space="preserve"> </w:t>
      </w:r>
      <w:r>
        <w:t>you</w:t>
      </w:r>
      <w:r w:rsidR="00E96520">
        <w:t xml:space="preserve"> </w:t>
      </w:r>
      <w:r>
        <w:t>are</w:t>
      </w:r>
      <w:r w:rsidR="00E96520">
        <w:t xml:space="preserve"> </w:t>
      </w:r>
      <w:r>
        <w:t>redirected</w:t>
      </w:r>
      <w:r w:rsidR="00E96520">
        <w:t xml:space="preserve"> </w:t>
      </w:r>
      <w:r>
        <w:t>to</w:t>
      </w:r>
      <w:r w:rsidR="00E96520">
        <w:t xml:space="preserve"> </w:t>
      </w:r>
      <w:r>
        <w:t>the</w:t>
      </w:r>
      <w:r w:rsidR="00E96520">
        <w:t xml:space="preserve"> </w:t>
      </w:r>
      <w:r w:rsidRPr="006369B8">
        <w:rPr>
          <w:b/>
        </w:rPr>
        <w:t>Manage</w:t>
      </w:r>
      <w:r w:rsidR="00E96520">
        <w:rPr>
          <w:b/>
        </w:rPr>
        <w:t xml:space="preserve"> </w:t>
      </w:r>
      <w:r w:rsidRPr="006369B8">
        <w:rPr>
          <w:b/>
        </w:rPr>
        <w:t>Keys</w:t>
      </w:r>
      <w:r w:rsidR="00E96520">
        <w:t xml:space="preserve"> </w:t>
      </w:r>
      <w:r>
        <w:t>page.</w:t>
      </w:r>
      <w:r w:rsidR="00E96520">
        <w:t xml:space="preserve"> </w:t>
      </w:r>
      <w:r>
        <w:t>If</w:t>
      </w:r>
      <w:r w:rsidR="00E96520">
        <w:t xml:space="preserve"> </w:t>
      </w:r>
      <w:r>
        <w:t>you</w:t>
      </w:r>
      <w:r w:rsidR="00E96520">
        <w:t xml:space="preserve"> </w:t>
      </w:r>
      <w:r>
        <w:t>are</w:t>
      </w:r>
      <w:r w:rsidR="00E96520">
        <w:t xml:space="preserve"> </w:t>
      </w:r>
      <w:r>
        <w:t>redirected</w:t>
      </w:r>
      <w:r w:rsidR="00E96520">
        <w:t xml:space="preserve"> </w:t>
      </w:r>
      <w:r>
        <w:t>elsewhere,</w:t>
      </w:r>
      <w:r w:rsidR="00E96520">
        <w:t xml:space="preserve"> </w:t>
      </w:r>
      <w:r>
        <w:t>click</w:t>
      </w:r>
      <w:r w:rsidR="00E96520">
        <w:t xml:space="preserve"> </w:t>
      </w:r>
      <w:r w:rsidRPr="007521DC">
        <w:rPr>
          <w:b/>
          <w:bCs/>
        </w:rPr>
        <w:t>Manage</w:t>
      </w:r>
      <w:r w:rsidR="00E96520">
        <w:rPr>
          <w:b/>
          <w:bCs/>
        </w:rPr>
        <w:t xml:space="preserve"> </w:t>
      </w:r>
      <w:r w:rsidRPr="007521DC">
        <w:rPr>
          <w:b/>
          <w:bCs/>
        </w:rPr>
        <w:t>Keys</w:t>
      </w:r>
      <w:r w:rsidR="00E96520">
        <w:t xml:space="preserve"> </w:t>
      </w:r>
      <w:r>
        <w:t>from</w:t>
      </w:r>
      <w:r w:rsidR="00E96520">
        <w:t xml:space="preserve"> </w:t>
      </w:r>
      <w:r>
        <w:t>the</w:t>
      </w:r>
      <w:r w:rsidR="00E96520">
        <w:t xml:space="preserve"> </w:t>
      </w:r>
      <w:r>
        <w:t>list</w:t>
      </w:r>
      <w:r w:rsidR="00E96520">
        <w:t xml:space="preserve"> </w:t>
      </w:r>
      <w:r>
        <w:t>of</w:t>
      </w:r>
      <w:r w:rsidR="00E96520">
        <w:t xml:space="preserve"> </w:t>
      </w:r>
      <w:r>
        <w:t>options</w:t>
      </w:r>
      <w:r w:rsidR="00E96520">
        <w:t xml:space="preserve"> </w:t>
      </w:r>
      <w:r>
        <w:t>on</w:t>
      </w:r>
      <w:r w:rsidR="00E96520">
        <w:t xml:space="preserve"> </w:t>
      </w:r>
      <w:r>
        <w:t>the</w:t>
      </w:r>
      <w:r w:rsidR="00E96520">
        <w:t xml:space="preserve"> </w:t>
      </w:r>
      <w:r>
        <w:t>left.</w:t>
      </w:r>
    </w:p>
    <w:p w14:paraId="545BD906" w14:textId="1994E28F" w:rsidR="00050CAD" w:rsidRDefault="00050CAD" w:rsidP="00050CAD">
      <w:pPr>
        <w:pStyle w:val="SubStepAlpha"/>
        <w:numPr>
          <w:ilvl w:val="3"/>
          <w:numId w:val="10"/>
        </w:numPr>
      </w:pPr>
      <w:r>
        <w:t>Click</w:t>
      </w:r>
      <w:r w:rsidR="00E96520">
        <w:t xml:space="preserve"> </w:t>
      </w:r>
      <w:r w:rsidRPr="006369B8">
        <w:rPr>
          <w:b/>
        </w:rPr>
        <w:t>Approve</w:t>
      </w:r>
      <w:r w:rsidR="00E96520">
        <w:rPr>
          <w:b/>
        </w:rPr>
        <w:t xml:space="preserve"> </w:t>
      </w:r>
      <w:r w:rsidRPr="006369B8">
        <w:rPr>
          <w:b/>
        </w:rPr>
        <w:t>All</w:t>
      </w:r>
      <w:r w:rsidR="00E96520">
        <w:rPr>
          <w:b/>
        </w:rPr>
        <w:t xml:space="preserve"> </w:t>
      </w:r>
      <w:r w:rsidRPr="006369B8">
        <w:rPr>
          <w:b/>
        </w:rPr>
        <w:t>Keys</w:t>
      </w:r>
      <w:r w:rsidR="006143D6">
        <w:t>.</w:t>
      </w:r>
    </w:p>
    <w:p w14:paraId="62A18C7A" w14:textId="427F2DE1" w:rsidR="00050CAD" w:rsidRDefault="00050CAD" w:rsidP="00050CAD">
      <w:pPr>
        <w:pStyle w:val="SubStepAlpha"/>
        <w:numPr>
          <w:ilvl w:val="3"/>
          <w:numId w:val="10"/>
        </w:numPr>
      </w:pPr>
      <w:r>
        <w:t>Expand</w:t>
      </w:r>
      <w:r w:rsidR="00E96520">
        <w:t xml:space="preserve"> </w:t>
      </w:r>
      <w:r w:rsidRPr="006369B8">
        <w:rPr>
          <w:b/>
        </w:rPr>
        <w:t>My</w:t>
      </w:r>
      <w:r w:rsidR="00E96520">
        <w:rPr>
          <w:b/>
        </w:rPr>
        <w:t xml:space="preserve"> </w:t>
      </w:r>
      <w:r w:rsidRPr="006369B8">
        <w:rPr>
          <w:b/>
        </w:rPr>
        <w:t>Application</w:t>
      </w:r>
      <w:r>
        <w:t>.</w:t>
      </w:r>
    </w:p>
    <w:p w14:paraId="6A97013B" w14:textId="337A4D8B" w:rsidR="00050CAD" w:rsidRDefault="00050CAD" w:rsidP="00050CAD">
      <w:pPr>
        <w:pStyle w:val="SubStepAlpha"/>
        <w:numPr>
          <w:ilvl w:val="3"/>
          <w:numId w:val="10"/>
        </w:numPr>
      </w:pPr>
      <w:r>
        <w:t>Copy</w:t>
      </w:r>
      <w:r w:rsidR="00E96520">
        <w:t xml:space="preserve"> </w:t>
      </w:r>
      <w:r>
        <w:t>your</w:t>
      </w:r>
      <w:r w:rsidR="00E96520">
        <w:t xml:space="preserve"> </w:t>
      </w:r>
      <w:r>
        <w:rPr>
          <w:b/>
        </w:rPr>
        <w:t>Consumer</w:t>
      </w:r>
      <w:r w:rsidR="00E96520">
        <w:rPr>
          <w:b/>
        </w:rPr>
        <w:t xml:space="preserve"> </w:t>
      </w:r>
      <w:r>
        <w:rPr>
          <w:b/>
        </w:rPr>
        <w:t>Key</w:t>
      </w:r>
      <w:r w:rsidR="00E96520">
        <w:rPr>
          <w:b/>
        </w:rPr>
        <w:t xml:space="preserve"> </w:t>
      </w:r>
      <w:r>
        <w:t>to</w:t>
      </w:r>
      <w:r w:rsidR="00E96520">
        <w:t xml:space="preserve"> </w:t>
      </w:r>
      <w:r w:rsidR="00946474">
        <w:t>a</w:t>
      </w:r>
      <w:r w:rsidR="00E96520">
        <w:t xml:space="preserve"> </w:t>
      </w:r>
      <w:r w:rsidR="00946474">
        <w:t>text</w:t>
      </w:r>
      <w:r w:rsidR="00E96520">
        <w:t xml:space="preserve"> </w:t>
      </w:r>
      <w:r w:rsidR="00946474">
        <w:t>file</w:t>
      </w:r>
      <w:r w:rsidR="00E96520">
        <w:t xml:space="preserve"> </w:t>
      </w:r>
      <w:r w:rsidR="00946474">
        <w:t>for</w:t>
      </w:r>
      <w:r w:rsidR="00E96520">
        <w:t xml:space="preserve"> </w:t>
      </w:r>
      <w:r w:rsidR="00946474">
        <w:t>future</w:t>
      </w:r>
      <w:r w:rsidR="00E96520">
        <w:t xml:space="preserve"> </w:t>
      </w:r>
      <w:r w:rsidR="00946474">
        <w:t>use</w:t>
      </w:r>
      <w:r>
        <w:t>.</w:t>
      </w:r>
      <w:r w:rsidR="00E96520">
        <w:t xml:space="preserve"> </w:t>
      </w:r>
      <w:r>
        <w:t>This</w:t>
      </w:r>
      <w:r w:rsidR="00E96520">
        <w:t xml:space="preserve"> </w:t>
      </w:r>
      <w:r>
        <w:t>will</w:t>
      </w:r>
      <w:r w:rsidR="00E96520">
        <w:t xml:space="preserve"> </w:t>
      </w:r>
      <w:r>
        <w:t>be</w:t>
      </w:r>
      <w:r w:rsidR="00E96520">
        <w:t xml:space="preserve"> </w:t>
      </w:r>
      <w:r>
        <w:t>the</w:t>
      </w:r>
      <w:r w:rsidR="00E96520">
        <w:t xml:space="preserve"> </w:t>
      </w:r>
      <w:r>
        <w:t>key</w:t>
      </w:r>
      <w:r w:rsidR="00E96520">
        <w:t xml:space="preserve"> </w:t>
      </w:r>
      <w:r>
        <w:t>you</w:t>
      </w:r>
      <w:r w:rsidR="00E96520">
        <w:t xml:space="preserve"> </w:t>
      </w:r>
      <w:r>
        <w:t>use</w:t>
      </w:r>
      <w:r w:rsidR="00E96520">
        <w:t xml:space="preserve"> </w:t>
      </w:r>
      <w:r>
        <w:t>for</w:t>
      </w:r>
      <w:r w:rsidR="00E96520">
        <w:t xml:space="preserve"> </w:t>
      </w:r>
      <w:r>
        <w:t>the</w:t>
      </w:r>
      <w:r w:rsidR="00E96520">
        <w:t xml:space="preserve"> </w:t>
      </w:r>
      <w:r>
        <w:t>rest</w:t>
      </w:r>
      <w:r w:rsidR="00E96520">
        <w:t xml:space="preserve"> </w:t>
      </w:r>
      <w:r>
        <w:t>of</w:t>
      </w:r>
      <w:r w:rsidR="00E96520">
        <w:t xml:space="preserve"> </w:t>
      </w:r>
      <w:r>
        <w:t>this</w:t>
      </w:r>
      <w:r w:rsidR="00E96520">
        <w:t xml:space="preserve"> </w:t>
      </w:r>
      <w:r>
        <w:t>lab.</w:t>
      </w:r>
    </w:p>
    <w:p w14:paraId="3E171744" w14:textId="73DC50BD" w:rsidR="00050CAD" w:rsidRDefault="00050CAD" w:rsidP="00050CAD">
      <w:pPr>
        <w:pStyle w:val="BodyTextL25"/>
      </w:pPr>
      <w:r w:rsidRPr="0055267C">
        <w:rPr>
          <w:b/>
        </w:rPr>
        <w:t>Note</w:t>
      </w:r>
      <w:r>
        <w:t>:</w:t>
      </w:r>
      <w:r w:rsidR="00E96520">
        <w:t xml:space="preserve"> </w:t>
      </w:r>
      <w:r>
        <w:t>MapQuest</w:t>
      </w:r>
      <w:r w:rsidR="00E96520">
        <w:t xml:space="preserve"> </w:t>
      </w:r>
      <w:r>
        <w:t>may</w:t>
      </w:r>
      <w:r w:rsidR="00E96520">
        <w:t xml:space="preserve"> </w:t>
      </w:r>
      <w:r>
        <w:t>change</w:t>
      </w:r>
      <w:r w:rsidR="00E96520">
        <w:t xml:space="preserve"> </w:t>
      </w:r>
      <w:r>
        <w:t>the</w:t>
      </w:r>
      <w:r w:rsidR="00E96520">
        <w:t xml:space="preserve"> </w:t>
      </w:r>
      <w:r>
        <w:t>process</w:t>
      </w:r>
      <w:r w:rsidR="00E96520">
        <w:t xml:space="preserve"> </w:t>
      </w:r>
      <w:r>
        <w:t>for</w:t>
      </w:r>
      <w:r w:rsidR="00E96520">
        <w:t xml:space="preserve"> </w:t>
      </w:r>
      <w:r>
        <w:t>obtaining</w:t>
      </w:r>
      <w:r w:rsidR="00E96520">
        <w:t xml:space="preserve"> </w:t>
      </w:r>
      <w:r>
        <w:t>a</w:t>
      </w:r>
      <w:r w:rsidR="00E96520">
        <w:t xml:space="preserve"> </w:t>
      </w:r>
      <w:r>
        <w:t>key.</w:t>
      </w:r>
      <w:r w:rsidR="00E96520">
        <w:t xml:space="preserve"> </w:t>
      </w:r>
      <w:r>
        <w:t>If</w:t>
      </w:r>
      <w:r w:rsidR="00E96520">
        <w:t xml:space="preserve"> </w:t>
      </w:r>
      <w:r>
        <w:t>the</w:t>
      </w:r>
      <w:r w:rsidR="00E96520">
        <w:t xml:space="preserve"> </w:t>
      </w:r>
      <w:r>
        <w:t>steps</w:t>
      </w:r>
      <w:r w:rsidR="00E96520">
        <w:t xml:space="preserve"> </w:t>
      </w:r>
      <w:r>
        <w:t>above</w:t>
      </w:r>
      <w:r w:rsidR="00E96520">
        <w:t xml:space="preserve"> </w:t>
      </w:r>
      <w:r>
        <w:t>are</w:t>
      </w:r>
      <w:r w:rsidR="00E96520">
        <w:t xml:space="preserve"> </w:t>
      </w:r>
      <w:r>
        <w:t>no</w:t>
      </w:r>
      <w:r w:rsidR="00E96520">
        <w:t xml:space="preserve"> </w:t>
      </w:r>
      <w:r>
        <w:t>longer</w:t>
      </w:r>
      <w:r w:rsidR="00E96520">
        <w:t xml:space="preserve"> </w:t>
      </w:r>
      <w:r>
        <w:t>valid,</w:t>
      </w:r>
      <w:r w:rsidR="00E96520">
        <w:t xml:space="preserve"> </w:t>
      </w:r>
      <w:r>
        <w:t>search</w:t>
      </w:r>
      <w:r w:rsidR="00E96520">
        <w:t xml:space="preserve"> </w:t>
      </w:r>
      <w:r w:rsidR="006143D6">
        <w:t xml:space="preserve">the internet </w:t>
      </w:r>
      <w:r>
        <w:t>for</w:t>
      </w:r>
      <w:r w:rsidR="00E96520">
        <w:t xml:space="preserve"> </w:t>
      </w:r>
      <w:r w:rsidRPr="0055267C">
        <w:t>“steps</w:t>
      </w:r>
      <w:r w:rsidR="00E96520">
        <w:t xml:space="preserve"> </w:t>
      </w:r>
      <w:r w:rsidRPr="0055267C">
        <w:t>to</w:t>
      </w:r>
      <w:r w:rsidR="00E96520">
        <w:t xml:space="preserve"> </w:t>
      </w:r>
      <w:r w:rsidRPr="0055267C">
        <w:t>generate</w:t>
      </w:r>
      <w:r w:rsidR="00E96520">
        <w:t xml:space="preserve"> </w:t>
      </w:r>
      <w:r>
        <w:t>mapquest</w:t>
      </w:r>
      <w:r w:rsidR="00E96520">
        <w:t xml:space="preserve"> </w:t>
      </w:r>
      <w:r w:rsidRPr="0055267C">
        <w:t>api</w:t>
      </w:r>
      <w:r w:rsidR="00E96520">
        <w:t xml:space="preserve"> </w:t>
      </w:r>
      <w:r w:rsidRPr="0055267C">
        <w:t>key”</w:t>
      </w:r>
      <w:r>
        <w:t>.</w:t>
      </w:r>
      <w:r w:rsidR="00E96520">
        <w:t xml:space="preserve"> </w:t>
      </w:r>
    </w:p>
    <w:p w14:paraId="3F767479" w14:textId="22E376AD" w:rsidR="00335398" w:rsidRDefault="00335398" w:rsidP="00335398">
      <w:pPr>
        <w:pStyle w:val="Heading2"/>
      </w:pPr>
      <w:r>
        <w:t>Build</w:t>
      </w:r>
      <w:r w:rsidR="00E96520">
        <w:t xml:space="preserve"> </w:t>
      </w:r>
      <w:r w:rsidR="0050722C">
        <w:t>the</w:t>
      </w:r>
      <w:r w:rsidR="00E96520">
        <w:t xml:space="preserve"> </w:t>
      </w:r>
      <w:r w:rsidR="0050722C">
        <w:t>Basic</w:t>
      </w:r>
      <w:r w:rsidR="00E96520">
        <w:t xml:space="preserve"> </w:t>
      </w:r>
      <w:r w:rsidR="0050722C">
        <w:t>MapQuest</w:t>
      </w:r>
      <w:r w:rsidR="00E96520">
        <w:t xml:space="preserve"> </w:t>
      </w:r>
      <w:r w:rsidR="0050722C">
        <w:t>Direction</w:t>
      </w:r>
      <w:r w:rsidR="00E96520">
        <w:t xml:space="preserve"> </w:t>
      </w:r>
      <w:r w:rsidR="0050722C">
        <w:t>Application</w:t>
      </w:r>
    </w:p>
    <w:p w14:paraId="7B8C881A" w14:textId="3100F2E8" w:rsidR="00EC2AC3" w:rsidRPr="00EC2AC3" w:rsidRDefault="00EC2AC3" w:rsidP="00EC2AC3">
      <w:pPr>
        <w:pStyle w:val="BodyTextL25"/>
      </w:pPr>
      <w:r>
        <w:t>In</w:t>
      </w:r>
      <w:r w:rsidR="00E96520">
        <w:t xml:space="preserve"> </w:t>
      </w:r>
      <w:r>
        <w:t>this</w:t>
      </w:r>
      <w:r w:rsidR="00E96520">
        <w:t xml:space="preserve"> </w:t>
      </w:r>
      <w:r>
        <w:t>Part,</w:t>
      </w:r>
      <w:r w:rsidR="00E96520">
        <w:t xml:space="preserve"> </w:t>
      </w:r>
      <w:r>
        <w:t>you</w:t>
      </w:r>
      <w:r w:rsidR="00E96520">
        <w:t xml:space="preserve"> </w:t>
      </w:r>
      <w:r>
        <w:t>will</w:t>
      </w:r>
      <w:r w:rsidR="00E96520">
        <w:t xml:space="preserve"> </w:t>
      </w:r>
      <w:r>
        <w:t>create</w:t>
      </w:r>
      <w:r w:rsidR="00E96520">
        <w:t xml:space="preserve"> </w:t>
      </w:r>
      <w:r>
        <w:t>a</w:t>
      </w:r>
      <w:r w:rsidR="00E96520">
        <w:t xml:space="preserve"> </w:t>
      </w:r>
      <w:r>
        <w:t>Python</w:t>
      </w:r>
      <w:r w:rsidR="00E96520">
        <w:t xml:space="preserve"> </w:t>
      </w:r>
      <w:r>
        <w:t>script</w:t>
      </w:r>
      <w:r w:rsidR="00E96520">
        <w:t xml:space="preserve"> </w:t>
      </w:r>
      <w:r>
        <w:t>to</w:t>
      </w:r>
      <w:r w:rsidR="00E96520">
        <w:t xml:space="preserve"> </w:t>
      </w:r>
      <w:r>
        <w:t>send</w:t>
      </w:r>
      <w:r w:rsidR="00E96520">
        <w:t xml:space="preserve"> </w:t>
      </w:r>
      <w:r>
        <w:t>a</w:t>
      </w:r>
      <w:r w:rsidR="00E96520">
        <w:t xml:space="preserve"> </w:t>
      </w:r>
      <w:r>
        <w:t>URL</w:t>
      </w:r>
      <w:r w:rsidR="00E96520">
        <w:t xml:space="preserve"> </w:t>
      </w:r>
      <w:r>
        <w:t>request</w:t>
      </w:r>
      <w:r w:rsidR="00E96520">
        <w:t xml:space="preserve"> </w:t>
      </w:r>
      <w:r>
        <w:t>to</w:t>
      </w:r>
      <w:r w:rsidR="00E96520">
        <w:t xml:space="preserve"> </w:t>
      </w:r>
      <w:r>
        <w:t>the</w:t>
      </w:r>
      <w:r w:rsidR="00E96520">
        <w:t xml:space="preserve"> </w:t>
      </w:r>
      <w:r>
        <w:t>MapQuest</w:t>
      </w:r>
      <w:r w:rsidR="00E96520">
        <w:t xml:space="preserve"> </w:t>
      </w:r>
      <w:r>
        <w:t>directions</w:t>
      </w:r>
      <w:r w:rsidR="00E96520">
        <w:t xml:space="preserve"> </w:t>
      </w:r>
      <w:r>
        <w:t>API.</w:t>
      </w:r>
      <w:r w:rsidR="00E96520">
        <w:t xml:space="preserve"> </w:t>
      </w:r>
      <w:r w:rsidR="008B0F39">
        <w:t>You</w:t>
      </w:r>
      <w:r w:rsidR="00E96520">
        <w:t xml:space="preserve"> </w:t>
      </w:r>
      <w:r w:rsidR="008B0F39">
        <w:t>will</w:t>
      </w:r>
      <w:r w:rsidR="00E96520">
        <w:t xml:space="preserve"> </w:t>
      </w:r>
      <w:r w:rsidR="008B0F39">
        <w:t>then</w:t>
      </w:r>
      <w:r w:rsidR="00E96520">
        <w:t xml:space="preserve"> </w:t>
      </w:r>
      <w:r w:rsidR="008B0F39">
        <w:t>test</w:t>
      </w:r>
      <w:r w:rsidR="00E96520">
        <w:t xml:space="preserve"> </w:t>
      </w:r>
      <w:r w:rsidR="008B0F39">
        <w:t>your</w:t>
      </w:r>
      <w:r w:rsidR="00E96520">
        <w:t xml:space="preserve"> </w:t>
      </w:r>
      <w:r w:rsidR="008B0F39">
        <w:t>API</w:t>
      </w:r>
      <w:r w:rsidR="00E96520">
        <w:t xml:space="preserve"> </w:t>
      </w:r>
      <w:r w:rsidR="008B0F39">
        <w:t>call.</w:t>
      </w:r>
      <w:r w:rsidR="00E96520">
        <w:t xml:space="preserve"> </w:t>
      </w:r>
      <w:r w:rsidR="008B0F39">
        <w:t>Throughout</w:t>
      </w:r>
      <w:r w:rsidR="00E96520">
        <w:t xml:space="preserve"> </w:t>
      </w:r>
      <w:r w:rsidR="008B0F39">
        <w:t>the</w:t>
      </w:r>
      <w:r w:rsidR="00E96520">
        <w:t xml:space="preserve"> </w:t>
      </w:r>
      <w:r w:rsidR="008B0F39">
        <w:t>rest</w:t>
      </w:r>
      <w:r w:rsidR="00E96520">
        <w:t xml:space="preserve"> </w:t>
      </w:r>
      <w:r w:rsidR="008B0F39">
        <w:t>of</w:t>
      </w:r>
      <w:r w:rsidR="00E96520">
        <w:t xml:space="preserve"> </w:t>
      </w:r>
      <w:r w:rsidR="008B0F39">
        <w:t>this</w:t>
      </w:r>
      <w:r w:rsidR="00E96520">
        <w:t xml:space="preserve"> </w:t>
      </w:r>
      <w:r w:rsidR="008B0F39">
        <w:t>lab,</w:t>
      </w:r>
      <w:r w:rsidR="00E96520">
        <w:t xml:space="preserve"> </w:t>
      </w:r>
      <w:r w:rsidR="008B0F39">
        <w:t>you</w:t>
      </w:r>
      <w:r w:rsidR="00E96520">
        <w:t xml:space="preserve"> </w:t>
      </w:r>
      <w:r w:rsidR="008B0F39">
        <w:t>will</w:t>
      </w:r>
      <w:r w:rsidR="00E96520">
        <w:t xml:space="preserve"> </w:t>
      </w:r>
      <w:r w:rsidR="008B0F39">
        <w:t>build</w:t>
      </w:r>
      <w:r w:rsidR="00E96520">
        <w:t xml:space="preserve"> </w:t>
      </w:r>
      <w:r w:rsidR="008B0F39">
        <w:t>your</w:t>
      </w:r>
      <w:r w:rsidR="00E96520">
        <w:t xml:space="preserve"> </w:t>
      </w:r>
      <w:r w:rsidR="008B0F39">
        <w:t>script</w:t>
      </w:r>
      <w:r w:rsidR="00E96520">
        <w:t xml:space="preserve"> </w:t>
      </w:r>
      <w:r w:rsidR="008B0F39">
        <w:t>in</w:t>
      </w:r>
      <w:r w:rsidR="00E96520">
        <w:t xml:space="preserve"> </w:t>
      </w:r>
      <w:r w:rsidR="008B0F39">
        <w:t>parts,</w:t>
      </w:r>
      <w:r w:rsidR="00E96520">
        <w:t xml:space="preserve"> </w:t>
      </w:r>
      <w:r w:rsidR="008B0F39">
        <w:t>saving</w:t>
      </w:r>
      <w:r w:rsidR="00E96520">
        <w:t xml:space="preserve"> </w:t>
      </w:r>
      <w:r w:rsidR="008B0F39">
        <w:t>the</w:t>
      </w:r>
      <w:r w:rsidR="00E96520">
        <w:t xml:space="preserve"> </w:t>
      </w:r>
      <w:r w:rsidR="008B0F39">
        <w:t>file</w:t>
      </w:r>
      <w:r w:rsidR="00E96520">
        <w:t xml:space="preserve"> </w:t>
      </w:r>
      <w:r w:rsidR="008B0F39">
        <w:t>with</w:t>
      </w:r>
      <w:r w:rsidR="00E96520">
        <w:t xml:space="preserve"> </w:t>
      </w:r>
      <w:r w:rsidR="008B0F39">
        <w:t>a</w:t>
      </w:r>
      <w:r w:rsidR="00E96520">
        <w:t xml:space="preserve"> </w:t>
      </w:r>
      <w:r w:rsidR="008B0F39">
        <w:t>new</w:t>
      </w:r>
      <w:r w:rsidR="00E96520">
        <w:t xml:space="preserve"> </w:t>
      </w:r>
      <w:r w:rsidR="008B0F39">
        <w:t>name</w:t>
      </w:r>
      <w:r w:rsidR="00E96520">
        <w:t xml:space="preserve"> </w:t>
      </w:r>
      <w:r w:rsidR="008B0F39">
        <w:t>each</w:t>
      </w:r>
      <w:r w:rsidR="00E96520">
        <w:t xml:space="preserve"> </w:t>
      </w:r>
      <w:r w:rsidR="008B0F39">
        <w:t>time.</w:t>
      </w:r>
      <w:r w:rsidR="00E96520">
        <w:t xml:space="preserve"> </w:t>
      </w:r>
      <w:r w:rsidR="006143D6">
        <w:t xml:space="preserve">This </w:t>
      </w:r>
      <w:r w:rsidR="008B0F39">
        <w:t>will</w:t>
      </w:r>
      <w:r w:rsidR="00E96520">
        <w:t xml:space="preserve"> </w:t>
      </w:r>
      <w:r w:rsidR="008B0F39">
        <w:t>help</w:t>
      </w:r>
      <w:r w:rsidR="00E96520">
        <w:t xml:space="preserve"> </w:t>
      </w:r>
      <w:r w:rsidR="008B0F39">
        <w:t>with</w:t>
      </w:r>
      <w:r w:rsidR="00E96520">
        <w:t xml:space="preserve"> </w:t>
      </w:r>
      <w:r w:rsidR="008B0F39">
        <w:t>learning</w:t>
      </w:r>
      <w:r w:rsidR="00E96520">
        <w:t xml:space="preserve"> </w:t>
      </w:r>
      <w:r w:rsidR="008B0F39">
        <w:t>the</w:t>
      </w:r>
      <w:r w:rsidR="00E96520">
        <w:t xml:space="preserve"> </w:t>
      </w:r>
      <w:r w:rsidR="008B0F39">
        <w:t>pieces</w:t>
      </w:r>
      <w:r w:rsidR="00E96520">
        <w:t xml:space="preserve"> </w:t>
      </w:r>
      <w:r w:rsidR="008B0F39">
        <w:t>of</w:t>
      </w:r>
      <w:r w:rsidR="00E96520">
        <w:t xml:space="preserve"> </w:t>
      </w:r>
      <w:r w:rsidR="008B0F39">
        <w:t>the</w:t>
      </w:r>
      <w:r w:rsidR="00E96520">
        <w:t xml:space="preserve"> </w:t>
      </w:r>
      <w:r w:rsidR="008B0F39">
        <w:t>application</w:t>
      </w:r>
      <w:r w:rsidR="00E96520">
        <w:t xml:space="preserve"> </w:t>
      </w:r>
      <w:r w:rsidR="008B0F39">
        <w:t>as</w:t>
      </w:r>
      <w:r w:rsidR="00E96520">
        <w:t xml:space="preserve"> </w:t>
      </w:r>
      <w:r w:rsidR="008B0F39">
        <w:t>well</w:t>
      </w:r>
      <w:r w:rsidR="00E96520">
        <w:t xml:space="preserve"> </w:t>
      </w:r>
      <w:r w:rsidR="008B0F39">
        <w:t>as</w:t>
      </w:r>
      <w:r w:rsidR="00E96520">
        <w:t xml:space="preserve"> </w:t>
      </w:r>
      <w:r w:rsidR="008B0F39">
        <w:t>provide</w:t>
      </w:r>
      <w:r w:rsidR="00E96520">
        <w:t xml:space="preserve"> </w:t>
      </w:r>
      <w:r w:rsidR="008B0F39">
        <w:t>you</w:t>
      </w:r>
      <w:r w:rsidR="00E96520">
        <w:t xml:space="preserve"> </w:t>
      </w:r>
      <w:r w:rsidR="008B0F39">
        <w:t>a</w:t>
      </w:r>
      <w:r w:rsidR="00E96520">
        <w:t xml:space="preserve"> </w:t>
      </w:r>
      <w:r w:rsidR="008B0F39">
        <w:t>series</w:t>
      </w:r>
      <w:r w:rsidR="00E96520">
        <w:t xml:space="preserve"> </w:t>
      </w:r>
      <w:r w:rsidR="008B0F39">
        <w:t>of</w:t>
      </w:r>
      <w:r w:rsidR="00E96520">
        <w:t xml:space="preserve"> </w:t>
      </w:r>
      <w:r w:rsidR="008B0F39">
        <w:t>scripts</w:t>
      </w:r>
      <w:r w:rsidR="00E96520">
        <w:t xml:space="preserve"> </w:t>
      </w:r>
      <w:r w:rsidR="008B0F39">
        <w:t>that</w:t>
      </w:r>
      <w:r w:rsidR="00E96520">
        <w:t xml:space="preserve"> </w:t>
      </w:r>
      <w:r w:rsidR="008B0F39">
        <w:t>you</w:t>
      </w:r>
      <w:r w:rsidR="00E96520">
        <w:t xml:space="preserve"> </w:t>
      </w:r>
      <w:r w:rsidR="008B0F39">
        <w:t>can</w:t>
      </w:r>
      <w:r w:rsidR="00E96520">
        <w:t xml:space="preserve"> </w:t>
      </w:r>
      <w:r w:rsidR="008B0F39">
        <w:t>return</w:t>
      </w:r>
      <w:r w:rsidR="00E96520">
        <w:t xml:space="preserve"> </w:t>
      </w:r>
      <w:r w:rsidR="008B0F39">
        <w:t>to</w:t>
      </w:r>
      <w:r w:rsidR="00E96520">
        <w:t xml:space="preserve"> </w:t>
      </w:r>
      <w:r w:rsidR="008B0F39">
        <w:t>if</w:t>
      </w:r>
      <w:r w:rsidR="00E96520">
        <w:t xml:space="preserve"> </w:t>
      </w:r>
      <w:r w:rsidR="008B0F39">
        <w:t>you</w:t>
      </w:r>
      <w:r w:rsidR="00E96520">
        <w:t xml:space="preserve"> </w:t>
      </w:r>
      <w:r w:rsidR="008B0F39">
        <w:t>run</w:t>
      </w:r>
      <w:r w:rsidR="00E96520">
        <w:t xml:space="preserve"> </w:t>
      </w:r>
      <w:r w:rsidR="008B0F39">
        <w:t>into</w:t>
      </w:r>
      <w:r w:rsidR="00E96520">
        <w:t xml:space="preserve"> </w:t>
      </w:r>
      <w:r w:rsidR="008B0F39">
        <w:t>any</w:t>
      </w:r>
      <w:r w:rsidR="00E96520">
        <w:t xml:space="preserve"> </w:t>
      </w:r>
      <w:r w:rsidR="008B0F39">
        <w:t>problems</w:t>
      </w:r>
      <w:r w:rsidR="00E96520">
        <w:t xml:space="preserve"> </w:t>
      </w:r>
      <w:r w:rsidR="00BA6C2B">
        <w:t>in</w:t>
      </w:r>
      <w:r w:rsidR="00E96520">
        <w:t xml:space="preserve"> </w:t>
      </w:r>
      <w:r w:rsidR="00BA6C2B">
        <w:t>the</w:t>
      </w:r>
      <w:r w:rsidR="00E96520">
        <w:t xml:space="preserve"> </w:t>
      </w:r>
      <w:r w:rsidR="00BA6C2B">
        <w:t>current</w:t>
      </w:r>
      <w:r w:rsidR="00E96520">
        <w:t xml:space="preserve"> </w:t>
      </w:r>
      <w:r w:rsidR="00BA6C2B">
        <w:t>version</w:t>
      </w:r>
      <w:r w:rsidR="00E96520">
        <w:t xml:space="preserve"> </w:t>
      </w:r>
      <w:r w:rsidR="00BA6C2B">
        <w:t>of</w:t>
      </w:r>
      <w:r w:rsidR="00E96520">
        <w:t xml:space="preserve"> </w:t>
      </w:r>
      <w:r w:rsidR="00BA6C2B">
        <w:t>your</w:t>
      </w:r>
      <w:r w:rsidR="00E96520">
        <w:t xml:space="preserve"> </w:t>
      </w:r>
      <w:r w:rsidR="00BA6C2B">
        <w:t>application.</w:t>
      </w:r>
    </w:p>
    <w:p w14:paraId="16E45596" w14:textId="04253FBA" w:rsidR="00050CAD" w:rsidRDefault="00050CAD" w:rsidP="009544F4">
      <w:pPr>
        <w:pStyle w:val="Heading3"/>
      </w:pPr>
      <w:r>
        <w:lastRenderedPageBreak/>
        <w:t>Create</w:t>
      </w:r>
      <w:r w:rsidR="00E96520">
        <w:t xml:space="preserve"> </w:t>
      </w:r>
      <w:r>
        <w:t>a</w:t>
      </w:r>
      <w:r w:rsidR="00E96520">
        <w:t xml:space="preserve"> </w:t>
      </w:r>
      <w:r>
        <w:t>New</w:t>
      </w:r>
      <w:r w:rsidR="00E96520">
        <w:t xml:space="preserve"> </w:t>
      </w:r>
      <w:r>
        <w:t>File</w:t>
      </w:r>
      <w:r w:rsidR="00E96520">
        <w:t xml:space="preserve"> </w:t>
      </w:r>
      <w:r w:rsidR="000F2A61">
        <w:t>in</w:t>
      </w:r>
      <w:r w:rsidR="00E96520">
        <w:t xml:space="preserve"> </w:t>
      </w:r>
      <w:r w:rsidR="000F2A61">
        <w:t>VS</w:t>
      </w:r>
      <w:r w:rsidR="00E96520">
        <w:t xml:space="preserve"> </w:t>
      </w:r>
      <w:r>
        <w:t>Code.</w:t>
      </w:r>
    </w:p>
    <w:p w14:paraId="50B412B7" w14:textId="11AAB2F3" w:rsidR="00050CAD" w:rsidRDefault="00050CAD" w:rsidP="00050CAD">
      <w:pPr>
        <w:pStyle w:val="BodyTextL25"/>
      </w:pPr>
      <w:r>
        <w:t>You</w:t>
      </w:r>
      <w:r w:rsidR="00E96520">
        <w:t xml:space="preserve"> </w:t>
      </w:r>
      <w:r w:rsidR="000B7D19">
        <w:t>can</w:t>
      </w:r>
      <w:r w:rsidR="00E96520">
        <w:t xml:space="preserve"> </w:t>
      </w:r>
      <w:r w:rsidR="000B7D19">
        <w:t>use</w:t>
      </w:r>
      <w:r w:rsidR="00E96520">
        <w:t xml:space="preserve"> </w:t>
      </w:r>
      <w:r w:rsidR="000B7D19">
        <w:t>any</w:t>
      </w:r>
      <w:r w:rsidR="00E96520">
        <w:t xml:space="preserve"> </w:t>
      </w:r>
      <w:r w:rsidR="000B7D19">
        <w:t>tools</w:t>
      </w:r>
      <w:r w:rsidR="00E96520">
        <w:t xml:space="preserve"> </w:t>
      </w:r>
      <w:r w:rsidR="000B7D19">
        <w:t>you</w:t>
      </w:r>
      <w:r w:rsidR="00E96520">
        <w:t xml:space="preserve"> </w:t>
      </w:r>
      <w:r w:rsidR="000B7D19">
        <w:t>want</w:t>
      </w:r>
      <w:r w:rsidR="00E96520">
        <w:t xml:space="preserve"> </w:t>
      </w:r>
      <w:r w:rsidR="000B7D19">
        <w:t>to</w:t>
      </w:r>
      <w:r w:rsidR="00E96520">
        <w:t xml:space="preserve"> </w:t>
      </w:r>
      <w:r w:rsidR="000B7D19">
        <w:t>enter</w:t>
      </w:r>
      <w:r w:rsidR="00E96520">
        <w:t xml:space="preserve"> </w:t>
      </w:r>
      <w:r w:rsidR="000B7D19">
        <w:t>in</w:t>
      </w:r>
      <w:r w:rsidR="00E96520">
        <w:t xml:space="preserve"> </w:t>
      </w:r>
      <w:r w:rsidR="000B7D19">
        <w:t>Python</w:t>
      </w:r>
      <w:r w:rsidR="00E96520">
        <w:t xml:space="preserve"> </w:t>
      </w:r>
      <w:r w:rsidR="000B7D19">
        <w:t>commands</w:t>
      </w:r>
      <w:r w:rsidR="00E96520">
        <w:t xml:space="preserve"> </w:t>
      </w:r>
      <w:r w:rsidR="000B7D19">
        <w:t>and</w:t>
      </w:r>
      <w:r w:rsidR="00E96520">
        <w:t xml:space="preserve"> </w:t>
      </w:r>
      <w:r w:rsidR="000B7D19">
        <w:t>execute</w:t>
      </w:r>
      <w:r w:rsidR="00E96520">
        <w:t xml:space="preserve"> </w:t>
      </w:r>
      <w:r w:rsidR="000B7D19">
        <w:t>the</w:t>
      </w:r>
      <w:r w:rsidR="00E96520">
        <w:t xml:space="preserve"> </w:t>
      </w:r>
      <w:r w:rsidR="000B7D19">
        <w:t>Python</w:t>
      </w:r>
      <w:r w:rsidR="00E96520">
        <w:t xml:space="preserve"> </w:t>
      </w:r>
      <w:r w:rsidR="000B7D19">
        <w:t>code.</w:t>
      </w:r>
      <w:r w:rsidR="00E96520">
        <w:t xml:space="preserve"> </w:t>
      </w:r>
      <w:r w:rsidR="000B7D19">
        <w:t>However,</w:t>
      </w:r>
      <w:r w:rsidR="00E96520">
        <w:t xml:space="preserve"> </w:t>
      </w:r>
      <w:r w:rsidR="000B7D19">
        <w:t>this</w:t>
      </w:r>
      <w:r w:rsidR="00E96520">
        <w:t xml:space="preserve"> </w:t>
      </w:r>
      <w:r w:rsidR="000B7D19">
        <w:t>lab</w:t>
      </w:r>
      <w:r w:rsidR="00E96520">
        <w:t xml:space="preserve"> </w:t>
      </w:r>
      <w:r>
        <w:t>will</w:t>
      </w:r>
      <w:r w:rsidR="00E96520">
        <w:t xml:space="preserve"> </w:t>
      </w:r>
      <w:r w:rsidR="000B7D19">
        <w:t>demonstrate</w:t>
      </w:r>
      <w:r w:rsidR="00E96520">
        <w:t xml:space="preserve"> </w:t>
      </w:r>
      <w:r w:rsidR="000F2A61">
        <w:t>building</w:t>
      </w:r>
      <w:r w:rsidR="00E96520">
        <w:t xml:space="preserve"> </w:t>
      </w:r>
      <w:r w:rsidR="000B7D19">
        <w:t>the</w:t>
      </w:r>
      <w:r w:rsidR="00E96520">
        <w:t xml:space="preserve"> </w:t>
      </w:r>
      <w:r w:rsidR="000B7D19">
        <w:t>application</w:t>
      </w:r>
      <w:r w:rsidR="00E96520">
        <w:t xml:space="preserve"> </w:t>
      </w:r>
      <w:r w:rsidR="000F2A61">
        <w:t>in</w:t>
      </w:r>
      <w:r w:rsidR="00E96520">
        <w:t xml:space="preserve"> </w:t>
      </w:r>
      <w:r w:rsidR="000B7D19">
        <w:t>VS</w:t>
      </w:r>
      <w:r w:rsidR="00E96520">
        <w:t xml:space="preserve"> </w:t>
      </w:r>
      <w:r w:rsidR="000B7D19">
        <w:t>Code</w:t>
      </w:r>
      <w:r>
        <w:t>.</w:t>
      </w:r>
    </w:p>
    <w:p w14:paraId="273ECB4D" w14:textId="5E17FBE7" w:rsidR="00050CAD" w:rsidRDefault="00823DEA" w:rsidP="009544F4">
      <w:pPr>
        <w:pStyle w:val="SubStepAlpha"/>
        <w:numPr>
          <w:ilvl w:val="3"/>
          <w:numId w:val="23"/>
        </w:numPr>
      </w:pPr>
      <w:r>
        <w:t>Open</w:t>
      </w:r>
      <w:r w:rsidR="00E96520">
        <w:t xml:space="preserve"> </w:t>
      </w:r>
      <w:r w:rsidRPr="00336EE2">
        <w:rPr>
          <w:b/>
          <w:bCs/>
        </w:rPr>
        <w:t>VS</w:t>
      </w:r>
      <w:r w:rsidR="00E96520">
        <w:rPr>
          <w:b/>
          <w:bCs/>
        </w:rPr>
        <w:t xml:space="preserve"> </w:t>
      </w:r>
      <w:r w:rsidRPr="00336EE2">
        <w:rPr>
          <w:b/>
          <w:bCs/>
        </w:rPr>
        <w:t>Code</w:t>
      </w:r>
      <w:r>
        <w:t>.</w:t>
      </w:r>
      <w:r w:rsidR="00E96520">
        <w:t xml:space="preserve"> </w:t>
      </w:r>
      <w:r>
        <w:t>There</w:t>
      </w:r>
      <w:r w:rsidR="00E96520">
        <w:t xml:space="preserve"> </w:t>
      </w:r>
      <w:r>
        <w:t>is</w:t>
      </w:r>
      <w:r w:rsidR="00E96520">
        <w:t xml:space="preserve"> </w:t>
      </w:r>
      <w:r>
        <w:t>a</w:t>
      </w:r>
      <w:r w:rsidR="00E96520">
        <w:t xml:space="preserve"> </w:t>
      </w:r>
      <w:r>
        <w:t>shortcut</w:t>
      </w:r>
      <w:r w:rsidR="00E96520">
        <w:t xml:space="preserve"> </w:t>
      </w:r>
      <w:r>
        <w:t>on</w:t>
      </w:r>
      <w:r w:rsidR="00E96520">
        <w:t xml:space="preserve"> </w:t>
      </w:r>
      <w:r>
        <w:t>the</w:t>
      </w:r>
      <w:r w:rsidR="00E96520">
        <w:t xml:space="preserve"> </w:t>
      </w:r>
      <w:r w:rsidRPr="00336EE2">
        <w:rPr>
          <w:b/>
          <w:bCs/>
        </w:rPr>
        <w:t>Desktop</w:t>
      </w:r>
      <w:r>
        <w:t>,</w:t>
      </w:r>
      <w:r w:rsidR="00E96520">
        <w:t xml:space="preserve"> </w:t>
      </w:r>
      <w:r>
        <w:t>for</w:t>
      </w:r>
      <w:r w:rsidR="00E96520">
        <w:t xml:space="preserve"> </w:t>
      </w:r>
      <w:r>
        <w:t>your</w:t>
      </w:r>
      <w:r w:rsidR="00E96520">
        <w:t xml:space="preserve"> </w:t>
      </w:r>
      <w:r>
        <w:t>convenience.</w:t>
      </w:r>
      <w:r w:rsidR="00E96520">
        <w:t xml:space="preserve"> </w:t>
      </w:r>
    </w:p>
    <w:p w14:paraId="2DA5C75C" w14:textId="015D4BD6" w:rsidR="007137AB" w:rsidRDefault="00336EE2" w:rsidP="009544F4">
      <w:pPr>
        <w:pStyle w:val="SubStepAlpha"/>
        <w:numPr>
          <w:ilvl w:val="3"/>
          <w:numId w:val="23"/>
        </w:numPr>
      </w:pPr>
      <w:r>
        <w:t>Select</w:t>
      </w:r>
      <w:r w:rsidR="00E96520">
        <w:t xml:space="preserve"> </w:t>
      </w:r>
      <w:r>
        <w:t>File</w:t>
      </w:r>
      <w:r w:rsidR="00E96520">
        <w:t xml:space="preserve"> </w:t>
      </w:r>
      <w:r>
        <w:t>&gt;</w:t>
      </w:r>
      <w:r w:rsidR="00E96520">
        <w:t xml:space="preserve"> </w:t>
      </w:r>
      <w:r>
        <w:t>Open</w:t>
      </w:r>
      <w:r w:rsidR="00E96520">
        <w:t xml:space="preserve"> </w:t>
      </w:r>
      <w:r>
        <w:t>Folder...</w:t>
      </w:r>
      <w:r w:rsidR="00E96520">
        <w:t xml:space="preserve"> </w:t>
      </w:r>
    </w:p>
    <w:p w14:paraId="4AF7956A" w14:textId="6EABF1B3" w:rsidR="00336EE2" w:rsidRDefault="007137AB" w:rsidP="009544F4">
      <w:pPr>
        <w:pStyle w:val="SubStepAlpha"/>
        <w:numPr>
          <w:ilvl w:val="3"/>
          <w:numId w:val="23"/>
        </w:numPr>
      </w:pPr>
      <w:r>
        <w:t>N</w:t>
      </w:r>
      <w:r w:rsidR="00336EE2">
        <w:t>avigate</w:t>
      </w:r>
      <w:r w:rsidR="00E96520">
        <w:t xml:space="preserve"> </w:t>
      </w:r>
      <w:r w:rsidR="00336EE2">
        <w:t>to</w:t>
      </w:r>
      <w:r w:rsidR="00E96520">
        <w:t xml:space="preserve"> </w:t>
      </w:r>
      <w:r w:rsidR="00336EE2">
        <w:t>the</w:t>
      </w:r>
      <w:r w:rsidR="00E96520">
        <w:t xml:space="preserve"> </w:t>
      </w:r>
      <w:r w:rsidR="00DB750F">
        <w:rPr>
          <w:b/>
          <w:bCs/>
        </w:rPr>
        <w:t>~/</w:t>
      </w:r>
      <w:r w:rsidR="00336EE2" w:rsidRPr="007137AB">
        <w:rPr>
          <w:b/>
          <w:bCs/>
        </w:rPr>
        <w:t>labs/devnet-src/mapquest</w:t>
      </w:r>
      <w:r w:rsidR="00E96520">
        <w:t xml:space="preserve"> </w:t>
      </w:r>
      <w:r w:rsidR="00336EE2">
        <w:t>directory</w:t>
      </w:r>
      <w:r w:rsidR="00E96520">
        <w:t xml:space="preserve"> </w:t>
      </w:r>
      <w:r>
        <w:t>and</w:t>
      </w:r>
      <w:r w:rsidR="00E96520">
        <w:t xml:space="preserve"> </w:t>
      </w:r>
      <w:r>
        <w:t>click</w:t>
      </w:r>
      <w:r w:rsidR="00E96520">
        <w:t xml:space="preserve"> </w:t>
      </w:r>
      <w:r w:rsidRPr="007137AB">
        <w:rPr>
          <w:b/>
          <w:bCs/>
        </w:rPr>
        <w:t>OK</w:t>
      </w:r>
      <w:r>
        <w:t>.</w:t>
      </w:r>
      <w:r w:rsidR="00E96520">
        <w:t xml:space="preserve"> </w:t>
      </w:r>
      <w:r>
        <w:t>This</w:t>
      </w:r>
      <w:r w:rsidR="00E96520">
        <w:t xml:space="preserve"> </w:t>
      </w:r>
      <w:r>
        <w:t>directory</w:t>
      </w:r>
      <w:r w:rsidR="00E96520">
        <w:t xml:space="preserve"> </w:t>
      </w:r>
      <w:r>
        <w:t>is</w:t>
      </w:r>
      <w:r w:rsidR="00E96520">
        <w:t xml:space="preserve"> </w:t>
      </w:r>
      <w:r>
        <w:t>currently</w:t>
      </w:r>
      <w:r w:rsidR="00E96520">
        <w:t xml:space="preserve"> </w:t>
      </w:r>
      <w:r>
        <w:t>empty</w:t>
      </w:r>
      <w:r w:rsidR="00E96520">
        <w:t xml:space="preserve"> </w:t>
      </w:r>
      <w:r>
        <w:t>and</w:t>
      </w:r>
      <w:r w:rsidR="00E96520">
        <w:t xml:space="preserve"> </w:t>
      </w:r>
      <w:r>
        <w:t>is</w:t>
      </w:r>
      <w:r w:rsidR="00E96520">
        <w:t xml:space="preserve"> </w:t>
      </w:r>
      <w:r>
        <w:t>where</w:t>
      </w:r>
      <w:r w:rsidR="00E96520">
        <w:t xml:space="preserve"> </w:t>
      </w:r>
      <w:r>
        <w:t>you</w:t>
      </w:r>
      <w:r w:rsidR="00E96520">
        <w:t xml:space="preserve"> </w:t>
      </w:r>
      <w:r>
        <w:t>will</w:t>
      </w:r>
      <w:r w:rsidR="00E96520">
        <w:t xml:space="preserve"> </w:t>
      </w:r>
      <w:r>
        <w:t>store</w:t>
      </w:r>
      <w:r w:rsidR="00E96520">
        <w:t xml:space="preserve"> </w:t>
      </w:r>
      <w:r>
        <w:t>each</w:t>
      </w:r>
      <w:r w:rsidR="00E96520">
        <w:t xml:space="preserve"> </w:t>
      </w:r>
      <w:r>
        <w:t>iteration</w:t>
      </w:r>
      <w:r w:rsidR="00E96520">
        <w:t xml:space="preserve"> </w:t>
      </w:r>
      <w:r>
        <w:t>of</w:t>
      </w:r>
      <w:r w:rsidR="00E96520">
        <w:t xml:space="preserve"> </w:t>
      </w:r>
      <w:r>
        <w:t>your</w:t>
      </w:r>
      <w:r w:rsidR="00E96520">
        <w:t xml:space="preserve"> </w:t>
      </w:r>
      <w:r>
        <w:t>application.</w:t>
      </w:r>
    </w:p>
    <w:p w14:paraId="2F0A1421" w14:textId="6B69BF2D" w:rsidR="00050CAD" w:rsidRDefault="00050CAD" w:rsidP="009544F4">
      <w:pPr>
        <w:pStyle w:val="SubStepAlpha"/>
        <w:numPr>
          <w:ilvl w:val="3"/>
          <w:numId w:val="23"/>
        </w:numPr>
      </w:pPr>
      <w:r>
        <w:t>Select</w:t>
      </w:r>
      <w:r w:rsidR="00E96520">
        <w:t xml:space="preserve"> </w:t>
      </w:r>
      <w:r w:rsidRPr="005901CF">
        <w:rPr>
          <w:b/>
          <w:bCs/>
        </w:rPr>
        <w:t>File</w:t>
      </w:r>
      <w:r w:rsidR="00E96520">
        <w:t xml:space="preserve"> </w:t>
      </w:r>
      <w:r>
        <w:t>&gt;</w:t>
      </w:r>
      <w:r w:rsidR="00E96520">
        <w:t xml:space="preserve"> </w:t>
      </w:r>
      <w:r w:rsidRPr="005901CF">
        <w:rPr>
          <w:b/>
          <w:bCs/>
        </w:rPr>
        <w:t>New</w:t>
      </w:r>
      <w:r w:rsidR="00E96520">
        <w:rPr>
          <w:b/>
          <w:bCs/>
        </w:rPr>
        <w:t xml:space="preserve"> </w:t>
      </w:r>
      <w:r w:rsidRPr="005901CF">
        <w:rPr>
          <w:b/>
          <w:bCs/>
        </w:rPr>
        <w:t>File</w:t>
      </w:r>
      <w:r>
        <w:t>.</w:t>
      </w:r>
    </w:p>
    <w:p w14:paraId="5BC45F9D" w14:textId="5C9CB7E6" w:rsidR="00050CAD" w:rsidRDefault="00050CAD" w:rsidP="00050CAD">
      <w:pPr>
        <w:pStyle w:val="SubStepAlpha"/>
        <w:numPr>
          <w:ilvl w:val="3"/>
          <w:numId w:val="23"/>
        </w:numPr>
      </w:pPr>
      <w:r>
        <w:t>Select</w:t>
      </w:r>
      <w:r w:rsidR="00E96520">
        <w:t xml:space="preserve"> </w:t>
      </w:r>
      <w:r w:rsidRPr="005901CF">
        <w:rPr>
          <w:b/>
          <w:bCs/>
        </w:rPr>
        <w:t>File</w:t>
      </w:r>
      <w:r w:rsidR="00E96520">
        <w:t xml:space="preserve"> </w:t>
      </w:r>
      <w:r>
        <w:t>&gt;</w:t>
      </w:r>
      <w:r w:rsidR="00E96520">
        <w:t xml:space="preserve"> </w:t>
      </w:r>
      <w:r w:rsidRPr="005901CF">
        <w:rPr>
          <w:b/>
          <w:bCs/>
        </w:rPr>
        <w:t>Save</w:t>
      </w:r>
      <w:r w:rsidR="00E96520">
        <w:rPr>
          <w:b/>
          <w:bCs/>
        </w:rPr>
        <w:t xml:space="preserve"> </w:t>
      </w:r>
      <w:r w:rsidRPr="005901CF">
        <w:rPr>
          <w:b/>
          <w:bCs/>
        </w:rPr>
        <w:t>as…</w:t>
      </w:r>
      <w:r w:rsidR="00E96520">
        <w:t xml:space="preserve"> </w:t>
      </w:r>
      <w:r>
        <w:t>and</w:t>
      </w:r>
      <w:r w:rsidR="00E96520">
        <w:t xml:space="preserve"> </w:t>
      </w:r>
      <w:r w:rsidR="004A7E5B">
        <w:t>name</w:t>
      </w:r>
      <w:r w:rsidR="00E96520">
        <w:t xml:space="preserve"> </w:t>
      </w:r>
      <w:r w:rsidR="004A7E5B">
        <w:t>the</w:t>
      </w:r>
      <w:r w:rsidR="00E96520">
        <w:t xml:space="preserve"> </w:t>
      </w:r>
      <w:r w:rsidR="004A7E5B">
        <w:t>file</w:t>
      </w:r>
      <w:r w:rsidR="00E96520">
        <w:t xml:space="preserve"> </w:t>
      </w:r>
      <w:r w:rsidR="004A7E5B">
        <w:rPr>
          <w:b/>
          <w:bCs/>
        </w:rPr>
        <w:t>mapquest</w:t>
      </w:r>
      <w:r w:rsidRPr="00B70DA0">
        <w:rPr>
          <w:b/>
          <w:bCs/>
        </w:rPr>
        <w:t>_parse-json</w:t>
      </w:r>
      <w:r w:rsidR="004A7E5B">
        <w:rPr>
          <w:b/>
          <w:bCs/>
        </w:rPr>
        <w:t>_</w:t>
      </w:r>
      <w:r w:rsidRPr="00B70DA0">
        <w:rPr>
          <w:b/>
          <w:bCs/>
        </w:rPr>
        <w:t>1.py</w:t>
      </w:r>
      <w:r w:rsidR="00E96520">
        <w:t xml:space="preserve"> </w:t>
      </w:r>
      <w:r>
        <w:t>and</w:t>
      </w:r>
      <w:r w:rsidR="00E96520">
        <w:t xml:space="preserve"> </w:t>
      </w:r>
      <w:r w:rsidR="004A7E5B">
        <w:t>click</w:t>
      </w:r>
      <w:r w:rsidR="00E96520">
        <w:t xml:space="preserve"> </w:t>
      </w:r>
      <w:r w:rsidRPr="005901CF">
        <w:rPr>
          <w:b/>
          <w:bCs/>
        </w:rPr>
        <w:t>Save</w:t>
      </w:r>
      <w:r>
        <w:t>.</w:t>
      </w:r>
    </w:p>
    <w:p w14:paraId="179501EC" w14:textId="48B70434" w:rsidR="00050CAD" w:rsidRDefault="00050CAD" w:rsidP="009544F4">
      <w:pPr>
        <w:pStyle w:val="Heading3"/>
      </w:pPr>
      <w:r>
        <w:t>Importing</w:t>
      </w:r>
      <w:r w:rsidR="00E96520">
        <w:t xml:space="preserve"> </w:t>
      </w:r>
      <w:r>
        <w:t>modules</w:t>
      </w:r>
      <w:r w:rsidR="00E96520">
        <w:t xml:space="preserve"> </w:t>
      </w:r>
      <w:r>
        <w:t>for</w:t>
      </w:r>
      <w:r w:rsidR="00E96520">
        <w:t xml:space="preserve"> </w:t>
      </w:r>
      <w:r>
        <w:t>the</w:t>
      </w:r>
      <w:r w:rsidR="00E96520">
        <w:t xml:space="preserve"> </w:t>
      </w:r>
      <w:r>
        <w:t>application.</w:t>
      </w:r>
    </w:p>
    <w:p w14:paraId="7D427484" w14:textId="28A361AD" w:rsidR="009F561C" w:rsidRDefault="00050CAD" w:rsidP="00050CAD">
      <w:pPr>
        <w:pStyle w:val="BodyTextL25"/>
      </w:pPr>
      <w:r w:rsidRPr="0055267C">
        <w:t>To</w:t>
      </w:r>
      <w:r w:rsidR="00E96520">
        <w:t xml:space="preserve"> </w:t>
      </w:r>
      <w:r w:rsidRPr="0055267C">
        <w:t>begin</w:t>
      </w:r>
      <w:r w:rsidR="00E96520">
        <w:t xml:space="preserve"> </w:t>
      </w:r>
      <w:r>
        <w:t>your</w:t>
      </w:r>
      <w:r w:rsidR="00E96520">
        <w:t xml:space="preserve"> </w:t>
      </w:r>
      <w:r w:rsidRPr="0055267C">
        <w:t>script</w:t>
      </w:r>
      <w:r w:rsidR="00E96520">
        <w:t xml:space="preserve"> </w:t>
      </w:r>
      <w:r w:rsidRPr="0055267C">
        <w:t>for</w:t>
      </w:r>
      <w:r w:rsidR="00E96520">
        <w:t xml:space="preserve"> </w:t>
      </w:r>
      <w:r w:rsidRPr="0055267C">
        <w:t>parsing</w:t>
      </w:r>
      <w:r w:rsidR="00E96520">
        <w:t xml:space="preserve"> </w:t>
      </w:r>
      <w:r w:rsidRPr="0055267C">
        <w:t>JSON</w:t>
      </w:r>
      <w:r w:rsidR="00E96520">
        <w:t xml:space="preserve"> </w:t>
      </w:r>
      <w:r w:rsidRPr="0055267C">
        <w:t>data,</w:t>
      </w:r>
      <w:r w:rsidR="00E96520">
        <w:t xml:space="preserve"> </w:t>
      </w:r>
      <w:r>
        <w:t>you</w:t>
      </w:r>
      <w:r w:rsidR="00E96520">
        <w:t xml:space="preserve"> </w:t>
      </w:r>
      <w:r w:rsidRPr="0055267C">
        <w:t>will</w:t>
      </w:r>
      <w:r w:rsidR="00E96520">
        <w:t xml:space="preserve"> </w:t>
      </w:r>
      <w:r w:rsidRPr="0055267C">
        <w:t>need</w:t>
      </w:r>
      <w:r w:rsidR="00E96520">
        <w:t xml:space="preserve"> </w:t>
      </w:r>
      <w:r w:rsidRPr="0055267C">
        <w:t>to</w:t>
      </w:r>
      <w:r w:rsidR="00E96520">
        <w:t xml:space="preserve"> </w:t>
      </w:r>
      <w:r w:rsidRPr="0055267C">
        <w:t>import</w:t>
      </w:r>
      <w:r w:rsidR="00E96520">
        <w:t xml:space="preserve"> </w:t>
      </w:r>
      <w:r w:rsidRPr="0055267C">
        <w:t>two</w:t>
      </w:r>
      <w:r w:rsidR="00E96520">
        <w:t xml:space="preserve"> </w:t>
      </w:r>
      <w:r w:rsidRPr="0055267C">
        <w:t>modules</w:t>
      </w:r>
      <w:r w:rsidR="00E96520">
        <w:t xml:space="preserve"> </w:t>
      </w:r>
      <w:r w:rsidRPr="0055267C">
        <w:t>from</w:t>
      </w:r>
      <w:r w:rsidR="00E96520">
        <w:t xml:space="preserve"> </w:t>
      </w:r>
      <w:r w:rsidRPr="0055267C">
        <w:t>the</w:t>
      </w:r>
      <w:r w:rsidR="00E96520">
        <w:t xml:space="preserve"> </w:t>
      </w:r>
      <w:r w:rsidRPr="0055267C">
        <w:t>Python</w:t>
      </w:r>
      <w:r w:rsidR="00E96520">
        <w:t xml:space="preserve"> </w:t>
      </w:r>
      <w:r w:rsidRPr="0055267C">
        <w:t>library:</w:t>
      </w:r>
      <w:r w:rsidR="00E96520">
        <w:t xml:space="preserve"> </w:t>
      </w:r>
      <w:r w:rsidRPr="0055267C">
        <w:rPr>
          <w:b/>
        </w:rPr>
        <w:t>requests</w:t>
      </w:r>
      <w:r w:rsidR="00E96520">
        <w:t xml:space="preserve"> </w:t>
      </w:r>
      <w:r w:rsidRPr="0055267C">
        <w:t>and</w:t>
      </w:r>
      <w:r w:rsidR="00E96520">
        <w:t xml:space="preserve"> </w:t>
      </w:r>
      <w:r w:rsidRPr="0055267C">
        <w:rPr>
          <w:b/>
        </w:rPr>
        <w:t>urllib.parse</w:t>
      </w:r>
      <w:r w:rsidRPr="0055267C">
        <w:t>.</w:t>
      </w:r>
      <w:r w:rsidR="00E96520">
        <w:t xml:space="preserve"> </w:t>
      </w:r>
      <w:r w:rsidRPr="0055267C">
        <w:t>The</w:t>
      </w:r>
      <w:r w:rsidR="00E96520">
        <w:t xml:space="preserve"> </w:t>
      </w:r>
      <w:r w:rsidRPr="0055267C">
        <w:rPr>
          <w:b/>
        </w:rPr>
        <w:t>reques</w:t>
      </w:r>
      <w:r w:rsidR="008A1148">
        <w:rPr>
          <w:b/>
        </w:rPr>
        <w:t>ts</w:t>
      </w:r>
      <w:r w:rsidR="00E96520">
        <w:t xml:space="preserve"> </w:t>
      </w:r>
      <w:r w:rsidRPr="0055267C">
        <w:t>module</w:t>
      </w:r>
      <w:r w:rsidR="00E96520">
        <w:t xml:space="preserve"> </w:t>
      </w:r>
      <w:r w:rsidRPr="0055267C">
        <w:t>provides</w:t>
      </w:r>
      <w:r w:rsidR="00E96520">
        <w:t xml:space="preserve"> </w:t>
      </w:r>
      <w:r w:rsidRPr="0055267C">
        <w:t>functions</w:t>
      </w:r>
      <w:r w:rsidR="00E96520">
        <w:t xml:space="preserve"> </w:t>
      </w:r>
      <w:r w:rsidRPr="0055267C">
        <w:t>for</w:t>
      </w:r>
      <w:r w:rsidR="00E96520">
        <w:t xml:space="preserve"> </w:t>
      </w:r>
      <w:r w:rsidRPr="0055267C">
        <w:t>retriev</w:t>
      </w:r>
      <w:r>
        <w:t>ing</w:t>
      </w:r>
      <w:r w:rsidR="00E96520">
        <w:t xml:space="preserve"> </w:t>
      </w:r>
      <w:r w:rsidRPr="0055267C">
        <w:t>JSON</w:t>
      </w:r>
      <w:r w:rsidR="00E96520">
        <w:t xml:space="preserve"> </w:t>
      </w:r>
      <w:r w:rsidRPr="0055267C">
        <w:t>data</w:t>
      </w:r>
      <w:r w:rsidR="00E96520">
        <w:t xml:space="preserve"> </w:t>
      </w:r>
      <w:r w:rsidRPr="0055267C">
        <w:t>from</w:t>
      </w:r>
      <w:r w:rsidR="00E96520">
        <w:t xml:space="preserve"> </w:t>
      </w:r>
      <w:r w:rsidRPr="0055267C">
        <w:t>a</w:t>
      </w:r>
      <w:r w:rsidR="00E96520">
        <w:t xml:space="preserve"> </w:t>
      </w:r>
      <w:r w:rsidRPr="0055267C">
        <w:t>URL.</w:t>
      </w:r>
      <w:r w:rsidR="00E96520">
        <w:t xml:space="preserve"> </w:t>
      </w:r>
      <w:r w:rsidRPr="0055267C">
        <w:t>The</w:t>
      </w:r>
      <w:r w:rsidR="00E96520">
        <w:t xml:space="preserve"> </w:t>
      </w:r>
      <w:r w:rsidRPr="0055267C">
        <w:rPr>
          <w:b/>
        </w:rPr>
        <w:t>urllib.parse</w:t>
      </w:r>
      <w:r w:rsidR="00E96520">
        <w:t xml:space="preserve"> </w:t>
      </w:r>
      <w:r w:rsidRPr="0055267C">
        <w:t>module</w:t>
      </w:r>
      <w:r w:rsidR="00E96520">
        <w:t xml:space="preserve"> </w:t>
      </w:r>
      <w:r w:rsidRPr="0055267C">
        <w:t>provides</w:t>
      </w:r>
      <w:r w:rsidR="00E96520">
        <w:t xml:space="preserve"> </w:t>
      </w:r>
      <w:r w:rsidRPr="0055267C">
        <w:t>a</w:t>
      </w:r>
      <w:r w:rsidR="00E96520">
        <w:t xml:space="preserve"> </w:t>
      </w:r>
      <w:r w:rsidRPr="0055267C">
        <w:t>variety</w:t>
      </w:r>
      <w:r w:rsidR="00E96520">
        <w:t xml:space="preserve"> </w:t>
      </w:r>
      <w:r w:rsidRPr="0055267C">
        <w:t>of</w:t>
      </w:r>
      <w:r w:rsidR="00E96520">
        <w:t xml:space="preserve"> </w:t>
      </w:r>
      <w:r w:rsidRPr="0055267C">
        <w:t>functions</w:t>
      </w:r>
      <w:r w:rsidR="00E96520">
        <w:t xml:space="preserve"> </w:t>
      </w:r>
      <w:r w:rsidRPr="0055267C">
        <w:t>that</w:t>
      </w:r>
      <w:r w:rsidR="00E96520">
        <w:t xml:space="preserve"> </w:t>
      </w:r>
      <w:r w:rsidRPr="0055267C">
        <w:t>will</w:t>
      </w:r>
      <w:r w:rsidR="00E96520">
        <w:t xml:space="preserve"> </w:t>
      </w:r>
      <w:r w:rsidRPr="0055267C">
        <w:t>enable</w:t>
      </w:r>
      <w:r w:rsidR="00E96520">
        <w:t xml:space="preserve"> </w:t>
      </w:r>
      <w:r>
        <w:t>you</w:t>
      </w:r>
      <w:r w:rsidR="00E96520">
        <w:t xml:space="preserve"> </w:t>
      </w:r>
      <w:r w:rsidRPr="0055267C">
        <w:t>to</w:t>
      </w:r>
      <w:r w:rsidR="00E96520">
        <w:t xml:space="preserve"> </w:t>
      </w:r>
      <w:r w:rsidRPr="0055267C">
        <w:t>parse</w:t>
      </w:r>
      <w:r w:rsidR="00E96520">
        <w:t xml:space="preserve"> </w:t>
      </w:r>
      <w:r w:rsidRPr="0055267C">
        <w:t>and</w:t>
      </w:r>
      <w:r w:rsidR="00E96520">
        <w:t xml:space="preserve"> </w:t>
      </w:r>
      <w:r w:rsidRPr="0055267C">
        <w:t>manipulate</w:t>
      </w:r>
      <w:r w:rsidR="00E96520">
        <w:t xml:space="preserve"> </w:t>
      </w:r>
      <w:r w:rsidRPr="0055267C">
        <w:t>the</w:t>
      </w:r>
      <w:r w:rsidR="00E96520">
        <w:t xml:space="preserve"> </w:t>
      </w:r>
      <w:r w:rsidRPr="0055267C">
        <w:t>JSON</w:t>
      </w:r>
      <w:r w:rsidR="00E96520">
        <w:t xml:space="preserve"> </w:t>
      </w:r>
      <w:r w:rsidRPr="0055267C">
        <w:t>data</w:t>
      </w:r>
      <w:r w:rsidR="00E96520">
        <w:t xml:space="preserve"> </w:t>
      </w:r>
      <w:r>
        <w:t>you</w:t>
      </w:r>
      <w:r w:rsidR="00E96520">
        <w:t xml:space="preserve"> </w:t>
      </w:r>
      <w:r w:rsidRPr="0055267C">
        <w:t>receive</w:t>
      </w:r>
      <w:r w:rsidR="00E96520">
        <w:t xml:space="preserve"> </w:t>
      </w:r>
      <w:r w:rsidRPr="0055267C">
        <w:t>from</w:t>
      </w:r>
      <w:r w:rsidR="00E96520">
        <w:t xml:space="preserve"> </w:t>
      </w:r>
      <w:r w:rsidRPr="0055267C">
        <w:t>a</w:t>
      </w:r>
      <w:r w:rsidR="00E96520">
        <w:t xml:space="preserve"> </w:t>
      </w:r>
      <w:r w:rsidRPr="0055267C">
        <w:t>request</w:t>
      </w:r>
      <w:r w:rsidR="00E96520">
        <w:t xml:space="preserve"> </w:t>
      </w:r>
      <w:r w:rsidRPr="0055267C">
        <w:t>to</w:t>
      </w:r>
      <w:r w:rsidR="00E96520">
        <w:t xml:space="preserve"> </w:t>
      </w:r>
      <w:r w:rsidRPr="0055267C">
        <w:t>a</w:t>
      </w:r>
      <w:r w:rsidR="00E96520">
        <w:t xml:space="preserve"> </w:t>
      </w:r>
      <w:r w:rsidRPr="0055267C">
        <w:t>URL.</w:t>
      </w:r>
      <w:r w:rsidR="00E96520">
        <w:t xml:space="preserve"> </w:t>
      </w:r>
    </w:p>
    <w:p w14:paraId="4A778630" w14:textId="387C942A" w:rsidR="00050CAD" w:rsidRDefault="009F561C" w:rsidP="009F561C">
      <w:pPr>
        <w:pStyle w:val="SubStepAlpha"/>
      </w:pPr>
      <w:r>
        <w:t>Add</w:t>
      </w:r>
      <w:r w:rsidR="00E96520">
        <w:t xml:space="preserve"> </w:t>
      </w:r>
      <w:r>
        <w:t>the</w:t>
      </w:r>
      <w:r w:rsidR="00E96520">
        <w:t xml:space="preserve"> </w:t>
      </w:r>
      <w:r>
        <w:t>following</w:t>
      </w:r>
      <w:r w:rsidR="00E96520">
        <w:t xml:space="preserve"> </w:t>
      </w:r>
      <w:r>
        <w:t>import</w:t>
      </w:r>
      <w:r w:rsidR="00E96520">
        <w:t xml:space="preserve"> </w:t>
      </w:r>
      <w:r>
        <w:t>statements</w:t>
      </w:r>
      <w:r w:rsidR="00E96520">
        <w:t xml:space="preserve"> </w:t>
      </w:r>
      <w:r>
        <w:t>at</w:t>
      </w:r>
      <w:r w:rsidR="00E96520">
        <w:t xml:space="preserve"> </w:t>
      </w:r>
      <w:r>
        <w:t>the</w:t>
      </w:r>
      <w:r w:rsidR="00E96520">
        <w:t xml:space="preserve"> </w:t>
      </w:r>
      <w:r>
        <w:t>top</w:t>
      </w:r>
      <w:r w:rsidR="00E96520">
        <w:t xml:space="preserve"> </w:t>
      </w:r>
      <w:r>
        <w:t>of</w:t>
      </w:r>
      <w:r w:rsidR="00E96520">
        <w:t xml:space="preserve"> </w:t>
      </w:r>
      <w:r>
        <w:t>your</w:t>
      </w:r>
      <w:r w:rsidR="00E96520">
        <w:t xml:space="preserve"> </w:t>
      </w:r>
      <w:r>
        <w:t>script.</w:t>
      </w:r>
    </w:p>
    <w:p w14:paraId="1A465049" w14:textId="0663A398" w:rsidR="00050CAD" w:rsidRDefault="00050CAD" w:rsidP="00050CAD">
      <w:pPr>
        <w:pStyle w:val="CMDOutput"/>
      </w:pPr>
      <w:r>
        <w:t>import</w:t>
      </w:r>
      <w:r w:rsidR="00E96520">
        <w:t xml:space="preserve"> </w:t>
      </w:r>
      <w:r>
        <w:t>urllib.parse</w:t>
      </w:r>
    </w:p>
    <w:p w14:paraId="1682D38B" w14:textId="6E7ECB64" w:rsidR="00050CAD" w:rsidRDefault="00050CAD" w:rsidP="00050CAD">
      <w:pPr>
        <w:pStyle w:val="CMDOutput"/>
      </w:pPr>
      <w:r>
        <w:t>import</w:t>
      </w:r>
      <w:r w:rsidR="00E96520">
        <w:t xml:space="preserve"> </w:t>
      </w:r>
      <w:r>
        <w:t>requests</w:t>
      </w:r>
    </w:p>
    <w:p w14:paraId="44E4C110" w14:textId="3EC1F892" w:rsidR="00B3206E" w:rsidRDefault="00B3206E" w:rsidP="009F561C">
      <w:pPr>
        <w:pStyle w:val="SubStepAlpha"/>
      </w:pPr>
      <w:r>
        <w:t>Select</w:t>
      </w:r>
      <w:r w:rsidR="00E96520">
        <w:t xml:space="preserve"> </w:t>
      </w:r>
      <w:r w:rsidRPr="00857B15">
        <w:rPr>
          <w:b/>
          <w:bCs/>
        </w:rPr>
        <w:t>Terminal</w:t>
      </w:r>
      <w:r w:rsidR="00E96520">
        <w:rPr>
          <w:b/>
          <w:bCs/>
        </w:rPr>
        <w:t xml:space="preserve"> </w:t>
      </w:r>
      <w:r w:rsidRPr="00857B15">
        <w:rPr>
          <w:b/>
          <w:bCs/>
        </w:rPr>
        <w:t>&gt;</w:t>
      </w:r>
      <w:r w:rsidR="00E96520">
        <w:rPr>
          <w:b/>
          <w:bCs/>
        </w:rPr>
        <w:t xml:space="preserve"> </w:t>
      </w:r>
      <w:r w:rsidRPr="00857B15">
        <w:rPr>
          <w:b/>
          <w:bCs/>
        </w:rPr>
        <w:t>New</w:t>
      </w:r>
      <w:r w:rsidR="00E96520">
        <w:rPr>
          <w:b/>
          <w:bCs/>
        </w:rPr>
        <w:t xml:space="preserve"> </w:t>
      </w:r>
      <w:r w:rsidRPr="00857B15">
        <w:rPr>
          <w:b/>
          <w:bCs/>
        </w:rPr>
        <w:t>Terminal</w:t>
      </w:r>
      <w:r w:rsidR="00E96520">
        <w:t xml:space="preserve"> </w:t>
      </w:r>
      <w:r>
        <w:t>to</w:t>
      </w:r>
      <w:r w:rsidR="00E96520">
        <w:t xml:space="preserve"> </w:t>
      </w:r>
      <w:r>
        <w:t>open</w:t>
      </w:r>
      <w:r w:rsidR="00E96520">
        <w:t xml:space="preserve"> </w:t>
      </w:r>
      <w:r>
        <w:t>a</w:t>
      </w:r>
      <w:r w:rsidR="00E96520">
        <w:t xml:space="preserve"> </w:t>
      </w:r>
      <w:r>
        <w:t>Terminal</w:t>
      </w:r>
      <w:r w:rsidR="00E96520">
        <w:t xml:space="preserve"> </w:t>
      </w:r>
      <w:r>
        <w:t>inside</w:t>
      </w:r>
      <w:r w:rsidR="00E96520">
        <w:t xml:space="preserve"> </w:t>
      </w:r>
      <w:r>
        <w:t>VS</w:t>
      </w:r>
      <w:r w:rsidR="00E96520">
        <w:t xml:space="preserve"> </w:t>
      </w:r>
      <w:r>
        <w:t>Code.</w:t>
      </w:r>
      <w:r w:rsidR="00E96520">
        <w:t xml:space="preserve"> </w:t>
      </w:r>
    </w:p>
    <w:p w14:paraId="48E127D4" w14:textId="17E38B9E" w:rsidR="009F561C" w:rsidRDefault="00B3206E" w:rsidP="009F561C">
      <w:pPr>
        <w:pStyle w:val="SubStepAlpha"/>
      </w:pPr>
      <w:r>
        <w:t>Save</w:t>
      </w:r>
      <w:r w:rsidR="00E96520">
        <w:t xml:space="preserve"> </w:t>
      </w:r>
      <w:r>
        <w:t>and</w:t>
      </w:r>
      <w:r w:rsidR="00E96520">
        <w:t xml:space="preserve"> </w:t>
      </w:r>
      <w:r>
        <w:t>run</w:t>
      </w:r>
      <w:r w:rsidR="00E96520">
        <w:t xml:space="preserve"> </w:t>
      </w:r>
      <w:r>
        <w:t>your</w:t>
      </w:r>
      <w:r w:rsidR="00E96520">
        <w:t xml:space="preserve"> </w:t>
      </w:r>
      <w:r>
        <w:t>script.</w:t>
      </w:r>
      <w:r w:rsidR="00E96520">
        <w:t xml:space="preserve"> </w:t>
      </w:r>
      <w:r>
        <w:t>You</w:t>
      </w:r>
      <w:r w:rsidR="00E96520">
        <w:t xml:space="preserve"> </w:t>
      </w:r>
      <w:r>
        <w:t>should</w:t>
      </w:r>
      <w:r w:rsidR="00E96520">
        <w:t xml:space="preserve"> </w:t>
      </w:r>
      <w:r>
        <w:t>get</w:t>
      </w:r>
      <w:r w:rsidR="00E96520">
        <w:t xml:space="preserve"> </w:t>
      </w:r>
      <w:r>
        <w:t>no</w:t>
      </w:r>
      <w:r w:rsidR="00E96520">
        <w:t xml:space="preserve"> </w:t>
      </w:r>
      <w:r>
        <w:t>errors</w:t>
      </w:r>
      <w:r w:rsidR="00857B15">
        <w:t>.</w:t>
      </w:r>
      <w:r w:rsidR="00E96520">
        <w:t xml:space="preserve"> </w:t>
      </w:r>
      <w:r w:rsidR="00345438">
        <w:t>You</w:t>
      </w:r>
      <w:r w:rsidR="00E96520">
        <w:t xml:space="preserve"> </w:t>
      </w:r>
      <w:r w:rsidR="00345438">
        <w:t>should</w:t>
      </w:r>
      <w:r w:rsidR="00E96520">
        <w:t xml:space="preserve"> </w:t>
      </w:r>
      <w:r w:rsidR="00957A05">
        <w:t>save</w:t>
      </w:r>
      <w:r w:rsidR="00E96520">
        <w:t xml:space="preserve"> </w:t>
      </w:r>
      <w:r w:rsidR="00957A05">
        <w:t>and</w:t>
      </w:r>
      <w:r w:rsidR="00E96520">
        <w:t xml:space="preserve"> </w:t>
      </w:r>
      <w:r w:rsidR="00957A05">
        <w:t>run</w:t>
      </w:r>
      <w:r w:rsidR="00E96520">
        <w:t xml:space="preserve"> </w:t>
      </w:r>
      <w:r w:rsidR="00957A05">
        <w:t>your</w:t>
      </w:r>
      <w:r w:rsidR="00E96520">
        <w:t xml:space="preserve"> </w:t>
      </w:r>
      <w:r w:rsidR="00957A05">
        <w:t>scripts</w:t>
      </w:r>
      <w:r w:rsidR="00E96520">
        <w:t xml:space="preserve"> </w:t>
      </w:r>
      <w:r w:rsidR="00345438">
        <w:t>often</w:t>
      </w:r>
      <w:r w:rsidR="00E96520">
        <w:t xml:space="preserve"> </w:t>
      </w:r>
      <w:r w:rsidR="00957A05">
        <w:t>to</w:t>
      </w:r>
      <w:r w:rsidR="00E96520">
        <w:t xml:space="preserve"> </w:t>
      </w:r>
      <w:r w:rsidR="00957A05">
        <w:t>test</w:t>
      </w:r>
      <w:r w:rsidR="00E96520">
        <w:t xml:space="preserve"> </w:t>
      </w:r>
      <w:r w:rsidR="00957A05">
        <w:t>code</w:t>
      </w:r>
      <w:r w:rsidR="00E96520">
        <w:t xml:space="preserve"> </w:t>
      </w:r>
      <w:r w:rsidR="00957A05">
        <w:t>functionality.</w:t>
      </w:r>
    </w:p>
    <w:p w14:paraId="5EF11E9A" w14:textId="14907A2C" w:rsidR="00857B15" w:rsidRDefault="00857B15" w:rsidP="00857B15">
      <w:pPr>
        <w:pStyle w:val="CMD"/>
      </w:pPr>
      <w:r w:rsidRPr="00857B15">
        <w:t>devasc@labvm:~/labs/devnet-src/mapquest$</w:t>
      </w:r>
      <w:r w:rsidR="00E96520">
        <w:t xml:space="preserve"> </w:t>
      </w:r>
      <w:r w:rsidRPr="00857B15">
        <w:rPr>
          <w:b/>
          <w:bCs/>
        </w:rPr>
        <w:t>python3</w:t>
      </w:r>
      <w:r w:rsidR="00E96520">
        <w:rPr>
          <w:b/>
          <w:bCs/>
        </w:rPr>
        <w:t xml:space="preserve"> </w:t>
      </w:r>
      <w:r w:rsidRPr="00857B15">
        <w:rPr>
          <w:b/>
          <w:bCs/>
        </w:rPr>
        <w:t>mapquest_parse-json_1.py</w:t>
      </w:r>
      <w:r w:rsidR="00E96520">
        <w:t xml:space="preserve"> </w:t>
      </w:r>
      <w:r w:rsidRPr="00857B15">
        <w:t>devasc@labvm:~/labs/devnet-src/mapquest$</w:t>
      </w:r>
    </w:p>
    <w:p w14:paraId="33FA38DD" w14:textId="3040974F" w:rsidR="00050CAD" w:rsidRDefault="00E30C27" w:rsidP="009544F4">
      <w:pPr>
        <w:pStyle w:val="Heading3"/>
      </w:pPr>
      <w:r>
        <w:t>Build</w:t>
      </w:r>
      <w:r w:rsidR="00E96520">
        <w:t xml:space="preserve"> </w:t>
      </w:r>
      <w:r>
        <w:t>the</w:t>
      </w:r>
      <w:r w:rsidR="00E96520">
        <w:t xml:space="preserve"> </w:t>
      </w:r>
      <w:r>
        <w:t>URL</w:t>
      </w:r>
      <w:r w:rsidR="00E96520">
        <w:t xml:space="preserve"> </w:t>
      </w:r>
      <w:r>
        <w:t>for</w:t>
      </w:r>
      <w:r w:rsidR="00E96520">
        <w:t xml:space="preserve"> </w:t>
      </w:r>
      <w:r>
        <w:t>the</w:t>
      </w:r>
      <w:r w:rsidR="00E96520">
        <w:t xml:space="preserve"> </w:t>
      </w:r>
      <w:r>
        <w:t>request</w:t>
      </w:r>
      <w:r w:rsidR="00E96520">
        <w:t xml:space="preserve"> </w:t>
      </w:r>
      <w:r>
        <w:t>to</w:t>
      </w:r>
      <w:r w:rsidR="00E96520">
        <w:t xml:space="preserve"> </w:t>
      </w:r>
      <w:r>
        <w:t>the</w:t>
      </w:r>
      <w:r w:rsidR="00E96520">
        <w:t xml:space="preserve"> </w:t>
      </w:r>
      <w:r>
        <w:t>MapQuest</w:t>
      </w:r>
      <w:r w:rsidR="00E96520">
        <w:t xml:space="preserve"> </w:t>
      </w:r>
      <w:r>
        <w:t>directions</w:t>
      </w:r>
      <w:r w:rsidR="00E96520">
        <w:t xml:space="preserve"> </w:t>
      </w:r>
      <w:r>
        <w:t>API.</w:t>
      </w:r>
    </w:p>
    <w:p w14:paraId="2164470F" w14:textId="24877B2F" w:rsidR="00050CAD" w:rsidRDefault="00050CAD" w:rsidP="00050CAD">
      <w:pPr>
        <w:pStyle w:val="BodyTextL25"/>
      </w:pPr>
      <w:r>
        <w:t>The</w:t>
      </w:r>
      <w:r w:rsidR="00E96520">
        <w:t xml:space="preserve"> </w:t>
      </w:r>
      <w:r>
        <w:t>first</w:t>
      </w:r>
      <w:r w:rsidR="00E96520">
        <w:t xml:space="preserve"> </w:t>
      </w:r>
      <w:r>
        <w:t>step</w:t>
      </w:r>
      <w:r w:rsidR="00E96520">
        <w:t xml:space="preserve"> </w:t>
      </w:r>
      <w:r>
        <w:t>in</w:t>
      </w:r>
      <w:r w:rsidR="00E96520">
        <w:t xml:space="preserve"> </w:t>
      </w:r>
      <w:r>
        <w:t>creating</w:t>
      </w:r>
      <w:r w:rsidR="00E96520">
        <w:t xml:space="preserve"> </w:t>
      </w:r>
      <w:r>
        <w:t>your</w:t>
      </w:r>
      <w:r w:rsidR="00E96520">
        <w:t xml:space="preserve"> </w:t>
      </w:r>
      <w:r>
        <w:t>API</w:t>
      </w:r>
      <w:r w:rsidR="00E96520">
        <w:t xml:space="preserve"> </w:t>
      </w:r>
      <w:r>
        <w:t>request</w:t>
      </w:r>
      <w:r w:rsidR="00E96520">
        <w:t xml:space="preserve"> </w:t>
      </w:r>
      <w:r>
        <w:t>is</w:t>
      </w:r>
      <w:r w:rsidR="00E96520">
        <w:t xml:space="preserve"> </w:t>
      </w:r>
      <w:r>
        <w:t>to</w:t>
      </w:r>
      <w:r w:rsidR="00E96520">
        <w:t xml:space="preserve"> </w:t>
      </w:r>
      <w:r>
        <w:t>construct</w:t>
      </w:r>
      <w:r w:rsidR="00E96520">
        <w:t xml:space="preserve"> </w:t>
      </w:r>
      <w:r>
        <w:t>the</w:t>
      </w:r>
      <w:r w:rsidR="00E96520">
        <w:t xml:space="preserve"> </w:t>
      </w:r>
      <w:r>
        <w:t>URL</w:t>
      </w:r>
      <w:r w:rsidR="00E96520">
        <w:t xml:space="preserve"> </w:t>
      </w:r>
      <w:r>
        <w:t>that</w:t>
      </w:r>
      <w:r w:rsidR="00E96520">
        <w:t xml:space="preserve"> </w:t>
      </w:r>
      <w:r>
        <w:t>your</w:t>
      </w:r>
      <w:r w:rsidR="00E96520">
        <w:t xml:space="preserve"> </w:t>
      </w:r>
      <w:r>
        <w:t>application</w:t>
      </w:r>
      <w:r w:rsidR="00E96520">
        <w:t xml:space="preserve"> </w:t>
      </w:r>
      <w:r>
        <w:t>will</w:t>
      </w:r>
      <w:r w:rsidR="00E96520">
        <w:t xml:space="preserve"> </w:t>
      </w:r>
      <w:r>
        <w:t>use</w:t>
      </w:r>
      <w:r w:rsidR="00E96520">
        <w:t xml:space="preserve"> </w:t>
      </w:r>
      <w:r>
        <w:t>to</w:t>
      </w:r>
      <w:r w:rsidR="00E96520">
        <w:t xml:space="preserve"> </w:t>
      </w:r>
      <w:r>
        <w:t>make</w:t>
      </w:r>
      <w:r w:rsidR="00E96520">
        <w:t xml:space="preserve"> </w:t>
      </w:r>
      <w:r>
        <w:t>the</w:t>
      </w:r>
      <w:r w:rsidR="00E96520">
        <w:t xml:space="preserve"> </w:t>
      </w:r>
      <w:r>
        <w:t>call.</w:t>
      </w:r>
      <w:r w:rsidR="00E96520">
        <w:t xml:space="preserve"> </w:t>
      </w:r>
      <w:r>
        <w:t>Initially,</w:t>
      </w:r>
      <w:r w:rsidR="00E96520">
        <w:t xml:space="preserve"> </w:t>
      </w:r>
      <w:r>
        <w:t>the</w:t>
      </w:r>
      <w:r w:rsidR="00E96520">
        <w:t xml:space="preserve"> </w:t>
      </w:r>
      <w:r>
        <w:t>URL</w:t>
      </w:r>
      <w:r w:rsidR="00E96520">
        <w:t xml:space="preserve"> </w:t>
      </w:r>
      <w:r>
        <w:t>will</w:t>
      </w:r>
      <w:r w:rsidR="00E96520">
        <w:t xml:space="preserve"> </w:t>
      </w:r>
      <w:r>
        <w:t>be</w:t>
      </w:r>
      <w:r w:rsidR="00E96520">
        <w:t xml:space="preserve"> </w:t>
      </w:r>
      <w:r>
        <w:t>the</w:t>
      </w:r>
      <w:r w:rsidR="00E96520">
        <w:t xml:space="preserve"> </w:t>
      </w:r>
      <w:r>
        <w:t>combination</w:t>
      </w:r>
      <w:r w:rsidR="00E96520">
        <w:t xml:space="preserve"> </w:t>
      </w:r>
      <w:r>
        <w:t>of</w:t>
      </w:r>
      <w:r w:rsidR="00E96520">
        <w:t xml:space="preserve"> </w:t>
      </w:r>
      <w:r>
        <w:t>the</w:t>
      </w:r>
      <w:r w:rsidR="00E96520">
        <w:t xml:space="preserve"> </w:t>
      </w:r>
      <w:r>
        <w:t>following</w:t>
      </w:r>
      <w:r w:rsidR="00E96520">
        <w:t xml:space="preserve"> </w:t>
      </w:r>
      <w:r>
        <w:t>variables:</w:t>
      </w:r>
    </w:p>
    <w:p w14:paraId="1F06DCF3" w14:textId="4EEF3595" w:rsidR="00050CAD" w:rsidRPr="00B61BCC" w:rsidRDefault="00050CAD" w:rsidP="00050CAD">
      <w:pPr>
        <w:pStyle w:val="Bulletlevel1"/>
        <w:numPr>
          <w:ilvl w:val="1"/>
          <w:numId w:val="15"/>
        </w:numPr>
        <w:spacing w:before="0" w:after="0"/>
      </w:pPr>
      <w:r w:rsidRPr="00B61BCC">
        <w:rPr>
          <w:b/>
        </w:rPr>
        <w:t>main_api</w:t>
      </w:r>
      <w:r w:rsidR="00E96520">
        <w:t xml:space="preserve"> </w:t>
      </w:r>
      <w:r w:rsidRPr="00B61BCC">
        <w:t>-</w:t>
      </w:r>
      <w:r w:rsidR="00E96520">
        <w:t xml:space="preserve"> </w:t>
      </w:r>
      <w:r w:rsidRPr="00B61BCC">
        <w:t>the</w:t>
      </w:r>
      <w:r w:rsidR="00E96520">
        <w:t xml:space="preserve"> </w:t>
      </w:r>
      <w:r w:rsidRPr="00B61BCC">
        <w:t>main</w:t>
      </w:r>
      <w:r w:rsidR="00E96520">
        <w:t xml:space="preserve"> </w:t>
      </w:r>
      <w:r w:rsidRPr="00B61BCC">
        <w:t>URL</w:t>
      </w:r>
      <w:r w:rsidR="00E96520">
        <w:t xml:space="preserve"> </w:t>
      </w:r>
      <w:r w:rsidRPr="00B61BCC">
        <w:t>that</w:t>
      </w:r>
      <w:r w:rsidR="00E96520">
        <w:t xml:space="preserve"> </w:t>
      </w:r>
      <w:r>
        <w:t>you</w:t>
      </w:r>
      <w:r w:rsidR="00E96520">
        <w:t xml:space="preserve"> </w:t>
      </w:r>
      <w:r w:rsidRPr="00B61BCC">
        <w:t>are</w:t>
      </w:r>
      <w:r w:rsidR="00E96520">
        <w:t xml:space="preserve"> </w:t>
      </w:r>
      <w:r w:rsidRPr="00B61BCC">
        <w:t>accessing</w:t>
      </w:r>
    </w:p>
    <w:p w14:paraId="6557093A" w14:textId="3BF94A97" w:rsidR="00050CAD" w:rsidRDefault="00050CAD" w:rsidP="00050CAD">
      <w:pPr>
        <w:pStyle w:val="Bulletlevel1"/>
        <w:numPr>
          <w:ilvl w:val="1"/>
          <w:numId w:val="15"/>
        </w:numPr>
        <w:spacing w:before="0" w:after="0"/>
      </w:pPr>
      <w:r>
        <w:rPr>
          <w:b/>
        </w:rPr>
        <w:t>orig</w:t>
      </w:r>
      <w:r w:rsidR="00E96520">
        <w:t xml:space="preserve"> </w:t>
      </w:r>
      <w:r w:rsidRPr="00B61BCC">
        <w:t>-</w:t>
      </w:r>
      <w:r w:rsidR="00E96520">
        <w:t xml:space="preserve"> </w:t>
      </w:r>
      <w:r w:rsidRPr="00B61BCC">
        <w:t>the</w:t>
      </w:r>
      <w:r w:rsidR="00E96520">
        <w:t xml:space="preserve"> </w:t>
      </w:r>
      <w:r w:rsidRPr="00B61BCC">
        <w:t>parameter</w:t>
      </w:r>
      <w:r w:rsidR="00E96520">
        <w:t xml:space="preserve"> </w:t>
      </w:r>
      <w:r>
        <w:t>to</w:t>
      </w:r>
      <w:r w:rsidR="00E96520">
        <w:t xml:space="preserve"> </w:t>
      </w:r>
      <w:r>
        <w:t>specify</w:t>
      </w:r>
      <w:r w:rsidR="00E96520">
        <w:t xml:space="preserve"> </w:t>
      </w:r>
      <w:r>
        <w:t>your</w:t>
      </w:r>
      <w:r w:rsidR="00E96520">
        <w:t xml:space="preserve"> </w:t>
      </w:r>
      <w:r>
        <w:t>point</w:t>
      </w:r>
      <w:r w:rsidR="00E96520">
        <w:t xml:space="preserve"> </w:t>
      </w:r>
      <w:r>
        <w:t>of</w:t>
      </w:r>
      <w:r w:rsidR="00E96520">
        <w:t xml:space="preserve"> </w:t>
      </w:r>
      <w:r>
        <w:t>origin</w:t>
      </w:r>
    </w:p>
    <w:p w14:paraId="5709E3B0" w14:textId="095BAC73" w:rsidR="00050CAD" w:rsidRPr="00B61BCC" w:rsidRDefault="00050CAD" w:rsidP="00050CAD">
      <w:pPr>
        <w:pStyle w:val="Bulletlevel1"/>
        <w:numPr>
          <w:ilvl w:val="1"/>
          <w:numId w:val="15"/>
        </w:numPr>
        <w:spacing w:before="0" w:after="0"/>
      </w:pPr>
      <w:r>
        <w:rPr>
          <w:b/>
        </w:rPr>
        <w:t>dest</w:t>
      </w:r>
      <w:r w:rsidR="00E96520">
        <w:rPr>
          <w:b/>
        </w:rPr>
        <w:t xml:space="preserve"> </w:t>
      </w:r>
      <w:r w:rsidRPr="00635A0F">
        <w:t>-</w:t>
      </w:r>
      <w:r w:rsidR="00E96520">
        <w:t xml:space="preserve"> </w:t>
      </w:r>
      <w:r>
        <w:t>the</w:t>
      </w:r>
      <w:r w:rsidR="00E96520">
        <w:t xml:space="preserve"> </w:t>
      </w:r>
      <w:r>
        <w:t>parameter</w:t>
      </w:r>
      <w:r w:rsidR="00E96520">
        <w:t xml:space="preserve"> </w:t>
      </w:r>
      <w:r>
        <w:t>to</w:t>
      </w:r>
      <w:r w:rsidR="00E96520">
        <w:t xml:space="preserve"> </w:t>
      </w:r>
      <w:r>
        <w:t>specify</w:t>
      </w:r>
      <w:r w:rsidR="00E96520">
        <w:t xml:space="preserve"> </w:t>
      </w:r>
      <w:r>
        <w:t>your</w:t>
      </w:r>
      <w:r w:rsidR="00E96520">
        <w:t xml:space="preserve"> </w:t>
      </w:r>
      <w:r>
        <w:t>destination</w:t>
      </w:r>
    </w:p>
    <w:p w14:paraId="3170CD2D" w14:textId="0C737312" w:rsidR="00050CAD" w:rsidRPr="00B61BCC" w:rsidRDefault="00050CAD" w:rsidP="00050CAD">
      <w:pPr>
        <w:pStyle w:val="Bulletlevel1"/>
        <w:numPr>
          <w:ilvl w:val="1"/>
          <w:numId w:val="15"/>
        </w:numPr>
        <w:spacing w:before="0" w:after="0"/>
      </w:pPr>
      <w:r w:rsidRPr="00B61BCC">
        <w:rPr>
          <w:b/>
        </w:rPr>
        <w:t>key</w:t>
      </w:r>
      <w:r w:rsidR="00E96520">
        <w:t xml:space="preserve"> </w:t>
      </w:r>
      <w:r w:rsidRPr="00B61BCC">
        <w:t>-</w:t>
      </w:r>
      <w:r w:rsidR="00E96520">
        <w:t xml:space="preserve"> </w:t>
      </w:r>
      <w:r w:rsidRPr="00B61BCC">
        <w:t>the</w:t>
      </w:r>
      <w:r w:rsidR="00E96520">
        <w:t xml:space="preserve"> </w:t>
      </w:r>
      <w:r>
        <w:t>MapQuest</w:t>
      </w:r>
      <w:r w:rsidR="00E96520">
        <w:t xml:space="preserve"> </w:t>
      </w:r>
      <w:r>
        <w:t>API</w:t>
      </w:r>
      <w:r w:rsidR="00E96520">
        <w:t xml:space="preserve"> </w:t>
      </w:r>
      <w:r>
        <w:t>key</w:t>
      </w:r>
      <w:r w:rsidR="00E96520">
        <w:t xml:space="preserve"> </w:t>
      </w:r>
      <w:r>
        <w:t>you</w:t>
      </w:r>
      <w:r w:rsidR="00E96520">
        <w:t xml:space="preserve"> </w:t>
      </w:r>
      <w:r>
        <w:t>retrieved</w:t>
      </w:r>
      <w:r w:rsidR="00E96520">
        <w:t xml:space="preserve"> </w:t>
      </w:r>
      <w:r w:rsidRPr="00B61BCC">
        <w:t>from</w:t>
      </w:r>
      <w:r w:rsidR="00E96520">
        <w:t xml:space="preserve"> </w:t>
      </w:r>
      <w:r w:rsidRPr="00B61BCC">
        <w:t>the</w:t>
      </w:r>
      <w:r w:rsidR="00E96520">
        <w:t xml:space="preserve"> </w:t>
      </w:r>
      <w:r w:rsidRPr="00B61BCC">
        <w:t>developer</w:t>
      </w:r>
      <w:r w:rsidR="00E96520">
        <w:t xml:space="preserve"> </w:t>
      </w:r>
      <w:r w:rsidRPr="00B61BCC">
        <w:t>website</w:t>
      </w:r>
    </w:p>
    <w:p w14:paraId="4F7C02F3" w14:textId="14AC580A" w:rsidR="00050CAD" w:rsidRDefault="00050CAD" w:rsidP="009544F4">
      <w:pPr>
        <w:pStyle w:val="SubStepAlpha"/>
        <w:numPr>
          <w:ilvl w:val="3"/>
          <w:numId w:val="24"/>
        </w:numPr>
      </w:pPr>
      <w:r>
        <w:t>Create</w:t>
      </w:r>
      <w:r w:rsidR="00E96520">
        <w:t xml:space="preserve"> </w:t>
      </w:r>
      <w:r>
        <w:t>variables</w:t>
      </w:r>
      <w:r w:rsidR="00E96520">
        <w:t xml:space="preserve"> </w:t>
      </w:r>
      <w:r>
        <w:t>to</w:t>
      </w:r>
      <w:r w:rsidR="00E96520">
        <w:t xml:space="preserve"> </w:t>
      </w:r>
      <w:r>
        <w:t>build</w:t>
      </w:r>
      <w:r w:rsidR="00E96520">
        <w:t xml:space="preserve"> </w:t>
      </w:r>
      <w:r>
        <w:t>the</w:t>
      </w:r>
      <w:r w:rsidR="00E96520">
        <w:t xml:space="preserve"> </w:t>
      </w:r>
      <w:r>
        <w:t>URL</w:t>
      </w:r>
      <w:r w:rsidR="00E96520">
        <w:t xml:space="preserve"> </w:t>
      </w:r>
      <w:r>
        <w:t>that</w:t>
      </w:r>
      <w:r w:rsidR="00E96520">
        <w:t xml:space="preserve"> </w:t>
      </w:r>
      <w:r>
        <w:t>will</w:t>
      </w:r>
      <w:r w:rsidR="00E96520">
        <w:t xml:space="preserve"> </w:t>
      </w:r>
      <w:r>
        <w:t>be</w:t>
      </w:r>
      <w:r w:rsidR="00E96520">
        <w:t xml:space="preserve"> </w:t>
      </w:r>
      <w:r>
        <w:t>sent</w:t>
      </w:r>
      <w:r w:rsidR="00E96520">
        <w:t xml:space="preserve"> </w:t>
      </w:r>
      <w:r>
        <w:t>in</w:t>
      </w:r>
      <w:r w:rsidR="00E96520">
        <w:t xml:space="preserve"> </w:t>
      </w:r>
      <w:r>
        <w:t>the</w:t>
      </w:r>
      <w:r w:rsidR="00E96520">
        <w:t xml:space="preserve"> </w:t>
      </w:r>
      <w:r>
        <w:t>request.</w:t>
      </w:r>
      <w:r w:rsidR="00E96520">
        <w:t xml:space="preserve"> </w:t>
      </w:r>
      <w:r w:rsidR="00011B1B">
        <w:t>In</w:t>
      </w:r>
      <w:r w:rsidR="00E96520">
        <w:t xml:space="preserve"> </w:t>
      </w:r>
      <w:r w:rsidR="00011B1B">
        <w:t>the</w:t>
      </w:r>
      <w:r w:rsidR="00E96520">
        <w:t xml:space="preserve"> </w:t>
      </w:r>
      <w:r w:rsidR="00011B1B">
        <w:t>following</w:t>
      </w:r>
      <w:r w:rsidR="00E96520">
        <w:t xml:space="preserve"> </w:t>
      </w:r>
      <w:r w:rsidR="00D07D4F">
        <w:t>code</w:t>
      </w:r>
      <w:r w:rsidR="00011B1B">
        <w:t>,</w:t>
      </w:r>
      <w:r w:rsidR="00E96520">
        <w:t xml:space="preserve"> </w:t>
      </w:r>
      <w:r w:rsidR="00011B1B">
        <w:t>replace</w:t>
      </w:r>
      <w:r w:rsidR="00E96520">
        <w:t xml:space="preserve"> </w:t>
      </w:r>
      <w:r w:rsidR="00011B1B">
        <w:rPr>
          <w:b/>
          <w:bCs/>
        </w:rPr>
        <w:t>your_api_key</w:t>
      </w:r>
      <w:r w:rsidR="00E96520">
        <w:rPr>
          <w:b/>
          <w:bCs/>
        </w:rPr>
        <w:t xml:space="preserve"> </w:t>
      </w:r>
      <w:r w:rsidR="00011B1B">
        <w:t>with</w:t>
      </w:r>
      <w:r w:rsidR="00E96520">
        <w:t xml:space="preserve"> </w:t>
      </w:r>
      <w:r w:rsidR="00011B1B">
        <w:t>the</w:t>
      </w:r>
      <w:r w:rsidR="00E96520">
        <w:t xml:space="preserve"> </w:t>
      </w:r>
      <w:r w:rsidR="00011B1B">
        <w:t>Consumer</w:t>
      </w:r>
      <w:r w:rsidR="00E96520">
        <w:t xml:space="preserve"> </w:t>
      </w:r>
      <w:r w:rsidR="00011B1B">
        <w:t>Key</w:t>
      </w:r>
      <w:r w:rsidR="00E96520">
        <w:t xml:space="preserve"> </w:t>
      </w:r>
      <w:r w:rsidR="00011B1B">
        <w:t>you</w:t>
      </w:r>
      <w:r w:rsidR="00E96520">
        <w:t xml:space="preserve"> </w:t>
      </w:r>
      <w:r w:rsidR="00011B1B">
        <w:t>copied</w:t>
      </w:r>
      <w:r w:rsidR="00E96520">
        <w:t xml:space="preserve"> </w:t>
      </w:r>
      <w:r w:rsidR="00011B1B">
        <w:t>from</w:t>
      </w:r>
      <w:r w:rsidR="00E96520">
        <w:t xml:space="preserve"> </w:t>
      </w:r>
      <w:r w:rsidR="00011B1B">
        <w:t>your</w:t>
      </w:r>
      <w:r w:rsidR="00E96520">
        <w:t xml:space="preserve"> </w:t>
      </w:r>
      <w:r w:rsidR="00011B1B">
        <w:t>MapQuest</w:t>
      </w:r>
      <w:r w:rsidR="00E96520">
        <w:t xml:space="preserve"> </w:t>
      </w:r>
      <w:r w:rsidR="00011B1B">
        <w:t>developer</w:t>
      </w:r>
      <w:r w:rsidR="00E96520">
        <w:t xml:space="preserve"> </w:t>
      </w:r>
      <w:r w:rsidR="00011B1B">
        <w:t>account.</w:t>
      </w:r>
    </w:p>
    <w:p w14:paraId="638A08AE" w14:textId="3AA08D11" w:rsidR="00050CAD" w:rsidRDefault="00050CAD" w:rsidP="00050CAD">
      <w:pPr>
        <w:pStyle w:val="CMDOutput"/>
      </w:pPr>
      <w:r>
        <w:t>main_api</w:t>
      </w:r>
      <w:r w:rsidR="00E96520">
        <w:t xml:space="preserve"> </w:t>
      </w:r>
      <w:r>
        <w:t>=</w:t>
      </w:r>
      <w:r w:rsidR="00E96520">
        <w:t xml:space="preserve"> </w:t>
      </w:r>
      <w:r>
        <w:t>"https://www.mapquestapi.com/directions/v2/route?"</w:t>
      </w:r>
    </w:p>
    <w:p w14:paraId="417BE456" w14:textId="225674FA" w:rsidR="00050CAD" w:rsidRDefault="00050CAD" w:rsidP="00050CAD">
      <w:pPr>
        <w:pStyle w:val="CMDOutput"/>
      </w:pPr>
      <w:r>
        <w:t>orig</w:t>
      </w:r>
      <w:r w:rsidR="00E96520">
        <w:t xml:space="preserve"> </w:t>
      </w:r>
      <w:r>
        <w:t>=</w:t>
      </w:r>
      <w:r w:rsidR="00E96520">
        <w:t xml:space="preserve"> </w:t>
      </w:r>
      <w:r>
        <w:t>"Washington,</w:t>
      </w:r>
      <w:r w:rsidR="00E96520">
        <w:t xml:space="preserve"> </w:t>
      </w:r>
      <w:r>
        <w:t>D.C."</w:t>
      </w:r>
    </w:p>
    <w:p w14:paraId="48F38B03" w14:textId="4ACB85D4" w:rsidR="00050CAD" w:rsidRDefault="00050CAD" w:rsidP="00050CAD">
      <w:pPr>
        <w:pStyle w:val="CMDOutput"/>
      </w:pPr>
      <w:r>
        <w:t>dest</w:t>
      </w:r>
      <w:r w:rsidR="00E96520">
        <w:t xml:space="preserve"> </w:t>
      </w:r>
      <w:r>
        <w:t>=</w:t>
      </w:r>
      <w:r w:rsidR="00E96520">
        <w:t xml:space="preserve"> </w:t>
      </w:r>
      <w:r>
        <w:t>"Baltimore,</w:t>
      </w:r>
      <w:r w:rsidR="00E96520">
        <w:t xml:space="preserve"> </w:t>
      </w:r>
      <w:r>
        <w:t>Md"</w:t>
      </w:r>
    </w:p>
    <w:p w14:paraId="4228CEC7" w14:textId="3B7EF6F8" w:rsidR="00050CAD" w:rsidRDefault="00050CAD" w:rsidP="00050CAD">
      <w:pPr>
        <w:pStyle w:val="CMDOutput"/>
      </w:pPr>
      <w:r>
        <w:t>key</w:t>
      </w:r>
      <w:r w:rsidR="00E96520">
        <w:t xml:space="preserve"> </w:t>
      </w:r>
      <w:r>
        <w:t>=</w:t>
      </w:r>
      <w:r w:rsidR="00E96520">
        <w:t xml:space="preserve"> </w:t>
      </w:r>
      <w:r w:rsidRPr="00006BAD">
        <w:t>"</w:t>
      </w:r>
      <w:r>
        <w:t>your_api_key</w:t>
      </w:r>
      <w:r w:rsidRPr="00006BAD">
        <w:t>"</w:t>
      </w:r>
    </w:p>
    <w:p w14:paraId="32917638" w14:textId="7D4EA964" w:rsidR="00050CAD" w:rsidRDefault="00050CAD" w:rsidP="009544F4">
      <w:pPr>
        <w:pStyle w:val="SubStepAlpha"/>
        <w:numPr>
          <w:ilvl w:val="3"/>
          <w:numId w:val="24"/>
        </w:numPr>
      </w:pPr>
      <w:r>
        <w:t>Combine</w:t>
      </w:r>
      <w:r w:rsidR="00E96520">
        <w:t xml:space="preserve"> </w:t>
      </w:r>
      <w:r>
        <w:t>the</w:t>
      </w:r>
      <w:r w:rsidR="00E96520">
        <w:t xml:space="preserve"> </w:t>
      </w:r>
      <w:r>
        <w:t>four</w:t>
      </w:r>
      <w:r w:rsidR="00E96520">
        <w:t xml:space="preserve"> </w:t>
      </w:r>
      <w:r>
        <w:t>variables</w:t>
      </w:r>
      <w:r w:rsidR="00E96520">
        <w:t xml:space="preserve"> </w:t>
      </w:r>
      <w:r w:rsidRPr="002A0658">
        <w:rPr>
          <w:b/>
        </w:rPr>
        <w:t>main_api</w:t>
      </w:r>
      <w:r>
        <w:t>,</w:t>
      </w:r>
      <w:r w:rsidR="00E96520">
        <w:t xml:space="preserve"> </w:t>
      </w:r>
      <w:r>
        <w:rPr>
          <w:b/>
        </w:rPr>
        <w:t>orig</w:t>
      </w:r>
      <w:r>
        <w:t>,</w:t>
      </w:r>
      <w:r w:rsidR="00E96520">
        <w:t xml:space="preserve"> </w:t>
      </w:r>
      <w:r w:rsidRPr="00F62283">
        <w:rPr>
          <w:b/>
        </w:rPr>
        <w:t>dest</w:t>
      </w:r>
      <w:r>
        <w:t>,</w:t>
      </w:r>
      <w:r w:rsidR="00E96520">
        <w:t xml:space="preserve"> </w:t>
      </w:r>
      <w:r>
        <w:t>and</w:t>
      </w:r>
      <w:r w:rsidR="00E96520">
        <w:t xml:space="preserve"> </w:t>
      </w:r>
      <w:r w:rsidRPr="002A0658">
        <w:rPr>
          <w:b/>
        </w:rPr>
        <w:t>key</w:t>
      </w:r>
      <w:r w:rsidR="00E96520">
        <w:t xml:space="preserve"> </w:t>
      </w:r>
      <w:r>
        <w:t>to</w:t>
      </w:r>
      <w:r w:rsidR="00E96520">
        <w:t xml:space="preserve"> </w:t>
      </w:r>
      <w:r>
        <w:t>format</w:t>
      </w:r>
      <w:r w:rsidR="00E96520">
        <w:t xml:space="preserve"> </w:t>
      </w:r>
      <w:r>
        <w:t>the</w:t>
      </w:r>
      <w:r w:rsidR="00E96520">
        <w:t xml:space="preserve"> </w:t>
      </w:r>
      <w:r>
        <w:t>requested</w:t>
      </w:r>
      <w:r w:rsidR="00E96520">
        <w:t xml:space="preserve"> </w:t>
      </w:r>
      <w:r>
        <w:t>URL.</w:t>
      </w:r>
      <w:r w:rsidR="00E96520">
        <w:t xml:space="preserve"> </w:t>
      </w:r>
      <w:r>
        <w:t>Use</w:t>
      </w:r>
      <w:r w:rsidR="00E96520">
        <w:t xml:space="preserve"> </w:t>
      </w:r>
      <w:r>
        <w:t>the</w:t>
      </w:r>
      <w:r w:rsidR="00E96520">
        <w:t xml:space="preserve"> </w:t>
      </w:r>
      <w:r w:rsidRPr="000B51BF">
        <w:rPr>
          <w:b/>
        </w:rPr>
        <w:t>urlencode</w:t>
      </w:r>
      <w:r w:rsidR="00E96520">
        <w:t xml:space="preserve"> </w:t>
      </w:r>
      <w:r>
        <w:t>method</w:t>
      </w:r>
      <w:r w:rsidR="00E96520">
        <w:t xml:space="preserve"> </w:t>
      </w:r>
      <w:r>
        <w:t>to</w:t>
      </w:r>
      <w:r w:rsidR="00E96520">
        <w:t xml:space="preserve"> </w:t>
      </w:r>
      <w:r>
        <w:t>properly</w:t>
      </w:r>
      <w:r w:rsidR="00E96520">
        <w:t xml:space="preserve"> </w:t>
      </w:r>
      <w:r>
        <w:t>format</w:t>
      </w:r>
      <w:r w:rsidR="00E96520">
        <w:t xml:space="preserve"> </w:t>
      </w:r>
      <w:r>
        <w:t>the</w:t>
      </w:r>
      <w:r w:rsidR="00E96520">
        <w:t xml:space="preserve"> </w:t>
      </w:r>
      <w:r>
        <w:t>address</w:t>
      </w:r>
      <w:r w:rsidR="00E96520">
        <w:t xml:space="preserve"> </w:t>
      </w:r>
      <w:r>
        <w:t>value.</w:t>
      </w:r>
      <w:r w:rsidR="00E96520">
        <w:t xml:space="preserve"> </w:t>
      </w:r>
      <w:r>
        <w:t>This</w:t>
      </w:r>
      <w:r w:rsidR="00E96520">
        <w:t xml:space="preserve"> </w:t>
      </w:r>
      <w:r>
        <w:t>function</w:t>
      </w:r>
      <w:r w:rsidR="00E96520">
        <w:t xml:space="preserve"> </w:t>
      </w:r>
      <w:r>
        <w:t>builds</w:t>
      </w:r>
      <w:r w:rsidR="00E96520">
        <w:t xml:space="preserve"> </w:t>
      </w:r>
      <w:r>
        <w:t>the</w:t>
      </w:r>
      <w:r w:rsidR="00E96520">
        <w:t xml:space="preserve"> </w:t>
      </w:r>
      <w:r>
        <w:t>parameters</w:t>
      </w:r>
      <w:r w:rsidR="00E96520">
        <w:t xml:space="preserve"> </w:t>
      </w:r>
      <w:r>
        <w:t>part</w:t>
      </w:r>
      <w:r w:rsidR="00E96520">
        <w:t xml:space="preserve"> </w:t>
      </w:r>
      <w:r>
        <w:t>of</w:t>
      </w:r>
      <w:r w:rsidR="00E96520">
        <w:t xml:space="preserve"> </w:t>
      </w:r>
      <w:r>
        <w:t>the</w:t>
      </w:r>
      <w:r w:rsidR="00E96520">
        <w:t xml:space="preserve"> </w:t>
      </w:r>
      <w:r>
        <w:t>URL</w:t>
      </w:r>
      <w:r w:rsidR="00E96520">
        <w:t xml:space="preserve"> </w:t>
      </w:r>
      <w:r>
        <w:t>and</w:t>
      </w:r>
      <w:r w:rsidR="00E96520">
        <w:t xml:space="preserve"> </w:t>
      </w:r>
      <w:r>
        <w:t>converts</w:t>
      </w:r>
      <w:r w:rsidR="00E96520">
        <w:t xml:space="preserve"> </w:t>
      </w:r>
      <w:r>
        <w:t>possible</w:t>
      </w:r>
      <w:r w:rsidR="00E96520">
        <w:t xml:space="preserve"> </w:t>
      </w:r>
      <w:r>
        <w:t>special</w:t>
      </w:r>
      <w:r w:rsidR="00E96520">
        <w:t xml:space="preserve"> </w:t>
      </w:r>
      <w:r>
        <w:t>characters</w:t>
      </w:r>
      <w:r w:rsidR="00E96520">
        <w:t xml:space="preserve"> </w:t>
      </w:r>
      <w:r>
        <w:t>in</w:t>
      </w:r>
      <w:r w:rsidR="00E96520">
        <w:t xml:space="preserve"> </w:t>
      </w:r>
      <w:r>
        <w:t>the</w:t>
      </w:r>
      <w:r w:rsidR="00E96520">
        <w:t xml:space="preserve"> </w:t>
      </w:r>
      <w:r>
        <w:t>address</w:t>
      </w:r>
      <w:r w:rsidR="00E96520">
        <w:t xml:space="preserve"> </w:t>
      </w:r>
      <w:r>
        <w:t>value</w:t>
      </w:r>
      <w:r w:rsidR="00E96520">
        <w:t xml:space="preserve"> </w:t>
      </w:r>
      <w:r w:rsidR="00C834F9">
        <w:t>into</w:t>
      </w:r>
      <w:r w:rsidR="00E96520">
        <w:t xml:space="preserve"> </w:t>
      </w:r>
      <w:r w:rsidR="00C834F9">
        <w:t>acceptable</w:t>
      </w:r>
      <w:r w:rsidR="00E96520">
        <w:t xml:space="preserve"> </w:t>
      </w:r>
      <w:r w:rsidR="00C834F9">
        <w:t>characters</w:t>
      </w:r>
      <w:r w:rsidR="00E96520">
        <w:t xml:space="preserve"> </w:t>
      </w:r>
      <w:r>
        <w:t>(e.g.</w:t>
      </w:r>
      <w:r w:rsidR="00E96520">
        <w:t xml:space="preserve"> </w:t>
      </w:r>
      <w:r>
        <w:t>space</w:t>
      </w:r>
      <w:r w:rsidR="00E96520">
        <w:t xml:space="preserve"> </w:t>
      </w:r>
      <w:r>
        <w:t>into</w:t>
      </w:r>
      <w:r w:rsidR="00E96520">
        <w:t xml:space="preserve"> </w:t>
      </w:r>
      <w:r>
        <w:t>“+”</w:t>
      </w:r>
      <w:r w:rsidR="00E96520">
        <w:t xml:space="preserve"> </w:t>
      </w:r>
      <w:r>
        <w:t>and</w:t>
      </w:r>
      <w:r w:rsidR="00E96520">
        <w:t xml:space="preserve"> </w:t>
      </w:r>
      <w:r>
        <w:t>a</w:t>
      </w:r>
      <w:r w:rsidR="00E96520">
        <w:t xml:space="preserve"> </w:t>
      </w:r>
      <w:r>
        <w:t>comma</w:t>
      </w:r>
      <w:r w:rsidR="00E96520">
        <w:t xml:space="preserve"> </w:t>
      </w:r>
      <w:r>
        <w:t>into</w:t>
      </w:r>
      <w:r w:rsidR="00E96520">
        <w:t xml:space="preserve"> </w:t>
      </w:r>
      <w:r>
        <w:t>“%2C”).</w:t>
      </w:r>
    </w:p>
    <w:p w14:paraId="11711897" w14:textId="2DA81EF2" w:rsidR="00050CAD" w:rsidRDefault="00050CAD" w:rsidP="00050CAD">
      <w:pPr>
        <w:pStyle w:val="CMDOutput"/>
      </w:pPr>
      <w:r w:rsidRPr="00F62283">
        <w:t>url</w:t>
      </w:r>
      <w:r w:rsidR="00E96520">
        <w:t xml:space="preserve"> </w:t>
      </w:r>
      <w:r w:rsidRPr="00F62283">
        <w:t>=</w:t>
      </w:r>
      <w:r w:rsidR="00E96520">
        <w:t xml:space="preserve"> </w:t>
      </w:r>
      <w:r w:rsidRPr="00F62283">
        <w:t>main_api</w:t>
      </w:r>
      <w:r w:rsidR="00E96520">
        <w:t xml:space="preserve"> </w:t>
      </w:r>
      <w:r w:rsidRPr="00F62283">
        <w:t>+</w:t>
      </w:r>
      <w:r w:rsidR="00E96520">
        <w:t xml:space="preserve"> </w:t>
      </w:r>
      <w:r w:rsidRPr="00F62283">
        <w:t>urllib.parse.</w:t>
      </w:r>
      <w:r w:rsidRPr="00BC14B3">
        <w:rPr>
          <w:highlight w:val="yellow"/>
        </w:rPr>
        <w:t>urlencode({"key":key,</w:t>
      </w:r>
      <w:r w:rsidR="00E96520">
        <w:rPr>
          <w:highlight w:val="yellow"/>
        </w:rPr>
        <w:t xml:space="preserve"> </w:t>
      </w:r>
      <w:r w:rsidRPr="00BC14B3">
        <w:rPr>
          <w:highlight w:val="yellow"/>
        </w:rPr>
        <w:t>"from":orig,</w:t>
      </w:r>
      <w:r w:rsidR="00E96520">
        <w:rPr>
          <w:highlight w:val="yellow"/>
        </w:rPr>
        <w:t xml:space="preserve"> </w:t>
      </w:r>
      <w:r w:rsidRPr="00BC14B3">
        <w:rPr>
          <w:highlight w:val="yellow"/>
        </w:rPr>
        <w:t>"to":dest})</w:t>
      </w:r>
      <w:r w:rsidR="00E96520">
        <w:t xml:space="preserve"> </w:t>
      </w:r>
    </w:p>
    <w:p w14:paraId="3AC90EF4" w14:textId="16D25869" w:rsidR="00050CAD" w:rsidRDefault="00050CAD" w:rsidP="009544F4">
      <w:pPr>
        <w:pStyle w:val="SubStepAlpha"/>
        <w:numPr>
          <w:ilvl w:val="3"/>
          <w:numId w:val="24"/>
        </w:numPr>
      </w:pPr>
      <w:r w:rsidRPr="000B51BF">
        <w:t>Create</w:t>
      </w:r>
      <w:r w:rsidR="00E96520">
        <w:t xml:space="preserve"> </w:t>
      </w:r>
      <w:r w:rsidRPr="000B51BF">
        <w:t>a</w:t>
      </w:r>
      <w:r w:rsidR="00E96520">
        <w:t xml:space="preserve"> </w:t>
      </w:r>
      <w:r w:rsidRPr="000B51BF">
        <w:t>variable</w:t>
      </w:r>
      <w:r w:rsidR="00E96520">
        <w:t xml:space="preserve"> </w:t>
      </w:r>
      <w:r w:rsidRPr="000B51BF">
        <w:t>to</w:t>
      </w:r>
      <w:r w:rsidR="00E96520">
        <w:t xml:space="preserve"> </w:t>
      </w:r>
      <w:r>
        <w:t>hold</w:t>
      </w:r>
      <w:r w:rsidR="00E96520">
        <w:t xml:space="preserve"> </w:t>
      </w:r>
      <w:r>
        <w:t>the</w:t>
      </w:r>
      <w:r w:rsidR="00E96520">
        <w:t xml:space="preserve"> </w:t>
      </w:r>
      <w:r>
        <w:t>reply</w:t>
      </w:r>
      <w:r w:rsidR="00E96520">
        <w:t xml:space="preserve"> </w:t>
      </w:r>
      <w:r>
        <w:t>of</w:t>
      </w:r>
      <w:r w:rsidR="00E96520">
        <w:t xml:space="preserve"> </w:t>
      </w:r>
      <w:r>
        <w:t>the</w:t>
      </w:r>
      <w:r w:rsidR="00E96520">
        <w:t xml:space="preserve"> </w:t>
      </w:r>
      <w:r w:rsidRPr="000B51BF">
        <w:t>request</w:t>
      </w:r>
      <w:r>
        <w:t>ed</w:t>
      </w:r>
      <w:r w:rsidR="00E96520">
        <w:t xml:space="preserve"> </w:t>
      </w:r>
      <w:r w:rsidRPr="000B51BF">
        <w:t>URL</w:t>
      </w:r>
      <w:r w:rsidR="00E96520">
        <w:t xml:space="preserve"> </w:t>
      </w:r>
      <w:r w:rsidRPr="000B51BF">
        <w:t>and</w:t>
      </w:r>
      <w:r w:rsidR="00E96520">
        <w:t xml:space="preserve"> </w:t>
      </w:r>
      <w:r w:rsidRPr="000B51BF">
        <w:t>print</w:t>
      </w:r>
      <w:r w:rsidR="00E96520">
        <w:t xml:space="preserve"> </w:t>
      </w:r>
      <w:r w:rsidRPr="000B51BF">
        <w:t>the</w:t>
      </w:r>
      <w:r w:rsidR="00E96520">
        <w:t xml:space="preserve"> </w:t>
      </w:r>
      <w:r>
        <w:t>returned</w:t>
      </w:r>
      <w:r w:rsidR="00E96520">
        <w:t xml:space="preserve"> </w:t>
      </w:r>
      <w:r>
        <w:t>JSON</w:t>
      </w:r>
      <w:r w:rsidR="00E96520">
        <w:t xml:space="preserve"> </w:t>
      </w:r>
      <w:r w:rsidRPr="000B51BF">
        <w:t>data</w:t>
      </w:r>
      <w:r>
        <w:t>.</w:t>
      </w:r>
      <w:r w:rsidR="00E96520">
        <w:t xml:space="preserve"> </w:t>
      </w:r>
      <w:r w:rsidRPr="00ED313A">
        <w:t>Th</w:t>
      </w:r>
      <w:r>
        <w:t>e</w:t>
      </w:r>
      <w:r w:rsidR="00E96520">
        <w:t xml:space="preserve"> </w:t>
      </w:r>
      <w:r w:rsidRPr="00ED313A">
        <w:rPr>
          <w:b/>
        </w:rPr>
        <w:t>json_data</w:t>
      </w:r>
      <w:r w:rsidR="00E96520">
        <w:t xml:space="preserve"> </w:t>
      </w:r>
      <w:r w:rsidRPr="00ED313A">
        <w:t>variable</w:t>
      </w:r>
      <w:r w:rsidR="00E96520">
        <w:t xml:space="preserve"> </w:t>
      </w:r>
      <w:r>
        <w:t>holds</w:t>
      </w:r>
      <w:r w:rsidR="00E96520">
        <w:t xml:space="preserve"> </w:t>
      </w:r>
      <w:r>
        <w:t>a</w:t>
      </w:r>
      <w:r w:rsidR="00E96520">
        <w:t xml:space="preserve"> </w:t>
      </w:r>
      <w:r>
        <w:t>Python’s</w:t>
      </w:r>
      <w:r w:rsidR="00E96520">
        <w:t xml:space="preserve"> </w:t>
      </w:r>
      <w:r>
        <w:t>Dictionary</w:t>
      </w:r>
      <w:r w:rsidR="00E96520">
        <w:t xml:space="preserve"> </w:t>
      </w:r>
      <w:r>
        <w:t>representation</w:t>
      </w:r>
      <w:r w:rsidR="00E96520">
        <w:t xml:space="preserve"> </w:t>
      </w:r>
      <w:r>
        <w:t>of</w:t>
      </w:r>
      <w:r w:rsidR="00E96520">
        <w:t xml:space="preserve"> </w:t>
      </w:r>
      <w:r>
        <w:t>the</w:t>
      </w:r>
      <w:r w:rsidR="00E96520">
        <w:t xml:space="preserve"> </w:t>
      </w:r>
      <w:r w:rsidRPr="005E1FEB">
        <w:rPr>
          <w:b/>
        </w:rPr>
        <w:t>json</w:t>
      </w:r>
      <w:r w:rsidR="00E96520">
        <w:t xml:space="preserve"> </w:t>
      </w:r>
      <w:r>
        <w:t>reply</w:t>
      </w:r>
      <w:r w:rsidR="00E96520">
        <w:t xml:space="preserve"> </w:t>
      </w:r>
      <w:r w:rsidRPr="00ED313A">
        <w:t>of</w:t>
      </w:r>
      <w:r w:rsidR="00E96520">
        <w:t xml:space="preserve"> </w:t>
      </w:r>
      <w:r w:rsidRPr="00ED313A">
        <w:t>the</w:t>
      </w:r>
      <w:r w:rsidR="00E96520">
        <w:t xml:space="preserve"> </w:t>
      </w:r>
      <w:r w:rsidRPr="00ED313A">
        <w:rPr>
          <w:b/>
        </w:rPr>
        <w:t>get</w:t>
      </w:r>
      <w:r w:rsidR="00E96520">
        <w:t xml:space="preserve"> </w:t>
      </w:r>
      <w:r w:rsidRPr="00ED313A">
        <w:t>method</w:t>
      </w:r>
      <w:r w:rsidR="00E96520">
        <w:t xml:space="preserve"> </w:t>
      </w:r>
      <w:r w:rsidRPr="00ED313A">
        <w:t>of</w:t>
      </w:r>
      <w:r w:rsidR="00E96520">
        <w:t xml:space="preserve"> </w:t>
      </w:r>
      <w:r w:rsidRPr="00ED313A">
        <w:t>the</w:t>
      </w:r>
      <w:r w:rsidR="00E96520">
        <w:t xml:space="preserve"> </w:t>
      </w:r>
      <w:r w:rsidRPr="00ED313A">
        <w:rPr>
          <w:b/>
        </w:rPr>
        <w:t>requests</w:t>
      </w:r>
      <w:r w:rsidR="00E96520">
        <w:t xml:space="preserve"> </w:t>
      </w:r>
      <w:r w:rsidRPr="00ED313A">
        <w:t>module.</w:t>
      </w:r>
      <w:r w:rsidR="00E96520">
        <w:t xml:space="preserve"> </w:t>
      </w:r>
      <w:r w:rsidR="006314DE">
        <w:t>The</w:t>
      </w:r>
      <w:r w:rsidR="00E96520">
        <w:t xml:space="preserve"> </w:t>
      </w:r>
      <w:r w:rsidR="006314DE" w:rsidRPr="007471E4">
        <w:rPr>
          <w:b/>
          <w:bCs/>
        </w:rPr>
        <w:t>request</w:t>
      </w:r>
      <w:r w:rsidR="007471E4" w:rsidRPr="007471E4">
        <w:rPr>
          <w:b/>
          <w:bCs/>
        </w:rPr>
        <w:t>s</w:t>
      </w:r>
      <w:r w:rsidR="006314DE" w:rsidRPr="007471E4">
        <w:rPr>
          <w:b/>
          <w:bCs/>
        </w:rPr>
        <w:t>.get</w:t>
      </w:r>
      <w:r w:rsidR="00E96520">
        <w:t xml:space="preserve"> </w:t>
      </w:r>
      <w:r w:rsidR="006314DE">
        <w:t>will</w:t>
      </w:r>
      <w:r w:rsidR="00E96520">
        <w:t xml:space="preserve"> </w:t>
      </w:r>
      <w:r w:rsidR="006314DE">
        <w:t>make</w:t>
      </w:r>
      <w:r w:rsidR="00E96520">
        <w:t xml:space="preserve"> </w:t>
      </w:r>
      <w:r w:rsidR="006314DE">
        <w:t>the</w:t>
      </w:r>
      <w:r w:rsidR="00E96520">
        <w:t xml:space="preserve"> </w:t>
      </w:r>
      <w:r w:rsidR="006314DE">
        <w:t>API</w:t>
      </w:r>
      <w:r w:rsidR="00E96520">
        <w:t xml:space="preserve"> </w:t>
      </w:r>
      <w:r w:rsidR="006314DE">
        <w:t>call</w:t>
      </w:r>
      <w:r w:rsidR="00E96520">
        <w:t xml:space="preserve"> </w:t>
      </w:r>
      <w:r w:rsidR="006314DE">
        <w:t>to</w:t>
      </w:r>
      <w:r w:rsidR="00E96520">
        <w:t xml:space="preserve"> </w:t>
      </w:r>
      <w:r w:rsidR="006314DE">
        <w:t>the</w:t>
      </w:r>
      <w:r w:rsidR="00E96520">
        <w:t xml:space="preserve"> </w:t>
      </w:r>
      <w:r w:rsidR="006314DE">
        <w:t>MapQuest</w:t>
      </w:r>
      <w:r w:rsidR="00E96520">
        <w:t xml:space="preserve"> </w:t>
      </w:r>
      <w:r w:rsidR="006314DE">
        <w:t>API.</w:t>
      </w:r>
      <w:r w:rsidR="00E96520">
        <w:t xml:space="preserve"> </w:t>
      </w:r>
      <w:r w:rsidRPr="00ED313A">
        <w:t>The</w:t>
      </w:r>
      <w:r w:rsidR="00E96520">
        <w:t xml:space="preserve"> </w:t>
      </w:r>
      <w:r w:rsidRPr="00ED313A">
        <w:rPr>
          <w:b/>
        </w:rPr>
        <w:t>print</w:t>
      </w:r>
      <w:r w:rsidR="00E96520">
        <w:t xml:space="preserve"> </w:t>
      </w:r>
      <w:r w:rsidRPr="00ED313A">
        <w:t>statement</w:t>
      </w:r>
      <w:r w:rsidR="00E96520">
        <w:t xml:space="preserve"> </w:t>
      </w:r>
      <w:r w:rsidR="00C20803">
        <w:t>will</w:t>
      </w:r>
      <w:r w:rsidR="00E96520">
        <w:t xml:space="preserve"> </w:t>
      </w:r>
      <w:r w:rsidR="00C20803">
        <w:lastRenderedPageBreak/>
        <w:t>be</w:t>
      </w:r>
      <w:r w:rsidR="00E96520">
        <w:t xml:space="preserve"> </w:t>
      </w:r>
      <w:r w:rsidR="00C20803">
        <w:t>used</w:t>
      </w:r>
      <w:r w:rsidR="00E96520">
        <w:t xml:space="preserve"> </w:t>
      </w:r>
      <w:r w:rsidR="00C20803">
        <w:t>temporarily</w:t>
      </w:r>
      <w:r w:rsidR="00E96520">
        <w:t xml:space="preserve"> </w:t>
      </w:r>
      <w:r w:rsidRPr="00ED313A">
        <w:t>to</w:t>
      </w:r>
      <w:r w:rsidR="00E96520">
        <w:t xml:space="preserve"> </w:t>
      </w:r>
      <w:r>
        <w:t>check</w:t>
      </w:r>
      <w:r w:rsidR="00E96520">
        <w:t xml:space="preserve"> </w:t>
      </w:r>
      <w:r>
        <w:t>the</w:t>
      </w:r>
      <w:r w:rsidR="00E96520">
        <w:t xml:space="preserve"> </w:t>
      </w:r>
      <w:r>
        <w:t>returned</w:t>
      </w:r>
      <w:r w:rsidR="00E96520">
        <w:t xml:space="preserve"> </w:t>
      </w:r>
      <w:r>
        <w:t>data</w:t>
      </w:r>
      <w:r w:rsidRPr="00ED313A">
        <w:t>.</w:t>
      </w:r>
      <w:r w:rsidR="00E96520">
        <w:t xml:space="preserve"> </w:t>
      </w:r>
      <w:r w:rsidR="00C20803">
        <w:t>You</w:t>
      </w:r>
      <w:r w:rsidR="00E96520">
        <w:t xml:space="preserve"> </w:t>
      </w:r>
      <w:r w:rsidR="00C20803">
        <w:t>will</w:t>
      </w:r>
      <w:r w:rsidR="00E96520">
        <w:t xml:space="preserve"> </w:t>
      </w:r>
      <w:r w:rsidR="00C20803">
        <w:t>replace</w:t>
      </w:r>
      <w:r w:rsidR="00E96520">
        <w:t xml:space="preserve"> </w:t>
      </w:r>
      <w:r w:rsidR="00C20803">
        <w:t>this</w:t>
      </w:r>
      <w:r w:rsidR="00E96520">
        <w:t xml:space="preserve"> </w:t>
      </w:r>
      <w:r w:rsidR="00C20803">
        <w:t>print</w:t>
      </w:r>
      <w:r w:rsidR="00E96520">
        <w:t xml:space="preserve"> </w:t>
      </w:r>
      <w:r w:rsidR="00C20803">
        <w:t>statement</w:t>
      </w:r>
      <w:r w:rsidR="00E96520">
        <w:t xml:space="preserve"> </w:t>
      </w:r>
      <w:r w:rsidR="00C20803">
        <w:t>with</w:t>
      </w:r>
      <w:r w:rsidR="00E96520">
        <w:t xml:space="preserve"> </w:t>
      </w:r>
      <w:r w:rsidR="00C20803">
        <w:t>more</w:t>
      </w:r>
      <w:r w:rsidR="00E96520">
        <w:t xml:space="preserve"> </w:t>
      </w:r>
      <w:r w:rsidR="00C20803">
        <w:t>sophisticated</w:t>
      </w:r>
      <w:r w:rsidR="00E96520">
        <w:t xml:space="preserve"> </w:t>
      </w:r>
      <w:r w:rsidR="00C20803">
        <w:t>display</w:t>
      </w:r>
      <w:r w:rsidR="00E96520">
        <w:t xml:space="preserve"> </w:t>
      </w:r>
      <w:r w:rsidR="00C20803">
        <w:t>options</w:t>
      </w:r>
      <w:r w:rsidR="00E96520">
        <w:t xml:space="preserve"> </w:t>
      </w:r>
      <w:r w:rsidR="00C20803">
        <w:t>later</w:t>
      </w:r>
      <w:r w:rsidR="00E96520">
        <w:t xml:space="preserve"> </w:t>
      </w:r>
      <w:r w:rsidR="00C20803">
        <w:t>in</w:t>
      </w:r>
      <w:r w:rsidR="00E96520">
        <w:t xml:space="preserve"> </w:t>
      </w:r>
      <w:r w:rsidR="00C20803">
        <w:t>the</w:t>
      </w:r>
      <w:r w:rsidR="00E96520">
        <w:t xml:space="preserve"> </w:t>
      </w:r>
      <w:r w:rsidR="00C20803">
        <w:t>lab.</w:t>
      </w:r>
    </w:p>
    <w:p w14:paraId="4E4F8606" w14:textId="15562B79" w:rsidR="00050CAD" w:rsidRDefault="00050CAD" w:rsidP="00050CAD">
      <w:pPr>
        <w:pStyle w:val="CMDOutput"/>
      </w:pPr>
      <w:r>
        <w:t>json_data</w:t>
      </w:r>
      <w:r w:rsidR="00E96520">
        <w:t xml:space="preserve"> </w:t>
      </w:r>
      <w:r>
        <w:t>=</w:t>
      </w:r>
      <w:r w:rsidR="00E96520">
        <w:t xml:space="preserve"> </w:t>
      </w:r>
      <w:r>
        <w:t>requests.get(url).json()</w:t>
      </w:r>
    </w:p>
    <w:p w14:paraId="5BD576C9" w14:textId="77777777" w:rsidR="00050CAD" w:rsidRDefault="00050CAD" w:rsidP="00050CAD">
      <w:pPr>
        <w:pStyle w:val="CMDOutput"/>
      </w:pPr>
      <w:r>
        <w:t>print(json_data)</w:t>
      </w:r>
    </w:p>
    <w:p w14:paraId="3B7991F4" w14:textId="2852E48C" w:rsidR="00050CAD" w:rsidRDefault="00050CAD" w:rsidP="00050CAD">
      <w:pPr>
        <w:pStyle w:val="SubStepAlpha"/>
        <w:numPr>
          <w:ilvl w:val="3"/>
          <w:numId w:val="24"/>
        </w:numPr>
      </w:pPr>
      <w:r>
        <w:t>Your</w:t>
      </w:r>
      <w:r w:rsidR="00E96520">
        <w:t xml:space="preserve"> </w:t>
      </w:r>
      <w:r>
        <w:t>final</w:t>
      </w:r>
      <w:r w:rsidR="00E96520">
        <w:t xml:space="preserve"> </w:t>
      </w:r>
      <w:r>
        <w:t>code</w:t>
      </w:r>
      <w:r w:rsidR="00E96520">
        <w:t xml:space="preserve"> </w:t>
      </w:r>
      <w:r>
        <w:t>should</w:t>
      </w:r>
      <w:r w:rsidR="00E96520">
        <w:t xml:space="preserve"> </w:t>
      </w:r>
      <w:r>
        <w:t>look</w:t>
      </w:r>
      <w:r w:rsidR="00E96520">
        <w:t xml:space="preserve"> </w:t>
      </w:r>
      <w:r>
        <w:t>like</w:t>
      </w:r>
      <w:r w:rsidR="00E96520">
        <w:t xml:space="preserve"> </w:t>
      </w:r>
      <w:r>
        <w:t>this,</w:t>
      </w:r>
      <w:r w:rsidR="00E96520">
        <w:t xml:space="preserve"> </w:t>
      </w:r>
      <w:r w:rsidR="00B033E8">
        <w:t>but</w:t>
      </w:r>
      <w:r w:rsidR="00E96520">
        <w:t xml:space="preserve"> </w:t>
      </w:r>
      <w:r>
        <w:t>with</w:t>
      </w:r>
      <w:r w:rsidR="00E96520">
        <w:t xml:space="preserve"> </w:t>
      </w:r>
      <w:r>
        <w:t>a</w:t>
      </w:r>
      <w:r w:rsidR="00E96520">
        <w:t xml:space="preserve"> </w:t>
      </w:r>
      <w:r>
        <w:t>different</w:t>
      </w:r>
      <w:r w:rsidR="00E96520">
        <w:t xml:space="preserve"> </w:t>
      </w:r>
      <w:r>
        <w:t>value</w:t>
      </w:r>
      <w:r w:rsidR="00E96520">
        <w:t xml:space="preserve"> </w:t>
      </w:r>
      <w:r>
        <w:t>for</w:t>
      </w:r>
      <w:r w:rsidR="00E96520">
        <w:t xml:space="preserve"> </w:t>
      </w:r>
      <w:r>
        <w:t>the</w:t>
      </w:r>
      <w:r w:rsidR="00E96520">
        <w:t xml:space="preserve"> </w:t>
      </w:r>
      <w:r>
        <w:t>key.</w:t>
      </w:r>
    </w:p>
    <w:p w14:paraId="41E10FB0" w14:textId="72B493CF" w:rsidR="00050CAD" w:rsidRPr="007E7910" w:rsidRDefault="00050CAD" w:rsidP="00050CAD">
      <w:pPr>
        <w:pStyle w:val="CMDOutput"/>
      </w:pPr>
      <w:r w:rsidRPr="007E7910">
        <w:t>import</w:t>
      </w:r>
      <w:r w:rsidR="00E96520">
        <w:t xml:space="preserve"> </w:t>
      </w:r>
      <w:r w:rsidRPr="007E7910">
        <w:t>urllib.parse</w:t>
      </w:r>
    </w:p>
    <w:p w14:paraId="7223A8CD" w14:textId="0F8E2419" w:rsidR="00050CAD" w:rsidRPr="007E7910" w:rsidRDefault="00050CAD" w:rsidP="00050CAD">
      <w:pPr>
        <w:pStyle w:val="CMDOutput"/>
      </w:pPr>
      <w:r w:rsidRPr="007E7910">
        <w:t>import</w:t>
      </w:r>
      <w:r w:rsidR="00E96520">
        <w:t xml:space="preserve"> </w:t>
      </w:r>
      <w:r w:rsidRPr="007E7910">
        <w:t>requests</w:t>
      </w:r>
    </w:p>
    <w:p w14:paraId="5D0FC6D1" w14:textId="77777777" w:rsidR="00050CAD" w:rsidRPr="007E7910" w:rsidRDefault="00050CAD" w:rsidP="00050CAD">
      <w:pPr>
        <w:pStyle w:val="CMDOutput"/>
      </w:pPr>
    </w:p>
    <w:p w14:paraId="414B33FD" w14:textId="063EC910" w:rsidR="00050CAD" w:rsidRPr="007E7910" w:rsidRDefault="00050CAD" w:rsidP="00050CAD">
      <w:pPr>
        <w:pStyle w:val="CMDOutput"/>
      </w:pPr>
      <w:r w:rsidRPr="007E7910">
        <w:t>main_api</w:t>
      </w:r>
      <w:r w:rsidR="00E96520">
        <w:t xml:space="preserve"> </w:t>
      </w:r>
      <w:r w:rsidRPr="007E7910">
        <w:t>=</w:t>
      </w:r>
      <w:r w:rsidR="00E96520">
        <w:t xml:space="preserve"> </w:t>
      </w:r>
      <w:r w:rsidRPr="007E7910">
        <w:t>"https://www.mapquestapi.com/directions/v2/route?"</w:t>
      </w:r>
    </w:p>
    <w:p w14:paraId="7D16589C" w14:textId="062E9258" w:rsidR="00050CAD" w:rsidRPr="007E7910" w:rsidRDefault="00050CAD" w:rsidP="00050CAD">
      <w:pPr>
        <w:pStyle w:val="CMDOutput"/>
      </w:pPr>
      <w:r w:rsidRPr="007E7910">
        <w:t>orig</w:t>
      </w:r>
      <w:r w:rsidR="00E96520">
        <w:t xml:space="preserve"> </w:t>
      </w:r>
      <w:r w:rsidRPr="007E7910">
        <w:t>=</w:t>
      </w:r>
      <w:r w:rsidR="00E96520">
        <w:t xml:space="preserve"> </w:t>
      </w:r>
      <w:r w:rsidRPr="007E7910">
        <w:t>"Washington</w:t>
      </w:r>
      <w:r>
        <w:t>,</w:t>
      </w:r>
      <w:r w:rsidR="00E96520">
        <w:t xml:space="preserve"> </w:t>
      </w:r>
      <w:r>
        <w:t>D.C.</w:t>
      </w:r>
      <w:r w:rsidRPr="007E7910">
        <w:t>"</w:t>
      </w:r>
    </w:p>
    <w:p w14:paraId="5D52417F" w14:textId="416CDA65" w:rsidR="00050CAD" w:rsidRPr="007E7910" w:rsidRDefault="00050CAD" w:rsidP="00050CAD">
      <w:pPr>
        <w:pStyle w:val="CMDOutput"/>
      </w:pPr>
      <w:r w:rsidRPr="007E7910">
        <w:t>dest</w:t>
      </w:r>
      <w:r w:rsidR="00E96520">
        <w:t xml:space="preserve"> </w:t>
      </w:r>
      <w:r w:rsidRPr="007E7910">
        <w:t>=</w:t>
      </w:r>
      <w:r w:rsidR="00E96520">
        <w:t xml:space="preserve"> </w:t>
      </w:r>
      <w:r w:rsidRPr="007E7910">
        <w:t>"Baltimore</w:t>
      </w:r>
      <w:r>
        <w:t>,</w:t>
      </w:r>
      <w:r w:rsidR="00E96520">
        <w:t xml:space="preserve"> </w:t>
      </w:r>
      <w:r>
        <w:t>Md</w:t>
      </w:r>
      <w:r w:rsidRPr="007E7910">
        <w:t>"</w:t>
      </w:r>
    </w:p>
    <w:p w14:paraId="37A78379" w14:textId="16474838" w:rsidR="00050CAD" w:rsidRPr="007E7910" w:rsidRDefault="00050CAD" w:rsidP="00050CAD">
      <w:pPr>
        <w:pStyle w:val="CMDOutput"/>
      </w:pPr>
      <w:r w:rsidRPr="007E7910">
        <w:t>key</w:t>
      </w:r>
      <w:r w:rsidR="00E96520">
        <w:t xml:space="preserve"> </w:t>
      </w:r>
      <w:r w:rsidRPr="007E7910">
        <w:t>=</w:t>
      </w:r>
      <w:r w:rsidR="00E96520">
        <w:t xml:space="preserve"> </w:t>
      </w:r>
      <w:r w:rsidRPr="007E7910">
        <w:t>"</w:t>
      </w:r>
      <w:r w:rsidRPr="00B033E8">
        <w:rPr>
          <w:highlight w:val="yellow"/>
        </w:rPr>
        <w:t>fZadaFOY22VIEEemZcBFfxl5vjSXIPpZ</w:t>
      </w:r>
      <w:r w:rsidRPr="007E7910">
        <w:t>"</w:t>
      </w:r>
      <w:r w:rsidR="00E96520">
        <w:t xml:space="preserve"> </w:t>
      </w:r>
      <w:r w:rsidR="00B033E8">
        <w:t>#Replace</w:t>
      </w:r>
      <w:r w:rsidR="00E96520">
        <w:t xml:space="preserve"> </w:t>
      </w:r>
      <w:r w:rsidR="00B033E8">
        <w:t>with</w:t>
      </w:r>
      <w:r w:rsidR="00E96520">
        <w:t xml:space="preserve"> </w:t>
      </w:r>
      <w:r w:rsidR="00B033E8">
        <w:t>your</w:t>
      </w:r>
      <w:r w:rsidR="00E96520">
        <w:t xml:space="preserve"> </w:t>
      </w:r>
      <w:r w:rsidR="00B033E8">
        <w:t>MapQuest</w:t>
      </w:r>
      <w:r w:rsidR="00E96520">
        <w:t xml:space="preserve"> </w:t>
      </w:r>
      <w:r w:rsidR="00B033E8">
        <w:t>key</w:t>
      </w:r>
    </w:p>
    <w:p w14:paraId="306B86BC" w14:textId="77777777" w:rsidR="00050CAD" w:rsidRPr="007E7910" w:rsidRDefault="00050CAD" w:rsidP="00050CAD">
      <w:pPr>
        <w:pStyle w:val="CMDOutput"/>
      </w:pPr>
    </w:p>
    <w:p w14:paraId="281CA29B" w14:textId="4792E709" w:rsidR="00050CAD" w:rsidRPr="007E7910" w:rsidRDefault="00050CAD" w:rsidP="00050CAD">
      <w:pPr>
        <w:pStyle w:val="CMDOutput"/>
      </w:pPr>
      <w:r w:rsidRPr="007E7910">
        <w:t>url</w:t>
      </w:r>
      <w:r w:rsidR="00E96520">
        <w:t xml:space="preserve"> </w:t>
      </w:r>
      <w:r w:rsidRPr="007E7910">
        <w:t>=</w:t>
      </w:r>
      <w:r w:rsidR="00E96520">
        <w:t xml:space="preserve"> </w:t>
      </w:r>
      <w:r w:rsidRPr="007E7910">
        <w:t>main_api</w:t>
      </w:r>
      <w:r w:rsidR="00E96520">
        <w:t xml:space="preserve"> </w:t>
      </w:r>
      <w:r w:rsidRPr="007E7910">
        <w:t>+</w:t>
      </w:r>
      <w:r w:rsidR="00E96520">
        <w:t xml:space="preserve"> </w:t>
      </w:r>
      <w:r w:rsidRPr="007E7910">
        <w:t>urllib.parse.urlencode({"key":key,</w:t>
      </w:r>
      <w:r w:rsidR="00E96520">
        <w:t xml:space="preserve"> </w:t>
      </w:r>
      <w:r w:rsidRPr="007E7910">
        <w:t>"from":orig,</w:t>
      </w:r>
      <w:r w:rsidR="00E96520">
        <w:t xml:space="preserve"> </w:t>
      </w:r>
      <w:r w:rsidRPr="007E7910">
        <w:t>"to":dest})</w:t>
      </w:r>
    </w:p>
    <w:p w14:paraId="6D96D2A5" w14:textId="77777777" w:rsidR="00050CAD" w:rsidRPr="007E7910" w:rsidRDefault="00050CAD" w:rsidP="00050CAD">
      <w:pPr>
        <w:pStyle w:val="CMDOutput"/>
      </w:pPr>
    </w:p>
    <w:p w14:paraId="4E1C08F0" w14:textId="76747555" w:rsidR="00050CAD" w:rsidRPr="007E7910" w:rsidRDefault="00050CAD" w:rsidP="00050CAD">
      <w:pPr>
        <w:pStyle w:val="CMDOutput"/>
      </w:pPr>
      <w:r w:rsidRPr="007E7910">
        <w:t>json_data</w:t>
      </w:r>
      <w:r w:rsidR="00E96520">
        <w:t xml:space="preserve"> </w:t>
      </w:r>
      <w:r w:rsidRPr="007E7910">
        <w:t>=</w:t>
      </w:r>
      <w:r w:rsidR="00E96520">
        <w:t xml:space="preserve"> </w:t>
      </w:r>
      <w:r w:rsidRPr="007E7910">
        <w:t>requests.get(url).json()</w:t>
      </w:r>
    </w:p>
    <w:p w14:paraId="3B1B77CC" w14:textId="2CB8C540" w:rsidR="00050CAD" w:rsidRPr="00EE5346" w:rsidRDefault="00050CAD" w:rsidP="00050CAD">
      <w:pPr>
        <w:pStyle w:val="CMDOutput"/>
      </w:pPr>
      <w:r w:rsidRPr="007E7910">
        <w:t>print(json_data)</w:t>
      </w:r>
    </w:p>
    <w:p w14:paraId="27CFAF31" w14:textId="25EE223A" w:rsidR="00050CAD" w:rsidRDefault="00050CAD" w:rsidP="009544F4">
      <w:pPr>
        <w:pStyle w:val="Heading3"/>
      </w:pPr>
      <w:r>
        <w:t>Test</w:t>
      </w:r>
      <w:r w:rsidR="00E96520">
        <w:t xml:space="preserve"> </w:t>
      </w:r>
      <w:r>
        <w:t>the</w:t>
      </w:r>
      <w:r w:rsidR="00E96520">
        <w:t xml:space="preserve"> </w:t>
      </w:r>
      <w:r>
        <w:t>URL</w:t>
      </w:r>
      <w:r w:rsidR="00E96520">
        <w:t xml:space="preserve"> </w:t>
      </w:r>
      <w:r>
        <w:t>request.</w:t>
      </w:r>
    </w:p>
    <w:p w14:paraId="6580BBB9" w14:textId="4CBC91DE" w:rsidR="00050CAD" w:rsidRDefault="0019264C" w:rsidP="009544F4">
      <w:pPr>
        <w:pStyle w:val="SubStepAlpha"/>
        <w:numPr>
          <w:ilvl w:val="3"/>
          <w:numId w:val="25"/>
        </w:numPr>
      </w:pPr>
      <w:r>
        <w:t>Save</w:t>
      </w:r>
      <w:r w:rsidR="00E96520">
        <w:t xml:space="preserve"> </w:t>
      </w:r>
      <w:r>
        <w:t>and</w:t>
      </w:r>
      <w:r w:rsidR="00E96520">
        <w:t xml:space="preserve"> </w:t>
      </w:r>
      <w:r>
        <w:t>r</w:t>
      </w:r>
      <w:r w:rsidR="00050CAD" w:rsidRPr="007464A7">
        <w:t>un</w:t>
      </w:r>
      <w:r w:rsidR="00E96520">
        <w:t xml:space="preserve"> </w:t>
      </w:r>
      <w:r w:rsidR="00050CAD" w:rsidRPr="007464A7">
        <w:t>your</w:t>
      </w:r>
      <w:r w:rsidR="00E96520">
        <w:t xml:space="preserve"> </w:t>
      </w:r>
      <w:r w:rsidR="0086671C">
        <w:rPr>
          <w:b/>
          <w:bCs/>
        </w:rPr>
        <w:t>mapquest_parse</w:t>
      </w:r>
      <w:r w:rsidR="00050CAD" w:rsidRPr="00B70DA0">
        <w:rPr>
          <w:b/>
          <w:bCs/>
        </w:rPr>
        <w:t>-json</w:t>
      </w:r>
      <w:r>
        <w:rPr>
          <w:b/>
          <w:bCs/>
        </w:rPr>
        <w:t>_</w:t>
      </w:r>
      <w:r w:rsidR="00050CAD" w:rsidRPr="00B70DA0">
        <w:rPr>
          <w:b/>
          <w:bCs/>
        </w:rPr>
        <w:t>1.py</w:t>
      </w:r>
      <w:r w:rsidR="00E96520">
        <w:t xml:space="preserve"> </w:t>
      </w:r>
      <w:r w:rsidR="00050CAD" w:rsidRPr="007464A7">
        <w:t>script</w:t>
      </w:r>
      <w:r w:rsidR="00E96520">
        <w:t xml:space="preserve"> </w:t>
      </w:r>
      <w:r w:rsidR="00050CAD" w:rsidRPr="007464A7">
        <w:t>and</w:t>
      </w:r>
      <w:r w:rsidR="00E96520">
        <w:t xml:space="preserve"> </w:t>
      </w:r>
      <w:r w:rsidR="00050CAD" w:rsidRPr="007464A7">
        <w:t>verify</w:t>
      </w:r>
      <w:r w:rsidR="00E96520">
        <w:t xml:space="preserve"> </w:t>
      </w:r>
      <w:r w:rsidR="00050CAD" w:rsidRPr="007464A7">
        <w:t>it</w:t>
      </w:r>
      <w:r w:rsidR="00E96520">
        <w:t xml:space="preserve"> </w:t>
      </w:r>
      <w:r w:rsidR="00050CAD" w:rsidRPr="007464A7">
        <w:t>works</w:t>
      </w:r>
      <w:r w:rsidR="00050CAD">
        <w:t>.</w:t>
      </w:r>
    </w:p>
    <w:p w14:paraId="40BCCCA7" w14:textId="13C02F49" w:rsidR="00050CAD" w:rsidRDefault="00050CAD" w:rsidP="00050CAD">
      <w:pPr>
        <w:pStyle w:val="SubStepAlpha"/>
        <w:numPr>
          <w:ilvl w:val="3"/>
          <w:numId w:val="25"/>
        </w:numPr>
      </w:pPr>
      <w:r w:rsidRPr="007464A7">
        <w:t>Troubleshoot</w:t>
      </w:r>
      <w:r w:rsidR="00E96520">
        <w:t xml:space="preserve"> </w:t>
      </w:r>
      <w:r w:rsidRPr="007464A7">
        <w:t>your</w:t>
      </w:r>
      <w:r w:rsidR="00E96520">
        <w:t xml:space="preserve"> </w:t>
      </w:r>
      <w:r w:rsidRPr="007464A7">
        <w:t>code,</w:t>
      </w:r>
      <w:r w:rsidR="00E96520">
        <w:t xml:space="preserve"> </w:t>
      </w:r>
      <w:r w:rsidRPr="007464A7">
        <w:t>if</w:t>
      </w:r>
      <w:r w:rsidR="00E96520">
        <w:t xml:space="preserve"> </w:t>
      </w:r>
      <w:r w:rsidRPr="007464A7">
        <w:t>necessary.</w:t>
      </w:r>
      <w:r w:rsidR="00E96520">
        <w:t xml:space="preserve"> </w:t>
      </w:r>
      <w:r w:rsidRPr="007464A7">
        <w:t>Although</w:t>
      </w:r>
      <w:r w:rsidR="00E96520">
        <w:t xml:space="preserve"> </w:t>
      </w:r>
      <w:r w:rsidRPr="007464A7">
        <w:t>your</w:t>
      </w:r>
      <w:r w:rsidR="00E96520">
        <w:t xml:space="preserve"> </w:t>
      </w:r>
      <w:r w:rsidRPr="007464A7">
        <w:t>output</w:t>
      </w:r>
      <w:r w:rsidR="00E96520">
        <w:t xml:space="preserve"> </w:t>
      </w:r>
      <w:r w:rsidRPr="007464A7">
        <w:t>might</w:t>
      </w:r>
      <w:r w:rsidR="00E96520">
        <w:t xml:space="preserve"> </w:t>
      </w:r>
      <w:r w:rsidRPr="007464A7">
        <w:t>be</w:t>
      </w:r>
      <w:r w:rsidR="00E96520">
        <w:t xml:space="preserve"> </w:t>
      </w:r>
      <w:r w:rsidRPr="007464A7">
        <w:t>slightly</w:t>
      </w:r>
      <w:r w:rsidR="00E96520">
        <w:t xml:space="preserve"> </w:t>
      </w:r>
      <w:r w:rsidRPr="007464A7">
        <w:t>different,</w:t>
      </w:r>
      <w:r w:rsidR="00E96520">
        <w:t xml:space="preserve"> </w:t>
      </w:r>
      <w:r w:rsidRPr="007464A7">
        <w:t>you</w:t>
      </w:r>
      <w:r w:rsidR="00E96520">
        <w:t xml:space="preserve"> </w:t>
      </w:r>
      <w:r w:rsidRPr="007464A7">
        <w:t>should</w:t>
      </w:r>
      <w:r w:rsidR="00E96520">
        <w:t xml:space="preserve"> </w:t>
      </w:r>
      <w:r w:rsidRPr="007464A7">
        <w:t>get</w:t>
      </w:r>
      <w:r w:rsidR="00E96520">
        <w:t xml:space="preserve"> </w:t>
      </w:r>
      <w:r w:rsidRPr="007464A7">
        <w:t>a</w:t>
      </w:r>
      <w:r w:rsidR="00E96520">
        <w:t xml:space="preserve"> </w:t>
      </w:r>
      <w:r w:rsidRPr="007464A7">
        <w:t>JSON</w:t>
      </w:r>
      <w:r w:rsidR="00E96520">
        <w:t xml:space="preserve"> </w:t>
      </w:r>
      <w:r w:rsidRPr="007464A7">
        <w:t>response</w:t>
      </w:r>
      <w:r w:rsidR="00E96520">
        <w:t xml:space="preserve"> </w:t>
      </w:r>
      <w:r w:rsidRPr="007464A7">
        <w:t>similar</w:t>
      </w:r>
      <w:r w:rsidR="00E96520">
        <w:t xml:space="preserve"> </w:t>
      </w:r>
      <w:r>
        <w:t>to</w:t>
      </w:r>
      <w:r w:rsidR="00E96520">
        <w:t xml:space="preserve"> </w:t>
      </w:r>
      <w:r>
        <w:t>the</w:t>
      </w:r>
      <w:r w:rsidR="00E96520">
        <w:t xml:space="preserve"> </w:t>
      </w:r>
      <w:r>
        <w:t>following.</w:t>
      </w:r>
      <w:r w:rsidR="00E96520">
        <w:t xml:space="preserve"> </w:t>
      </w:r>
      <w:r w:rsidR="001D54A5">
        <w:t>Notice</w:t>
      </w:r>
      <w:r w:rsidR="00E96520">
        <w:t xml:space="preserve"> </w:t>
      </w:r>
      <w:r w:rsidR="001D54A5">
        <w:t>that</w:t>
      </w:r>
      <w:r w:rsidR="00E96520">
        <w:t xml:space="preserve"> </w:t>
      </w:r>
      <w:r w:rsidR="001D54A5">
        <w:t>the</w:t>
      </w:r>
      <w:r w:rsidR="00E96520">
        <w:t xml:space="preserve"> </w:t>
      </w:r>
      <w:r w:rsidR="001D54A5">
        <w:t>output</w:t>
      </w:r>
      <w:r w:rsidR="00E96520">
        <w:t xml:space="preserve"> </w:t>
      </w:r>
      <w:r w:rsidR="001D54A5">
        <w:t>is</w:t>
      </w:r>
      <w:r w:rsidR="00E96520">
        <w:t xml:space="preserve"> </w:t>
      </w:r>
      <w:r w:rsidR="00C867CB">
        <w:t>a</w:t>
      </w:r>
      <w:r w:rsidR="00E96520">
        <w:t xml:space="preserve"> </w:t>
      </w:r>
      <w:r w:rsidR="00C867CB">
        <w:t>dictionary</w:t>
      </w:r>
      <w:r w:rsidR="00E96520">
        <w:t xml:space="preserve"> </w:t>
      </w:r>
      <w:r w:rsidR="00C867CB">
        <w:t>with</w:t>
      </w:r>
      <w:r w:rsidR="00E96520">
        <w:t xml:space="preserve"> </w:t>
      </w:r>
      <w:r w:rsidR="00EC25FB">
        <w:t>two</w:t>
      </w:r>
      <w:r w:rsidR="00E96520">
        <w:t xml:space="preserve"> </w:t>
      </w:r>
      <w:r w:rsidR="00C867CB">
        <w:t>key/value</w:t>
      </w:r>
      <w:r w:rsidR="00E96520">
        <w:t xml:space="preserve"> </w:t>
      </w:r>
      <w:r w:rsidR="00C867CB">
        <w:t>pair</w:t>
      </w:r>
      <w:r w:rsidR="00EC25FB">
        <w:t>s</w:t>
      </w:r>
      <w:r w:rsidR="00C867CB">
        <w:t>.</w:t>
      </w:r>
      <w:r w:rsidR="00E96520">
        <w:t xml:space="preserve"> </w:t>
      </w:r>
      <w:r w:rsidR="00C867CB">
        <w:t>The</w:t>
      </w:r>
      <w:r w:rsidR="00E96520">
        <w:t xml:space="preserve"> </w:t>
      </w:r>
      <w:r w:rsidR="00EC25FB">
        <w:t xml:space="preserve">value for the </w:t>
      </w:r>
      <w:r w:rsidR="00C867CB">
        <w:t>key</w:t>
      </w:r>
      <w:r w:rsidR="00E96520">
        <w:t xml:space="preserve"> </w:t>
      </w:r>
      <w:r w:rsidR="00C867CB" w:rsidRPr="00EC25FB">
        <w:rPr>
          <w:b/>
          <w:bCs/>
        </w:rPr>
        <w:t>route</w:t>
      </w:r>
      <w:r w:rsidR="00E96520">
        <w:t xml:space="preserve"> </w:t>
      </w:r>
      <w:r w:rsidR="00C867CB">
        <w:t>is</w:t>
      </w:r>
      <w:r w:rsidR="00E96520">
        <w:t xml:space="preserve"> </w:t>
      </w:r>
      <w:r w:rsidR="00C867CB">
        <w:t>another</w:t>
      </w:r>
      <w:r w:rsidR="00E96520">
        <w:t xml:space="preserve"> </w:t>
      </w:r>
      <w:r w:rsidR="00C867CB">
        <w:t>dictionary</w:t>
      </w:r>
      <w:r w:rsidR="00E96520">
        <w:t xml:space="preserve"> </w:t>
      </w:r>
      <w:r w:rsidR="00C867CB">
        <w:t>that</w:t>
      </w:r>
      <w:r w:rsidR="00E96520">
        <w:t xml:space="preserve"> </w:t>
      </w:r>
      <w:r w:rsidR="00C867CB">
        <w:t>includes</w:t>
      </w:r>
      <w:r w:rsidR="00E96520">
        <w:t xml:space="preserve"> </w:t>
      </w:r>
      <w:r w:rsidR="005C2A7C">
        <w:t>additional</w:t>
      </w:r>
      <w:r w:rsidR="00E96520">
        <w:t xml:space="preserve"> </w:t>
      </w:r>
      <w:r w:rsidR="005C2A7C">
        <w:t>dictionaries</w:t>
      </w:r>
      <w:r w:rsidR="00E96520">
        <w:t xml:space="preserve"> </w:t>
      </w:r>
      <w:r w:rsidR="005C2A7C">
        <w:t>and</w:t>
      </w:r>
      <w:r w:rsidR="00E96520">
        <w:t xml:space="preserve"> </w:t>
      </w:r>
      <w:r w:rsidR="005C2A7C">
        <w:t>lists.</w:t>
      </w:r>
      <w:r w:rsidR="00380649">
        <w:t xml:space="preserve"> The key </w:t>
      </w:r>
      <w:r w:rsidR="00380649" w:rsidRPr="00380649">
        <w:rPr>
          <w:b/>
          <w:bCs/>
        </w:rPr>
        <w:t>info</w:t>
      </w:r>
      <w:r w:rsidR="00380649">
        <w:t xml:space="preserve"> includes the </w:t>
      </w:r>
      <w:r w:rsidR="00380649" w:rsidRPr="00AB7A6C">
        <w:rPr>
          <w:b/>
          <w:bCs/>
        </w:rPr>
        <w:t>statuscode</w:t>
      </w:r>
      <w:r w:rsidR="00380649">
        <w:t xml:space="preserve"> </w:t>
      </w:r>
      <w:r w:rsidR="00AB7A6C">
        <w:t xml:space="preserve">key/value pair </w:t>
      </w:r>
      <w:r w:rsidR="00380649">
        <w:t>that you will use later in the lab.</w:t>
      </w:r>
    </w:p>
    <w:p w14:paraId="2603EAAD" w14:textId="192C7BB9" w:rsidR="00050CAD" w:rsidRPr="006421A7" w:rsidRDefault="0019264C" w:rsidP="0019264C">
      <w:pPr>
        <w:pStyle w:val="CMD"/>
      </w:pPr>
      <w:r w:rsidRPr="0019264C">
        <w:t>devasc@labvm:~/labs/devnet-src/mapquest$</w:t>
      </w:r>
      <w:r w:rsidR="00E96520">
        <w:t xml:space="preserve"> </w:t>
      </w:r>
      <w:r w:rsidRPr="001D54A5">
        <w:rPr>
          <w:b/>
          <w:bCs/>
        </w:rPr>
        <w:t>python3</w:t>
      </w:r>
      <w:r w:rsidR="00E96520">
        <w:rPr>
          <w:b/>
          <w:bCs/>
        </w:rPr>
        <w:t xml:space="preserve"> </w:t>
      </w:r>
      <w:r w:rsidRPr="001D54A5">
        <w:rPr>
          <w:b/>
          <w:bCs/>
        </w:rPr>
        <w:t>mapquest_parse-json_1.py</w:t>
      </w:r>
    </w:p>
    <w:p w14:paraId="7F4EB7AD" w14:textId="706E55CB" w:rsidR="00050CAD" w:rsidRDefault="00050CAD" w:rsidP="00050CAD">
      <w:pPr>
        <w:pStyle w:val="CMDOutput"/>
      </w:pPr>
      <w:r w:rsidRPr="006421A7">
        <w:rPr>
          <w:highlight w:val="yellow"/>
        </w:rPr>
        <w:t>{'route'</w:t>
      </w:r>
      <w:r w:rsidRPr="00380649">
        <w:rPr>
          <w:highlight w:val="yellow"/>
        </w:rPr>
        <w:t>:</w:t>
      </w:r>
      <w:r w:rsidR="00E96520" w:rsidRPr="00380649">
        <w:rPr>
          <w:highlight w:val="yellow"/>
        </w:rPr>
        <w:t xml:space="preserve"> </w:t>
      </w:r>
      <w:r w:rsidRPr="00380649">
        <w:rPr>
          <w:highlight w:val="yellow"/>
        </w:rPr>
        <w:t>{</w:t>
      </w:r>
      <w:r w:rsidRPr="006421A7">
        <w:t>'hasTollRoad':</w:t>
      </w:r>
      <w:r w:rsidR="00E96520">
        <w:t xml:space="preserve"> </w:t>
      </w:r>
      <w:r w:rsidRPr="006421A7">
        <w:t>False,</w:t>
      </w:r>
      <w:r w:rsidR="00E96520">
        <w:t xml:space="preserve"> </w:t>
      </w:r>
      <w:r w:rsidRPr="006421A7">
        <w:t>'hasBridge':</w:t>
      </w:r>
      <w:r w:rsidR="00E96520">
        <w:t xml:space="preserve"> </w:t>
      </w:r>
      <w:r w:rsidRPr="006421A7">
        <w:t>True,</w:t>
      </w:r>
      <w:r w:rsidR="00E96520">
        <w:t xml:space="preserve"> </w:t>
      </w:r>
      <w:r w:rsidRPr="006421A7">
        <w:t>'boundingBox':</w:t>
      </w:r>
      <w:r w:rsidR="00E96520">
        <w:t xml:space="preserve"> </w:t>
      </w:r>
      <w:r w:rsidRPr="006421A7">
        <w:t>{'lr':</w:t>
      </w:r>
      <w:r w:rsidR="00E96520">
        <w:t xml:space="preserve"> </w:t>
      </w:r>
      <w:r w:rsidRPr="006421A7">
        <w:t>{'lng':</w:t>
      </w:r>
      <w:r w:rsidR="00E96520">
        <w:t xml:space="preserve"> </w:t>
      </w:r>
      <w:r w:rsidRPr="006421A7">
        <w:t>-76.612137,</w:t>
      </w:r>
      <w:r w:rsidR="00E96520">
        <w:t xml:space="preserve"> </w:t>
      </w:r>
      <w:r w:rsidRPr="006421A7">
        <w:t>'lat':</w:t>
      </w:r>
      <w:r w:rsidR="00E96520">
        <w:t xml:space="preserve"> </w:t>
      </w:r>
      <w:r w:rsidRPr="006421A7">
        <w:t>38.892063},</w:t>
      </w:r>
      <w:r w:rsidR="00E96520">
        <w:t xml:space="preserve"> </w:t>
      </w:r>
      <w:r w:rsidRPr="006421A7">
        <w:t>'ul':</w:t>
      </w:r>
      <w:r w:rsidR="00E96520">
        <w:t xml:space="preserve"> </w:t>
      </w:r>
      <w:r w:rsidRPr="006421A7">
        <w:t>{'lng':</w:t>
      </w:r>
      <w:r w:rsidR="00E96520">
        <w:t xml:space="preserve"> </w:t>
      </w:r>
      <w:r w:rsidRPr="006421A7">
        <w:t>-77.019913,</w:t>
      </w:r>
      <w:r w:rsidR="00E96520">
        <w:t xml:space="preserve"> </w:t>
      </w:r>
      <w:r w:rsidRPr="006421A7">
        <w:t>'lat':</w:t>
      </w:r>
      <w:r w:rsidR="00E96520">
        <w:t xml:space="preserve"> </w:t>
      </w:r>
      <w:r w:rsidRPr="006421A7">
        <w:t>39.290443}},</w:t>
      </w:r>
      <w:r w:rsidR="00E96520">
        <w:t xml:space="preserve"> </w:t>
      </w:r>
      <w:r w:rsidRPr="006421A7">
        <w:t>'distance':</w:t>
      </w:r>
      <w:r w:rsidR="00E96520">
        <w:t xml:space="preserve"> </w:t>
      </w:r>
      <w:r w:rsidRPr="006421A7">
        <w:t>38.089,</w:t>
      </w:r>
      <w:r w:rsidR="00E96520">
        <w:t xml:space="preserve"> </w:t>
      </w:r>
      <w:r w:rsidRPr="006421A7">
        <w:t>'hasTimedRestriction':</w:t>
      </w:r>
      <w:r w:rsidR="00E96520">
        <w:t xml:space="preserve"> </w:t>
      </w:r>
      <w:r w:rsidRPr="006421A7">
        <w:t>False,</w:t>
      </w:r>
      <w:r w:rsidR="00E96520">
        <w:t xml:space="preserve"> </w:t>
      </w:r>
      <w:r w:rsidRPr="006421A7">
        <w:t>'hasTunnel':</w:t>
      </w:r>
      <w:r w:rsidR="00E96520">
        <w:t xml:space="preserve"> </w:t>
      </w:r>
      <w:r w:rsidRPr="006421A7">
        <w:t>False,</w:t>
      </w:r>
      <w:r w:rsidR="00E96520">
        <w:t xml:space="preserve"> </w:t>
      </w:r>
      <w:r w:rsidRPr="006421A7">
        <w:t>'hasHighway':</w:t>
      </w:r>
      <w:r w:rsidR="00E96520">
        <w:t xml:space="preserve"> </w:t>
      </w:r>
      <w:r w:rsidRPr="006421A7">
        <w:t>True,</w:t>
      </w:r>
      <w:r w:rsidR="00E96520">
        <w:t xml:space="preserve"> </w:t>
      </w:r>
      <w:r w:rsidRPr="006421A7">
        <w:t>'computedWaypoints':</w:t>
      </w:r>
      <w:r w:rsidR="00E96520">
        <w:t xml:space="preserve"> </w:t>
      </w:r>
      <w:r w:rsidRPr="006421A7">
        <w:t>[],</w:t>
      </w:r>
      <w:r w:rsidR="00E96520">
        <w:t xml:space="preserve"> </w:t>
      </w:r>
      <w:r w:rsidRPr="006421A7">
        <w:t>'routeError':</w:t>
      </w:r>
      <w:r w:rsidR="00E96520">
        <w:t xml:space="preserve"> </w:t>
      </w:r>
      <w:r w:rsidRPr="006421A7">
        <w:t>{'errorCode':</w:t>
      </w:r>
      <w:r w:rsidR="00E96520">
        <w:t xml:space="preserve"> </w:t>
      </w:r>
      <w:r w:rsidRPr="006421A7">
        <w:t>-400,</w:t>
      </w:r>
      <w:r w:rsidR="00E96520">
        <w:t xml:space="preserve"> </w:t>
      </w:r>
      <w:r w:rsidRPr="006421A7">
        <w:t>'message':</w:t>
      </w:r>
      <w:r w:rsidR="00E96520">
        <w:t xml:space="preserve"> </w:t>
      </w:r>
      <w:r w:rsidRPr="006421A7">
        <w:t>''},</w:t>
      </w:r>
      <w:r w:rsidR="00E96520">
        <w:t xml:space="preserve"> </w:t>
      </w:r>
      <w:r w:rsidRPr="006421A7">
        <w:t>'formattedTime':</w:t>
      </w:r>
      <w:r w:rsidR="00E96520">
        <w:t xml:space="preserve"> </w:t>
      </w:r>
      <w:r w:rsidRPr="006421A7">
        <w:t>'00:49:29',</w:t>
      </w:r>
      <w:r w:rsidR="00E96520">
        <w:t xml:space="preserve"> </w:t>
      </w:r>
      <w:r w:rsidRPr="006421A7">
        <w:t>'sessionId':</w:t>
      </w:r>
      <w:r w:rsidR="00E96520">
        <w:t xml:space="preserve"> </w:t>
      </w:r>
      <w:r w:rsidRPr="006421A7">
        <w:t>'5eadfc17-00ee-5f21-02b4-1a24-0647e6e69816',</w:t>
      </w:r>
      <w:r w:rsidR="00E96520">
        <w:t xml:space="preserve"> </w:t>
      </w:r>
      <w:r w:rsidRPr="006421A7">
        <w:t>'hasAccessRestriction':</w:t>
      </w:r>
      <w:r w:rsidR="00E96520">
        <w:t xml:space="preserve"> </w:t>
      </w:r>
      <w:r w:rsidRPr="006421A7">
        <w:t>False,</w:t>
      </w:r>
      <w:r w:rsidR="00E96520">
        <w:t xml:space="preserve"> </w:t>
      </w:r>
      <w:r w:rsidRPr="006421A7">
        <w:t>'realTime':</w:t>
      </w:r>
      <w:r w:rsidR="00E96520">
        <w:t xml:space="preserve"> </w:t>
      </w:r>
      <w:r w:rsidRPr="006421A7">
        <w:t>2915,</w:t>
      </w:r>
      <w:r w:rsidR="00E96520">
        <w:t xml:space="preserve"> </w:t>
      </w:r>
      <w:r w:rsidRPr="006421A7">
        <w:t>'hasSeasonalClosure':</w:t>
      </w:r>
      <w:r w:rsidR="00E96520">
        <w:t xml:space="preserve"> </w:t>
      </w:r>
      <w:r w:rsidRPr="006421A7">
        <w:t>False,</w:t>
      </w:r>
      <w:r w:rsidR="00E96520">
        <w:t xml:space="preserve"> </w:t>
      </w:r>
      <w:r w:rsidRPr="006421A7">
        <w:t>'hasCountryCross':</w:t>
      </w:r>
      <w:r w:rsidR="00E96520">
        <w:t xml:space="preserve"> </w:t>
      </w:r>
      <w:r w:rsidRPr="006421A7">
        <w:t>False,</w:t>
      </w:r>
      <w:r w:rsidR="00E96520">
        <w:t xml:space="preserve"> </w:t>
      </w:r>
      <w:r w:rsidRPr="006421A7">
        <w:t>'fuelUsed':</w:t>
      </w:r>
      <w:r w:rsidR="00E96520">
        <w:t xml:space="preserve"> </w:t>
      </w:r>
      <w:r w:rsidRPr="006421A7">
        <w:t>1.65,</w:t>
      </w:r>
      <w:r w:rsidR="00E96520">
        <w:t xml:space="preserve"> </w:t>
      </w:r>
      <w:r w:rsidRPr="006421A7">
        <w:t>'legs':</w:t>
      </w:r>
      <w:r w:rsidR="00E96520">
        <w:t xml:space="preserve"> </w:t>
      </w:r>
      <w:r w:rsidRPr="006421A7">
        <w:t>[{'hasTollRoad':</w:t>
      </w:r>
      <w:r w:rsidR="00E96520">
        <w:t xml:space="preserve"> </w:t>
      </w:r>
      <w:r w:rsidRPr="006421A7">
        <w:t>False,</w:t>
      </w:r>
      <w:r w:rsidR="00E96520">
        <w:t xml:space="preserve"> </w:t>
      </w:r>
      <w:r w:rsidRPr="006421A7">
        <w:t>'hasBridge':</w:t>
      </w:r>
      <w:r w:rsidR="00E96520">
        <w:t xml:space="preserve"> </w:t>
      </w:r>
      <w:r w:rsidRPr="006421A7">
        <w:t>True,</w:t>
      </w:r>
      <w:r w:rsidR="00E96520">
        <w:t xml:space="preserve"> </w:t>
      </w:r>
      <w:r w:rsidRPr="006421A7">
        <w:t>'destNarrative':</w:t>
      </w:r>
      <w:r w:rsidR="00E96520">
        <w:t xml:space="preserve"> </w:t>
      </w:r>
      <w:r w:rsidRPr="006421A7">
        <w:t>'Proceed</w:t>
      </w:r>
      <w:r w:rsidR="00E96520">
        <w:t xml:space="preserve"> </w:t>
      </w:r>
      <w:r w:rsidRPr="006421A7">
        <w:t>to</w:t>
      </w:r>
      <w:r w:rsidR="00E96520">
        <w:t xml:space="preserve"> </w:t>
      </w:r>
      <w:r w:rsidRPr="006421A7">
        <w:t>BALTIMORE,</w:t>
      </w:r>
      <w:r w:rsidR="00E96520">
        <w:t xml:space="preserve"> </w:t>
      </w:r>
      <w:r w:rsidRPr="006421A7">
        <w:t>MD.',</w:t>
      </w:r>
      <w:r w:rsidR="00E96520">
        <w:t xml:space="preserve"> </w:t>
      </w:r>
      <w:r w:rsidRPr="006421A7">
        <w:t>'distance':</w:t>
      </w:r>
      <w:r w:rsidR="00E96520">
        <w:t xml:space="preserve"> </w:t>
      </w:r>
      <w:r w:rsidRPr="006421A7">
        <w:t>38.089,</w:t>
      </w:r>
      <w:r w:rsidR="00E96520">
        <w:t xml:space="preserve"> </w:t>
      </w:r>
      <w:r w:rsidRPr="006421A7">
        <w:t>'hasTimedRestriction':</w:t>
      </w:r>
      <w:r w:rsidR="00E96520">
        <w:t xml:space="preserve"> </w:t>
      </w:r>
      <w:r w:rsidRPr="006421A7">
        <w:t>False,</w:t>
      </w:r>
      <w:r w:rsidR="00E96520">
        <w:t xml:space="preserve"> </w:t>
      </w:r>
      <w:r w:rsidRPr="006421A7">
        <w:t>'hasTunnel':</w:t>
      </w:r>
      <w:r w:rsidR="00E96520">
        <w:t xml:space="preserve"> </w:t>
      </w:r>
      <w:r w:rsidRPr="006421A7">
        <w:t>False,</w:t>
      </w:r>
      <w:r w:rsidR="00E96520">
        <w:t xml:space="preserve"> </w:t>
      </w:r>
      <w:r w:rsidRPr="006421A7">
        <w:t>'hasHighway':</w:t>
      </w:r>
      <w:r w:rsidR="00E96520">
        <w:t xml:space="preserve"> </w:t>
      </w:r>
      <w:r w:rsidRPr="006421A7">
        <w:t>True,</w:t>
      </w:r>
      <w:r w:rsidR="00E96520">
        <w:t xml:space="preserve"> </w:t>
      </w:r>
      <w:r w:rsidRPr="006421A7">
        <w:t>'index':</w:t>
      </w:r>
      <w:r w:rsidR="00E96520">
        <w:t xml:space="preserve"> </w:t>
      </w:r>
      <w:r w:rsidRPr="006421A7">
        <w:t>0,</w:t>
      </w:r>
      <w:r w:rsidR="00E96520">
        <w:t xml:space="preserve"> </w:t>
      </w:r>
      <w:r w:rsidRPr="006421A7">
        <w:t>'formattedTime':</w:t>
      </w:r>
      <w:r w:rsidR="00E96520">
        <w:t xml:space="preserve"> </w:t>
      </w:r>
      <w:r w:rsidRPr="006421A7">
        <w:t>'00:49:29',</w:t>
      </w:r>
      <w:r w:rsidR="00E96520">
        <w:t xml:space="preserve"> </w:t>
      </w:r>
      <w:r w:rsidRPr="006421A7">
        <w:t>'origIndex':</w:t>
      </w:r>
      <w:r w:rsidR="00E96520">
        <w:t xml:space="preserve"> </w:t>
      </w:r>
      <w:r w:rsidRPr="006421A7">
        <w:t>-1,</w:t>
      </w:r>
      <w:r w:rsidR="00E96520">
        <w:t xml:space="preserve"> </w:t>
      </w:r>
      <w:r w:rsidRPr="006421A7">
        <w:t>'hasAccessRestriction':</w:t>
      </w:r>
      <w:r w:rsidR="00E96520">
        <w:t xml:space="preserve"> </w:t>
      </w:r>
      <w:r w:rsidRPr="006421A7">
        <w:t>False,</w:t>
      </w:r>
      <w:r w:rsidR="00E96520">
        <w:t xml:space="preserve"> </w:t>
      </w:r>
      <w:r w:rsidRPr="006421A7">
        <w:t>'hasSeasonalClosure':</w:t>
      </w:r>
      <w:r w:rsidR="00E96520">
        <w:t xml:space="preserve"> </w:t>
      </w:r>
      <w:r w:rsidRPr="006421A7">
        <w:t>False,</w:t>
      </w:r>
      <w:r w:rsidR="00E96520">
        <w:t xml:space="preserve"> </w:t>
      </w:r>
      <w:r w:rsidRPr="006421A7">
        <w:t>'hasCountryCross':</w:t>
      </w:r>
      <w:r w:rsidR="00E96520">
        <w:t xml:space="preserve"> </w:t>
      </w:r>
      <w:r w:rsidRPr="006421A7">
        <w:t>False,</w:t>
      </w:r>
      <w:r w:rsidR="00E96520">
        <w:t xml:space="preserve"> </w:t>
      </w:r>
      <w:r w:rsidRPr="006421A7">
        <w:t>'roadGradeStrategy':</w:t>
      </w:r>
      <w:r w:rsidR="00E96520">
        <w:t xml:space="preserve"> </w:t>
      </w:r>
      <w:r w:rsidRPr="006421A7">
        <w:t>[[]],</w:t>
      </w:r>
      <w:r w:rsidR="00E96520">
        <w:t xml:space="preserve"> </w:t>
      </w:r>
      <w:r w:rsidRPr="006421A7">
        <w:t>'destIndex':</w:t>
      </w:r>
      <w:r w:rsidR="00E96520">
        <w:t xml:space="preserve"> </w:t>
      </w:r>
      <w:r w:rsidRPr="006421A7">
        <w:t>3,</w:t>
      </w:r>
      <w:r w:rsidR="00E96520">
        <w:t xml:space="preserve"> </w:t>
      </w:r>
      <w:r w:rsidRPr="006421A7">
        <w:t>'time':</w:t>
      </w:r>
      <w:r w:rsidR="00E96520">
        <w:t xml:space="preserve"> </w:t>
      </w:r>
      <w:r w:rsidRPr="006421A7">
        <w:t>2969,</w:t>
      </w:r>
      <w:r w:rsidR="00E96520">
        <w:t xml:space="preserve"> </w:t>
      </w:r>
      <w:r w:rsidRPr="006421A7">
        <w:t>'hasUnpaved':</w:t>
      </w:r>
      <w:r w:rsidR="00E96520">
        <w:t xml:space="preserve"> </w:t>
      </w:r>
      <w:r w:rsidRPr="006421A7">
        <w:t>False,</w:t>
      </w:r>
      <w:r w:rsidR="00E96520">
        <w:t xml:space="preserve"> </w:t>
      </w:r>
      <w:r w:rsidRPr="006421A7">
        <w:t>'origNarrative':</w:t>
      </w:r>
      <w:r w:rsidR="00E96520">
        <w:t xml:space="preserve"> </w:t>
      </w:r>
      <w:r w:rsidRPr="006421A7">
        <w:t>'',</w:t>
      </w:r>
      <w:r w:rsidR="00E96520">
        <w:t xml:space="preserve"> </w:t>
      </w:r>
      <w:r w:rsidRPr="006421A7">
        <w:t>'maneuvers':</w:t>
      </w:r>
      <w:r w:rsidR="00E96520">
        <w:t xml:space="preserve"> </w:t>
      </w:r>
      <w:r w:rsidRPr="006421A7">
        <w:t>[{'distance':</w:t>
      </w:r>
      <w:r w:rsidR="00E96520">
        <w:t xml:space="preserve"> </w:t>
      </w:r>
      <w:r w:rsidRPr="006421A7">
        <w:t>0.792,</w:t>
      </w:r>
      <w:r w:rsidR="00E96520">
        <w:t xml:space="preserve"> </w:t>
      </w:r>
      <w:r w:rsidRPr="006421A7">
        <w:t>'streets':</w:t>
      </w:r>
      <w:r w:rsidR="00E96520">
        <w:t xml:space="preserve"> </w:t>
      </w:r>
      <w:r w:rsidRPr="006421A7">
        <w:t>['6th</w:t>
      </w:r>
      <w:r w:rsidR="00E96520">
        <w:t xml:space="preserve"> </w:t>
      </w:r>
      <w:r w:rsidRPr="006421A7">
        <w:t>St',</w:t>
      </w:r>
      <w:r w:rsidR="00E96520">
        <w:t xml:space="preserve"> </w:t>
      </w:r>
      <w:r w:rsidRPr="006421A7">
        <w:t>'US-50</w:t>
      </w:r>
      <w:r w:rsidR="00E96520">
        <w:t xml:space="preserve"> </w:t>
      </w:r>
      <w:r w:rsidRPr="006421A7">
        <w:t>E',</w:t>
      </w:r>
      <w:r w:rsidR="00E96520">
        <w:t xml:space="preserve"> </w:t>
      </w:r>
      <w:r w:rsidRPr="006421A7">
        <w:t>'US-1</w:t>
      </w:r>
      <w:r w:rsidR="00E96520">
        <w:t xml:space="preserve"> </w:t>
      </w:r>
      <w:r w:rsidRPr="006421A7">
        <w:t>N'],</w:t>
      </w:r>
      <w:r w:rsidR="00E96520">
        <w:t xml:space="preserve"> </w:t>
      </w:r>
      <w:r w:rsidRPr="006421A7">
        <w:t>'narrative':</w:t>
      </w:r>
      <w:r w:rsidR="00E96520">
        <w:t xml:space="preserve"> </w:t>
      </w:r>
      <w:r w:rsidRPr="006421A7">
        <w:t>'Start</w:t>
      </w:r>
      <w:r w:rsidR="00E96520">
        <w:t xml:space="preserve"> </w:t>
      </w:r>
      <w:r w:rsidRPr="006421A7">
        <w:t>out</w:t>
      </w:r>
      <w:r w:rsidR="00E96520">
        <w:t xml:space="preserve"> </w:t>
      </w:r>
      <w:r w:rsidRPr="006421A7">
        <w:t>going</w:t>
      </w:r>
      <w:r w:rsidR="00E96520">
        <w:t xml:space="preserve"> </w:t>
      </w:r>
      <w:r w:rsidRPr="006421A7">
        <w:t>north</w:t>
      </w:r>
      <w:r w:rsidR="00E96520">
        <w:t xml:space="preserve"> </w:t>
      </w:r>
      <w:r w:rsidRPr="006421A7">
        <w:t>on</w:t>
      </w:r>
      <w:r w:rsidR="00E96520">
        <w:t xml:space="preserve"> </w:t>
      </w:r>
      <w:r w:rsidRPr="006421A7">
        <w:t>6th</w:t>
      </w:r>
      <w:r w:rsidR="00E96520">
        <w:t xml:space="preserve"> </w:t>
      </w:r>
      <w:r w:rsidRPr="006421A7">
        <w:t>St/US-50</w:t>
      </w:r>
      <w:r w:rsidR="00E96520">
        <w:t xml:space="preserve"> </w:t>
      </w:r>
      <w:r w:rsidRPr="006421A7">
        <w:t>E/US-1</w:t>
      </w:r>
      <w:r w:rsidR="00E96520">
        <w:t xml:space="preserve"> </w:t>
      </w:r>
      <w:r w:rsidRPr="006421A7">
        <w:t>N</w:t>
      </w:r>
      <w:r w:rsidR="00E96520">
        <w:t xml:space="preserve"> </w:t>
      </w:r>
      <w:r w:rsidRPr="006421A7">
        <w:t>toward</w:t>
      </w:r>
      <w:r w:rsidR="00E96520">
        <w:t xml:space="preserve"> </w:t>
      </w:r>
      <w:r w:rsidRPr="006421A7">
        <w:t>Pennsylvania</w:t>
      </w:r>
      <w:r w:rsidR="00E96520">
        <w:t xml:space="preserve"> </w:t>
      </w:r>
      <w:r w:rsidRPr="006421A7">
        <w:t>Ave/US-1</w:t>
      </w:r>
      <w:r w:rsidR="00E96520">
        <w:t xml:space="preserve"> </w:t>
      </w:r>
      <w:r w:rsidRPr="006421A7">
        <w:t>Alt</w:t>
      </w:r>
      <w:r w:rsidR="00E96520">
        <w:t xml:space="preserve"> </w:t>
      </w:r>
      <w:r w:rsidRPr="006421A7">
        <w:t>N.',</w:t>
      </w:r>
      <w:r w:rsidR="00E96520">
        <w:t xml:space="preserve"> </w:t>
      </w:r>
      <w:r w:rsidRPr="006421A7">
        <w:t>'turnType':</w:t>
      </w:r>
      <w:r w:rsidR="00E96520">
        <w:t xml:space="preserve"> </w:t>
      </w:r>
      <w:r w:rsidRPr="006421A7">
        <w:t>0,</w:t>
      </w:r>
      <w:r w:rsidR="00E96520">
        <w:t xml:space="preserve"> </w:t>
      </w:r>
      <w:r w:rsidRPr="006421A7">
        <w:t>'startPoint':</w:t>
      </w:r>
      <w:r w:rsidR="00E96520">
        <w:t xml:space="preserve"> </w:t>
      </w:r>
      <w:r w:rsidRPr="006421A7">
        <w:t>{'lng':</w:t>
      </w:r>
      <w:r w:rsidR="00E96520">
        <w:t xml:space="preserve"> </w:t>
      </w:r>
      <w:r w:rsidRPr="006421A7">
        <w:t>-77.019913,</w:t>
      </w:r>
      <w:r w:rsidR="00E96520">
        <w:t xml:space="preserve"> </w:t>
      </w:r>
      <w:r w:rsidRPr="006421A7">
        <w:t>'lat':</w:t>
      </w:r>
      <w:r w:rsidR="00E96520">
        <w:t xml:space="preserve"> </w:t>
      </w:r>
      <w:r w:rsidRPr="006421A7">
        <w:t>38.892063},</w:t>
      </w:r>
      <w:r w:rsidR="00E96520">
        <w:t xml:space="preserve"> </w:t>
      </w:r>
      <w:r w:rsidRPr="006421A7">
        <w:t>'index':</w:t>
      </w:r>
      <w:r w:rsidR="00E96520">
        <w:t xml:space="preserve"> </w:t>
      </w:r>
      <w:r w:rsidRPr="006421A7">
        <w:t>0,</w:t>
      </w:r>
      <w:r w:rsidR="00E96520">
        <w:t xml:space="preserve"> </w:t>
      </w:r>
      <w:r w:rsidRPr="006421A7">
        <w:t>'formattedTime':</w:t>
      </w:r>
      <w:r w:rsidR="00E96520">
        <w:t xml:space="preserve"> </w:t>
      </w:r>
      <w:r w:rsidRPr="006421A7">
        <w:t>'00:02:06',</w:t>
      </w:r>
      <w:r w:rsidR="00E96520">
        <w:t xml:space="preserve"> </w:t>
      </w:r>
      <w:r w:rsidRPr="006421A7">
        <w:t>'directionName':</w:t>
      </w:r>
      <w:r w:rsidR="00E96520">
        <w:t xml:space="preserve"> </w:t>
      </w:r>
      <w:r w:rsidRPr="006421A7">
        <w:t>'North',</w:t>
      </w:r>
      <w:r w:rsidR="00E96520">
        <w:t xml:space="preserve"> </w:t>
      </w:r>
      <w:r w:rsidRPr="006421A7">
        <w:t>'maneuverNotes':</w:t>
      </w:r>
      <w:r w:rsidR="00E96520">
        <w:t xml:space="preserve"> </w:t>
      </w:r>
      <w:r w:rsidRPr="006421A7">
        <w:t>[],</w:t>
      </w:r>
      <w:r w:rsidR="00E96520">
        <w:t xml:space="preserve"> </w:t>
      </w:r>
      <w:r w:rsidRPr="006421A7">
        <w:t>'linkIds':</w:t>
      </w:r>
      <w:r w:rsidR="00E96520">
        <w:t xml:space="preserve"> </w:t>
      </w:r>
      <w:r w:rsidRPr="006421A7">
        <w:t>[],</w:t>
      </w:r>
      <w:r w:rsidR="00E96520">
        <w:t xml:space="preserve"> </w:t>
      </w:r>
      <w:r w:rsidRPr="006421A7">
        <w:t>'signs':</w:t>
      </w:r>
      <w:r w:rsidR="00E96520">
        <w:t xml:space="preserve"> </w:t>
      </w:r>
      <w:r w:rsidRPr="006421A7">
        <w:t>[{'extraText':</w:t>
      </w:r>
      <w:r w:rsidR="00E96520">
        <w:t xml:space="preserve"> </w:t>
      </w:r>
      <w:r w:rsidRPr="006421A7">
        <w:t>'',</w:t>
      </w:r>
      <w:r w:rsidR="00E96520">
        <w:t xml:space="preserve"> </w:t>
      </w:r>
      <w:r w:rsidRPr="006421A7">
        <w:t>'text':</w:t>
      </w:r>
      <w:r w:rsidR="00E96520">
        <w:t xml:space="preserve"> </w:t>
      </w:r>
      <w:r w:rsidRPr="006421A7">
        <w:t>'50',</w:t>
      </w:r>
      <w:r w:rsidR="00E96520">
        <w:t xml:space="preserve"> </w:t>
      </w:r>
      <w:r w:rsidRPr="006421A7">
        <w:t>'type':</w:t>
      </w:r>
      <w:r w:rsidR="00E96520">
        <w:t xml:space="preserve"> </w:t>
      </w:r>
      <w:r w:rsidRPr="006421A7">
        <w:t>2,</w:t>
      </w:r>
      <w:r w:rsidR="00E96520">
        <w:t xml:space="preserve"> </w:t>
      </w:r>
      <w:r w:rsidRPr="006421A7">
        <w:t>'url':</w:t>
      </w:r>
      <w:r w:rsidR="00E96520">
        <w:t xml:space="preserve"> </w:t>
      </w:r>
      <w:r w:rsidRPr="006421A7">
        <w:t>'http://icons.mqcdn.com/icons/rs2.png?n=50&amp;d=EAST',</w:t>
      </w:r>
      <w:r w:rsidR="00E96520">
        <w:t xml:space="preserve"> </w:t>
      </w:r>
      <w:r w:rsidRPr="006421A7">
        <w:t>'direction':</w:t>
      </w:r>
      <w:r w:rsidR="00E96520">
        <w:t xml:space="preserve"> </w:t>
      </w:r>
      <w:r w:rsidRPr="006421A7">
        <w:t>8},</w:t>
      </w:r>
      <w:r w:rsidR="00E96520">
        <w:t xml:space="preserve"> </w:t>
      </w:r>
      <w:r w:rsidRPr="006421A7">
        <w:t>{'extraText':</w:t>
      </w:r>
      <w:r w:rsidR="00E96520">
        <w:t xml:space="preserve"> </w:t>
      </w:r>
      <w:r w:rsidRPr="006421A7">
        <w:t>'',</w:t>
      </w:r>
      <w:r w:rsidR="00E96520">
        <w:t xml:space="preserve"> </w:t>
      </w:r>
      <w:r w:rsidRPr="006421A7">
        <w:t>'text':</w:t>
      </w:r>
      <w:r w:rsidR="00E96520">
        <w:t xml:space="preserve"> </w:t>
      </w:r>
      <w:r w:rsidRPr="006421A7">
        <w:t>'1',</w:t>
      </w:r>
      <w:r w:rsidR="00E96520">
        <w:t xml:space="preserve"> </w:t>
      </w:r>
      <w:r w:rsidRPr="006421A7">
        <w:t>'type':</w:t>
      </w:r>
      <w:r w:rsidR="00E96520">
        <w:t xml:space="preserve"> </w:t>
      </w:r>
      <w:r w:rsidRPr="006421A7">
        <w:t>2,</w:t>
      </w:r>
      <w:r w:rsidR="00E96520">
        <w:t xml:space="preserve"> </w:t>
      </w:r>
      <w:r w:rsidRPr="006421A7">
        <w:t>'url':</w:t>
      </w:r>
      <w:r w:rsidR="00E96520">
        <w:t xml:space="preserve"> </w:t>
      </w:r>
      <w:r w:rsidRPr="006421A7">
        <w:t>'http://icons.mqcdn.com/icons/rs2.png?n=1&amp;d=NORTH',</w:t>
      </w:r>
      <w:r w:rsidR="00E96520">
        <w:t xml:space="preserve"> </w:t>
      </w:r>
    </w:p>
    <w:p w14:paraId="09E956F8" w14:textId="5CB08895" w:rsidR="00050CAD" w:rsidRDefault="00050CAD" w:rsidP="00050CAD">
      <w:pPr>
        <w:pStyle w:val="CMDOutput"/>
      </w:pPr>
      <w:r>
        <w:t>&lt;&lt;&lt;&lt;&lt;</w:t>
      </w:r>
      <w:r w:rsidR="00E96520">
        <w:t xml:space="preserve">                  </w:t>
      </w:r>
      <w:r>
        <w:t>&gt;&gt;&gt;&gt;&gt;</w:t>
      </w:r>
    </w:p>
    <w:p w14:paraId="57BA29F4" w14:textId="6F8198B9" w:rsidR="00050CAD" w:rsidRDefault="00E96520" w:rsidP="00050CAD">
      <w:pPr>
        <w:pStyle w:val="CMDOutput"/>
      </w:pPr>
      <w:r>
        <w:t xml:space="preserve">      </w:t>
      </w:r>
      <w:r w:rsidR="00050CAD">
        <w:t>output</w:t>
      </w:r>
      <w:r>
        <w:t xml:space="preserve"> </w:t>
      </w:r>
      <w:r w:rsidR="00050CAD">
        <w:t>omitted</w:t>
      </w:r>
    </w:p>
    <w:p w14:paraId="1BE868E2" w14:textId="13A981FC" w:rsidR="00050CAD" w:rsidRDefault="00050CAD" w:rsidP="00050CAD">
      <w:pPr>
        <w:pStyle w:val="CMDOutput"/>
      </w:pPr>
      <w:r>
        <w:t>&lt;&lt;&lt;&lt;&lt;</w:t>
      </w:r>
      <w:r w:rsidR="00E96520">
        <w:t xml:space="preserve">                  </w:t>
      </w:r>
      <w:r>
        <w:t>&gt;&gt;&gt;&gt;&gt;</w:t>
      </w:r>
    </w:p>
    <w:p w14:paraId="3E0C6784" w14:textId="354C27EE" w:rsidR="00050CAD" w:rsidRPr="0027036F" w:rsidRDefault="00050CAD" w:rsidP="00050CAD">
      <w:pPr>
        <w:pStyle w:val="CMDOutput"/>
      </w:pPr>
      <w:r w:rsidRPr="0027036F">
        <w:t>'geocodeQuality':</w:t>
      </w:r>
      <w:r w:rsidR="00E96520">
        <w:t xml:space="preserve"> </w:t>
      </w:r>
      <w:r w:rsidRPr="0027036F">
        <w:t>'CITY',</w:t>
      </w:r>
      <w:r w:rsidR="00E96520">
        <w:t xml:space="preserve"> </w:t>
      </w:r>
      <w:r w:rsidRPr="0027036F">
        <w:t>'adminArea1Type':</w:t>
      </w:r>
      <w:r w:rsidR="00E96520">
        <w:t xml:space="preserve"> </w:t>
      </w:r>
      <w:r w:rsidRPr="0027036F">
        <w:t>'Country',</w:t>
      </w:r>
      <w:r w:rsidR="00E96520">
        <w:t xml:space="preserve"> </w:t>
      </w:r>
      <w:r w:rsidRPr="0027036F">
        <w:t>'adminArea3Type':</w:t>
      </w:r>
      <w:r w:rsidR="00E96520">
        <w:t xml:space="preserve"> </w:t>
      </w:r>
      <w:r w:rsidRPr="0027036F">
        <w:t>'State',</w:t>
      </w:r>
      <w:r w:rsidR="00E96520">
        <w:t xml:space="preserve"> </w:t>
      </w:r>
      <w:r w:rsidRPr="0027036F">
        <w:t>'latLng':</w:t>
      </w:r>
      <w:r w:rsidR="00E96520">
        <w:t xml:space="preserve"> </w:t>
      </w:r>
      <w:r w:rsidRPr="0027036F">
        <w:t>{'lng':</w:t>
      </w:r>
      <w:r w:rsidR="00E96520">
        <w:t xml:space="preserve"> </w:t>
      </w:r>
      <w:r w:rsidRPr="0027036F">
        <w:t>-76.61233,</w:t>
      </w:r>
      <w:r w:rsidR="00E96520">
        <w:t xml:space="preserve"> </w:t>
      </w:r>
      <w:r w:rsidRPr="0027036F">
        <w:t>'lat':</w:t>
      </w:r>
      <w:r w:rsidR="00E96520">
        <w:t xml:space="preserve"> </w:t>
      </w:r>
      <w:r w:rsidRPr="0027036F">
        <w:t>39.29044}}],</w:t>
      </w:r>
      <w:r w:rsidR="00E96520">
        <w:t xml:space="preserve"> </w:t>
      </w:r>
      <w:r w:rsidRPr="0027036F">
        <w:t>'time':</w:t>
      </w:r>
      <w:r w:rsidR="00E96520">
        <w:t xml:space="preserve"> </w:t>
      </w:r>
      <w:r w:rsidRPr="0027036F">
        <w:t>2969,</w:t>
      </w:r>
      <w:r w:rsidR="00E96520">
        <w:t xml:space="preserve"> </w:t>
      </w:r>
      <w:r w:rsidRPr="0027036F">
        <w:t>'hasUnpaved':</w:t>
      </w:r>
      <w:r w:rsidR="00E96520">
        <w:t xml:space="preserve"> </w:t>
      </w:r>
      <w:r w:rsidRPr="0027036F">
        <w:t>False,</w:t>
      </w:r>
      <w:r w:rsidR="00E96520">
        <w:t xml:space="preserve"> </w:t>
      </w:r>
      <w:r w:rsidRPr="0027036F">
        <w:t>'locationSequence':</w:t>
      </w:r>
      <w:r w:rsidR="00E96520">
        <w:t xml:space="preserve"> </w:t>
      </w:r>
      <w:r w:rsidRPr="0027036F">
        <w:t>[0,</w:t>
      </w:r>
      <w:r w:rsidR="00E96520">
        <w:t xml:space="preserve"> </w:t>
      </w:r>
      <w:r w:rsidRPr="0027036F">
        <w:t>1],</w:t>
      </w:r>
      <w:r w:rsidR="00E96520">
        <w:t xml:space="preserve"> </w:t>
      </w:r>
      <w:r w:rsidRPr="0027036F">
        <w:t>'hasFerry':</w:t>
      </w:r>
      <w:r w:rsidR="00E96520">
        <w:t xml:space="preserve"> </w:t>
      </w:r>
      <w:r w:rsidRPr="0027036F">
        <w:t>False},</w:t>
      </w:r>
      <w:r w:rsidR="00E96520">
        <w:t xml:space="preserve"> </w:t>
      </w:r>
      <w:r w:rsidRPr="000533EB">
        <w:rPr>
          <w:highlight w:val="yellow"/>
        </w:rPr>
        <w:t>'info'</w:t>
      </w:r>
      <w:r w:rsidRPr="0027036F">
        <w:t>:</w:t>
      </w:r>
      <w:r w:rsidR="00E96520">
        <w:t xml:space="preserve"> </w:t>
      </w:r>
      <w:r w:rsidRPr="0027036F">
        <w:t>{</w:t>
      </w:r>
      <w:r w:rsidRPr="000533EB">
        <w:rPr>
          <w:highlight w:val="yellow"/>
        </w:rPr>
        <w:t>'statuscode':</w:t>
      </w:r>
      <w:r w:rsidR="00E96520" w:rsidRPr="000533EB">
        <w:rPr>
          <w:highlight w:val="yellow"/>
        </w:rPr>
        <w:t xml:space="preserve"> </w:t>
      </w:r>
      <w:r w:rsidRPr="000533EB">
        <w:rPr>
          <w:highlight w:val="yellow"/>
        </w:rPr>
        <w:t>0</w:t>
      </w:r>
      <w:r w:rsidRPr="0027036F">
        <w:t>,</w:t>
      </w:r>
      <w:r w:rsidR="00E96520">
        <w:t xml:space="preserve"> </w:t>
      </w:r>
      <w:r w:rsidRPr="0027036F">
        <w:t>'copyright':</w:t>
      </w:r>
      <w:r w:rsidR="00E96520">
        <w:t xml:space="preserve"> </w:t>
      </w:r>
      <w:r w:rsidRPr="0027036F">
        <w:t>{'imageAltText':</w:t>
      </w:r>
      <w:r w:rsidR="00E96520">
        <w:t xml:space="preserve"> </w:t>
      </w:r>
      <w:r w:rsidRPr="0027036F">
        <w:t>'©</w:t>
      </w:r>
      <w:r w:rsidR="00E96520">
        <w:t xml:space="preserve"> </w:t>
      </w:r>
      <w:r w:rsidRPr="0027036F">
        <w:t>2019</w:t>
      </w:r>
      <w:r w:rsidR="00E96520">
        <w:t xml:space="preserve"> </w:t>
      </w:r>
      <w:r w:rsidRPr="0027036F">
        <w:t>MapQuest,</w:t>
      </w:r>
      <w:r w:rsidR="00E96520">
        <w:t xml:space="preserve"> </w:t>
      </w:r>
      <w:r w:rsidRPr="0027036F">
        <w:t>Inc.',</w:t>
      </w:r>
      <w:r w:rsidR="00E96520">
        <w:t xml:space="preserve"> </w:t>
      </w:r>
      <w:r w:rsidRPr="0027036F">
        <w:t>'imageUrl':</w:t>
      </w:r>
      <w:r w:rsidR="00E96520">
        <w:t xml:space="preserve"> </w:t>
      </w:r>
      <w:r w:rsidRPr="0027036F">
        <w:t>'http://api.mqcdn.com/res/mqlogo.gif',</w:t>
      </w:r>
      <w:r w:rsidR="00E96520">
        <w:t xml:space="preserve"> </w:t>
      </w:r>
      <w:r w:rsidRPr="0027036F">
        <w:t>'text':</w:t>
      </w:r>
      <w:r w:rsidR="00E96520">
        <w:t xml:space="preserve"> </w:t>
      </w:r>
      <w:r w:rsidRPr="0027036F">
        <w:t>'©</w:t>
      </w:r>
      <w:r w:rsidR="00E96520">
        <w:t xml:space="preserve"> </w:t>
      </w:r>
      <w:r w:rsidRPr="0027036F">
        <w:t>2019</w:t>
      </w:r>
      <w:r w:rsidR="00E96520">
        <w:t xml:space="preserve"> </w:t>
      </w:r>
      <w:r w:rsidRPr="0027036F">
        <w:t>MapQuest,</w:t>
      </w:r>
      <w:r w:rsidR="00E96520">
        <w:t xml:space="preserve"> </w:t>
      </w:r>
      <w:r w:rsidRPr="0027036F">
        <w:t>Inc.'},</w:t>
      </w:r>
      <w:r w:rsidR="00E96520">
        <w:t xml:space="preserve"> </w:t>
      </w:r>
      <w:r w:rsidRPr="0027036F">
        <w:t>'messages':</w:t>
      </w:r>
      <w:r w:rsidR="00E96520">
        <w:t xml:space="preserve"> </w:t>
      </w:r>
      <w:r w:rsidRPr="0027036F">
        <w:t>[]}</w:t>
      </w:r>
      <w:r w:rsidRPr="001F282E">
        <w:rPr>
          <w:highlight w:val="yellow"/>
        </w:rPr>
        <w:t>}</w:t>
      </w:r>
    </w:p>
    <w:p w14:paraId="043E15BF" w14:textId="3ACAAE9D" w:rsidR="00050CAD" w:rsidRPr="0013052A" w:rsidRDefault="007471E4" w:rsidP="00050CAD">
      <w:pPr>
        <w:pStyle w:val="CMDOutput"/>
      </w:pPr>
      <w:r w:rsidRPr="007471E4">
        <w:lastRenderedPageBreak/>
        <w:t>devasc@labvm:~/labs/devnet-src/mapquest$</w:t>
      </w:r>
      <w:r w:rsidR="00E96520">
        <w:t xml:space="preserve"> </w:t>
      </w:r>
    </w:p>
    <w:p w14:paraId="5CD4E147" w14:textId="3E4B58EE" w:rsidR="00050CAD" w:rsidRPr="00DC5DD1" w:rsidRDefault="00050CAD" w:rsidP="009544F4">
      <w:pPr>
        <w:pStyle w:val="SubStepAlpha"/>
        <w:numPr>
          <w:ilvl w:val="3"/>
          <w:numId w:val="25"/>
        </w:numPr>
      </w:pPr>
      <w:r>
        <w:t>Change</w:t>
      </w:r>
      <w:r w:rsidR="00E96520">
        <w:t xml:space="preserve"> </w:t>
      </w:r>
      <w:r>
        <w:t>the</w:t>
      </w:r>
      <w:r w:rsidR="00E96520">
        <w:t xml:space="preserve"> </w:t>
      </w:r>
      <w:r>
        <w:rPr>
          <w:b/>
        </w:rPr>
        <w:t>orig</w:t>
      </w:r>
      <w:r w:rsidR="00E96520">
        <w:t xml:space="preserve"> </w:t>
      </w:r>
      <w:r>
        <w:t>and</w:t>
      </w:r>
      <w:r w:rsidR="00E96520">
        <w:t xml:space="preserve"> </w:t>
      </w:r>
      <w:r>
        <w:rPr>
          <w:b/>
        </w:rPr>
        <w:t>dest</w:t>
      </w:r>
      <w:r w:rsidR="00E96520">
        <w:t xml:space="preserve"> </w:t>
      </w:r>
      <w:r>
        <w:t>variables.</w:t>
      </w:r>
      <w:r w:rsidR="00E96520">
        <w:t xml:space="preserve"> </w:t>
      </w:r>
      <w:r>
        <w:t>Rerun</w:t>
      </w:r>
      <w:r w:rsidR="00E96520">
        <w:t xml:space="preserve"> </w:t>
      </w:r>
      <w:r>
        <w:t>the</w:t>
      </w:r>
      <w:r w:rsidR="00E96520">
        <w:t xml:space="preserve"> </w:t>
      </w:r>
      <w:r>
        <w:t>script</w:t>
      </w:r>
      <w:r w:rsidR="00E96520">
        <w:t xml:space="preserve"> </w:t>
      </w:r>
      <w:r>
        <w:t>to</w:t>
      </w:r>
      <w:r w:rsidR="00E96520">
        <w:t xml:space="preserve"> </w:t>
      </w:r>
      <w:r>
        <w:t>get</w:t>
      </w:r>
      <w:r w:rsidR="00E96520">
        <w:t xml:space="preserve"> </w:t>
      </w:r>
      <w:r>
        <w:t>different</w:t>
      </w:r>
      <w:r w:rsidR="00E96520">
        <w:t xml:space="preserve"> </w:t>
      </w:r>
      <w:r>
        <w:t>results.</w:t>
      </w:r>
      <w:r w:rsidR="00E96520">
        <w:t xml:space="preserve"> </w:t>
      </w:r>
      <w:r>
        <w:t>To</w:t>
      </w:r>
      <w:r w:rsidR="00E96520">
        <w:t xml:space="preserve"> </w:t>
      </w:r>
      <w:r>
        <w:t>ensure</w:t>
      </w:r>
      <w:r w:rsidR="00E96520">
        <w:t xml:space="preserve"> </w:t>
      </w:r>
      <w:r>
        <w:t>the</w:t>
      </w:r>
      <w:r w:rsidR="00E96520">
        <w:t xml:space="preserve"> </w:t>
      </w:r>
      <w:r>
        <w:t>results</w:t>
      </w:r>
      <w:r w:rsidR="00E96520">
        <w:t xml:space="preserve"> </w:t>
      </w:r>
      <w:r>
        <w:t>you</w:t>
      </w:r>
      <w:r w:rsidR="00E96520">
        <w:t xml:space="preserve"> </w:t>
      </w:r>
      <w:r>
        <w:t>want,</w:t>
      </w:r>
      <w:r w:rsidR="00E96520">
        <w:t xml:space="preserve"> </w:t>
      </w:r>
      <w:r>
        <w:t>it</w:t>
      </w:r>
      <w:r w:rsidR="00E96520">
        <w:t xml:space="preserve"> </w:t>
      </w:r>
      <w:r>
        <w:t>is</w:t>
      </w:r>
      <w:r w:rsidR="00E96520">
        <w:t xml:space="preserve"> </w:t>
      </w:r>
      <w:r>
        <w:t>best</w:t>
      </w:r>
      <w:r w:rsidR="00E96520">
        <w:t xml:space="preserve"> </w:t>
      </w:r>
      <w:r>
        <w:t>to</w:t>
      </w:r>
      <w:r w:rsidR="00E96520">
        <w:t xml:space="preserve"> </w:t>
      </w:r>
      <w:r>
        <w:t>include</w:t>
      </w:r>
      <w:r w:rsidR="00E96520">
        <w:t xml:space="preserve"> </w:t>
      </w:r>
      <w:r>
        <w:t>both</w:t>
      </w:r>
      <w:r w:rsidR="00E96520">
        <w:t xml:space="preserve"> </w:t>
      </w:r>
      <w:r>
        <w:t>the</w:t>
      </w:r>
      <w:r w:rsidR="00E96520">
        <w:t xml:space="preserve"> </w:t>
      </w:r>
      <w:r>
        <w:t>city</w:t>
      </w:r>
      <w:r w:rsidR="00E96520">
        <w:t xml:space="preserve"> </w:t>
      </w:r>
      <w:r>
        <w:t>and</w:t>
      </w:r>
      <w:r w:rsidR="00E96520">
        <w:t xml:space="preserve"> </w:t>
      </w:r>
      <w:r>
        <w:t>the</w:t>
      </w:r>
      <w:r w:rsidR="00E96520">
        <w:t xml:space="preserve"> </w:t>
      </w:r>
      <w:r>
        <w:t>state</w:t>
      </w:r>
      <w:r w:rsidR="00E96520">
        <w:t xml:space="preserve"> </w:t>
      </w:r>
      <w:r>
        <w:t>for</w:t>
      </w:r>
      <w:r w:rsidR="00E96520">
        <w:t xml:space="preserve"> </w:t>
      </w:r>
      <w:r>
        <w:t>cities</w:t>
      </w:r>
      <w:r w:rsidR="00E96520">
        <w:t xml:space="preserve"> </w:t>
      </w:r>
      <w:r>
        <w:t>in</w:t>
      </w:r>
      <w:r w:rsidR="00E96520">
        <w:t xml:space="preserve"> </w:t>
      </w:r>
      <w:r>
        <w:t>the</w:t>
      </w:r>
      <w:r w:rsidR="00E96520">
        <w:t xml:space="preserve"> </w:t>
      </w:r>
      <w:r>
        <w:t>USA.</w:t>
      </w:r>
      <w:r w:rsidR="00E96520">
        <w:t xml:space="preserve"> </w:t>
      </w:r>
      <w:r>
        <w:t>When</w:t>
      </w:r>
      <w:r w:rsidR="00E96520">
        <w:t xml:space="preserve"> </w:t>
      </w:r>
      <w:r>
        <w:t>referring</w:t>
      </w:r>
      <w:r w:rsidR="00E96520">
        <w:t xml:space="preserve"> </w:t>
      </w:r>
      <w:r>
        <w:t>to</w:t>
      </w:r>
      <w:r w:rsidR="00E96520">
        <w:t xml:space="preserve"> </w:t>
      </w:r>
      <w:r>
        <w:t>cities</w:t>
      </w:r>
      <w:r w:rsidR="00E96520">
        <w:t xml:space="preserve"> </w:t>
      </w:r>
      <w:r>
        <w:t>in</w:t>
      </w:r>
      <w:r w:rsidR="00E96520">
        <w:t xml:space="preserve"> </w:t>
      </w:r>
      <w:r>
        <w:t>other</w:t>
      </w:r>
      <w:r w:rsidR="00E96520">
        <w:t xml:space="preserve"> </w:t>
      </w:r>
      <w:r>
        <w:t>countries,</w:t>
      </w:r>
      <w:r w:rsidR="00E96520">
        <w:t xml:space="preserve"> </w:t>
      </w:r>
      <w:r>
        <w:t>you</w:t>
      </w:r>
      <w:r w:rsidR="00E96520">
        <w:t xml:space="preserve"> </w:t>
      </w:r>
      <w:r>
        <w:t>can</w:t>
      </w:r>
      <w:r w:rsidR="00E96520">
        <w:t xml:space="preserve"> </w:t>
      </w:r>
      <w:r>
        <w:t>usually</w:t>
      </w:r>
      <w:r w:rsidR="00E96520">
        <w:t xml:space="preserve"> </w:t>
      </w:r>
      <w:r>
        <w:t>use</w:t>
      </w:r>
      <w:r w:rsidR="00E96520">
        <w:t xml:space="preserve"> </w:t>
      </w:r>
      <w:r>
        <w:t>either</w:t>
      </w:r>
      <w:r w:rsidR="00E96520">
        <w:t xml:space="preserve"> </w:t>
      </w:r>
      <w:r>
        <w:t>the</w:t>
      </w:r>
      <w:r w:rsidR="00E96520">
        <w:t xml:space="preserve"> </w:t>
      </w:r>
      <w:r>
        <w:t>English</w:t>
      </w:r>
      <w:r w:rsidR="00E96520">
        <w:t xml:space="preserve"> </w:t>
      </w:r>
      <w:r>
        <w:t>name</w:t>
      </w:r>
      <w:r w:rsidR="00E96520">
        <w:t xml:space="preserve"> </w:t>
      </w:r>
      <w:r>
        <w:t>for</w:t>
      </w:r>
      <w:r w:rsidR="00E96520">
        <w:t xml:space="preserve"> </w:t>
      </w:r>
      <w:r>
        <w:t>the</w:t>
      </w:r>
      <w:r w:rsidR="00E96520">
        <w:t xml:space="preserve"> </w:t>
      </w:r>
      <w:r>
        <w:t>city</w:t>
      </w:r>
      <w:r w:rsidR="00E96520">
        <w:t xml:space="preserve"> </w:t>
      </w:r>
      <w:r>
        <w:t>and</w:t>
      </w:r>
      <w:r w:rsidR="00E96520">
        <w:t xml:space="preserve"> </w:t>
      </w:r>
      <w:r>
        <w:t>country</w:t>
      </w:r>
      <w:r w:rsidR="00E96520">
        <w:t xml:space="preserve"> </w:t>
      </w:r>
      <w:r>
        <w:t>or</w:t>
      </w:r>
      <w:r w:rsidR="00E96520">
        <w:t xml:space="preserve"> </w:t>
      </w:r>
      <w:r>
        <w:t>the</w:t>
      </w:r>
      <w:r w:rsidR="00E96520">
        <w:t xml:space="preserve"> </w:t>
      </w:r>
      <w:r>
        <w:t>native</w:t>
      </w:r>
      <w:r w:rsidR="00E96520">
        <w:t xml:space="preserve"> </w:t>
      </w:r>
      <w:r>
        <w:t>name.</w:t>
      </w:r>
      <w:r w:rsidR="00E96520">
        <w:t xml:space="preserve"> </w:t>
      </w:r>
      <w:r>
        <w:t>For</w:t>
      </w:r>
      <w:r w:rsidR="00E96520">
        <w:t xml:space="preserve"> </w:t>
      </w:r>
      <w:r>
        <w:t>example:</w:t>
      </w:r>
    </w:p>
    <w:p w14:paraId="6DD35707" w14:textId="2AC2A163" w:rsidR="00050CAD" w:rsidRPr="00BF3A17" w:rsidRDefault="00050CAD" w:rsidP="00050CAD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  <w:sz w:val="18"/>
          <w:szCs w:val="18"/>
        </w:rPr>
      </w:pPr>
      <w:r w:rsidRPr="00BF3A17">
        <w:rPr>
          <w:rFonts w:ascii="Courier New" w:hAnsi="Courier New" w:cs="Courier New"/>
          <w:sz w:val="18"/>
          <w:szCs w:val="18"/>
        </w:rPr>
        <w:t>orig</w:t>
      </w:r>
      <w:r w:rsidR="00E96520">
        <w:rPr>
          <w:rFonts w:ascii="Courier New" w:hAnsi="Courier New" w:cs="Courier New"/>
          <w:sz w:val="18"/>
          <w:szCs w:val="18"/>
        </w:rPr>
        <w:t xml:space="preserve"> </w:t>
      </w:r>
      <w:r w:rsidRPr="00BF3A17">
        <w:rPr>
          <w:rFonts w:ascii="Courier New" w:hAnsi="Courier New" w:cs="Courier New"/>
          <w:sz w:val="18"/>
          <w:szCs w:val="18"/>
        </w:rPr>
        <w:t>=</w:t>
      </w:r>
      <w:r w:rsidR="00E96520">
        <w:rPr>
          <w:rFonts w:ascii="Courier New" w:hAnsi="Courier New" w:cs="Courier New"/>
          <w:sz w:val="18"/>
          <w:szCs w:val="18"/>
        </w:rPr>
        <w:t xml:space="preserve"> </w:t>
      </w:r>
      <w:r w:rsidRPr="00BF3A17">
        <w:rPr>
          <w:rFonts w:ascii="Courier New" w:hAnsi="Courier New" w:cs="Courier New"/>
          <w:sz w:val="18"/>
          <w:szCs w:val="18"/>
        </w:rPr>
        <w:t>"</w:t>
      </w:r>
      <w:r w:rsidRPr="00DA0AF1">
        <w:rPr>
          <w:rFonts w:ascii="Courier New" w:hAnsi="Courier New" w:cs="Courier New"/>
          <w:sz w:val="18"/>
          <w:szCs w:val="18"/>
          <w:highlight w:val="yellow"/>
        </w:rPr>
        <w:t>Rome,</w:t>
      </w:r>
      <w:r w:rsidR="00E96520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r w:rsidRPr="00DA0AF1">
        <w:rPr>
          <w:rFonts w:ascii="Courier New" w:hAnsi="Courier New" w:cs="Courier New"/>
          <w:sz w:val="18"/>
          <w:szCs w:val="18"/>
          <w:highlight w:val="yellow"/>
        </w:rPr>
        <w:t>Italy</w:t>
      </w:r>
      <w:r w:rsidRPr="00BF3A17">
        <w:rPr>
          <w:rFonts w:ascii="Courier New" w:hAnsi="Courier New" w:cs="Courier New"/>
          <w:sz w:val="18"/>
          <w:szCs w:val="18"/>
        </w:rPr>
        <w:t>"</w:t>
      </w:r>
    </w:p>
    <w:p w14:paraId="2E13F4B5" w14:textId="57E03365" w:rsidR="00050CAD" w:rsidRDefault="00050CAD" w:rsidP="00050CAD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  <w:sz w:val="18"/>
          <w:szCs w:val="18"/>
        </w:rPr>
      </w:pPr>
      <w:r w:rsidRPr="00BF3A17">
        <w:rPr>
          <w:rFonts w:ascii="Courier New" w:hAnsi="Courier New" w:cs="Courier New"/>
          <w:sz w:val="18"/>
          <w:szCs w:val="18"/>
        </w:rPr>
        <w:t>dest</w:t>
      </w:r>
      <w:r w:rsidR="00E96520">
        <w:rPr>
          <w:rFonts w:ascii="Courier New" w:hAnsi="Courier New" w:cs="Courier New"/>
          <w:sz w:val="18"/>
          <w:szCs w:val="18"/>
        </w:rPr>
        <w:t xml:space="preserve"> </w:t>
      </w:r>
      <w:r w:rsidRPr="00BF3A17">
        <w:rPr>
          <w:rFonts w:ascii="Courier New" w:hAnsi="Courier New" w:cs="Courier New"/>
          <w:sz w:val="18"/>
          <w:szCs w:val="18"/>
        </w:rPr>
        <w:t>=</w:t>
      </w:r>
      <w:r w:rsidR="00E96520">
        <w:rPr>
          <w:rFonts w:ascii="Courier New" w:hAnsi="Courier New" w:cs="Courier New"/>
          <w:sz w:val="18"/>
          <w:szCs w:val="18"/>
        </w:rPr>
        <w:t xml:space="preserve"> </w:t>
      </w:r>
      <w:r w:rsidRPr="00BF3A17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Frascati,</w:t>
      </w:r>
      <w:r w:rsidR="00E9652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Italy</w:t>
      </w:r>
      <w:r w:rsidRPr="00BF3A17">
        <w:rPr>
          <w:rFonts w:ascii="Courier New" w:hAnsi="Courier New" w:cs="Courier New"/>
          <w:sz w:val="18"/>
          <w:szCs w:val="18"/>
        </w:rPr>
        <w:t>"</w:t>
      </w:r>
    </w:p>
    <w:p w14:paraId="5A039DB2" w14:textId="3CD31028" w:rsidR="00050CAD" w:rsidRPr="007918B2" w:rsidRDefault="00050CAD" w:rsidP="007918B2">
      <w:pPr>
        <w:pStyle w:val="BodyTextL50"/>
      </w:pPr>
      <w:r w:rsidRPr="007918B2">
        <w:t>or</w:t>
      </w:r>
    </w:p>
    <w:p w14:paraId="57C592B9" w14:textId="5DE116F2" w:rsidR="00050CAD" w:rsidRPr="00BF3A17" w:rsidRDefault="00050CAD" w:rsidP="00050CAD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  <w:sz w:val="18"/>
          <w:szCs w:val="18"/>
        </w:rPr>
      </w:pPr>
      <w:r w:rsidRPr="00BF3A17">
        <w:rPr>
          <w:rFonts w:ascii="Courier New" w:hAnsi="Courier New" w:cs="Courier New"/>
          <w:sz w:val="18"/>
          <w:szCs w:val="18"/>
        </w:rPr>
        <w:t>orig</w:t>
      </w:r>
      <w:r w:rsidR="00E96520">
        <w:rPr>
          <w:rFonts w:ascii="Courier New" w:hAnsi="Courier New" w:cs="Courier New"/>
          <w:sz w:val="18"/>
          <w:szCs w:val="18"/>
        </w:rPr>
        <w:t xml:space="preserve"> </w:t>
      </w:r>
      <w:r w:rsidRPr="00BF3A17">
        <w:rPr>
          <w:rFonts w:ascii="Courier New" w:hAnsi="Courier New" w:cs="Courier New"/>
          <w:sz w:val="18"/>
          <w:szCs w:val="18"/>
        </w:rPr>
        <w:t>=</w:t>
      </w:r>
      <w:r w:rsidR="00E96520">
        <w:rPr>
          <w:rFonts w:ascii="Courier New" w:hAnsi="Courier New" w:cs="Courier New"/>
          <w:sz w:val="18"/>
          <w:szCs w:val="18"/>
        </w:rPr>
        <w:t xml:space="preserve"> </w:t>
      </w:r>
      <w:r w:rsidRPr="00BF3A17">
        <w:rPr>
          <w:rFonts w:ascii="Courier New" w:hAnsi="Courier New" w:cs="Courier New"/>
          <w:sz w:val="18"/>
          <w:szCs w:val="18"/>
        </w:rPr>
        <w:t>"</w:t>
      </w:r>
      <w:r w:rsidRPr="00DA0AF1">
        <w:rPr>
          <w:rFonts w:ascii="Courier New" w:hAnsi="Courier New" w:cs="Courier New"/>
          <w:sz w:val="18"/>
          <w:szCs w:val="18"/>
          <w:highlight w:val="yellow"/>
        </w:rPr>
        <w:t>Roma,</w:t>
      </w:r>
      <w:r w:rsidR="00E96520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r w:rsidRPr="00DA0AF1">
        <w:rPr>
          <w:rFonts w:ascii="Courier New" w:hAnsi="Courier New" w:cs="Courier New"/>
          <w:sz w:val="18"/>
          <w:szCs w:val="18"/>
          <w:highlight w:val="yellow"/>
        </w:rPr>
        <w:t>Italia</w:t>
      </w:r>
      <w:r w:rsidRPr="00BF3A17">
        <w:rPr>
          <w:rFonts w:ascii="Courier New" w:hAnsi="Courier New" w:cs="Courier New"/>
          <w:sz w:val="18"/>
          <w:szCs w:val="18"/>
        </w:rPr>
        <w:t>"</w:t>
      </w:r>
    </w:p>
    <w:p w14:paraId="464A49D7" w14:textId="137559AC" w:rsidR="00050CAD" w:rsidRPr="007918B2" w:rsidRDefault="00050CAD" w:rsidP="007918B2">
      <w:pPr>
        <w:pStyle w:val="SubStepAlpha"/>
        <w:numPr>
          <w:ilvl w:val="0"/>
          <w:numId w:val="0"/>
        </w:numPr>
        <w:spacing w:before="0" w:after="0"/>
        <w:ind w:left="720"/>
        <w:rPr>
          <w:rFonts w:ascii="Courier New" w:hAnsi="Courier New" w:cs="Courier New"/>
          <w:sz w:val="18"/>
          <w:szCs w:val="18"/>
        </w:rPr>
      </w:pPr>
      <w:r w:rsidRPr="00BF3A17">
        <w:rPr>
          <w:rFonts w:ascii="Courier New" w:hAnsi="Courier New" w:cs="Courier New"/>
          <w:sz w:val="18"/>
          <w:szCs w:val="18"/>
        </w:rPr>
        <w:t>dest</w:t>
      </w:r>
      <w:r w:rsidR="00E96520">
        <w:rPr>
          <w:rFonts w:ascii="Courier New" w:hAnsi="Courier New" w:cs="Courier New"/>
          <w:sz w:val="18"/>
          <w:szCs w:val="18"/>
        </w:rPr>
        <w:t xml:space="preserve"> </w:t>
      </w:r>
      <w:r w:rsidRPr="00BF3A17">
        <w:rPr>
          <w:rFonts w:ascii="Courier New" w:hAnsi="Courier New" w:cs="Courier New"/>
          <w:sz w:val="18"/>
          <w:szCs w:val="18"/>
        </w:rPr>
        <w:t>=</w:t>
      </w:r>
      <w:r w:rsidR="00E96520">
        <w:rPr>
          <w:rFonts w:ascii="Courier New" w:hAnsi="Courier New" w:cs="Courier New"/>
          <w:sz w:val="18"/>
          <w:szCs w:val="18"/>
        </w:rPr>
        <w:t xml:space="preserve"> </w:t>
      </w:r>
      <w:r w:rsidRPr="00BF3A17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Frascati,</w:t>
      </w:r>
      <w:r w:rsidR="00E9652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Italia</w:t>
      </w:r>
      <w:r w:rsidRPr="00BF3A17">
        <w:rPr>
          <w:rFonts w:ascii="Courier New" w:hAnsi="Courier New" w:cs="Courier New"/>
          <w:sz w:val="18"/>
          <w:szCs w:val="18"/>
        </w:rPr>
        <w:t>"</w:t>
      </w:r>
    </w:p>
    <w:p w14:paraId="2AFF8AE2" w14:textId="2F1E97C1" w:rsidR="00050CAD" w:rsidRDefault="00050CAD" w:rsidP="009544F4">
      <w:pPr>
        <w:pStyle w:val="Heading3"/>
      </w:pPr>
      <w:r>
        <w:t>Print</w:t>
      </w:r>
      <w:r w:rsidR="00E96520">
        <w:t xml:space="preserve"> </w:t>
      </w:r>
      <w:r>
        <w:t>the</w:t>
      </w:r>
      <w:r w:rsidR="00E96520">
        <w:t xml:space="preserve"> </w:t>
      </w:r>
      <w:r>
        <w:t>URL</w:t>
      </w:r>
      <w:r w:rsidR="00E96520">
        <w:t xml:space="preserve"> </w:t>
      </w:r>
      <w:r>
        <w:t>and</w:t>
      </w:r>
      <w:r w:rsidR="00E96520">
        <w:t xml:space="preserve"> </w:t>
      </w:r>
      <w:r>
        <w:t>check</w:t>
      </w:r>
      <w:r w:rsidR="00E96520">
        <w:t xml:space="preserve"> </w:t>
      </w:r>
      <w:r>
        <w:t>the</w:t>
      </w:r>
      <w:r w:rsidR="00E96520">
        <w:t xml:space="preserve"> </w:t>
      </w:r>
      <w:r>
        <w:t>status</w:t>
      </w:r>
      <w:r w:rsidR="00E96520">
        <w:t xml:space="preserve"> </w:t>
      </w:r>
      <w:r>
        <w:t>of</w:t>
      </w:r>
      <w:r w:rsidR="00E96520">
        <w:t xml:space="preserve"> </w:t>
      </w:r>
      <w:r>
        <w:t>the</w:t>
      </w:r>
      <w:r w:rsidR="00E96520">
        <w:t xml:space="preserve"> </w:t>
      </w:r>
      <w:r>
        <w:t>JSON</w:t>
      </w:r>
      <w:r w:rsidR="00E96520">
        <w:t xml:space="preserve"> </w:t>
      </w:r>
      <w:r>
        <w:t>request.</w:t>
      </w:r>
    </w:p>
    <w:p w14:paraId="287FC869" w14:textId="28D01EC4" w:rsidR="00050CAD" w:rsidRDefault="00050CAD" w:rsidP="00050CAD">
      <w:pPr>
        <w:pStyle w:val="BodyTextL25"/>
      </w:pPr>
      <w:r>
        <w:t>Now</w:t>
      </w:r>
      <w:r w:rsidR="00E96520">
        <w:t xml:space="preserve"> </w:t>
      </w:r>
      <w:r>
        <w:t>that</w:t>
      </w:r>
      <w:r w:rsidR="00E96520">
        <w:t xml:space="preserve"> </w:t>
      </w:r>
      <w:r>
        <w:t>you</w:t>
      </w:r>
      <w:r w:rsidR="00E96520">
        <w:t xml:space="preserve"> </w:t>
      </w:r>
      <w:r>
        <w:t>know</w:t>
      </w:r>
      <w:r w:rsidR="00E96520">
        <w:t xml:space="preserve"> </w:t>
      </w:r>
      <w:r>
        <w:t>the</w:t>
      </w:r>
      <w:r w:rsidR="00E96520">
        <w:t xml:space="preserve"> </w:t>
      </w:r>
      <w:r>
        <w:t>JSON</w:t>
      </w:r>
      <w:r w:rsidR="00E96520">
        <w:t xml:space="preserve"> </w:t>
      </w:r>
      <w:r>
        <w:t>request</w:t>
      </w:r>
      <w:r w:rsidR="00E96520">
        <w:t xml:space="preserve"> </w:t>
      </w:r>
      <w:r>
        <w:t>is</w:t>
      </w:r>
      <w:r w:rsidR="00E96520">
        <w:t xml:space="preserve"> </w:t>
      </w:r>
      <w:r>
        <w:t>working,</w:t>
      </w:r>
      <w:r w:rsidR="00E96520">
        <w:t xml:space="preserve"> </w:t>
      </w:r>
      <w:r>
        <w:t>you</w:t>
      </w:r>
      <w:r w:rsidR="00E96520">
        <w:t xml:space="preserve"> </w:t>
      </w:r>
      <w:r>
        <w:t>can</w:t>
      </w:r>
      <w:r w:rsidR="00E96520">
        <w:t xml:space="preserve"> </w:t>
      </w:r>
      <w:r>
        <w:t>add</w:t>
      </w:r>
      <w:r w:rsidR="00E96520">
        <w:t xml:space="preserve"> </w:t>
      </w:r>
      <w:r>
        <w:t>some</w:t>
      </w:r>
      <w:r w:rsidR="00E96520">
        <w:t xml:space="preserve"> </w:t>
      </w:r>
      <w:r>
        <w:t>more</w:t>
      </w:r>
      <w:r w:rsidR="00E96520">
        <w:t xml:space="preserve"> </w:t>
      </w:r>
      <w:r>
        <w:t>functionality</w:t>
      </w:r>
      <w:r w:rsidR="00E96520">
        <w:t xml:space="preserve"> </w:t>
      </w:r>
      <w:r>
        <w:t>to</w:t>
      </w:r>
      <w:r w:rsidR="00E96520">
        <w:t xml:space="preserve"> </w:t>
      </w:r>
      <w:r>
        <w:t>the</w:t>
      </w:r>
      <w:r w:rsidR="00E96520">
        <w:t xml:space="preserve"> </w:t>
      </w:r>
      <w:r>
        <w:t>application.</w:t>
      </w:r>
    </w:p>
    <w:p w14:paraId="4938227C" w14:textId="439DF55A" w:rsidR="00050CAD" w:rsidRDefault="00050CAD" w:rsidP="009544F4">
      <w:pPr>
        <w:pStyle w:val="SubStepAlpha"/>
        <w:numPr>
          <w:ilvl w:val="3"/>
          <w:numId w:val="26"/>
        </w:numPr>
      </w:pPr>
      <w:r>
        <w:t>Save</w:t>
      </w:r>
      <w:r w:rsidR="00E96520">
        <w:t xml:space="preserve"> </w:t>
      </w:r>
      <w:r>
        <w:t>your</w:t>
      </w:r>
      <w:r w:rsidR="00E96520">
        <w:t xml:space="preserve"> </w:t>
      </w:r>
      <w:r>
        <w:t>script</w:t>
      </w:r>
      <w:r w:rsidR="00E96520">
        <w:t xml:space="preserve"> </w:t>
      </w:r>
      <w:r>
        <w:t>as</w:t>
      </w:r>
      <w:r w:rsidR="00E96520">
        <w:t xml:space="preserve"> </w:t>
      </w:r>
      <w:r w:rsidR="0086671C">
        <w:rPr>
          <w:b/>
          <w:bCs/>
        </w:rPr>
        <w:t>mapquest_parse</w:t>
      </w:r>
      <w:r w:rsidRPr="00B70DA0">
        <w:rPr>
          <w:b/>
          <w:bCs/>
        </w:rPr>
        <w:t>-</w:t>
      </w:r>
      <w:r w:rsidR="0086671C">
        <w:rPr>
          <w:b/>
          <w:bCs/>
        </w:rPr>
        <w:t>json_2</w:t>
      </w:r>
      <w:r w:rsidRPr="00B70DA0">
        <w:rPr>
          <w:b/>
          <w:bCs/>
        </w:rPr>
        <w:t>.py</w:t>
      </w:r>
      <w:r>
        <w:t>.</w:t>
      </w:r>
      <w:r w:rsidR="00E96520">
        <w:t xml:space="preserve"> </w:t>
      </w:r>
    </w:p>
    <w:p w14:paraId="098FCDAF" w14:textId="73A71436" w:rsidR="00050CAD" w:rsidRDefault="00050CAD" w:rsidP="009544F4">
      <w:pPr>
        <w:pStyle w:val="SubStepAlpha"/>
        <w:numPr>
          <w:ilvl w:val="3"/>
          <w:numId w:val="26"/>
        </w:numPr>
      </w:pPr>
      <w:r>
        <w:t>Delete</w:t>
      </w:r>
      <w:r w:rsidR="00E96520">
        <w:t xml:space="preserve"> </w:t>
      </w:r>
      <w:r>
        <w:t>the</w:t>
      </w:r>
      <w:r w:rsidR="00E96520">
        <w:t xml:space="preserve"> </w:t>
      </w:r>
      <w:r w:rsidRPr="007464A7">
        <w:rPr>
          <w:b/>
        </w:rPr>
        <w:t>print(json_data)</w:t>
      </w:r>
      <w:r w:rsidR="00E96520">
        <w:t xml:space="preserve"> </w:t>
      </w:r>
      <w:r>
        <w:t>statement</w:t>
      </w:r>
      <w:r w:rsidR="00E96520">
        <w:t xml:space="preserve"> </w:t>
      </w:r>
      <w:r>
        <w:t>as</w:t>
      </w:r>
      <w:r w:rsidR="00E96520">
        <w:t xml:space="preserve"> </w:t>
      </w:r>
      <w:r>
        <w:t>you</w:t>
      </w:r>
      <w:r w:rsidR="00E96520">
        <w:t xml:space="preserve"> </w:t>
      </w:r>
      <w:r>
        <w:t>no</w:t>
      </w:r>
      <w:r w:rsidR="00E96520">
        <w:t xml:space="preserve"> </w:t>
      </w:r>
      <w:r>
        <w:t>longer</w:t>
      </w:r>
      <w:r w:rsidR="00E96520">
        <w:t xml:space="preserve"> </w:t>
      </w:r>
      <w:r>
        <w:t>need</w:t>
      </w:r>
      <w:r w:rsidR="00E96520">
        <w:t xml:space="preserve"> </w:t>
      </w:r>
      <w:r>
        <w:t>to</w:t>
      </w:r>
      <w:r w:rsidR="00E96520">
        <w:t xml:space="preserve"> </w:t>
      </w:r>
      <w:r>
        <w:t>test</w:t>
      </w:r>
      <w:r w:rsidR="00E96520">
        <w:t xml:space="preserve"> </w:t>
      </w:r>
      <w:r>
        <w:t>that</w:t>
      </w:r>
      <w:r w:rsidR="00E96520">
        <w:t xml:space="preserve"> </w:t>
      </w:r>
      <w:r>
        <w:t>the</w:t>
      </w:r>
      <w:r w:rsidR="00E96520">
        <w:t xml:space="preserve"> </w:t>
      </w:r>
      <w:r>
        <w:t>request</w:t>
      </w:r>
      <w:r w:rsidR="00E96520">
        <w:t xml:space="preserve"> </w:t>
      </w:r>
      <w:r>
        <w:t>is</w:t>
      </w:r>
      <w:r w:rsidR="00E96520">
        <w:t xml:space="preserve"> </w:t>
      </w:r>
      <w:r>
        <w:t>properly</w:t>
      </w:r>
      <w:r w:rsidR="00E96520">
        <w:t xml:space="preserve"> </w:t>
      </w:r>
      <w:r>
        <w:t>formatted.</w:t>
      </w:r>
    </w:p>
    <w:p w14:paraId="6CD275DB" w14:textId="3DA368BD" w:rsidR="00050CAD" w:rsidRDefault="00050CAD" w:rsidP="009544F4">
      <w:pPr>
        <w:pStyle w:val="SubStepAlpha"/>
        <w:numPr>
          <w:ilvl w:val="3"/>
          <w:numId w:val="26"/>
        </w:numPr>
      </w:pPr>
      <w:r>
        <w:t>Add</w:t>
      </w:r>
      <w:r w:rsidR="00E96520">
        <w:t xml:space="preserve"> </w:t>
      </w:r>
      <w:r>
        <w:t>the</w:t>
      </w:r>
      <w:r w:rsidR="00E96520">
        <w:t xml:space="preserve"> </w:t>
      </w:r>
      <w:r>
        <w:t>statements</w:t>
      </w:r>
      <w:r w:rsidR="00E96520">
        <w:t xml:space="preserve"> </w:t>
      </w:r>
      <w:r>
        <w:t>below,</w:t>
      </w:r>
      <w:r w:rsidR="00E96520">
        <w:t xml:space="preserve"> </w:t>
      </w:r>
      <w:r>
        <w:t>which</w:t>
      </w:r>
      <w:r w:rsidR="00E96520">
        <w:t xml:space="preserve"> </w:t>
      </w:r>
      <w:r>
        <w:t>will</w:t>
      </w:r>
      <w:r w:rsidR="00E96520">
        <w:t xml:space="preserve"> </w:t>
      </w:r>
      <w:r>
        <w:t>do</w:t>
      </w:r>
      <w:r w:rsidR="00E96520">
        <w:t xml:space="preserve"> </w:t>
      </w:r>
      <w:r>
        <w:t>the</w:t>
      </w:r>
      <w:r w:rsidR="00E96520">
        <w:t xml:space="preserve"> </w:t>
      </w:r>
      <w:r>
        <w:t>following:</w:t>
      </w:r>
    </w:p>
    <w:p w14:paraId="6100571B" w14:textId="1985CC00" w:rsidR="00050CAD" w:rsidRDefault="00050CAD" w:rsidP="00050CAD">
      <w:pPr>
        <w:pStyle w:val="Bulletlevel2"/>
        <w:spacing w:before="0" w:after="0"/>
      </w:pPr>
      <w:r>
        <w:t>Print</w:t>
      </w:r>
      <w:r w:rsidR="00E96520">
        <w:t xml:space="preserve"> </w:t>
      </w:r>
      <w:r>
        <w:t>the</w:t>
      </w:r>
      <w:r w:rsidR="00E96520">
        <w:t xml:space="preserve"> </w:t>
      </w:r>
      <w:r>
        <w:t>constructed</w:t>
      </w:r>
      <w:r w:rsidR="00E96520">
        <w:t xml:space="preserve"> </w:t>
      </w:r>
      <w:r>
        <w:t>URL</w:t>
      </w:r>
      <w:r w:rsidR="00E96520">
        <w:t xml:space="preserve"> </w:t>
      </w:r>
      <w:r>
        <w:t>so</w:t>
      </w:r>
      <w:r w:rsidR="00E96520">
        <w:t xml:space="preserve"> </w:t>
      </w:r>
      <w:r>
        <w:t>that</w:t>
      </w:r>
      <w:r w:rsidR="00E96520">
        <w:t xml:space="preserve"> </w:t>
      </w:r>
      <w:r>
        <w:t>the</w:t>
      </w:r>
      <w:r w:rsidR="00E96520">
        <w:t xml:space="preserve"> </w:t>
      </w:r>
      <w:r>
        <w:t>user</w:t>
      </w:r>
      <w:r w:rsidR="00E96520">
        <w:t xml:space="preserve"> </w:t>
      </w:r>
      <w:r>
        <w:t>can</w:t>
      </w:r>
      <w:r w:rsidR="00E96520">
        <w:t xml:space="preserve"> </w:t>
      </w:r>
      <w:r>
        <w:t>see</w:t>
      </w:r>
      <w:r w:rsidR="00E96520">
        <w:t xml:space="preserve"> </w:t>
      </w:r>
      <w:r>
        <w:t>the</w:t>
      </w:r>
      <w:r w:rsidR="00E96520">
        <w:t xml:space="preserve"> </w:t>
      </w:r>
      <w:r>
        <w:t>exact</w:t>
      </w:r>
      <w:r w:rsidR="00E96520">
        <w:t xml:space="preserve"> </w:t>
      </w:r>
      <w:r>
        <w:t>request</w:t>
      </w:r>
      <w:r w:rsidR="00E96520">
        <w:t xml:space="preserve"> </w:t>
      </w:r>
      <w:r>
        <w:t>made</w:t>
      </w:r>
      <w:r w:rsidR="00E96520">
        <w:t xml:space="preserve"> </w:t>
      </w:r>
      <w:r>
        <w:t>by</w:t>
      </w:r>
      <w:r w:rsidR="00E96520">
        <w:t xml:space="preserve"> </w:t>
      </w:r>
      <w:r>
        <w:t>the</w:t>
      </w:r>
      <w:r w:rsidR="00E96520">
        <w:t xml:space="preserve"> </w:t>
      </w:r>
      <w:r>
        <w:t>application.</w:t>
      </w:r>
    </w:p>
    <w:p w14:paraId="651A8D15" w14:textId="1872E48F" w:rsidR="00050CAD" w:rsidRDefault="00050CAD" w:rsidP="00050CAD">
      <w:pPr>
        <w:pStyle w:val="Bulletlevel2"/>
        <w:spacing w:before="0" w:after="0"/>
      </w:pPr>
      <w:r>
        <w:t>Parse</w:t>
      </w:r>
      <w:r w:rsidR="00E96520">
        <w:t xml:space="preserve"> </w:t>
      </w:r>
      <w:r>
        <w:t>the</w:t>
      </w:r>
      <w:r w:rsidR="00E96520">
        <w:t xml:space="preserve"> </w:t>
      </w:r>
      <w:r>
        <w:t>JSON</w:t>
      </w:r>
      <w:r w:rsidR="00E96520">
        <w:t xml:space="preserve"> </w:t>
      </w:r>
      <w:r>
        <w:t>data</w:t>
      </w:r>
      <w:r w:rsidR="00E96520">
        <w:t xml:space="preserve"> </w:t>
      </w:r>
      <w:r>
        <w:t>to</w:t>
      </w:r>
      <w:r w:rsidR="00E96520">
        <w:t xml:space="preserve"> </w:t>
      </w:r>
      <w:r>
        <w:t>obtain</w:t>
      </w:r>
      <w:r w:rsidR="00E96520">
        <w:t xml:space="preserve"> </w:t>
      </w:r>
      <w:r>
        <w:t>the</w:t>
      </w:r>
      <w:r w:rsidR="00E96520">
        <w:t xml:space="preserve"> </w:t>
      </w:r>
      <w:r w:rsidRPr="00BC14B3">
        <w:rPr>
          <w:b/>
        </w:rPr>
        <w:t>statuscode</w:t>
      </w:r>
      <w:r w:rsidR="00E96520">
        <w:t xml:space="preserve"> </w:t>
      </w:r>
      <w:r>
        <w:t>value.</w:t>
      </w:r>
    </w:p>
    <w:p w14:paraId="0420C710" w14:textId="1F6662FD" w:rsidR="00050CAD" w:rsidRDefault="00050CAD" w:rsidP="00050CAD">
      <w:pPr>
        <w:pStyle w:val="Bulletlevel2"/>
        <w:spacing w:before="0" w:after="0"/>
      </w:pPr>
      <w:r>
        <w:t>Start</w:t>
      </w:r>
      <w:r w:rsidR="00E96520">
        <w:t xml:space="preserve"> </w:t>
      </w:r>
      <w:r>
        <w:t>an</w:t>
      </w:r>
      <w:r w:rsidR="00E96520">
        <w:t xml:space="preserve"> </w:t>
      </w:r>
      <w:r w:rsidRPr="004D34A2">
        <w:rPr>
          <w:b/>
          <w:bCs/>
        </w:rPr>
        <w:t>if</w:t>
      </w:r>
      <w:r w:rsidR="00E96520">
        <w:t xml:space="preserve"> </w:t>
      </w:r>
      <w:r>
        <w:t>loop</w:t>
      </w:r>
      <w:r w:rsidR="00E96520">
        <w:t xml:space="preserve"> </w:t>
      </w:r>
      <w:r>
        <w:t>that</w:t>
      </w:r>
      <w:r w:rsidR="00E96520">
        <w:t xml:space="preserve"> </w:t>
      </w:r>
      <w:r>
        <w:t>checks</w:t>
      </w:r>
      <w:r w:rsidR="00E96520">
        <w:t xml:space="preserve"> </w:t>
      </w:r>
      <w:r>
        <w:t>for</w:t>
      </w:r>
      <w:r w:rsidR="00E96520">
        <w:t xml:space="preserve"> </w:t>
      </w:r>
      <w:r>
        <w:t>a</w:t>
      </w:r>
      <w:r w:rsidR="00E96520">
        <w:t xml:space="preserve"> </w:t>
      </w:r>
      <w:r>
        <w:t>successful</w:t>
      </w:r>
      <w:r w:rsidR="00E96520">
        <w:t xml:space="preserve"> </w:t>
      </w:r>
      <w:r>
        <w:t>call,</w:t>
      </w:r>
      <w:r w:rsidR="00E96520">
        <w:t xml:space="preserve"> </w:t>
      </w:r>
      <w:r>
        <w:t>which</w:t>
      </w:r>
      <w:r w:rsidR="00E96520">
        <w:t xml:space="preserve"> </w:t>
      </w:r>
      <w:r w:rsidR="00D45477">
        <w:t>is</w:t>
      </w:r>
      <w:r w:rsidR="00E96520">
        <w:t xml:space="preserve"> </w:t>
      </w:r>
      <w:r w:rsidR="00D45477">
        <w:t>indicated</w:t>
      </w:r>
      <w:r w:rsidR="00E96520">
        <w:t xml:space="preserve"> </w:t>
      </w:r>
      <w:r w:rsidR="00D45477">
        <w:t>by</w:t>
      </w:r>
      <w:r w:rsidR="00E96520">
        <w:t xml:space="preserve"> </w:t>
      </w:r>
      <w:r w:rsidR="00D45477">
        <w:t>a</w:t>
      </w:r>
      <w:r w:rsidR="00E96520">
        <w:t xml:space="preserve"> </w:t>
      </w:r>
      <w:r w:rsidR="00D45477">
        <w:t>returned</w:t>
      </w:r>
      <w:r w:rsidR="00E96520">
        <w:t xml:space="preserve"> </w:t>
      </w:r>
      <w:r>
        <w:t>value</w:t>
      </w:r>
      <w:r w:rsidR="00E96520">
        <w:t xml:space="preserve"> </w:t>
      </w:r>
      <w:r>
        <w:t>of</w:t>
      </w:r>
      <w:r w:rsidR="00E96520">
        <w:t xml:space="preserve"> </w:t>
      </w:r>
      <w:r>
        <w:t>0.</w:t>
      </w:r>
      <w:r w:rsidR="00E96520">
        <w:t xml:space="preserve"> </w:t>
      </w:r>
      <w:r>
        <w:t>Add</w:t>
      </w:r>
      <w:r w:rsidR="00E96520">
        <w:t xml:space="preserve"> </w:t>
      </w:r>
      <w:r>
        <w:t>a</w:t>
      </w:r>
      <w:r w:rsidR="00E96520">
        <w:t xml:space="preserve"> </w:t>
      </w:r>
      <w:r>
        <w:t>print</w:t>
      </w:r>
      <w:r w:rsidR="00E96520">
        <w:t xml:space="preserve"> </w:t>
      </w:r>
      <w:r>
        <w:t>statement</w:t>
      </w:r>
      <w:r w:rsidR="00E96520">
        <w:t xml:space="preserve"> </w:t>
      </w:r>
      <w:r>
        <w:t>to</w:t>
      </w:r>
      <w:r w:rsidR="00E96520">
        <w:t xml:space="preserve"> </w:t>
      </w:r>
      <w:r>
        <w:t>display</w:t>
      </w:r>
      <w:r w:rsidR="00E96520">
        <w:t xml:space="preserve"> </w:t>
      </w:r>
      <w:r>
        <w:t>the</w:t>
      </w:r>
      <w:r w:rsidR="00E96520">
        <w:t xml:space="preserve"> </w:t>
      </w:r>
      <w:r w:rsidRPr="00BC14B3">
        <w:rPr>
          <w:b/>
        </w:rPr>
        <w:t>statuscode</w:t>
      </w:r>
      <w:r w:rsidR="00E96520">
        <w:t xml:space="preserve"> </w:t>
      </w:r>
      <w:r>
        <w:t>value</w:t>
      </w:r>
      <w:r w:rsidR="00E96520">
        <w:t xml:space="preserve"> </w:t>
      </w:r>
      <w:r>
        <w:t>and</w:t>
      </w:r>
      <w:r w:rsidR="00E96520">
        <w:t xml:space="preserve"> </w:t>
      </w:r>
      <w:r>
        <w:t>its</w:t>
      </w:r>
      <w:r w:rsidR="00E96520">
        <w:t xml:space="preserve"> </w:t>
      </w:r>
      <w:r>
        <w:t>meaning.</w:t>
      </w:r>
      <w:r w:rsidR="00E96520">
        <w:t xml:space="preserve"> </w:t>
      </w:r>
      <w:r>
        <w:t>The</w:t>
      </w:r>
      <w:r w:rsidR="00E96520">
        <w:t xml:space="preserve"> </w:t>
      </w:r>
      <w:r w:rsidRPr="000F0A4B">
        <w:rPr>
          <w:b/>
        </w:rPr>
        <w:t>\n</w:t>
      </w:r>
      <w:r w:rsidR="00E96520">
        <w:t xml:space="preserve"> </w:t>
      </w:r>
      <w:r w:rsidRPr="004841FB">
        <w:t>add</w:t>
      </w:r>
      <w:r>
        <w:t>s</w:t>
      </w:r>
      <w:r w:rsidR="00E96520">
        <w:t xml:space="preserve"> </w:t>
      </w:r>
      <w:r w:rsidRPr="004841FB">
        <w:t>a</w:t>
      </w:r>
      <w:r w:rsidR="00E96520">
        <w:t xml:space="preserve"> </w:t>
      </w:r>
      <w:r w:rsidRPr="004841FB">
        <w:t>blank</w:t>
      </w:r>
      <w:r w:rsidR="00E96520">
        <w:t xml:space="preserve"> </w:t>
      </w:r>
      <w:r w:rsidRPr="004841FB">
        <w:t>line</w:t>
      </w:r>
      <w:r w:rsidR="00E96520">
        <w:t xml:space="preserve"> </w:t>
      </w:r>
      <w:r w:rsidRPr="004841FB">
        <w:t>below</w:t>
      </w:r>
      <w:r w:rsidR="00E96520">
        <w:t xml:space="preserve"> </w:t>
      </w:r>
      <w:r w:rsidRPr="004841FB">
        <w:t>the</w:t>
      </w:r>
      <w:r w:rsidR="00E96520">
        <w:t xml:space="preserve"> </w:t>
      </w:r>
      <w:r w:rsidRPr="004841FB">
        <w:t>output</w:t>
      </w:r>
      <w:r>
        <w:t>.</w:t>
      </w:r>
    </w:p>
    <w:p w14:paraId="3790FC12" w14:textId="7246F9AE" w:rsidR="0059625E" w:rsidRDefault="0059625E" w:rsidP="0059625E">
      <w:pPr>
        <w:pStyle w:val="BodyTextL50"/>
      </w:pPr>
      <w:r>
        <w:t>Later</w:t>
      </w:r>
      <w:r w:rsidR="00E96520">
        <w:t xml:space="preserve"> </w:t>
      </w:r>
      <w:r>
        <w:t>in</w:t>
      </w:r>
      <w:r w:rsidR="00E96520">
        <w:t xml:space="preserve"> </w:t>
      </w:r>
      <w:r>
        <w:t>this</w:t>
      </w:r>
      <w:r w:rsidR="00E96520">
        <w:t xml:space="preserve"> </w:t>
      </w:r>
      <w:r>
        <w:t>lab,</w:t>
      </w:r>
      <w:r w:rsidR="00E96520">
        <w:t xml:space="preserve"> </w:t>
      </w:r>
      <w:r>
        <w:t>you</w:t>
      </w:r>
      <w:r w:rsidR="00E96520">
        <w:t xml:space="preserve"> </w:t>
      </w:r>
      <w:r>
        <w:t>will</w:t>
      </w:r>
      <w:r w:rsidR="00E96520">
        <w:t xml:space="preserve"> </w:t>
      </w:r>
      <w:r>
        <w:t>add</w:t>
      </w:r>
      <w:r w:rsidR="00E96520">
        <w:t xml:space="preserve"> </w:t>
      </w:r>
      <w:r w:rsidRPr="002B187F">
        <w:rPr>
          <w:b/>
        </w:rPr>
        <w:t>elif</w:t>
      </w:r>
      <w:r w:rsidR="00E96520">
        <w:t xml:space="preserve"> </w:t>
      </w:r>
      <w:r>
        <w:t>and</w:t>
      </w:r>
      <w:r w:rsidR="00E96520">
        <w:t xml:space="preserve"> </w:t>
      </w:r>
      <w:r w:rsidRPr="002B187F">
        <w:rPr>
          <w:b/>
        </w:rPr>
        <w:t>else</w:t>
      </w:r>
      <w:r w:rsidR="00E96520">
        <w:t xml:space="preserve"> </w:t>
      </w:r>
      <w:r>
        <w:t>statements</w:t>
      </w:r>
      <w:r w:rsidR="00E96520">
        <w:t xml:space="preserve"> </w:t>
      </w:r>
      <w:r>
        <w:t>for</w:t>
      </w:r>
      <w:r w:rsidR="00E96520">
        <w:t xml:space="preserve"> </w:t>
      </w:r>
      <w:r>
        <w:t>different</w:t>
      </w:r>
      <w:r w:rsidR="00E96520">
        <w:t xml:space="preserve"> </w:t>
      </w:r>
      <w:r w:rsidRPr="002B187F">
        <w:rPr>
          <w:b/>
        </w:rPr>
        <w:t>statuscode</w:t>
      </w:r>
      <w:r w:rsidR="00E96520">
        <w:t xml:space="preserve"> </w:t>
      </w:r>
      <w:r>
        <w:t>values.</w:t>
      </w:r>
    </w:p>
    <w:p w14:paraId="78817080" w14:textId="59E3C961" w:rsidR="00050CAD" w:rsidRDefault="00050CAD" w:rsidP="00050CAD">
      <w:pPr>
        <w:pStyle w:val="CMDOutput"/>
      </w:pPr>
      <w:r>
        <w:t>print("URL:</w:t>
      </w:r>
      <w:r w:rsidR="00E96520">
        <w:t xml:space="preserve"> </w:t>
      </w:r>
      <w:r>
        <w:t>"</w:t>
      </w:r>
      <w:r w:rsidR="00E96520">
        <w:t xml:space="preserve"> </w:t>
      </w:r>
      <w:r>
        <w:t>+</w:t>
      </w:r>
      <w:r w:rsidR="00E96520">
        <w:t xml:space="preserve"> </w:t>
      </w:r>
      <w:r>
        <w:t>(url))</w:t>
      </w:r>
    </w:p>
    <w:p w14:paraId="18C5C77A" w14:textId="77777777" w:rsidR="00050CAD" w:rsidRDefault="00050CAD" w:rsidP="00050CAD">
      <w:pPr>
        <w:pStyle w:val="CMDOutput"/>
      </w:pPr>
    </w:p>
    <w:p w14:paraId="7682593A" w14:textId="2CD86DC3" w:rsidR="00050CAD" w:rsidRDefault="00050CAD" w:rsidP="00050CAD">
      <w:pPr>
        <w:pStyle w:val="CMDOutput"/>
      </w:pPr>
      <w:r>
        <w:t>json_data</w:t>
      </w:r>
      <w:r w:rsidR="00E96520">
        <w:t xml:space="preserve"> </w:t>
      </w:r>
      <w:r>
        <w:t>=</w:t>
      </w:r>
      <w:r w:rsidR="00E96520">
        <w:t xml:space="preserve"> </w:t>
      </w:r>
      <w:r>
        <w:t>requests.get(url).json()</w:t>
      </w:r>
    </w:p>
    <w:p w14:paraId="01A5F1F9" w14:textId="46390935" w:rsidR="00050CAD" w:rsidRDefault="00050CAD" w:rsidP="00050CAD">
      <w:pPr>
        <w:pStyle w:val="CMDOutput"/>
      </w:pPr>
      <w:r>
        <w:t>json_status</w:t>
      </w:r>
      <w:r w:rsidR="00E96520">
        <w:t xml:space="preserve"> </w:t>
      </w:r>
      <w:r>
        <w:t>=</w:t>
      </w:r>
      <w:r w:rsidR="00E96520">
        <w:t xml:space="preserve"> </w:t>
      </w:r>
      <w:r>
        <w:t>json_data["info"]["statuscode"]</w:t>
      </w:r>
    </w:p>
    <w:p w14:paraId="56408026" w14:textId="77777777" w:rsidR="00050CAD" w:rsidRDefault="00050CAD" w:rsidP="00050CAD">
      <w:pPr>
        <w:pStyle w:val="CMDOutput"/>
      </w:pPr>
    </w:p>
    <w:p w14:paraId="03810F78" w14:textId="11517706" w:rsidR="00050CAD" w:rsidRDefault="00050CAD" w:rsidP="00050CAD">
      <w:pPr>
        <w:pStyle w:val="CMDOutput"/>
      </w:pPr>
      <w:r>
        <w:t>if</w:t>
      </w:r>
      <w:r w:rsidR="00E96520">
        <w:t xml:space="preserve"> </w:t>
      </w:r>
      <w:r>
        <w:t>json_status</w:t>
      </w:r>
      <w:r w:rsidR="00E96520">
        <w:t xml:space="preserve"> </w:t>
      </w:r>
      <w:r>
        <w:t>==</w:t>
      </w:r>
      <w:r w:rsidR="00E96520">
        <w:t xml:space="preserve"> </w:t>
      </w:r>
      <w:r>
        <w:t>0:</w:t>
      </w:r>
    </w:p>
    <w:p w14:paraId="3E996710" w14:textId="6EDA5BD2" w:rsidR="00050CAD" w:rsidRDefault="00E96520" w:rsidP="0059625E">
      <w:pPr>
        <w:pStyle w:val="CMDOutput"/>
      </w:pPr>
      <w:r>
        <w:t xml:space="preserve">    </w:t>
      </w:r>
      <w:r w:rsidR="00050CAD">
        <w:t>print("API</w:t>
      </w:r>
      <w:r>
        <w:t xml:space="preserve"> </w:t>
      </w:r>
      <w:r w:rsidR="00050CAD">
        <w:t>Status:</w:t>
      </w:r>
      <w:r>
        <w:t xml:space="preserve"> </w:t>
      </w:r>
      <w:r w:rsidR="00050CAD">
        <w:t>"</w:t>
      </w:r>
      <w:r>
        <w:t xml:space="preserve"> </w:t>
      </w:r>
      <w:r w:rsidR="00050CAD">
        <w:t>+</w:t>
      </w:r>
      <w:r>
        <w:t xml:space="preserve"> </w:t>
      </w:r>
      <w:r w:rsidR="00050CAD">
        <w:t>str(json_status)</w:t>
      </w:r>
      <w:r>
        <w:t xml:space="preserve"> </w:t>
      </w:r>
      <w:r w:rsidR="00050CAD">
        <w:t>+</w:t>
      </w:r>
      <w:r>
        <w:t xml:space="preserve"> </w:t>
      </w:r>
      <w:r w:rsidR="00050CAD">
        <w:t>"</w:t>
      </w:r>
      <w:r>
        <w:t xml:space="preserve"> </w:t>
      </w:r>
      <w:r w:rsidR="00050CAD">
        <w:t>=</w:t>
      </w:r>
      <w:r>
        <w:t xml:space="preserve"> </w:t>
      </w:r>
      <w:r w:rsidR="00050CAD">
        <w:t>A</w:t>
      </w:r>
      <w:r>
        <w:t xml:space="preserve"> </w:t>
      </w:r>
      <w:r w:rsidR="00050CAD">
        <w:t>successful</w:t>
      </w:r>
      <w:r>
        <w:t xml:space="preserve"> </w:t>
      </w:r>
      <w:r w:rsidR="00050CAD">
        <w:t>route</w:t>
      </w:r>
      <w:r>
        <w:t xml:space="preserve"> </w:t>
      </w:r>
      <w:r w:rsidR="00050CAD">
        <w:t>call.\n")</w:t>
      </w:r>
    </w:p>
    <w:p w14:paraId="1E13A170" w14:textId="4789577E" w:rsidR="00050CAD" w:rsidRDefault="00050CAD" w:rsidP="009544F4">
      <w:pPr>
        <w:pStyle w:val="Heading3"/>
      </w:pPr>
      <w:r>
        <w:t>Test</w:t>
      </w:r>
      <w:r w:rsidR="00E96520">
        <w:t xml:space="preserve"> </w:t>
      </w:r>
      <w:r>
        <w:t>status</w:t>
      </w:r>
      <w:r w:rsidR="00E96520">
        <w:t xml:space="preserve"> </w:t>
      </w:r>
      <w:r>
        <w:t>and</w:t>
      </w:r>
      <w:r w:rsidR="00E96520">
        <w:t xml:space="preserve"> </w:t>
      </w:r>
      <w:r>
        <w:t>URL</w:t>
      </w:r>
      <w:r w:rsidR="00E96520">
        <w:t xml:space="preserve"> </w:t>
      </w:r>
      <w:r>
        <w:t>print</w:t>
      </w:r>
      <w:r w:rsidR="00E96520">
        <w:t xml:space="preserve"> </w:t>
      </w:r>
      <w:r>
        <w:t>commands.</w:t>
      </w:r>
    </w:p>
    <w:p w14:paraId="72250A3F" w14:textId="46FFE2AA" w:rsidR="00050CAD" w:rsidRDefault="0059625E" w:rsidP="0059625E">
      <w:pPr>
        <w:pStyle w:val="SubStepAlpha"/>
      </w:pPr>
      <w:r>
        <w:t>The</w:t>
      </w:r>
      <w:r w:rsidR="00E96520">
        <w:t xml:space="preserve"> </w:t>
      </w:r>
      <w:r>
        <w:t>example</w:t>
      </w:r>
      <w:r w:rsidR="00E96520">
        <w:t xml:space="preserve"> </w:t>
      </w:r>
      <w:r>
        <w:t>here</w:t>
      </w:r>
      <w:r w:rsidR="00E96520">
        <w:t xml:space="preserve"> </w:t>
      </w:r>
      <w:r>
        <w:t>uses</w:t>
      </w:r>
      <w:r w:rsidR="00E96520">
        <w:t xml:space="preserve"> </w:t>
      </w:r>
      <w:r w:rsidR="00050CAD">
        <w:t>the</w:t>
      </w:r>
      <w:r w:rsidR="00E96520">
        <w:t xml:space="preserve"> </w:t>
      </w:r>
      <w:r w:rsidR="00050CAD">
        <w:t>following</w:t>
      </w:r>
      <w:r w:rsidR="00E96520">
        <w:t xml:space="preserve"> </w:t>
      </w:r>
      <w:r w:rsidR="00050CAD">
        <w:t>parameters</w:t>
      </w:r>
      <w:r>
        <w:t>.</w:t>
      </w:r>
    </w:p>
    <w:p w14:paraId="1206F472" w14:textId="52366DF3" w:rsidR="00050CAD" w:rsidRDefault="00050CAD" w:rsidP="00050CAD">
      <w:pPr>
        <w:pStyle w:val="CMDOutput"/>
      </w:pPr>
      <w:r>
        <w:t>orig</w:t>
      </w:r>
      <w:r w:rsidR="00E96520">
        <w:t xml:space="preserve"> </w:t>
      </w:r>
      <w:r>
        <w:t>=</w:t>
      </w:r>
      <w:r w:rsidR="00E96520">
        <w:t xml:space="preserve"> </w:t>
      </w:r>
      <w:r>
        <w:t>"Washington,</w:t>
      </w:r>
      <w:r w:rsidR="00E96520">
        <w:t xml:space="preserve"> </w:t>
      </w:r>
      <w:r>
        <w:t>D.C."</w:t>
      </w:r>
    </w:p>
    <w:p w14:paraId="2FDC8013" w14:textId="14CB1A2E" w:rsidR="00050CAD" w:rsidRDefault="00050CAD" w:rsidP="00050CAD">
      <w:pPr>
        <w:pStyle w:val="CMDOutput"/>
      </w:pPr>
      <w:r>
        <w:t>dest</w:t>
      </w:r>
      <w:r w:rsidR="00E96520">
        <w:t xml:space="preserve"> </w:t>
      </w:r>
      <w:r>
        <w:t>=</w:t>
      </w:r>
      <w:r w:rsidR="00E96520">
        <w:t xml:space="preserve"> </w:t>
      </w:r>
      <w:r>
        <w:t>"Baltimore,</w:t>
      </w:r>
      <w:r w:rsidR="00E96520">
        <w:t xml:space="preserve"> </w:t>
      </w:r>
      <w:r>
        <w:t>Md"</w:t>
      </w:r>
    </w:p>
    <w:p w14:paraId="36C9AFF6" w14:textId="12FA77BA" w:rsidR="00050CAD" w:rsidRDefault="006571F5" w:rsidP="00050CAD">
      <w:pPr>
        <w:pStyle w:val="SubStepAlpha"/>
      </w:pPr>
      <w:r>
        <w:t>Save</w:t>
      </w:r>
      <w:r w:rsidR="00E96520">
        <w:t xml:space="preserve"> </w:t>
      </w:r>
      <w:r>
        <w:t>and</w:t>
      </w:r>
      <w:r w:rsidR="00E96520">
        <w:t xml:space="preserve"> </w:t>
      </w:r>
      <w:r>
        <w:t>r</w:t>
      </w:r>
      <w:r w:rsidR="00050CAD" w:rsidRPr="007464A7">
        <w:t>un</w:t>
      </w:r>
      <w:r w:rsidR="00E96520">
        <w:t xml:space="preserve"> </w:t>
      </w:r>
      <w:r w:rsidR="00050CAD" w:rsidRPr="007464A7">
        <w:t>your</w:t>
      </w:r>
      <w:r w:rsidR="00E96520">
        <w:t xml:space="preserve"> </w:t>
      </w:r>
      <w:r w:rsidR="0086671C">
        <w:rPr>
          <w:b/>
          <w:bCs/>
        </w:rPr>
        <w:t>mapquest_parse</w:t>
      </w:r>
      <w:r w:rsidR="00050CAD" w:rsidRPr="00B70DA0">
        <w:rPr>
          <w:b/>
          <w:bCs/>
        </w:rPr>
        <w:t>-</w:t>
      </w:r>
      <w:r w:rsidR="0086671C">
        <w:rPr>
          <w:b/>
          <w:bCs/>
        </w:rPr>
        <w:t>json_2</w:t>
      </w:r>
      <w:r w:rsidR="00050CAD" w:rsidRPr="00B70DA0">
        <w:rPr>
          <w:b/>
          <w:bCs/>
        </w:rPr>
        <w:t>.py</w:t>
      </w:r>
      <w:r w:rsidR="00E96520">
        <w:t xml:space="preserve"> </w:t>
      </w:r>
      <w:r w:rsidR="00050CAD" w:rsidRPr="007464A7">
        <w:t>script</w:t>
      </w:r>
      <w:r w:rsidR="00E96520">
        <w:t xml:space="preserve"> </w:t>
      </w:r>
      <w:r w:rsidR="00050CAD" w:rsidRPr="007464A7">
        <w:t>and</w:t>
      </w:r>
      <w:r w:rsidR="00E96520">
        <w:t xml:space="preserve"> </w:t>
      </w:r>
      <w:r w:rsidR="00050CAD" w:rsidRPr="007464A7">
        <w:t>verify</w:t>
      </w:r>
      <w:r w:rsidR="00E96520">
        <w:t xml:space="preserve"> </w:t>
      </w:r>
      <w:r w:rsidR="00050CAD" w:rsidRPr="007464A7">
        <w:t>it</w:t>
      </w:r>
      <w:r w:rsidR="00E96520">
        <w:t xml:space="preserve"> </w:t>
      </w:r>
      <w:r w:rsidR="00050CAD" w:rsidRPr="007464A7">
        <w:t>works.</w:t>
      </w:r>
      <w:r w:rsidR="00E96520">
        <w:t xml:space="preserve"> </w:t>
      </w:r>
      <w:r w:rsidR="00050CAD" w:rsidRPr="007464A7">
        <w:t>Troubleshoot</w:t>
      </w:r>
      <w:r w:rsidR="00E96520">
        <w:t xml:space="preserve"> </w:t>
      </w:r>
      <w:r w:rsidR="00050CAD" w:rsidRPr="007464A7">
        <w:t>your</w:t>
      </w:r>
      <w:r w:rsidR="00E96520">
        <w:t xml:space="preserve"> </w:t>
      </w:r>
      <w:r w:rsidR="00050CAD" w:rsidRPr="007464A7">
        <w:t>code,</w:t>
      </w:r>
      <w:r w:rsidR="00E96520">
        <w:t xml:space="preserve"> </w:t>
      </w:r>
      <w:r w:rsidR="00050CAD" w:rsidRPr="007464A7">
        <w:t>if</w:t>
      </w:r>
      <w:r w:rsidR="00E96520">
        <w:t xml:space="preserve"> </w:t>
      </w:r>
      <w:r w:rsidR="00050CAD" w:rsidRPr="007464A7">
        <w:t>necessary.</w:t>
      </w:r>
      <w:r w:rsidR="00E96520">
        <w:t xml:space="preserve"> </w:t>
      </w:r>
      <w:r w:rsidR="00050CAD" w:rsidRPr="007464A7">
        <w:t>You</w:t>
      </w:r>
      <w:r w:rsidR="00E96520">
        <w:t xml:space="preserve"> </w:t>
      </w:r>
      <w:r w:rsidR="00050CAD" w:rsidRPr="007464A7">
        <w:t>should</w:t>
      </w:r>
      <w:r w:rsidR="00E96520">
        <w:t xml:space="preserve"> </w:t>
      </w:r>
      <w:r w:rsidR="00050CAD" w:rsidRPr="007464A7">
        <w:t>get</w:t>
      </w:r>
      <w:r w:rsidR="00E96520">
        <w:t xml:space="preserve"> </w:t>
      </w:r>
      <w:r w:rsidR="00050CAD" w:rsidRPr="007464A7">
        <w:t>output</w:t>
      </w:r>
      <w:r w:rsidR="00E96520">
        <w:t xml:space="preserve"> </w:t>
      </w:r>
      <w:r w:rsidR="00050CAD" w:rsidRPr="007464A7">
        <w:t>similar</w:t>
      </w:r>
      <w:r w:rsidR="00E96520">
        <w:t xml:space="preserve"> </w:t>
      </w:r>
      <w:r w:rsidR="00050CAD" w:rsidRPr="007464A7">
        <w:t>to</w:t>
      </w:r>
      <w:r w:rsidR="00E96520">
        <w:t xml:space="preserve"> </w:t>
      </w:r>
      <w:r w:rsidR="00050CAD">
        <w:t>the</w:t>
      </w:r>
      <w:r w:rsidR="00E96520">
        <w:t xml:space="preserve"> </w:t>
      </w:r>
      <w:r w:rsidR="00050CAD">
        <w:t>following.</w:t>
      </w:r>
      <w:r w:rsidR="00E96520">
        <w:t xml:space="preserve"> </w:t>
      </w:r>
      <w:r w:rsidR="00031319">
        <w:t>Notice</w:t>
      </w:r>
      <w:r w:rsidR="00E96520">
        <w:t xml:space="preserve"> </w:t>
      </w:r>
      <w:r w:rsidR="00031319">
        <w:t>your</w:t>
      </w:r>
      <w:r w:rsidR="00E96520">
        <w:t xml:space="preserve"> </w:t>
      </w:r>
      <w:r w:rsidR="00031319">
        <w:t>key</w:t>
      </w:r>
      <w:r w:rsidR="00E96520">
        <w:t xml:space="preserve"> </w:t>
      </w:r>
      <w:r w:rsidR="00031319">
        <w:t>is</w:t>
      </w:r>
      <w:r w:rsidR="00E96520">
        <w:t xml:space="preserve"> </w:t>
      </w:r>
      <w:r w:rsidR="00E436C2">
        <w:t>embedded</w:t>
      </w:r>
      <w:r w:rsidR="00E96520">
        <w:t xml:space="preserve"> </w:t>
      </w:r>
      <w:r w:rsidR="00E436C2">
        <w:t>in</w:t>
      </w:r>
      <w:r w:rsidR="00E96520">
        <w:t xml:space="preserve"> </w:t>
      </w:r>
      <w:r w:rsidR="00E436C2">
        <w:t>the</w:t>
      </w:r>
      <w:r w:rsidR="00E96520">
        <w:t xml:space="preserve"> </w:t>
      </w:r>
      <w:r w:rsidR="00E436C2">
        <w:t>URL</w:t>
      </w:r>
      <w:r w:rsidR="00E96520">
        <w:t xml:space="preserve"> </w:t>
      </w:r>
      <w:r w:rsidR="00E436C2">
        <w:t>request.</w:t>
      </w:r>
    </w:p>
    <w:p w14:paraId="72704F4C" w14:textId="3DD13556" w:rsidR="00050CAD" w:rsidRPr="00A46FE4" w:rsidRDefault="006571F5" w:rsidP="00031319">
      <w:pPr>
        <w:pStyle w:val="CMD"/>
      </w:pPr>
      <w:r w:rsidRPr="006571F5">
        <w:t>devasc@labvm:~/labs/devnet-src/mapquest$</w:t>
      </w:r>
      <w:r w:rsidR="00E96520">
        <w:t xml:space="preserve"> </w:t>
      </w:r>
      <w:r w:rsidRPr="00031319">
        <w:rPr>
          <w:b/>
          <w:bCs/>
        </w:rPr>
        <w:t>python3</w:t>
      </w:r>
      <w:r w:rsidR="00E96520">
        <w:rPr>
          <w:b/>
          <w:bCs/>
        </w:rPr>
        <w:t xml:space="preserve"> </w:t>
      </w:r>
      <w:r w:rsidRPr="00031319">
        <w:rPr>
          <w:b/>
          <w:bCs/>
        </w:rPr>
        <w:t>mapquest_parse-json_2.py</w:t>
      </w:r>
    </w:p>
    <w:p w14:paraId="599F1C21" w14:textId="4FACE859" w:rsidR="00050CAD" w:rsidRPr="00031319" w:rsidRDefault="00050CAD" w:rsidP="00031319">
      <w:pPr>
        <w:pStyle w:val="CMDOutput"/>
      </w:pPr>
      <w:r w:rsidRPr="00031319">
        <w:t>URL:</w:t>
      </w:r>
      <w:r w:rsidR="00E96520">
        <w:t xml:space="preserve"> </w:t>
      </w:r>
      <w:r w:rsidRPr="00031319">
        <w:t>https://www.mapquestapi.com/directions/v2/route?key=</w:t>
      </w:r>
      <w:r w:rsidRPr="00031319">
        <w:rPr>
          <w:highlight w:val="yellow"/>
        </w:rPr>
        <w:t>fZadaFOY22VIEEemZcBFfxl5vjSXIPpZ</w:t>
      </w:r>
      <w:r w:rsidRPr="00031319">
        <w:t>&amp;from=Washington%2C+D.C.&amp;to=Baltimore%2C+Md</w:t>
      </w:r>
    </w:p>
    <w:p w14:paraId="48071234" w14:textId="4158E6E7" w:rsidR="00050CAD" w:rsidRPr="00031319" w:rsidRDefault="00050CAD" w:rsidP="00031319">
      <w:pPr>
        <w:pStyle w:val="CMDOutput"/>
      </w:pPr>
      <w:r w:rsidRPr="00031319">
        <w:t>API</w:t>
      </w:r>
      <w:r w:rsidR="00E96520">
        <w:t xml:space="preserve"> </w:t>
      </w:r>
      <w:r w:rsidRPr="00031319">
        <w:t>Status:</w:t>
      </w:r>
      <w:r w:rsidR="00E96520">
        <w:t xml:space="preserve"> </w:t>
      </w:r>
      <w:r w:rsidRPr="00031319">
        <w:t>0</w:t>
      </w:r>
      <w:r w:rsidR="00E96520">
        <w:t xml:space="preserve"> </w:t>
      </w:r>
      <w:r w:rsidRPr="00031319">
        <w:t>=</w:t>
      </w:r>
      <w:r w:rsidR="00E96520">
        <w:t xml:space="preserve"> </w:t>
      </w:r>
      <w:r w:rsidRPr="00031319">
        <w:t>A</w:t>
      </w:r>
      <w:r w:rsidR="00E96520">
        <w:t xml:space="preserve"> </w:t>
      </w:r>
      <w:r w:rsidRPr="00031319">
        <w:t>successful</w:t>
      </w:r>
      <w:r w:rsidR="00E96520">
        <w:t xml:space="preserve"> </w:t>
      </w:r>
      <w:r w:rsidRPr="00031319">
        <w:t>route</w:t>
      </w:r>
      <w:r w:rsidR="00E96520">
        <w:t xml:space="preserve"> </w:t>
      </w:r>
      <w:r w:rsidRPr="00031319">
        <w:t>call.</w:t>
      </w:r>
    </w:p>
    <w:p w14:paraId="5252242A" w14:textId="21DA522A" w:rsidR="00050CAD" w:rsidRPr="00031319" w:rsidRDefault="00050CAD" w:rsidP="00031319">
      <w:pPr>
        <w:pStyle w:val="CMDOutput"/>
      </w:pPr>
    </w:p>
    <w:p w14:paraId="1D6310AA" w14:textId="21F80B8E" w:rsidR="00050CAD" w:rsidRDefault="007471E4" w:rsidP="00050CAD">
      <w:pPr>
        <w:pStyle w:val="CMDOutput"/>
      </w:pPr>
      <w:r w:rsidRPr="007471E4">
        <w:t>devasc@labvm:~/labs/devnet-src/mapquest$</w:t>
      </w:r>
    </w:p>
    <w:p w14:paraId="7C831369" w14:textId="425F47B2" w:rsidR="00050CAD" w:rsidRDefault="00050CAD" w:rsidP="009544F4">
      <w:pPr>
        <w:pStyle w:val="Heading3"/>
      </w:pPr>
      <w:r>
        <w:lastRenderedPageBreak/>
        <w:t>Add</w:t>
      </w:r>
      <w:r w:rsidR="00E96520">
        <w:t xml:space="preserve"> </w:t>
      </w:r>
      <w:r>
        <w:t>User</w:t>
      </w:r>
      <w:r w:rsidR="00E96520">
        <w:t xml:space="preserve"> </w:t>
      </w:r>
      <w:r>
        <w:t>input</w:t>
      </w:r>
      <w:r w:rsidR="00E96520">
        <w:t xml:space="preserve"> </w:t>
      </w:r>
      <w:r>
        <w:t>for</w:t>
      </w:r>
      <w:r w:rsidR="00E96520">
        <w:t xml:space="preserve"> </w:t>
      </w:r>
      <w:r>
        <w:t>starting</w:t>
      </w:r>
      <w:r w:rsidR="00E96520">
        <w:t xml:space="preserve"> </w:t>
      </w:r>
      <w:r>
        <w:t>location</w:t>
      </w:r>
      <w:r w:rsidR="00E96520">
        <w:t xml:space="preserve"> </w:t>
      </w:r>
      <w:r>
        <w:t>and</w:t>
      </w:r>
      <w:r w:rsidR="00E96520">
        <w:t xml:space="preserve"> </w:t>
      </w:r>
      <w:r>
        <w:t>destination.</w:t>
      </w:r>
    </w:p>
    <w:p w14:paraId="4B8C9230" w14:textId="59F8126C" w:rsidR="00050CAD" w:rsidRDefault="003D2639" w:rsidP="00050CAD">
      <w:pPr>
        <w:pStyle w:val="BodyTextL25"/>
      </w:pPr>
      <w:r>
        <w:t>Y</w:t>
      </w:r>
      <w:r w:rsidR="00050CAD">
        <w:t>ou</w:t>
      </w:r>
      <w:r w:rsidR="00E96520">
        <w:t xml:space="preserve"> </w:t>
      </w:r>
      <w:r w:rsidR="00050CAD">
        <w:t>have</w:t>
      </w:r>
      <w:r w:rsidR="00E96520">
        <w:t xml:space="preserve"> </w:t>
      </w:r>
      <w:r w:rsidR="00050CAD">
        <w:t>used</w:t>
      </w:r>
      <w:r w:rsidR="00E96520">
        <w:t xml:space="preserve"> </w:t>
      </w:r>
      <w:r w:rsidR="00050CAD">
        <w:t>static</w:t>
      </w:r>
      <w:r w:rsidR="00E96520">
        <w:t xml:space="preserve"> </w:t>
      </w:r>
      <w:r w:rsidR="00050CAD">
        <w:t>values</w:t>
      </w:r>
      <w:r w:rsidR="00E96520">
        <w:t xml:space="preserve"> </w:t>
      </w:r>
      <w:r w:rsidR="00050CAD">
        <w:t>for</w:t>
      </w:r>
      <w:r w:rsidR="00E96520">
        <w:t xml:space="preserve"> </w:t>
      </w:r>
      <w:r w:rsidR="00050CAD">
        <w:t>the</w:t>
      </w:r>
      <w:r w:rsidR="00E96520">
        <w:t xml:space="preserve"> </w:t>
      </w:r>
      <w:r w:rsidR="00050CAD">
        <w:t>location</w:t>
      </w:r>
      <w:r w:rsidR="00E96520">
        <w:t xml:space="preserve"> </w:t>
      </w:r>
      <w:r w:rsidR="00050CAD">
        <w:t>variables.</w:t>
      </w:r>
      <w:r w:rsidR="00E96520">
        <w:t xml:space="preserve"> </w:t>
      </w:r>
      <w:r w:rsidR="00050CAD">
        <w:t>However,</w:t>
      </w:r>
      <w:r w:rsidR="00E96520">
        <w:t xml:space="preserve"> </w:t>
      </w:r>
      <w:r w:rsidR="00050CAD">
        <w:t>the</w:t>
      </w:r>
      <w:r w:rsidR="00E96520">
        <w:t xml:space="preserve"> </w:t>
      </w:r>
      <w:r w:rsidR="00050CAD">
        <w:t>application</w:t>
      </w:r>
      <w:r w:rsidR="00E96520">
        <w:t xml:space="preserve"> </w:t>
      </w:r>
      <w:r w:rsidR="00050CAD">
        <w:t>requires</w:t>
      </w:r>
      <w:r w:rsidR="00E96520">
        <w:t xml:space="preserve"> </w:t>
      </w:r>
      <w:r w:rsidR="00050CAD">
        <w:t>that</w:t>
      </w:r>
      <w:r w:rsidR="00E96520">
        <w:t xml:space="preserve"> </w:t>
      </w:r>
      <w:r w:rsidR="00050CAD">
        <w:t>the</w:t>
      </w:r>
      <w:r w:rsidR="00E96520">
        <w:t xml:space="preserve"> </w:t>
      </w:r>
      <w:r w:rsidR="00050CAD">
        <w:t>user</w:t>
      </w:r>
      <w:r w:rsidR="00E96520">
        <w:t xml:space="preserve"> </w:t>
      </w:r>
      <w:r w:rsidR="00050CAD">
        <w:t>input</w:t>
      </w:r>
      <w:r w:rsidR="00E96520">
        <w:t xml:space="preserve"> </w:t>
      </w:r>
      <w:r w:rsidR="00050CAD">
        <w:t>these.</w:t>
      </w:r>
      <w:r w:rsidR="00E96520">
        <w:t xml:space="preserve"> </w:t>
      </w:r>
      <w:r w:rsidR="00050CAD">
        <w:t>Complete</w:t>
      </w:r>
      <w:r w:rsidR="00E96520">
        <w:t xml:space="preserve"> </w:t>
      </w:r>
      <w:r w:rsidR="00050CAD">
        <w:t>the</w:t>
      </w:r>
      <w:r w:rsidR="00E96520">
        <w:t xml:space="preserve"> </w:t>
      </w:r>
      <w:r w:rsidR="00050CAD">
        <w:t>following</w:t>
      </w:r>
      <w:r w:rsidR="00E96520">
        <w:t xml:space="preserve"> </w:t>
      </w:r>
      <w:r w:rsidR="00050CAD">
        <w:t>steps</w:t>
      </w:r>
      <w:r w:rsidR="00E96520">
        <w:t xml:space="preserve"> </w:t>
      </w:r>
      <w:r w:rsidR="00050CAD">
        <w:t>to</w:t>
      </w:r>
      <w:r w:rsidR="00E96520">
        <w:t xml:space="preserve"> </w:t>
      </w:r>
      <w:r w:rsidR="00050CAD">
        <w:t>update</w:t>
      </w:r>
      <w:r w:rsidR="00E96520">
        <w:t xml:space="preserve"> </w:t>
      </w:r>
      <w:r w:rsidR="00050CAD">
        <w:t>your</w:t>
      </w:r>
      <w:r w:rsidR="00E96520">
        <w:t xml:space="preserve"> </w:t>
      </w:r>
      <w:r w:rsidR="00050CAD">
        <w:t>application:</w:t>
      </w:r>
    </w:p>
    <w:p w14:paraId="6AD11CC4" w14:textId="3AF98E56" w:rsidR="00050CAD" w:rsidRDefault="00050CAD" w:rsidP="009544F4">
      <w:pPr>
        <w:pStyle w:val="SubStepAlpha"/>
        <w:numPr>
          <w:ilvl w:val="3"/>
          <w:numId w:val="27"/>
        </w:numPr>
      </w:pPr>
      <w:r>
        <w:t>Save</w:t>
      </w:r>
      <w:r w:rsidR="00E96520">
        <w:t xml:space="preserve"> </w:t>
      </w:r>
      <w:r>
        <w:t>your</w:t>
      </w:r>
      <w:r w:rsidR="00E96520">
        <w:t xml:space="preserve"> </w:t>
      </w:r>
      <w:r>
        <w:t>script</w:t>
      </w:r>
      <w:r w:rsidR="00E96520">
        <w:t xml:space="preserve"> </w:t>
      </w:r>
      <w:r>
        <w:t>as</w:t>
      </w:r>
      <w:r w:rsidR="00E96520">
        <w:t xml:space="preserve"> </w:t>
      </w:r>
      <w:r w:rsidR="0086671C">
        <w:rPr>
          <w:b/>
          <w:bCs/>
        </w:rPr>
        <w:t>mapquest_parse</w:t>
      </w:r>
      <w:r w:rsidRPr="00B70DA0">
        <w:rPr>
          <w:b/>
          <w:bCs/>
        </w:rPr>
        <w:t>-</w:t>
      </w:r>
      <w:r w:rsidR="0086671C">
        <w:rPr>
          <w:b/>
          <w:bCs/>
        </w:rPr>
        <w:t>json_3</w:t>
      </w:r>
      <w:r w:rsidRPr="00B70DA0">
        <w:rPr>
          <w:b/>
          <w:bCs/>
        </w:rPr>
        <w:t>.py</w:t>
      </w:r>
      <w:r>
        <w:t>.</w:t>
      </w:r>
    </w:p>
    <w:p w14:paraId="73498988" w14:textId="00FECF25" w:rsidR="00050CAD" w:rsidRDefault="00050CAD" w:rsidP="009544F4">
      <w:pPr>
        <w:pStyle w:val="SubStepAlpha"/>
        <w:numPr>
          <w:ilvl w:val="3"/>
          <w:numId w:val="27"/>
        </w:numPr>
      </w:pPr>
      <w:r>
        <w:t>Delete</w:t>
      </w:r>
      <w:r w:rsidR="00E96520">
        <w:t xml:space="preserve"> </w:t>
      </w:r>
      <w:r>
        <w:t>the</w:t>
      </w:r>
      <w:r w:rsidR="00E96520">
        <w:t xml:space="preserve"> </w:t>
      </w:r>
      <w:r>
        <w:t>current</w:t>
      </w:r>
      <w:r w:rsidR="00E96520">
        <w:t xml:space="preserve"> </w:t>
      </w:r>
      <w:r w:rsidRPr="000F0A4B">
        <w:rPr>
          <w:b/>
        </w:rPr>
        <w:t>orig</w:t>
      </w:r>
      <w:r w:rsidR="00E96520">
        <w:t xml:space="preserve"> </w:t>
      </w:r>
      <w:r>
        <w:t>and</w:t>
      </w:r>
      <w:r w:rsidR="00E96520">
        <w:t xml:space="preserve"> </w:t>
      </w:r>
      <w:r w:rsidRPr="000F0A4B">
        <w:rPr>
          <w:b/>
        </w:rPr>
        <w:t>dest</w:t>
      </w:r>
      <w:r w:rsidR="00E96520">
        <w:t xml:space="preserve"> </w:t>
      </w:r>
      <w:r>
        <w:t>variables.</w:t>
      </w:r>
    </w:p>
    <w:p w14:paraId="5C5A1336" w14:textId="0BECBB8F" w:rsidR="00050CAD" w:rsidRDefault="00050CAD" w:rsidP="00050CAD">
      <w:pPr>
        <w:pStyle w:val="SubStepAlpha"/>
        <w:numPr>
          <w:ilvl w:val="3"/>
          <w:numId w:val="27"/>
        </w:numPr>
      </w:pPr>
      <w:r>
        <w:t>Rewrite</w:t>
      </w:r>
      <w:r w:rsidR="00E96520">
        <w:t xml:space="preserve"> </w:t>
      </w:r>
      <w:r>
        <w:t>the</w:t>
      </w:r>
      <w:r w:rsidR="00E96520">
        <w:t xml:space="preserve"> </w:t>
      </w:r>
      <w:r w:rsidRPr="00400D37">
        <w:rPr>
          <w:b/>
        </w:rPr>
        <w:t>orig</w:t>
      </w:r>
      <w:r w:rsidR="00E96520">
        <w:t xml:space="preserve"> </w:t>
      </w:r>
      <w:r>
        <w:t>and</w:t>
      </w:r>
      <w:r w:rsidR="00E96520">
        <w:t xml:space="preserve"> </w:t>
      </w:r>
      <w:r w:rsidRPr="00400D37">
        <w:rPr>
          <w:b/>
        </w:rPr>
        <w:t>dest</w:t>
      </w:r>
      <w:r w:rsidR="00E96520">
        <w:t xml:space="preserve"> </w:t>
      </w:r>
      <w:r>
        <w:t>to</w:t>
      </w:r>
      <w:r w:rsidR="00E96520">
        <w:t xml:space="preserve"> </w:t>
      </w:r>
      <w:r>
        <w:t>be</w:t>
      </w:r>
      <w:r w:rsidR="00E96520">
        <w:t xml:space="preserve"> </w:t>
      </w:r>
      <w:r>
        <w:t>within</w:t>
      </w:r>
      <w:r w:rsidR="00E96520">
        <w:t xml:space="preserve"> </w:t>
      </w:r>
      <w:r>
        <w:t>a</w:t>
      </w:r>
      <w:r w:rsidR="00E96520">
        <w:t xml:space="preserve"> </w:t>
      </w:r>
      <w:r>
        <w:t>while</w:t>
      </w:r>
      <w:r w:rsidR="00E96520">
        <w:t xml:space="preserve"> </w:t>
      </w:r>
      <w:r>
        <w:t>loop</w:t>
      </w:r>
      <w:r w:rsidR="00E96520">
        <w:t xml:space="preserve"> </w:t>
      </w:r>
      <w:r>
        <w:t>in</w:t>
      </w:r>
      <w:r w:rsidR="00E96520">
        <w:t xml:space="preserve"> </w:t>
      </w:r>
      <w:r>
        <w:t>which</w:t>
      </w:r>
      <w:r w:rsidR="00E96520">
        <w:t xml:space="preserve"> </w:t>
      </w:r>
      <w:r>
        <w:t>it</w:t>
      </w:r>
      <w:r w:rsidR="00E96520">
        <w:t xml:space="preserve"> </w:t>
      </w:r>
      <w:r>
        <w:t>requests</w:t>
      </w:r>
      <w:r w:rsidR="00E96520">
        <w:t xml:space="preserve"> </w:t>
      </w:r>
      <w:r>
        <w:t>user</w:t>
      </w:r>
      <w:r w:rsidR="00E96520">
        <w:t xml:space="preserve"> </w:t>
      </w:r>
      <w:r>
        <w:t>input</w:t>
      </w:r>
      <w:r w:rsidR="00E96520">
        <w:t xml:space="preserve"> </w:t>
      </w:r>
      <w:r>
        <w:t>for</w:t>
      </w:r>
      <w:r w:rsidR="00E96520">
        <w:t xml:space="preserve"> </w:t>
      </w:r>
      <w:r>
        <w:t>the</w:t>
      </w:r>
      <w:r w:rsidR="00E96520">
        <w:t xml:space="preserve"> </w:t>
      </w:r>
      <w:r>
        <w:t>starting</w:t>
      </w:r>
      <w:r w:rsidR="00E96520">
        <w:t xml:space="preserve"> </w:t>
      </w:r>
      <w:r>
        <w:t>location</w:t>
      </w:r>
      <w:r w:rsidR="00E96520">
        <w:t xml:space="preserve"> </w:t>
      </w:r>
      <w:r>
        <w:t>and</w:t>
      </w:r>
      <w:r w:rsidR="00E96520">
        <w:t xml:space="preserve"> </w:t>
      </w:r>
      <w:r>
        <w:t>destination.</w:t>
      </w:r>
      <w:r w:rsidR="00E96520">
        <w:t xml:space="preserve"> </w:t>
      </w:r>
      <w:r>
        <w:t>The</w:t>
      </w:r>
      <w:r w:rsidR="00E96520">
        <w:t xml:space="preserve"> </w:t>
      </w:r>
      <w:r>
        <w:t>while</w:t>
      </w:r>
      <w:r w:rsidR="00E96520">
        <w:t xml:space="preserve"> </w:t>
      </w:r>
      <w:r>
        <w:t>loop</w:t>
      </w:r>
      <w:r w:rsidR="00E96520">
        <w:t xml:space="preserve"> </w:t>
      </w:r>
      <w:r>
        <w:t>allows</w:t>
      </w:r>
      <w:r w:rsidR="00E96520">
        <w:t xml:space="preserve"> </w:t>
      </w:r>
      <w:r>
        <w:t>the</w:t>
      </w:r>
      <w:r w:rsidR="00E96520">
        <w:t xml:space="preserve"> </w:t>
      </w:r>
      <w:r>
        <w:t>user</w:t>
      </w:r>
      <w:r w:rsidR="00E96520">
        <w:t xml:space="preserve"> </w:t>
      </w:r>
      <w:r>
        <w:t>to</w:t>
      </w:r>
      <w:r w:rsidR="00E96520">
        <w:t xml:space="preserve"> </w:t>
      </w:r>
      <w:r>
        <w:t>continue</w:t>
      </w:r>
      <w:r w:rsidR="00E96520">
        <w:t xml:space="preserve"> </w:t>
      </w:r>
      <w:r>
        <w:t>to</w:t>
      </w:r>
      <w:r w:rsidR="00E96520">
        <w:t xml:space="preserve"> </w:t>
      </w:r>
      <w:r>
        <w:t>make</w:t>
      </w:r>
      <w:r w:rsidR="00E96520">
        <w:t xml:space="preserve"> </w:t>
      </w:r>
      <w:r>
        <w:t>requests</w:t>
      </w:r>
      <w:r w:rsidR="00E96520">
        <w:t xml:space="preserve"> </w:t>
      </w:r>
      <w:r>
        <w:t>for</w:t>
      </w:r>
      <w:r w:rsidR="00E96520">
        <w:t xml:space="preserve"> </w:t>
      </w:r>
      <w:r>
        <w:t>different</w:t>
      </w:r>
      <w:r w:rsidR="00E96520">
        <w:t xml:space="preserve"> </w:t>
      </w:r>
      <w:r>
        <w:t>directions.</w:t>
      </w:r>
      <w:r w:rsidR="00400D37">
        <w:t xml:space="preserve"> </w:t>
      </w:r>
      <w:r>
        <w:t>Add</w:t>
      </w:r>
      <w:r w:rsidR="00E96520">
        <w:t xml:space="preserve"> </w:t>
      </w:r>
      <w:r>
        <w:t>the</w:t>
      </w:r>
      <w:r w:rsidR="00E96520">
        <w:t xml:space="preserve"> </w:t>
      </w:r>
      <w:r>
        <w:t>following</w:t>
      </w:r>
      <w:r w:rsidR="00E96520">
        <w:t xml:space="preserve"> </w:t>
      </w:r>
      <w:r>
        <w:t>code,</w:t>
      </w:r>
      <w:r w:rsidR="00E96520">
        <w:t xml:space="preserve"> </w:t>
      </w:r>
      <w:r>
        <w:t>highlighted</w:t>
      </w:r>
      <w:r w:rsidR="00E96520">
        <w:t xml:space="preserve"> </w:t>
      </w:r>
      <w:r>
        <w:t>below,</w:t>
      </w:r>
      <w:r w:rsidR="00E96520">
        <w:t xml:space="preserve"> </w:t>
      </w:r>
      <w:r>
        <w:t>after</w:t>
      </w:r>
      <w:r w:rsidR="00E96520">
        <w:t xml:space="preserve"> </w:t>
      </w:r>
      <w:r>
        <w:t>the</w:t>
      </w:r>
      <w:r w:rsidR="00E96520">
        <w:t xml:space="preserve"> </w:t>
      </w:r>
      <w:r>
        <w:t>key</w:t>
      </w:r>
      <w:r w:rsidR="00E96520">
        <w:t xml:space="preserve"> </w:t>
      </w:r>
      <w:r>
        <w:t>parameter.</w:t>
      </w:r>
      <w:r w:rsidR="00E96520">
        <w:t xml:space="preserve"> </w:t>
      </w:r>
      <w:r>
        <w:t>Be</w:t>
      </w:r>
      <w:r w:rsidR="00E96520">
        <w:t xml:space="preserve"> </w:t>
      </w:r>
      <w:r>
        <w:t>sure</w:t>
      </w:r>
      <w:r w:rsidR="00E96520">
        <w:t xml:space="preserve"> </w:t>
      </w:r>
      <w:r>
        <w:t>all</w:t>
      </w:r>
      <w:r w:rsidR="00E96520">
        <w:t xml:space="preserve"> </w:t>
      </w:r>
      <w:r>
        <w:t>the</w:t>
      </w:r>
      <w:r w:rsidR="00E96520">
        <w:t xml:space="preserve"> </w:t>
      </w:r>
      <w:r>
        <w:t>remaining</w:t>
      </w:r>
      <w:r w:rsidR="00E96520">
        <w:t xml:space="preserve"> </w:t>
      </w:r>
      <w:r>
        <w:t>code</w:t>
      </w:r>
      <w:r w:rsidR="00E96520">
        <w:t xml:space="preserve"> </w:t>
      </w:r>
      <w:r>
        <w:t>is</w:t>
      </w:r>
      <w:r w:rsidR="00FA30CC">
        <w:t xml:space="preserve"> correctly</w:t>
      </w:r>
      <w:r w:rsidR="00E96520">
        <w:t xml:space="preserve"> </w:t>
      </w:r>
      <w:r>
        <w:t>indented</w:t>
      </w:r>
      <w:r w:rsidR="00E96520">
        <w:t xml:space="preserve"> </w:t>
      </w:r>
      <w:r>
        <w:t>within</w:t>
      </w:r>
      <w:r w:rsidR="00E96520">
        <w:t xml:space="preserve"> </w:t>
      </w:r>
      <w:r>
        <w:t>the</w:t>
      </w:r>
      <w:r w:rsidR="00E96520">
        <w:t xml:space="preserve"> </w:t>
      </w:r>
      <w:r>
        <w:t>while</w:t>
      </w:r>
      <w:r w:rsidR="00E96520">
        <w:t xml:space="preserve"> </w:t>
      </w:r>
      <w:r>
        <w:t>loop.</w:t>
      </w:r>
    </w:p>
    <w:p w14:paraId="069FF8D4" w14:textId="5A4E173B" w:rsidR="00050CAD" w:rsidRPr="00F412AD" w:rsidRDefault="00050CAD" w:rsidP="00050CAD">
      <w:pPr>
        <w:pStyle w:val="CMDOutput"/>
      </w:pPr>
      <w:r w:rsidRPr="00F412AD">
        <w:t>import</w:t>
      </w:r>
      <w:r w:rsidR="00E96520">
        <w:t xml:space="preserve"> </w:t>
      </w:r>
      <w:r w:rsidRPr="00F412AD">
        <w:t>urllib.parse</w:t>
      </w:r>
    </w:p>
    <w:p w14:paraId="42199A4F" w14:textId="628F3F55" w:rsidR="00050CAD" w:rsidRPr="00F412AD" w:rsidRDefault="00050CAD" w:rsidP="00050CAD">
      <w:pPr>
        <w:pStyle w:val="CMDOutput"/>
      </w:pPr>
      <w:r w:rsidRPr="00F412AD">
        <w:t>import</w:t>
      </w:r>
      <w:r w:rsidR="00E96520">
        <w:t xml:space="preserve"> </w:t>
      </w:r>
      <w:r w:rsidRPr="00F412AD">
        <w:t>requests</w:t>
      </w:r>
    </w:p>
    <w:p w14:paraId="6B419280" w14:textId="77777777" w:rsidR="00050CAD" w:rsidRDefault="00050CAD" w:rsidP="00050CAD">
      <w:pPr>
        <w:pStyle w:val="CMDOutput"/>
      </w:pPr>
    </w:p>
    <w:p w14:paraId="4D9E357B" w14:textId="6FA3F8AE" w:rsidR="00050CAD" w:rsidRPr="00F412AD" w:rsidRDefault="00050CAD" w:rsidP="00050CAD">
      <w:pPr>
        <w:pStyle w:val="CMDOutput"/>
      </w:pPr>
      <w:r w:rsidRPr="00F412AD">
        <w:t>main_api</w:t>
      </w:r>
      <w:r w:rsidR="00E96520">
        <w:t xml:space="preserve"> </w:t>
      </w:r>
      <w:r w:rsidRPr="00F412AD">
        <w:t>=</w:t>
      </w:r>
      <w:r w:rsidR="00E96520">
        <w:t xml:space="preserve"> </w:t>
      </w:r>
      <w:r w:rsidRPr="00F412AD">
        <w:t>"https://www.mapquestapi.com/directions/v2/route?"</w:t>
      </w:r>
      <w:r w:rsidR="00E96520">
        <w:t xml:space="preserve"> </w:t>
      </w:r>
    </w:p>
    <w:p w14:paraId="497688A0" w14:textId="3F4C4D47" w:rsidR="00050CAD" w:rsidRPr="00F412AD" w:rsidRDefault="00050CAD" w:rsidP="00050CAD">
      <w:pPr>
        <w:pStyle w:val="CMDOutput"/>
      </w:pPr>
      <w:r w:rsidRPr="00F412AD">
        <w:t>key</w:t>
      </w:r>
      <w:r w:rsidR="00E96520">
        <w:t xml:space="preserve"> </w:t>
      </w:r>
      <w:r w:rsidRPr="00F412AD">
        <w:t>=</w:t>
      </w:r>
      <w:r w:rsidR="00E96520">
        <w:t xml:space="preserve"> </w:t>
      </w:r>
      <w:r w:rsidRPr="007E7910">
        <w:t>"fZadaFOY22VIEEemZcBFfxl5vjSXIPpZ"</w:t>
      </w:r>
    </w:p>
    <w:p w14:paraId="63642CE7" w14:textId="5FD0E26D" w:rsidR="00050CAD" w:rsidRPr="00F412AD" w:rsidRDefault="00050CAD" w:rsidP="00050CAD">
      <w:pPr>
        <w:pStyle w:val="CMDOutput"/>
      </w:pPr>
    </w:p>
    <w:p w14:paraId="151B7E66" w14:textId="10670BB9" w:rsidR="00050CAD" w:rsidRPr="00F412AD" w:rsidRDefault="00050CAD" w:rsidP="00050CAD">
      <w:pPr>
        <w:pStyle w:val="CMDOutput"/>
        <w:rPr>
          <w:highlight w:val="yellow"/>
        </w:rPr>
      </w:pPr>
      <w:r w:rsidRPr="00F412AD">
        <w:rPr>
          <w:highlight w:val="yellow"/>
        </w:rPr>
        <w:t>while</w:t>
      </w:r>
      <w:r w:rsidR="00E96520">
        <w:rPr>
          <w:highlight w:val="yellow"/>
        </w:rPr>
        <w:t xml:space="preserve"> </w:t>
      </w:r>
      <w:r w:rsidRPr="00F412AD">
        <w:rPr>
          <w:highlight w:val="yellow"/>
        </w:rPr>
        <w:t>True:</w:t>
      </w:r>
    </w:p>
    <w:p w14:paraId="5ACCD8C8" w14:textId="0AA75967" w:rsidR="00050CAD" w:rsidRPr="00F412AD" w:rsidRDefault="00E96520" w:rsidP="00050CAD">
      <w:pPr>
        <w:pStyle w:val="CMDOutput"/>
        <w:rPr>
          <w:highlight w:val="yellow"/>
        </w:rPr>
      </w:pPr>
      <w:r>
        <w:rPr>
          <w:highlight w:val="yellow"/>
        </w:rPr>
        <w:t xml:space="preserve">   </w:t>
      </w:r>
      <w:r w:rsidR="00050CAD" w:rsidRPr="00F412AD">
        <w:rPr>
          <w:highlight w:val="yellow"/>
        </w:rPr>
        <w:t>orig</w:t>
      </w:r>
      <w:r>
        <w:rPr>
          <w:highlight w:val="yellow"/>
        </w:rPr>
        <w:t xml:space="preserve"> </w:t>
      </w:r>
      <w:r w:rsidR="00050CAD" w:rsidRPr="00F412AD">
        <w:rPr>
          <w:highlight w:val="yellow"/>
        </w:rPr>
        <w:t>=</w:t>
      </w:r>
      <w:r>
        <w:rPr>
          <w:highlight w:val="yellow"/>
        </w:rPr>
        <w:t xml:space="preserve"> </w:t>
      </w:r>
      <w:r w:rsidR="00050CAD" w:rsidRPr="00F412AD">
        <w:rPr>
          <w:highlight w:val="yellow"/>
        </w:rPr>
        <w:t>input("Starting</w:t>
      </w:r>
      <w:r>
        <w:rPr>
          <w:highlight w:val="yellow"/>
        </w:rPr>
        <w:t xml:space="preserve"> </w:t>
      </w:r>
      <w:r w:rsidR="00050CAD" w:rsidRPr="00F412AD">
        <w:rPr>
          <w:highlight w:val="yellow"/>
        </w:rPr>
        <w:t>Location:</w:t>
      </w:r>
      <w:r>
        <w:rPr>
          <w:highlight w:val="yellow"/>
        </w:rPr>
        <w:t xml:space="preserve"> </w:t>
      </w:r>
      <w:r w:rsidR="00050CAD" w:rsidRPr="00F412AD">
        <w:rPr>
          <w:highlight w:val="yellow"/>
        </w:rPr>
        <w:t>")</w:t>
      </w:r>
    </w:p>
    <w:p w14:paraId="7FA566AA" w14:textId="1FAE58C7" w:rsidR="00050CAD" w:rsidRPr="00F412AD" w:rsidRDefault="00E96520" w:rsidP="00050CAD">
      <w:pPr>
        <w:pStyle w:val="CMDOutput"/>
      </w:pPr>
      <w:r>
        <w:rPr>
          <w:highlight w:val="yellow"/>
        </w:rPr>
        <w:t xml:space="preserve">   </w:t>
      </w:r>
      <w:r w:rsidR="00050CAD" w:rsidRPr="00F412AD">
        <w:rPr>
          <w:highlight w:val="yellow"/>
        </w:rPr>
        <w:t>dest</w:t>
      </w:r>
      <w:r>
        <w:rPr>
          <w:highlight w:val="yellow"/>
        </w:rPr>
        <w:t xml:space="preserve"> </w:t>
      </w:r>
      <w:r w:rsidR="00050CAD" w:rsidRPr="00F412AD">
        <w:rPr>
          <w:highlight w:val="yellow"/>
        </w:rPr>
        <w:t>=</w:t>
      </w:r>
      <w:r>
        <w:rPr>
          <w:highlight w:val="yellow"/>
        </w:rPr>
        <w:t xml:space="preserve"> </w:t>
      </w:r>
      <w:r w:rsidR="00050CAD" w:rsidRPr="00F412AD">
        <w:rPr>
          <w:highlight w:val="yellow"/>
        </w:rPr>
        <w:t>input("Destination:</w:t>
      </w:r>
      <w:r>
        <w:rPr>
          <w:highlight w:val="yellow"/>
        </w:rPr>
        <w:t xml:space="preserve"> </w:t>
      </w:r>
      <w:r w:rsidR="00050CAD" w:rsidRPr="00F412AD">
        <w:rPr>
          <w:highlight w:val="yellow"/>
        </w:rPr>
        <w:t>")</w:t>
      </w:r>
    </w:p>
    <w:p w14:paraId="07608B30" w14:textId="51AEA232" w:rsidR="00050CAD" w:rsidRPr="00F412AD" w:rsidRDefault="00E96520" w:rsidP="00050CAD">
      <w:pPr>
        <w:pStyle w:val="CMDOutput"/>
      </w:pPr>
      <w:r>
        <w:t xml:space="preserve">   </w:t>
      </w:r>
      <w:r w:rsidR="00050CAD" w:rsidRPr="00F412AD">
        <w:t>url</w:t>
      </w:r>
      <w:r>
        <w:t xml:space="preserve"> </w:t>
      </w:r>
      <w:r w:rsidR="00050CAD" w:rsidRPr="00F412AD">
        <w:t>=</w:t>
      </w:r>
      <w:r>
        <w:t xml:space="preserve"> </w:t>
      </w:r>
      <w:r w:rsidR="00050CAD" w:rsidRPr="00F412AD">
        <w:t>main_api</w:t>
      </w:r>
      <w:r>
        <w:t xml:space="preserve"> </w:t>
      </w:r>
      <w:r w:rsidR="00050CAD" w:rsidRPr="00F412AD">
        <w:t>+</w:t>
      </w:r>
      <w:r>
        <w:t xml:space="preserve"> </w:t>
      </w:r>
      <w:r w:rsidR="00050CAD" w:rsidRPr="00F412AD">
        <w:t>urllib.parse.urlencode({"key":</w:t>
      </w:r>
      <w:r>
        <w:t xml:space="preserve"> </w:t>
      </w:r>
      <w:r w:rsidR="00050CAD" w:rsidRPr="00F412AD">
        <w:t>key,</w:t>
      </w:r>
      <w:r>
        <w:t xml:space="preserve"> </w:t>
      </w:r>
      <w:r w:rsidR="00050CAD" w:rsidRPr="00F412AD">
        <w:t>"from":orig,</w:t>
      </w:r>
      <w:r>
        <w:t xml:space="preserve"> </w:t>
      </w:r>
      <w:r w:rsidR="00050CAD" w:rsidRPr="00F412AD">
        <w:t>"to":dest})</w:t>
      </w:r>
    </w:p>
    <w:p w14:paraId="1DC854A1" w14:textId="74C34BBC" w:rsidR="00050CAD" w:rsidRPr="00F412AD" w:rsidRDefault="00E96520" w:rsidP="00050CAD">
      <w:pPr>
        <w:pStyle w:val="CMDOutput"/>
      </w:pPr>
      <w:r>
        <w:t xml:space="preserve">   </w:t>
      </w:r>
      <w:r w:rsidR="00050CAD" w:rsidRPr="00F412AD">
        <w:t>print("URL:</w:t>
      </w:r>
      <w:r>
        <w:t xml:space="preserve"> </w:t>
      </w:r>
      <w:r w:rsidR="00050CAD" w:rsidRPr="00F412AD">
        <w:t>"</w:t>
      </w:r>
      <w:r>
        <w:t xml:space="preserve"> </w:t>
      </w:r>
      <w:r w:rsidR="00050CAD" w:rsidRPr="00F412AD">
        <w:t>+</w:t>
      </w:r>
      <w:r>
        <w:t xml:space="preserve"> </w:t>
      </w:r>
      <w:r w:rsidR="00050CAD" w:rsidRPr="00F412AD">
        <w:t>(url))</w:t>
      </w:r>
    </w:p>
    <w:p w14:paraId="29637410" w14:textId="145F8AE2" w:rsidR="00050CAD" w:rsidRPr="00F412AD" w:rsidRDefault="00E96520" w:rsidP="00050CAD">
      <w:pPr>
        <w:pStyle w:val="CMDOutput"/>
      </w:pPr>
      <w:r>
        <w:t xml:space="preserve">   </w:t>
      </w:r>
      <w:r w:rsidR="00050CAD" w:rsidRPr="00F412AD">
        <w:t>json_data</w:t>
      </w:r>
      <w:r>
        <w:t xml:space="preserve"> </w:t>
      </w:r>
      <w:r w:rsidR="00050CAD" w:rsidRPr="00F412AD">
        <w:t>=</w:t>
      </w:r>
      <w:r>
        <w:t xml:space="preserve"> </w:t>
      </w:r>
      <w:r w:rsidR="00050CAD" w:rsidRPr="00F412AD">
        <w:t>requests.get(url).json()</w:t>
      </w:r>
    </w:p>
    <w:p w14:paraId="67685FE7" w14:textId="25CFA239" w:rsidR="00050CAD" w:rsidRPr="00F412AD" w:rsidRDefault="00E96520" w:rsidP="00050CAD">
      <w:pPr>
        <w:pStyle w:val="CMDOutput"/>
      </w:pPr>
      <w:r>
        <w:t xml:space="preserve">   </w:t>
      </w:r>
      <w:r w:rsidR="00050CAD" w:rsidRPr="00F412AD">
        <w:t>json_status</w:t>
      </w:r>
      <w:r>
        <w:t xml:space="preserve"> </w:t>
      </w:r>
      <w:r w:rsidR="00050CAD" w:rsidRPr="00F412AD">
        <w:t>=</w:t>
      </w:r>
      <w:r>
        <w:t xml:space="preserve"> </w:t>
      </w:r>
      <w:r w:rsidR="00050CAD" w:rsidRPr="00F412AD">
        <w:t>json_data["info"]["statuscode"]</w:t>
      </w:r>
    </w:p>
    <w:p w14:paraId="2A3415CF" w14:textId="381E995C" w:rsidR="00050CAD" w:rsidRPr="00F412AD" w:rsidRDefault="00E96520" w:rsidP="00050CAD">
      <w:pPr>
        <w:pStyle w:val="CMDOutput"/>
      </w:pPr>
      <w:r>
        <w:t xml:space="preserve">   </w:t>
      </w:r>
      <w:r w:rsidR="00050CAD" w:rsidRPr="00F412AD">
        <w:t>if</w:t>
      </w:r>
      <w:r>
        <w:t xml:space="preserve"> </w:t>
      </w:r>
      <w:r w:rsidR="00050CAD" w:rsidRPr="00F412AD">
        <w:t>json_status</w:t>
      </w:r>
      <w:r>
        <w:t xml:space="preserve"> </w:t>
      </w:r>
      <w:r w:rsidR="00050CAD" w:rsidRPr="00F412AD">
        <w:t>==</w:t>
      </w:r>
      <w:r>
        <w:t xml:space="preserve"> </w:t>
      </w:r>
      <w:r w:rsidR="00050CAD" w:rsidRPr="00F412AD">
        <w:t>0:</w:t>
      </w:r>
    </w:p>
    <w:p w14:paraId="2B356777" w14:textId="51C5400E" w:rsidR="00050CAD" w:rsidRPr="00F412AD" w:rsidRDefault="00E96520" w:rsidP="00050CAD">
      <w:pPr>
        <w:pStyle w:val="CMDOutput"/>
      </w:pPr>
      <w:r>
        <w:t xml:space="preserve">       </w:t>
      </w:r>
      <w:r w:rsidR="00050CAD" w:rsidRPr="00F412AD">
        <w:t>print("API</w:t>
      </w:r>
      <w:r>
        <w:t xml:space="preserve"> </w:t>
      </w:r>
      <w:r w:rsidR="00050CAD" w:rsidRPr="00F412AD">
        <w:t>Status:</w:t>
      </w:r>
      <w:r>
        <w:t xml:space="preserve"> </w:t>
      </w:r>
      <w:r w:rsidR="00050CAD" w:rsidRPr="00F412AD">
        <w:t>"</w:t>
      </w:r>
      <w:r>
        <w:t xml:space="preserve"> </w:t>
      </w:r>
      <w:r w:rsidR="00050CAD" w:rsidRPr="00F412AD">
        <w:t>+</w:t>
      </w:r>
      <w:r>
        <w:t xml:space="preserve"> </w:t>
      </w:r>
      <w:r w:rsidR="00050CAD" w:rsidRPr="00F412AD">
        <w:t>str(json_status)</w:t>
      </w:r>
      <w:r>
        <w:t xml:space="preserve"> </w:t>
      </w:r>
      <w:r w:rsidR="00050CAD" w:rsidRPr="00F412AD">
        <w:t>+</w:t>
      </w:r>
      <w:r>
        <w:t xml:space="preserve"> </w:t>
      </w:r>
      <w:r w:rsidR="00050CAD" w:rsidRPr="00F412AD">
        <w:t>"</w:t>
      </w:r>
      <w:r>
        <w:t xml:space="preserve"> </w:t>
      </w:r>
      <w:r w:rsidR="00050CAD" w:rsidRPr="00F412AD">
        <w:t>=</w:t>
      </w:r>
      <w:r>
        <w:t xml:space="preserve"> </w:t>
      </w:r>
      <w:r w:rsidR="00050CAD" w:rsidRPr="00F412AD">
        <w:t>A</w:t>
      </w:r>
      <w:r>
        <w:t xml:space="preserve"> </w:t>
      </w:r>
      <w:r w:rsidR="00050CAD" w:rsidRPr="00F412AD">
        <w:t>successful</w:t>
      </w:r>
      <w:r>
        <w:t xml:space="preserve"> </w:t>
      </w:r>
      <w:r w:rsidR="00050CAD" w:rsidRPr="00F412AD">
        <w:t>route</w:t>
      </w:r>
      <w:r>
        <w:t xml:space="preserve"> </w:t>
      </w:r>
      <w:r w:rsidR="00050CAD" w:rsidRPr="00F412AD">
        <w:t>call.\n")</w:t>
      </w:r>
    </w:p>
    <w:p w14:paraId="40B7C94A" w14:textId="649FFE13" w:rsidR="00050CAD" w:rsidRDefault="00050CAD" w:rsidP="009544F4">
      <w:pPr>
        <w:pStyle w:val="Heading3"/>
      </w:pPr>
      <w:r>
        <w:t>Test</w:t>
      </w:r>
      <w:r w:rsidR="00E96520">
        <w:t xml:space="preserve"> </w:t>
      </w:r>
      <w:r>
        <w:t>user</w:t>
      </w:r>
      <w:r w:rsidR="00E96520">
        <w:t xml:space="preserve"> </w:t>
      </w:r>
      <w:r>
        <w:t>input</w:t>
      </w:r>
      <w:r w:rsidR="00E96520">
        <w:t xml:space="preserve"> </w:t>
      </w:r>
      <w:r>
        <w:t>functionality.</w:t>
      </w:r>
    </w:p>
    <w:p w14:paraId="75B11CF2" w14:textId="457E83AB" w:rsidR="00050CAD" w:rsidRDefault="00050CAD" w:rsidP="00050CAD">
      <w:pPr>
        <w:pStyle w:val="BodyTextL25"/>
      </w:pPr>
      <w:r>
        <w:t>Run</w:t>
      </w:r>
      <w:r w:rsidR="00E96520">
        <w:t xml:space="preserve"> </w:t>
      </w:r>
      <w:r>
        <w:t>your</w:t>
      </w:r>
      <w:r w:rsidR="00E96520">
        <w:t xml:space="preserve"> </w:t>
      </w:r>
      <w:r w:rsidR="0086671C">
        <w:rPr>
          <w:b/>
          <w:bCs/>
        </w:rPr>
        <w:t>mapquest_parse</w:t>
      </w:r>
      <w:r w:rsidRPr="00B70DA0">
        <w:rPr>
          <w:b/>
          <w:bCs/>
        </w:rPr>
        <w:t>-</w:t>
      </w:r>
      <w:r w:rsidR="0086671C">
        <w:rPr>
          <w:b/>
          <w:bCs/>
        </w:rPr>
        <w:t>json_3</w:t>
      </w:r>
      <w:r w:rsidRPr="00B70DA0">
        <w:rPr>
          <w:b/>
          <w:bCs/>
        </w:rPr>
        <w:t>.py</w:t>
      </w:r>
      <w:r w:rsidR="00E96520">
        <w:t xml:space="preserve"> </w:t>
      </w:r>
      <w:r>
        <w:t>script</w:t>
      </w:r>
      <w:r w:rsidR="00E96520">
        <w:t xml:space="preserve"> </w:t>
      </w:r>
      <w:r>
        <w:t>and</w:t>
      </w:r>
      <w:r w:rsidR="00E96520">
        <w:t xml:space="preserve"> </w:t>
      </w:r>
      <w:r>
        <w:t>verify</w:t>
      </w:r>
      <w:r w:rsidR="00E96520">
        <w:t xml:space="preserve"> </w:t>
      </w:r>
      <w:r>
        <w:t>it</w:t>
      </w:r>
      <w:r w:rsidR="00E96520">
        <w:t xml:space="preserve"> </w:t>
      </w:r>
      <w:r>
        <w:t>works.</w:t>
      </w:r>
      <w:r w:rsidR="00E96520">
        <w:t xml:space="preserve"> </w:t>
      </w:r>
      <w:r>
        <w:t>Troubleshoot</w:t>
      </w:r>
      <w:r w:rsidR="00E96520">
        <w:t xml:space="preserve"> </w:t>
      </w:r>
      <w:r>
        <w:t>your</w:t>
      </w:r>
      <w:r w:rsidR="00E96520">
        <w:t xml:space="preserve"> </w:t>
      </w:r>
      <w:r>
        <w:t>code,</w:t>
      </w:r>
      <w:r w:rsidR="00E96520">
        <w:t xml:space="preserve"> </w:t>
      </w:r>
      <w:r>
        <w:t>if</w:t>
      </w:r>
      <w:r w:rsidR="00E96520">
        <w:t xml:space="preserve"> </w:t>
      </w:r>
      <w:r>
        <w:t>necessary.</w:t>
      </w:r>
      <w:r w:rsidR="00E96520">
        <w:t xml:space="preserve"> </w:t>
      </w:r>
      <w:r>
        <w:t>You</w:t>
      </w:r>
      <w:r w:rsidR="00E96520">
        <w:t xml:space="preserve"> </w:t>
      </w:r>
      <w:r>
        <w:t>should</w:t>
      </w:r>
      <w:r w:rsidR="00E96520">
        <w:t xml:space="preserve"> </w:t>
      </w:r>
      <w:r>
        <w:t>get</w:t>
      </w:r>
      <w:r w:rsidR="00E96520">
        <w:t xml:space="preserve"> </w:t>
      </w:r>
      <w:r>
        <w:t>output</w:t>
      </w:r>
      <w:r w:rsidR="00E96520">
        <w:t xml:space="preserve"> </w:t>
      </w:r>
      <w:r>
        <w:t>similar</w:t>
      </w:r>
      <w:r w:rsidR="00E96520">
        <w:t xml:space="preserve"> </w:t>
      </w:r>
      <w:r>
        <w:t>to</w:t>
      </w:r>
      <w:r w:rsidR="00E96520">
        <w:t xml:space="preserve"> </w:t>
      </w:r>
      <w:r>
        <w:t>what</w:t>
      </w:r>
      <w:r w:rsidR="00E96520">
        <w:t xml:space="preserve"> </w:t>
      </w:r>
      <w:r>
        <w:t>is</w:t>
      </w:r>
      <w:r w:rsidR="00E96520">
        <w:t xml:space="preserve"> </w:t>
      </w:r>
      <w:r>
        <w:t>shown</w:t>
      </w:r>
      <w:r w:rsidR="00E96520">
        <w:t xml:space="preserve"> </w:t>
      </w:r>
      <w:r>
        <w:t>below.</w:t>
      </w:r>
      <w:r w:rsidR="00E96520">
        <w:t xml:space="preserve"> </w:t>
      </w:r>
      <w:r w:rsidR="00916041">
        <w:t xml:space="preserve">To end the program, enter </w:t>
      </w:r>
      <w:r w:rsidR="00916041" w:rsidRPr="006D2716">
        <w:rPr>
          <w:b/>
          <w:bCs/>
        </w:rPr>
        <w:t>Ctrl+C</w:t>
      </w:r>
      <w:r w:rsidR="00916041">
        <w:t xml:space="preserve">. You will get a </w:t>
      </w:r>
      <w:r w:rsidR="00916041" w:rsidRPr="006D2716">
        <w:rPr>
          <w:b/>
          <w:bCs/>
        </w:rPr>
        <w:t>KeyboardInterrupt</w:t>
      </w:r>
      <w:r w:rsidR="00916041">
        <w:t xml:space="preserve"> error as shown in the output below.</w:t>
      </w:r>
      <w:r w:rsidR="006D2716">
        <w:t xml:space="preserve"> </w:t>
      </w:r>
      <w:r w:rsidR="00FE7C78">
        <w:t>To stop the application more gracefully, y</w:t>
      </w:r>
      <w:r>
        <w:t>ou</w:t>
      </w:r>
      <w:r w:rsidR="00E96520">
        <w:t xml:space="preserve"> </w:t>
      </w:r>
      <w:r>
        <w:t>will</w:t>
      </w:r>
      <w:r w:rsidR="00E96520">
        <w:t xml:space="preserve"> </w:t>
      </w:r>
      <w:r>
        <w:t>add</w:t>
      </w:r>
      <w:r w:rsidR="00E96520">
        <w:t xml:space="preserve"> </w:t>
      </w:r>
      <w:r>
        <w:t>quit</w:t>
      </w:r>
      <w:r w:rsidR="00E96520">
        <w:t xml:space="preserve"> </w:t>
      </w:r>
      <w:r>
        <w:t>functionality</w:t>
      </w:r>
      <w:r w:rsidR="00E96520">
        <w:t xml:space="preserve"> </w:t>
      </w:r>
      <w:r>
        <w:t>in</w:t>
      </w:r>
      <w:r w:rsidR="00E96520">
        <w:t xml:space="preserve"> </w:t>
      </w:r>
      <w:r>
        <w:t>the</w:t>
      </w:r>
      <w:r w:rsidR="00E96520">
        <w:t xml:space="preserve"> </w:t>
      </w:r>
      <w:r>
        <w:t>next</w:t>
      </w:r>
      <w:r w:rsidR="00E96520">
        <w:t xml:space="preserve"> </w:t>
      </w:r>
      <w:r>
        <w:t>step.</w:t>
      </w:r>
    </w:p>
    <w:p w14:paraId="26B07690" w14:textId="18513CCE" w:rsidR="00050CAD" w:rsidRPr="00336593" w:rsidRDefault="00C71114" w:rsidP="00C71114">
      <w:pPr>
        <w:pStyle w:val="CMD"/>
      </w:pPr>
      <w:r w:rsidRPr="00C71114">
        <w:t xml:space="preserve">devasc@labvm:~/labs/devnet-src/mapquest$ </w:t>
      </w:r>
      <w:r w:rsidRPr="00AC64CD">
        <w:rPr>
          <w:b/>
          <w:bCs/>
        </w:rPr>
        <w:t>python3 mapquest_parse-json_3.py</w:t>
      </w:r>
    </w:p>
    <w:p w14:paraId="5AC13586" w14:textId="33010447" w:rsidR="00050CAD" w:rsidRPr="00336593" w:rsidRDefault="00050CAD" w:rsidP="00C71114">
      <w:pPr>
        <w:pStyle w:val="CMDBold"/>
      </w:pPr>
      <w:r w:rsidRPr="00AC64CD">
        <w:rPr>
          <w:b w:val="0"/>
          <w:bCs/>
        </w:rPr>
        <w:t>Starting</w:t>
      </w:r>
      <w:r w:rsidR="00E96520" w:rsidRPr="00AC64CD">
        <w:rPr>
          <w:b w:val="0"/>
          <w:bCs/>
        </w:rPr>
        <w:t xml:space="preserve"> </w:t>
      </w:r>
      <w:r w:rsidRPr="00AC64CD">
        <w:rPr>
          <w:b w:val="0"/>
          <w:bCs/>
        </w:rPr>
        <w:t>Location:</w:t>
      </w:r>
      <w:r w:rsidR="00E96520">
        <w:t xml:space="preserve"> </w:t>
      </w:r>
      <w:r w:rsidRPr="00336593">
        <w:rPr>
          <w:bCs/>
        </w:rPr>
        <w:t>Washington,</w:t>
      </w:r>
      <w:r w:rsidR="00E96520">
        <w:rPr>
          <w:bCs/>
        </w:rPr>
        <w:t xml:space="preserve"> </w:t>
      </w:r>
      <w:r w:rsidRPr="00336593">
        <w:rPr>
          <w:bCs/>
        </w:rPr>
        <w:t>D.C.</w:t>
      </w:r>
    </w:p>
    <w:p w14:paraId="412F2CE5" w14:textId="0F3E0F0C" w:rsidR="00050CAD" w:rsidRPr="00336593" w:rsidRDefault="00050CAD" w:rsidP="00C71114">
      <w:pPr>
        <w:pStyle w:val="CMDBold"/>
        <w:rPr>
          <w:bCs/>
        </w:rPr>
      </w:pPr>
      <w:r w:rsidRPr="00AC64CD">
        <w:rPr>
          <w:b w:val="0"/>
          <w:bCs/>
        </w:rPr>
        <w:t>Destination:</w:t>
      </w:r>
      <w:r w:rsidR="00E96520">
        <w:t xml:space="preserve"> </w:t>
      </w:r>
      <w:r w:rsidRPr="00336593">
        <w:rPr>
          <w:bCs/>
        </w:rPr>
        <w:t>Baltimore,</w:t>
      </w:r>
      <w:r w:rsidR="00E96520">
        <w:rPr>
          <w:bCs/>
        </w:rPr>
        <w:t xml:space="preserve"> </w:t>
      </w:r>
      <w:r w:rsidRPr="00336593">
        <w:rPr>
          <w:bCs/>
        </w:rPr>
        <w:t>Md</w:t>
      </w:r>
    </w:p>
    <w:p w14:paraId="49DA3784" w14:textId="12F7AC4F" w:rsidR="00050CAD" w:rsidRPr="00336593" w:rsidRDefault="00050CAD" w:rsidP="00050CAD">
      <w:pPr>
        <w:pStyle w:val="CMDOutput"/>
      </w:pPr>
      <w:r w:rsidRPr="00336593">
        <w:t>URL:</w:t>
      </w:r>
      <w:r w:rsidR="00E96520">
        <w:t xml:space="preserve"> </w:t>
      </w:r>
      <w:r w:rsidRPr="00FE7C78">
        <w:t>https://www.mapquestapi.com/directions/v2/route?key=fZadaFOY22VIEEemZcBFfxl5vjSXIPpZ&amp;from=Washington%2C+D.C.&amp;to=Baltimore%2C+Md</w:t>
      </w:r>
    </w:p>
    <w:p w14:paraId="53909320" w14:textId="127FAE96" w:rsidR="00050CAD" w:rsidRPr="00336593" w:rsidRDefault="00050CAD" w:rsidP="00050CAD">
      <w:pPr>
        <w:pStyle w:val="CMDOutput"/>
      </w:pPr>
      <w:r w:rsidRPr="00401731">
        <w:t>API</w:t>
      </w:r>
      <w:r w:rsidR="00E96520">
        <w:t xml:space="preserve"> </w:t>
      </w:r>
      <w:r w:rsidRPr="00401731">
        <w:t>Status:</w:t>
      </w:r>
      <w:r w:rsidR="00E96520">
        <w:t xml:space="preserve"> </w:t>
      </w:r>
      <w:r w:rsidRPr="00401731">
        <w:t>0</w:t>
      </w:r>
      <w:r w:rsidR="00E96520">
        <w:t xml:space="preserve"> </w:t>
      </w:r>
      <w:r w:rsidRPr="00401731">
        <w:t>=</w:t>
      </w:r>
      <w:r w:rsidR="00E96520">
        <w:t xml:space="preserve"> </w:t>
      </w:r>
      <w:r w:rsidRPr="00401731">
        <w:t>A</w:t>
      </w:r>
      <w:r w:rsidR="00E96520">
        <w:t xml:space="preserve"> </w:t>
      </w:r>
      <w:r w:rsidRPr="00401731">
        <w:t>successful</w:t>
      </w:r>
      <w:r w:rsidR="00E96520">
        <w:t xml:space="preserve"> </w:t>
      </w:r>
      <w:r w:rsidRPr="00401731">
        <w:t>route</w:t>
      </w:r>
      <w:r w:rsidR="00E96520">
        <w:t xml:space="preserve"> </w:t>
      </w:r>
      <w:r w:rsidRPr="00401731">
        <w:t>call.</w:t>
      </w:r>
    </w:p>
    <w:p w14:paraId="6C691A19" w14:textId="60393639" w:rsidR="00050CAD" w:rsidRPr="00336593" w:rsidRDefault="00050CAD" w:rsidP="00050CAD">
      <w:pPr>
        <w:pStyle w:val="CMDOutput"/>
      </w:pPr>
    </w:p>
    <w:p w14:paraId="1F86EA5C" w14:textId="77777777" w:rsidR="006D2716" w:rsidRPr="006D2716" w:rsidRDefault="00050CAD" w:rsidP="00126C80">
      <w:pPr>
        <w:pStyle w:val="CMDOutput"/>
      </w:pPr>
      <w:r w:rsidRPr="00336593">
        <w:t>Starting</w:t>
      </w:r>
      <w:r w:rsidR="00E96520">
        <w:t xml:space="preserve"> </w:t>
      </w:r>
      <w:r w:rsidRPr="00336593">
        <w:t>Location:</w:t>
      </w:r>
      <w:r w:rsidR="00E96520">
        <w:t xml:space="preserve"> </w:t>
      </w:r>
      <w:r w:rsidR="006D2716" w:rsidRPr="00126C80">
        <w:rPr>
          <w:b/>
          <w:bCs/>
          <w:highlight w:val="yellow"/>
        </w:rPr>
        <w:t>^C</w:t>
      </w:r>
      <w:r w:rsidR="006D2716" w:rsidRPr="006D2716">
        <w:t>Traceback (most recent call last):</w:t>
      </w:r>
    </w:p>
    <w:p w14:paraId="15D99EBF" w14:textId="77777777" w:rsidR="006D2716" w:rsidRPr="006D2716" w:rsidRDefault="006D2716" w:rsidP="00126C80">
      <w:pPr>
        <w:pStyle w:val="CMDOutput"/>
      </w:pPr>
      <w:r w:rsidRPr="006D2716">
        <w:t xml:space="preserve">  File "mapquest_parse-json_3.py", line 9, in &lt;module&gt;</w:t>
      </w:r>
    </w:p>
    <w:p w14:paraId="58ABB843" w14:textId="77777777" w:rsidR="006D2716" w:rsidRPr="006D2716" w:rsidRDefault="006D2716" w:rsidP="00126C80">
      <w:pPr>
        <w:pStyle w:val="CMDOutput"/>
      </w:pPr>
      <w:r w:rsidRPr="006D2716">
        <w:t xml:space="preserve">    orig = input("Starting Location: ")</w:t>
      </w:r>
    </w:p>
    <w:p w14:paraId="4EC8C8FE" w14:textId="77777777" w:rsidR="006D2716" w:rsidRPr="006D2716" w:rsidRDefault="006D2716" w:rsidP="00126C80">
      <w:pPr>
        <w:pStyle w:val="CMDOutput"/>
      </w:pPr>
      <w:r w:rsidRPr="00126C80">
        <w:rPr>
          <w:highlight w:val="yellow"/>
        </w:rPr>
        <w:t>KeyboardInterrupt</w:t>
      </w:r>
    </w:p>
    <w:p w14:paraId="07D38C46" w14:textId="77777777" w:rsidR="006D2716" w:rsidRPr="006D2716" w:rsidRDefault="006D2716" w:rsidP="00126C80">
      <w:pPr>
        <w:pStyle w:val="CMDOutput"/>
      </w:pPr>
    </w:p>
    <w:p w14:paraId="085B7969" w14:textId="59B8FE4B" w:rsidR="00050CAD" w:rsidRDefault="006D2716" w:rsidP="00126C80">
      <w:pPr>
        <w:pStyle w:val="CMD"/>
      </w:pPr>
      <w:r w:rsidRPr="006D2716">
        <w:t>devasc@labvm:~/labs/devnet-src/mapquest$</w:t>
      </w:r>
    </w:p>
    <w:p w14:paraId="08597426" w14:textId="09947EE1" w:rsidR="00050CAD" w:rsidRDefault="00050CAD" w:rsidP="009544F4">
      <w:pPr>
        <w:pStyle w:val="Heading3"/>
      </w:pPr>
      <w:r>
        <w:t>Add</w:t>
      </w:r>
      <w:r w:rsidR="00E96520">
        <w:t xml:space="preserve"> </w:t>
      </w:r>
      <w:r>
        <w:t>quit</w:t>
      </w:r>
      <w:r w:rsidR="00E96520">
        <w:t xml:space="preserve"> </w:t>
      </w:r>
      <w:r>
        <w:t>functionality</w:t>
      </w:r>
      <w:r w:rsidR="00E96520">
        <w:t xml:space="preserve"> </w:t>
      </w:r>
      <w:r>
        <w:t>to</w:t>
      </w:r>
      <w:r w:rsidR="00E96520">
        <w:t xml:space="preserve"> </w:t>
      </w:r>
      <w:r>
        <w:t>the</w:t>
      </w:r>
      <w:r w:rsidR="00E96520">
        <w:t xml:space="preserve"> </w:t>
      </w:r>
      <w:r>
        <w:t>application.</w:t>
      </w:r>
    </w:p>
    <w:p w14:paraId="6AC98BFA" w14:textId="36C66FA7" w:rsidR="00050CAD" w:rsidRDefault="00050CAD" w:rsidP="00050CAD">
      <w:pPr>
        <w:pStyle w:val="BodyTextL25"/>
      </w:pPr>
      <w:r>
        <w:t>Instead</w:t>
      </w:r>
      <w:r w:rsidR="00E96520">
        <w:t xml:space="preserve"> </w:t>
      </w:r>
      <w:r>
        <w:t>of</w:t>
      </w:r>
      <w:r w:rsidR="00E96520">
        <w:t xml:space="preserve"> </w:t>
      </w:r>
      <w:r w:rsidR="00DD2BDB">
        <w:rPr>
          <w:bCs/>
        </w:rPr>
        <w:t>forcing the application to quit with a keyboard interrupt</w:t>
      </w:r>
      <w:r>
        <w:t>,</w:t>
      </w:r>
      <w:r w:rsidR="00E96520">
        <w:t xml:space="preserve"> </w:t>
      </w:r>
      <w:r>
        <w:t>you</w:t>
      </w:r>
      <w:r w:rsidR="00E96520">
        <w:t xml:space="preserve"> </w:t>
      </w:r>
      <w:r>
        <w:t>will</w:t>
      </w:r>
      <w:r w:rsidR="00E96520">
        <w:t xml:space="preserve"> </w:t>
      </w:r>
      <w:r>
        <w:t>add</w:t>
      </w:r>
      <w:r w:rsidR="00E96520">
        <w:t xml:space="preserve"> </w:t>
      </w:r>
      <w:r>
        <w:t>the</w:t>
      </w:r>
      <w:r w:rsidR="00E96520">
        <w:t xml:space="preserve"> </w:t>
      </w:r>
      <w:r>
        <w:t>ability</w:t>
      </w:r>
      <w:r w:rsidR="00E96520">
        <w:t xml:space="preserve"> </w:t>
      </w:r>
      <w:r>
        <w:t>for</w:t>
      </w:r>
      <w:r w:rsidR="00E96520">
        <w:t xml:space="preserve"> </w:t>
      </w:r>
      <w:r>
        <w:t>the</w:t>
      </w:r>
      <w:r w:rsidR="00E96520">
        <w:t xml:space="preserve"> </w:t>
      </w:r>
      <w:r>
        <w:t>user</w:t>
      </w:r>
      <w:r w:rsidR="00E96520">
        <w:t xml:space="preserve"> </w:t>
      </w:r>
      <w:r>
        <w:t>to</w:t>
      </w:r>
      <w:r w:rsidR="00E96520">
        <w:t xml:space="preserve"> </w:t>
      </w:r>
      <w:r>
        <w:t>enter</w:t>
      </w:r>
      <w:r w:rsidR="00E96520">
        <w:t xml:space="preserve"> </w:t>
      </w:r>
      <w:r w:rsidRPr="00115A19">
        <w:rPr>
          <w:b/>
        </w:rPr>
        <w:t>q</w:t>
      </w:r>
      <w:r w:rsidR="00E96520">
        <w:t xml:space="preserve"> </w:t>
      </w:r>
      <w:r>
        <w:t>or</w:t>
      </w:r>
      <w:r w:rsidR="00E96520">
        <w:t xml:space="preserve"> </w:t>
      </w:r>
      <w:r w:rsidRPr="00115A19">
        <w:rPr>
          <w:b/>
        </w:rPr>
        <w:t>quit</w:t>
      </w:r>
      <w:r w:rsidR="00E96520">
        <w:t xml:space="preserve"> </w:t>
      </w:r>
      <w:r>
        <w:t>as</w:t>
      </w:r>
      <w:r w:rsidR="00E96520">
        <w:t xml:space="preserve"> </w:t>
      </w:r>
      <w:r>
        <w:t>keywords</w:t>
      </w:r>
      <w:r w:rsidR="00E96520">
        <w:t xml:space="preserve"> </w:t>
      </w:r>
      <w:r>
        <w:t>to</w:t>
      </w:r>
      <w:r w:rsidR="00E96520">
        <w:t xml:space="preserve"> </w:t>
      </w:r>
      <w:r>
        <w:t>quit</w:t>
      </w:r>
      <w:r w:rsidR="00E96520">
        <w:t xml:space="preserve"> </w:t>
      </w:r>
      <w:r>
        <w:t>the</w:t>
      </w:r>
      <w:r w:rsidR="00E96520">
        <w:t xml:space="preserve"> </w:t>
      </w:r>
      <w:r>
        <w:t>application.</w:t>
      </w:r>
      <w:r w:rsidR="00E96520">
        <w:t xml:space="preserve"> </w:t>
      </w:r>
      <w:r>
        <w:t>Complete</w:t>
      </w:r>
      <w:r w:rsidR="00E96520">
        <w:t xml:space="preserve"> </w:t>
      </w:r>
      <w:r>
        <w:t>the</w:t>
      </w:r>
      <w:r w:rsidR="00E96520">
        <w:t xml:space="preserve"> </w:t>
      </w:r>
      <w:r>
        <w:t>following</w:t>
      </w:r>
      <w:r w:rsidR="00E96520">
        <w:t xml:space="preserve"> </w:t>
      </w:r>
      <w:r>
        <w:t>steps</w:t>
      </w:r>
      <w:r w:rsidR="00E96520">
        <w:t xml:space="preserve"> </w:t>
      </w:r>
      <w:r>
        <w:t>to</w:t>
      </w:r>
      <w:r w:rsidR="00E96520">
        <w:t xml:space="preserve"> </w:t>
      </w:r>
      <w:r>
        <w:t>update</w:t>
      </w:r>
      <w:r w:rsidR="00E96520">
        <w:t xml:space="preserve"> </w:t>
      </w:r>
      <w:r>
        <w:t>your</w:t>
      </w:r>
      <w:r w:rsidR="00E96520">
        <w:t xml:space="preserve"> </w:t>
      </w:r>
      <w:r>
        <w:t>application:</w:t>
      </w:r>
    </w:p>
    <w:p w14:paraId="510BDC2C" w14:textId="1DE97EE8" w:rsidR="00050CAD" w:rsidRDefault="00050CAD" w:rsidP="009544F4">
      <w:pPr>
        <w:pStyle w:val="SubStepAlpha"/>
        <w:numPr>
          <w:ilvl w:val="3"/>
          <w:numId w:val="28"/>
        </w:numPr>
      </w:pPr>
      <w:r>
        <w:lastRenderedPageBreak/>
        <w:t>Save</w:t>
      </w:r>
      <w:r w:rsidR="00E96520">
        <w:t xml:space="preserve"> </w:t>
      </w:r>
      <w:r>
        <w:t>your</w:t>
      </w:r>
      <w:r w:rsidR="00E96520">
        <w:t xml:space="preserve"> </w:t>
      </w:r>
      <w:r>
        <w:t>script</w:t>
      </w:r>
      <w:r w:rsidR="00E96520">
        <w:t xml:space="preserve"> </w:t>
      </w:r>
      <w:r>
        <w:t>as</w:t>
      </w:r>
      <w:r w:rsidR="00E96520">
        <w:t xml:space="preserve"> </w:t>
      </w:r>
      <w:r w:rsidR="0086671C">
        <w:rPr>
          <w:b/>
          <w:bCs/>
        </w:rPr>
        <w:t>mapquest_parse</w:t>
      </w:r>
      <w:r w:rsidRPr="00B70DA0">
        <w:rPr>
          <w:b/>
          <w:bCs/>
        </w:rPr>
        <w:t>-</w:t>
      </w:r>
      <w:r w:rsidR="0086671C">
        <w:rPr>
          <w:b/>
          <w:bCs/>
        </w:rPr>
        <w:t>json_4</w:t>
      </w:r>
      <w:r w:rsidRPr="00B70DA0">
        <w:rPr>
          <w:b/>
          <w:bCs/>
        </w:rPr>
        <w:t>.py</w:t>
      </w:r>
      <w:r>
        <w:t>.</w:t>
      </w:r>
    </w:p>
    <w:p w14:paraId="4F0A629E" w14:textId="5DDD68F5" w:rsidR="00050CAD" w:rsidRDefault="00050CAD" w:rsidP="009544F4">
      <w:pPr>
        <w:pStyle w:val="SubStepAlpha"/>
        <w:numPr>
          <w:ilvl w:val="3"/>
          <w:numId w:val="28"/>
        </w:numPr>
      </w:pPr>
      <w:r>
        <w:t>Add</w:t>
      </w:r>
      <w:r w:rsidR="00E96520">
        <w:t xml:space="preserve"> </w:t>
      </w:r>
      <w:r>
        <w:t>an</w:t>
      </w:r>
      <w:r w:rsidR="00E96520">
        <w:t xml:space="preserve"> </w:t>
      </w:r>
      <w:r>
        <w:t>if</w:t>
      </w:r>
      <w:r w:rsidR="00E96520">
        <w:t xml:space="preserve"> </w:t>
      </w:r>
      <w:r>
        <w:t>statement</w:t>
      </w:r>
      <w:r w:rsidR="00E96520">
        <w:t xml:space="preserve"> </w:t>
      </w:r>
      <w:r>
        <w:t>after</w:t>
      </w:r>
      <w:r w:rsidR="00E96520">
        <w:t xml:space="preserve"> </w:t>
      </w:r>
      <w:r>
        <w:t>each</w:t>
      </w:r>
      <w:r w:rsidR="00E96520">
        <w:t xml:space="preserve"> </w:t>
      </w:r>
      <w:r>
        <w:t>location</w:t>
      </w:r>
      <w:r w:rsidR="00E96520">
        <w:t xml:space="preserve"> </w:t>
      </w:r>
      <w:r>
        <w:t>variable</w:t>
      </w:r>
      <w:r w:rsidR="00E96520">
        <w:t xml:space="preserve"> </w:t>
      </w:r>
      <w:r>
        <w:t>to</w:t>
      </w:r>
      <w:r w:rsidR="00E96520">
        <w:t xml:space="preserve"> </w:t>
      </w:r>
      <w:r>
        <w:t>check</w:t>
      </w:r>
      <w:r w:rsidR="00E96520">
        <w:t xml:space="preserve"> </w:t>
      </w:r>
      <w:r>
        <w:t>if</w:t>
      </w:r>
      <w:r w:rsidR="00E96520">
        <w:t xml:space="preserve"> </w:t>
      </w:r>
      <w:r>
        <w:t>the</w:t>
      </w:r>
      <w:r w:rsidR="00E96520">
        <w:t xml:space="preserve"> </w:t>
      </w:r>
      <w:r>
        <w:t>user</w:t>
      </w:r>
      <w:r w:rsidR="00E96520">
        <w:t xml:space="preserve"> </w:t>
      </w:r>
      <w:r>
        <w:t>enters</w:t>
      </w:r>
      <w:r w:rsidR="00E96520">
        <w:t xml:space="preserve"> </w:t>
      </w:r>
      <w:r w:rsidRPr="00115A19">
        <w:rPr>
          <w:b/>
        </w:rPr>
        <w:t>q</w:t>
      </w:r>
      <w:r w:rsidR="00E96520">
        <w:rPr>
          <w:b/>
        </w:rPr>
        <w:t xml:space="preserve"> </w:t>
      </w:r>
      <w:r>
        <w:t>or</w:t>
      </w:r>
      <w:r w:rsidR="00E96520">
        <w:t xml:space="preserve"> </w:t>
      </w:r>
      <w:r w:rsidRPr="00115A19">
        <w:rPr>
          <w:b/>
        </w:rPr>
        <w:t>quit</w:t>
      </w:r>
      <w:r>
        <w:t>,</w:t>
      </w:r>
      <w:r w:rsidR="00E96520">
        <w:t xml:space="preserve"> </w:t>
      </w:r>
      <w:r>
        <w:t>as</w:t>
      </w:r>
      <w:r w:rsidR="00E96520">
        <w:t xml:space="preserve"> </w:t>
      </w:r>
      <w:r>
        <w:t>shown</w:t>
      </w:r>
      <w:r w:rsidR="00E96520">
        <w:t xml:space="preserve"> </w:t>
      </w:r>
      <w:r>
        <w:t>below.</w:t>
      </w:r>
    </w:p>
    <w:p w14:paraId="5C76310C" w14:textId="1BDBFDB9" w:rsidR="00050CAD" w:rsidRDefault="00050CAD" w:rsidP="00050CAD">
      <w:pPr>
        <w:pStyle w:val="CMDOutput"/>
      </w:pPr>
      <w:r>
        <w:t>while</w:t>
      </w:r>
      <w:r w:rsidR="00E96520">
        <w:t xml:space="preserve"> </w:t>
      </w:r>
      <w:r>
        <w:t>True:</w:t>
      </w:r>
    </w:p>
    <w:p w14:paraId="3D44778B" w14:textId="2D16BB03" w:rsidR="00050CAD" w:rsidRDefault="00E96520" w:rsidP="00050CAD">
      <w:pPr>
        <w:pStyle w:val="CMDOutput"/>
      </w:pPr>
      <w:r>
        <w:t xml:space="preserve">    </w:t>
      </w:r>
      <w:r w:rsidR="00050CAD">
        <w:t>orig</w:t>
      </w:r>
      <w:r>
        <w:t xml:space="preserve"> </w:t>
      </w:r>
      <w:r w:rsidR="00050CAD">
        <w:t>=</w:t>
      </w:r>
      <w:r>
        <w:t xml:space="preserve"> </w:t>
      </w:r>
      <w:r w:rsidR="00050CAD">
        <w:t>input("Starting</w:t>
      </w:r>
      <w:r>
        <w:t xml:space="preserve"> </w:t>
      </w:r>
      <w:r w:rsidR="00050CAD">
        <w:t>Location:</w:t>
      </w:r>
      <w:r>
        <w:t xml:space="preserve"> </w:t>
      </w:r>
      <w:r w:rsidR="00050CAD">
        <w:t>")</w:t>
      </w:r>
    </w:p>
    <w:p w14:paraId="06AAF5B4" w14:textId="51730C87" w:rsidR="00050CAD" w:rsidRDefault="00E96520" w:rsidP="00050CAD">
      <w:pPr>
        <w:pStyle w:val="CMDOutput"/>
      </w:pPr>
      <w:r>
        <w:t xml:space="preserve">    </w:t>
      </w:r>
      <w:r w:rsidR="00050CAD" w:rsidRPr="00BA68EE">
        <w:rPr>
          <w:highlight w:val="yellow"/>
        </w:rPr>
        <w:t>if</w:t>
      </w:r>
      <w:r>
        <w:rPr>
          <w:highlight w:val="yellow"/>
        </w:rPr>
        <w:t xml:space="preserve"> </w:t>
      </w:r>
      <w:r w:rsidR="00050CAD" w:rsidRPr="00BA68EE">
        <w:rPr>
          <w:highlight w:val="yellow"/>
        </w:rPr>
        <w:t>orig</w:t>
      </w:r>
      <w:r>
        <w:rPr>
          <w:highlight w:val="yellow"/>
        </w:rPr>
        <w:t xml:space="preserve"> </w:t>
      </w:r>
      <w:r w:rsidR="00050CAD" w:rsidRPr="00BA68EE">
        <w:rPr>
          <w:highlight w:val="yellow"/>
        </w:rPr>
        <w:t>==</w:t>
      </w:r>
      <w:r>
        <w:rPr>
          <w:highlight w:val="yellow"/>
        </w:rPr>
        <w:t xml:space="preserve"> </w:t>
      </w:r>
      <w:r w:rsidR="00050CAD" w:rsidRPr="00BA68EE">
        <w:rPr>
          <w:highlight w:val="yellow"/>
        </w:rPr>
        <w:t>"quit"</w:t>
      </w:r>
      <w:r>
        <w:rPr>
          <w:highlight w:val="yellow"/>
        </w:rPr>
        <w:t xml:space="preserve"> </w:t>
      </w:r>
      <w:r w:rsidR="00050CAD" w:rsidRPr="00BA68EE">
        <w:rPr>
          <w:highlight w:val="yellow"/>
        </w:rPr>
        <w:t>or</w:t>
      </w:r>
      <w:r>
        <w:rPr>
          <w:highlight w:val="yellow"/>
        </w:rPr>
        <w:t xml:space="preserve"> </w:t>
      </w:r>
      <w:r w:rsidR="00050CAD" w:rsidRPr="00BA68EE">
        <w:rPr>
          <w:highlight w:val="yellow"/>
        </w:rPr>
        <w:t>orig</w:t>
      </w:r>
      <w:r>
        <w:rPr>
          <w:highlight w:val="yellow"/>
        </w:rPr>
        <w:t xml:space="preserve"> </w:t>
      </w:r>
      <w:r w:rsidR="00050CAD" w:rsidRPr="00BA68EE">
        <w:rPr>
          <w:highlight w:val="yellow"/>
        </w:rPr>
        <w:t>==</w:t>
      </w:r>
      <w:r>
        <w:rPr>
          <w:highlight w:val="yellow"/>
        </w:rPr>
        <w:t xml:space="preserve"> </w:t>
      </w:r>
      <w:r w:rsidR="00050CAD" w:rsidRPr="00BA68EE">
        <w:rPr>
          <w:highlight w:val="yellow"/>
        </w:rPr>
        <w:t>"q":</w:t>
      </w:r>
    </w:p>
    <w:p w14:paraId="67A0A493" w14:textId="0F0B3557" w:rsidR="00050CAD" w:rsidRDefault="00E96520" w:rsidP="00050CAD">
      <w:pPr>
        <w:pStyle w:val="CMDOutput"/>
      </w:pPr>
      <w:r>
        <w:t xml:space="preserve">        </w:t>
      </w:r>
      <w:r w:rsidR="00050CAD" w:rsidRPr="00BA68EE">
        <w:rPr>
          <w:highlight w:val="yellow"/>
        </w:rPr>
        <w:t>break</w:t>
      </w:r>
    </w:p>
    <w:p w14:paraId="18D67F5C" w14:textId="22CB161D" w:rsidR="00050CAD" w:rsidRDefault="00E96520" w:rsidP="00050CAD">
      <w:pPr>
        <w:pStyle w:val="CMDOutput"/>
      </w:pPr>
      <w:r>
        <w:t xml:space="preserve">    </w:t>
      </w:r>
      <w:r w:rsidR="00050CAD">
        <w:t>dest</w:t>
      </w:r>
      <w:r>
        <w:t xml:space="preserve"> </w:t>
      </w:r>
      <w:r w:rsidR="00050CAD">
        <w:t>=</w:t>
      </w:r>
      <w:r>
        <w:t xml:space="preserve"> </w:t>
      </w:r>
      <w:r w:rsidR="00050CAD">
        <w:t>input("Destination:</w:t>
      </w:r>
      <w:r>
        <w:t xml:space="preserve"> </w:t>
      </w:r>
      <w:r w:rsidR="00050CAD">
        <w:t>")</w:t>
      </w:r>
    </w:p>
    <w:p w14:paraId="77E0ABBC" w14:textId="37C3B576" w:rsidR="00050CAD" w:rsidRDefault="00E96520" w:rsidP="00050CAD">
      <w:pPr>
        <w:pStyle w:val="CMDOutput"/>
      </w:pPr>
      <w:r>
        <w:t xml:space="preserve">    </w:t>
      </w:r>
      <w:r w:rsidR="00050CAD" w:rsidRPr="00BA68EE">
        <w:rPr>
          <w:highlight w:val="yellow"/>
        </w:rPr>
        <w:t>if</w:t>
      </w:r>
      <w:r>
        <w:rPr>
          <w:highlight w:val="yellow"/>
        </w:rPr>
        <w:t xml:space="preserve"> </w:t>
      </w:r>
      <w:r w:rsidR="00050CAD" w:rsidRPr="00BA68EE">
        <w:rPr>
          <w:highlight w:val="yellow"/>
        </w:rPr>
        <w:t>dest</w:t>
      </w:r>
      <w:r>
        <w:rPr>
          <w:highlight w:val="yellow"/>
        </w:rPr>
        <w:t xml:space="preserve"> </w:t>
      </w:r>
      <w:r w:rsidR="00050CAD" w:rsidRPr="00BA68EE">
        <w:rPr>
          <w:highlight w:val="yellow"/>
        </w:rPr>
        <w:t>==</w:t>
      </w:r>
      <w:r>
        <w:rPr>
          <w:highlight w:val="yellow"/>
        </w:rPr>
        <w:t xml:space="preserve"> </w:t>
      </w:r>
      <w:r w:rsidR="00050CAD" w:rsidRPr="00BA68EE">
        <w:rPr>
          <w:highlight w:val="yellow"/>
        </w:rPr>
        <w:t>"quit"</w:t>
      </w:r>
      <w:r>
        <w:rPr>
          <w:highlight w:val="yellow"/>
        </w:rPr>
        <w:t xml:space="preserve"> </w:t>
      </w:r>
      <w:r w:rsidR="00050CAD" w:rsidRPr="00BA68EE">
        <w:rPr>
          <w:highlight w:val="yellow"/>
        </w:rPr>
        <w:t>or</w:t>
      </w:r>
      <w:r>
        <w:rPr>
          <w:highlight w:val="yellow"/>
        </w:rPr>
        <w:t xml:space="preserve"> </w:t>
      </w:r>
      <w:r w:rsidR="00050CAD" w:rsidRPr="00BA68EE">
        <w:rPr>
          <w:highlight w:val="yellow"/>
        </w:rPr>
        <w:t>dest</w:t>
      </w:r>
      <w:r>
        <w:rPr>
          <w:highlight w:val="yellow"/>
        </w:rPr>
        <w:t xml:space="preserve"> </w:t>
      </w:r>
      <w:r w:rsidR="00050CAD" w:rsidRPr="00BA68EE">
        <w:rPr>
          <w:highlight w:val="yellow"/>
        </w:rPr>
        <w:t>==</w:t>
      </w:r>
      <w:r>
        <w:rPr>
          <w:highlight w:val="yellow"/>
        </w:rPr>
        <w:t xml:space="preserve"> </w:t>
      </w:r>
      <w:r w:rsidR="00050CAD" w:rsidRPr="00BA68EE">
        <w:rPr>
          <w:highlight w:val="yellow"/>
        </w:rPr>
        <w:t>"q":</w:t>
      </w:r>
    </w:p>
    <w:p w14:paraId="012937CC" w14:textId="11F65E8D" w:rsidR="00050CAD" w:rsidRDefault="00E96520" w:rsidP="00050CAD">
      <w:pPr>
        <w:pStyle w:val="CMDOutput"/>
      </w:pPr>
      <w:r>
        <w:t xml:space="preserve">        </w:t>
      </w:r>
      <w:r w:rsidR="00050CAD" w:rsidRPr="00BA68EE">
        <w:rPr>
          <w:highlight w:val="yellow"/>
        </w:rPr>
        <w:t>break</w:t>
      </w:r>
    </w:p>
    <w:p w14:paraId="254E4130" w14:textId="7DF17DA2" w:rsidR="00050CAD" w:rsidRDefault="00050CAD" w:rsidP="009544F4">
      <w:pPr>
        <w:pStyle w:val="Heading3"/>
      </w:pPr>
      <w:r>
        <w:t>Test</w:t>
      </w:r>
      <w:r w:rsidR="00E96520">
        <w:t xml:space="preserve"> </w:t>
      </w:r>
      <w:r>
        <w:t>the</w:t>
      </w:r>
      <w:r w:rsidR="00E96520">
        <w:t xml:space="preserve"> </w:t>
      </w:r>
      <w:r>
        <w:t>quit</w:t>
      </w:r>
      <w:r w:rsidR="00E96520">
        <w:t xml:space="preserve"> </w:t>
      </w:r>
      <w:r>
        <w:t>functionality.</w:t>
      </w:r>
    </w:p>
    <w:p w14:paraId="46278B21" w14:textId="7340AB13" w:rsidR="00050CAD" w:rsidRDefault="00050CAD" w:rsidP="00050CAD">
      <w:pPr>
        <w:pStyle w:val="BodyTextL25"/>
      </w:pPr>
      <w:r w:rsidRPr="00115A19">
        <w:t>Run</w:t>
      </w:r>
      <w:r w:rsidR="00E96520">
        <w:t xml:space="preserve"> </w:t>
      </w:r>
      <w:r w:rsidRPr="00115A19">
        <w:t>your</w:t>
      </w:r>
      <w:r w:rsidR="00E96520">
        <w:t xml:space="preserve"> </w:t>
      </w:r>
      <w:r w:rsidR="0086671C">
        <w:rPr>
          <w:b/>
          <w:bCs/>
        </w:rPr>
        <w:t>mapquest_parse</w:t>
      </w:r>
      <w:r w:rsidRPr="00B70DA0">
        <w:rPr>
          <w:b/>
          <w:bCs/>
        </w:rPr>
        <w:t>-</w:t>
      </w:r>
      <w:r w:rsidR="0086671C">
        <w:rPr>
          <w:b/>
          <w:bCs/>
        </w:rPr>
        <w:t>json_4</w:t>
      </w:r>
      <w:r w:rsidRPr="00B70DA0">
        <w:rPr>
          <w:b/>
          <w:bCs/>
        </w:rPr>
        <w:t>.py</w:t>
      </w:r>
      <w:r w:rsidR="00E96520">
        <w:t xml:space="preserve"> </w:t>
      </w:r>
      <w:r w:rsidRPr="00115A19">
        <w:t>script</w:t>
      </w:r>
      <w:r w:rsidR="00E96520">
        <w:t xml:space="preserve"> </w:t>
      </w:r>
      <w:r>
        <w:t>four</w:t>
      </w:r>
      <w:r w:rsidR="00E96520">
        <w:t xml:space="preserve"> </w:t>
      </w:r>
      <w:r>
        <w:t>times</w:t>
      </w:r>
      <w:r w:rsidR="00E96520">
        <w:t xml:space="preserve"> </w:t>
      </w:r>
      <w:r w:rsidRPr="00115A19">
        <w:t>to</w:t>
      </w:r>
      <w:r w:rsidR="00E96520">
        <w:t xml:space="preserve"> </w:t>
      </w:r>
      <w:r>
        <w:t>test</w:t>
      </w:r>
      <w:r w:rsidR="00E96520">
        <w:t xml:space="preserve"> </w:t>
      </w:r>
      <w:r>
        <w:t>each</w:t>
      </w:r>
      <w:r w:rsidR="00E96520">
        <w:t xml:space="preserve"> </w:t>
      </w:r>
      <w:r>
        <w:t>location</w:t>
      </w:r>
      <w:r w:rsidR="00E96520">
        <w:t xml:space="preserve"> </w:t>
      </w:r>
      <w:r>
        <w:t>variable.</w:t>
      </w:r>
      <w:r w:rsidR="00E96520">
        <w:t xml:space="preserve"> </w:t>
      </w:r>
      <w:r>
        <w:t>V</w:t>
      </w:r>
      <w:r w:rsidRPr="00115A19">
        <w:t>erify</w:t>
      </w:r>
      <w:r w:rsidR="00E96520">
        <w:t xml:space="preserve"> </w:t>
      </w:r>
      <w:r w:rsidRPr="00115A19">
        <w:t>that</w:t>
      </w:r>
      <w:r w:rsidR="00E96520">
        <w:t xml:space="preserve"> </w:t>
      </w:r>
      <w:r w:rsidRPr="00115A19">
        <w:t>both</w:t>
      </w:r>
      <w:r w:rsidR="00E96520">
        <w:t xml:space="preserve"> </w:t>
      </w:r>
      <w:r w:rsidRPr="00115A19">
        <w:rPr>
          <w:b/>
        </w:rPr>
        <w:t>quit</w:t>
      </w:r>
      <w:r w:rsidR="00E96520">
        <w:t xml:space="preserve"> </w:t>
      </w:r>
      <w:r w:rsidRPr="00115A19">
        <w:t>and</w:t>
      </w:r>
      <w:r w:rsidR="00E96520">
        <w:t xml:space="preserve"> </w:t>
      </w:r>
      <w:r w:rsidRPr="00115A19">
        <w:rPr>
          <w:b/>
        </w:rPr>
        <w:t>q</w:t>
      </w:r>
      <w:r w:rsidR="00E96520">
        <w:t xml:space="preserve"> </w:t>
      </w:r>
      <w:r w:rsidRPr="00115A19">
        <w:t>will</w:t>
      </w:r>
      <w:r w:rsidR="00E96520">
        <w:t xml:space="preserve"> </w:t>
      </w:r>
      <w:r w:rsidRPr="00115A19">
        <w:t>end</w:t>
      </w:r>
      <w:r w:rsidR="00E96520">
        <w:t xml:space="preserve"> </w:t>
      </w:r>
      <w:r w:rsidRPr="00115A19">
        <w:t>the</w:t>
      </w:r>
      <w:r w:rsidR="00E96520">
        <w:t xml:space="preserve"> </w:t>
      </w:r>
      <w:r w:rsidRPr="00115A19">
        <w:t>application.</w:t>
      </w:r>
      <w:r w:rsidR="00E96520">
        <w:t xml:space="preserve"> </w:t>
      </w:r>
      <w:r w:rsidRPr="00115A19">
        <w:t>Troubleshoot</w:t>
      </w:r>
      <w:r w:rsidR="00E96520">
        <w:t xml:space="preserve"> </w:t>
      </w:r>
      <w:r w:rsidRPr="00115A19">
        <w:t>your</w:t>
      </w:r>
      <w:r w:rsidR="00E96520">
        <w:t xml:space="preserve"> </w:t>
      </w:r>
      <w:r w:rsidRPr="00115A19">
        <w:t>code,</w:t>
      </w:r>
      <w:r w:rsidR="00E96520">
        <w:t xml:space="preserve"> </w:t>
      </w:r>
      <w:r w:rsidRPr="00115A19">
        <w:t>if</w:t>
      </w:r>
      <w:r w:rsidR="00E96520">
        <w:t xml:space="preserve"> </w:t>
      </w:r>
      <w:r w:rsidRPr="00115A19">
        <w:t>necessary.</w:t>
      </w:r>
      <w:r w:rsidR="00E96520">
        <w:t xml:space="preserve"> </w:t>
      </w:r>
      <w:r w:rsidRPr="00115A19">
        <w:t>You</w:t>
      </w:r>
      <w:r w:rsidR="00E96520">
        <w:t xml:space="preserve"> </w:t>
      </w:r>
      <w:r w:rsidRPr="00115A19">
        <w:t>should</w:t>
      </w:r>
      <w:r w:rsidR="00E96520">
        <w:t xml:space="preserve"> </w:t>
      </w:r>
      <w:r w:rsidRPr="00115A19">
        <w:t>get</w:t>
      </w:r>
      <w:r w:rsidR="00E96520">
        <w:t xml:space="preserve"> </w:t>
      </w:r>
      <w:r w:rsidRPr="00115A19">
        <w:t>output</w:t>
      </w:r>
      <w:r w:rsidR="00E96520">
        <w:t xml:space="preserve"> </w:t>
      </w:r>
      <w:r w:rsidRPr="00115A19">
        <w:t>similar</w:t>
      </w:r>
      <w:r w:rsidR="00E96520">
        <w:t xml:space="preserve"> </w:t>
      </w:r>
      <w:r w:rsidRPr="00115A19">
        <w:t>to</w:t>
      </w:r>
      <w:r w:rsidR="00E96520">
        <w:t xml:space="preserve"> </w:t>
      </w:r>
      <w:r w:rsidRPr="00215EB8">
        <w:t>the</w:t>
      </w:r>
      <w:r w:rsidR="00E96520">
        <w:t xml:space="preserve"> </w:t>
      </w:r>
      <w:r w:rsidRPr="00215EB8">
        <w:t>following.</w:t>
      </w:r>
    </w:p>
    <w:p w14:paraId="33DEDBDD" w14:textId="77777777" w:rsidR="00F469D7" w:rsidRDefault="00F469D7" w:rsidP="00F469D7">
      <w:pPr>
        <w:pStyle w:val="CMD"/>
      </w:pPr>
      <w:r>
        <w:t xml:space="preserve">devasc@labvm:~/labs/devnet-src/mapquest$ </w:t>
      </w:r>
      <w:r w:rsidRPr="00F469D7">
        <w:rPr>
          <w:b/>
          <w:bCs/>
        </w:rPr>
        <w:t>python3 mapquest_parse-json_4.py</w:t>
      </w:r>
    </w:p>
    <w:p w14:paraId="07A582B5" w14:textId="77777777" w:rsidR="00F469D7" w:rsidRDefault="00F469D7" w:rsidP="00F469D7">
      <w:pPr>
        <w:pStyle w:val="CMD"/>
      </w:pPr>
      <w:r>
        <w:t xml:space="preserve">Starting Location: </w:t>
      </w:r>
      <w:r w:rsidRPr="00F469D7">
        <w:rPr>
          <w:b/>
          <w:bCs/>
        </w:rPr>
        <w:t>q</w:t>
      </w:r>
    </w:p>
    <w:p w14:paraId="73940FED" w14:textId="77777777" w:rsidR="00F469D7" w:rsidRDefault="00F469D7" w:rsidP="00F469D7">
      <w:pPr>
        <w:pStyle w:val="CMD"/>
      </w:pPr>
      <w:r>
        <w:t xml:space="preserve">devasc@labvm:~/labs/devnet-src/mapquest$ </w:t>
      </w:r>
      <w:r w:rsidRPr="00F469D7">
        <w:rPr>
          <w:b/>
          <w:bCs/>
        </w:rPr>
        <w:t>python3 mapquest_parse-json_4.py</w:t>
      </w:r>
    </w:p>
    <w:p w14:paraId="1233DD74" w14:textId="77777777" w:rsidR="00F469D7" w:rsidRDefault="00F469D7" w:rsidP="00F469D7">
      <w:pPr>
        <w:pStyle w:val="CMD"/>
      </w:pPr>
      <w:r>
        <w:t xml:space="preserve">Starting Location: </w:t>
      </w:r>
      <w:r w:rsidRPr="00F469D7">
        <w:rPr>
          <w:b/>
          <w:bCs/>
        </w:rPr>
        <w:t>quit</w:t>
      </w:r>
    </w:p>
    <w:p w14:paraId="6AC36369" w14:textId="77777777" w:rsidR="00F469D7" w:rsidRDefault="00F469D7" w:rsidP="00F469D7">
      <w:pPr>
        <w:pStyle w:val="CMD"/>
      </w:pPr>
      <w:r>
        <w:t xml:space="preserve">devasc@labvm:~/labs/devnet-src/mapquest$ </w:t>
      </w:r>
      <w:r w:rsidRPr="00F469D7">
        <w:rPr>
          <w:b/>
          <w:bCs/>
        </w:rPr>
        <w:t>python3 mapquest_parse-json_4.py</w:t>
      </w:r>
    </w:p>
    <w:p w14:paraId="64C99CCB" w14:textId="77777777" w:rsidR="00F469D7" w:rsidRDefault="00F469D7" w:rsidP="00F469D7">
      <w:pPr>
        <w:pStyle w:val="CMD"/>
      </w:pPr>
      <w:r>
        <w:t xml:space="preserve">Starting Location: </w:t>
      </w:r>
      <w:r w:rsidRPr="00F469D7">
        <w:rPr>
          <w:b/>
          <w:bCs/>
        </w:rPr>
        <w:t>Washington, D.C</w:t>
      </w:r>
    </w:p>
    <w:p w14:paraId="2590F5EF" w14:textId="77777777" w:rsidR="00F469D7" w:rsidRDefault="00F469D7" w:rsidP="00F469D7">
      <w:pPr>
        <w:pStyle w:val="CMD"/>
      </w:pPr>
      <w:r>
        <w:t xml:space="preserve">Destination: </w:t>
      </w:r>
      <w:r w:rsidRPr="00F469D7">
        <w:rPr>
          <w:b/>
          <w:bCs/>
        </w:rPr>
        <w:t>q</w:t>
      </w:r>
    </w:p>
    <w:p w14:paraId="453791AA" w14:textId="77777777" w:rsidR="00F469D7" w:rsidRDefault="00F469D7" w:rsidP="00F469D7">
      <w:pPr>
        <w:pStyle w:val="CMD"/>
      </w:pPr>
      <w:r>
        <w:t xml:space="preserve">devasc@labvm:~/labs/devnet-src/mapquest$ </w:t>
      </w:r>
      <w:r w:rsidRPr="00F469D7">
        <w:rPr>
          <w:b/>
          <w:bCs/>
        </w:rPr>
        <w:t>python3 mapquest_parse-json_4.py</w:t>
      </w:r>
    </w:p>
    <w:p w14:paraId="7FDBF74D" w14:textId="77777777" w:rsidR="00F469D7" w:rsidRPr="00F469D7" w:rsidRDefault="00F469D7" w:rsidP="00F469D7">
      <w:pPr>
        <w:pStyle w:val="CMD"/>
        <w:rPr>
          <w:b/>
          <w:bCs/>
        </w:rPr>
      </w:pPr>
      <w:r>
        <w:t xml:space="preserve">Starting Location: </w:t>
      </w:r>
      <w:r w:rsidRPr="00F469D7">
        <w:rPr>
          <w:b/>
          <w:bCs/>
        </w:rPr>
        <w:t>Washington, D.C.</w:t>
      </w:r>
    </w:p>
    <w:p w14:paraId="34AB4F4B" w14:textId="77777777" w:rsidR="00F469D7" w:rsidRDefault="00F469D7" w:rsidP="00F469D7">
      <w:pPr>
        <w:pStyle w:val="CMD"/>
      </w:pPr>
      <w:r>
        <w:t xml:space="preserve">Destination: </w:t>
      </w:r>
      <w:r w:rsidRPr="00F469D7">
        <w:rPr>
          <w:b/>
          <w:bCs/>
        </w:rPr>
        <w:t>quit</w:t>
      </w:r>
    </w:p>
    <w:p w14:paraId="6572DCA2" w14:textId="77777777" w:rsidR="00F469D7" w:rsidRDefault="00F469D7" w:rsidP="00F469D7">
      <w:pPr>
        <w:pStyle w:val="CMD"/>
      </w:pPr>
      <w:r>
        <w:t xml:space="preserve">devasc@labvm:~/labs/devnet-src/mapquest$ </w:t>
      </w:r>
    </w:p>
    <w:p w14:paraId="1C16EEE1" w14:textId="7C28FF49" w:rsidR="00050CAD" w:rsidRDefault="00A70592" w:rsidP="009544F4">
      <w:pPr>
        <w:pStyle w:val="Heading3"/>
      </w:pPr>
      <w:r>
        <w:t>Display the JSON data in JSONView</w:t>
      </w:r>
      <w:r w:rsidR="00050CAD">
        <w:t>.</w:t>
      </w:r>
    </w:p>
    <w:p w14:paraId="7E44DC1C" w14:textId="6B5649C5" w:rsidR="00A70592" w:rsidRDefault="00A70592" w:rsidP="00A70592">
      <w:pPr>
        <w:pStyle w:val="BodyTextL25"/>
      </w:pPr>
      <w:r>
        <w:t xml:space="preserve">The Chromium browser </w:t>
      </w:r>
      <w:r w:rsidR="004932C9">
        <w:t xml:space="preserve">in the DEVASC VM includes the JSONView extension. You can use this to view a JSON object in a readable, colored, and </w:t>
      </w:r>
      <w:r w:rsidR="00A72977">
        <w:t>collapsible format.</w:t>
      </w:r>
    </w:p>
    <w:p w14:paraId="36D6E5A3" w14:textId="75B5C21C" w:rsidR="00050CAD" w:rsidRDefault="00A72977" w:rsidP="009544F4">
      <w:pPr>
        <w:pStyle w:val="SubStepAlpha"/>
        <w:numPr>
          <w:ilvl w:val="3"/>
          <w:numId w:val="29"/>
        </w:numPr>
      </w:pPr>
      <w:r>
        <w:t xml:space="preserve">Run your </w:t>
      </w:r>
      <w:r>
        <w:rPr>
          <w:b/>
          <w:bCs/>
        </w:rPr>
        <w:t>mapquest_parse</w:t>
      </w:r>
      <w:r w:rsidRPr="00B70DA0">
        <w:rPr>
          <w:b/>
          <w:bCs/>
        </w:rPr>
        <w:t>-</w:t>
      </w:r>
      <w:r>
        <w:rPr>
          <w:b/>
          <w:bCs/>
        </w:rPr>
        <w:t>json_4</w:t>
      </w:r>
      <w:r w:rsidRPr="00B70DA0">
        <w:rPr>
          <w:b/>
          <w:bCs/>
        </w:rPr>
        <w:t>.py</w:t>
      </w:r>
      <w:r>
        <w:rPr>
          <w:b/>
          <w:bCs/>
        </w:rPr>
        <w:t xml:space="preserve"> </w:t>
      </w:r>
      <w:r>
        <w:t xml:space="preserve">again and copy the code returned for the URL. </w:t>
      </w:r>
      <w:r w:rsidR="007C03A4">
        <w:t xml:space="preserve">Do not use the code below. </w:t>
      </w:r>
      <w:r>
        <w:t xml:space="preserve">Your result will include your </w:t>
      </w:r>
      <w:r w:rsidR="007C03A4">
        <w:t>API key.</w:t>
      </w:r>
    </w:p>
    <w:p w14:paraId="6D346505" w14:textId="75D6BE8B" w:rsidR="00050CAD" w:rsidRPr="001C7410" w:rsidRDefault="007C03A4" w:rsidP="007C03A4">
      <w:pPr>
        <w:pStyle w:val="CMD"/>
      </w:pPr>
      <w:r w:rsidRPr="007C03A4">
        <w:t xml:space="preserve">devasc@labvm:~/labs/devnet-src/mapquest$ </w:t>
      </w:r>
      <w:r w:rsidRPr="007C03A4">
        <w:rPr>
          <w:b/>
          <w:bCs/>
        </w:rPr>
        <w:t>python3 mapquest_parse-json_4.py</w:t>
      </w:r>
    </w:p>
    <w:p w14:paraId="0E14639C" w14:textId="15DB330B" w:rsidR="00050CAD" w:rsidRPr="001C7410" w:rsidRDefault="00050CAD" w:rsidP="00090116">
      <w:pPr>
        <w:pStyle w:val="CMD"/>
      </w:pPr>
      <w:r w:rsidRPr="001C7410">
        <w:t>Starting</w:t>
      </w:r>
      <w:r w:rsidR="00E96520">
        <w:t xml:space="preserve"> </w:t>
      </w:r>
      <w:r w:rsidRPr="001C7410">
        <w:t>Location:</w:t>
      </w:r>
      <w:r w:rsidR="00E96520">
        <w:t xml:space="preserve"> </w:t>
      </w:r>
      <w:r w:rsidRPr="001C7410">
        <w:rPr>
          <w:b/>
          <w:bCs/>
        </w:rPr>
        <w:t>Washington,</w:t>
      </w:r>
      <w:r w:rsidR="00E96520">
        <w:rPr>
          <w:b/>
          <w:bCs/>
        </w:rPr>
        <w:t xml:space="preserve"> </w:t>
      </w:r>
      <w:r w:rsidRPr="001C7410">
        <w:rPr>
          <w:b/>
          <w:bCs/>
        </w:rPr>
        <w:t>D.C.</w:t>
      </w:r>
    </w:p>
    <w:p w14:paraId="3F3E15A3" w14:textId="79EE5EB3" w:rsidR="00050CAD" w:rsidRPr="001C7410" w:rsidRDefault="00050CAD" w:rsidP="00090116">
      <w:pPr>
        <w:pStyle w:val="CMD"/>
        <w:rPr>
          <w:b/>
          <w:bCs/>
        </w:rPr>
      </w:pPr>
      <w:r w:rsidRPr="001C7410">
        <w:t>Destination:</w:t>
      </w:r>
      <w:r w:rsidR="00E96520">
        <w:t xml:space="preserve"> </w:t>
      </w:r>
      <w:r w:rsidRPr="001C7410">
        <w:rPr>
          <w:b/>
          <w:bCs/>
        </w:rPr>
        <w:t>Baltimore,</w:t>
      </w:r>
      <w:r w:rsidR="00E96520">
        <w:rPr>
          <w:b/>
          <w:bCs/>
        </w:rPr>
        <w:t xml:space="preserve"> </w:t>
      </w:r>
      <w:r w:rsidRPr="001C7410">
        <w:rPr>
          <w:b/>
          <w:bCs/>
        </w:rPr>
        <w:t>Md</w:t>
      </w:r>
    </w:p>
    <w:p w14:paraId="4BD0F05F" w14:textId="382B83B0" w:rsidR="00050CAD" w:rsidRPr="001C7410" w:rsidRDefault="00050CAD" w:rsidP="00050CAD">
      <w:pPr>
        <w:pStyle w:val="CMDOutput"/>
      </w:pPr>
      <w:r w:rsidRPr="001C7410">
        <w:t>URL:</w:t>
      </w:r>
      <w:r w:rsidR="00E96520">
        <w:t xml:space="preserve"> </w:t>
      </w:r>
      <w:r w:rsidRPr="001C7410">
        <w:rPr>
          <w:highlight w:val="yellow"/>
        </w:rPr>
        <w:t>https://www.mapquestapi.com/directions/v2/route?key=fZadaFOY22VIEEemZcBFfxl5vjSXIPpZ&amp;from=Washington%2C+D.C.&amp;to=Baltimore%2C+Md</w:t>
      </w:r>
    </w:p>
    <w:p w14:paraId="29A24467" w14:textId="0DB2F438" w:rsidR="00050CAD" w:rsidRPr="001C7410" w:rsidRDefault="00050CAD" w:rsidP="00050CAD">
      <w:pPr>
        <w:pStyle w:val="CMDOutput"/>
      </w:pPr>
      <w:r w:rsidRPr="001C7410">
        <w:t>API</w:t>
      </w:r>
      <w:r w:rsidR="00E96520">
        <w:t xml:space="preserve"> </w:t>
      </w:r>
      <w:r w:rsidRPr="001C7410">
        <w:t>Status:</w:t>
      </w:r>
      <w:r w:rsidR="00E96520">
        <w:t xml:space="preserve"> </w:t>
      </w:r>
      <w:r w:rsidRPr="001C7410">
        <w:t>0</w:t>
      </w:r>
      <w:r w:rsidR="00E96520">
        <w:t xml:space="preserve"> </w:t>
      </w:r>
      <w:r w:rsidRPr="001C7410">
        <w:t>=</w:t>
      </w:r>
      <w:r w:rsidR="00E96520">
        <w:t xml:space="preserve"> </w:t>
      </w:r>
      <w:r w:rsidRPr="001C7410">
        <w:t>A</w:t>
      </w:r>
      <w:r w:rsidR="00E96520">
        <w:t xml:space="preserve"> </w:t>
      </w:r>
      <w:r w:rsidRPr="001C7410">
        <w:t>successful</w:t>
      </w:r>
      <w:r w:rsidR="00E96520">
        <w:t xml:space="preserve"> </w:t>
      </w:r>
      <w:r w:rsidRPr="001C7410">
        <w:t>route</w:t>
      </w:r>
      <w:r w:rsidR="00E96520">
        <w:t xml:space="preserve"> </w:t>
      </w:r>
      <w:r w:rsidRPr="001C7410">
        <w:t>call.</w:t>
      </w:r>
    </w:p>
    <w:p w14:paraId="5126FFBB" w14:textId="023252F1" w:rsidR="00050CAD" w:rsidRPr="001C7410" w:rsidRDefault="00E96520" w:rsidP="00050CAD">
      <w:pPr>
        <w:pStyle w:val="CMDOutput"/>
      </w:pPr>
      <w:r>
        <w:t xml:space="preserve"> </w:t>
      </w:r>
    </w:p>
    <w:p w14:paraId="602D7A61" w14:textId="49C73D7E" w:rsidR="00050CAD" w:rsidRPr="001C7410" w:rsidRDefault="00050CAD" w:rsidP="00090116">
      <w:pPr>
        <w:pStyle w:val="CMD"/>
      </w:pPr>
      <w:r w:rsidRPr="001C7410">
        <w:t>Starting</w:t>
      </w:r>
      <w:r w:rsidR="00E96520">
        <w:t xml:space="preserve"> </w:t>
      </w:r>
      <w:r w:rsidRPr="001C7410">
        <w:t>Location:</w:t>
      </w:r>
      <w:r w:rsidR="00E96520">
        <w:t xml:space="preserve"> </w:t>
      </w:r>
      <w:r w:rsidR="00090116">
        <w:rPr>
          <w:b/>
        </w:rPr>
        <w:t>quit</w:t>
      </w:r>
    </w:p>
    <w:p w14:paraId="24081495" w14:textId="6075952A" w:rsidR="00050CAD" w:rsidRDefault="00090116" w:rsidP="00090116">
      <w:pPr>
        <w:pStyle w:val="CMD"/>
      </w:pPr>
      <w:r w:rsidRPr="007C03A4">
        <w:t>devasc@labvm:~/labs/devnet-src/mapquest$</w:t>
      </w:r>
    </w:p>
    <w:p w14:paraId="1E0EFA71" w14:textId="3FAA889C" w:rsidR="00D4657B" w:rsidRDefault="00090116" w:rsidP="009544F4">
      <w:pPr>
        <w:pStyle w:val="SubStepAlpha"/>
        <w:numPr>
          <w:ilvl w:val="3"/>
          <w:numId w:val="29"/>
        </w:numPr>
      </w:pPr>
      <w:r>
        <w:t>Paste the URL in the Chromium browser</w:t>
      </w:r>
      <w:r w:rsidR="00BB1F5D">
        <w:t xml:space="preserve"> address field.</w:t>
      </w:r>
    </w:p>
    <w:p w14:paraId="650A62C1" w14:textId="7B16357D" w:rsidR="00050CAD" w:rsidRDefault="00050CAD" w:rsidP="009544F4">
      <w:pPr>
        <w:pStyle w:val="SubStepAlpha"/>
        <w:numPr>
          <w:ilvl w:val="3"/>
          <w:numId w:val="29"/>
        </w:numPr>
      </w:pPr>
      <w:r>
        <w:t>Collapse</w:t>
      </w:r>
      <w:r w:rsidR="00E96520">
        <w:t xml:space="preserve"> </w:t>
      </w:r>
      <w:r>
        <w:t>the</w:t>
      </w:r>
      <w:r w:rsidR="00E96520">
        <w:t xml:space="preserve"> </w:t>
      </w:r>
      <w:r>
        <w:t>JSONView</w:t>
      </w:r>
      <w:r w:rsidR="00E96520">
        <w:t xml:space="preserve"> </w:t>
      </w:r>
      <w:r>
        <w:t>data</w:t>
      </w:r>
      <w:r w:rsidR="00E96520">
        <w:t xml:space="preserve"> </w:t>
      </w:r>
      <w:r>
        <w:t>by</w:t>
      </w:r>
      <w:r w:rsidR="00E96520">
        <w:t xml:space="preserve"> </w:t>
      </w:r>
      <w:r>
        <w:t>selecting</w:t>
      </w:r>
      <w:r w:rsidR="00E96520">
        <w:t xml:space="preserve"> </w:t>
      </w:r>
      <w:r>
        <w:t>the</w:t>
      </w:r>
      <w:r w:rsidR="00E96520">
        <w:t xml:space="preserve"> </w:t>
      </w:r>
      <w:r>
        <w:t>dash</w:t>
      </w:r>
      <w:r w:rsidR="00E96520">
        <w:t xml:space="preserve"> </w:t>
      </w:r>
      <w:r>
        <w:t>"</w:t>
      </w:r>
      <w:r w:rsidRPr="00056ED6">
        <w:rPr>
          <w:b/>
          <w:bCs/>
        </w:rPr>
        <w:t>-</w:t>
      </w:r>
      <w:r>
        <w:t>"</w:t>
      </w:r>
      <w:r w:rsidR="00E96520">
        <w:t xml:space="preserve"> </w:t>
      </w:r>
      <w:r>
        <w:t>before</w:t>
      </w:r>
      <w:r w:rsidR="00E96520">
        <w:t xml:space="preserve"> </w:t>
      </w:r>
      <w:r w:rsidRPr="00056ED6">
        <w:rPr>
          <w:b/>
          <w:bCs/>
        </w:rPr>
        <w:t>route</w:t>
      </w:r>
      <w:r>
        <w:t>,</w:t>
      </w:r>
      <w:r w:rsidR="00E96520">
        <w:t xml:space="preserve"> </w:t>
      </w:r>
      <w:r>
        <w:t>you</w:t>
      </w:r>
      <w:r w:rsidR="00E96520">
        <w:t xml:space="preserve"> </w:t>
      </w:r>
      <w:r>
        <w:t>will</w:t>
      </w:r>
      <w:r w:rsidR="00E96520">
        <w:t xml:space="preserve"> </w:t>
      </w:r>
      <w:r>
        <w:t>see</w:t>
      </w:r>
      <w:r w:rsidR="00E96520">
        <w:t xml:space="preserve"> </w:t>
      </w:r>
      <w:r>
        <w:t>that</w:t>
      </w:r>
      <w:r w:rsidR="00E96520">
        <w:t xml:space="preserve"> </w:t>
      </w:r>
      <w:r>
        <w:t>there</w:t>
      </w:r>
      <w:r w:rsidR="00E96520">
        <w:t xml:space="preserve"> </w:t>
      </w:r>
      <w:r>
        <w:t>are</w:t>
      </w:r>
      <w:r w:rsidR="00E96520">
        <w:t xml:space="preserve"> </w:t>
      </w:r>
      <w:r>
        <w:t>two</w:t>
      </w:r>
      <w:r w:rsidR="00E96520">
        <w:t xml:space="preserve"> </w:t>
      </w:r>
      <w:r>
        <w:t>root</w:t>
      </w:r>
      <w:r w:rsidR="00E96520">
        <w:t xml:space="preserve"> </w:t>
      </w:r>
      <w:r>
        <w:t>dictionaries:</w:t>
      </w:r>
      <w:r w:rsidR="00E96520">
        <w:t xml:space="preserve"> </w:t>
      </w:r>
      <w:r w:rsidRPr="00BA68EE">
        <w:rPr>
          <w:b/>
        </w:rPr>
        <w:t>route</w:t>
      </w:r>
      <w:r w:rsidR="00E96520">
        <w:rPr>
          <w:b/>
        </w:rPr>
        <w:t xml:space="preserve"> </w:t>
      </w:r>
      <w:r w:rsidRPr="00913398">
        <w:rPr>
          <w:bCs/>
        </w:rPr>
        <w:t>and</w:t>
      </w:r>
      <w:r w:rsidR="00E96520">
        <w:rPr>
          <w:b/>
        </w:rPr>
        <w:t xml:space="preserve"> </w:t>
      </w:r>
      <w:r w:rsidRPr="00BA68EE">
        <w:rPr>
          <w:b/>
        </w:rPr>
        <w:t>info</w:t>
      </w:r>
      <w:r>
        <w:t>.</w:t>
      </w:r>
      <w:r w:rsidR="00E96520">
        <w:t xml:space="preserve"> </w:t>
      </w:r>
    </w:p>
    <w:p w14:paraId="5A7B8304" w14:textId="77777777" w:rsidR="00050CAD" w:rsidRPr="002C6BD9" w:rsidRDefault="00050CAD" w:rsidP="002C6BD9">
      <w:pPr>
        <w:pStyle w:val="CMDOutput"/>
      </w:pPr>
      <w:r w:rsidRPr="002C6BD9">
        <w:t>{</w:t>
      </w:r>
    </w:p>
    <w:p w14:paraId="4F5E28CA" w14:textId="41016215" w:rsidR="00050CAD" w:rsidRPr="002C6BD9" w:rsidRDefault="00E96520" w:rsidP="002C6BD9">
      <w:pPr>
        <w:pStyle w:val="CMDOutput"/>
      </w:pPr>
      <w:r w:rsidRPr="002C6BD9">
        <w:t xml:space="preserve"> </w:t>
      </w:r>
      <w:r w:rsidR="00050CAD" w:rsidRPr="002C6BD9">
        <w:rPr>
          <w:highlight w:val="yellow"/>
        </w:rPr>
        <w:t>-</w:t>
      </w:r>
      <w:r w:rsidRPr="002C6BD9">
        <w:t xml:space="preserve"> </w:t>
      </w:r>
      <w:r w:rsidR="00050CAD" w:rsidRPr="002C6BD9">
        <w:t>route:{</w:t>
      </w:r>
    </w:p>
    <w:p w14:paraId="6A4F9C48" w14:textId="01B36270" w:rsidR="00050CAD" w:rsidRPr="002C6BD9" w:rsidRDefault="00E96520" w:rsidP="002C6BD9">
      <w:pPr>
        <w:pStyle w:val="CMDOutput"/>
      </w:pPr>
      <w:r w:rsidRPr="002C6BD9">
        <w:lastRenderedPageBreak/>
        <w:t xml:space="preserve">      </w:t>
      </w:r>
      <w:r w:rsidR="00050CAD" w:rsidRPr="002C6BD9">
        <w:t>hasTollRoad:</w:t>
      </w:r>
      <w:r w:rsidRPr="002C6BD9">
        <w:t xml:space="preserve"> </w:t>
      </w:r>
      <w:r w:rsidR="00050CAD" w:rsidRPr="002C6BD9">
        <w:t>false,</w:t>
      </w:r>
    </w:p>
    <w:p w14:paraId="0B2B5A44" w14:textId="6505CD89" w:rsidR="00050CAD" w:rsidRPr="002C6BD9" w:rsidRDefault="00E96520" w:rsidP="002C6BD9">
      <w:pPr>
        <w:pStyle w:val="CMDOutput"/>
      </w:pPr>
      <w:r w:rsidRPr="002C6BD9">
        <w:t xml:space="preserve">      </w:t>
      </w:r>
      <w:r w:rsidR="00050CAD" w:rsidRPr="002C6BD9">
        <w:t>hasBridge:</w:t>
      </w:r>
      <w:r w:rsidRPr="002C6BD9">
        <w:t xml:space="preserve"> </w:t>
      </w:r>
      <w:r w:rsidR="00050CAD" w:rsidRPr="002C6BD9">
        <w:t>true,</w:t>
      </w:r>
    </w:p>
    <w:p w14:paraId="19328998" w14:textId="56A3DA58" w:rsidR="00050CAD" w:rsidRPr="002C6BD9" w:rsidRDefault="00E96520" w:rsidP="002C6BD9">
      <w:pPr>
        <w:pStyle w:val="CMDOutput"/>
      </w:pPr>
      <w:r w:rsidRPr="002C6BD9">
        <w:t xml:space="preserve"> </w:t>
      </w:r>
      <w:r w:rsidR="00050CAD" w:rsidRPr="002C6BD9">
        <w:t>&lt;output</w:t>
      </w:r>
      <w:r w:rsidRPr="002C6BD9">
        <w:t xml:space="preserve"> </w:t>
      </w:r>
      <w:r w:rsidR="00050CAD" w:rsidRPr="002C6BD9">
        <w:t>omitted&gt;</w:t>
      </w:r>
    </w:p>
    <w:p w14:paraId="0B88EF5D" w14:textId="3C648DA8" w:rsidR="00050CAD" w:rsidRDefault="00050CAD" w:rsidP="00D4657B">
      <w:pPr>
        <w:pStyle w:val="BodyTextL50"/>
      </w:pPr>
      <w:r>
        <w:t>You</w:t>
      </w:r>
      <w:r w:rsidR="00E96520">
        <w:t xml:space="preserve"> </w:t>
      </w:r>
      <w:r>
        <w:t>will</w:t>
      </w:r>
      <w:r w:rsidR="00E96520">
        <w:t xml:space="preserve"> </w:t>
      </w:r>
      <w:r>
        <w:t>see</w:t>
      </w:r>
      <w:r w:rsidR="00E96520">
        <w:t xml:space="preserve"> </w:t>
      </w:r>
      <w:r>
        <w:t>that</w:t>
      </w:r>
      <w:r w:rsidR="00E96520">
        <w:t xml:space="preserve"> </w:t>
      </w:r>
      <w:r>
        <w:t>there</w:t>
      </w:r>
      <w:r w:rsidR="00E96520">
        <w:t xml:space="preserve"> </w:t>
      </w:r>
      <w:r>
        <w:t>are</w:t>
      </w:r>
      <w:r w:rsidR="00E96520">
        <w:t xml:space="preserve"> </w:t>
      </w:r>
      <w:r>
        <w:t>two</w:t>
      </w:r>
      <w:r w:rsidR="00E96520">
        <w:t xml:space="preserve"> </w:t>
      </w:r>
      <w:r>
        <w:t>root</w:t>
      </w:r>
      <w:r w:rsidR="00E96520">
        <w:t xml:space="preserve"> </w:t>
      </w:r>
      <w:r>
        <w:t>dictionaries:</w:t>
      </w:r>
      <w:r w:rsidR="00E96520">
        <w:t xml:space="preserve"> </w:t>
      </w:r>
      <w:r w:rsidRPr="00BA68EE">
        <w:rPr>
          <w:b/>
        </w:rPr>
        <w:t>route</w:t>
      </w:r>
      <w:r w:rsidR="00E96520">
        <w:rPr>
          <w:b/>
        </w:rPr>
        <w:t xml:space="preserve"> </w:t>
      </w:r>
      <w:r w:rsidRPr="003330B0">
        <w:rPr>
          <w:bCs/>
        </w:rPr>
        <w:t>and</w:t>
      </w:r>
      <w:r w:rsidR="00E96520">
        <w:rPr>
          <w:b/>
        </w:rPr>
        <w:t xml:space="preserve"> </w:t>
      </w:r>
      <w:r w:rsidRPr="00BA68EE">
        <w:rPr>
          <w:b/>
        </w:rPr>
        <w:t>info</w:t>
      </w:r>
      <w:r>
        <w:t>.</w:t>
      </w:r>
      <w:r w:rsidR="003330B0">
        <w:t xml:space="preserve"> Notice that </w:t>
      </w:r>
      <w:r w:rsidR="003330B0" w:rsidRPr="003330B0">
        <w:rPr>
          <w:b/>
          <w:bCs/>
        </w:rPr>
        <w:t>info</w:t>
      </w:r>
      <w:r w:rsidR="003330B0">
        <w:t xml:space="preserve"> has the </w:t>
      </w:r>
      <w:r w:rsidR="003330B0" w:rsidRPr="003330B0">
        <w:rPr>
          <w:b/>
          <w:bCs/>
        </w:rPr>
        <w:t>statuscode</w:t>
      </w:r>
      <w:r w:rsidR="003330B0">
        <w:t xml:space="preserve"> key/value paired used in your code.</w:t>
      </w:r>
    </w:p>
    <w:p w14:paraId="21CCFDD5" w14:textId="66CB0226" w:rsidR="0047098D" w:rsidRPr="0047098D" w:rsidRDefault="00050CAD" w:rsidP="0047098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8C3A93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032A0BB" w14:textId="5379A855" w:rsidR="0047098D" w:rsidRPr="0047098D" w:rsidRDefault="0047098D" w:rsidP="0047098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47098D">
        <w:rPr>
          <w:rFonts w:ascii="Courier New" w:hAnsi="Courier New" w:cs="Courier New"/>
          <w:color w:val="000000"/>
          <w:sz w:val="20"/>
          <w:szCs w:val="20"/>
        </w:rPr>
        <w:t>route: {},</w:t>
      </w:r>
    </w:p>
    <w:p w14:paraId="414D034B" w14:textId="4E3CF1E9" w:rsidR="0047098D" w:rsidRPr="0047098D" w:rsidRDefault="0047098D" w:rsidP="0047098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 w:rsidRPr="0047098D">
        <w:rPr>
          <w:rFonts w:ascii="Courier New" w:hAnsi="Courier New" w:cs="Courier New"/>
          <w:color w:val="000000"/>
          <w:sz w:val="20"/>
          <w:szCs w:val="20"/>
        </w:rPr>
        <w:t>info: {</w:t>
      </w:r>
    </w:p>
    <w:p w14:paraId="42843A86" w14:textId="0873728B" w:rsidR="0047098D" w:rsidRPr="0047098D" w:rsidRDefault="0047098D" w:rsidP="0047098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60B7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47098D">
        <w:rPr>
          <w:rFonts w:ascii="Courier New" w:hAnsi="Courier New" w:cs="Courier New"/>
          <w:color w:val="000000"/>
          <w:sz w:val="20"/>
          <w:szCs w:val="20"/>
        </w:rPr>
        <w:t>statuscode: 0,</w:t>
      </w:r>
    </w:p>
    <w:p w14:paraId="65C5FE32" w14:textId="1BF8BAA2" w:rsidR="0047098D" w:rsidRPr="00C60B74" w:rsidRDefault="00C60B74" w:rsidP="00C60B74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60B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- </w:t>
      </w:r>
      <w:r w:rsidR="0047098D" w:rsidRPr="00C60B74">
        <w:rPr>
          <w:rFonts w:ascii="Courier New" w:hAnsi="Courier New" w:cs="Courier New"/>
          <w:color w:val="000000"/>
          <w:sz w:val="20"/>
          <w:szCs w:val="20"/>
        </w:rPr>
        <w:t>copyright: {</w:t>
      </w:r>
    </w:p>
    <w:p w14:paraId="77B5A3FF" w14:textId="4CFF6EA3" w:rsidR="0047098D" w:rsidRPr="0047098D" w:rsidRDefault="00C60B74" w:rsidP="0047098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="0047098D" w:rsidRPr="0047098D">
        <w:rPr>
          <w:rFonts w:ascii="Courier New" w:hAnsi="Courier New" w:cs="Courier New"/>
          <w:color w:val="000000"/>
          <w:sz w:val="20"/>
          <w:szCs w:val="20"/>
        </w:rPr>
        <w:t>imageAltText: "© 2019 MapQuest, Inc.",</w:t>
      </w:r>
    </w:p>
    <w:p w14:paraId="0E6153B1" w14:textId="79AEDCA9" w:rsidR="0047098D" w:rsidRPr="0047098D" w:rsidRDefault="00C60B74" w:rsidP="0047098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="0047098D" w:rsidRPr="0047098D">
        <w:rPr>
          <w:rFonts w:ascii="Courier New" w:hAnsi="Courier New" w:cs="Courier New"/>
          <w:color w:val="000000"/>
          <w:sz w:val="20"/>
          <w:szCs w:val="20"/>
        </w:rPr>
        <w:t>imageUrl: "http://api.mqcdn.com/res/mqlogo.gif",</w:t>
      </w:r>
    </w:p>
    <w:p w14:paraId="46D47010" w14:textId="090955DE" w:rsidR="0047098D" w:rsidRPr="0047098D" w:rsidRDefault="00C60B74" w:rsidP="0047098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="0047098D" w:rsidRPr="0047098D">
        <w:rPr>
          <w:rFonts w:ascii="Courier New" w:hAnsi="Courier New" w:cs="Courier New"/>
          <w:color w:val="000000"/>
          <w:sz w:val="20"/>
          <w:szCs w:val="20"/>
        </w:rPr>
        <w:t>text: "© 2019 MapQuest, Inc."</w:t>
      </w:r>
    </w:p>
    <w:p w14:paraId="5EDBE995" w14:textId="486D43C9" w:rsidR="0047098D" w:rsidRPr="0047098D" w:rsidRDefault="00C60B74" w:rsidP="0047098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="0047098D" w:rsidRPr="0047098D">
        <w:rPr>
          <w:rFonts w:ascii="Courier New" w:hAnsi="Courier New" w:cs="Courier New"/>
          <w:color w:val="000000"/>
          <w:sz w:val="20"/>
          <w:szCs w:val="20"/>
        </w:rPr>
        <w:t>},</w:t>
      </w:r>
    </w:p>
    <w:p w14:paraId="359CD5D1" w14:textId="2C1A474B" w:rsidR="0047098D" w:rsidRPr="0047098D" w:rsidRDefault="00C60B74" w:rsidP="0047098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="0047098D" w:rsidRPr="0047098D">
        <w:rPr>
          <w:rFonts w:ascii="Courier New" w:hAnsi="Courier New" w:cs="Courier New"/>
          <w:color w:val="000000"/>
          <w:sz w:val="20"/>
          <w:szCs w:val="20"/>
        </w:rPr>
        <w:t>messages: [ ]</w:t>
      </w:r>
    </w:p>
    <w:p w14:paraId="5CC380DA" w14:textId="4C0775BD" w:rsidR="0047098D" w:rsidRPr="0047098D" w:rsidRDefault="00C60B74" w:rsidP="0047098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47098D" w:rsidRPr="0047098D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26A2062" w14:textId="222F7248" w:rsidR="00050CAD" w:rsidRPr="00D4657B" w:rsidRDefault="0047098D" w:rsidP="00D4657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47098D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C690853" w14:textId="11B477D6" w:rsidR="00050CAD" w:rsidRDefault="00050CAD" w:rsidP="009544F4">
      <w:pPr>
        <w:pStyle w:val="SubStepAlpha"/>
        <w:keepNext/>
        <w:numPr>
          <w:ilvl w:val="3"/>
          <w:numId w:val="29"/>
        </w:numPr>
      </w:pPr>
      <w:r>
        <w:t>Expand</w:t>
      </w:r>
      <w:r w:rsidR="00E96520">
        <w:t xml:space="preserve"> </w:t>
      </w:r>
      <w:r>
        <w:t>the</w:t>
      </w:r>
      <w:r w:rsidR="00E96520">
        <w:t xml:space="preserve"> </w:t>
      </w:r>
      <w:r>
        <w:rPr>
          <w:b/>
        </w:rPr>
        <w:t>route</w:t>
      </w:r>
      <w:r w:rsidR="00E96520">
        <w:rPr>
          <w:b/>
        </w:rPr>
        <w:t xml:space="preserve"> </w:t>
      </w:r>
      <w:r>
        <w:t>dictionary</w:t>
      </w:r>
      <w:r w:rsidR="00E96520">
        <w:t xml:space="preserve"> </w:t>
      </w:r>
      <w:r>
        <w:t>(click</w:t>
      </w:r>
      <w:r w:rsidR="00E96520">
        <w:t xml:space="preserve"> </w:t>
      </w:r>
      <w:r>
        <w:t>on</w:t>
      </w:r>
      <w:r w:rsidR="00E96520">
        <w:t xml:space="preserve"> </w:t>
      </w:r>
      <w:r>
        <w:t>the</w:t>
      </w:r>
      <w:r w:rsidR="00E96520">
        <w:t xml:space="preserve"> </w:t>
      </w:r>
      <w:r>
        <w:t>plus</w:t>
      </w:r>
      <w:r w:rsidR="00E96520">
        <w:t xml:space="preserve"> </w:t>
      </w:r>
      <w:r>
        <w:t>sign</w:t>
      </w:r>
      <w:r w:rsidR="00E96520">
        <w:t xml:space="preserve"> </w:t>
      </w:r>
      <w:r>
        <w:t>"</w:t>
      </w:r>
      <w:r w:rsidRPr="0063087A">
        <w:rPr>
          <w:b/>
          <w:bCs/>
        </w:rPr>
        <w:t>+</w:t>
      </w:r>
      <w:r>
        <w:t>"</w:t>
      </w:r>
      <w:r w:rsidR="00E96520">
        <w:t xml:space="preserve"> </w:t>
      </w:r>
      <w:r>
        <w:t>before</w:t>
      </w:r>
      <w:r w:rsidR="00E96520">
        <w:t xml:space="preserve"> </w:t>
      </w:r>
      <w:r w:rsidRPr="0063087A">
        <w:rPr>
          <w:b/>
          <w:bCs/>
        </w:rPr>
        <w:t>route</w:t>
      </w:r>
      <w:r>
        <w:t>)</w:t>
      </w:r>
      <w:r w:rsidR="00E96520">
        <w:t xml:space="preserve"> </w:t>
      </w:r>
      <w:r>
        <w:t>and</w:t>
      </w:r>
      <w:r w:rsidR="00E96520">
        <w:t xml:space="preserve"> </w:t>
      </w:r>
      <w:r>
        <w:t>investigate</w:t>
      </w:r>
      <w:r w:rsidR="00E96520">
        <w:t xml:space="preserve"> </w:t>
      </w:r>
      <w:r>
        <w:t>the</w:t>
      </w:r>
      <w:r w:rsidR="00E96520">
        <w:t xml:space="preserve"> </w:t>
      </w:r>
      <w:r>
        <w:t>rich</w:t>
      </w:r>
      <w:r w:rsidR="00E96520">
        <w:t xml:space="preserve"> </w:t>
      </w:r>
      <w:r>
        <w:t>data.</w:t>
      </w:r>
      <w:r w:rsidR="00E96520">
        <w:t xml:space="preserve"> </w:t>
      </w:r>
      <w:r>
        <w:t>There</w:t>
      </w:r>
      <w:r w:rsidR="00E96520">
        <w:t xml:space="preserve"> </w:t>
      </w:r>
      <w:r>
        <w:t>are</w:t>
      </w:r>
      <w:r w:rsidR="00E96520">
        <w:t xml:space="preserve"> </w:t>
      </w:r>
      <w:r>
        <w:t>values</w:t>
      </w:r>
      <w:r w:rsidR="00E96520">
        <w:t xml:space="preserve"> </w:t>
      </w:r>
      <w:r>
        <w:t>to</w:t>
      </w:r>
      <w:r w:rsidR="00E96520">
        <w:t xml:space="preserve"> </w:t>
      </w:r>
      <w:r>
        <w:t>indicate</w:t>
      </w:r>
      <w:r w:rsidR="00E96520">
        <w:t xml:space="preserve"> </w:t>
      </w:r>
      <w:r>
        <w:t>whether</w:t>
      </w:r>
      <w:r w:rsidR="00E96520">
        <w:t xml:space="preserve"> </w:t>
      </w:r>
      <w:r>
        <w:t>the</w:t>
      </w:r>
      <w:r w:rsidR="00E96520">
        <w:t xml:space="preserve"> </w:t>
      </w:r>
      <w:r>
        <w:t>route</w:t>
      </w:r>
      <w:r w:rsidR="00E96520">
        <w:t xml:space="preserve"> </w:t>
      </w:r>
      <w:r>
        <w:t>has</w:t>
      </w:r>
      <w:r w:rsidR="00E96520">
        <w:t xml:space="preserve"> </w:t>
      </w:r>
      <w:r>
        <w:t>toll</w:t>
      </w:r>
      <w:r w:rsidR="00E96520">
        <w:t xml:space="preserve"> </w:t>
      </w:r>
      <w:r>
        <w:t>roads,</w:t>
      </w:r>
      <w:r w:rsidR="00E96520">
        <w:t xml:space="preserve"> </w:t>
      </w:r>
      <w:r>
        <w:t>bridges,</w:t>
      </w:r>
      <w:r w:rsidR="00E96520">
        <w:t xml:space="preserve"> </w:t>
      </w:r>
      <w:r>
        <w:t>tunnels,</w:t>
      </w:r>
      <w:r w:rsidR="00E96520">
        <w:t xml:space="preserve"> </w:t>
      </w:r>
      <w:r>
        <w:t>highways,</w:t>
      </w:r>
      <w:r w:rsidR="00E96520">
        <w:t xml:space="preserve"> </w:t>
      </w:r>
      <w:r>
        <w:t>closures,</w:t>
      </w:r>
      <w:r w:rsidR="00E96520">
        <w:t xml:space="preserve"> </w:t>
      </w:r>
      <w:r>
        <w:t>or</w:t>
      </w:r>
      <w:r w:rsidR="00E96520">
        <w:t xml:space="preserve"> </w:t>
      </w:r>
      <w:r>
        <w:t>crosses</w:t>
      </w:r>
      <w:r w:rsidR="00E96520">
        <w:t xml:space="preserve"> </w:t>
      </w:r>
      <w:r>
        <w:t>into</w:t>
      </w:r>
      <w:r w:rsidR="00E96520">
        <w:t xml:space="preserve"> </w:t>
      </w:r>
      <w:r>
        <w:t>other</w:t>
      </w:r>
      <w:r w:rsidR="00E96520">
        <w:t xml:space="preserve"> </w:t>
      </w:r>
      <w:r>
        <w:t>countries.</w:t>
      </w:r>
      <w:r w:rsidR="00E96520">
        <w:t xml:space="preserve"> </w:t>
      </w:r>
      <w:r>
        <w:t>You</w:t>
      </w:r>
      <w:r w:rsidR="00E96520">
        <w:t xml:space="preserve"> </w:t>
      </w:r>
      <w:r>
        <w:t>should</w:t>
      </w:r>
      <w:r w:rsidR="00E96520">
        <w:t xml:space="preserve"> </w:t>
      </w:r>
      <w:r>
        <w:t>also</w:t>
      </w:r>
      <w:r w:rsidR="00E96520">
        <w:t xml:space="preserve"> </w:t>
      </w:r>
      <w:r>
        <w:t>see</w:t>
      </w:r>
      <w:r w:rsidR="00E96520">
        <w:t xml:space="preserve"> </w:t>
      </w:r>
      <w:r>
        <w:t>values</w:t>
      </w:r>
      <w:r w:rsidR="00E96520">
        <w:t xml:space="preserve"> </w:t>
      </w:r>
      <w:r>
        <w:t>for</w:t>
      </w:r>
      <w:r w:rsidR="00E96520">
        <w:t xml:space="preserve"> </w:t>
      </w:r>
      <w:r>
        <w:t>distance,</w:t>
      </w:r>
      <w:r w:rsidR="00E96520">
        <w:t xml:space="preserve"> </w:t>
      </w:r>
      <w:r>
        <w:t>the</w:t>
      </w:r>
      <w:r w:rsidR="00E96520">
        <w:t xml:space="preserve"> </w:t>
      </w:r>
      <w:r>
        <w:t>total</w:t>
      </w:r>
      <w:r w:rsidR="00E96520">
        <w:t xml:space="preserve"> </w:t>
      </w:r>
      <w:r>
        <w:t>time</w:t>
      </w:r>
      <w:r w:rsidR="00E96520">
        <w:t xml:space="preserve"> </w:t>
      </w:r>
      <w:r>
        <w:t>the</w:t>
      </w:r>
      <w:r w:rsidR="00E96520">
        <w:t xml:space="preserve"> </w:t>
      </w:r>
      <w:r>
        <w:t>trip</w:t>
      </w:r>
      <w:r w:rsidR="00E96520">
        <w:t xml:space="preserve"> </w:t>
      </w:r>
      <w:r>
        <w:t>will</w:t>
      </w:r>
      <w:r w:rsidR="00E96520">
        <w:t xml:space="preserve"> </w:t>
      </w:r>
      <w:r>
        <w:t>take,</w:t>
      </w:r>
      <w:r w:rsidR="00E96520">
        <w:t xml:space="preserve"> </w:t>
      </w:r>
      <w:r>
        <w:t>and</w:t>
      </w:r>
      <w:r w:rsidR="00E96520">
        <w:t xml:space="preserve"> </w:t>
      </w:r>
      <w:r>
        <w:t>fuel</w:t>
      </w:r>
      <w:r w:rsidR="00E96520">
        <w:t xml:space="preserve"> </w:t>
      </w:r>
      <w:r>
        <w:t>usage</w:t>
      </w:r>
      <w:r w:rsidR="00F410B6">
        <w:t>.</w:t>
      </w:r>
      <w:r w:rsidR="00E96520">
        <w:t xml:space="preserve"> </w:t>
      </w:r>
      <w:r>
        <w:t>To</w:t>
      </w:r>
      <w:r w:rsidR="00E96520">
        <w:t xml:space="preserve"> </w:t>
      </w:r>
      <w:r>
        <w:t>parse</w:t>
      </w:r>
      <w:r w:rsidR="00E96520">
        <w:t xml:space="preserve"> </w:t>
      </w:r>
      <w:r>
        <w:t>and</w:t>
      </w:r>
      <w:r w:rsidR="00E96520">
        <w:t xml:space="preserve"> </w:t>
      </w:r>
      <w:r>
        <w:t>display</w:t>
      </w:r>
      <w:r w:rsidR="00E96520">
        <w:t xml:space="preserve"> </w:t>
      </w:r>
      <w:r>
        <w:t>this</w:t>
      </w:r>
      <w:r w:rsidR="00F410B6">
        <w:t xml:space="preserve"> data in your application</w:t>
      </w:r>
      <w:r>
        <w:t>,</w:t>
      </w:r>
      <w:r w:rsidR="00E96520">
        <w:t xml:space="preserve"> </w:t>
      </w:r>
      <w:r w:rsidR="00F410B6">
        <w:t xml:space="preserve">you would </w:t>
      </w:r>
      <w:r>
        <w:t>specify</w:t>
      </w:r>
      <w:r w:rsidR="00E96520">
        <w:t xml:space="preserve"> </w:t>
      </w:r>
      <w:r>
        <w:t>the</w:t>
      </w:r>
      <w:r w:rsidR="00E96520">
        <w:t xml:space="preserve"> </w:t>
      </w:r>
      <w:r w:rsidRPr="007C5D17">
        <w:rPr>
          <w:b/>
        </w:rPr>
        <w:t>route</w:t>
      </w:r>
      <w:r w:rsidR="00E96520">
        <w:t xml:space="preserve"> </w:t>
      </w:r>
      <w:r>
        <w:t>dictionary</w:t>
      </w:r>
      <w:r w:rsidR="00E96520">
        <w:t xml:space="preserve"> </w:t>
      </w:r>
      <w:r>
        <w:t>and</w:t>
      </w:r>
      <w:r w:rsidR="00E96520">
        <w:t xml:space="preserve"> </w:t>
      </w:r>
      <w:r w:rsidR="008C5D17">
        <w:t xml:space="preserve">then </w:t>
      </w:r>
      <w:r>
        <w:t>select</w:t>
      </w:r>
      <w:r w:rsidR="00E96520">
        <w:t xml:space="preserve"> </w:t>
      </w:r>
      <w:r>
        <w:t>key/value</w:t>
      </w:r>
      <w:r w:rsidR="00E96520">
        <w:t xml:space="preserve"> </w:t>
      </w:r>
      <w:r>
        <w:t>pair</w:t>
      </w:r>
      <w:r w:rsidR="00E96520">
        <w:t xml:space="preserve"> </w:t>
      </w:r>
      <w:r>
        <w:t>you</w:t>
      </w:r>
      <w:r w:rsidR="00E96520">
        <w:t xml:space="preserve"> </w:t>
      </w:r>
      <w:r>
        <w:t>want</w:t>
      </w:r>
      <w:r w:rsidR="00E96520">
        <w:t xml:space="preserve"> </w:t>
      </w:r>
      <w:r>
        <w:t>to</w:t>
      </w:r>
      <w:r w:rsidR="00E96520">
        <w:t xml:space="preserve"> </w:t>
      </w:r>
      <w:r>
        <w:t>print.</w:t>
      </w:r>
      <w:r w:rsidR="008C5D17">
        <w:t xml:space="preserve"> You will do some parsing of the route dictionary in the next part of the lab.</w:t>
      </w:r>
    </w:p>
    <w:p w14:paraId="2F35BB47" w14:textId="789B2A83" w:rsidR="00050CAD" w:rsidRDefault="0050722C" w:rsidP="00EE2434">
      <w:pPr>
        <w:pStyle w:val="Heading2"/>
      </w:pPr>
      <w:r>
        <w:t>Upgrade</w:t>
      </w:r>
      <w:r w:rsidR="00E96520">
        <w:t xml:space="preserve"> </w:t>
      </w:r>
      <w:r>
        <w:t>the</w:t>
      </w:r>
      <w:r w:rsidR="00E96520">
        <w:t xml:space="preserve"> </w:t>
      </w:r>
      <w:r>
        <w:t>MapQuest</w:t>
      </w:r>
      <w:r w:rsidR="00E96520">
        <w:t xml:space="preserve"> </w:t>
      </w:r>
      <w:r>
        <w:t>Directions</w:t>
      </w:r>
      <w:r w:rsidR="00E96520">
        <w:t xml:space="preserve"> </w:t>
      </w:r>
      <w:r>
        <w:t>Application</w:t>
      </w:r>
      <w:r w:rsidR="00E96520">
        <w:t xml:space="preserve"> </w:t>
      </w:r>
      <w:r>
        <w:t>with</w:t>
      </w:r>
      <w:r w:rsidR="00E96520">
        <w:t xml:space="preserve"> </w:t>
      </w:r>
      <w:r>
        <w:t>More</w:t>
      </w:r>
      <w:r w:rsidR="00E96520">
        <w:t xml:space="preserve"> </w:t>
      </w:r>
      <w:r w:rsidR="00681305">
        <w:t>Features</w:t>
      </w:r>
    </w:p>
    <w:p w14:paraId="73BAE48A" w14:textId="212E5BF1" w:rsidR="003330B0" w:rsidRDefault="003330B0" w:rsidP="003330B0">
      <w:pPr>
        <w:pStyle w:val="BodyTextL25"/>
      </w:pPr>
      <w:r>
        <w:t xml:space="preserve">In this Part, you will add additional features to your MapQuest Directions Application to provide more information to the user. You will include some trip summary information and then a list of the </w:t>
      </w:r>
      <w:r w:rsidR="006B11D2">
        <w:t>directions parsed from the legs dictionary.</w:t>
      </w:r>
      <w:r w:rsidR="00267E5D">
        <w:t xml:space="preserve"> As a final step, you will add some basic error checking to validate user input.</w:t>
      </w:r>
    </w:p>
    <w:p w14:paraId="0A89E487" w14:textId="54B2DA0F" w:rsidR="00907509" w:rsidRPr="003330B0" w:rsidRDefault="00907509" w:rsidP="00907509">
      <w:pPr>
        <w:pStyle w:val="Heading3"/>
      </w:pPr>
      <w:r>
        <w:t xml:space="preserve">Display trip summary information to include </w:t>
      </w:r>
      <w:r w:rsidR="005C0D4E">
        <w:t>duration, distance, and fuel used.</w:t>
      </w:r>
    </w:p>
    <w:p w14:paraId="3B5E587A" w14:textId="673A2150" w:rsidR="00050CAD" w:rsidRDefault="00050CAD" w:rsidP="005C0D4E">
      <w:pPr>
        <w:pStyle w:val="SubStepAlpha"/>
      </w:pPr>
      <w:r>
        <w:t>Save</w:t>
      </w:r>
      <w:r w:rsidR="00E96520">
        <w:t xml:space="preserve"> </w:t>
      </w:r>
      <w:r>
        <w:t>your</w:t>
      </w:r>
      <w:r w:rsidR="00E96520">
        <w:t xml:space="preserve"> </w:t>
      </w:r>
      <w:r>
        <w:t>script</w:t>
      </w:r>
      <w:r w:rsidR="00E96520">
        <w:t xml:space="preserve"> </w:t>
      </w:r>
      <w:r>
        <w:t>as</w:t>
      </w:r>
      <w:r w:rsidR="00E96520">
        <w:t xml:space="preserve"> </w:t>
      </w:r>
      <w:r w:rsidR="0086671C" w:rsidRPr="005C0D4E">
        <w:rPr>
          <w:b/>
          <w:bCs/>
        </w:rPr>
        <w:t>mapquest_parse</w:t>
      </w:r>
      <w:r w:rsidRPr="005C0D4E">
        <w:rPr>
          <w:b/>
          <w:bCs/>
        </w:rPr>
        <w:t>-</w:t>
      </w:r>
      <w:r w:rsidR="0086671C" w:rsidRPr="005C0D4E">
        <w:rPr>
          <w:b/>
          <w:bCs/>
        </w:rPr>
        <w:t>json_5</w:t>
      </w:r>
      <w:r w:rsidRPr="005C0D4E">
        <w:rPr>
          <w:b/>
          <w:bCs/>
        </w:rPr>
        <w:t>.py</w:t>
      </w:r>
      <w:r>
        <w:t>.</w:t>
      </w:r>
      <w:r w:rsidR="00E96520">
        <w:t xml:space="preserve"> </w:t>
      </w:r>
    </w:p>
    <w:p w14:paraId="2D751750" w14:textId="0A39B849" w:rsidR="00050CAD" w:rsidRDefault="00050CAD" w:rsidP="005C0D4E">
      <w:pPr>
        <w:pStyle w:val="SubStepAlpha"/>
      </w:pPr>
      <w:r>
        <w:t>Below</w:t>
      </w:r>
      <w:r w:rsidR="00E96520">
        <w:t xml:space="preserve"> </w:t>
      </w:r>
      <w:r>
        <w:t>the</w:t>
      </w:r>
      <w:r w:rsidR="00E96520">
        <w:t xml:space="preserve"> </w:t>
      </w:r>
      <w:r>
        <w:t>API</w:t>
      </w:r>
      <w:r w:rsidR="00E96520">
        <w:t xml:space="preserve"> </w:t>
      </w:r>
      <w:r>
        <w:t>status</w:t>
      </w:r>
      <w:r w:rsidR="00E96520">
        <w:t xml:space="preserve"> </w:t>
      </w:r>
      <w:r w:rsidRPr="00582A0A">
        <w:rPr>
          <w:b/>
          <w:bCs/>
        </w:rPr>
        <w:t>print</w:t>
      </w:r>
      <w:r w:rsidR="00E96520">
        <w:t xml:space="preserve"> </w:t>
      </w:r>
      <w:r>
        <w:t>command,</w:t>
      </w:r>
      <w:r w:rsidR="00E96520">
        <w:t xml:space="preserve"> </w:t>
      </w:r>
      <w:r>
        <w:t>add</w:t>
      </w:r>
      <w:r w:rsidR="00E96520">
        <w:t xml:space="preserve"> </w:t>
      </w:r>
      <w:r>
        <w:t>several</w:t>
      </w:r>
      <w:r w:rsidR="00E96520">
        <w:t xml:space="preserve"> </w:t>
      </w:r>
      <w:r w:rsidRPr="00582A0A">
        <w:rPr>
          <w:b/>
          <w:bCs/>
        </w:rPr>
        <w:t>print</w:t>
      </w:r>
      <w:r w:rsidR="00E96520">
        <w:t xml:space="preserve"> </w:t>
      </w:r>
      <w:r>
        <w:t>statements</w:t>
      </w:r>
      <w:r w:rsidR="00E96520">
        <w:t xml:space="preserve"> </w:t>
      </w:r>
      <w:r>
        <w:t>that</w:t>
      </w:r>
      <w:r w:rsidR="00E96520">
        <w:t xml:space="preserve"> </w:t>
      </w:r>
      <w:r>
        <w:t>display</w:t>
      </w:r>
      <w:r w:rsidR="00E96520">
        <w:t xml:space="preserve"> </w:t>
      </w:r>
      <w:r>
        <w:t>the</w:t>
      </w:r>
      <w:r w:rsidR="00E96520">
        <w:t xml:space="preserve"> </w:t>
      </w:r>
      <w:r>
        <w:t>from</w:t>
      </w:r>
      <w:r w:rsidR="00E96520">
        <w:t xml:space="preserve"> </w:t>
      </w:r>
      <w:r>
        <w:t>and</w:t>
      </w:r>
      <w:r w:rsidR="00E96520">
        <w:t xml:space="preserve"> </w:t>
      </w:r>
      <w:r>
        <w:t>to</w:t>
      </w:r>
      <w:r w:rsidR="00E96520">
        <w:t xml:space="preserve"> </w:t>
      </w:r>
      <w:r>
        <w:t>locations,</w:t>
      </w:r>
      <w:r w:rsidR="00E96520">
        <w:t xml:space="preserve"> </w:t>
      </w:r>
      <w:r>
        <w:t>as</w:t>
      </w:r>
      <w:r w:rsidR="00E96520">
        <w:t xml:space="preserve"> </w:t>
      </w:r>
      <w:r>
        <w:t>well</w:t>
      </w:r>
      <w:r w:rsidR="00E96520">
        <w:t xml:space="preserve"> </w:t>
      </w:r>
      <w:r>
        <w:t>as</w:t>
      </w:r>
      <w:r w:rsidR="00E96520">
        <w:t xml:space="preserve"> </w:t>
      </w:r>
      <w:r>
        <w:t>the</w:t>
      </w:r>
      <w:r w:rsidR="00E96520">
        <w:t xml:space="preserve"> </w:t>
      </w:r>
      <w:r w:rsidRPr="006210FB">
        <w:rPr>
          <w:b/>
        </w:rPr>
        <w:t>formattedTime</w:t>
      </w:r>
      <w:r>
        <w:t>,</w:t>
      </w:r>
      <w:r w:rsidR="00E96520">
        <w:t xml:space="preserve"> </w:t>
      </w:r>
      <w:r w:rsidRPr="002A1B72">
        <w:rPr>
          <w:b/>
        </w:rPr>
        <w:t>distance</w:t>
      </w:r>
      <w:r>
        <w:t>,</w:t>
      </w:r>
      <w:r w:rsidR="00E96520">
        <w:t xml:space="preserve"> </w:t>
      </w:r>
      <w:r>
        <w:t>and</w:t>
      </w:r>
      <w:r w:rsidR="00E96520">
        <w:t xml:space="preserve"> </w:t>
      </w:r>
      <w:r w:rsidRPr="002A1B72">
        <w:rPr>
          <w:b/>
        </w:rPr>
        <w:t>fuelUsed</w:t>
      </w:r>
      <w:r w:rsidR="00E96520">
        <w:t xml:space="preserve"> </w:t>
      </w:r>
      <w:r>
        <w:t>keys.</w:t>
      </w:r>
    </w:p>
    <w:p w14:paraId="000C2D7C" w14:textId="02F482AD" w:rsidR="00050CAD" w:rsidRDefault="00050CAD" w:rsidP="00050CAD">
      <w:pPr>
        <w:pStyle w:val="SubStepAlpha"/>
        <w:numPr>
          <w:ilvl w:val="0"/>
          <w:numId w:val="0"/>
        </w:numPr>
        <w:ind w:left="720"/>
      </w:pPr>
      <w:r>
        <w:t>The</w:t>
      </w:r>
      <w:r w:rsidR="00E96520">
        <w:t xml:space="preserve"> </w:t>
      </w:r>
      <w:r>
        <w:t>additional</w:t>
      </w:r>
      <w:r w:rsidR="00E96520">
        <w:t xml:space="preserve"> </w:t>
      </w:r>
      <w:r>
        <w:t>statements</w:t>
      </w:r>
      <w:r w:rsidR="00E96520">
        <w:t xml:space="preserve"> </w:t>
      </w:r>
      <w:r>
        <w:t>also</w:t>
      </w:r>
      <w:r w:rsidR="00E96520">
        <w:t xml:space="preserve"> </w:t>
      </w:r>
      <w:r>
        <w:t>include</w:t>
      </w:r>
      <w:r w:rsidR="00E96520">
        <w:t xml:space="preserve"> </w:t>
      </w:r>
      <w:r>
        <w:t>print</w:t>
      </w:r>
      <w:r w:rsidR="00E96520">
        <w:t xml:space="preserve"> </w:t>
      </w:r>
      <w:r>
        <w:t>statements</w:t>
      </w:r>
      <w:r w:rsidR="00E96520">
        <w:t xml:space="preserve"> </w:t>
      </w:r>
      <w:r>
        <w:t>that</w:t>
      </w:r>
      <w:r w:rsidR="00E96520">
        <w:t xml:space="preserve"> </w:t>
      </w:r>
      <w:r>
        <w:t>will</w:t>
      </w:r>
      <w:r w:rsidR="00E96520">
        <w:t xml:space="preserve"> </w:t>
      </w:r>
      <w:r>
        <w:t>display</w:t>
      </w:r>
      <w:r w:rsidR="00E96520">
        <w:t xml:space="preserve"> </w:t>
      </w:r>
      <w:r>
        <w:t>a</w:t>
      </w:r>
      <w:r w:rsidR="00E96520">
        <w:t xml:space="preserve"> </w:t>
      </w:r>
      <w:r>
        <w:t>double</w:t>
      </w:r>
      <w:r w:rsidR="00E96520">
        <w:t xml:space="preserve"> </w:t>
      </w:r>
      <w:r>
        <w:t>line</w:t>
      </w:r>
      <w:r w:rsidR="00E96520">
        <w:t xml:space="preserve"> </w:t>
      </w:r>
      <w:r>
        <w:t>before</w:t>
      </w:r>
      <w:r w:rsidR="00E96520">
        <w:t xml:space="preserve"> </w:t>
      </w:r>
      <w:r>
        <w:t>the</w:t>
      </w:r>
      <w:r w:rsidR="00E96520">
        <w:t xml:space="preserve"> </w:t>
      </w:r>
      <w:r>
        <w:t>next</w:t>
      </w:r>
      <w:r w:rsidR="00E96520">
        <w:t xml:space="preserve"> </w:t>
      </w:r>
      <w:r>
        <w:t>request</w:t>
      </w:r>
      <w:r w:rsidR="00E96520">
        <w:t xml:space="preserve"> </w:t>
      </w:r>
      <w:r>
        <w:t>for</w:t>
      </w:r>
      <w:r w:rsidR="00E96520">
        <w:t xml:space="preserve"> </w:t>
      </w:r>
      <w:r>
        <w:t>a</w:t>
      </w:r>
      <w:r w:rsidR="00E96520">
        <w:t xml:space="preserve"> </w:t>
      </w:r>
      <w:r>
        <w:t>starting</w:t>
      </w:r>
      <w:r w:rsidR="00E96520">
        <w:t xml:space="preserve"> </w:t>
      </w:r>
      <w:r>
        <w:t>location.</w:t>
      </w:r>
      <w:r w:rsidR="00A61CA1">
        <w:t xml:space="preserve"> Make sure these statements are embedded in the while True function. </w:t>
      </w:r>
    </w:p>
    <w:p w14:paraId="6E39A438" w14:textId="4834B119" w:rsidR="00050CAD" w:rsidRDefault="00E96520" w:rsidP="00050CAD">
      <w:pPr>
        <w:pStyle w:val="CMDOutput"/>
      </w:pPr>
      <w:r>
        <w:t xml:space="preserve">    </w:t>
      </w:r>
      <w:r w:rsidR="00050CAD">
        <w:t>if</w:t>
      </w:r>
      <w:r>
        <w:t xml:space="preserve"> </w:t>
      </w:r>
      <w:r w:rsidR="00050CAD">
        <w:t>json_status</w:t>
      </w:r>
      <w:r>
        <w:t xml:space="preserve"> </w:t>
      </w:r>
      <w:r w:rsidR="00050CAD">
        <w:t>==</w:t>
      </w:r>
      <w:r>
        <w:t xml:space="preserve"> </w:t>
      </w:r>
      <w:r w:rsidR="00050CAD">
        <w:t>0:</w:t>
      </w:r>
    </w:p>
    <w:p w14:paraId="345DDEB3" w14:textId="0E4A21B5" w:rsidR="00050CAD" w:rsidRDefault="00E96520" w:rsidP="00050CAD">
      <w:pPr>
        <w:pStyle w:val="CMDOutput"/>
      </w:pPr>
      <w:r>
        <w:t xml:space="preserve">        </w:t>
      </w:r>
      <w:r w:rsidR="00050CAD">
        <w:t>print("API</w:t>
      </w:r>
      <w:r>
        <w:t xml:space="preserve"> </w:t>
      </w:r>
      <w:r w:rsidR="00050CAD">
        <w:t>Status:</w:t>
      </w:r>
      <w:r>
        <w:t xml:space="preserve"> </w:t>
      </w:r>
      <w:r w:rsidR="00050CAD">
        <w:t>"</w:t>
      </w:r>
      <w:r>
        <w:t xml:space="preserve"> </w:t>
      </w:r>
      <w:r w:rsidR="00050CAD">
        <w:t>+</w:t>
      </w:r>
      <w:r>
        <w:t xml:space="preserve"> </w:t>
      </w:r>
      <w:r w:rsidR="00050CAD">
        <w:t>str(json_status)</w:t>
      </w:r>
      <w:r>
        <w:t xml:space="preserve"> </w:t>
      </w:r>
      <w:r w:rsidR="00050CAD">
        <w:t>+</w:t>
      </w:r>
      <w:r>
        <w:t xml:space="preserve"> </w:t>
      </w:r>
      <w:r w:rsidR="00050CAD">
        <w:t>"</w:t>
      </w:r>
      <w:r>
        <w:t xml:space="preserve"> </w:t>
      </w:r>
      <w:r w:rsidR="00050CAD">
        <w:t>=</w:t>
      </w:r>
      <w:r>
        <w:t xml:space="preserve"> </w:t>
      </w:r>
      <w:r w:rsidR="00050CAD">
        <w:t>A</w:t>
      </w:r>
      <w:r>
        <w:t xml:space="preserve"> </w:t>
      </w:r>
      <w:r w:rsidR="00050CAD">
        <w:t>successful</w:t>
      </w:r>
      <w:r>
        <w:t xml:space="preserve"> </w:t>
      </w:r>
      <w:r w:rsidR="00050CAD">
        <w:t>route</w:t>
      </w:r>
      <w:r>
        <w:t xml:space="preserve"> </w:t>
      </w:r>
      <w:r w:rsidR="00050CAD">
        <w:t>call.\n")</w:t>
      </w:r>
    </w:p>
    <w:p w14:paraId="10353EF0" w14:textId="310EA764" w:rsidR="00050CAD" w:rsidRDefault="00E96520" w:rsidP="00050CAD">
      <w:pPr>
        <w:pStyle w:val="CMDOutput"/>
      </w:pPr>
      <w:r>
        <w:t xml:space="preserve">        </w:t>
      </w:r>
      <w:r w:rsidR="00050CAD" w:rsidRPr="0011397D">
        <w:rPr>
          <w:highlight w:val="yellow"/>
        </w:rPr>
        <w:t>print("=============================================")</w:t>
      </w:r>
    </w:p>
    <w:p w14:paraId="65BC42B8" w14:textId="7F094BDA" w:rsidR="00050CAD" w:rsidRDefault="00E96520" w:rsidP="00050CAD">
      <w:pPr>
        <w:pStyle w:val="CMDOutput"/>
      </w:pPr>
      <w:r>
        <w:t xml:space="preserve">        </w:t>
      </w:r>
      <w:r w:rsidR="00050CAD" w:rsidRPr="0011397D">
        <w:rPr>
          <w:highlight w:val="yellow"/>
        </w:rPr>
        <w:t>print("Directions</w:t>
      </w:r>
      <w:r>
        <w:rPr>
          <w:highlight w:val="yellow"/>
        </w:rPr>
        <w:t xml:space="preserve"> </w:t>
      </w:r>
      <w:r w:rsidR="00050CAD" w:rsidRPr="0011397D">
        <w:rPr>
          <w:highlight w:val="yellow"/>
        </w:rPr>
        <w:t>from</w:t>
      </w:r>
      <w:r>
        <w:rPr>
          <w:highlight w:val="yellow"/>
        </w:rPr>
        <w:t xml:space="preserve"> </w:t>
      </w:r>
      <w:r w:rsidR="00050CAD" w:rsidRPr="0011397D">
        <w:rPr>
          <w:highlight w:val="yellow"/>
        </w:rPr>
        <w:t>"</w:t>
      </w:r>
      <w:r>
        <w:rPr>
          <w:highlight w:val="yellow"/>
        </w:rPr>
        <w:t xml:space="preserve"> </w:t>
      </w:r>
      <w:r w:rsidR="00050CAD" w:rsidRPr="0011397D">
        <w:rPr>
          <w:highlight w:val="yellow"/>
        </w:rPr>
        <w:t>+</w:t>
      </w:r>
      <w:r>
        <w:rPr>
          <w:highlight w:val="yellow"/>
        </w:rPr>
        <w:t xml:space="preserve"> </w:t>
      </w:r>
      <w:r w:rsidR="00050CAD" w:rsidRPr="0011397D">
        <w:rPr>
          <w:highlight w:val="yellow"/>
        </w:rPr>
        <w:t>(orig)</w:t>
      </w:r>
      <w:r>
        <w:rPr>
          <w:highlight w:val="yellow"/>
        </w:rPr>
        <w:t xml:space="preserve"> </w:t>
      </w:r>
      <w:r w:rsidR="00050CAD" w:rsidRPr="0011397D">
        <w:rPr>
          <w:highlight w:val="yellow"/>
        </w:rPr>
        <w:t>+</w:t>
      </w:r>
      <w:r>
        <w:rPr>
          <w:highlight w:val="yellow"/>
        </w:rPr>
        <w:t xml:space="preserve"> </w:t>
      </w:r>
      <w:r w:rsidR="00050CAD" w:rsidRPr="0011397D">
        <w:rPr>
          <w:highlight w:val="yellow"/>
        </w:rPr>
        <w:t>"</w:t>
      </w:r>
      <w:r>
        <w:rPr>
          <w:highlight w:val="yellow"/>
        </w:rPr>
        <w:t xml:space="preserve"> </w:t>
      </w:r>
      <w:r w:rsidR="00050CAD" w:rsidRPr="0011397D">
        <w:rPr>
          <w:highlight w:val="yellow"/>
        </w:rPr>
        <w:t>to</w:t>
      </w:r>
      <w:r>
        <w:rPr>
          <w:highlight w:val="yellow"/>
        </w:rPr>
        <w:t xml:space="preserve"> </w:t>
      </w:r>
      <w:r w:rsidR="00050CAD" w:rsidRPr="0011397D">
        <w:rPr>
          <w:highlight w:val="yellow"/>
        </w:rPr>
        <w:t>"</w:t>
      </w:r>
      <w:r>
        <w:rPr>
          <w:highlight w:val="yellow"/>
        </w:rPr>
        <w:t xml:space="preserve"> </w:t>
      </w:r>
      <w:r w:rsidR="00050CAD" w:rsidRPr="0011397D">
        <w:rPr>
          <w:highlight w:val="yellow"/>
        </w:rPr>
        <w:t>+</w:t>
      </w:r>
      <w:r>
        <w:rPr>
          <w:highlight w:val="yellow"/>
        </w:rPr>
        <w:t xml:space="preserve"> </w:t>
      </w:r>
      <w:r w:rsidR="00050CAD" w:rsidRPr="0011397D">
        <w:rPr>
          <w:highlight w:val="yellow"/>
        </w:rPr>
        <w:t>(dest))</w:t>
      </w:r>
    </w:p>
    <w:p w14:paraId="02587C44" w14:textId="4FFE6F1F" w:rsidR="00050CAD" w:rsidRDefault="00E96520" w:rsidP="00050CAD">
      <w:pPr>
        <w:pStyle w:val="CMDOutput"/>
      </w:pPr>
      <w:r>
        <w:t xml:space="preserve">        </w:t>
      </w:r>
      <w:r w:rsidR="00050CAD" w:rsidRPr="0011397D">
        <w:rPr>
          <w:highlight w:val="yellow"/>
        </w:rPr>
        <w:t>print("Trip</w:t>
      </w:r>
      <w:r>
        <w:rPr>
          <w:highlight w:val="yellow"/>
        </w:rPr>
        <w:t xml:space="preserve"> </w:t>
      </w:r>
      <w:r w:rsidR="00050CAD" w:rsidRPr="0011397D">
        <w:rPr>
          <w:highlight w:val="yellow"/>
        </w:rPr>
        <w:t>Duration:</w:t>
      </w:r>
      <w:r>
        <w:rPr>
          <w:highlight w:val="yellow"/>
        </w:rPr>
        <w:t xml:space="preserve">   </w:t>
      </w:r>
      <w:r w:rsidR="00050CAD" w:rsidRPr="0011397D">
        <w:rPr>
          <w:highlight w:val="yellow"/>
        </w:rPr>
        <w:t>"</w:t>
      </w:r>
      <w:r>
        <w:rPr>
          <w:highlight w:val="yellow"/>
        </w:rPr>
        <w:t xml:space="preserve"> </w:t>
      </w:r>
      <w:r w:rsidR="00050CAD" w:rsidRPr="0011397D">
        <w:rPr>
          <w:highlight w:val="yellow"/>
        </w:rPr>
        <w:t>+</w:t>
      </w:r>
      <w:r>
        <w:rPr>
          <w:highlight w:val="yellow"/>
        </w:rPr>
        <w:t xml:space="preserve"> </w:t>
      </w:r>
      <w:r w:rsidR="00050CAD" w:rsidRPr="0011397D">
        <w:rPr>
          <w:highlight w:val="yellow"/>
        </w:rPr>
        <w:t>(json_data["route"]["formattedTime"]))</w:t>
      </w:r>
    </w:p>
    <w:p w14:paraId="17A3F401" w14:textId="7C19F19F" w:rsidR="00050CAD" w:rsidRDefault="00E96520" w:rsidP="00050CAD">
      <w:pPr>
        <w:pStyle w:val="CMDOutput"/>
      </w:pPr>
      <w:r>
        <w:t xml:space="preserve">        </w:t>
      </w:r>
      <w:r w:rsidR="00050CAD" w:rsidRPr="0011397D">
        <w:rPr>
          <w:highlight w:val="yellow"/>
        </w:rPr>
        <w:t>print("Miles:</w:t>
      </w:r>
      <w:r>
        <w:rPr>
          <w:highlight w:val="yellow"/>
        </w:rPr>
        <w:t xml:space="preserve">           </w:t>
      </w:r>
      <w:r w:rsidR="00050CAD" w:rsidRPr="0011397D">
        <w:rPr>
          <w:highlight w:val="yellow"/>
        </w:rPr>
        <w:t>"</w:t>
      </w:r>
      <w:r>
        <w:rPr>
          <w:highlight w:val="yellow"/>
        </w:rPr>
        <w:t xml:space="preserve"> </w:t>
      </w:r>
      <w:r w:rsidR="00050CAD" w:rsidRPr="0011397D">
        <w:rPr>
          <w:highlight w:val="yellow"/>
        </w:rPr>
        <w:t>+</w:t>
      </w:r>
      <w:r>
        <w:rPr>
          <w:highlight w:val="yellow"/>
        </w:rPr>
        <w:t xml:space="preserve"> </w:t>
      </w:r>
      <w:r w:rsidR="00050CAD" w:rsidRPr="0011397D">
        <w:rPr>
          <w:highlight w:val="yellow"/>
        </w:rPr>
        <w:t>str(json_data["route"]["distance"]))</w:t>
      </w:r>
    </w:p>
    <w:p w14:paraId="07D47FCB" w14:textId="7766BA89" w:rsidR="00050CAD" w:rsidRDefault="00E96520" w:rsidP="00050CAD">
      <w:pPr>
        <w:pStyle w:val="CMDOutput"/>
      </w:pPr>
      <w:r>
        <w:t xml:space="preserve">        </w:t>
      </w:r>
      <w:r w:rsidR="00050CAD" w:rsidRPr="0011397D">
        <w:rPr>
          <w:highlight w:val="yellow"/>
        </w:rPr>
        <w:t>print("Fuel</w:t>
      </w:r>
      <w:r>
        <w:rPr>
          <w:highlight w:val="yellow"/>
        </w:rPr>
        <w:t xml:space="preserve"> </w:t>
      </w:r>
      <w:r w:rsidR="00050CAD" w:rsidRPr="0011397D">
        <w:rPr>
          <w:highlight w:val="yellow"/>
        </w:rPr>
        <w:t>Used</w:t>
      </w:r>
      <w:r>
        <w:rPr>
          <w:highlight w:val="yellow"/>
        </w:rPr>
        <w:t xml:space="preserve"> </w:t>
      </w:r>
      <w:r w:rsidR="00050CAD" w:rsidRPr="0011397D">
        <w:rPr>
          <w:highlight w:val="yellow"/>
        </w:rPr>
        <w:t>(Gal):</w:t>
      </w:r>
      <w:r>
        <w:rPr>
          <w:highlight w:val="yellow"/>
        </w:rPr>
        <w:t xml:space="preserve"> </w:t>
      </w:r>
      <w:r w:rsidR="00050CAD" w:rsidRPr="0011397D">
        <w:rPr>
          <w:highlight w:val="yellow"/>
        </w:rPr>
        <w:t>"</w:t>
      </w:r>
      <w:r>
        <w:rPr>
          <w:highlight w:val="yellow"/>
        </w:rPr>
        <w:t xml:space="preserve"> </w:t>
      </w:r>
      <w:r w:rsidR="00050CAD" w:rsidRPr="0011397D">
        <w:rPr>
          <w:highlight w:val="yellow"/>
        </w:rPr>
        <w:t>+</w:t>
      </w:r>
      <w:r>
        <w:rPr>
          <w:highlight w:val="yellow"/>
        </w:rPr>
        <w:t xml:space="preserve"> </w:t>
      </w:r>
      <w:r w:rsidR="00050CAD" w:rsidRPr="0011397D">
        <w:rPr>
          <w:highlight w:val="yellow"/>
        </w:rPr>
        <w:t>str(json_data["route"]["fuelUsed"]))</w:t>
      </w:r>
    </w:p>
    <w:p w14:paraId="7E37466A" w14:textId="59363E46" w:rsidR="00050CAD" w:rsidRDefault="00E96520" w:rsidP="00050CAD">
      <w:pPr>
        <w:pStyle w:val="CMDOutput"/>
      </w:pPr>
      <w:r>
        <w:t xml:space="preserve">        </w:t>
      </w:r>
      <w:r w:rsidR="00050CAD" w:rsidRPr="0011397D">
        <w:rPr>
          <w:highlight w:val="yellow"/>
        </w:rPr>
        <w:t>print("=============================================")</w:t>
      </w:r>
    </w:p>
    <w:p w14:paraId="6009CAA7" w14:textId="3554085F" w:rsidR="00050CAD" w:rsidRDefault="004D5964" w:rsidP="004D5964">
      <w:pPr>
        <w:pStyle w:val="SubStepAlpha"/>
      </w:pPr>
      <w:r>
        <w:t>Save and r</w:t>
      </w:r>
      <w:r w:rsidR="00050CAD">
        <w:t>un</w:t>
      </w:r>
      <w:r w:rsidR="00E96520">
        <w:t xml:space="preserve"> </w:t>
      </w:r>
      <w:r w:rsidR="0086671C">
        <w:rPr>
          <w:b/>
          <w:bCs/>
        </w:rPr>
        <w:t>mapquest_parse</w:t>
      </w:r>
      <w:r w:rsidR="00050CAD" w:rsidRPr="00B70DA0">
        <w:rPr>
          <w:b/>
          <w:bCs/>
        </w:rPr>
        <w:t>-</w:t>
      </w:r>
      <w:r w:rsidR="0086671C">
        <w:rPr>
          <w:b/>
          <w:bCs/>
        </w:rPr>
        <w:t>json_5</w:t>
      </w:r>
      <w:r w:rsidR="00050CAD" w:rsidRPr="00B70DA0">
        <w:rPr>
          <w:b/>
          <w:bCs/>
        </w:rPr>
        <w:t>.py</w:t>
      </w:r>
      <w:r w:rsidR="00E96520">
        <w:t xml:space="preserve"> </w:t>
      </w:r>
      <w:r w:rsidR="00050CAD">
        <w:t>to</w:t>
      </w:r>
      <w:r w:rsidR="00E96520">
        <w:t xml:space="preserve"> </w:t>
      </w:r>
      <w:r w:rsidR="00050CAD">
        <w:t>see</w:t>
      </w:r>
      <w:r w:rsidR="00E96520">
        <w:t xml:space="preserve"> </w:t>
      </w:r>
      <w:r w:rsidR="00050CAD">
        <w:t>the</w:t>
      </w:r>
      <w:r w:rsidR="00E96520">
        <w:t xml:space="preserve"> </w:t>
      </w:r>
      <w:r w:rsidR="00050CAD">
        <w:t>following</w:t>
      </w:r>
      <w:r w:rsidR="00E96520">
        <w:t xml:space="preserve"> </w:t>
      </w:r>
      <w:r w:rsidR="00050CAD">
        <w:t>output.</w:t>
      </w:r>
    </w:p>
    <w:p w14:paraId="7914B4AD" w14:textId="77777777" w:rsidR="004D5964" w:rsidRDefault="004D5964" w:rsidP="00003C0E">
      <w:pPr>
        <w:pStyle w:val="CMD"/>
      </w:pPr>
      <w:r w:rsidRPr="004D5964">
        <w:t xml:space="preserve">devasc@labvm:~/labs/devnet-src/mapquest$ </w:t>
      </w:r>
      <w:r w:rsidRPr="00003C0E">
        <w:rPr>
          <w:b/>
          <w:bCs/>
        </w:rPr>
        <w:t>python3 mapquest_parse-json_5.py</w:t>
      </w:r>
      <w:r w:rsidRPr="004D5964">
        <w:t xml:space="preserve"> </w:t>
      </w:r>
    </w:p>
    <w:p w14:paraId="72B059CF" w14:textId="233666DB" w:rsidR="00050CAD" w:rsidRDefault="00050CAD" w:rsidP="00003C0E">
      <w:pPr>
        <w:pStyle w:val="CMD"/>
      </w:pPr>
      <w:r>
        <w:lastRenderedPageBreak/>
        <w:t>Starting</w:t>
      </w:r>
      <w:r w:rsidR="00E96520">
        <w:t xml:space="preserve"> </w:t>
      </w:r>
      <w:r>
        <w:t>Location:</w:t>
      </w:r>
      <w:r w:rsidR="00E96520">
        <w:t xml:space="preserve"> </w:t>
      </w:r>
      <w:r w:rsidRPr="008B2EF4">
        <w:rPr>
          <w:b/>
          <w:bCs/>
        </w:rPr>
        <w:t>Washington,</w:t>
      </w:r>
      <w:r w:rsidR="00E96520">
        <w:rPr>
          <w:b/>
          <w:bCs/>
        </w:rPr>
        <w:t xml:space="preserve"> </w:t>
      </w:r>
      <w:r w:rsidRPr="008B2EF4">
        <w:rPr>
          <w:b/>
          <w:bCs/>
        </w:rPr>
        <w:t>D.C.</w:t>
      </w:r>
    </w:p>
    <w:p w14:paraId="72723EAD" w14:textId="0C39DF85" w:rsidR="00050CAD" w:rsidRPr="008B2EF4" w:rsidRDefault="00050CAD" w:rsidP="00003C0E">
      <w:pPr>
        <w:pStyle w:val="CMD"/>
        <w:rPr>
          <w:b/>
          <w:bCs/>
        </w:rPr>
      </w:pPr>
      <w:r>
        <w:t>Destination:</w:t>
      </w:r>
      <w:r w:rsidR="00E96520">
        <w:t xml:space="preserve"> </w:t>
      </w:r>
      <w:r w:rsidRPr="008B2EF4">
        <w:rPr>
          <w:b/>
          <w:bCs/>
        </w:rPr>
        <w:t>Baltimore,</w:t>
      </w:r>
      <w:r w:rsidR="00E96520">
        <w:rPr>
          <w:b/>
          <w:bCs/>
        </w:rPr>
        <w:t xml:space="preserve"> </w:t>
      </w:r>
      <w:r w:rsidRPr="008B2EF4">
        <w:rPr>
          <w:b/>
          <w:bCs/>
        </w:rPr>
        <w:t>Md</w:t>
      </w:r>
    </w:p>
    <w:p w14:paraId="23DB6304" w14:textId="0426B897" w:rsidR="00050CAD" w:rsidRDefault="00050CAD" w:rsidP="00050CAD">
      <w:pPr>
        <w:pStyle w:val="CMDOutput"/>
      </w:pPr>
      <w:r>
        <w:t>URL:</w:t>
      </w:r>
      <w:r w:rsidR="00E96520">
        <w:t xml:space="preserve"> </w:t>
      </w:r>
      <w:r>
        <w:t>https://www.mapquestapi.com/directions/v2/route?key=fZadaFOY22VIEEemZcBFfxl5vjSXIPpZ&amp;from=Washington%2C+D.C.&amp;to=Baltimore%2C+Md</w:t>
      </w:r>
    </w:p>
    <w:p w14:paraId="32726725" w14:textId="5E032BA4" w:rsidR="00050CAD" w:rsidRDefault="00050CAD" w:rsidP="00050CAD">
      <w:pPr>
        <w:pStyle w:val="CMDOutput"/>
      </w:pPr>
      <w:r>
        <w:t>API</w:t>
      </w:r>
      <w:r w:rsidR="00E96520">
        <w:t xml:space="preserve"> </w:t>
      </w:r>
      <w:r>
        <w:t>Status:</w:t>
      </w:r>
      <w:r w:rsidR="00E96520">
        <w:t xml:space="preserve"> </w:t>
      </w:r>
      <w:r>
        <w:t>0</w:t>
      </w:r>
      <w:r w:rsidR="00E96520">
        <w:t xml:space="preserve"> </w:t>
      </w:r>
      <w:r>
        <w:t>=</w:t>
      </w:r>
      <w:r w:rsidR="00E96520">
        <w:t xml:space="preserve"> </w:t>
      </w:r>
      <w:r>
        <w:t>A</w:t>
      </w:r>
      <w:r w:rsidR="00E96520">
        <w:t xml:space="preserve"> </w:t>
      </w:r>
      <w:r>
        <w:t>successful</w:t>
      </w:r>
      <w:r w:rsidR="00E96520">
        <w:t xml:space="preserve"> </w:t>
      </w:r>
      <w:r>
        <w:t>route</w:t>
      </w:r>
      <w:r w:rsidR="00E96520">
        <w:t xml:space="preserve"> </w:t>
      </w:r>
      <w:r>
        <w:t>call.</w:t>
      </w:r>
    </w:p>
    <w:p w14:paraId="69EBD659" w14:textId="77777777" w:rsidR="00050CAD" w:rsidRDefault="00050CAD" w:rsidP="00050CAD">
      <w:pPr>
        <w:pStyle w:val="CMDOutput"/>
      </w:pPr>
    </w:p>
    <w:p w14:paraId="178B015B" w14:textId="77777777" w:rsidR="00050CAD" w:rsidRDefault="00050CAD" w:rsidP="00050CAD">
      <w:pPr>
        <w:pStyle w:val="CMDOutput"/>
      </w:pPr>
      <w:r>
        <w:t>=============================================</w:t>
      </w:r>
    </w:p>
    <w:p w14:paraId="4ABFBE8C" w14:textId="7F9CC134" w:rsidR="00050CAD" w:rsidRDefault="00050CAD" w:rsidP="00050CAD">
      <w:pPr>
        <w:pStyle w:val="CMDOutput"/>
      </w:pPr>
      <w:r>
        <w:t>Directions</w:t>
      </w:r>
      <w:r w:rsidR="00E96520">
        <w:t xml:space="preserve"> </w:t>
      </w:r>
      <w:r>
        <w:t>from</w:t>
      </w:r>
      <w:r w:rsidR="00E96520">
        <w:t xml:space="preserve"> </w:t>
      </w:r>
      <w:r>
        <w:t>Washington,</w:t>
      </w:r>
      <w:r w:rsidR="00E96520">
        <w:t xml:space="preserve"> </w:t>
      </w:r>
      <w:r>
        <w:t>D.C.</w:t>
      </w:r>
      <w:r w:rsidR="00E96520">
        <w:t xml:space="preserve"> </w:t>
      </w:r>
      <w:r>
        <w:t>to</w:t>
      </w:r>
      <w:r w:rsidR="00E96520">
        <w:t xml:space="preserve"> </w:t>
      </w:r>
      <w:r>
        <w:t>Baltimore,</w:t>
      </w:r>
      <w:r w:rsidR="00E96520">
        <w:t xml:space="preserve"> </w:t>
      </w:r>
      <w:r>
        <w:t>Md</w:t>
      </w:r>
    </w:p>
    <w:p w14:paraId="38FDED6E" w14:textId="2DFFFBC8" w:rsidR="00050CAD" w:rsidRDefault="00050CAD" w:rsidP="00050CAD">
      <w:pPr>
        <w:pStyle w:val="CMDOutput"/>
      </w:pPr>
      <w:r w:rsidRPr="00BF0CB4">
        <w:rPr>
          <w:highlight w:val="yellow"/>
        </w:rPr>
        <w:t>Trip</w:t>
      </w:r>
      <w:r w:rsidR="00E96520">
        <w:rPr>
          <w:highlight w:val="yellow"/>
        </w:rPr>
        <w:t xml:space="preserve"> </w:t>
      </w:r>
      <w:r w:rsidRPr="00BF0CB4">
        <w:rPr>
          <w:highlight w:val="yellow"/>
        </w:rPr>
        <w:t>Duration:</w:t>
      </w:r>
      <w:r w:rsidR="00E96520">
        <w:rPr>
          <w:highlight w:val="yellow"/>
        </w:rPr>
        <w:t xml:space="preserve">   </w:t>
      </w:r>
      <w:r w:rsidRPr="00BF0CB4">
        <w:rPr>
          <w:highlight w:val="yellow"/>
        </w:rPr>
        <w:t>00:49:29</w:t>
      </w:r>
    </w:p>
    <w:p w14:paraId="008A765F" w14:textId="654C56CB" w:rsidR="00050CAD" w:rsidRDefault="00050CAD" w:rsidP="00050CAD">
      <w:pPr>
        <w:pStyle w:val="CMDOutput"/>
      </w:pPr>
      <w:r w:rsidRPr="00BF0CB4">
        <w:rPr>
          <w:highlight w:val="yellow"/>
        </w:rPr>
        <w:t>Miles:</w:t>
      </w:r>
      <w:r w:rsidR="00E96520">
        <w:rPr>
          <w:highlight w:val="yellow"/>
        </w:rPr>
        <w:t xml:space="preserve">           </w:t>
      </w:r>
      <w:r w:rsidRPr="00BF0CB4">
        <w:rPr>
          <w:highlight w:val="yellow"/>
        </w:rPr>
        <w:t>38.089</w:t>
      </w:r>
    </w:p>
    <w:p w14:paraId="5AEBD315" w14:textId="0F3306EB" w:rsidR="00050CAD" w:rsidRDefault="00050CAD" w:rsidP="00050CAD">
      <w:pPr>
        <w:pStyle w:val="CMDOutput"/>
      </w:pPr>
      <w:r w:rsidRPr="00BF0CB4">
        <w:rPr>
          <w:highlight w:val="yellow"/>
        </w:rPr>
        <w:t>Fuel</w:t>
      </w:r>
      <w:r w:rsidR="00E96520">
        <w:rPr>
          <w:highlight w:val="yellow"/>
        </w:rPr>
        <w:t xml:space="preserve"> </w:t>
      </w:r>
      <w:r w:rsidRPr="00BF0CB4">
        <w:rPr>
          <w:highlight w:val="yellow"/>
        </w:rPr>
        <w:t>Used</w:t>
      </w:r>
      <w:r w:rsidR="00E96520">
        <w:rPr>
          <w:highlight w:val="yellow"/>
        </w:rPr>
        <w:t xml:space="preserve"> </w:t>
      </w:r>
      <w:r w:rsidRPr="00BF0CB4">
        <w:rPr>
          <w:highlight w:val="yellow"/>
        </w:rPr>
        <w:t>(Gal):</w:t>
      </w:r>
      <w:r w:rsidR="00E96520">
        <w:rPr>
          <w:highlight w:val="yellow"/>
        </w:rPr>
        <w:t xml:space="preserve"> </w:t>
      </w:r>
      <w:r w:rsidRPr="00BF0CB4">
        <w:rPr>
          <w:highlight w:val="yellow"/>
        </w:rPr>
        <w:t>1.65</w:t>
      </w:r>
    </w:p>
    <w:p w14:paraId="240DABCB" w14:textId="77777777" w:rsidR="00050CAD" w:rsidRDefault="00050CAD" w:rsidP="00050CAD">
      <w:pPr>
        <w:pStyle w:val="CMDOutput"/>
      </w:pPr>
      <w:r>
        <w:t>=============================================</w:t>
      </w:r>
    </w:p>
    <w:p w14:paraId="3B843D8C" w14:textId="7F9A9B6E" w:rsidR="00050CAD" w:rsidRDefault="00050CAD" w:rsidP="00050CAD">
      <w:pPr>
        <w:pStyle w:val="CMDOutput"/>
      </w:pPr>
      <w:r>
        <w:t>Starting</w:t>
      </w:r>
      <w:r w:rsidR="00E96520">
        <w:t xml:space="preserve"> </w:t>
      </w:r>
      <w:r>
        <w:t>Location:</w:t>
      </w:r>
      <w:r w:rsidR="00E96520">
        <w:t xml:space="preserve"> </w:t>
      </w:r>
      <w:r w:rsidRPr="008B2EF4">
        <w:rPr>
          <w:b/>
          <w:bCs/>
        </w:rPr>
        <w:t>q</w:t>
      </w:r>
    </w:p>
    <w:p w14:paraId="5BA6C39C" w14:textId="78856C7D" w:rsidR="00050CAD" w:rsidRDefault="00003C0E" w:rsidP="00003C0E">
      <w:pPr>
        <w:pStyle w:val="CMD"/>
      </w:pPr>
      <w:r w:rsidRPr="004D5964">
        <w:t>devasc@labvm:~/labs/devnet-src/mapquest$</w:t>
      </w:r>
    </w:p>
    <w:p w14:paraId="27AB28E4" w14:textId="01EF82CF" w:rsidR="00050CAD" w:rsidRDefault="00003C0E" w:rsidP="005C0D4E">
      <w:pPr>
        <w:pStyle w:val="SubStepAlpha"/>
      </w:pPr>
      <w:r>
        <w:t xml:space="preserve">By defauilt, </w:t>
      </w:r>
      <w:r w:rsidR="00050CAD">
        <w:t>MapQuest</w:t>
      </w:r>
      <w:r w:rsidR="00E96520">
        <w:t xml:space="preserve"> </w:t>
      </w:r>
      <w:r w:rsidR="00050CAD">
        <w:t>uses</w:t>
      </w:r>
      <w:r w:rsidR="00E96520">
        <w:t xml:space="preserve"> </w:t>
      </w:r>
      <w:r w:rsidR="00050CAD">
        <w:t>the</w:t>
      </w:r>
      <w:r w:rsidR="00E96520">
        <w:t xml:space="preserve"> </w:t>
      </w:r>
      <w:r w:rsidR="00050CAD">
        <w:t>imperial</w:t>
      </w:r>
      <w:r w:rsidR="00E96520">
        <w:t xml:space="preserve"> </w:t>
      </w:r>
      <w:r w:rsidR="00050CAD">
        <w:t>system</w:t>
      </w:r>
      <w:r w:rsidR="00E96520">
        <w:t xml:space="preserve"> </w:t>
      </w:r>
      <w:r w:rsidR="00050CAD">
        <w:t>and</w:t>
      </w:r>
      <w:r w:rsidR="00E96520">
        <w:t xml:space="preserve"> </w:t>
      </w:r>
      <w:r w:rsidR="00050CAD">
        <w:t>there</w:t>
      </w:r>
      <w:r w:rsidR="00E96520">
        <w:t xml:space="preserve"> </w:t>
      </w:r>
      <w:r w:rsidR="00050CAD">
        <w:t>is</w:t>
      </w:r>
      <w:r w:rsidR="00E96520">
        <w:t xml:space="preserve"> </w:t>
      </w:r>
      <w:r w:rsidR="00050CAD">
        <w:t>not</w:t>
      </w:r>
      <w:r w:rsidR="00E96520">
        <w:t xml:space="preserve"> </w:t>
      </w:r>
      <w:r w:rsidR="00050CAD">
        <w:t>a</w:t>
      </w:r>
      <w:r w:rsidR="00E96520">
        <w:t xml:space="preserve"> </w:t>
      </w:r>
      <w:r w:rsidR="00050CAD">
        <w:t>request</w:t>
      </w:r>
      <w:r w:rsidR="00E96520">
        <w:t xml:space="preserve"> </w:t>
      </w:r>
      <w:r w:rsidR="00050CAD">
        <w:t>parameter</w:t>
      </w:r>
      <w:r w:rsidR="00E96520">
        <w:t xml:space="preserve"> </w:t>
      </w:r>
      <w:r w:rsidR="00050CAD">
        <w:t>to</w:t>
      </w:r>
      <w:r w:rsidR="00E96520">
        <w:t xml:space="preserve"> </w:t>
      </w:r>
      <w:r w:rsidR="00050CAD">
        <w:t>change</w:t>
      </w:r>
      <w:r w:rsidR="00E96520">
        <w:t xml:space="preserve"> </w:t>
      </w:r>
      <w:r w:rsidR="00050CAD">
        <w:t>data</w:t>
      </w:r>
      <w:r w:rsidR="00E96520">
        <w:t xml:space="preserve"> </w:t>
      </w:r>
      <w:r w:rsidR="00050CAD">
        <w:t>to</w:t>
      </w:r>
      <w:r w:rsidR="00E96520">
        <w:t xml:space="preserve"> </w:t>
      </w:r>
      <w:r w:rsidR="00050CAD">
        <w:t>the</w:t>
      </w:r>
      <w:r w:rsidR="00E96520">
        <w:t xml:space="preserve"> </w:t>
      </w:r>
      <w:r w:rsidR="00050CAD">
        <w:t>metric</w:t>
      </w:r>
      <w:r w:rsidR="00E96520">
        <w:t xml:space="preserve"> </w:t>
      </w:r>
      <w:r w:rsidR="00050CAD">
        <w:t>system.</w:t>
      </w:r>
      <w:r w:rsidR="00E96520">
        <w:t xml:space="preserve"> </w:t>
      </w:r>
      <w:r w:rsidR="00050CAD">
        <w:t>Therefore,</w:t>
      </w:r>
      <w:r w:rsidR="00E96520">
        <w:t xml:space="preserve"> </w:t>
      </w:r>
      <w:r w:rsidR="00050CAD">
        <w:t>you</w:t>
      </w:r>
      <w:r w:rsidR="00E96520">
        <w:t xml:space="preserve"> </w:t>
      </w:r>
      <w:r w:rsidR="00050CAD">
        <w:t>should</w:t>
      </w:r>
      <w:r w:rsidR="00E96520">
        <w:t xml:space="preserve"> </w:t>
      </w:r>
      <w:r w:rsidR="00050CAD">
        <w:t>probably</w:t>
      </w:r>
      <w:r w:rsidR="00E96520">
        <w:t xml:space="preserve"> </w:t>
      </w:r>
      <w:r w:rsidR="00050CAD">
        <w:t>convert</w:t>
      </w:r>
      <w:r w:rsidR="00E96520">
        <w:t xml:space="preserve"> </w:t>
      </w:r>
      <w:r w:rsidR="00050CAD">
        <w:t>your</w:t>
      </w:r>
      <w:r w:rsidR="00E96520">
        <w:t xml:space="preserve"> </w:t>
      </w:r>
      <w:r w:rsidR="00050CAD">
        <w:t>application</w:t>
      </w:r>
      <w:r w:rsidR="00E96520">
        <w:t xml:space="preserve"> </w:t>
      </w:r>
      <w:r w:rsidR="00050CAD">
        <w:t>to</w:t>
      </w:r>
      <w:r w:rsidR="00E96520">
        <w:t xml:space="preserve"> </w:t>
      </w:r>
      <w:r w:rsidR="00050CAD">
        <w:t>display</w:t>
      </w:r>
      <w:r w:rsidR="00E96520">
        <w:t xml:space="preserve"> </w:t>
      </w:r>
      <w:r w:rsidR="00050CAD">
        <w:t>metric</w:t>
      </w:r>
      <w:r w:rsidR="00E96520">
        <w:t xml:space="preserve"> </w:t>
      </w:r>
      <w:r w:rsidR="00050CAD">
        <w:t>values,</w:t>
      </w:r>
      <w:r w:rsidR="00E96520">
        <w:t xml:space="preserve"> </w:t>
      </w:r>
      <w:r w:rsidR="00050CAD">
        <w:t>as</w:t>
      </w:r>
      <w:r w:rsidR="00E96520">
        <w:t xml:space="preserve"> </w:t>
      </w:r>
      <w:r w:rsidR="00050CAD">
        <w:t>shown</w:t>
      </w:r>
      <w:r w:rsidR="00E96520">
        <w:t xml:space="preserve"> </w:t>
      </w:r>
      <w:r w:rsidR="00050CAD">
        <w:t>below.</w:t>
      </w:r>
    </w:p>
    <w:p w14:paraId="6C4C77E9" w14:textId="3362246E" w:rsidR="00050CAD" w:rsidRDefault="00E96520" w:rsidP="00050CAD">
      <w:pPr>
        <w:pStyle w:val="CMDOutput"/>
      </w:pPr>
      <w:r>
        <w:t xml:space="preserve">    </w:t>
      </w:r>
      <w:r w:rsidR="00050CAD">
        <w:t>print("</w:t>
      </w:r>
      <w:r w:rsidR="00050CAD" w:rsidRPr="006C5D64">
        <w:rPr>
          <w:highlight w:val="yellow"/>
        </w:rPr>
        <w:t>Kilometers</w:t>
      </w:r>
      <w:r w:rsidR="00050CAD">
        <w:t>:</w:t>
      </w:r>
      <w:r>
        <w:t xml:space="preserve">      </w:t>
      </w:r>
      <w:r w:rsidR="00050CAD">
        <w:t>"</w:t>
      </w:r>
      <w:r>
        <w:t xml:space="preserve"> </w:t>
      </w:r>
      <w:r w:rsidR="00050CAD">
        <w:t>+</w:t>
      </w:r>
      <w:r>
        <w:t xml:space="preserve"> </w:t>
      </w:r>
      <w:r w:rsidR="00050CAD">
        <w:t>str((json_data["route"]["distance"])</w:t>
      </w:r>
      <w:r w:rsidR="00050CAD" w:rsidRPr="006C5D64">
        <w:rPr>
          <w:highlight w:val="yellow"/>
        </w:rPr>
        <w:t>*1.61</w:t>
      </w:r>
      <w:r w:rsidR="00050CAD">
        <w:t>))</w:t>
      </w:r>
    </w:p>
    <w:p w14:paraId="4CA1119E" w14:textId="1DA890E7" w:rsidR="00050CAD" w:rsidRDefault="00E96520" w:rsidP="00050CAD">
      <w:pPr>
        <w:pStyle w:val="CMDOutput"/>
      </w:pPr>
      <w:r>
        <w:t xml:space="preserve">    </w:t>
      </w:r>
      <w:r w:rsidR="00050CAD">
        <w:t>print("Fuel</w:t>
      </w:r>
      <w:r>
        <w:t xml:space="preserve"> </w:t>
      </w:r>
      <w:r w:rsidR="00050CAD">
        <w:t>Used</w:t>
      </w:r>
      <w:r>
        <w:t xml:space="preserve"> </w:t>
      </w:r>
      <w:r w:rsidR="00050CAD">
        <w:t>(</w:t>
      </w:r>
      <w:r w:rsidR="00050CAD" w:rsidRPr="006C5D64">
        <w:rPr>
          <w:highlight w:val="yellow"/>
        </w:rPr>
        <w:t>Ltr</w:t>
      </w:r>
      <w:r w:rsidR="00050CAD">
        <w:t>):</w:t>
      </w:r>
      <w:r>
        <w:t xml:space="preserve"> </w:t>
      </w:r>
      <w:r w:rsidR="00050CAD">
        <w:t>"</w:t>
      </w:r>
      <w:r>
        <w:t xml:space="preserve"> </w:t>
      </w:r>
      <w:r w:rsidR="00050CAD">
        <w:t>+</w:t>
      </w:r>
      <w:r>
        <w:t xml:space="preserve"> </w:t>
      </w:r>
      <w:r w:rsidR="00050CAD">
        <w:t>str((json_data["route"]["fuelUsed"])</w:t>
      </w:r>
      <w:r w:rsidR="00050CAD" w:rsidRPr="006C5D64">
        <w:rPr>
          <w:highlight w:val="yellow"/>
        </w:rPr>
        <w:t>*3.78</w:t>
      </w:r>
      <w:r w:rsidR="00050CAD">
        <w:t>))</w:t>
      </w:r>
    </w:p>
    <w:p w14:paraId="5A2DAA7F" w14:textId="21EB236E" w:rsidR="00050CAD" w:rsidRDefault="00050CAD" w:rsidP="005C0D4E">
      <w:pPr>
        <w:pStyle w:val="SubStepAlpha"/>
      </w:pPr>
      <w:r>
        <w:t>Run</w:t>
      </w:r>
      <w:r w:rsidR="00E96520">
        <w:t xml:space="preserve"> </w:t>
      </w:r>
      <w:r>
        <w:t>the</w:t>
      </w:r>
      <w:r w:rsidR="00E96520">
        <w:t xml:space="preserve"> </w:t>
      </w:r>
      <w:r>
        <w:t>modified</w:t>
      </w:r>
      <w:r w:rsidR="00E96520">
        <w:t xml:space="preserve"> </w:t>
      </w:r>
      <w:r w:rsidR="0086671C">
        <w:rPr>
          <w:b/>
          <w:bCs/>
        </w:rPr>
        <w:t>mapquest_parse</w:t>
      </w:r>
      <w:r w:rsidRPr="00B70DA0">
        <w:rPr>
          <w:b/>
          <w:bCs/>
        </w:rPr>
        <w:t>-</w:t>
      </w:r>
      <w:r w:rsidR="0086671C">
        <w:rPr>
          <w:b/>
          <w:bCs/>
        </w:rPr>
        <w:t>json_5</w:t>
      </w:r>
      <w:r w:rsidRPr="00B70DA0">
        <w:rPr>
          <w:b/>
          <w:bCs/>
        </w:rPr>
        <w:t>.py</w:t>
      </w:r>
      <w:r w:rsidR="00E96520">
        <w:t xml:space="preserve"> </w:t>
      </w:r>
      <w:r>
        <w:t>script</w:t>
      </w:r>
      <w:r w:rsidR="00E96520">
        <w:t xml:space="preserve"> </w:t>
      </w:r>
      <w:r>
        <w:t>to</w:t>
      </w:r>
      <w:r w:rsidR="00E96520">
        <w:t xml:space="preserve"> </w:t>
      </w:r>
      <w:r>
        <w:t>see</w:t>
      </w:r>
      <w:r w:rsidR="00E96520">
        <w:t xml:space="preserve"> </w:t>
      </w:r>
      <w:r>
        <w:t>the</w:t>
      </w:r>
      <w:r w:rsidR="00E96520">
        <w:t xml:space="preserve"> </w:t>
      </w:r>
      <w:r>
        <w:t>following</w:t>
      </w:r>
      <w:r w:rsidR="00E96520">
        <w:t xml:space="preserve"> </w:t>
      </w:r>
      <w:r>
        <w:t>output:</w:t>
      </w:r>
    </w:p>
    <w:p w14:paraId="5D24AB6F" w14:textId="5E5D1F16" w:rsidR="009259A8" w:rsidRDefault="009259A8" w:rsidP="000556E7">
      <w:pPr>
        <w:pStyle w:val="CMD"/>
      </w:pPr>
      <w:r w:rsidRPr="009259A8">
        <w:t xml:space="preserve">devasc@labvm:~/labs/devnet-src/mapquest$ </w:t>
      </w:r>
      <w:r w:rsidRPr="000556E7">
        <w:rPr>
          <w:b/>
          <w:bCs/>
        </w:rPr>
        <w:t>python3 mapquest_parse-json_5.py</w:t>
      </w:r>
    </w:p>
    <w:p w14:paraId="24F2AAA5" w14:textId="39E68FBA" w:rsidR="00050CAD" w:rsidRDefault="00050CAD" w:rsidP="000556E7">
      <w:pPr>
        <w:pStyle w:val="CMD"/>
      </w:pPr>
      <w:r>
        <w:t>Starting</w:t>
      </w:r>
      <w:r w:rsidR="00E96520">
        <w:t xml:space="preserve"> </w:t>
      </w:r>
      <w:r>
        <w:t>Location:</w:t>
      </w:r>
      <w:r w:rsidR="00E96520">
        <w:t xml:space="preserve"> </w:t>
      </w:r>
      <w:r w:rsidRPr="00F439DF">
        <w:rPr>
          <w:b/>
          <w:bCs/>
        </w:rPr>
        <w:t>Washington,</w:t>
      </w:r>
      <w:r w:rsidR="00E96520">
        <w:rPr>
          <w:b/>
          <w:bCs/>
        </w:rPr>
        <w:t xml:space="preserve"> </w:t>
      </w:r>
      <w:r w:rsidRPr="00F439DF">
        <w:rPr>
          <w:b/>
          <w:bCs/>
        </w:rPr>
        <w:t>D.C.</w:t>
      </w:r>
    </w:p>
    <w:p w14:paraId="0C8953FC" w14:textId="6737651E" w:rsidR="00050CAD" w:rsidRPr="00F439DF" w:rsidRDefault="00050CAD" w:rsidP="000556E7">
      <w:pPr>
        <w:pStyle w:val="CMD"/>
        <w:rPr>
          <w:b/>
          <w:bCs/>
        </w:rPr>
      </w:pPr>
      <w:r>
        <w:t>Destination:</w:t>
      </w:r>
      <w:r w:rsidR="00E96520">
        <w:t xml:space="preserve"> </w:t>
      </w:r>
      <w:r w:rsidRPr="00F439DF">
        <w:rPr>
          <w:b/>
          <w:bCs/>
        </w:rPr>
        <w:t>Baltimore,</w:t>
      </w:r>
      <w:r w:rsidR="00E96520">
        <w:rPr>
          <w:b/>
          <w:bCs/>
        </w:rPr>
        <w:t xml:space="preserve"> </w:t>
      </w:r>
      <w:r w:rsidRPr="00F439DF">
        <w:rPr>
          <w:b/>
          <w:bCs/>
        </w:rPr>
        <w:t>Md</w:t>
      </w:r>
    </w:p>
    <w:p w14:paraId="0B67AE6F" w14:textId="4F4A812F" w:rsidR="00050CAD" w:rsidRDefault="00050CAD" w:rsidP="00050CAD">
      <w:pPr>
        <w:pStyle w:val="CMDOutput"/>
      </w:pPr>
      <w:r>
        <w:t>URL:</w:t>
      </w:r>
      <w:r w:rsidR="00E96520">
        <w:t xml:space="preserve"> </w:t>
      </w:r>
      <w:r>
        <w:t>https://www.mapquestapi.com/directions/v2/route?key=fZadaFOY22VIEEemZcBFfxl5vjSXIPpZ&amp;from=Washington%2C+D.C.&amp;to=Baltimore%2C+Md</w:t>
      </w:r>
    </w:p>
    <w:p w14:paraId="239BA188" w14:textId="1BAD7AA3" w:rsidR="00050CAD" w:rsidRDefault="00050CAD" w:rsidP="00050CAD">
      <w:pPr>
        <w:pStyle w:val="CMDOutput"/>
      </w:pPr>
      <w:r>
        <w:t>API</w:t>
      </w:r>
      <w:r w:rsidR="00E96520">
        <w:t xml:space="preserve"> </w:t>
      </w:r>
      <w:r>
        <w:t>Status:</w:t>
      </w:r>
      <w:r w:rsidR="00E96520">
        <w:t xml:space="preserve"> </w:t>
      </w:r>
      <w:r>
        <w:t>0</w:t>
      </w:r>
      <w:r w:rsidR="00E96520">
        <w:t xml:space="preserve"> </w:t>
      </w:r>
      <w:r>
        <w:t>=</w:t>
      </w:r>
      <w:r w:rsidR="00E96520">
        <w:t xml:space="preserve"> </w:t>
      </w:r>
      <w:r>
        <w:t>A</w:t>
      </w:r>
      <w:r w:rsidR="00E96520">
        <w:t xml:space="preserve"> </w:t>
      </w:r>
      <w:r>
        <w:t>successful</w:t>
      </w:r>
      <w:r w:rsidR="00E96520">
        <w:t xml:space="preserve"> </w:t>
      </w:r>
      <w:r>
        <w:t>route</w:t>
      </w:r>
      <w:r w:rsidR="00E96520">
        <w:t xml:space="preserve"> </w:t>
      </w:r>
      <w:r>
        <w:t>call.</w:t>
      </w:r>
    </w:p>
    <w:p w14:paraId="2490A3A4" w14:textId="77777777" w:rsidR="00050CAD" w:rsidRDefault="00050CAD" w:rsidP="00050CAD">
      <w:pPr>
        <w:pStyle w:val="CMDOutput"/>
      </w:pPr>
    </w:p>
    <w:p w14:paraId="5BE29E1F" w14:textId="77777777" w:rsidR="00050CAD" w:rsidRDefault="00050CAD" w:rsidP="00050CAD">
      <w:pPr>
        <w:pStyle w:val="CMDOutput"/>
      </w:pPr>
      <w:r>
        <w:t>=============================================</w:t>
      </w:r>
    </w:p>
    <w:p w14:paraId="1FD8F969" w14:textId="00E9A753" w:rsidR="00050CAD" w:rsidRDefault="00050CAD" w:rsidP="00050CAD">
      <w:pPr>
        <w:pStyle w:val="CMDOutput"/>
      </w:pPr>
      <w:r>
        <w:t>Directions</w:t>
      </w:r>
      <w:r w:rsidR="00E96520">
        <w:t xml:space="preserve"> </w:t>
      </w:r>
      <w:r>
        <w:t>from</w:t>
      </w:r>
      <w:r w:rsidR="00E96520">
        <w:t xml:space="preserve"> </w:t>
      </w:r>
      <w:r>
        <w:t>Washington,</w:t>
      </w:r>
      <w:r w:rsidR="00E96520">
        <w:t xml:space="preserve"> </w:t>
      </w:r>
      <w:r>
        <w:t>D.C.</w:t>
      </w:r>
      <w:r w:rsidR="00E96520">
        <w:t xml:space="preserve"> </w:t>
      </w:r>
      <w:r>
        <w:t>to</w:t>
      </w:r>
      <w:r w:rsidR="00E96520">
        <w:t xml:space="preserve"> </w:t>
      </w:r>
      <w:r>
        <w:t>Baltimore,</w:t>
      </w:r>
      <w:r w:rsidR="00E96520">
        <w:t xml:space="preserve"> </w:t>
      </w:r>
      <w:r>
        <w:t>Md</w:t>
      </w:r>
    </w:p>
    <w:p w14:paraId="61E4E511" w14:textId="1BF40D1E" w:rsidR="00050CAD" w:rsidRDefault="00050CAD" w:rsidP="00050CAD">
      <w:pPr>
        <w:pStyle w:val="CMDOutput"/>
      </w:pPr>
      <w:r>
        <w:t>Trip</w:t>
      </w:r>
      <w:r w:rsidR="00E96520">
        <w:t xml:space="preserve"> </w:t>
      </w:r>
      <w:r>
        <w:t>Duration:</w:t>
      </w:r>
      <w:r w:rsidR="00E96520">
        <w:t xml:space="preserve">   </w:t>
      </w:r>
      <w:r>
        <w:t>00:49:29</w:t>
      </w:r>
    </w:p>
    <w:p w14:paraId="2534B8A9" w14:textId="6EBB3684" w:rsidR="00050CAD" w:rsidRDefault="00050CAD" w:rsidP="00050CAD">
      <w:pPr>
        <w:pStyle w:val="CMDOutput"/>
      </w:pPr>
      <w:r w:rsidRPr="00F439DF">
        <w:rPr>
          <w:highlight w:val="yellow"/>
        </w:rPr>
        <w:t>Kilometers:</w:t>
      </w:r>
      <w:r w:rsidR="00E96520">
        <w:rPr>
          <w:highlight w:val="yellow"/>
        </w:rPr>
        <w:t xml:space="preserve">      </w:t>
      </w:r>
      <w:r w:rsidRPr="00F439DF">
        <w:rPr>
          <w:highlight w:val="yellow"/>
        </w:rPr>
        <w:t>61.32329</w:t>
      </w:r>
    </w:p>
    <w:p w14:paraId="729CEC0E" w14:textId="728BF148" w:rsidR="00050CAD" w:rsidRDefault="00050CAD" w:rsidP="00050CAD">
      <w:pPr>
        <w:pStyle w:val="CMDOutput"/>
      </w:pPr>
      <w:r w:rsidRPr="00F439DF">
        <w:rPr>
          <w:highlight w:val="yellow"/>
        </w:rPr>
        <w:t>Fuel</w:t>
      </w:r>
      <w:r w:rsidR="00E96520">
        <w:rPr>
          <w:highlight w:val="yellow"/>
        </w:rPr>
        <w:t xml:space="preserve"> </w:t>
      </w:r>
      <w:r w:rsidRPr="00F439DF">
        <w:rPr>
          <w:highlight w:val="yellow"/>
        </w:rPr>
        <w:t>Used</w:t>
      </w:r>
      <w:r w:rsidR="00E96520">
        <w:rPr>
          <w:highlight w:val="yellow"/>
        </w:rPr>
        <w:t xml:space="preserve"> </w:t>
      </w:r>
      <w:r w:rsidRPr="00F439DF">
        <w:rPr>
          <w:highlight w:val="yellow"/>
        </w:rPr>
        <w:t>(Ltr):</w:t>
      </w:r>
      <w:r w:rsidR="00E96520">
        <w:rPr>
          <w:highlight w:val="yellow"/>
        </w:rPr>
        <w:t xml:space="preserve"> </w:t>
      </w:r>
      <w:r w:rsidRPr="00F439DF">
        <w:rPr>
          <w:highlight w:val="yellow"/>
        </w:rPr>
        <w:t>6.236999999999999</w:t>
      </w:r>
    </w:p>
    <w:p w14:paraId="0918CBED" w14:textId="77777777" w:rsidR="00050CAD" w:rsidRDefault="00050CAD" w:rsidP="00050CAD">
      <w:pPr>
        <w:pStyle w:val="CMDOutput"/>
      </w:pPr>
      <w:r>
        <w:t>=============================================</w:t>
      </w:r>
    </w:p>
    <w:p w14:paraId="1753F9E0" w14:textId="1C634AF1" w:rsidR="00050CAD" w:rsidRPr="00F439DF" w:rsidRDefault="00050CAD" w:rsidP="000556E7">
      <w:pPr>
        <w:pStyle w:val="CMD"/>
        <w:rPr>
          <w:b/>
          <w:bCs/>
        </w:rPr>
      </w:pPr>
      <w:r>
        <w:t>Starting</w:t>
      </w:r>
      <w:r w:rsidR="00E96520">
        <w:t xml:space="preserve"> </w:t>
      </w:r>
      <w:r>
        <w:t>Location:</w:t>
      </w:r>
      <w:r w:rsidR="00E96520">
        <w:t xml:space="preserve"> </w:t>
      </w:r>
      <w:r w:rsidRPr="00F439DF">
        <w:rPr>
          <w:b/>
          <w:bCs/>
        </w:rPr>
        <w:t>q</w:t>
      </w:r>
    </w:p>
    <w:p w14:paraId="0BA5B163" w14:textId="19E62E1A" w:rsidR="00050CAD" w:rsidRDefault="000556E7" w:rsidP="000556E7">
      <w:pPr>
        <w:pStyle w:val="CMD"/>
      </w:pPr>
      <w:r w:rsidRPr="009259A8">
        <w:t>devasc@labvm:~/labs/devnet-src/mapquest$</w:t>
      </w:r>
    </w:p>
    <w:p w14:paraId="6E92E07A" w14:textId="105F4614" w:rsidR="00050CAD" w:rsidRDefault="00803448" w:rsidP="005C0D4E">
      <w:pPr>
        <w:pStyle w:val="SubStepAlpha"/>
      </w:pPr>
      <w:r>
        <w:t xml:space="preserve">The extra decimal places for Kilometers and Fuel Used are not helpful. </w:t>
      </w:r>
      <w:r w:rsidR="00050CAD">
        <w:t>Use</w:t>
      </w:r>
      <w:r w:rsidR="00E96520">
        <w:t xml:space="preserve"> </w:t>
      </w:r>
      <w:r w:rsidR="00050CAD">
        <w:t>the</w:t>
      </w:r>
      <w:r w:rsidR="00E96520">
        <w:t xml:space="preserve"> </w:t>
      </w:r>
      <w:r w:rsidR="00050CAD" w:rsidRPr="002A1B72">
        <w:rPr>
          <w:b/>
        </w:rPr>
        <w:t>"{:.2f}".format</w:t>
      </w:r>
      <w:r w:rsidR="00E96520">
        <w:t xml:space="preserve"> </w:t>
      </w:r>
      <w:r w:rsidR="00050CAD">
        <w:t>argument</w:t>
      </w:r>
      <w:r w:rsidR="00E96520">
        <w:t xml:space="preserve"> </w:t>
      </w:r>
      <w:r w:rsidR="00050CAD">
        <w:t>to</w:t>
      </w:r>
      <w:r w:rsidR="00E96520">
        <w:t xml:space="preserve"> </w:t>
      </w:r>
      <w:r w:rsidR="00050CAD">
        <w:t>format</w:t>
      </w:r>
      <w:r w:rsidR="00E96520">
        <w:t xml:space="preserve"> </w:t>
      </w:r>
      <w:r w:rsidR="00050CAD">
        <w:t>the</w:t>
      </w:r>
      <w:r w:rsidR="00E96520">
        <w:t xml:space="preserve"> </w:t>
      </w:r>
      <w:r w:rsidR="00050CAD">
        <w:t>float</w:t>
      </w:r>
      <w:r w:rsidR="00E96520">
        <w:t xml:space="preserve"> </w:t>
      </w:r>
      <w:r w:rsidR="00050CAD">
        <w:t>values</w:t>
      </w:r>
      <w:r w:rsidR="00E96520">
        <w:t xml:space="preserve"> </w:t>
      </w:r>
      <w:r w:rsidR="00050CAD">
        <w:t>to</w:t>
      </w:r>
      <w:r w:rsidR="00E96520">
        <w:t xml:space="preserve"> </w:t>
      </w:r>
      <w:r w:rsidR="00050CAD">
        <w:t>2</w:t>
      </w:r>
      <w:r w:rsidR="00E96520">
        <w:t xml:space="preserve"> </w:t>
      </w:r>
      <w:r w:rsidR="00050CAD">
        <w:t>decimal</w:t>
      </w:r>
      <w:r w:rsidR="00E96520">
        <w:t xml:space="preserve"> </w:t>
      </w:r>
      <w:r w:rsidR="00050CAD">
        <w:t>places</w:t>
      </w:r>
      <w:r w:rsidR="00E96520">
        <w:t xml:space="preserve"> </w:t>
      </w:r>
      <w:r w:rsidR="00050CAD">
        <w:t>before</w:t>
      </w:r>
      <w:r w:rsidR="00E96520">
        <w:t xml:space="preserve"> </w:t>
      </w:r>
      <w:r w:rsidR="00050CAD">
        <w:t>converting</w:t>
      </w:r>
      <w:r w:rsidR="00E96520">
        <w:t xml:space="preserve"> </w:t>
      </w:r>
      <w:r w:rsidR="00050CAD">
        <w:t>them</w:t>
      </w:r>
      <w:r w:rsidR="00E96520">
        <w:t xml:space="preserve"> </w:t>
      </w:r>
      <w:r w:rsidR="00050CAD">
        <w:t>to</w:t>
      </w:r>
      <w:r w:rsidR="00E96520">
        <w:t xml:space="preserve"> </w:t>
      </w:r>
      <w:r w:rsidR="00050CAD">
        <w:t>string</w:t>
      </w:r>
      <w:r w:rsidR="00E96520">
        <w:t xml:space="preserve"> </w:t>
      </w:r>
      <w:r w:rsidR="00050CAD">
        <w:t>values,</w:t>
      </w:r>
      <w:r w:rsidR="00E96520">
        <w:t xml:space="preserve"> </w:t>
      </w:r>
      <w:r w:rsidR="00050CAD">
        <w:t>as</w:t>
      </w:r>
      <w:r w:rsidR="00E96520">
        <w:t xml:space="preserve"> </w:t>
      </w:r>
      <w:r w:rsidR="00050CAD">
        <w:t>shown</w:t>
      </w:r>
      <w:r w:rsidR="00E96520">
        <w:t xml:space="preserve"> </w:t>
      </w:r>
      <w:r w:rsidR="00050CAD">
        <w:t>below.</w:t>
      </w:r>
      <w:r w:rsidR="00E96520">
        <w:t xml:space="preserve"> </w:t>
      </w:r>
      <w:r w:rsidR="00050CAD">
        <w:t>Each</w:t>
      </w:r>
      <w:r w:rsidR="00E96520">
        <w:t xml:space="preserve"> </w:t>
      </w:r>
      <w:r w:rsidR="00050CAD">
        <w:t>statement</w:t>
      </w:r>
      <w:r w:rsidR="00E96520">
        <w:t xml:space="preserve"> </w:t>
      </w:r>
      <w:r w:rsidR="00050CAD">
        <w:t>should</w:t>
      </w:r>
      <w:r w:rsidR="00E96520">
        <w:t xml:space="preserve"> </w:t>
      </w:r>
      <w:r w:rsidR="00050CAD">
        <w:t>be</w:t>
      </w:r>
      <w:r w:rsidR="00E96520">
        <w:t xml:space="preserve"> </w:t>
      </w:r>
      <w:r w:rsidR="00050CAD">
        <w:t>on</w:t>
      </w:r>
      <w:r w:rsidR="00E96520">
        <w:t xml:space="preserve"> </w:t>
      </w:r>
      <w:r w:rsidR="00050CAD">
        <w:t>one</w:t>
      </w:r>
      <w:r w:rsidR="00E96520">
        <w:t xml:space="preserve"> </w:t>
      </w:r>
      <w:r w:rsidR="00050CAD">
        <w:t>line.</w:t>
      </w:r>
    </w:p>
    <w:p w14:paraId="13BAAD65" w14:textId="459A7FBE" w:rsidR="00050CAD" w:rsidRPr="00C43B13" w:rsidRDefault="00E96520" w:rsidP="00050CAD">
      <w:pPr>
        <w:pStyle w:val="CMDOutput"/>
      </w:pPr>
      <w:r>
        <w:t xml:space="preserve">    </w:t>
      </w:r>
      <w:r w:rsidR="00050CAD" w:rsidRPr="00C43B13">
        <w:t>print("Kilometers:</w:t>
      </w:r>
      <w:r>
        <w:t xml:space="preserve">      </w:t>
      </w:r>
      <w:r w:rsidR="00050CAD" w:rsidRPr="00C43B13">
        <w:t>"</w:t>
      </w:r>
      <w:r>
        <w:t xml:space="preserve"> </w:t>
      </w:r>
      <w:r w:rsidR="00050CAD" w:rsidRPr="00C43B13">
        <w:t>+</w:t>
      </w:r>
      <w:r>
        <w:t xml:space="preserve"> </w:t>
      </w:r>
      <w:r w:rsidR="00050CAD" w:rsidRPr="00C43B13">
        <w:t>str(</w:t>
      </w:r>
      <w:r w:rsidR="00050CAD" w:rsidRPr="000B701A">
        <w:rPr>
          <w:highlight w:val="yellow"/>
        </w:rPr>
        <w:t>"{:.2f}".format</w:t>
      </w:r>
      <w:r w:rsidR="00050CAD" w:rsidRPr="00C43B13">
        <w:t>((json_data["route"]["distance"])*1.61)))</w:t>
      </w:r>
    </w:p>
    <w:p w14:paraId="7B9AC5F1" w14:textId="42F12C13" w:rsidR="00050CAD" w:rsidRDefault="00E96520" w:rsidP="00050CAD">
      <w:pPr>
        <w:pStyle w:val="CMDOutput"/>
      </w:pPr>
      <w:r>
        <w:t xml:space="preserve">    </w:t>
      </w:r>
      <w:r w:rsidR="00050CAD" w:rsidRPr="00C43B13">
        <w:t>print("Fuel</w:t>
      </w:r>
      <w:r>
        <w:t xml:space="preserve"> </w:t>
      </w:r>
      <w:r w:rsidR="00050CAD" w:rsidRPr="00C43B13">
        <w:t>Used</w:t>
      </w:r>
      <w:r>
        <w:t xml:space="preserve"> </w:t>
      </w:r>
      <w:r w:rsidR="00050CAD" w:rsidRPr="00C43B13">
        <w:t>(Ltr):</w:t>
      </w:r>
      <w:r>
        <w:t xml:space="preserve"> </w:t>
      </w:r>
      <w:r w:rsidR="00050CAD" w:rsidRPr="00C43B13">
        <w:t>"</w:t>
      </w:r>
      <w:r>
        <w:t xml:space="preserve"> </w:t>
      </w:r>
      <w:r w:rsidR="00050CAD" w:rsidRPr="00C43B13">
        <w:t>+</w:t>
      </w:r>
      <w:r>
        <w:t xml:space="preserve"> </w:t>
      </w:r>
      <w:r w:rsidR="00050CAD" w:rsidRPr="00C43B13">
        <w:t>str(</w:t>
      </w:r>
      <w:r w:rsidR="00050CAD" w:rsidRPr="000B701A">
        <w:rPr>
          <w:highlight w:val="yellow"/>
        </w:rPr>
        <w:t>"{:.2f}".format</w:t>
      </w:r>
      <w:r w:rsidR="00050CAD" w:rsidRPr="00C43B13">
        <w:t>((json_data["route"]["fuelUsed"])*3.78)))</w:t>
      </w:r>
    </w:p>
    <w:p w14:paraId="7BA8AEF9" w14:textId="77777777" w:rsidR="00050CAD" w:rsidRPr="000B701A" w:rsidRDefault="00050CAD" w:rsidP="00050CAD">
      <w:pPr>
        <w:pStyle w:val="CMDOutput"/>
      </w:pPr>
    </w:p>
    <w:p w14:paraId="114D938D" w14:textId="20549ABF" w:rsidR="00050CAD" w:rsidRDefault="00050CAD" w:rsidP="009544F4">
      <w:pPr>
        <w:pStyle w:val="Heading3"/>
      </w:pPr>
      <w:r>
        <w:lastRenderedPageBreak/>
        <w:t>Test</w:t>
      </w:r>
      <w:r w:rsidR="00E96520">
        <w:t xml:space="preserve"> </w:t>
      </w:r>
      <w:r>
        <w:t>the</w:t>
      </w:r>
      <w:r w:rsidR="00E96520">
        <w:t xml:space="preserve"> </w:t>
      </w:r>
      <w:r>
        <w:t>parsing</w:t>
      </w:r>
      <w:r w:rsidR="00E96520">
        <w:t xml:space="preserve"> </w:t>
      </w:r>
      <w:r>
        <w:t>and</w:t>
      </w:r>
      <w:r w:rsidR="00E96520">
        <w:t xml:space="preserve"> </w:t>
      </w:r>
      <w:r>
        <w:t>formatting</w:t>
      </w:r>
      <w:r w:rsidR="00E96520">
        <w:t xml:space="preserve"> </w:t>
      </w:r>
      <w:r>
        <w:t>functionality.</w:t>
      </w:r>
    </w:p>
    <w:p w14:paraId="68223CE5" w14:textId="08AF9228" w:rsidR="00050CAD" w:rsidRDefault="001A1B85" w:rsidP="00050CAD">
      <w:pPr>
        <w:pStyle w:val="BodyTextL25"/>
      </w:pPr>
      <w:r>
        <w:t>Save and r</w:t>
      </w:r>
      <w:r w:rsidR="00050CAD" w:rsidRPr="00115A19">
        <w:t>un</w:t>
      </w:r>
      <w:r w:rsidR="00E96520">
        <w:t xml:space="preserve"> </w:t>
      </w:r>
      <w:r w:rsidR="00050CAD" w:rsidRPr="00115A19">
        <w:t>your</w:t>
      </w:r>
      <w:r w:rsidR="00E96520">
        <w:t xml:space="preserve"> </w:t>
      </w:r>
      <w:r w:rsidR="0086671C">
        <w:rPr>
          <w:b/>
          <w:bCs/>
        </w:rPr>
        <w:t>mapquest_parse</w:t>
      </w:r>
      <w:r w:rsidR="00050CAD" w:rsidRPr="00B70DA0">
        <w:rPr>
          <w:b/>
          <w:bCs/>
        </w:rPr>
        <w:t>-</w:t>
      </w:r>
      <w:r w:rsidR="0086671C">
        <w:rPr>
          <w:b/>
          <w:bCs/>
        </w:rPr>
        <w:t>json_5</w:t>
      </w:r>
      <w:r w:rsidR="00050CAD" w:rsidRPr="00B70DA0">
        <w:rPr>
          <w:b/>
          <w:bCs/>
        </w:rPr>
        <w:t>.py</w:t>
      </w:r>
      <w:r w:rsidR="00E96520">
        <w:t xml:space="preserve"> </w:t>
      </w:r>
      <w:r w:rsidR="00050CAD" w:rsidRPr="00115A19">
        <w:t>script</w:t>
      </w:r>
      <w:r w:rsidR="00E96520">
        <w:t xml:space="preserve"> </w:t>
      </w:r>
      <w:r w:rsidR="00050CAD">
        <w:t>to</w:t>
      </w:r>
      <w:r w:rsidR="00E96520">
        <w:t xml:space="preserve"> </w:t>
      </w:r>
      <w:r w:rsidR="00050CAD">
        <w:t>verify</w:t>
      </w:r>
      <w:r w:rsidR="00E96520">
        <w:t xml:space="preserve"> </w:t>
      </w:r>
      <w:r w:rsidR="00050CAD">
        <w:t>it</w:t>
      </w:r>
      <w:r w:rsidR="00E96520">
        <w:t xml:space="preserve"> </w:t>
      </w:r>
      <w:r w:rsidR="00050CAD">
        <w:t>works</w:t>
      </w:r>
      <w:r w:rsidR="00050CAD" w:rsidRPr="00115A19">
        <w:t>.</w:t>
      </w:r>
      <w:r w:rsidR="00E96520">
        <w:t xml:space="preserve"> </w:t>
      </w:r>
      <w:r w:rsidR="00050CAD" w:rsidRPr="00115A19">
        <w:t>Troubleshoot</w:t>
      </w:r>
      <w:r w:rsidR="00E96520">
        <w:t xml:space="preserve"> </w:t>
      </w:r>
      <w:r w:rsidR="00050CAD" w:rsidRPr="00115A19">
        <w:t>your</w:t>
      </w:r>
      <w:r w:rsidR="00E96520">
        <w:t xml:space="preserve"> </w:t>
      </w:r>
      <w:r w:rsidR="00050CAD" w:rsidRPr="00115A19">
        <w:t>code,</w:t>
      </w:r>
      <w:r w:rsidR="00E96520">
        <w:t xml:space="preserve"> </w:t>
      </w:r>
      <w:r w:rsidR="00050CAD" w:rsidRPr="00115A19">
        <w:t>if</w:t>
      </w:r>
      <w:r w:rsidR="00E96520">
        <w:t xml:space="preserve"> </w:t>
      </w:r>
      <w:r w:rsidR="00050CAD" w:rsidRPr="00115A19">
        <w:t>necessary.</w:t>
      </w:r>
      <w:r w:rsidR="00E96520">
        <w:t xml:space="preserve"> </w:t>
      </w:r>
      <w:r w:rsidR="00050CAD">
        <w:t>Make</w:t>
      </w:r>
      <w:r w:rsidR="00E96520">
        <w:t xml:space="preserve"> </w:t>
      </w:r>
      <w:r w:rsidR="00050CAD">
        <w:t>sure</w:t>
      </w:r>
      <w:r w:rsidR="00E96520">
        <w:t xml:space="preserve"> </w:t>
      </w:r>
      <w:r w:rsidR="00050CAD">
        <w:t>you</w:t>
      </w:r>
      <w:r w:rsidR="00E96520">
        <w:t xml:space="preserve"> </w:t>
      </w:r>
      <w:r w:rsidR="00050CAD">
        <w:t>have</w:t>
      </w:r>
      <w:r w:rsidR="00E96520">
        <w:t xml:space="preserve"> </w:t>
      </w:r>
      <w:r w:rsidR="00050CAD">
        <w:t>all</w:t>
      </w:r>
      <w:r w:rsidR="00E96520">
        <w:t xml:space="preserve"> </w:t>
      </w:r>
      <w:r w:rsidR="00050CAD">
        <w:t>the</w:t>
      </w:r>
      <w:r w:rsidR="00E96520">
        <w:t xml:space="preserve"> </w:t>
      </w:r>
      <w:r w:rsidR="00050CAD">
        <w:t>proper</w:t>
      </w:r>
      <w:r w:rsidR="00E96520">
        <w:t xml:space="preserve"> </w:t>
      </w:r>
      <w:r w:rsidR="00050CAD">
        <w:t>opening</w:t>
      </w:r>
      <w:r w:rsidR="00E96520">
        <w:t xml:space="preserve"> </w:t>
      </w:r>
      <w:r w:rsidR="00050CAD">
        <w:t>and</w:t>
      </w:r>
      <w:r w:rsidR="00E96520">
        <w:t xml:space="preserve"> </w:t>
      </w:r>
      <w:r w:rsidR="00050CAD">
        <w:t>closing</w:t>
      </w:r>
      <w:r w:rsidR="00E96520">
        <w:t xml:space="preserve"> </w:t>
      </w:r>
      <w:r w:rsidR="00050CAD">
        <w:t>parentheses.</w:t>
      </w:r>
      <w:r w:rsidR="00E96520">
        <w:t xml:space="preserve"> </w:t>
      </w:r>
      <w:r w:rsidR="00050CAD" w:rsidRPr="00115A19">
        <w:t>You</w:t>
      </w:r>
      <w:r w:rsidR="00E96520">
        <w:t xml:space="preserve"> </w:t>
      </w:r>
      <w:r w:rsidR="00050CAD" w:rsidRPr="00115A19">
        <w:t>should</w:t>
      </w:r>
      <w:r w:rsidR="00E96520">
        <w:t xml:space="preserve"> </w:t>
      </w:r>
      <w:r w:rsidR="00050CAD" w:rsidRPr="00115A19">
        <w:t>get</w:t>
      </w:r>
      <w:r w:rsidR="00E96520">
        <w:t xml:space="preserve"> </w:t>
      </w:r>
      <w:r w:rsidR="00050CAD" w:rsidRPr="00115A19">
        <w:t>output</w:t>
      </w:r>
      <w:r w:rsidR="00E96520">
        <w:t xml:space="preserve"> </w:t>
      </w:r>
      <w:r w:rsidR="00050CAD" w:rsidRPr="00115A19">
        <w:t>similar</w:t>
      </w:r>
      <w:r w:rsidR="00E96520">
        <w:t xml:space="preserve"> </w:t>
      </w:r>
      <w:r w:rsidR="00050CAD" w:rsidRPr="00115A19">
        <w:t>to</w:t>
      </w:r>
      <w:r w:rsidR="00E96520">
        <w:t xml:space="preserve"> </w:t>
      </w:r>
      <w:r w:rsidR="00050CAD" w:rsidRPr="00215EB8">
        <w:t>the</w:t>
      </w:r>
      <w:r w:rsidR="00E96520">
        <w:t xml:space="preserve"> </w:t>
      </w:r>
      <w:r w:rsidR="00050CAD" w:rsidRPr="00215EB8">
        <w:t>following.</w:t>
      </w:r>
    </w:p>
    <w:p w14:paraId="0226A443" w14:textId="77777777" w:rsidR="00036126" w:rsidRDefault="00036126" w:rsidP="00036126">
      <w:pPr>
        <w:pStyle w:val="CMD"/>
      </w:pPr>
      <w:r w:rsidRPr="009259A8">
        <w:t xml:space="preserve">devasc@labvm:~/labs/devnet-src/mapquest$ </w:t>
      </w:r>
      <w:r w:rsidRPr="000556E7">
        <w:rPr>
          <w:b/>
          <w:bCs/>
        </w:rPr>
        <w:t>python3 mapquest_parse-json_5.py</w:t>
      </w:r>
    </w:p>
    <w:p w14:paraId="048711A2" w14:textId="4748F1C8" w:rsidR="00050CAD" w:rsidRPr="00EC34E9" w:rsidRDefault="00050CAD" w:rsidP="00036126">
      <w:pPr>
        <w:pStyle w:val="CMD"/>
        <w:rPr>
          <w:b/>
          <w:bCs/>
        </w:rPr>
      </w:pPr>
      <w:r>
        <w:t>Starting</w:t>
      </w:r>
      <w:r w:rsidR="00E96520">
        <w:t xml:space="preserve"> </w:t>
      </w:r>
      <w:r>
        <w:t>Location:</w:t>
      </w:r>
      <w:r w:rsidR="00E96520">
        <w:t xml:space="preserve"> </w:t>
      </w:r>
      <w:r w:rsidRPr="00EC34E9">
        <w:rPr>
          <w:b/>
          <w:bCs/>
        </w:rPr>
        <w:t>Washington,</w:t>
      </w:r>
      <w:r w:rsidR="00E96520">
        <w:rPr>
          <w:b/>
          <w:bCs/>
        </w:rPr>
        <w:t xml:space="preserve"> </w:t>
      </w:r>
      <w:r w:rsidRPr="00EC34E9">
        <w:rPr>
          <w:b/>
          <w:bCs/>
        </w:rPr>
        <w:t>D.C.</w:t>
      </w:r>
    </w:p>
    <w:p w14:paraId="4CBC31AB" w14:textId="4486CEC7" w:rsidR="00050CAD" w:rsidRPr="00EC34E9" w:rsidRDefault="00050CAD" w:rsidP="00036126">
      <w:pPr>
        <w:pStyle w:val="CMD"/>
        <w:rPr>
          <w:b/>
          <w:bCs/>
        </w:rPr>
      </w:pPr>
      <w:r>
        <w:t>Destination:</w:t>
      </w:r>
      <w:r w:rsidR="00E96520">
        <w:t xml:space="preserve"> </w:t>
      </w:r>
      <w:r w:rsidRPr="00EC34E9">
        <w:rPr>
          <w:b/>
          <w:bCs/>
        </w:rPr>
        <w:t>Baltimore,</w:t>
      </w:r>
      <w:r w:rsidR="00E96520">
        <w:rPr>
          <w:b/>
          <w:bCs/>
        </w:rPr>
        <w:t xml:space="preserve"> </w:t>
      </w:r>
      <w:r w:rsidRPr="00EC34E9">
        <w:rPr>
          <w:b/>
          <w:bCs/>
        </w:rPr>
        <w:t>Md</w:t>
      </w:r>
    </w:p>
    <w:p w14:paraId="6ACA4157" w14:textId="570AACDF" w:rsidR="00050CAD" w:rsidRDefault="00050CAD" w:rsidP="00050CAD">
      <w:pPr>
        <w:pStyle w:val="CMDOutput"/>
      </w:pPr>
      <w:r>
        <w:t>URL:</w:t>
      </w:r>
      <w:r w:rsidR="00E96520">
        <w:t xml:space="preserve"> </w:t>
      </w:r>
      <w:r>
        <w:t>https://www.mapquestapi.com/directions/v2/route?key=fZadaFOY22VIEEemZcBFfxl5vjSXIPpZ&amp;from=Washington%2C+D.C.&amp;to=Baltimore%2C+Md</w:t>
      </w:r>
    </w:p>
    <w:p w14:paraId="6C3986BC" w14:textId="1282ED48" w:rsidR="00050CAD" w:rsidRDefault="00050CAD" w:rsidP="00050CAD">
      <w:pPr>
        <w:pStyle w:val="CMDOutput"/>
      </w:pPr>
      <w:r>
        <w:t>API</w:t>
      </w:r>
      <w:r w:rsidR="00E96520">
        <w:t xml:space="preserve"> </w:t>
      </w:r>
      <w:r>
        <w:t>Status:</w:t>
      </w:r>
      <w:r w:rsidR="00E96520">
        <w:t xml:space="preserve"> </w:t>
      </w:r>
      <w:r>
        <w:t>0</w:t>
      </w:r>
      <w:r w:rsidR="00E96520">
        <w:t xml:space="preserve"> </w:t>
      </w:r>
      <w:r>
        <w:t>=</w:t>
      </w:r>
      <w:r w:rsidR="00E96520">
        <w:t xml:space="preserve"> </w:t>
      </w:r>
      <w:r>
        <w:t>A</w:t>
      </w:r>
      <w:r w:rsidR="00E96520">
        <w:t xml:space="preserve"> </w:t>
      </w:r>
      <w:r>
        <w:t>successful</w:t>
      </w:r>
      <w:r w:rsidR="00E96520">
        <w:t xml:space="preserve"> </w:t>
      </w:r>
      <w:r>
        <w:t>route</w:t>
      </w:r>
      <w:r w:rsidR="00E96520">
        <w:t xml:space="preserve"> </w:t>
      </w:r>
      <w:r>
        <w:t>call.</w:t>
      </w:r>
    </w:p>
    <w:p w14:paraId="75F2DC4B" w14:textId="77777777" w:rsidR="00050CAD" w:rsidRDefault="00050CAD" w:rsidP="00050CAD">
      <w:pPr>
        <w:pStyle w:val="CMDOutput"/>
      </w:pPr>
    </w:p>
    <w:p w14:paraId="00FA2F26" w14:textId="77777777" w:rsidR="00050CAD" w:rsidRDefault="00050CAD" w:rsidP="00050CAD">
      <w:pPr>
        <w:pStyle w:val="CMDOutput"/>
      </w:pPr>
      <w:r>
        <w:t>=============================================</w:t>
      </w:r>
    </w:p>
    <w:p w14:paraId="18EF68B3" w14:textId="24FFFE83" w:rsidR="00050CAD" w:rsidRDefault="00050CAD" w:rsidP="00050CAD">
      <w:pPr>
        <w:pStyle w:val="CMDOutput"/>
      </w:pPr>
      <w:r>
        <w:t>Directions</w:t>
      </w:r>
      <w:r w:rsidR="00E96520">
        <w:t xml:space="preserve"> </w:t>
      </w:r>
      <w:r>
        <w:t>from</w:t>
      </w:r>
      <w:r w:rsidR="00E96520">
        <w:t xml:space="preserve"> </w:t>
      </w:r>
      <w:r>
        <w:t>Washington,</w:t>
      </w:r>
      <w:r w:rsidR="00E96520">
        <w:t xml:space="preserve"> </w:t>
      </w:r>
      <w:r>
        <w:t>D.C.</w:t>
      </w:r>
      <w:r w:rsidR="00E96520">
        <w:t xml:space="preserve"> </w:t>
      </w:r>
      <w:r>
        <w:t>to</w:t>
      </w:r>
      <w:r w:rsidR="00E96520">
        <w:t xml:space="preserve"> </w:t>
      </w:r>
      <w:r>
        <w:t>Baltimore,</w:t>
      </w:r>
      <w:r w:rsidR="00E96520">
        <w:t xml:space="preserve"> </w:t>
      </w:r>
      <w:r>
        <w:t>Md</w:t>
      </w:r>
    </w:p>
    <w:p w14:paraId="33904EBB" w14:textId="221476A8" w:rsidR="00050CAD" w:rsidRDefault="00050CAD" w:rsidP="00050CAD">
      <w:pPr>
        <w:pStyle w:val="CMDOutput"/>
      </w:pPr>
      <w:r>
        <w:t>Trip</w:t>
      </w:r>
      <w:r w:rsidR="00E96520">
        <w:t xml:space="preserve"> </w:t>
      </w:r>
      <w:r>
        <w:t>Duration:</w:t>
      </w:r>
      <w:r w:rsidR="00E96520">
        <w:t xml:space="preserve">   </w:t>
      </w:r>
      <w:r>
        <w:t>00:49:29</w:t>
      </w:r>
    </w:p>
    <w:p w14:paraId="422927A6" w14:textId="09457B66" w:rsidR="00050CAD" w:rsidRDefault="00050CAD" w:rsidP="00050CAD">
      <w:pPr>
        <w:pStyle w:val="CMDOutput"/>
      </w:pPr>
      <w:r>
        <w:t>Kilometers:</w:t>
      </w:r>
      <w:r w:rsidR="00E96520">
        <w:t xml:space="preserve">      </w:t>
      </w:r>
      <w:r w:rsidRPr="00EC25B5">
        <w:rPr>
          <w:highlight w:val="yellow"/>
        </w:rPr>
        <w:t>61.32</w:t>
      </w:r>
    </w:p>
    <w:p w14:paraId="3FE2E6FB" w14:textId="0CB07EB5" w:rsidR="00050CAD" w:rsidRDefault="00050CAD" w:rsidP="00050CAD">
      <w:pPr>
        <w:pStyle w:val="CMDOutput"/>
      </w:pPr>
      <w:r>
        <w:t>Fuel</w:t>
      </w:r>
      <w:r w:rsidR="00E96520">
        <w:t xml:space="preserve"> </w:t>
      </w:r>
      <w:r>
        <w:t>Used</w:t>
      </w:r>
      <w:r w:rsidR="00E96520">
        <w:t xml:space="preserve"> </w:t>
      </w:r>
      <w:r>
        <w:t>(Ltr):</w:t>
      </w:r>
      <w:r w:rsidR="00E96520">
        <w:t xml:space="preserve"> </w:t>
      </w:r>
      <w:r w:rsidRPr="00EC25B5">
        <w:rPr>
          <w:highlight w:val="yellow"/>
        </w:rPr>
        <w:t>6.24</w:t>
      </w:r>
    </w:p>
    <w:p w14:paraId="7EC3FAE7" w14:textId="77777777" w:rsidR="00050CAD" w:rsidRDefault="00050CAD" w:rsidP="00050CAD">
      <w:pPr>
        <w:pStyle w:val="CMDOutput"/>
      </w:pPr>
      <w:r>
        <w:t>=============================================</w:t>
      </w:r>
    </w:p>
    <w:p w14:paraId="3F7D7A50" w14:textId="531CDF85" w:rsidR="00050CAD" w:rsidRPr="00EC34E9" w:rsidRDefault="00050CAD" w:rsidP="00036126">
      <w:pPr>
        <w:pStyle w:val="CMD"/>
        <w:rPr>
          <w:b/>
          <w:bCs/>
        </w:rPr>
      </w:pPr>
      <w:r>
        <w:t>Starting</w:t>
      </w:r>
      <w:r w:rsidR="00E96520">
        <w:t xml:space="preserve"> </w:t>
      </w:r>
      <w:r>
        <w:t>Location:</w:t>
      </w:r>
      <w:r w:rsidR="00E96520">
        <w:t xml:space="preserve"> </w:t>
      </w:r>
      <w:r w:rsidRPr="00EC34E9">
        <w:rPr>
          <w:b/>
          <w:bCs/>
        </w:rPr>
        <w:t>q</w:t>
      </w:r>
    </w:p>
    <w:p w14:paraId="64D0BD25" w14:textId="77777777" w:rsidR="00036126" w:rsidRDefault="00036126" w:rsidP="00036126">
      <w:pPr>
        <w:pStyle w:val="CMD"/>
      </w:pPr>
      <w:r w:rsidRPr="009259A8">
        <w:t>devasc@labvm:~/labs/devnet-src/mapquest$</w:t>
      </w:r>
    </w:p>
    <w:p w14:paraId="22A49937" w14:textId="3D054A96" w:rsidR="00050CAD" w:rsidRDefault="00050CAD" w:rsidP="009544F4">
      <w:pPr>
        <w:pStyle w:val="Heading3"/>
      </w:pPr>
      <w:r>
        <w:t>Inspect</w:t>
      </w:r>
      <w:r w:rsidR="00E96520">
        <w:t xml:space="preserve"> </w:t>
      </w:r>
      <w:r>
        <w:t>the</w:t>
      </w:r>
      <w:r w:rsidR="00E96520">
        <w:t xml:space="preserve"> </w:t>
      </w:r>
      <w:r>
        <w:t>maneuvers</w:t>
      </w:r>
      <w:r w:rsidR="00E81C49">
        <w:t xml:space="preserve"> list in the</w:t>
      </w:r>
      <w:r w:rsidR="00E96520">
        <w:t xml:space="preserve"> </w:t>
      </w:r>
      <w:r>
        <w:t>JSON</w:t>
      </w:r>
      <w:r w:rsidR="00E96520">
        <w:t xml:space="preserve"> </w:t>
      </w:r>
      <w:r>
        <w:t>data.</w:t>
      </w:r>
    </w:p>
    <w:p w14:paraId="1A0DADB5" w14:textId="77777777" w:rsidR="004325A6" w:rsidRDefault="00050CAD" w:rsidP="009544F4">
      <w:pPr>
        <w:pStyle w:val="SubStepAlpha"/>
        <w:numPr>
          <w:ilvl w:val="3"/>
          <w:numId w:val="30"/>
        </w:numPr>
      </w:pPr>
      <w:r>
        <w:t>Now</w:t>
      </w:r>
      <w:r w:rsidR="00E96520">
        <w:t xml:space="preserve"> </w:t>
      </w:r>
      <w:r>
        <w:t>you</w:t>
      </w:r>
      <w:r w:rsidR="00E96520">
        <w:t xml:space="preserve"> </w:t>
      </w:r>
      <w:r>
        <w:t>are</w:t>
      </w:r>
      <w:r w:rsidR="00E96520">
        <w:t xml:space="preserve"> </w:t>
      </w:r>
      <w:r>
        <w:t>ready</w:t>
      </w:r>
      <w:r w:rsidR="00E96520">
        <w:t xml:space="preserve"> </w:t>
      </w:r>
      <w:r>
        <w:t>to</w:t>
      </w:r>
      <w:r w:rsidR="00E96520">
        <w:t xml:space="preserve"> </w:t>
      </w:r>
      <w:r>
        <w:t>display</w:t>
      </w:r>
      <w:r w:rsidR="00E96520">
        <w:t xml:space="preserve"> </w:t>
      </w:r>
      <w:r>
        <w:t>the</w:t>
      </w:r>
      <w:r w:rsidR="00E96520">
        <w:t xml:space="preserve"> </w:t>
      </w:r>
      <w:r>
        <w:t>step-by-step</w:t>
      </w:r>
      <w:r w:rsidR="00E96520">
        <w:t xml:space="preserve"> </w:t>
      </w:r>
      <w:r>
        <w:t>directions</w:t>
      </w:r>
      <w:r w:rsidR="00E96520">
        <w:t xml:space="preserve"> </w:t>
      </w:r>
      <w:r>
        <w:t>from</w:t>
      </w:r>
      <w:r w:rsidR="00E96520">
        <w:t xml:space="preserve"> </w:t>
      </w:r>
      <w:r>
        <w:t>the</w:t>
      </w:r>
      <w:r w:rsidR="00E96520">
        <w:t xml:space="preserve"> </w:t>
      </w:r>
      <w:r>
        <w:t>starting</w:t>
      </w:r>
      <w:r w:rsidR="00E96520">
        <w:t xml:space="preserve"> </w:t>
      </w:r>
      <w:r>
        <w:t>location</w:t>
      </w:r>
      <w:r w:rsidR="00E96520">
        <w:t xml:space="preserve"> </w:t>
      </w:r>
      <w:r>
        <w:t>to</w:t>
      </w:r>
      <w:r w:rsidR="00E96520">
        <w:t xml:space="preserve"> </w:t>
      </w:r>
      <w:r>
        <w:t>the</w:t>
      </w:r>
      <w:r w:rsidR="00E96520">
        <w:t xml:space="preserve"> </w:t>
      </w:r>
      <w:r>
        <w:t>destination.</w:t>
      </w:r>
      <w:r w:rsidR="00E96520">
        <w:t xml:space="preserve"> </w:t>
      </w:r>
      <w:r w:rsidR="00863CF8">
        <w:t xml:space="preserve">Return to the Chromium browser where </w:t>
      </w:r>
      <w:r w:rsidR="004325A6">
        <w:t xml:space="preserve">earlier </w:t>
      </w:r>
      <w:r w:rsidR="00863CF8">
        <w:t>you view</w:t>
      </w:r>
      <w:r w:rsidR="004325A6">
        <w:t>ed</w:t>
      </w:r>
      <w:r w:rsidR="00863CF8">
        <w:t xml:space="preserve"> the output in JSONView</w:t>
      </w:r>
      <w:r w:rsidR="004325A6">
        <w:t>. If you closed the browser, copy the URL from last time you ran the program and paste it into the browser address bar.</w:t>
      </w:r>
    </w:p>
    <w:p w14:paraId="53D9E859" w14:textId="2BB75506" w:rsidR="00050CAD" w:rsidRDefault="004325A6" w:rsidP="00050CAD">
      <w:pPr>
        <w:pStyle w:val="SubStepAlpha"/>
        <w:numPr>
          <w:ilvl w:val="3"/>
          <w:numId w:val="30"/>
        </w:numPr>
      </w:pPr>
      <w:r>
        <w:t xml:space="preserve">Inside the </w:t>
      </w:r>
      <w:r w:rsidR="00E81C49">
        <w:rPr>
          <w:b/>
          <w:bCs/>
        </w:rPr>
        <w:t>route</w:t>
      </w:r>
      <w:r>
        <w:t xml:space="preserve"> dic</w:t>
      </w:r>
      <w:r w:rsidR="007C1D04">
        <w:t>tionary, l</w:t>
      </w:r>
      <w:r w:rsidR="00050CAD">
        <w:t>ocate</w:t>
      </w:r>
      <w:r w:rsidR="00E96520">
        <w:t xml:space="preserve"> </w:t>
      </w:r>
      <w:r w:rsidR="00050CAD">
        <w:t>the</w:t>
      </w:r>
      <w:r w:rsidR="00E96520">
        <w:t xml:space="preserve"> </w:t>
      </w:r>
      <w:r w:rsidR="00050CAD" w:rsidRPr="007C1D04">
        <w:rPr>
          <w:b/>
        </w:rPr>
        <w:t>legs</w:t>
      </w:r>
      <w:r w:rsidR="00E96520" w:rsidRPr="007C1D04">
        <w:rPr>
          <w:b/>
        </w:rPr>
        <w:t xml:space="preserve"> </w:t>
      </w:r>
      <w:r w:rsidR="00050CAD">
        <w:t>list.</w:t>
      </w:r>
      <w:r w:rsidR="00E96520">
        <w:t xml:space="preserve"> </w:t>
      </w:r>
      <w:r w:rsidR="00050CAD">
        <w:t>The</w:t>
      </w:r>
      <w:r w:rsidR="00E96520">
        <w:t xml:space="preserve"> </w:t>
      </w:r>
      <w:r w:rsidR="00050CAD" w:rsidRPr="007C1D04">
        <w:rPr>
          <w:b/>
        </w:rPr>
        <w:t>legs</w:t>
      </w:r>
      <w:r w:rsidR="00E96520">
        <w:t xml:space="preserve"> </w:t>
      </w:r>
      <w:r w:rsidR="00050CAD">
        <w:t>list</w:t>
      </w:r>
      <w:r w:rsidR="00E96520">
        <w:t xml:space="preserve"> </w:t>
      </w:r>
      <w:r w:rsidR="00050CAD">
        <w:t>includes</w:t>
      </w:r>
      <w:r w:rsidR="00E96520">
        <w:t xml:space="preserve"> </w:t>
      </w:r>
      <w:r w:rsidR="00050CAD">
        <w:t>one</w:t>
      </w:r>
      <w:r w:rsidR="00E96520">
        <w:t xml:space="preserve"> </w:t>
      </w:r>
      <w:r w:rsidR="00050CAD">
        <w:t>big</w:t>
      </w:r>
      <w:r w:rsidR="00E96520">
        <w:t xml:space="preserve"> </w:t>
      </w:r>
      <w:r w:rsidR="00050CAD">
        <w:t>dictionary</w:t>
      </w:r>
      <w:r w:rsidR="00E96520">
        <w:t xml:space="preserve"> </w:t>
      </w:r>
      <w:r w:rsidR="00050CAD">
        <w:t>with</w:t>
      </w:r>
      <w:r w:rsidR="00E96520">
        <w:t xml:space="preserve"> </w:t>
      </w:r>
      <w:r w:rsidR="00050CAD">
        <w:t>most</w:t>
      </w:r>
      <w:r w:rsidR="00E96520">
        <w:t xml:space="preserve"> </w:t>
      </w:r>
      <w:r w:rsidR="00050CAD">
        <w:t>of</w:t>
      </w:r>
      <w:r w:rsidR="00E96520">
        <w:t xml:space="preserve"> </w:t>
      </w:r>
      <w:r w:rsidR="00050CAD">
        <w:t>the</w:t>
      </w:r>
      <w:r w:rsidR="00E96520">
        <w:t xml:space="preserve"> </w:t>
      </w:r>
      <w:r w:rsidR="00050CAD">
        <w:t>JSON</w:t>
      </w:r>
      <w:r w:rsidR="00E96520">
        <w:t xml:space="preserve"> </w:t>
      </w:r>
      <w:r w:rsidR="00050CAD">
        <w:t>data.</w:t>
      </w:r>
      <w:r w:rsidR="00E96520">
        <w:t xml:space="preserve"> </w:t>
      </w:r>
      <w:r w:rsidR="00050CAD">
        <w:t>Find</w:t>
      </w:r>
      <w:r w:rsidR="00E96520">
        <w:t xml:space="preserve"> </w:t>
      </w:r>
      <w:r w:rsidR="00050CAD">
        <w:t>the</w:t>
      </w:r>
      <w:r w:rsidR="00E96520">
        <w:t xml:space="preserve"> </w:t>
      </w:r>
      <w:r w:rsidR="00050CAD" w:rsidRPr="007C1D04">
        <w:rPr>
          <w:b/>
        </w:rPr>
        <w:t>maneuvers</w:t>
      </w:r>
      <w:r w:rsidR="00E96520">
        <w:t xml:space="preserve"> </w:t>
      </w:r>
      <w:r w:rsidR="00050CAD">
        <w:t>list</w:t>
      </w:r>
      <w:r w:rsidR="00E96520">
        <w:t xml:space="preserve"> </w:t>
      </w:r>
      <w:r w:rsidR="00050CAD">
        <w:t>and</w:t>
      </w:r>
      <w:r w:rsidR="00E96520">
        <w:t xml:space="preserve"> </w:t>
      </w:r>
      <w:r w:rsidR="00050CAD">
        <w:t>collapse</w:t>
      </w:r>
      <w:r w:rsidR="00E96520">
        <w:t xml:space="preserve"> </w:t>
      </w:r>
      <w:r w:rsidR="00050CAD">
        <w:t>each</w:t>
      </w:r>
      <w:r w:rsidR="00E96520">
        <w:t xml:space="preserve"> </w:t>
      </w:r>
      <w:r w:rsidR="00050CAD">
        <w:t>of</w:t>
      </w:r>
      <w:r w:rsidR="00E96520">
        <w:t xml:space="preserve"> </w:t>
      </w:r>
      <w:r w:rsidR="00050CAD">
        <w:t>the</w:t>
      </w:r>
      <w:r w:rsidR="00E96520">
        <w:t xml:space="preserve"> </w:t>
      </w:r>
      <w:r w:rsidR="00050CAD">
        <w:t>seven</w:t>
      </w:r>
      <w:r w:rsidR="00E96520">
        <w:t xml:space="preserve"> </w:t>
      </w:r>
      <w:r w:rsidR="00050CAD">
        <w:t>dictionaries</w:t>
      </w:r>
      <w:r w:rsidR="00E96520">
        <w:t xml:space="preserve"> </w:t>
      </w:r>
      <w:r w:rsidR="00050CAD">
        <w:t>inside,</w:t>
      </w:r>
      <w:r w:rsidR="00E96520">
        <w:t xml:space="preserve"> </w:t>
      </w:r>
      <w:r w:rsidR="00050CAD">
        <w:t>as</w:t>
      </w:r>
      <w:r w:rsidR="00E96520">
        <w:t xml:space="preserve"> </w:t>
      </w:r>
      <w:r w:rsidR="00050CAD">
        <w:t>shown</w:t>
      </w:r>
      <w:r w:rsidR="00E96520">
        <w:t xml:space="preserve"> </w:t>
      </w:r>
      <w:r w:rsidR="00050CAD">
        <w:t>below</w:t>
      </w:r>
      <w:r w:rsidR="00E81C49">
        <w:t xml:space="preserve"> (click the "</w:t>
      </w:r>
      <w:r w:rsidR="00E81C49" w:rsidRPr="007C1D04">
        <w:rPr>
          <w:b/>
          <w:bCs/>
        </w:rPr>
        <w:t>-</w:t>
      </w:r>
      <w:r w:rsidR="00E81C49">
        <w:t xml:space="preserve">" </w:t>
      </w:r>
      <w:r w:rsidR="00E81C49" w:rsidRPr="007C1D04">
        <w:rPr>
          <w:b/>
          <w:bCs/>
        </w:rPr>
        <w:t>minus</w:t>
      </w:r>
      <w:r w:rsidR="00E81C49">
        <w:t xml:space="preserve"> sign to toggle it to a "</w:t>
      </w:r>
      <w:r w:rsidR="00E81C49" w:rsidRPr="007C1D04">
        <w:rPr>
          <w:b/>
          <w:bCs/>
        </w:rPr>
        <w:t>+</w:t>
      </w:r>
      <w:r w:rsidR="00E81C49">
        <w:t xml:space="preserve">" </w:t>
      </w:r>
      <w:r w:rsidR="00E81C49" w:rsidRPr="007C1D04">
        <w:rPr>
          <w:b/>
          <w:bCs/>
        </w:rPr>
        <w:t>plus</w:t>
      </w:r>
      <w:r w:rsidR="00E81C49">
        <w:t xml:space="preserve"> sign)</w:t>
      </w:r>
      <w:r w:rsidR="00050CAD">
        <w:t>.</w:t>
      </w:r>
      <w:r w:rsidR="00925545">
        <w:t xml:space="preserve"> If you are using different locations, you will probably have a different number of </w:t>
      </w:r>
      <w:r w:rsidR="00071528">
        <w:t>maneuver dictionaries.</w:t>
      </w:r>
    </w:p>
    <w:p w14:paraId="69B38342" w14:textId="3C95BFEB" w:rsidR="00050CAD" w:rsidRPr="00FB7F6C" w:rsidRDefault="00050CAD" w:rsidP="00FB7F6C">
      <w:pPr>
        <w:pStyle w:val="CMDOutput"/>
      </w:pPr>
      <w:r w:rsidRPr="00FB7F6C">
        <w:t>-</w:t>
      </w:r>
      <w:r w:rsidR="00E96520" w:rsidRPr="00FB7F6C">
        <w:t xml:space="preserve"> </w:t>
      </w:r>
      <w:r w:rsidRPr="00FB7F6C">
        <w:t>legs:</w:t>
      </w:r>
      <w:r w:rsidR="00E96520" w:rsidRPr="00FB7F6C">
        <w:t xml:space="preserve"> </w:t>
      </w:r>
      <w:r w:rsidRPr="00FB7F6C">
        <w:t>[</w:t>
      </w:r>
    </w:p>
    <w:p w14:paraId="26BF6E85" w14:textId="7D51701F" w:rsidR="00050CAD" w:rsidRPr="00FB7F6C" w:rsidRDefault="00E96520" w:rsidP="00FB7F6C">
      <w:pPr>
        <w:pStyle w:val="CMDOutput"/>
      </w:pPr>
      <w:r w:rsidRPr="00FB7F6C">
        <w:t xml:space="preserve">    </w:t>
      </w:r>
      <w:r w:rsidR="00050CAD" w:rsidRPr="00FB7F6C">
        <w:t>-</w:t>
      </w:r>
      <w:r w:rsidRPr="00FB7F6C">
        <w:t xml:space="preserve"> </w:t>
      </w:r>
      <w:r w:rsidR="00050CAD" w:rsidRPr="00FB7F6C">
        <w:t>{</w:t>
      </w:r>
    </w:p>
    <w:p w14:paraId="18FF9B3E" w14:textId="1C1D8550" w:rsidR="00050CAD" w:rsidRPr="00FB7F6C" w:rsidRDefault="00E96520" w:rsidP="00FB7F6C">
      <w:pPr>
        <w:pStyle w:val="CMDOutput"/>
      </w:pPr>
      <w:r w:rsidRPr="00FB7F6C">
        <w:rPr>
          <w:rStyle w:val="property"/>
        </w:rPr>
        <w:t xml:space="preserve">         </w:t>
      </w:r>
      <w:r w:rsidR="00050CAD" w:rsidRPr="00FB7F6C">
        <w:rPr>
          <w:rStyle w:val="property"/>
        </w:rPr>
        <w:t>hasTollRoad</w:t>
      </w:r>
      <w:r w:rsidR="00050CAD" w:rsidRPr="00FB7F6C">
        <w:t>:</w:t>
      </w:r>
      <w:r w:rsidRPr="00FB7F6C">
        <w:t xml:space="preserve"> </w:t>
      </w:r>
      <w:r w:rsidR="00050CAD" w:rsidRPr="00FB7F6C">
        <w:rPr>
          <w:rStyle w:val="type-boolean"/>
        </w:rPr>
        <w:t>false</w:t>
      </w:r>
      <w:r w:rsidR="00050CAD" w:rsidRPr="00FB7F6C">
        <w:t>,</w:t>
      </w:r>
    </w:p>
    <w:p w14:paraId="20F35279" w14:textId="0BC1FA27" w:rsidR="00050CAD" w:rsidRPr="00FB7F6C" w:rsidRDefault="00E96520" w:rsidP="00FB7F6C">
      <w:pPr>
        <w:pStyle w:val="CMDOutput"/>
      </w:pPr>
      <w:r w:rsidRPr="00FB7F6C">
        <w:rPr>
          <w:rStyle w:val="property"/>
        </w:rPr>
        <w:t xml:space="preserve">         </w:t>
      </w:r>
      <w:r w:rsidR="00050CAD" w:rsidRPr="00FB7F6C">
        <w:rPr>
          <w:rStyle w:val="property"/>
        </w:rPr>
        <w:t>hasBridge</w:t>
      </w:r>
      <w:r w:rsidR="00050CAD" w:rsidRPr="00FB7F6C">
        <w:t>:</w:t>
      </w:r>
      <w:r w:rsidRPr="00FB7F6C">
        <w:t xml:space="preserve"> </w:t>
      </w:r>
      <w:r w:rsidR="00050CAD" w:rsidRPr="00FB7F6C">
        <w:rPr>
          <w:rStyle w:val="type-boolean"/>
        </w:rPr>
        <w:t>true</w:t>
      </w:r>
      <w:r w:rsidR="00050CAD" w:rsidRPr="00FB7F6C">
        <w:t>,</w:t>
      </w:r>
    </w:p>
    <w:p w14:paraId="31AFA13B" w14:textId="236E7166" w:rsidR="00050CAD" w:rsidRPr="00FB7F6C" w:rsidRDefault="00E96520" w:rsidP="00FB7F6C">
      <w:pPr>
        <w:pStyle w:val="CMDOutput"/>
      </w:pPr>
      <w:r w:rsidRPr="00FB7F6C">
        <w:rPr>
          <w:rStyle w:val="property"/>
        </w:rPr>
        <w:t xml:space="preserve">         </w:t>
      </w:r>
      <w:r w:rsidR="00050CAD" w:rsidRPr="00FB7F6C">
        <w:rPr>
          <w:rStyle w:val="property"/>
        </w:rPr>
        <w:t>destNarrative</w:t>
      </w:r>
      <w:r w:rsidR="00050CAD" w:rsidRPr="00FB7F6C">
        <w:t>:</w:t>
      </w:r>
      <w:r w:rsidRPr="00FB7F6C">
        <w:t xml:space="preserve"> </w:t>
      </w:r>
      <w:r w:rsidR="00050CAD" w:rsidRPr="00FB7F6C">
        <w:rPr>
          <w:rStyle w:val="type-string"/>
        </w:rPr>
        <w:t>"Proceed</w:t>
      </w:r>
      <w:r w:rsidRPr="00FB7F6C">
        <w:rPr>
          <w:rStyle w:val="type-string"/>
        </w:rPr>
        <w:t xml:space="preserve"> </w:t>
      </w:r>
      <w:r w:rsidR="00050CAD" w:rsidRPr="00FB7F6C">
        <w:rPr>
          <w:rStyle w:val="type-string"/>
        </w:rPr>
        <w:t>to</w:t>
      </w:r>
      <w:r w:rsidRPr="00FB7F6C">
        <w:rPr>
          <w:rStyle w:val="type-string"/>
        </w:rPr>
        <w:t xml:space="preserve"> </w:t>
      </w:r>
      <w:r w:rsidR="00050CAD" w:rsidRPr="00FB7F6C">
        <w:rPr>
          <w:rStyle w:val="type-string"/>
        </w:rPr>
        <w:t>BALTIMORE,</w:t>
      </w:r>
      <w:r w:rsidRPr="00FB7F6C">
        <w:rPr>
          <w:rStyle w:val="type-string"/>
        </w:rPr>
        <w:t xml:space="preserve"> </w:t>
      </w:r>
      <w:r w:rsidR="00050CAD" w:rsidRPr="00FB7F6C">
        <w:rPr>
          <w:rStyle w:val="type-string"/>
        </w:rPr>
        <w:t>MD."</w:t>
      </w:r>
      <w:r w:rsidR="00050CAD" w:rsidRPr="00FB7F6C">
        <w:t>,</w:t>
      </w:r>
    </w:p>
    <w:p w14:paraId="39C933E5" w14:textId="4D2A9031" w:rsidR="00050CAD" w:rsidRPr="00FB7F6C" w:rsidRDefault="00E96520" w:rsidP="00FB7F6C">
      <w:pPr>
        <w:pStyle w:val="CMDOutput"/>
      </w:pPr>
      <w:r w:rsidRPr="00FB7F6C">
        <w:rPr>
          <w:rStyle w:val="property"/>
        </w:rPr>
        <w:t xml:space="preserve">         </w:t>
      </w:r>
      <w:r w:rsidR="00050CAD" w:rsidRPr="00FB7F6C">
        <w:rPr>
          <w:rStyle w:val="property"/>
        </w:rPr>
        <w:t>distance</w:t>
      </w:r>
      <w:r w:rsidR="00050CAD" w:rsidRPr="00FB7F6C">
        <w:t>:</w:t>
      </w:r>
      <w:r w:rsidRPr="00FB7F6C">
        <w:t xml:space="preserve"> </w:t>
      </w:r>
      <w:r w:rsidR="00050CAD" w:rsidRPr="00FB7F6C">
        <w:rPr>
          <w:rStyle w:val="type-number"/>
        </w:rPr>
        <w:t>38.089</w:t>
      </w:r>
      <w:r w:rsidR="00050CAD" w:rsidRPr="00FB7F6C">
        <w:t>,</w:t>
      </w:r>
    </w:p>
    <w:p w14:paraId="76D89B66" w14:textId="326D6240" w:rsidR="00050CAD" w:rsidRPr="00FB7F6C" w:rsidRDefault="00E96520" w:rsidP="00FB7F6C">
      <w:pPr>
        <w:pStyle w:val="CMDOutput"/>
      </w:pPr>
      <w:r w:rsidRPr="00FB7F6C">
        <w:rPr>
          <w:rStyle w:val="property"/>
        </w:rPr>
        <w:t xml:space="preserve">         </w:t>
      </w:r>
      <w:r w:rsidR="00050CAD" w:rsidRPr="00FB7F6C">
        <w:rPr>
          <w:rStyle w:val="property"/>
        </w:rPr>
        <w:t>hasTimedRestriction</w:t>
      </w:r>
      <w:r w:rsidR="00050CAD" w:rsidRPr="00FB7F6C">
        <w:t>:</w:t>
      </w:r>
      <w:r w:rsidRPr="00FB7F6C">
        <w:t xml:space="preserve"> </w:t>
      </w:r>
      <w:r w:rsidR="00050CAD" w:rsidRPr="00FB7F6C">
        <w:rPr>
          <w:rStyle w:val="type-boolean"/>
        </w:rPr>
        <w:t>false</w:t>
      </w:r>
      <w:r w:rsidR="00050CAD" w:rsidRPr="00FB7F6C">
        <w:t>,</w:t>
      </w:r>
    </w:p>
    <w:p w14:paraId="6ECE95A2" w14:textId="09F7BACF" w:rsidR="00050CAD" w:rsidRPr="00FB7F6C" w:rsidRDefault="00E96520" w:rsidP="00FB7F6C">
      <w:pPr>
        <w:pStyle w:val="CMDOutput"/>
      </w:pPr>
      <w:r w:rsidRPr="00FB7F6C">
        <w:rPr>
          <w:rStyle w:val="property"/>
        </w:rPr>
        <w:t xml:space="preserve">         </w:t>
      </w:r>
      <w:r w:rsidR="00050CAD" w:rsidRPr="00FB7F6C">
        <w:rPr>
          <w:rStyle w:val="property"/>
        </w:rPr>
        <w:t>hasTunnel</w:t>
      </w:r>
      <w:r w:rsidR="00050CAD" w:rsidRPr="00FB7F6C">
        <w:t>:</w:t>
      </w:r>
      <w:r w:rsidRPr="00FB7F6C">
        <w:t xml:space="preserve"> </w:t>
      </w:r>
      <w:r w:rsidR="00050CAD" w:rsidRPr="00FB7F6C">
        <w:rPr>
          <w:rStyle w:val="type-boolean"/>
        </w:rPr>
        <w:t>false</w:t>
      </w:r>
      <w:r w:rsidR="00050CAD" w:rsidRPr="00FB7F6C">
        <w:t>,</w:t>
      </w:r>
    </w:p>
    <w:p w14:paraId="064F522E" w14:textId="12EDD331" w:rsidR="00050CAD" w:rsidRPr="00FB7F6C" w:rsidRDefault="00E96520" w:rsidP="00FB7F6C">
      <w:pPr>
        <w:pStyle w:val="CMDOutput"/>
      </w:pPr>
      <w:r w:rsidRPr="00FB7F6C">
        <w:rPr>
          <w:rStyle w:val="property"/>
        </w:rPr>
        <w:t xml:space="preserve">         </w:t>
      </w:r>
      <w:r w:rsidR="00050CAD" w:rsidRPr="00FB7F6C">
        <w:rPr>
          <w:rStyle w:val="property"/>
        </w:rPr>
        <w:t>hasHighway</w:t>
      </w:r>
      <w:r w:rsidR="00050CAD" w:rsidRPr="00FB7F6C">
        <w:t>:</w:t>
      </w:r>
      <w:r w:rsidRPr="00FB7F6C">
        <w:t xml:space="preserve"> </w:t>
      </w:r>
      <w:r w:rsidR="00050CAD" w:rsidRPr="00FB7F6C">
        <w:rPr>
          <w:rStyle w:val="type-boolean"/>
        </w:rPr>
        <w:t>true</w:t>
      </w:r>
      <w:r w:rsidR="00050CAD" w:rsidRPr="00FB7F6C">
        <w:t>,</w:t>
      </w:r>
    </w:p>
    <w:p w14:paraId="2C105899" w14:textId="3070AB25" w:rsidR="00050CAD" w:rsidRPr="00FB7F6C" w:rsidRDefault="00E96520" w:rsidP="00FB7F6C">
      <w:pPr>
        <w:pStyle w:val="CMDOutput"/>
      </w:pPr>
      <w:r w:rsidRPr="00FB7F6C">
        <w:rPr>
          <w:rStyle w:val="property"/>
        </w:rPr>
        <w:t xml:space="preserve">         </w:t>
      </w:r>
      <w:r w:rsidR="00050CAD" w:rsidRPr="00FB7F6C">
        <w:rPr>
          <w:rStyle w:val="property"/>
        </w:rPr>
        <w:t>index</w:t>
      </w:r>
      <w:r w:rsidR="00050CAD" w:rsidRPr="00FB7F6C">
        <w:t>:</w:t>
      </w:r>
      <w:r w:rsidRPr="00FB7F6C">
        <w:t xml:space="preserve"> </w:t>
      </w:r>
      <w:r w:rsidR="00050CAD" w:rsidRPr="00FB7F6C">
        <w:rPr>
          <w:rStyle w:val="type-number"/>
        </w:rPr>
        <w:t>0</w:t>
      </w:r>
      <w:r w:rsidR="00050CAD" w:rsidRPr="00FB7F6C">
        <w:t>,</w:t>
      </w:r>
    </w:p>
    <w:p w14:paraId="0A23ADAB" w14:textId="07EAE8AB" w:rsidR="00050CAD" w:rsidRPr="00FB7F6C" w:rsidRDefault="00E96520" w:rsidP="00FB7F6C">
      <w:pPr>
        <w:pStyle w:val="CMDOutput"/>
      </w:pPr>
      <w:r w:rsidRPr="00FB7F6C">
        <w:rPr>
          <w:rStyle w:val="property"/>
        </w:rPr>
        <w:t xml:space="preserve">         </w:t>
      </w:r>
      <w:r w:rsidR="00050CAD" w:rsidRPr="00FB7F6C">
        <w:rPr>
          <w:rStyle w:val="property"/>
        </w:rPr>
        <w:t>formattedTime</w:t>
      </w:r>
      <w:r w:rsidR="00050CAD" w:rsidRPr="00FB7F6C">
        <w:t>:</w:t>
      </w:r>
      <w:r w:rsidRPr="00FB7F6C">
        <w:t xml:space="preserve"> </w:t>
      </w:r>
      <w:r w:rsidR="00050CAD" w:rsidRPr="00FB7F6C">
        <w:rPr>
          <w:rStyle w:val="type-string"/>
        </w:rPr>
        <w:t>"00:49:29"</w:t>
      </w:r>
      <w:r w:rsidR="00050CAD" w:rsidRPr="00FB7F6C">
        <w:t>,</w:t>
      </w:r>
    </w:p>
    <w:p w14:paraId="15CA228F" w14:textId="155CA39A" w:rsidR="00050CAD" w:rsidRPr="00FB7F6C" w:rsidRDefault="00E96520" w:rsidP="00FB7F6C">
      <w:pPr>
        <w:pStyle w:val="CMDOutput"/>
      </w:pPr>
      <w:r w:rsidRPr="00FB7F6C">
        <w:rPr>
          <w:rStyle w:val="property"/>
        </w:rPr>
        <w:t xml:space="preserve">         </w:t>
      </w:r>
      <w:r w:rsidR="00050CAD" w:rsidRPr="00FB7F6C">
        <w:rPr>
          <w:rStyle w:val="property"/>
        </w:rPr>
        <w:t>origIndex</w:t>
      </w:r>
      <w:r w:rsidR="00050CAD" w:rsidRPr="00FB7F6C">
        <w:t>:</w:t>
      </w:r>
      <w:r w:rsidRPr="00FB7F6C">
        <w:t xml:space="preserve"> </w:t>
      </w:r>
      <w:r w:rsidR="00050CAD" w:rsidRPr="00FB7F6C">
        <w:rPr>
          <w:rStyle w:val="type-number"/>
        </w:rPr>
        <w:t>-1</w:t>
      </w:r>
      <w:r w:rsidR="00050CAD" w:rsidRPr="00FB7F6C">
        <w:t>,</w:t>
      </w:r>
    </w:p>
    <w:p w14:paraId="069C8C96" w14:textId="3EC7E860" w:rsidR="00050CAD" w:rsidRPr="00FB7F6C" w:rsidRDefault="00E96520" w:rsidP="00FB7F6C">
      <w:pPr>
        <w:pStyle w:val="CMDOutput"/>
      </w:pPr>
      <w:r w:rsidRPr="00FB7F6C">
        <w:rPr>
          <w:rStyle w:val="property"/>
        </w:rPr>
        <w:t xml:space="preserve">         </w:t>
      </w:r>
      <w:r w:rsidR="00050CAD" w:rsidRPr="00FB7F6C">
        <w:rPr>
          <w:rStyle w:val="property"/>
        </w:rPr>
        <w:t>hasAccessRestriction</w:t>
      </w:r>
      <w:r w:rsidR="00050CAD" w:rsidRPr="00FB7F6C">
        <w:t>:</w:t>
      </w:r>
      <w:r w:rsidRPr="00FB7F6C">
        <w:t xml:space="preserve"> </w:t>
      </w:r>
      <w:r w:rsidR="00050CAD" w:rsidRPr="00FB7F6C">
        <w:rPr>
          <w:rStyle w:val="type-boolean"/>
        </w:rPr>
        <w:t>false</w:t>
      </w:r>
      <w:r w:rsidR="00050CAD" w:rsidRPr="00FB7F6C">
        <w:t>,</w:t>
      </w:r>
    </w:p>
    <w:p w14:paraId="3ECA18A7" w14:textId="61C84585" w:rsidR="00050CAD" w:rsidRPr="00FB7F6C" w:rsidRDefault="00E96520" w:rsidP="00FB7F6C">
      <w:pPr>
        <w:pStyle w:val="CMDOutput"/>
      </w:pPr>
      <w:r w:rsidRPr="00FB7F6C">
        <w:rPr>
          <w:rStyle w:val="property"/>
        </w:rPr>
        <w:t xml:space="preserve">         </w:t>
      </w:r>
      <w:r w:rsidR="00050CAD" w:rsidRPr="00FB7F6C">
        <w:rPr>
          <w:rStyle w:val="property"/>
        </w:rPr>
        <w:t>hasSeasonalClosure</w:t>
      </w:r>
      <w:r w:rsidR="00050CAD" w:rsidRPr="00FB7F6C">
        <w:t>:</w:t>
      </w:r>
      <w:r w:rsidRPr="00FB7F6C">
        <w:t xml:space="preserve"> </w:t>
      </w:r>
      <w:r w:rsidR="00050CAD" w:rsidRPr="00FB7F6C">
        <w:rPr>
          <w:rStyle w:val="type-boolean"/>
        </w:rPr>
        <w:t>false</w:t>
      </w:r>
      <w:r w:rsidR="00050CAD" w:rsidRPr="00FB7F6C">
        <w:t>,</w:t>
      </w:r>
    </w:p>
    <w:p w14:paraId="6A20A76A" w14:textId="3DE87894" w:rsidR="00050CAD" w:rsidRPr="00FB7F6C" w:rsidRDefault="00E96520" w:rsidP="00FB7F6C">
      <w:pPr>
        <w:pStyle w:val="CMDOutput"/>
      </w:pPr>
      <w:r w:rsidRPr="00FB7F6C">
        <w:rPr>
          <w:rStyle w:val="property"/>
        </w:rPr>
        <w:t xml:space="preserve">         </w:t>
      </w:r>
      <w:r w:rsidR="00050CAD" w:rsidRPr="00FB7F6C">
        <w:rPr>
          <w:rStyle w:val="property"/>
        </w:rPr>
        <w:t>hasCountryCross</w:t>
      </w:r>
      <w:r w:rsidR="00050CAD" w:rsidRPr="00FB7F6C">
        <w:t>:</w:t>
      </w:r>
      <w:r w:rsidRPr="00FB7F6C">
        <w:t xml:space="preserve"> </w:t>
      </w:r>
      <w:r w:rsidR="00050CAD" w:rsidRPr="00FB7F6C">
        <w:rPr>
          <w:rStyle w:val="type-boolean"/>
        </w:rPr>
        <w:t>false</w:t>
      </w:r>
      <w:r w:rsidR="00050CAD" w:rsidRPr="00FB7F6C">
        <w:t>,</w:t>
      </w:r>
    </w:p>
    <w:p w14:paraId="01C38B2B" w14:textId="55CCAF13" w:rsidR="00050CAD" w:rsidRPr="00FB7F6C" w:rsidRDefault="00E96520" w:rsidP="00FB7F6C">
      <w:pPr>
        <w:pStyle w:val="CMDOutput"/>
      </w:pPr>
      <w:r w:rsidRPr="00FB7F6C">
        <w:rPr>
          <w:rStyle w:val="property"/>
        </w:rPr>
        <w:t xml:space="preserve">       </w:t>
      </w:r>
      <w:r w:rsidR="00050CAD" w:rsidRPr="00FB7F6C">
        <w:rPr>
          <w:rStyle w:val="property"/>
        </w:rPr>
        <w:t>-</w:t>
      </w:r>
      <w:r w:rsidRPr="00FB7F6C">
        <w:rPr>
          <w:rStyle w:val="property"/>
        </w:rPr>
        <w:t xml:space="preserve"> </w:t>
      </w:r>
      <w:r w:rsidR="00050CAD" w:rsidRPr="00FB7F6C">
        <w:rPr>
          <w:rStyle w:val="property"/>
        </w:rPr>
        <w:t>roadGradeStrategy</w:t>
      </w:r>
      <w:r w:rsidR="00050CAD" w:rsidRPr="00FB7F6C">
        <w:t>:</w:t>
      </w:r>
      <w:r w:rsidRPr="00FB7F6C">
        <w:t xml:space="preserve"> </w:t>
      </w:r>
      <w:r w:rsidR="00050CAD" w:rsidRPr="00FB7F6C">
        <w:t>[</w:t>
      </w:r>
    </w:p>
    <w:p w14:paraId="45BE9530" w14:textId="41545029" w:rsidR="00050CAD" w:rsidRPr="00FB7F6C" w:rsidRDefault="00E96520" w:rsidP="00FB7F6C">
      <w:pPr>
        <w:pStyle w:val="CMDOutput"/>
      </w:pPr>
      <w:r w:rsidRPr="00FB7F6C">
        <w:t xml:space="preserve">             </w:t>
      </w:r>
      <w:r w:rsidR="00050CAD" w:rsidRPr="00FB7F6C">
        <w:t>[</w:t>
      </w:r>
      <w:r w:rsidRPr="00FB7F6C">
        <w:t xml:space="preserve"> </w:t>
      </w:r>
      <w:r w:rsidR="00050CAD" w:rsidRPr="00FB7F6C">
        <w:t>]</w:t>
      </w:r>
    </w:p>
    <w:p w14:paraId="3B6E1E7E" w14:textId="37F5D0B1" w:rsidR="00050CAD" w:rsidRPr="00FB7F6C" w:rsidRDefault="00E96520" w:rsidP="00FB7F6C">
      <w:pPr>
        <w:pStyle w:val="CMDOutput"/>
      </w:pPr>
      <w:r w:rsidRPr="00FB7F6C">
        <w:t xml:space="preserve">         </w:t>
      </w:r>
      <w:r w:rsidR="00050CAD" w:rsidRPr="00FB7F6C">
        <w:t>],</w:t>
      </w:r>
    </w:p>
    <w:p w14:paraId="0A94A044" w14:textId="2B3C7D72" w:rsidR="00050CAD" w:rsidRPr="00FB7F6C" w:rsidRDefault="00E96520" w:rsidP="00FB7F6C">
      <w:pPr>
        <w:pStyle w:val="CMDOutput"/>
      </w:pPr>
      <w:r w:rsidRPr="00FB7F6C">
        <w:rPr>
          <w:rStyle w:val="property"/>
        </w:rPr>
        <w:t xml:space="preserve">         </w:t>
      </w:r>
      <w:r w:rsidR="00050CAD" w:rsidRPr="00FB7F6C">
        <w:rPr>
          <w:rStyle w:val="property"/>
        </w:rPr>
        <w:t>destIndex</w:t>
      </w:r>
      <w:r w:rsidR="00050CAD" w:rsidRPr="00FB7F6C">
        <w:t>:</w:t>
      </w:r>
      <w:r w:rsidRPr="00FB7F6C">
        <w:t xml:space="preserve"> </w:t>
      </w:r>
      <w:r w:rsidR="00050CAD" w:rsidRPr="00FB7F6C">
        <w:rPr>
          <w:rStyle w:val="type-number"/>
        </w:rPr>
        <w:t>3</w:t>
      </w:r>
      <w:r w:rsidR="00050CAD" w:rsidRPr="00FB7F6C">
        <w:t>,</w:t>
      </w:r>
    </w:p>
    <w:p w14:paraId="02D5180A" w14:textId="57DAE423" w:rsidR="00050CAD" w:rsidRPr="00FB7F6C" w:rsidRDefault="00E96520" w:rsidP="00FB7F6C">
      <w:pPr>
        <w:pStyle w:val="CMDOutput"/>
      </w:pPr>
      <w:r w:rsidRPr="00FB7F6C">
        <w:rPr>
          <w:rStyle w:val="property"/>
        </w:rPr>
        <w:lastRenderedPageBreak/>
        <w:t xml:space="preserve">         </w:t>
      </w:r>
      <w:r w:rsidR="00050CAD" w:rsidRPr="00FB7F6C">
        <w:rPr>
          <w:rStyle w:val="property"/>
        </w:rPr>
        <w:t>time</w:t>
      </w:r>
      <w:r w:rsidR="00050CAD" w:rsidRPr="00FB7F6C">
        <w:t>:</w:t>
      </w:r>
      <w:r w:rsidRPr="00FB7F6C">
        <w:t xml:space="preserve"> </w:t>
      </w:r>
      <w:r w:rsidR="00050CAD" w:rsidRPr="00FB7F6C">
        <w:rPr>
          <w:rStyle w:val="type-number"/>
        </w:rPr>
        <w:t>2969</w:t>
      </w:r>
      <w:r w:rsidR="00050CAD" w:rsidRPr="00FB7F6C">
        <w:t>,</w:t>
      </w:r>
    </w:p>
    <w:p w14:paraId="4407E81D" w14:textId="7DB65798" w:rsidR="00050CAD" w:rsidRPr="00FB7F6C" w:rsidRDefault="00E96520" w:rsidP="00FB7F6C">
      <w:pPr>
        <w:pStyle w:val="CMDOutput"/>
      </w:pPr>
      <w:r w:rsidRPr="00FB7F6C">
        <w:rPr>
          <w:rStyle w:val="property"/>
        </w:rPr>
        <w:t xml:space="preserve">               </w:t>
      </w:r>
      <w:r w:rsidR="00050CAD" w:rsidRPr="00FB7F6C">
        <w:rPr>
          <w:rStyle w:val="property"/>
        </w:rPr>
        <w:t>hasUnpaved</w:t>
      </w:r>
      <w:r w:rsidR="00050CAD" w:rsidRPr="00FB7F6C">
        <w:t>:</w:t>
      </w:r>
      <w:r w:rsidRPr="00FB7F6C">
        <w:t xml:space="preserve"> </w:t>
      </w:r>
      <w:r w:rsidR="00050CAD" w:rsidRPr="00FB7F6C">
        <w:rPr>
          <w:rStyle w:val="type-boolean"/>
        </w:rPr>
        <w:t>false</w:t>
      </w:r>
      <w:r w:rsidR="00050CAD" w:rsidRPr="00FB7F6C">
        <w:t>,</w:t>
      </w:r>
    </w:p>
    <w:p w14:paraId="7E606804" w14:textId="3D2A46CE" w:rsidR="00050CAD" w:rsidRPr="00FB7F6C" w:rsidRDefault="00E96520" w:rsidP="00FB7F6C">
      <w:pPr>
        <w:pStyle w:val="CMDOutput"/>
      </w:pPr>
      <w:r w:rsidRPr="00FB7F6C">
        <w:rPr>
          <w:rStyle w:val="property"/>
        </w:rPr>
        <w:t xml:space="preserve">         </w:t>
      </w:r>
      <w:r w:rsidR="00050CAD" w:rsidRPr="00FB7F6C">
        <w:rPr>
          <w:rStyle w:val="property"/>
        </w:rPr>
        <w:t>origNarrative</w:t>
      </w:r>
      <w:r w:rsidR="00050CAD" w:rsidRPr="00FB7F6C">
        <w:t>:</w:t>
      </w:r>
      <w:r w:rsidRPr="00FB7F6C">
        <w:t xml:space="preserve"> </w:t>
      </w:r>
      <w:r w:rsidR="00050CAD" w:rsidRPr="00FB7F6C">
        <w:rPr>
          <w:rStyle w:val="type-string"/>
        </w:rPr>
        <w:t>""</w:t>
      </w:r>
      <w:r w:rsidR="00050CAD" w:rsidRPr="00FB7F6C">
        <w:t>,</w:t>
      </w:r>
    </w:p>
    <w:p w14:paraId="53835D3C" w14:textId="2910E5DD" w:rsidR="00050CAD" w:rsidRPr="00FB7F6C" w:rsidRDefault="00E96520" w:rsidP="00FB7F6C">
      <w:pPr>
        <w:pStyle w:val="CMDOutput"/>
      </w:pPr>
      <w:r w:rsidRPr="00FB7F6C">
        <w:rPr>
          <w:rStyle w:val="property"/>
        </w:rPr>
        <w:t xml:space="preserve">      </w:t>
      </w:r>
      <w:r w:rsidR="00050CAD" w:rsidRPr="00FB7F6C">
        <w:rPr>
          <w:rStyle w:val="property"/>
          <w:highlight w:val="yellow"/>
        </w:rPr>
        <w:t>-</w:t>
      </w:r>
      <w:r w:rsidRPr="00FB7F6C">
        <w:rPr>
          <w:rStyle w:val="property"/>
          <w:highlight w:val="yellow"/>
        </w:rPr>
        <w:t xml:space="preserve"> </w:t>
      </w:r>
      <w:r w:rsidR="00050CAD" w:rsidRPr="00FB7F6C">
        <w:rPr>
          <w:rStyle w:val="property"/>
          <w:highlight w:val="yellow"/>
        </w:rPr>
        <w:t>maneuvers</w:t>
      </w:r>
      <w:r w:rsidR="00050CAD" w:rsidRPr="00FB7F6C">
        <w:rPr>
          <w:highlight w:val="yellow"/>
        </w:rPr>
        <w:t>:</w:t>
      </w:r>
      <w:r w:rsidRPr="00FB7F6C">
        <w:rPr>
          <w:highlight w:val="yellow"/>
        </w:rPr>
        <w:t xml:space="preserve"> </w:t>
      </w:r>
      <w:r w:rsidR="00050CAD" w:rsidRPr="00FB7F6C">
        <w:rPr>
          <w:highlight w:val="yellow"/>
        </w:rPr>
        <w:t>[</w:t>
      </w:r>
    </w:p>
    <w:p w14:paraId="719CA355" w14:textId="5A80CDC9" w:rsidR="00050CAD" w:rsidRPr="00FB7F6C" w:rsidRDefault="00E96520" w:rsidP="00FB7F6C">
      <w:pPr>
        <w:pStyle w:val="CMDOutput"/>
      </w:pPr>
      <w:r w:rsidRPr="00FB7F6C">
        <w:t xml:space="preserve">          </w:t>
      </w:r>
      <w:r w:rsidR="00050CAD" w:rsidRPr="00FB7F6C">
        <w:rPr>
          <w:highlight w:val="yellow"/>
        </w:rPr>
        <w:t>+</w:t>
      </w:r>
      <w:r w:rsidRPr="00FB7F6C">
        <w:rPr>
          <w:highlight w:val="yellow"/>
        </w:rPr>
        <w:t xml:space="preserve"> </w:t>
      </w:r>
      <w:r w:rsidR="00050CAD" w:rsidRPr="00FB7F6C">
        <w:rPr>
          <w:highlight w:val="yellow"/>
        </w:rPr>
        <w:t>{…},</w:t>
      </w:r>
    </w:p>
    <w:p w14:paraId="2132DA3C" w14:textId="7657C9F6" w:rsidR="00050CAD" w:rsidRPr="00FB7F6C" w:rsidRDefault="00E96520" w:rsidP="00FB7F6C">
      <w:pPr>
        <w:pStyle w:val="CMDOutput"/>
      </w:pPr>
      <w:r w:rsidRPr="00FB7F6C">
        <w:t xml:space="preserve">          </w:t>
      </w:r>
      <w:r w:rsidR="00050CAD" w:rsidRPr="00FB7F6C">
        <w:rPr>
          <w:highlight w:val="yellow"/>
        </w:rPr>
        <w:t>+</w:t>
      </w:r>
      <w:r w:rsidRPr="00FB7F6C">
        <w:rPr>
          <w:highlight w:val="yellow"/>
        </w:rPr>
        <w:t xml:space="preserve"> </w:t>
      </w:r>
      <w:r w:rsidR="00050CAD" w:rsidRPr="00FB7F6C">
        <w:rPr>
          <w:highlight w:val="yellow"/>
        </w:rPr>
        <w:t>{…},</w:t>
      </w:r>
    </w:p>
    <w:p w14:paraId="36EAE812" w14:textId="5EEF2AF9" w:rsidR="00050CAD" w:rsidRPr="00FB7F6C" w:rsidRDefault="00E96520" w:rsidP="00FB7F6C">
      <w:pPr>
        <w:pStyle w:val="CMDOutput"/>
      </w:pPr>
      <w:r w:rsidRPr="00FB7F6C">
        <w:t xml:space="preserve">          </w:t>
      </w:r>
      <w:r w:rsidR="00050CAD" w:rsidRPr="00FB7F6C">
        <w:rPr>
          <w:highlight w:val="yellow"/>
        </w:rPr>
        <w:t>+</w:t>
      </w:r>
      <w:r w:rsidRPr="00FB7F6C">
        <w:rPr>
          <w:highlight w:val="yellow"/>
        </w:rPr>
        <w:t xml:space="preserve"> </w:t>
      </w:r>
      <w:r w:rsidR="00050CAD" w:rsidRPr="00FB7F6C">
        <w:rPr>
          <w:highlight w:val="yellow"/>
        </w:rPr>
        <w:t>{…},</w:t>
      </w:r>
    </w:p>
    <w:p w14:paraId="6CD5BDD2" w14:textId="5DBAFA33" w:rsidR="00050CAD" w:rsidRPr="00FB7F6C" w:rsidRDefault="00E96520" w:rsidP="00FB7F6C">
      <w:pPr>
        <w:pStyle w:val="CMDOutput"/>
      </w:pPr>
      <w:r w:rsidRPr="00FB7F6C">
        <w:t xml:space="preserve">          </w:t>
      </w:r>
      <w:r w:rsidR="00050CAD" w:rsidRPr="00FB7F6C">
        <w:rPr>
          <w:highlight w:val="yellow"/>
        </w:rPr>
        <w:t>+</w:t>
      </w:r>
      <w:r w:rsidRPr="00FB7F6C">
        <w:rPr>
          <w:highlight w:val="yellow"/>
        </w:rPr>
        <w:t xml:space="preserve"> </w:t>
      </w:r>
      <w:r w:rsidR="00050CAD" w:rsidRPr="00FB7F6C">
        <w:rPr>
          <w:highlight w:val="yellow"/>
        </w:rPr>
        <w:t>{…},</w:t>
      </w:r>
    </w:p>
    <w:p w14:paraId="5EE025D6" w14:textId="66596810" w:rsidR="00050CAD" w:rsidRPr="00FB7F6C" w:rsidRDefault="00E96520" w:rsidP="00FB7F6C">
      <w:pPr>
        <w:pStyle w:val="CMDOutput"/>
      </w:pPr>
      <w:r w:rsidRPr="00FB7F6C">
        <w:t xml:space="preserve">          </w:t>
      </w:r>
      <w:r w:rsidR="00050CAD" w:rsidRPr="00FB7F6C">
        <w:rPr>
          <w:highlight w:val="yellow"/>
        </w:rPr>
        <w:t>+</w:t>
      </w:r>
      <w:r w:rsidRPr="00FB7F6C">
        <w:rPr>
          <w:highlight w:val="yellow"/>
        </w:rPr>
        <w:t xml:space="preserve"> </w:t>
      </w:r>
      <w:r w:rsidR="00050CAD" w:rsidRPr="00FB7F6C">
        <w:rPr>
          <w:highlight w:val="yellow"/>
        </w:rPr>
        <w:t>{…},</w:t>
      </w:r>
    </w:p>
    <w:p w14:paraId="58186905" w14:textId="1A3D4846" w:rsidR="00050CAD" w:rsidRPr="00FB7F6C" w:rsidRDefault="00E96520" w:rsidP="00FB7F6C">
      <w:pPr>
        <w:pStyle w:val="CMDOutput"/>
      </w:pPr>
      <w:r w:rsidRPr="00FB7F6C">
        <w:t xml:space="preserve">          </w:t>
      </w:r>
      <w:r w:rsidR="00050CAD" w:rsidRPr="00FB7F6C">
        <w:rPr>
          <w:highlight w:val="yellow"/>
        </w:rPr>
        <w:t>+</w:t>
      </w:r>
      <w:r w:rsidRPr="00FB7F6C">
        <w:rPr>
          <w:highlight w:val="yellow"/>
        </w:rPr>
        <w:t xml:space="preserve"> </w:t>
      </w:r>
      <w:r w:rsidR="00050CAD" w:rsidRPr="00FB7F6C">
        <w:rPr>
          <w:highlight w:val="yellow"/>
        </w:rPr>
        <w:t>{…},</w:t>
      </w:r>
    </w:p>
    <w:p w14:paraId="3B81BC55" w14:textId="77ED6B96" w:rsidR="00050CAD" w:rsidRPr="00FB7F6C" w:rsidRDefault="00E96520" w:rsidP="00FB7F6C">
      <w:pPr>
        <w:pStyle w:val="CMDOutput"/>
      </w:pPr>
      <w:r w:rsidRPr="00FB7F6C">
        <w:t xml:space="preserve">          </w:t>
      </w:r>
      <w:r w:rsidR="00050CAD" w:rsidRPr="00FB7F6C">
        <w:rPr>
          <w:highlight w:val="yellow"/>
        </w:rPr>
        <w:t>+</w:t>
      </w:r>
      <w:r w:rsidRPr="00FB7F6C">
        <w:rPr>
          <w:highlight w:val="yellow"/>
        </w:rPr>
        <w:t xml:space="preserve"> </w:t>
      </w:r>
      <w:r w:rsidR="00050CAD" w:rsidRPr="00FB7F6C">
        <w:rPr>
          <w:highlight w:val="yellow"/>
        </w:rPr>
        <w:t>{…}</w:t>
      </w:r>
    </w:p>
    <w:p w14:paraId="7B22E8B5" w14:textId="0E01B346" w:rsidR="00050CAD" w:rsidRPr="00FB7F6C" w:rsidRDefault="00E96520" w:rsidP="00FB7F6C">
      <w:pPr>
        <w:pStyle w:val="CMDOutput"/>
      </w:pPr>
      <w:r w:rsidRPr="00FB7F6C">
        <w:t xml:space="preserve">         </w:t>
      </w:r>
      <w:r w:rsidR="00050CAD" w:rsidRPr="00FB7F6C">
        <w:rPr>
          <w:highlight w:val="yellow"/>
        </w:rPr>
        <w:t>],</w:t>
      </w:r>
    </w:p>
    <w:p w14:paraId="0546742C" w14:textId="080DCCC4" w:rsidR="00050CAD" w:rsidRPr="00FB7F6C" w:rsidRDefault="00E96520" w:rsidP="00FB7F6C">
      <w:pPr>
        <w:pStyle w:val="CMDOutput"/>
      </w:pPr>
      <w:r w:rsidRPr="00FB7F6C">
        <w:t xml:space="preserve">         </w:t>
      </w:r>
      <w:r w:rsidR="00050CAD" w:rsidRPr="00FB7F6C">
        <w:t>hasFerry:</w:t>
      </w:r>
      <w:r w:rsidRPr="00FB7F6C">
        <w:t xml:space="preserve"> </w:t>
      </w:r>
      <w:r w:rsidR="00050CAD" w:rsidRPr="00FB7F6C">
        <w:t>false</w:t>
      </w:r>
    </w:p>
    <w:p w14:paraId="7AE37EBE" w14:textId="52186FF3" w:rsidR="00050CAD" w:rsidRPr="00FB7F6C" w:rsidRDefault="00E96520" w:rsidP="00FB7F6C">
      <w:pPr>
        <w:pStyle w:val="CMDOutput"/>
      </w:pPr>
      <w:r w:rsidRPr="00FB7F6C">
        <w:t xml:space="preserve">     </w:t>
      </w:r>
      <w:r w:rsidR="00050CAD" w:rsidRPr="00FB7F6C">
        <w:t>}</w:t>
      </w:r>
    </w:p>
    <w:p w14:paraId="04823929" w14:textId="1069C803" w:rsidR="00050CAD" w:rsidRPr="00FB7F6C" w:rsidRDefault="00E96520" w:rsidP="00FB7F6C">
      <w:pPr>
        <w:pStyle w:val="CMDOutput"/>
      </w:pPr>
      <w:r w:rsidRPr="00FB7F6C">
        <w:t xml:space="preserve">        </w:t>
      </w:r>
      <w:r w:rsidR="00050CAD" w:rsidRPr="00FB7F6C">
        <w:t>],</w:t>
      </w:r>
    </w:p>
    <w:p w14:paraId="12D7905F" w14:textId="714E1A55" w:rsidR="00050CAD" w:rsidRPr="00FB7F6C" w:rsidRDefault="00E96520" w:rsidP="00FB7F6C">
      <w:pPr>
        <w:pStyle w:val="CMDOutput"/>
      </w:pPr>
      <w:r w:rsidRPr="00FB7F6C">
        <w:t xml:space="preserve">      </w:t>
      </w:r>
      <w:r w:rsidR="00050CAD" w:rsidRPr="00FB7F6C">
        <w:t>-</w:t>
      </w:r>
      <w:r w:rsidRPr="00FB7F6C">
        <w:t xml:space="preserve"> </w:t>
      </w:r>
      <w:r w:rsidR="00050CAD" w:rsidRPr="00FB7F6C">
        <w:t>options:</w:t>
      </w:r>
      <w:r w:rsidRPr="00FB7F6C">
        <w:t xml:space="preserve"> </w:t>
      </w:r>
      <w:r w:rsidR="00050CAD" w:rsidRPr="00FB7F6C">
        <w:t>{</w:t>
      </w:r>
    </w:p>
    <w:p w14:paraId="08B478E4" w14:textId="32DCE4D2" w:rsidR="00050CAD" w:rsidRDefault="00050CAD" w:rsidP="009544F4">
      <w:pPr>
        <w:pStyle w:val="SubStepAlpha"/>
        <w:keepNext/>
        <w:numPr>
          <w:ilvl w:val="3"/>
          <w:numId w:val="30"/>
        </w:numPr>
      </w:pPr>
      <w:r>
        <w:t>Expand</w:t>
      </w:r>
      <w:r w:rsidR="00E96520">
        <w:t xml:space="preserve"> </w:t>
      </w:r>
      <w:r>
        <w:t>the</w:t>
      </w:r>
      <w:r w:rsidR="00E96520">
        <w:t xml:space="preserve"> </w:t>
      </w:r>
      <w:r>
        <w:t>first</w:t>
      </w:r>
      <w:r w:rsidR="00E96520">
        <w:t xml:space="preserve"> </w:t>
      </w:r>
      <w:r>
        <w:t>dictionary</w:t>
      </w:r>
      <w:r w:rsidR="00E96520">
        <w:t xml:space="preserve"> </w:t>
      </w:r>
      <w:r>
        <w:t>in</w:t>
      </w:r>
      <w:r w:rsidR="00E96520">
        <w:t xml:space="preserve"> </w:t>
      </w:r>
      <w:r>
        <w:t>the</w:t>
      </w:r>
      <w:r w:rsidR="00E96520">
        <w:t xml:space="preserve"> </w:t>
      </w:r>
      <w:r>
        <w:rPr>
          <w:b/>
        </w:rPr>
        <w:t>maneuvers</w:t>
      </w:r>
      <w:r w:rsidR="00E96520">
        <w:rPr>
          <w:b/>
        </w:rPr>
        <w:t xml:space="preserve"> </w:t>
      </w:r>
      <w:r>
        <w:t>list.</w:t>
      </w:r>
      <w:r w:rsidR="00E96520">
        <w:t xml:space="preserve"> </w:t>
      </w:r>
      <w:r>
        <w:t>Each</w:t>
      </w:r>
      <w:r w:rsidR="00E96520">
        <w:t xml:space="preserve"> </w:t>
      </w:r>
      <w:r>
        <w:t>dictionary</w:t>
      </w:r>
      <w:r w:rsidR="00E96520">
        <w:t xml:space="preserve"> </w:t>
      </w:r>
      <w:r>
        <w:t>contains</w:t>
      </w:r>
      <w:r w:rsidR="00E96520">
        <w:t xml:space="preserve"> </w:t>
      </w:r>
      <w:r>
        <w:t>a</w:t>
      </w:r>
      <w:r w:rsidR="00E96520">
        <w:t xml:space="preserve"> </w:t>
      </w:r>
      <w:r w:rsidRPr="007B6390">
        <w:rPr>
          <w:b/>
        </w:rPr>
        <w:t>narrative</w:t>
      </w:r>
      <w:r w:rsidR="00E96520">
        <w:t xml:space="preserve"> </w:t>
      </w:r>
      <w:r>
        <w:t>key</w:t>
      </w:r>
      <w:r w:rsidR="00E96520">
        <w:t xml:space="preserve"> </w:t>
      </w:r>
      <w:r>
        <w:t>with</w:t>
      </w:r>
      <w:r w:rsidR="00E96520">
        <w:t xml:space="preserve"> </w:t>
      </w:r>
      <w:r>
        <w:t>a</w:t>
      </w:r>
      <w:r w:rsidR="00E96520">
        <w:t xml:space="preserve"> </w:t>
      </w:r>
      <w:r>
        <w:t>value,</w:t>
      </w:r>
      <w:r w:rsidR="00E96520">
        <w:t xml:space="preserve"> </w:t>
      </w:r>
      <w:r>
        <w:t>such</w:t>
      </w:r>
      <w:r w:rsidR="00E96520">
        <w:t xml:space="preserve"> </w:t>
      </w:r>
      <w:r>
        <w:t>as</w:t>
      </w:r>
      <w:r w:rsidR="00E96520">
        <w:t xml:space="preserve"> </w:t>
      </w:r>
      <w:r>
        <w:t>“Start</w:t>
      </w:r>
      <w:r w:rsidR="00E96520">
        <w:t xml:space="preserve"> </w:t>
      </w:r>
      <w:r>
        <w:t>out</w:t>
      </w:r>
      <w:r w:rsidR="00E96520">
        <w:t xml:space="preserve"> </w:t>
      </w:r>
      <w:r>
        <w:t>going</w:t>
      </w:r>
      <w:r w:rsidR="00E96520">
        <w:t xml:space="preserve"> </w:t>
      </w:r>
      <w:r>
        <w:t>north...”,</w:t>
      </w:r>
      <w:r w:rsidR="00E96520">
        <w:t xml:space="preserve"> </w:t>
      </w:r>
      <w:r>
        <w:t>as</w:t>
      </w:r>
      <w:r w:rsidR="00E96520">
        <w:t xml:space="preserve"> </w:t>
      </w:r>
      <w:r>
        <w:t>shown</w:t>
      </w:r>
      <w:r w:rsidR="00E96520">
        <w:t xml:space="preserve"> </w:t>
      </w:r>
      <w:r>
        <w:t>below.</w:t>
      </w:r>
      <w:r w:rsidR="00E96520">
        <w:t xml:space="preserve"> </w:t>
      </w:r>
      <w:r>
        <w:t>You</w:t>
      </w:r>
      <w:r w:rsidR="00E96520">
        <w:t xml:space="preserve"> </w:t>
      </w:r>
      <w:r>
        <w:t>need</w:t>
      </w:r>
      <w:r w:rsidR="00E96520">
        <w:t xml:space="preserve"> </w:t>
      </w:r>
      <w:r>
        <w:t>to</w:t>
      </w:r>
      <w:r w:rsidR="00E96520">
        <w:t xml:space="preserve"> </w:t>
      </w:r>
      <w:r>
        <w:t>parse</w:t>
      </w:r>
      <w:r w:rsidR="00E96520">
        <w:t xml:space="preserve"> </w:t>
      </w:r>
      <w:r>
        <w:t>the</w:t>
      </w:r>
      <w:r w:rsidR="00E96520">
        <w:t xml:space="preserve"> </w:t>
      </w:r>
      <w:r>
        <w:t>JSON</w:t>
      </w:r>
      <w:r w:rsidR="00E96520">
        <w:t xml:space="preserve"> </w:t>
      </w:r>
      <w:r>
        <w:t>data</w:t>
      </w:r>
      <w:r w:rsidR="00E96520">
        <w:t xml:space="preserve"> </w:t>
      </w:r>
      <w:r>
        <w:t>to</w:t>
      </w:r>
      <w:r w:rsidR="00E96520">
        <w:t xml:space="preserve"> </w:t>
      </w:r>
      <w:r>
        <w:t>extract</w:t>
      </w:r>
      <w:r w:rsidR="00E96520">
        <w:t xml:space="preserve"> </w:t>
      </w:r>
      <w:r>
        <w:t>the</w:t>
      </w:r>
      <w:r w:rsidR="00E96520">
        <w:t xml:space="preserve"> </w:t>
      </w:r>
      <w:r>
        <w:t>value</w:t>
      </w:r>
      <w:r w:rsidR="00E96520">
        <w:t xml:space="preserve"> </w:t>
      </w:r>
      <w:r>
        <w:t>for</w:t>
      </w:r>
      <w:r w:rsidR="00E96520">
        <w:t xml:space="preserve"> </w:t>
      </w:r>
      <w:r>
        <w:t>the</w:t>
      </w:r>
      <w:r w:rsidR="00E96520">
        <w:t xml:space="preserve"> </w:t>
      </w:r>
      <w:r w:rsidRPr="007B6390">
        <w:rPr>
          <w:b/>
        </w:rPr>
        <w:t>narrative</w:t>
      </w:r>
      <w:r w:rsidR="00E96520">
        <w:t xml:space="preserve"> </w:t>
      </w:r>
      <w:r>
        <w:t>key</w:t>
      </w:r>
      <w:r w:rsidR="00E96520">
        <w:t xml:space="preserve"> </w:t>
      </w:r>
      <w:r>
        <w:t>to</w:t>
      </w:r>
      <w:r w:rsidR="00E96520">
        <w:t xml:space="preserve"> </w:t>
      </w:r>
      <w:r>
        <w:t>display</w:t>
      </w:r>
      <w:r w:rsidR="00E96520">
        <w:t xml:space="preserve"> </w:t>
      </w:r>
      <w:r>
        <w:t>inside</w:t>
      </w:r>
      <w:r w:rsidR="00E96520">
        <w:t xml:space="preserve"> </w:t>
      </w:r>
      <w:r>
        <w:t>your</w:t>
      </w:r>
      <w:r w:rsidR="00E96520">
        <w:t xml:space="preserve"> </w:t>
      </w:r>
      <w:r>
        <w:t>application.</w:t>
      </w:r>
    </w:p>
    <w:p w14:paraId="0AA25CE8" w14:textId="5AF76326" w:rsidR="00050CAD" w:rsidRPr="007B00AF" w:rsidRDefault="00050CAD" w:rsidP="007B00AF">
      <w:pPr>
        <w:pStyle w:val="CMDOutput"/>
      </w:pPr>
      <w:r w:rsidRPr="007B00AF">
        <w:t>-</w:t>
      </w:r>
      <w:r w:rsidR="00E96520" w:rsidRPr="007B00AF">
        <w:t xml:space="preserve"> </w:t>
      </w:r>
      <w:r w:rsidRPr="007B00AF">
        <w:t>legs:</w:t>
      </w:r>
      <w:r w:rsidR="00E96520" w:rsidRPr="007B00AF">
        <w:t xml:space="preserve"> </w:t>
      </w:r>
      <w:r w:rsidRPr="007B00AF">
        <w:t>[</w:t>
      </w:r>
    </w:p>
    <w:p w14:paraId="11D2F37F" w14:textId="4DA19528" w:rsidR="00050CAD" w:rsidRPr="007B00AF" w:rsidRDefault="00E96520" w:rsidP="007B00AF">
      <w:pPr>
        <w:pStyle w:val="CMDOutput"/>
      </w:pPr>
      <w:r w:rsidRPr="007B00AF">
        <w:t xml:space="preserve">    </w:t>
      </w:r>
      <w:r w:rsidR="00050CAD" w:rsidRPr="007B00AF">
        <w:t>-</w:t>
      </w:r>
      <w:r w:rsidRPr="007B00AF">
        <w:t xml:space="preserve"> </w:t>
      </w:r>
      <w:r w:rsidR="00050CAD" w:rsidRPr="007B00AF">
        <w:t>{</w:t>
      </w:r>
    </w:p>
    <w:p w14:paraId="64D3FFFD" w14:textId="523C415A" w:rsidR="00050CAD" w:rsidRPr="007B00AF" w:rsidRDefault="00E96520" w:rsidP="007B00AF">
      <w:pPr>
        <w:pStyle w:val="CMDOutput"/>
      </w:pPr>
      <w:r w:rsidRPr="007B00AF">
        <w:rPr>
          <w:rStyle w:val="property"/>
        </w:rPr>
        <w:t xml:space="preserve">       </w:t>
      </w:r>
      <w:r w:rsidR="00050CAD" w:rsidRPr="007B00AF">
        <w:rPr>
          <w:rStyle w:val="property"/>
        </w:rPr>
        <w:t>hasTollRoad</w:t>
      </w:r>
      <w:r w:rsidR="00050CAD" w:rsidRPr="007B00AF">
        <w:t>:</w:t>
      </w:r>
      <w:r w:rsidRPr="007B00AF">
        <w:t xml:space="preserve"> </w:t>
      </w:r>
      <w:r w:rsidR="00050CAD" w:rsidRPr="007B00AF">
        <w:rPr>
          <w:rStyle w:val="type-boolean"/>
        </w:rPr>
        <w:t>false</w:t>
      </w:r>
      <w:r w:rsidR="00050CAD" w:rsidRPr="007B00AF">
        <w:t>,</w:t>
      </w:r>
    </w:p>
    <w:p w14:paraId="3410773C" w14:textId="53968B02" w:rsidR="00050CAD" w:rsidRPr="007B00AF" w:rsidRDefault="00E96520" w:rsidP="007B00AF">
      <w:pPr>
        <w:pStyle w:val="CMDOutput"/>
      </w:pPr>
      <w:r w:rsidRPr="007B00AF">
        <w:rPr>
          <w:rStyle w:val="property"/>
        </w:rPr>
        <w:t xml:space="preserve">       </w:t>
      </w:r>
      <w:r w:rsidR="00050CAD" w:rsidRPr="007B00AF">
        <w:rPr>
          <w:rStyle w:val="property"/>
        </w:rPr>
        <w:t>hasBridge</w:t>
      </w:r>
      <w:r w:rsidR="00050CAD" w:rsidRPr="007B00AF">
        <w:t>:</w:t>
      </w:r>
      <w:r w:rsidRPr="007B00AF">
        <w:t xml:space="preserve"> </w:t>
      </w:r>
      <w:r w:rsidR="00050CAD" w:rsidRPr="007B00AF">
        <w:rPr>
          <w:rStyle w:val="type-boolean"/>
        </w:rPr>
        <w:t>true</w:t>
      </w:r>
      <w:r w:rsidR="00050CAD" w:rsidRPr="007B00AF">
        <w:t>,</w:t>
      </w:r>
    </w:p>
    <w:p w14:paraId="76BB08F8" w14:textId="4578A476" w:rsidR="00050CAD" w:rsidRPr="007B00AF" w:rsidRDefault="00E96520" w:rsidP="007B00AF">
      <w:pPr>
        <w:pStyle w:val="CMDOutput"/>
      </w:pPr>
      <w:r w:rsidRPr="007B00AF">
        <w:rPr>
          <w:rStyle w:val="property"/>
        </w:rPr>
        <w:t xml:space="preserve">       </w:t>
      </w:r>
      <w:r w:rsidR="00050CAD" w:rsidRPr="007B00AF">
        <w:rPr>
          <w:rStyle w:val="property"/>
        </w:rPr>
        <w:t>destNarrative</w:t>
      </w:r>
      <w:r w:rsidR="00050CAD" w:rsidRPr="007B00AF">
        <w:t>:</w:t>
      </w:r>
      <w:r w:rsidRPr="007B00AF">
        <w:t xml:space="preserve"> </w:t>
      </w:r>
      <w:r w:rsidR="00050CAD" w:rsidRPr="007B00AF">
        <w:rPr>
          <w:rStyle w:val="type-string"/>
        </w:rPr>
        <w:t>"Proceed</w:t>
      </w:r>
      <w:r w:rsidRPr="007B00AF">
        <w:rPr>
          <w:rStyle w:val="type-string"/>
        </w:rPr>
        <w:t xml:space="preserve"> </w:t>
      </w:r>
      <w:r w:rsidR="00050CAD" w:rsidRPr="007B00AF">
        <w:rPr>
          <w:rStyle w:val="type-string"/>
        </w:rPr>
        <w:t>to</w:t>
      </w:r>
      <w:r w:rsidRPr="007B00AF">
        <w:rPr>
          <w:rStyle w:val="type-string"/>
        </w:rPr>
        <w:t xml:space="preserve"> </w:t>
      </w:r>
      <w:r w:rsidR="00050CAD" w:rsidRPr="007B00AF">
        <w:rPr>
          <w:rStyle w:val="type-string"/>
        </w:rPr>
        <w:t>BALTIMORE,</w:t>
      </w:r>
      <w:r w:rsidRPr="007B00AF">
        <w:rPr>
          <w:rStyle w:val="type-string"/>
        </w:rPr>
        <w:t xml:space="preserve"> </w:t>
      </w:r>
      <w:r w:rsidR="00050CAD" w:rsidRPr="007B00AF">
        <w:rPr>
          <w:rStyle w:val="type-string"/>
        </w:rPr>
        <w:t>MD."</w:t>
      </w:r>
      <w:r w:rsidR="00050CAD" w:rsidRPr="007B00AF">
        <w:t>,</w:t>
      </w:r>
    </w:p>
    <w:p w14:paraId="0053F993" w14:textId="3037889A" w:rsidR="00050CAD" w:rsidRPr="007B00AF" w:rsidRDefault="00E96520" w:rsidP="007B00AF">
      <w:pPr>
        <w:pStyle w:val="CMDOutput"/>
      </w:pPr>
      <w:r w:rsidRPr="007B00AF">
        <w:rPr>
          <w:rStyle w:val="property"/>
        </w:rPr>
        <w:t xml:space="preserve">       </w:t>
      </w:r>
      <w:r w:rsidR="00050CAD" w:rsidRPr="007B00AF">
        <w:rPr>
          <w:rStyle w:val="property"/>
        </w:rPr>
        <w:t>distance</w:t>
      </w:r>
      <w:r w:rsidR="00050CAD" w:rsidRPr="007B00AF">
        <w:t>:</w:t>
      </w:r>
      <w:r w:rsidRPr="007B00AF">
        <w:t xml:space="preserve"> </w:t>
      </w:r>
      <w:r w:rsidR="00050CAD" w:rsidRPr="007B00AF">
        <w:rPr>
          <w:rStyle w:val="type-number"/>
        </w:rPr>
        <w:t>38.089</w:t>
      </w:r>
      <w:r w:rsidR="00050CAD" w:rsidRPr="007B00AF">
        <w:t>,</w:t>
      </w:r>
    </w:p>
    <w:p w14:paraId="309A2A09" w14:textId="5DB7305D" w:rsidR="00050CAD" w:rsidRPr="007B00AF" w:rsidRDefault="00E96520" w:rsidP="007B00AF">
      <w:pPr>
        <w:pStyle w:val="CMDOutput"/>
      </w:pPr>
      <w:r w:rsidRPr="007B00AF">
        <w:rPr>
          <w:rStyle w:val="property"/>
        </w:rPr>
        <w:t xml:space="preserve">       </w:t>
      </w:r>
      <w:r w:rsidR="00050CAD" w:rsidRPr="007B00AF">
        <w:rPr>
          <w:rStyle w:val="property"/>
        </w:rPr>
        <w:t>hasTimedRestriction</w:t>
      </w:r>
      <w:r w:rsidR="00050CAD" w:rsidRPr="007B00AF">
        <w:t>:</w:t>
      </w:r>
      <w:r w:rsidRPr="007B00AF">
        <w:t xml:space="preserve"> </w:t>
      </w:r>
      <w:r w:rsidR="00050CAD" w:rsidRPr="007B00AF">
        <w:rPr>
          <w:rStyle w:val="type-boolean"/>
        </w:rPr>
        <w:t>false</w:t>
      </w:r>
      <w:r w:rsidR="00050CAD" w:rsidRPr="007B00AF">
        <w:t>,</w:t>
      </w:r>
    </w:p>
    <w:p w14:paraId="254B6680" w14:textId="3D033861" w:rsidR="00050CAD" w:rsidRPr="007B00AF" w:rsidRDefault="00E96520" w:rsidP="007B00AF">
      <w:pPr>
        <w:pStyle w:val="CMDOutput"/>
      </w:pPr>
      <w:r w:rsidRPr="007B00AF">
        <w:rPr>
          <w:rStyle w:val="property"/>
        </w:rPr>
        <w:t xml:space="preserve">       </w:t>
      </w:r>
      <w:r w:rsidR="00050CAD" w:rsidRPr="007B00AF">
        <w:rPr>
          <w:rStyle w:val="property"/>
        </w:rPr>
        <w:t>hasTunnel</w:t>
      </w:r>
      <w:r w:rsidR="00050CAD" w:rsidRPr="007B00AF">
        <w:t>:</w:t>
      </w:r>
      <w:r w:rsidRPr="007B00AF">
        <w:t xml:space="preserve"> </w:t>
      </w:r>
      <w:r w:rsidR="00050CAD" w:rsidRPr="007B00AF">
        <w:rPr>
          <w:rStyle w:val="type-boolean"/>
        </w:rPr>
        <w:t>false</w:t>
      </w:r>
      <w:r w:rsidR="00050CAD" w:rsidRPr="007B00AF">
        <w:t>,</w:t>
      </w:r>
    </w:p>
    <w:p w14:paraId="58A80C73" w14:textId="35FAF550" w:rsidR="00050CAD" w:rsidRPr="007B00AF" w:rsidRDefault="00E96520" w:rsidP="007B00AF">
      <w:pPr>
        <w:pStyle w:val="CMDOutput"/>
      </w:pPr>
      <w:r w:rsidRPr="007B00AF">
        <w:rPr>
          <w:rStyle w:val="property"/>
        </w:rPr>
        <w:t xml:space="preserve">       </w:t>
      </w:r>
      <w:r w:rsidR="00050CAD" w:rsidRPr="007B00AF">
        <w:rPr>
          <w:rStyle w:val="property"/>
        </w:rPr>
        <w:t>hasHighway</w:t>
      </w:r>
      <w:r w:rsidR="00050CAD" w:rsidRPr="007B00AF">
        <w:t>:</w:t>
      </w:r>
      <w:r w:rsidRPr="007B00AF">
        <w:t xml:space="preserve"> </w:t>
      </w:r>
      <w:r w:rsidR="00050CAD" w:rsidRPr="007B00AF">
        <w:rPr>
          <w:rStyle w:val="type-boolean"/>
        </w:rPr>
        <w:t>true</w:t>
      </w:r>
      <w:r w:rsidR="00050CAD" w:rsidRPr="007B00AF">
        <w:t>,</w:t>
      </w:r>
    </w:p>
    <w:p w14:paraId="41F26A59" w14:textId="7F59AA32" w:rsidR="00050CAD" w:rsidRPr="007B00AF" w:rsidRDefault="00E96520" w:rsidP="007B00AF">
      <w:pPr>
        <w:pStyle w:val="CMDOutput"/>
      </w:pPr>
      <w:r w:rsidRPr="007B00AF">
        <w:rPr>
          <w:rStyle w:val="property"/>
        </w:rPr>
        <w:t xml:space="preserve">       </w:t>
      </w:r>
      <w:r w:rsidR="00050CAD" w:rsidRPr="007B00AF">
        <w:rPr>
          <w:rStyle w:val="property"/>
        </w:rPr>
        <w:t>index</w:t>
      </w:r>
      <w:r w:rsidR="00050CAD" w:rsidRPr="007B00AF">
        <w:t>:</w:t>
      </w:r>
      <w:r w:rsidRPr="007B00AF">
        <w:t xml:space="preserve"> </w:t>
      </w:r>
      <w:r w:rsidR="00050CAD" w:rsidRPr="007B00AF">
        <w:rPr>
          <w:rStyle w:val="type-number"/>
        </w:rPr>
        <w:t>0</w:t>
      </w:r>
      <w:r w:rsidR="00050CAD" w:rsidRPr="007B00AF">
        <w:t>,</w:t>
      </w:r>
    </w:p>
    <w:p w14:paraId="0BE6B89E" w14:textId="17CCE343" w:rsidR="00050CAD" w:rsidRPr="007B00AF" w:rsidRDefault="00E96520" w:rsidP="007B00AF">
      <w:pPr>
        <w:pStyle w:val="CMDOutput"/>
      </w:pPr>
      <w:r w:rsidRPr="007B00AF">
        <w:rPr>
          <w:rStyle w:val="property"/>
        </w:rPr>
        <w:t xml:space="preserve">       </w:t>
      </w:r>
      <w:r w:rsidR="00050CAD" w:rsidRPr="007B00AF">
        <w:rPr>
          <w:rStyle w:val="property"/>
        </w:rPr>
        <w:t>formattedTime</w:t>
      </w:r>
      <w:r w:rsidR="00050CAD" w:rsidRPr="007B00AF">
        <w:t>:</w:t>
      </w:r>
      <w:r w:rsidRPr="007B00AF">
        <w:t xml:space="preserve"> </w:t>
      </w:r>
      <w:r w:rsidR="00050CAD" w:rsidRPr="007B00AF">
        <w:rPr>
          <w:rStyle w:val="type-string"/>
        </w:rPr>
        <w:t>"00:49:29"</w:t>
      </w:r>
      <w:r w:rsidR="00050CAD" w:rsidRPr="007B00AF">
        <w:t>,</w:t>
      </w:r>
    </w:p>
    <w:p w14:paraId="2D454889" w14:textId="47471132" w:rsidR="00050CAD" w:rsidRPr="007B00AF" w:rsidRDefault="00E96520" w:rsidP="007B00AF">
      <w:pPr>
        <w:pStyle w:val="CMDOutput"/>
      </w:pPr>
      <w:r w:rsidRPr="007B00AF">
        <w:rPr>
          <w:rStyle w:val="property"/>
        </w:rPr>
        <w:t xml:space="preserve">       </w:t>
      </w:r>
      <w:r w:rsidR="00050CAD" w:rsidRPr="007B00AF">
        <w:rPr>
          <w:rStyle w:val="property"/>
        </w:rPr>
        <w:t>origIndex</w:t>
      </w:r>
      <w:r w:rsidR="00050CAD" w:rsidRPr="007B00AF">
        <w:t>:</w:t>
      </w:r>
      <w:r w:rsidRPr="007B00AF">
        <w:t xml:space="preserve"> </w:t>
      </w:r>
      <w:r w:rsidR="00050CAD" w:rsidRPr="007B00AF">
        <w:rPr>
          <w:rStyle w:val="type-number"/>
        </w:rPr>
        <w:t>-1</w:t>
      </w:r>
      <w:r w:rsidR="00050CAD" w:rsidRPr="007B00AF">
        <w:t>,</w:t>
      </w:r>
    </w:p>
    <w:p w14:paraId="55FC8004" w14:textId="33EA8B28" w:rsidR="00050CAD" w:rsidRPr="007B00AF" w:rsidRDefault="00E96520" w:rsidP="007B00AF">
      <w:pPr>
        <w:pStyle w:val="CMDOutput"/>
      </w:pPr>
      <w:r w:rsidRPr="007B00AF">
        <w:rPr>
          <w:rStyle w:val="property"/>
        </w:rPr>
        <w:t xml:space="preserve">       </w:t>
      </w:r>
      <w:r w:rsidR="00050CAD" w:rsidRPr="007B00AF">
        <w:rPr>
          <w:rStyle w:val="property"/>
        </w:rPr>
        <w:t>hasAccessRestriction</w:t>
      </w:r>
      <w:r w:rsidR="00050CAD" w:rsidRPr="007B00AF">
        <w:t>:</w:t>
      </w:r>
      <w:r w:rsidRPr="007B00AF">
        <w:t xml:space="preserve"> </w:t>
      </w:r>
      <w:r w:rsidR="00050CAD" w:rsidRPr="007B00AF">
        <w:rPr>
          <w:rStyle w:val="type-boolean"/>
        </w:rPr>
        <w:t>false</w:t>
      </w:r>
      <w:r w:rsidR="00050CAD" w:rsidRPr="007B00AF">
        <w:t>,</w:t>
      </w:r>
    </w:p>
    <w:p w14:paraId="52C807E6" w14:textId="790B2D1B" w:rsidR="00050CAD" w:rsidRPr="007B00AF" w:rsidRDefault="00E96520" w:rsidP="007B00AF">
      <w:pPr>
        <w:pStyle w:val="CMDOutput"/>
      </w:pPr>
      <w:r w:rsidRPr="007B00AF">
        <w:rPr>
          <w:rStyle w:val="property"/>
        </w:rPr>
        <w:t xml:space="preserve">       </w:t>
      </w:r>
      <w:r w:rsidR="00050CAD" w:rsidRPr="007B00AF">
        <w:rPr>
          <w:rStyle w:val="property"/>
        </w:rPr>
        <w:t>hasSeasonalClosure</w:t>
      </w:r>
      <w:r w:rsidR="00050CAD" w:rsidRPr="007B00AF">
        <w:t>:</w:t>
      </w:r>
      <w:r w:rsidRPr="007B00AF">
        <w:t xml:space="preserve"> </w:t>
      </w:r>
      <w:r w:rsidR="00050CAD" w:rsidRPr="007B00AF">
        <w:rPr>
          <w:rStyle w:val="type-boolean"/>
        </w:rPr>
        <w:t>false</w:t>
      </w:r>
      <w:r w:rsidR="00050CAD" w:rsidRPr="007B00AF">
        <w:t>,</w:t>
      </w:r>
    </w:p>
    <w:p w14:paraId="5EE3D25A" w14:textId="08B9FEF8" w:rsidR="00050CAD" w:rsidRPr="007B00AF" w:rsidRDefault="00E96520" w:rsidP="007B00AF">
      <w:pPr>
        <w:pStyle w:val="CMDOutput"/>
      </w:pPr>
      <w:r w:rsidRPr="007B00AF">
        <w:rPr>
          <w:rStyle w:val="property"/>
        </w:rPr>
        <w:t xml:space="preserve">       </w:t>
      </w:r>
      <w:r w:rsidR="00050CAD" w:rsidRPr="007B00AF">
        <w:rPr>
          <w:rStyle w:val="property"/>
        </w:rPr>
        <w:t>hasCountryCross</w:t>
      </w:r>
      <w:r w:rsidR="00050CAD" w:rsidRPr="007B00AF">
        <w:t>:</w:t>
      </w:r>
      <w:r w:rsidRPr="007B00AF">
        <w:t xml:space="preserve"> </w:t>
      </w:r>
      <w:r w:rsidR="00050CAD" w:rsidRPr="007B00AF">
        <w:rPr>
          <w:rStyle w:val="type-boolean"/>
        </w:rPr>
        <w:t>false</w:t>
      </w:r>
      <w:r w:rsidR="00050CAD" w:rsidRPr="007B00AF">
        <w:t>,</w:t>
      </w:r>
    </w:p>
    <w:p w14:paraId="6509B1B1" w14:textId="2E392872" w:rsidR="00050CAD" w:rsidRPr="007B00AF" w:rsidRDefault="00E96520" w:rsidP="007B00AF">
      <w:pPr>
        <w:pStyle w:val="CMDOutput"/>
      </w:pPr>
      <w:r w:rsidRPr="007B00AF">
        <w:rPr>
          <w:rStyle w:val="property"/>
        </w:rPr>
        <w:t xml:space="preserve">     </w:t>
      </w:r>
      <w:r w:rsidR="00050CAD" w:rsidRPr="007B00AF">
        <w:rPr>
          <w:rStyle w:val="property"/>
        </w:rPr>
        <w:t>-</w:t>
      </w:r>
      <w:r w:rsidRPr="007B00AF">
        <w:rPr>
          <w:rStyle w:val="property"/>
        </w:rPr>
        <w:t xml:space="preserve"> </w:t>
      </w:r>
      <w:r w:rsidR="00050CAD" w:rsidRPr="007B00AF">
        <w:rPr>
          <w:rStyle w:val="property"/>
        </w:rPr>
        <w:t>roadGradeStrategy</w:t>
      </w:r>
      <w:r w:rsidR="00050CAD" w:rsidRPr="007B00AF">
        <w:t>:</w:t>
      </w:r>
      <w:r w:rsidRPr="007B00AF">
        <w:t xml:space="preserve"> </w:t>
      </w:r>
      <w:r w:rsidR="00050CAD" w:rsidRPr="007B00AF">
        <w:t>[</w:t>
      </w:r>
    </w:p>
    <w:p w14:paraId="3FF2BBD3" w14:textId="48CEA921" w:rsidR="00050CAD" w:rsidRPr="007B00AF" w:rsidRDefault="00E96520" w:rsidP="007B00AF">
      <w:pPr>
        <w:pStyle w:val="CMDOutput"/>
      </w:pPr>
      <w:r w:rsidRPr="007B00AF">
        <w:t xml:space="preserve">           </w:t>
      </w:r>
      <w:r w:rsidR="00050CAD" w:rsidRPr="007B00AF">
        <w:t>[</w:t>
      </w:r>
      <w:r w:rsidRPr="007B00AF">
        <w:t xml:space="preserve"> </w:t>
      </w:r>
      <w:r w:rsidR="00050CAD" w:rsidRPr="007B00AF">
        <w:t>]</w:t>
      </w:r>
    </w:p>
    <w:p w14:paraId="5E1C7667" w14:textId="738F26A9" w:rsidR="00050CAD" w:rsidRPr="007B00AF" w:rsidRDefault="00E96520" w:rsidP="007B00AF">
      <w:pPr>
        <w:pStyle w:val="CMDOutput"/>
      </w:pPr>
      <w:r w:rsidRPr="007B00AF">
        <w:t xml:space="preserve">       </w:t>
      </w:r>
      <w:r w:rsidR="00050CAD" w:rsidRPr="007B00AF">
        <w:t>],</w:t>
      </w:r>
    </w:p>
    <w:p w14:paraId="04F724B7" w14:textId="60F16485" w:rsidR="00050CAD" w:rsidRPr="007B00AF" w:rsidRDefault="00E96520" w:rsidP="007B00AF">
      <w:pPr>
        <w:pStyle w:val="CMDOutput"/>
      </w:pPr>
      <w:r w:rsidRPr="007B00AF">
        <w:rPr>
          <w:rStyle w:val="property"/>
        </w:rPr>
        <w:t xml:space="preserve">       </w:t>
      </w:r>
      <w:r w:rsidR="00050CAD" w:rsidRPr="007B00AF">
        <w:rPr>
          <w:rStyle w:val="property"/>
        </w:rPr>
        <w:t>destIndex</w:t>
      </w:r>
      <w:r w:rsidR="00050CAD" w:rsidRPr="007B00AF">
        <w:t>:</w:t>
      </w:r>
      <w:r w:rsidRPr="007B00AF">
        <w:t xml:space="preserve"> </w:t>
      </w:r>
      <w:r w:rsidR="00050CAD" w:rsidRPr="007B00AF">
        <w:rPr>
          <w:rStyle w:val="type-number"/>
        </w:rPr>
        <w:t>3</w:t>
      </w:r>
      <w:r w:rsidR="00050CAD" w:rsidRPr="007B00AF">
        <w:t>,</w:t>
      </w:r>
    </w:p>
    <w:p w14:paraId="1848250C" w14:textId="00DE36F4" w:rsidR="00050CAD" w:rsidRPr="007B00AF" w:rsidRDefault="00E96520" w:rsidP="007B00AF">
      <w:pPr>
        <w:pStyle w:val="CMDOutput"/>
      </w:pPr>
      <w:r w:rsidRPr="007B00AF">
        <w:rPr>
          <w:rStyle w:val="property"/>
        </w:rPr>
        <w:t xml:space="preserve">       </w:t>
      </w:r>
      <w:r w:rsidR="00050CAD" w:rsidRPr="007B00AF">
        <w:rPr>
          <w:rStyle w:val="property"/>
        </w:rPr>
        <w:t>time</w:t>
      </w:r>
      <w:r w:rsidR="00050CAD" w:rsidRPr="007B00AF">
        <w:t>:</w:t>
      </w:r>
      <w:r w:rsidRPr="007B00AF">
        <w:t xml:space="preserve"> </w:t>
      </w:r>
      <w:r w:rsidR="00050CAD" w:rsidRPr="007B00AF">
        <w:rPr>
          <w:rStyle w:val="type-number"/>
        </w:rPr>
        <w:t>2969</w:t>
      </w:r>
      <w:r w:rsidR="00050CAD" w:rsidRPr="007B00AF">
        <w:t>,</w:t>
      </w:r>
    </w:p>
    <w:p w14:paraId="22C2096A" w14:textId="280C4FC1" w:rsidR="00050CAD" w:rsidRPr="007B00AF" w:rsidRDefault="00E96520" w:rsidP="007B00AF">
      <w:pPr>
        <w:pStyle w:val="CMDOutput"/>
      </w:pPr>
      <w:r w:rsidRPr="007B00AF">
        <w:rPr>
          <w:rStyle w:val="property"/>
        </w:rPr>
        <w:t xml:space="preserve">             </w:t>
      </w:r>
      <w:r w:rsidR="00050CAD" w:rsidRPr="007B00AF">
        <w:rPr>
          <w:rStyle w:val="property"/>
        </w:rPr>
        <w:t>hasUnpaved</w:t>
      </w:r>
      <w:r w:rsidR="00050CAD" w:rsidRPr="007B00AF">
        <w:t>:</w:t>
      </w:r>
      <w:r w:rsidRPr="007B00AF">
        <w:t xml:space="preserve"> </w:t>
      </w:r>
      <w:r w:rsidR="00050CAD" w:rsidRPr="007B00AF">
        <w:rPr>
          <w:rStyle w:val="type-boolean"/>
        </w:rPr>
        <w:t>false</w:t>
      </w:r>
      <w:r w:rsidR="00050CAD" w:rsidRPr="007B00AF">
        <w:t>,</w:t>
      </w:r>
    </w:p>
    <w:p w14:paraId="08EFE900" w14:textId="40AA457C" w:rsidR="00050CAD" w:rsidRPr="007B00AF" w:rsidRDefault="00E96520" w:rsidP="007B00AF">
      <w:pPr>
        <w:pStyle w:val="CMDOutput"/>
      </w:pPr>
      <w:r w:rsidRPr="007B00AF">
        <w:rPr>
          <w:rStyle w:val="property"/>
        </w:rPr>
        <w:t xml:space="preserve">       </w:t>
      </w:r>
      <w:r w:rsidR="00050CAD" w:rsidRPr="007B00AF">
        <w:rPr>
          <w:rStyle w:val="property"/>
        </w:rPr>
        <w:t>origNarrative</w:t>
      </w:r>
      <w:r w:rsidR="00050CAD" w:rsidRPr="007B00AF">
        <w:t>:</w:t>
      </w:r>
      <w:r w:rsidRPr="007B00AF">
        <w:t xml:space="preserve"> </w:t>
      </w:r>
      <w:r w:rsidR="00050CAD" w:rsidRPr="007B00AF">
        <w:rPr>
          <w:rStyle w:val="type-string"/>
        </w:rPr>
        <w:t>""</w:t>
      </w:r>
      <w:r w:rsidR="00050CAD" w:rsidRPr="007B00AF">
        <w:t>,</w:t>
      </w:r>
    </w:p>
    <w:p w14:paraId="76CA4F08" w14:textId="18C472B0" w:rsidR="00050CAD" w:rsidRPr="007B00AF" w:rsidRDefault="00E96520" w:rsidP="007B00AF">
      <w:pPr>
        <w:pStyle w:val="CMDOutput"/>
      </w:pPr>
      <w:r w:rsidRPr="007B00AF">
        <w:rPr>
          <w:rStyle w:val="property"/>
        </w:rPr>
        <w:t xml:space="preserve">    </w:t>
      </w:r>
      <w:r w:rsidR="00050CAD" w:rsidRPr="007B00AF">
        <w:rPr>
          <w:rStyle w:val="property"/>
        </w:rPr>
        <w:t>-</w:t>
      </w:r>
      <w:r w:rsidRPr="007B00AF">
        <w:rPr>
          <w:rStyle w:val="property"/>
        </w:rPr>
        <w:t xml:space="preserve"> </w:t>
      </w:r>
      <w:r w:rsidR="00050CAD" w:rsidRPr="007B00AF">
        <w:rPr>
          <w:rStyle w:val="property"/>
        </w:rPr>
        <w:t>maneuvers</w:t>
      </w:r>
      <w:r w:rsidR="00050CAD" w:rsidRPr="007B00AF">
        <w:t>:</w:t>
      </w:r>
      <w:r w:rsidRPr="007B00AF">
        <w:t xml:space="preserve"> </w:t>
      </w:r>
      <w:r w:rsidR="00050CAD" w:rsidRPr="007B00AF">
        <w:t>[</w:t>
      </w:r>
    </w:p>
    <w:p w14:paraId="4A46E249" w14:textId="518F49F0" w:rsidR="00050CAD" w:rsidRPr="007B00AF" w:rsidRDefault="00E96520" w:rsidP="007B00AF">
      <w:pPr>
        <w:pStyle w:val="CMDOutput"/>
      </w:pPr>
      <w:r w:rsidRPr="007B00AF">
        <w:t xml:space="preserve">        </w:t>
      </w:r>
      <w:r w:rsidR="00050CAD" w:rsidRPr="007B00AF">
        <w:t>-</w:t>
      </w:r>
      <w:r w:rsidRPr="007B00AF">
        <w:t xml:space="preserve"> </w:t>
      </w:r>
      <w:r w:rsidR="00050CAD" w:rsidRPr="007B00AF">
        <w:t>{</w:t>
      </w:r>
    </w:p>
    <w:p w14:paraId="1C63F871" w14:textId="1282642B" w:rsidR="00050CAD" w:rsidRPr="007B00AF" w:rsidRDefault="00E96520" w:rsidP="007B00AF">
      <w:pPr>
        <w:pStyle w:val="CMDOutput"/>
      </w:pPr>
      <w:r w:rsidRPr="007B00AF">
        <w:rPr>
          <w:rStyle w:val="property"/>
        </w:rPr>
        <w:t xml:space="preserve">             </w:t>
      </w:r>
      <w:r w:rsidR="00050CAD" w:rsidRPr="007B00AF">
        <w:rPr>
          <w:rStyle w:val="property"/>
        </w:rPr>
        <w:t>distance</w:t>
      </w:r>
      <w:r w:rsidR="00050CAD" w:rsidRPr="007B00AF">
        <w:t>:</w:t>
      </w:r>
      <w:r w:rsidRPr="007B00AF">
        <w:t xml:space="preserve"> </w:t>
      </w:r>
      <w:r w:rsidR="00050CAD" w:rsidRPr="007B00AF">
        <w:rPr>
          <w:rStyle w:val="type-number"/>
        </w:rPr>
        <w:t>0.792</w:t>
      </w:r>
      <w:r w:rsidR="00050CAD" w:rsidRPr="007B00AF">
        <w:t>,</w:t>
      </w:r>
    </w:p>
    <w:p w14:paraId="423ECC6F" w14:textId="38F57317" w:rsidR="00050CAD" w:rsidRPr="007B00AF" w:rsidRDefault="00E96520" w:rsidP="007B00AF">
      <w:pPr>
        <w:pStyle w:val="CMDOutput"/>
      </w:pPr>
      <w:r w:rsidRPr="007B00AF">
        <w:rPr>
          <w:rStyle w:val="property"/>
        </w:rPr>
        <w:t xml:space="preserve">           </w:t>
      </w:r>
      <w:r w:rsidR="00050CAD" w:rsidRPr="007B00AF">
        <w:rPr>
          <w:rStyle w:val="property"/>
        </w:rPr>
        <w:t>-</w:t>
      </w:r>
      <w:r w:rsidRPr="007B00AF">
        <w:rPr>
          <w:rStyle w:val="property"/>
        </w:rPr>
        <w:t xml:space="preserve"> </w:t>
      </w:r>
      <w:r w:rsidR="00050CAD" w:rsidRPr="007B00AF">
        <w:rPr>
          <w:rStyle w:val="property"/>
        </w:rPr>
        <w:t>streets</w:t>
      </w:r>
      <w:r w:rsidR="00050CAD" w:rsidRPr="007B00AF">
        <w:t>:</w:t>
      </w:r>
      <w:r w:rsidRPr="007B00AF">
        <w:t xml:space="preserve"> </w:t>
      </w:r>
      <w:r w:rsidR="00050CAD" w:rsidRPr="007B00AF">
        <w:t>[</w:t>
      </w:r>
    </w:p>
    <w:p w14:paraId="7E359FCD" w14:textId="2380838C" w:rsidR="00050CAD" w:rsidRPr="007B00AF" w:rsidRDefault="00E96520" w:rsidP="007B00AF">
      <w:pPr>
        <w:pStyle w:val="CMDOutput"/>
      </w:pPr>
      <w:r w:rsidRPr="007B00AF">
        <w:rPr>
          <w:rStyle w:val="type-string"/>
        </w:rPr>
        <w:t xml:space="preserve">                 </w:t>
      </w:r>
      <w:r w:rsidR="00050CAD" w:rsidRPr="007B00AF">
        <w:rPr>
          <w:rStyle w:val="type-string"/>
        </w:rPr>
        <w:t>"6th</w:t>
      </w:r>
      <w:r w:rsidRPr="007B00AF">
        <w:rPr>
          <w:rStyle w:val="type-string"/>
        </w:rPr>
        <w:t xml:space="preserve"> </w:t>
      </w:r>
      <w:r w:rsidR="00050CAD" w:rsidRPr="007B00AF">
        <w:rPr>
          <w:rStyle w:val="type-string"/>
        </w:rPr>
        <w:t>St"</w:t>
      </w:r>
      <w:r w:rsidR="00050CAD" w:rsidRPr="007B00AF">
        <w:t>,</w:t>
      </w:r>
    </w:p>
    <w:p w14:paraId="6A4087BC" w14:textId="4FCD2C9E" w:rsidR="00050CAD" w:rsidRPr="007B00AF" w:rsidRDefault="00E96520" w:rsidP="007B00AF">
      <w:pPr>
        <w:pStyle w:val="CMDOutput"/>
      </w:pPr>
      <w:r w:rsidRPr="007B00AF">
        <w:rPr>
          <w:rStyle w:val="type-string"/>
        </w:rPr>
        <w:t xml:space="preserve">                 </w:t>
      </w:r>
      <w:r w:rsidR="00050CAD" w:rsidRPr="007B00AF">
        <w:rPr>
          <w:rStyle w:val="type-string"/>
        </w:rPr>
        <w:t>"US-50</w:t>
      </w:r>
      <w:r w:rsidRPr="007B00AF">
        <w:rPr>
          <w:rStyle w:val="type-string"/>
        </w:rPr>
        <w:t xml:space="preserve"> </w:t>
      </w:r>
      <w:r w:rsidR="00050CAD" w:rsidRPr="007B00AF">
        <w:rPr>
          <w:rStyle w:val="type-string"/>
        </w:rPr>
        <w:t>E"</w:t>
      </w:r>
      <w:r w:rsidR="00050CAD" w:rsidRPr="007B00AF">
        <w:t>,</w:t>
      </w:r>
    </w:p>
    <w:p w14:paraId="48A438B3" w14:textId="0EDAA70C" w:rsidR="00050CAD" w:rsidRPr="007B00AF" w:rsidRDefault="00E96520" w:rsidP="007B00AF">
      <w:pPr>
        <w:pStyle w:val="CMDOutput"/>
      </w:pPr>
      <w:r w:rsidRPr="007B00AF">
        <w:rPr>
          <w:rStyle w:val="type-string"/>
        </w:rPr>
        <w:t xml:space="preserve">                 </w:t>
      </w:r>
      <w:r w:rsidR="00050CAD" w:rsidRPr="007B00AF">
        <w:rPr>
          <w:rStyle w:val="type-string"/>
        </w:rPr>
        <w:t>"US-1</w:t>
      </w:r>
      <w:r w:rsidRPr="007B00AF">
        <w:rPr>
          <w:rStyle w:val="type-string"/>
        </w:rPr>
        <w:t xml:space="preserve"> </w:t>
      </w:r>
      <w:r w:rsidR="00050CAD" w:rsidRPr="007B00AF">
        <w:rPr>
          <w:rStyle w:val="type-string"/>
        </w:rPr>
        <w:t>N"</w:t>
      </w:r>
    </w:p>
    <w:p w14:paraId="5F1FF91A" w14:textId="62B1C553" w:rsidR="00050CAD" w:rsidRPr="007B00AF" w:rsidRDefault="00E96520" w:rsidP="007B00AF">
      <w:pPr>
        <w:pStyle w:val="CMDOutput"/>
      </w:pPr>
      <w:r w:rsidRPr="007B00AF">
        <w:t xml:space="preserve">             </w:t>
      </w:r>
      <w:r w:rsidR="00050CAD" w:rsidRPr="007B00AF">
        <w:t>],</w:t>
      </w:r>
    </w:p>
    <w:p w14:paraId="00035459" w14:textId="2C46CAC0" w:rsidR="00050CAD" w:rsidRPr="007B00AF" w:rsidRDefault="00E96520" w:rsidP="007B00AF">
      <w:pPr>
        <w:pStyle w:val="CMDOutput"/>
      </w:pPr>
      <w:r w:rsidRPr="007B00AF">
        <w:rPr>
          <w:rStyle w:val="property"/>
        </w:rPr>
        <w:lastRenderedPageBreak/>
        <w:t xml:space="preserve">             </w:t>
      </w:r>
      <w:r w:rsidR="00050CAD" w:rsidRPr="007B00AF">
        <w:rPr>
          <w:rStyle w:val="property"/>
          <w:highlight w:val="yellow"/>
        </w:rPr>
        <w:t>narrative</w:t>
      </w:r>
      <w:r w:rsidR="00050CAD" w:rsidRPr="007B00AF">
        <w:rPr>
          <w:highlight w:val="yellow"/>
        </w:rPr>
        <w:t>:</w:t>
      </w:r>
      <w:r w:rsidRPr="007B00AF">
        <w:rPr>
          <w:highlight w:val="yellow"/>
        </w:rPr>
        <w:t xml:space="preserve"> </w:t>
      </w:r>
      <w:r w:rsidR="00050CAD" w:rsidRPr="007B00AF">
        <w:rPr>
          <w:rStyle w:val="type-string"/>
          <w:highlight w:val="yellow"/>
        </w:rPr>
        <w:t>"Start</w:t>
      </w:r>
      <w:r w:rsidRPr="007B00AF">
        <w:rPr>
          <w:rStyle w:val="type-string"/>
          <w:highlight w:val="yellow"/>
        </w:rPr>
        <w:t xml:space="preserve"> </w:t>
      </w:r>
      <w:r w:rsidR="00050CAD" w:rsidRPr="007B00AF">
        <w:rPr>
          <w:rStyle w:val="type-string"/>
          <w:highlight w:val="yellow"/>
        </w:rPr>
        <w:t>out</w:t>
      </w:r>
      <w:r w:rsidRPr="007B00AF">
        <w:rPr>
          <w:rStyle w:val="type-string"/>
          <w:highlight w:val="yellow"/>
        </w:rPr>
        <w:t xml:space="preserve"> </w:t>
      </w:r>
      <w:r w:rsidR="00050CAD" w:rsidRPr="007B00AF">
        <w:rPr>
          <w:rStyle w:val="type-string"/>
          <w:highlight w:val="yellow"/>
        </w:rPr>
        <w:t>going</w:t>
      </w:r>
      <w:r w:rsidRPr="007B00AF">
        <w:rPr>
          <w:rStyle w:val="type-string"/>
          <w:highlight w:val="yellow"/>
        </w:rPr>
        <w:t xml:space="preserve"> </w:t>
      </w:r>
      <w:r w:rsidR="00050CAD" w:rsidRPr="007B00AF">
        <w:rPr>
          <w:rStyle w:val="type-string"/>
          <w:highlight w:val="yellow"/>
        </w:rPr>
        <w:t>north</w:t>
      </w:r>
      <w:r w:rsidRPr="007B00AF">
        <w:rPr>
          <w:rStyle w:val="type-string"/>
          <w:highlight w:val="yellow"/>
        </w:rPr>
        <w:t xml:space="preserve"> </w:t>
      </w:r>
      <w:r w:rsidR="00050CAD" w:rsidRPr="007B00AF">
        <w:rPr>
          <w:rStyle w:val="type-string"/>
          <w:highlight w:val="yellow"/>
        </w:rPr>
        <w:t>on</w:t>
      </w:r>
      <w:r w:rsidRPr="007B00AF">
        <w:rPr>
          <w:rStyle w:val="type-string"/>
          <w:highlight w:val="yellow"/>
        </w:rPr>
        <w:t xml:space="preserve"> </w:t>
      </w:r>
      <w:r w:rsidR="00050CAD" w:rsidRPr="007B00AF">
        <w:rPr>
          <w:rStyle w:val="type-string"/>
          <w:highlight w:val="yellow"/>
        </w:rPr>
        <w:t>6th</w:t>
      </w:r>
      <w:r w:rsidRPr="007B00AF">
        <w:rPr>
          <w:rStyle w:val="type-string"/>
          <w:highlight w:val="yellow"/>
        </w:rPr>
        <w:t xml:space="preserve"> </w:t>
      </w:r>
      <w:r w:rsidR="00050CAD" w:rsidRPr="007B00AF">
        <w:rPr>
          <w:rStyle w:val="type-string"/>
          <w:highlight w:val="yellow"/>
        </w:rPr>
        <w:t>St/US-50E/US-1</w:t>
      </w:r>
      <w:r w:rsidRPr="007B00AF">
        <w:rPr>
          <w:rStyle w:val="type-string"/>
          <w:highlight w:val="yellow"/>
        </w:rPr>
        <w:t xml:space="preserve"> </w:t>
      </w:r>
      <w:r w:rsidR="00050CAD" w:rsidRPr="007B00AF">
        <w:rPr>
          <w:rStyle w:val="type-string"/>
          <w:highlight w:val="yellow"/>
        </w:rPr>
        <w:t>N</w:t>
      </w:r>
      <w:r w:rsidRPr="007B00AF">
        <w:rPr>
          <w:rStyle w:val="type-string"/>
          <w:highlight w:val="yellow"/>
        </w:rPr>
        <w:t xml:space="preserve"> </w:t>
      </w:r>
      <w:r w:rsidR="00050CAD" w:rsidRPr="007B00AF">
        <w:rPr>
          <w:rStyle w:val="type-string"/>
          <w:highlight w:val="yellow"/>
        </w:rPr>
        <w:t>toward</w:t>
      </w:r>
      <w:r w:rsidRPr="007B00AF">
        <w:rPr>
          <w:rStyle w:val="type-string"/>
          <w:highlight w:val="yellow"/>
        </w:rPr>
        <w:t xml:space="preserve"> </w:t>
      </w:r>
      <w:r w:rsidR="00050CAD" w:rsidRPr="007B00AF">
        <w:rPr>
          <w:rStyle w:val="type-string"/>
          <w:highlight w:val="yellow"/>
        </w:rPr>
        <w:t>Pennsylvania</w:t>
      </w:r>
      <w:r w:rsidRPr="007B00AF">
        <w:rPr>
          <w:rStyle w:val="type-string"/>
          <w:highlight w:val="yellow"/>
        </w:rPr>
        <w:t xml:space="preserve"> </w:t>
      </w:r>
      <w:r w:rsidR="00050CAD" w:rsidRPr="007B00AF">
        <w:rPr>
          <w:rStyle w:val="type-string"/>
          <w:highlight w:val="yellow"/>
        </w:rPr>
        <w:t>Ave/US-1</w:t>
      </w:r>
      <w:r w:rsidRPr="007B00AF">
        <w:rPr>
          <w:rStyle w:val="type-string"/>
          <w:highlight w:val="yellow"/>
        </w:rPr>
        <w:t xml:space="preserve"> </w:t>
      </w:r>
      <w:r w:rsidR="00050CAD" w:rsidRPr="007B00AF">
        <w:rPr>
          <w:rStyle w:val="type-string"/>
          <w:highlight w:val="yellow"/>
        </w:rPr>
        <w:t>Alt</w:t>
      </w:r>
      <w:r w:rsidRPr="007B00AF">
        <w:rPr>
          <w:rStyle w:val="type-string"/>
          <w:highlight w:val="yellow"/>
        </w:rPr>
        <w:t xml:space="preserve"> </w:t>
      </w:r>
      <w:r w:rsidR="00050CAD" w:rsidRPr="007B00AF">
        <w:rPr>
          <w:rStyle w:val="type-string"/>
          <w:highlight w:val="yellow"/>
        </w:rPr>
        <w:t>N."</w:t>
      </w:r>
      <w:r w:rsidR="00050CAD" w:rsidRPr="007B00AF">
        <w:rPr>
          <w:highlight w:val="yellow"/>
        </w:rPr>
        <w:t>,</w:t>
      </w:r>
    </w:p>
    <w:p w14:paraId="1AC7941B" w14:textId="55455520" w:rsidR="00050CAD" w:rsidRPr="007B00AF" w:rsidRDefault="00E96520" w:rsidP="007B00AF">
      <w:pPr>
        <w:pStyle w:val="CMDOutput"/>
      </w:pPr>
      <w:r w:rsidRPr="007B00AF">
        <w:rPr>
          <w:rStyle w:val="property"/>
        </w:rPr>
        <w:t xml:space="preserve">             </w:t>
      </w:r>
      <w:r w:rsidR="00050CAD" w:rsidRPr="007B00AF">
        <w:rPr>
          <w:rStyle w:val="property"/>
        </w:rPr>
        <w:t>turnType</w:t>
      </w:r>
      <w:r w:rsidR="00050CAD" w:rsidRPr="007B00AF">
        <w:t>:</w:t>
      </w:r>
      <w:r w:rsidRPr="007B00AF">
        <w:t xml:space="preserve"> </w:t>
      </w:r>
      <w:r w:rsidR="00050CAD" w:rsidRPr="007B00AF">
        <w:rPr>
          <w:rStyle w:val="type-number"/>
        </w:rPr>
        <w:t>0</w:t>
      </w:r>
      <w:r w:rsidR="00050CAD" w:rsidRPr="007B00AF">
        <w:t>,</w:t>
      </w:r>
    </w:p>
    <w:p w14:paraId="75898502" w14:textId="518C318C" w:rsidR="00050CAD" w:rsidRPr="007B00AF" w:rsidRDefault="00E96520" w:rsidP="007B00AF">
      <w:pPr>
        <w:pStyle w:val="CMDOutput"/>
      </w:pPr>
      <w:r w:rsidRPr="007B00AF">
        <w:rPr>
          <w:rStyle w:val="property"/>
        </w:rPr>
        <w:t xml:space="preserve">           </w:t>
      </w:r>
      <w:r w:rsidR="00050CAD" w:rsidRPr="007B00AF">
        <w:rPr>
          <w:rStyle w:val="property"/>
        </w:rPr>
        <w:t>-</w:t>
      </w:r>
      <w:r w:rsidRPr="007B00AF">
        <w:rPr>
          <w:rStyle w:val="property"/>
        </w:rPr>
        <w:t xml:space="preserve"> </w:t>
      </w:r>
      <w:r w:rsidR="00050CAD" w:rsidRPr="007B00AF">
        <w:rPr>
          <w:rStyle w:val="property"/>
        </w:rPr>
        <w:t>startPoint</w:t>
      </w:r>
      <w:r w:rsidR="00050CAD" w:rsidRPr="007B00AF">
        <w:t>:</w:t>
      </w:r>
      <w:r w:rsidRPr="007B00AF">
        <w:t xml:space="preserve"> </w:t>
      </w:r>
      <w:r w:rsidR="00050CAD" w:rsidRPr="007B00AF">
        <w:t>{</w:t>
      </w:r>
    </w:p>
    <w:p w14:paraId="37C0840B" w14:textId="554CAC3F" w:rsidR="00050CAD" w:rsidRPr="007B00AF" w:rsidRDefault="00E96520" w:rsidP="007B00AF">
      <w:pPr>
        <w:pStyle w:val="CMDOutput"/>
      </w:pPr>
      <w:r w:rsidRPr="007B00AF">
        <w:rPr>
          <w:rStyle w:val="property"/>
        </w:rPr>
        <w:t xml:space="preserve">                </w:t>
      </w:r>
      <w:r w:rsidR="00050CAD" w:rsidRPr="007B00AF">
        <w:rPr>
          <w:rStyle w:val="property"/>
        </w:rPr>
        <w:t>lng</w:t>
      </w:r>
      <w:r w:rsidR="00050CAD" w:rsidRPr="007B00AF">
        <w:t>:</w:t>
      </w:r>
      <w:r w:rsidRPr="007B00AF">
        <w:t xml:space="preserve"> </w:t>
      </w:r>
      <w:r w:rsidR="00050CAD" w:rsidRPr="007B00AF">
        <w:rPr>
          <w:rStyle w:val="type-number"/>
        </w:rPr>
        <w:t>-77.019913</w:t>
      </w:r>
      <w:r w:rsidR="00050CAD" w:rsidRPr="007B00AF">
        <w:t>,</w:t>
      </w:r>
    </w:p>
    <w:p w14:paraId="6F9661DA" w14:textId="767BC2F9" w:rsidR="00050CAD" w:rsidRPr="007B00AF" w:rsidRDefault="00E96520" w:rsidP="007B00AF">
      <w:pPr>
        <w:pStyle w:val="CMDOutput"/>
      </w:pPr>
      <w:r w:rsidRPr="007B00AF">
        <w:rPr>
          <w:rStyle w:val="property"/>
        </w:rPr>
        <w:t xml:space="preserve">                </w:t>
      </w:r>
      <w:r w:rsidR="00050CAD" w:rsidRPr="007B00AF">
        <w:rPr>
          <w:rStyle w:val="property"/>
        </w:rPr>
        <w:t>lat</w:t>
      </w:r>
      <w:r w:rsidR="00050CAD" w:rsidRPr="007B00AF">
        <w:t>:</w:t>
      </w:r>
      <w:r w:rsidRPr="007B00AF">
        <w:t xml:space="preserve"> </w:t>
      </w:r>
      <w:r w:rsidR="00050CAD" w:rsidRPr="007B00AF">
        <w:rPr>
          <w:rStyle w:val="type-number"/>
        </w:rPr>
        <w:t>38.892063</w:t>
      </w:r>
    </w:p>
    <w:p w14:paraId="7734C973" w14:textId="2B72C7EF" w:rsidR="00050CAD" w:rsidRPr="007B00AF" w:rsidRDefault="00E96520" w:rsidP="007B00AF">
      <w:pPr>
        <w:pStyle w:val="CMDOutput"/>
      </w:pPr>
      <w:r w:rsidRPr="007B00AF">
        <w:t xml:space="preserve">             </w:t>
      </w:r>
      <w:r w:rsidR="00050CAD" w:rsidRPr="007B00AF">
        <w:t>},</w:t>
      </w:r>
    </w:p>
    <w:p w14:paraId="3F21384A" w14:textId="7D3CC38C" w:rsidR="00050CAD" w:rsidRPr="007B00AF" w:rsidRDefault="00E96520" w:rsidP="007B00AF">
      <w:pPr>
        <w:pStyle w:val="CMDOutput"/>
      </w:pPr>
      <w:r w:rsidRPr="007B00AF">
        <w:rPr>
          <w:rStyle w:val="property"/>
        </w:rPr>
        <w:t xml:space="preserve">             </w:t>
      </w:r>
      <w:r w:rsidR="00050CAD" w:rsidRPr="007B00AF">
        <w:rPr>
          <w:rStyle w:val="property"/>
        </w:rPr>
        <w:t>index</w:t>
      </w:r>
      <w:r w:rsidR="00050CAD" w:rsidRPr="007B00AF">
        <w:t>:</w:t>
      </w:r>
      <w:r w:rsidRPr="007B00AF">
        <w:t xml:space="preserve"> </w:t>
      </w:r>
      <w:r w:rsidR="00050CAD" w:rsidRPr="007B00AF">
        <w:rPr>
          <w:rStyle w:val="type-number"/>
        </w:rPr>
        <w:t>0</w:t>
      </w:r>
      <w:r w:rsidR="00050CAD" w:rsidRPr="007B00AF">
        <w:t>,</w:t>
      </w:r>
    </w:p>
    <w:p w14:paraId="78793DEE" w14:textId="2842A08F" w:rsidR="00050CAD" w:rsidRPr="007B00AF" w:rsidRDefault="00E96520" w:rsidP="007B00AF">
      <w:pPr>
        <w:pStyle w:val="CMDOutput"/>
      </w:pPr>
      <w:r w:rsidRPr="007B00AF">
        <w:rPr>
          <w:rStyle w:val="property"/>
        </w:rPr>
        <w:t xml:space="preserve">             </w:t>
      </w:r>
      <w:r w:rsidR="00050CAD" w:rsidRPr="007B00AF">
        <w:rPr>
          <w:rStyle w:val="property"/>
        </w:rPr>
        <w:t>formattedTime</w:t>
      </w:r>
      <w:r w:rsidR="00050CAD" w:rsidRPr="007B00AF">
        <w:t>:</w:t>
      </w:r>
      <w:r w:rsidRPr="007B00AF">
        <w:t xml:space="preserve"> </w:t>
      </w:r>
      <w:r w:rsidR="00050CAD" w:rsidRPr="007B00AF">
        <w:rPr>
          <w:rStyle w:val="type-string"/>
        </w:rPr>
        <w:t>"00:02:06"</w:t>
      </w:r>
      <w:r w:rsidR="00050CAD" w:rsidRPr="007B00AF">
        <w:t>,</w:t>
      </w:r>
    </w:p>
    <w:p w14:paraId="5E49C580" w14:textId="4C7A9EAF" w:rsidR="00050CAD" w:rsidRPr="007B00AF" w:rsidRDefault="00E96520" w:rsidP="007B00AF">
      <w:pPr>
        <w:pStyle w:val="CMDOutput"/>
      </w:pPr>
      <w:r w:rsidRPr="007B00AF">
        <w:rPr>
          <w:rStyle w:val="property"/>
        </w:rPr>
        <w:t xml:space="preserve">             </w:t>
      </w:r>
      <w:r w:rsidR="00050CAD" w:rsidRPr="007B00AF">
        <w:rPr>
          <w:rStyle w:val="property"/>
        </w:rPr>
        <w:t>directionName</w:t>
      </w:r>
      <w:r w:rsidR="00050CAD" w:rsidRPr="007B00AF">
        <w:t>:</w:t>
      </w:r>
      <w:r w:rsidRPr="007B00AF">
        <w:t xml:space="preserve"> </w:t>
      </w:r>
      <w:r w:rsidR="00050CAD" w:rsidRPr="007B00AF">
        <w:rPr>
          <w:rStyle w:val="type-string"/>
        </w:rPr>
        <w:t>"North"</w:t>
      </w:r>
      <w:r w:rsidR="00050CAD" w:rsidRPr="007B00AF">
        <w:t>,</w:t>
      </w:r>
    </w:p>
    <w:p w14:paraId="4F2AAB06" w14:textId="6D3B2BF6" w:rsidR="00050CAD" w:rsidRPr="007B00AF" w:rsidRDefault="00E96520" w:rsidP="007B00AF">
      <w:pPr>
        <w:pStyle w:val="CMDOutput"/>
      </w:pPr>
      <w:r w:rsidRPr="007B00AF">
        <w:rPr>
          <w:rStyle w:val="property"/>
        </w:rPr>
        <w:t xml:space="preserve">             </w:t>
      </w:r>
      <w:r w:rsidR="00050CAD" w:rsidRPr="007B00AF">
        <w:rPr>
          <w:rStyle w:val="property"/>
        </w:rPr>
        <w:t>maneuverNotes</w:t>
      </w:r>
      <w:r w:rsidR="00050CAD" w:rsidRPr="007B00AF">
        <w:t>:</w:t>
      </w:r>
      <w:r w:rsidRPr="007B00AF">
        <w:t xml:space="preserve"> </w:t>
      </w:r>
      <w:r w:rsidR="00050CAD" w:rsidRPr="007B00AF">
        <w:t>[</w:t>
      </w:r>
      <w:r w:rsidRPr="007B00AF">
        <w:t xml:space="preserve"> </w:t>
      </w:r>
      <w:r w:rsidR="00050CAD" w:rsidRPr="007B00AF">
        <w:t>],</w:t>
      </w:r>
    </w:p>
    <w:p w14:paraId="32EFD1C2" w14:textId="74960915" w:rsidR="00050CAD" w:rsidRPr="007B00AF" w:rsidRDefault="00E96520" w:rsidP="007B00AF">
      <w:pPr>
        <w:pStyle w:val="CMDOutput"/>
      </w:pPr>
      <w:r w:rsidRPr="007B00AF">
        <w:rPr>
          <w:rStyle w:val="property"/>
        </w:rPr>
        <w:t xml:space="preserve">             </w:t>
      </w:r>
      <w:r w:rsidR="00050CAD" w:rsidRPr="007B00AF">
        <w:rPr>
          <w:rStyle w:val="property"/>
        </w:rPr>
        <w:t>linkIds</w:t>
      </w:r>
      <w:r w:rsidR="00050CAD" w:rsidRPr="007B00AF">
        <w:t>:</w:t>
      </w:r>
      <w:r w:rsidRPr="007B00AF">
        <w:t xml:space="preserve"> </w:t>
      </w:r>
      <w:r w:rsidR="00050CAD" w:rsidRPr="007B00AF">
        <w:t>[</w:t>
      </w:r>
      <w:r w:rsidRPr="007B00AF">
        <w:t xml:space="preserve"> </w:t>
      </w:r>
      <w:r w:rsidR="00050CAD" w:rsidRPr="007B00AF">
        <w:t>],</w:t>
      </w:r>
    </w:p>
    <w:p w14:paraId="354ECB61" w14:textId="36C6F5FA" w:rsidR="00050CAD" w:rsidRPr="007B00AF" w:rsidRDefault="00E96520" w:rsidP="007B00AF">
      <w:pPr>
        <w:pStyle w:val="CMDOutput"/>
      </w:pPr>
      <w:r w:rsidRPr="007B00AF">
        <w:rPr>
          <w:rStyle w:val="property"/>
        </w:rPr>
        <w:t xml:space="preserve">           </w:t>
      </w:r>
      <w:r w:rsidR="00050CAD" w:rsidRPr="007B00AF">
        <w:rPr>
          <w:rStyle w:val="property"/>
        </w:rPr>
        <w:t>-</w:t>
      </w:r>
      <w:r w:rsidRPr="007B00AF">
        <w:rPr>
          <w:rStyle w:val="property"/>
        </w:rPr>
        <w:t xml:space="preserve"> </w:t>
      </w:r>
      <w:r w:rsidR="00050CAD" w:rsidRPr="007B00AF">
        <w:rPr>
          <w:rStyle w:val="property"/>
        </w:rPr>
        <w:t>signs</w:t>
      </w:r>
      <w:r w:rsidR="00050CAD" w:rsidRPr="007B00AF">
        <w:t>:</w:t>
      </w:r>
      <w:r w:rsidRPr="007B00AF">
        <w:t xml:space="preserve"> </w:t>
      </w:r>
      <w:r w:rsidR="00050CAD" w:rsidRPr="007B00AF">
        <w:t>[</w:t>
      </w:r>
    </w:p>
    <w:p w14:paraId="2ADD2227" w14:textId="729CE382" w:rsidR="00050CAD" w:rsidRPr="007B00AF" w:rsidRDefault="00E96520" w:rsidP="007B00AF">
      <w:pPr>
        <w:pStyle w:val="CMDOutput"/>
      </w:pPr>
      <w:r w:rsidRPr="007B00AF">
        <w:t xml:space="preserve">               </w:t>
      </w:r>
      <w:r w:rsidR="00050CAD" w:rsidRPr="007B00AF">
        <w:t>-</w:t>
      </w:r>
      <w:r w:rsidRPr="007B00AF">
        <w:t xml:space="preserve"> </w:t>
      </w:r>
      <w:r w:rsidR="00050CAD" w:rsidRPr="007B00AF">
        <w:t>{</w:t>
      </w:r>
    </w:p>
    <w:p w14:paraId="00740AD0" w14:textId="091731E6" w:rsidR="00050CAD" w:rsidRPr="007B00AF" w:rsidRDefault="00E96520" w:rsidP="007B00AF">
      <w:pPr>
        <w:pStyle w:val="CMDOutput"/>
      </w:pPr>
      <w:r w:rsidRPr="007B00AF">
        <w:rPr>
          <w:rStyle w:val="property"/>
        </w:rPr>
        <w:t xml:space="preserve">                     </w:t>
      </w:r>
      <w:r w:rsidR="00050CAD" w:rsidRPr="007B00AF">
        <w:rPr>
          <w:rStyle w:val="property"/>
        </w:rPr>
        <w:t>extraText</w:t>
      </w:r>
      <w:r w:rsidR="00050CAD" w:rsidRPr="007B00AF">
        <w:t>:</w:t>
      </w:r>
      <w:r w:rsidRPr="007B00AF">
        <w:t xml:space="preserve"> </w:t>
      </w:r>
      <w:r w:rsidR="00050CAD" w:rsidRPr="007B00AF">
        <w:rPr>
          <w:rStyle w:val="type-string"/>
        </w:rPr>
        <w:t>""</w:t>
      </w:r>
      <w:r w:rsidR="00050CAD" w:rsidRPr="007B00AF">
        <w:t>,</w:t>
      </w:r>
    </w:p>
    <w:p w14:paraId="7ECF7C77" w14:textId="28EE74F5" w:rsidR="00050CAD" w:rsidRPr="007B00AF" w:rsidRDefault="00E96520" w:rsidP="007B00AF">
      <w:pPr>
        <w:pStyle w:val="CMDOutput"/>
      </w:pPr>
      <w:r w:rsidRPr="007B00AF">
        <w:rPr>
          <w:rStyle w:val="property"/>
        </w:rPr>
        <w:t xml:space="preserve">                     </w:t>
      </w:r>
      <w:r w:rsidR="00050CAD" w:rsidRPr="007B00AF">
        <w:rPr>
          <w:rStyle w:val="property"/>
        </w:rPr>
        <w:t>ext</w:t>
      </w:r>
      <w:r w:rsidR="00050CAD" w:rsidRPr="007B00AF">
        <w:t>:</w:t>
      </w:r>
      <w:r w:rsidRPr="007B00AF">
        <w:t xml:space="preserve"> </w:t>
      </w:r>
      <w:r w:rsidR="00050CAD" w:rsidRPr="007B00AF">
        <w:rPr>
          <w:rStyle w:val="type-string"/>
        </w:rPr>
        <w:t>"50"</w:t>
      </w:r>
      <w:r w:rsidR="00050CAD" w:rsidRPr="007B00AF">
        <w:t>,</w:t>
      </w:r>
    </w:p>
    <w:p w14:paraId="78E6D631" w14:textId="5C7AC31D" w:rsidR="00050CAD" w:rsidRPr="007B00AF" w:rsidRDefault="00E96520" w:rsidP="007B00AF">
      <w:pPr>
        <w:pStyle w:val="CMDOutput"/>
      </w:pPr>
      <w:r w:rsidRPr="007B00AF">
        <w:rPr>
          <w:rStyle w:val="property"/>
        </w:rPr>
        <w:t xml:space="preserve">                     </w:t>
      </w:r>
      <w:r w:rsidR="00050CAD" w:rsidRPr="007B00AF">
        <w:rPr>
          <w:rStyle w:val="property"/>
        </w:rPr>
        <w:t>type</w:t>
      </w:r>
      <w:r w:rsidR="00050CAD" w:rsidRPr="007B00AF">
        <w:t>:</w:t>
      </w:r>
      <w:r w:rsidRPr="007B00AF">
        <w:t xml:space="preserve"> </w:t>
      </w:r>
      <w:r w:rsidR="00050CAD" w:rsidRPr="007B00AF">
        <w:rPr>
          <w:rStyle w:val="type-number"/>
        </w:rPr>
        <w:t>2</w:t>
      </w:r>
      <w:r w:rsidR="00050CAD" w:rsidRPr="007B00AF">
        <w:t>,</w:t>
      </w:r>
    </w:p>
    <w:p w14:paraId="4AB41002" w14:textId="3AD565E4" w:rsidR="00050CAD" w:rsidRPr="007B00AF" w:rsidRDefault="00050CAD" w:rsidP="007B00AF">
      <w:pPr>
        <w:pStyle w:val="CMDOutput"/>
      </w:pPr>
      <w:r w:rsidRPr="007B00AF">
        <w:t>&lt;output</w:t>
      </w:r>
      <w:r w:rsidR="00E96520" w:rsidRPr="007B00AF">
        <w:t xml:space="preserve"> </w:t>
      </w:r>
      <w:r w:rsidRPr="007B00AF">
        <w:t>omitted&gt;</w:t>
      </w:r>
    </w:p>
    <w:p w14:paraId="78D70074" w14:textId="55E111B1" w:rsidR="00050CAD" w:rsidRDefault="00050CAD" w:rsidP="00050CAD">
      <w:pPr>
        <w:pStyle w:val="BodyTextL50"/>
      </w:pPr>
      <w:r w:rsidRPr="004237D5">
        <w:rPr>
          <w:b/>
          <w:bCs/>
        </w:rPr>
        <w:t>Note</w:t>
      </w:r>
      <w:r>
        <w:t>:</w:t>
      </w:r>
      <w:r w:rsidR="00E96520">
        <w:t xml:space="preserve"> </w:t>
      </w:r>
      <w:r>
        <w:t>Word</w:t>
      </w:r>
      <w:r w:rsidR="00E96520">
        <w:t xml:space="preserve"> </w:t>
      </w:r>
      <w:r>
        <w:t>wrap</w:t>
      </w:r>
      <w:r w:rsidR="00E96520">
        <w:t xml:space="preserve"> </w:t>
      </w:r>
      <w:r>
        <w:t>was</w:t>
      </w:r>
      <w:r w:rsidR="00E96520">
        <w:t xml:space="preserve"> </w:t>
      </w:r>
      <w:r>
        <w:t>added</w:t>
      </w:r>
      <w:r w:rsidR="00E96520">
        <w:t xml:space="preserve"> </w:t>
      </w:r>
      <w:r>
        <w:t>for</w:t>
      </w:r>
      <w:r w:rsidR="00E96520">
        <w:t xml:space="preserve"> </w:t>
      </w:r>
      <w:r>
        <w:t>the</w:t>
      </w:r>
      <w:r w:rsidR="00E96520">
        <w:t xml:space="preserve"> </w:t>
      </w:r>
      <w:r>
        <w:t>value</w:t>
      </w:r>
      <w:r w:rsidR="00E96520">
        <w:t xml:space="preserve"> </w:t>
      </w:r>
      <w:r>
        <w:t>in</w:t>
      </w:r>
      <w:r w:rsidR="00E96520">
        <w:t xml:space="preserve"> </w:t>
      </w:r>
      <w:r>
        <w:t>the</w:t>
      </w:r>
      <w:r w:rsidR="00E96520">
        <w:t xml:space="preserve"> </w:t>
      </w:r>
      <w:r>
        <w:t>narrative</w:t>
      </w:r>
      <w:r w:rsidR="00E96520">
        <w:t xml:space="preserve"> </w:t>
      </w:r>
      <w:r>
        <w:t>for</w:t>
      </w:r>
      <w:r w:rsidR="00E96520">
        <w:t xml:space="preserve"> </w:t>
      </w:r>
      <w:r>
        <w:t>display</w:t>
      </w:r>
      <w:r w:rsidR="00E96520">
        <w:t xml:space="preserve"> </w:t>
      </w:r>
      <w:r>
        <w:t>purposes.</w:t>
      </w:r>
    </w:p>
    <w:p w14:paraId="1222CB71" w14:textId="280719C3" w:rsidR="00050CAD" w:rsidRDefault="00050CAD" w:rsidP="009544F4">
      <w:pPr>
        <w:pStyle w:val="Heading3"/>
      </w:pPr>
      <w:r>
        <w:t>Add</w:t>
      </w:r>
      <w:r w:rsidR="00E96520">
        <w:t xml:space="preserve"> </w:t>
      </w:r>
      <w:r>
        <w:t>a</w:t>
      </w:r>
      <w:r w:rsidR="00E96520">
        <w:t xml:space="preserve"> </w:t>
      </w:r>
      <w:r>
        <w:t>for</w:t>
      </w:r>
      <w:r w:rsidR="00E96520">
        <w:t xml:space="preserve"> </w:t>
      </w:r>
      <w:r>
        <w:t>loop</w:t>
      </w:r>
      <w:r w:rsidR="00E96520">
        <w:t xml:space="preserve"> </w:t>
      </w:r>
      <w:r>
        <w:t>to</w:t>
      </w:r>
      <w:r w:rsidR="00E96520">
        <w:t xml:space="preserve"> </w:t>
      </w:r>
      <w:r>
        <w:t>iterate</w:t>
      </w:r>
      <w:r w:rsidR="00E96520">
        <w:t xml:space="preserve"> </w:t>
      </w:r>
      <w:r>
        <w:t>through</w:t>
      </w:r>
      <w:r w:rsidR="00E96520">
        <w:t xml:space="preserve"> </w:t>
      </w:r>
      <w:r>
        <w:t>the</w:t>
      </w:r>
      <w:r w:rsidR="00E96520">
        <w:t xml:space="preserve"> </w:t>
      </w:r>
      <w:r>
        <w:t>maneuvers</w:t>
      </w:r>
      <w:r w:rsidR="00E96520">
        <w:t xml:space="preserve"> </w:t>
      </w:r>
      <w:r>
        <w:t>JSON</w:t>
      </w:r>
      <w:r w:rsidR="00E96520">
        <w:t xml:space="preserve"> </w:t>
      </w:r>
      <w:r>
        <w:t>data.</w:t>
      </w:r>
    </w:p>
    <w:p w14:paraId="5BE36F03" w14:textId="1CE7B133" w:rsidR="00050CAD" w:rsidRDefault="00050CAD" w:rsidP="00050CAD">
      <w:pPr>
        <w:pStyle w:val="BodyTextL25"/>
      </w:pPr>
      <w:r>
        <w:t>Complete</w:t>
      </w:r>
      <w:r w:rsidR="00E96520">
        <w:t xml:space="preserve"> </w:t>
      </w:r>
      <w:r>
        <w:t>the</w:t>
      </w:r>
      <w:r w:rsidR="00E96520">
        <w:t xml:space="preserve"> </w:t>
      </w:r>
      <w:r>
        <w:t>following</w:t>
      </w:r>
      <w:r w:rsidR="00E96520">
        <w:t xml:space="preserve"> </w:t>
      </w:r>
      <w:r>
        <w:t>steps</w:t>
      </w:r>
      <w:r w:rsidR="00E96520">
        <w:t xml:space="preserve"> </w:t>
      </w:r>
      <w:r>
        <w:t>to</w:t>
      </w:r>
      <w:r w:rsidR="00E96520">
        <w:t xml:space="preserve"> </w:t>
      </w:r>
      <w:r w:rsidR="00B66888">
        <w:t xml:space="preserve">upgrade the application to display the value for the </w:t>
      </w:r>
      <w:r w:rsidR="00B66888" w:rsidRPr="00B66888">
        <w:rPr>
          <w:b/>
          <w:bCs/>
        </w:rPr>
        <w:t>narrative</w:t>
      </w:r>
      <w:r w:rsidR="00B66888">
        <w:t xml:space="preserve"> key.</w:t>
      </w:r>
      <w:r w:rsidR="00875576">
        <w:t xml:space="preserve"> You will do this b</w:t>
      </w:r>
      <w:r w:rsidR="008B473A">
        <w:t>y</w:t>
      </w:r>
      <w:r w:rsidR="00875576">
        <w:t xml:space="preserve"> creat</w:t>
      </w:r>
      <w:r w:rsidR="002D07C0">
        <w:t>ing</w:t>
      </w:r>
      <w:r w:rsidR="00875576">
        <w:t xml:space="preserve"> a for loop to iterate through</w:t>
      </w:r>
      <w:r w:rsidR="008B473A">
        <w:t xml:space="preserve"> the</w:t>
      </w:r>
      <w:r w:rsidR="00875576">
        <w:t xml:space="preserve"> maneuvers list, displaying the narrative value for each maneuver from starting location to destination.</w:t>
      </w:r>
    </w:p>
    <w:p w14:paraId="3F26B270" w14:textId="1E692BF0" w:rsidR="00050CAD" w:rsidRDefault="00050CAD" w:rsidP="009544F4">
      <w:pPr>
        <w:pStyle w:val="SubStepAlpha"/>
        <w:numPr>
          <w:ilvl w:val="3"/>
          <w:numId w:val="31"/>
        </w:numPr>
      </w:pPr>
      <w:r>
        <w:t>Save</w:t>
      </w:r>
      <w:r w:rsidR="00E96520">
        <w:t xml:space="preserve"> </w:t>
      </w:r>
      <w:r>
        <w:t>your</w:t>
      </w:r>
      <w:r w:rsidR="00E96520">
        <w:t xml:space="preserve"> </w:t>
      </w:r>
      <w:r>
        <w:t>script</w:t>
      </w:r>
      <w:r w:rsidR="00E96520">
        <w:t xml:space="preserve"> </w:t>
      </w:r>
      <w:r>
        <w:t>as</w:t>
      </w:r>
      <w:r w:rsidR="00E96520">
        <w:t xml:space="preserve"> </w:t>
      </w:r>
      <w:r w:rsidR="0086671C">
        <w:rPr>
          <w:b/>
          <w:bCs/>
        </w:rPr>
        <w:t>mapquest_parse</w:t>
      </w:r>
      <w:r w:rsidRPr="00B70DA0">
        <w:rPr>
          <w:b/>
          <w:bCs/>
        </w:rPr>
        <w:t>-</w:t>
      </w:r>
      <w:r w:rsidR="0086671C">
        <w:rPr>
          <w:b/>
          <w:bCs/>
        </w:rPr>
        <w:t>json_6</w:t>
      </w:r>
      <w:r w:rsidRPr="00B70DA0">
        <w:rPr>
          <w:b/>
          <w:bCs/>
        </w:rPr>
        <w:t>.py</w:t>
      </w:r>
      <w:r>
        <w:t>.</w:t>
      </w:r>
    </w:p>
    <w:p w14:paraId="4A983F30" w14:textId="4B80849B" w:rsidR="00050CAD" w:rsidRDefault="00050CAD" w:rsidP="009544F4">
      <w:pPr>
        <w:pStyle w:val="SubStepAlpha"/>
        <w:numPr>
          <w:ilvl w:val="3"/>
          <w:numId w:val="31"/>
        </w:numPr>
      </w:pPr>
      <w:r>
        <w:t>Add</w:t>
      </w:r>
      <w:r w:rsidR="00E96520">
        <w:t xml:space="preserve"> </w:t>
      </w:r>
      <w:r>
        <w:t>a</w:t>
      </w:r>
      <w:r w:rsidR="00E96520">
        <w:t xml:space="preserve"> </w:t>
      </w:r>
      <w:r>
        <w:t>for</w:t>
      </w:r>
      <w:r w:rsidR="00E96520">
        <w:t xml:space="preserve"> </w:t>
      </w:r>
      <w:r>
        <w:t>loop,</w:t>
      </w:r>
      <w:r w:rsidR="00E96520">
        <w:t xml:space="preserve"> </w:t>
      </w:r>
      <w:r>
        <w:t>highlighted</w:t>
      </w:r>
      <w:r w:rsidR="00E96520">
        <w:t xml:space="preserve"> </w:t>
      </w:r>
      <w:r>
        <w:t>below,</w:t>
      </w:r>
      <w:r w:rsidR="00E96520">
        <w:t xml:space="preserve"> </w:t>
      </w:r>
      <w:r w:rsidR="002D07C0">
        <w:t>after</w:t>
      </w:r>
      <w:r w:rsidR="00E96520">
        <w:t xml:space="preserve"> </w:t>
      </w:r>
      <w:r>
        <w:t>the</w:t>
      </w:r>
      <w:r w:rsidR="00E96520">
        <w:t xml:space="preserve"> </w:t>
      </w:r>
      <w:r>
        <w:t>second</w:t>
      </w:r>
      <w:r w:rsidR="00E96520">
        <w:t xml:space="preserve"> </w:t>
      </w:r>
      <w:r>
        <w:t>double</w:t>
      </w:r>
      <w:r w:rsidR="00E96520">
        <w:t xml:space="preserve"> </w:t>
      </w:r>
      <w:r>
        <w:t>line</w:t>
      </w:r>
      <w:r w:rsidR="00E96520">
        <w:t xml:space="preserve"> </w:t>
      </w:r>
      <w:r>
        <w:t>print</w:t>
      </w:r>
      <w:r w:rsidR="00E96520">
        <w:t xml:space="preserve"> </w:t>
      </w:r>
      <w:r>
        <w:t>statement.</w:t>
      </w:r>
      <w:r w:rsidR="00E96520">
        <w:t xml:space="preserve"> </w:t>
      </w:r>
      <w:r>
        <w:t>The</w:t>
      </w:r>
      <w:r w:rsidR="00E96520">
        <w:t xml:space="preserve"> </w:t>
      </w:r>
      <w:r>
        <w:t>for</w:t>
      </w:r>
      <w:r w:rsidR="00E96520">
        <w:t xml:space="preserve"> </w:t>
      </w:r>
      <w:r>
        <w:t>loop</w:t>
      </w:r>
      <w:r w:rsidR="00E96520">
        <w:t xml:space="preserve"> </w:t>
      </w:r>
      <w:r>
        <w:t>iterates</w:t>
      </w:r>
      <w:r w:rsidR="00E96520">
        <w:t xml:space="preserve"> </w:t>
      </w:r>
      <w:r>
        <w:t>through</w:t>
      </w:r>
      <w:r w:rsidR="00E96520">
        <w:t xml:space="preserve"> </w:t>
      </w:r>
      <w:r>
        <w:t>each</w:t>
      </w:r>
      <w:r w:rsidR="00E96520">
        <w:t xml:space="preserve"> </w:t>
      </w:r>
      <w:r w:rsidRPr="0011397D">
        <w:rPr>
          <w:b/>
        </w:rPr>
        <w:t>maneuvers</w:t>
      </w:r>
      <w:r w:rsidR="00E96520">
        <w:t xml:space="preserve"> </w:t>
      </w:r>
      <w:r>
        <w:t>list</w:t>
      </w:r>
      <w:r w:rsidR="00E96520">
        <w:t xml:space="preserve"> </w:t>
      </w:r>
      <w:r>
        <w:t>and</w:t>
      </w:r>
      <w:r w:rsidR="00E96520">
        <w:t xml:space="preserve"> </w:t>
      </w:r>
      <w:r>
        <w:t>does</w:t>
      </w:r>
      <w:r w:rsidR="00E96520">
        <w:t xml:space="preserve"> </w:t>
      </w:r>
      <w:r>
        <w:t>the</w:t>
      </w:r>
      <w:r w:rsidR="00E96520">
        <w:t xml:space="preserve"> </w:t>
      </w:r>
      <w:r>
        <w:t>following:</w:t>
      </w:r>
    </w:p>
    <w:p w14:paraId="4DBCFFBC" w14:textId="4C2B517B" w:rsidR="00050CAD" w:rsidRDefault="00050CAD" w:rsidP="009544F4">
      <w:pPr>
        <w:pStyle w:val="SubStepNum"/>
        <w:numPr>
          <w:ilvl w:val="4"/>
          <w:numId w:val="31"/>
        </w:numPr>
      </w:pPr>
      <w:r>
        <w:t>Prints</w:t>
      </w:r>
      <w:r w:rsidR="00E96520">
        <w:t xml:space="preserve"> </w:t>
      </w:r>
      <w:r>
        <w:t>the</w:t>
      </w:r>
      <w:r w:rsidR="00E96520">
        <w:t xml:space="preserve"> </w:t>
      </w:r>
      <w:r w:rsidRPr="00F7430B">
        <w:rPr>
          <w:b/>
        </w:rPr>
        <w:t>narrative</w:t>
      </w:r>
      <w:r w:rsidR="00E96520">
        <w:t xml:space="preserve"> </w:t>
      </w:r>
      <w:r>
        <w:t>value.</w:t>
      </w:r>
    </w:p>
    <w:p w14:paraId="66ABAD54" w14:textId="3E2D41A7" w:rsidR="00050CAD" w:rsidRDefault="00050CAD" w:rsidP="009544F4">
      <w:pPr>
        <w:pStyle w:val="SubStepNum"/>
        <w:numPr>
          <w:ilvl w:val="4"/>
          <w:numId w:val="31"/>
        </w:numPr>
      </w:pPr>
      <w:r>
        <w:t>Converts</w:t>
      </w:r>
      <w:r w:rsidR="00E96520">
        <w:t xml:space="preserve"> </w:t>
      </w:r>
      <w:r>
        <w:t>miles</w:t>
      </w:r>
      <w:r w:rsidR="00E96520">
        <w:t xml:space="preserve"> </w:t>
      </w:r>
      <w:r>
        <w:t>to</w:t>
      </w:r>
      <w:r w:rsidR="00E96520">
        <w:t xml:space="preserve"> </w:t>
      </w:r>
      <w:r>
        <w:t>kilometers</w:t>
      </w:r>
      <w:r w:rsidR="00E96520">
        <w:t xml:space="preserve"> </w:t>
      </w:r>
      <w:r>
        <w:t>with</w:t>
      </w:r>
      <w:r w:rsidR="00E96520">
        <w:t xml:space="preserve"> </w:t>
      </w:r>
      <w:r w:rsidRPr="00F7430B">
        <w:rPr>
          <w:b/>
        </w:rPr>
        <w:t>*1.61</w:t>
      </w:r>
      <w:r>
        <w:t>.</w:t>
      </w:r>
    </w:p>
    <w:p w14:paraId="63256E25" w14:textId="1BAD11F5" w:rsidR="00050CAD" w:rsidRDefault="00050CAD" w:rsidP="009544F4">
      <w:pPr>
        <w:pStyle w:val="SubStepNum"/>
        <w:numPr>
          <w:ilvl w:val="4"/>
          <w:numId w:val="31"/>
        </w:numPr>
      </w:pPr>
      <w:r>
        <w:t>Formats</w:t>
      </w:r>
      <w:r w:rsidR="00E96520">
        <w:t xml:space="preserve"> </w:t>
      </w:r>
      <w:r>
        <w:t>the</w:t>
      </w:r>
      <w:r w:rsidR="00E96520">
        <w:t xml:space="preserve"> </w:t>
      </w:r>
      <w:r>
        <w:t>kilometer</w:t>
      </w:r>
      <w:r w:rsidR="00E96520">
        <w:t xml:space="preserve"> </w:t>
      </w:r>
      <w:r>
        <w:t>value</w:t>
      </w:r>
      <w:r w:rsidR="00E96520">
        <w:t xml:space="preserve"> </w:t>
      </w:r>
      <w:r>
        <w:t>to</w:t>
      </w:r>
      <w:r w:rsidR="00E96520">
        <w:t xml:space="preserve"> </w:t>
      </w:r>
      <w:r>
        <w:t>print</w:t>
      </w:r>
      <w:r w:rsidR="00E96520">
        <w:t xml:space="preserve"> </w:t>
      </w:r>
      <w:r>
        <w:t>only</w:t>
      </w:r>
      <w:r w:rsidR="00E96520">
        <w:t xml:space="preserve"> </w:t>
      </w:r>
      <w:r>
        <w:t>two</w:t>
      </w:r>
      <w:r w:rsidR="00E96520">
        <w:t xml:space="preserve"> </w:t>
      </w:r>
      <w:r>
        <w:t>decimal</w:t>
      </w:r>
      <w:r w:rsidR="00E96520">
        <w:t xml:space="preserve"> </w:t>
      </w:r>
      <w:r>
        <w:t>places</w:t>
      </w:r>
      <w:r w:rsidR="00E96520">
        <w:t xml:space="preserve"> </w:t>
      </w:r>
      <w:r>
        <w:t>with</w:t>
      </w:r>
      <w:r w:rsidR="00E96520">
        <w:t xml:space="preserve"> </w:t>
      </w:r>
      <w:r>
        <w:t>the</w:t>
      </w:r>
      <w:r w:rsidR="00E96520">
        <w:t xml:space="preserve"> </w:t>
      </w:r>
      <w:r w:rsidRPr="00F7430B">
        <w:rPr>
          <w:b/>
        </w:rPr>
        <w:t>"{:.2f}".format</w:t>
      </w:r>
      <w:r w:rsidR="00E96520">
        <w:t xml:space="preserve"> </w:t>
      </w:r>
      <w:r>
        <w:t>function.</w:t>
      </w:r>
    </w:p>
    <w:p w14:paraId="2DFF5A3C" w14:textId="3EACED89" w:rsidR="00050CAD" w:rsidRDefault="00050CAD" w:rsidP="009544F4">
      <w:pPr>
        <w:pStyle w:val="SubStepAlpha"/>
        <w:numPr>
          <w:ilvl w:val="3"/>
          <w:numId w:val="31"/>
        </w:numPr>
      </w:pPr>
      <w:r>
        <w:t>Add</w:t>
      </w:r>
      <w:r w:rsidR="00E96520">
        <w:t xml:space="preserve"> </w:t>
      </w:r>
      <w:r>
        <w:t>a</w:t>
      </w:r>
      <w:r w:rsidR="00E96520">
        <w:t xml:space="preserve"> </w:t>
      </w:r>
      <w:r w:rsidRPr="0086523D">
        <w:rPr>
          <w:b/>
          <w:bCs/>
        </w:rPr>
        <w:t>print</w:t>
      </w:r>
      <w:r w:rsidR="00E96520">
        <w:t xml:space="preserve"> </w:t>
      </w:r>
      <w:r>
        <w:t>statement</w:t>
      </w:r>
      <w:r w:rsidR="00E96520">
        <w:t xml:space="preserve"> </w:t>
      </w:r>
      <w:r>
        <w:t>that</w:t>
      </w:r>
      <w:r w:rsidR="00E96520">
        <w:t xml:space="preserve"> </w:t>
      </w:r>
      <w:r>
        <w:t>will</w:t>
      </w:r>
      <w:r w:rsidR="00E96520">
        <w:t xml:space="preserve"> </w:t>
      </w:r>
      <w:r>
        <w:t>display</w:t>
      </w:r>
      <w:r w:rsidR="00E96520">
        <w:t xml:space="preserve"> </w:t>
      </w:r>
      <w:r>
        <w:t>a</w:t>
      </w:r>
      <w:r w:rsidR="00E96520">
        <w:t xml:space="preserve"> </w:t>
      </w:r>
      <w:r>
        <w:t>double</w:t>
      </w:r>
      <w:r w:rsidR="00E96520">
        <w:t xml:space="preserve"> </w:t>
      </w:r>
      <w:r>
        <w:t>line</w:t>
      </w:r>
      <w:r w:rsidR="00E96520">
        <w:t xml:space="preserve"> </w:t>
      </w:r>
      <w:r>
        <w:t>before</w:t>
      </w:r>
      <w:r w:rsidR="00E96520">
        <w:t xml:space="preserve"> </w:t>
      </w:r>
      <w:r w:rsidR="0086523D">
        <w:t>the application asks for another</w:t>
      </w:r>
      <w:r w:rsidR="00E96520">
        <w:t xml:space="preserve"> </w:t>
      </w:r>
      <w:r>
        <w:t>starting</w:t>
      </w:r>
      <w:r w:rsidR="00E96520">
        <w:t xml:space="preserve"> </w:t>
      </w:r>
      <w:r>
        <w:t>location,</w:t>
      </w:r>
      <w:r w:rsidR="00E96520">
        <w:t xml:space="preserve"> </w:t>
      </w:r>
      <w:r>
        <w:t>as</w:t>
      </w:r>
      <w:r w:rsidR="00E96520">
        <w:t xml:space="preserve"> </w:t>
      </w:r>
      <w:r>
        <w:t>shown</w:t>
      </w:r>
      <w:r w:rsidR="00E96520">
        <w:t xml:space="preserve"> </w:t>
      </w:r>
      <w:r>
        <w:t>below.</w:t>
      </w:r>
      <w:r w:rsidR="00E96520">
        <w:t xml:space="preserve"> </w:t>
      </w:r>
    </w:p>
    <w:p w14:paraId="38356CA4" w14:textId="0B216EC6" w:rsidR="00050CAD" w:rsidRDefault="00050CAD" w:rsidP="00050CAD">
      <w:pPr>
        <w:pStyle w:val="BodyTextL50"/>
      </w:pPr>
      <w:r w:rsidRPr="009B7F2D">
        <w:rPr>
          <w:b/>
        </w:rPr>
        <w:t>Note</w:t>
      </w:r>
      <w:r>
        <w:t>:</w:t>
      </w:r>
      <w:r w:rsidR="00E96520">
        <w:t xml:space="preserve"> </w:t>
      </w:r>
      <w:r>
        <w:t>The</w:t>
      </w:r>
      <w:r w:rsidR="00E96520">
        <w:t xml:space="preserve"> </w:t>
      </w:r>
      <w:r>
        <w:t>double</w:t>
      </w:r>
      <w:r w:rsidR="00E96520">
        <w:t xml:space="preserve"> </w:t>
      </w:r>
      <w:r>
        <w:t>line</w:t>
      </w:r>
      <w:r w:rsidR="00E96520">
        <w:t xml:space="preserve"> </w:t>
      </w:r>
      <w:r>
        <w:t>print</w:t>
      </w:r>
      <w:r w:rsidR="00E96520">
        <w:t xml:space="preserve"> </w:t>
      </w:r>
      <w:r>
        <w:t>statement</w:t>
      </w:r>
      <w:r w:rsidR="00E96520">
        <w:t xml:space="preserve"> </w:t>
      </w:r>
      <w:r>
        <w:t>is</w:t>
      </w:r>
      <w:r w:rsidR="00E96520">
        <w:t xml:space="preserve"> </w:t>
      </w:r>
      <w:r>
        <w:t>not</w:t>
      </w:r>
      <w:r w:rsidR="00E96520">
        <w:t xml:space="preserve"> </w:t>
      </w:r>
      <w:r>
        <w:t>indented</w:t>
      </w:r>
      <w:r w:rsidR="00E96520">
        <w:t xml:space="preserve"> </w:t>
      </w:r>
      <w:r>
        <w:t>within</w:t>
      </w:r>
      <w:r w:rsidR="00E96520">
        <w:t xml:space="preserve"> </w:t>
      </w:r>
      <w:r>
        <w:t>the</w:t>
      </w:r>
      <w:r w:rsidR="00E96520">
        <w:t xml:space="preserve"> </w:t>
      </w:r>
      <w:r>
        <w:t>for</w:t>
      </w:r>
      <w:r w:rsidR="00E96520">
        <w:t xml:space="preserve"> </w:t>
      </w:r>
      <w:r>
        <w:t>loop.</w:t>
      </w:r>
      <w:r w:rsidR="00E96520">
        <w:t xml:space="preserve"> </w:t>
      </w:r>
      <w:r>
        <w:t>It</w:t>
      </w:r>
      <w:r w:rsidR="00E96520">
        <w:t xml:space="preserve"> </w:t>
      </w:r>
      <w:r>
        <w:t>therefore</w:t>
      </w:r>
      <w:r w:rsidR="00E96520">
        <w:t xml:space="preserve"> </w:t>
      </w:r>
      <w:r>
        <w:t>is</w:t>
      </w:r>
      <w:r w:rsidR="00E96520">
        <w:t xml:space="preserve"> </w:t>
      </w:r>
      <w:r>
        <w:t>part</w:t>
      </w:r>
      <w:r w:rsidR="00E96520">
        <w:t xml:space="preserve"> </w:t>
      </w:r>
      <w:r>
        <w:t>of</w:t>
      </w:r>
      <w:r w:rsidR="00E96520">
        <w:t xml:space="preserve"> </w:t>
      </w:r>
      <w:r>
        <w:t>the</w:t>
      </w:r>
      <w:r w:rsidR="00E96520">
        <w:t xml:space="preserve"> </w:t>
      </w:r>
      <w:r>
        <w:t>previous</w:t>
      </w:r>
      <w:r w:rsidR="00E96520">
        <w:t xml:space="preserve"> </w:t>
      </w:r>
      <w:r w:rsidRPr="0086523D">
        <w:rPr>
          <w:b/>
          <w:bCs/>
        </w:rPr>
        <w:t>if</w:t>
      </w:r>
      <w:r w:rsidR="00E96520">
        <w:t xml:space="preserve"> </w:t>
      </w:r>
      <w:r>
        <w:t>statement</w:t>
      </w:r>
      <w:r w:rsidR="00E96520">
        <w:t xml:space="preserve"> </w:t>
      </w:r>
      <w:r>
        <w:t>that</w:t>
      </w:r>
      <w:r w:rsidR="00E96520">
        <w:t xml:space="preserve"> </w:t>
      </w:r>
      <w:r>
        <w:t>checks</w:t>
      </w:r>
      <w:r w:rsidR="00E96520">
        <w:t xml:space="preserve"> </w:t>
      </w:r>
      <w:r>
        <w:t>the</w:t>
      </w:r>
      <w:r w:rsidR="00E96520">
        <w:t xml:space="preserve"> </w:t>
      </w:r>
      <w:r w:rsidRPr="009B7F2D">
        <w:rPr>
          <w:b/>
        </w:rPr>
        <w:t>statuscode</w:t>
      </w:r>
      <w:r w:rsidR="00E96520">
        <w:t xml:space="preserve"> </w:t>
      </w:r>
      <w:r>
        <w:t>parameter.</w:t>
      </w:r>
      <w:r w:rsidR="00E96520">
        <w:t xml:space="preserve"> </w:t>
      </w:r>
    </w:p>
    <w:p w14:paraId="749595EF" w14:textId="458395BC" w:rsidR="00050CAD" w:rsidRPr="002D07C0" w:rsidRDefault="00050CAD" w:rsidP="00050CAD">
      <w:pPr>
        <w:pStyle w:val="CMDOutput"/>
        <w:ind w:right="-630"/>
      </w:pPr>
      <w:r w:rsidRPr="002D07C0">
        <w:t>print("Fuel</w:t>
      </w:r>
      <w:r w:rsidR="00E96520" w:rsidRPr="002D07C0">
        <w:t xml:space="preserve"> </w:t>
      </w:r>
      <w:r w:rsidRPr="002D07C0">
        <w:t>Used</w:t>
      </w:r>
      <w:r w:rsidR="00E96520" w:rsidRPr="002D07C0">
        <w:t xml:space="preserve"> </w:t>
      </w:r>
      <w:r w:rsidRPr="002D07C0">
        <w:t>(Ltr):</w:t>
      </w:r>
      <w:r w:rsidR="00E96520" w:rsidRPr="002D07C0">
        <w:t xml:space="preserve"> </w:t>
      </w:r>
      <w:r w:rsidRPr="002D07C0">
        <w:t>"</w:t>
      </w:r>
      <w:r w:rsidR="00E96520" w:rsidRPr="002D07C0">
        <w:t xml:space="preserve"> </w:t>
      </w:r>
      <w:r w:rsidRPr="002D07C0">
        <w:t>+</w:t>
      </w:r>
      <w:r w:rsidR="00E96520" w:rsidRPr="002D07C0">
        <w:t xml:space="preserve"> </w:t>
      </w:r>
      <w:r w:rsidRPr="002D07C0">
        <w:t>str("{:.2f}".format((json_data["route"]["fuelUsed"])*3.78)))</w:t>
      </w:r>
    </w:p>
    <w:p w14:paraId="29A5E12B" w14:textId="77777777" w:rsidR="00050CAD" w:rsidRDefault="00050CAD" w:rsidP="00050CAD">
      <w:pPr>
        <w:pStyle w:val="CMDOutput"/>
        <w:ind w:right="-630"/>
      </w:pPr>
      <w:r w:rsidRPr="002D07C0">
        <w:t>print("=============================================")</w:t>
      </w:r>
    </w:p>
    <w:p w14:paraId="5BBC0576" w14:textId="7B792CC6" w:rsidR="00050CAD" w:rsidRDefault="00050CAD" w:rsidP="00050CAD">
      <w:pPr>
        <w:pStyle w:val="CMDOutput"/>
      </w:pPr>
      <w:r w:rsidRPr="0011397D">
        <w:rPr>
          <w:highlight w:val="yellow"/>
        </w:rPr>
        <w:t>for</w:t>
      </w:r>
      <w:r w:rsidR="00E96520">
        <w:rPr>
          <w:highlight w:val="yellow"/>
        </w:rPr>
        <w:t xml:space="preserve"> </w:t>
      </w:r>
      <w:r w:rsidRPr="0011397D">
        <w:rPr>
          <w:highlight w:val="yellow"/>
        </w:rPr>
        <w:t>each</w:t>
      </w:r>
      <w:r w:rsidR="00E96520">
        <w:rPr>
          <w:highlight w:val="yellow"/>
        </w:rPr>
        <w:t xml:space="preserve"> </w:t>
      </w:r>
      <w:r w:rsidRPr="0011397D">
        <w:rPr>
          <w:highlight w:val="yellow"/>
        </w:rPr>
        <w:t>in</w:t>
      </w:r>
      <w:r w:rsidR="00E96520">
        <w:rPr>
          <w:highlight w:val="yellow"/>
        </w:rPr>
        <w:t xml:space="preserve"> </w:t>
      </w:r>
      <w:r w:rsidRPr="0011397D">
        <w:rPr>
          <w:highlight w:val="yellow"/>
        </w:rPr>
        <w:t>json_data["route"]["legs"][0]["maneuvers"]:</w:t>
      </w:r>
    </w:p>
    <w:p w14:paraId="572A6DB6" w14:textId="584B9FE3" w:rsidR="00050CAD" w:rsidRDefault="00E96520" w:rsidP="00050CAD">
      <w:pPr>
        <w:pStyle w:val="CMDOutput"/>
        <w:ind w:right="-900"/>
      </w:pPr>
      <w:r>
        <w:t xml:space="preserve">    </w:t>
      </w:r>
      <w:r w:rsidR="00050CAD" w:rsidRPr="0011397D">
        <w:rPr>
          <w:highlight w:val="yellow"/>
        </w:rPr>
        <w:t>print((each["narrative"])</w:t>
      </w:r>
      <w:r>
        <w:rPr>
          <w:highlight w:val="yellow"/>
        </w:rPr>
        <w:t xml:space="preserve"> </w:t>
      </w:r>
      <w:r w:rsidR="00050CAD" w:rsidRPr="0011397D">
        <w:rPr>
          <w:highlight w:val="yellow"/>
        </w:rPr>
        <w:t>+</w:t>
      </w:r>
      <w:r>
        <w:rPr>
          <w:highlight w:val="yellow"/>
        </w:rPr>
        <w:t xml:space="preserve"> </w:t>
      </w:r>
      <w:r w:rsidR="00050CAD" w:rsidRPr="0011397D">
        <w:rPr>
          <w:highlight w:val="yellow"/>
        </w:rPr>
        <w:t>"</w:t>
      </w:r>
      <w:r>
        <w:rPr>
          <w:highlight w:val="yellow"/>
        </w:rPr>
        <w:t xml:space="preserve"> </w:t>
      </w:r>
      <w:r w:rsidR="00050CAD" w:rsidRPr="0011397D">
        <w:rPr>
          <w:highlight w:val="yellow"/>
        </w:rPr>
        <w:t>("</w:t>
      </w:r>
      <w:r>
        <w:rPr>
          <w:highlight w:val="yellow"/>
        </w:rPr>
        <w:t xml:space="preserve"> </w:t>
      </w:r>
      <w:r w:rsidR="00050CAD" w:rsidRPr="0011397D">
        <w:rPr>
          <w:highlight w:val="yellow"/>
        </w:rPr>
        <w:t>+</w:t>
      </w:r>
      <w:r>
        <w:t xml:space="preserve"> </w:t>
      </w:r>
      <w:r w:rsidR="00050CAD" w:rsidRPr="0011397D">
        <w:rPr>
          <w:highlight w:val="yellow"/>
        </w:rPr>
        <w:t>str("{:.2f}".format((each["distance"])*1.61)</w:t>
      </w:r>
      <w:r>
        <w:rPr>
          <w:highlight w:val="yellow"/>
        </w:rPr>
        <w:t xml:space="preserve"> </w:t>
      </w:r>
      <w:r w:rsidR="00050CAD" w:rsidRPr="0011397D">
        <w:rPr>
          <w:highlight w:val="yellow"/>
        </w:rPr>
        <w:t>+</w:t>
      </w:r>
      <w:r>
        <w:rPr>
          <w:highlight w:val="yellow"/>
        </w:rPr>
        <w:t xml:space="preserve"> </w:t>
      </w:r>
      <w:r w:rsidR="00050CAD" w:rsidRPr="0011397D">
        <w:rPr>
          <w:highlight w:val="yellow"/>
        </w:rPr>
        <w:t>"</w:t>
      </w:r>
      <w:r>
        <w:rPr>
          <w:highlight w:val="yellow"/>
        </w:rPr>
        <w:t xml:space="preserve"> </w:t>
      </w:r>
      <w:r w:rsidR="00050CAD" w:rsidRPr="0011397D">
        <w:rPr>
          <w:highlight w:val="yellow"/>
        </w:rPr>
        <w:t>km)"))</w:t>
      </w:r>
    </w:p>
    <w:p w14:paraId="11BFC3E6" w14:textId="59D02B83" w:rsidR="00050CAD" w:rsidRDefault="00050CAD" w:rsidP="00050CAD">
      <w:pPr>
        <w:pStyle w:val="CMDOutput"/>
      </w:pPr>
      <w:r w:rsidRPr="009B7F2D">
        <w:rPr>
          <w:highlight w:val="yellow"/>
        </w:rPr>
        <w:t>print("=============================================\n")</w:t>
      </w:r>
    </w:p>
    <w:p w14:paraId="04CB0DCC" w14:textId="2ADA455C" w:rsidR="00050CAD" w:rsidRDefault="00050CAD" w:rsidP="009544F4">
      <w:pPr>
        <w:pStyle w:val="Heading3"/>
      </w:pPr>
      <w:r>
        <w:t>Activity</w:t>
      </w:r>
      <w:r w:rsidR="00E96520">
        <w:t xml:space="preserve"> </w:t>
      </w:r>
      <w:r>
        <w:t>-</w:t>
      </w:r>
      <w:r w:rsidR="00E96520">
        <w:t xml:space="preserve"> </w:t>
      </w:r>
      <w:r>
        <w:t>Test</w:t>
      </w:r>
      <w:r w:rsidR="00E96520">
        <w:t xml:space="preserve"> </w:t>
      </w:r>
      <w:r>
        <w:t>the</w:t>
      </w:r>
      <w:r w:rsidR="00E96520">
        <w:t xml:space="preserve"> </w:t>
      </w:r>
      <w:r>
        <w:t>JSON</w:t>
      </w:r>
      <w:r w:rsidR="00E96520">
        <w:t xml:space="preserve"> </w:t>
      </w:r>
      <w:r>
        <w:t>iteration.</w:t>
      </w:r>
    </w:p>
    <w:p w14:paraId="7CDD0A45" w14:textId="7C93D4B8" w:rsidR="00050CAD" w:rsidRDefault="000707BB" w:rsidP="00050CAD">
      <w:pPr>
        <w:pStyle w:val="BodyTextL25"/>
      </w:pPr>
      <w:r>
        <w:t>Save and r</w:t>
      </w:r>
      <w:r w:rsidR="00050CAD" w:rsidRPr="00B27F54">
        <w:t>un</w:t>
      </w:r>
      <w:r w:rsidR="00E96520">
        <w:t xml:space="preserve"> </w:t>
      </w:r>
      <w:r w:rsidR="00050CAD" w:rsidRPr="00B27F54">
        <w:t>your</w:t>
      </w:r>
      <w:r w:rsidR="00E96520">
        <w:t xml:space="preserve"> </w:t>
      </w:r>
      <w:r w:rsidR="0086671C">
        <w:rPr>
          <w:b/>
          <w:bCs/>
        </w:rPr>
        <w:t>mapquest_parse</w:t>
      </w:r>
      <w:r w:rsidR="00050CAD" w:rsidRPr="00B70DA0">
        <w:rPr>
          <w:b/>
          <w:bCs/>
        </w:rPr>
        <w:t>-</w:t>
      </w:r>
      <w:r w:rsidR="0086671C">
        <w:rPr>
          <w:b/>
          <w:bCs/>
        </w:rPr>
        <w:t>json_6</w:t>
      </w:r>
      <w:r w:rsidR="00050CAD" w:rsidRPr="00B70DA0">
        <w:rPr>
          <w:b/>
          <w:bCs/>
        </w:rPr>
        <w:t>.py</w:t>
      </w:r>
      <w:r w:rsidR="00E96520">
        <w:t xml:space="preserve"> </w:t>
      </w:r>
      <w:r w:rsidR="00050CAD" w:rsidRPr="00B27F54">
        <w:t>script</w:t>
      </w:r>
      <w:r w:rsidR="00E96520">
        <w:t xml:space="preserve"> </w:t>
      </w:r>
      <w:r w:rsidR="00F9680B">
        <w:t>to</w:t>
      </w:r>
      <w:r w:rsidR="00E96520">
        <w:t xml:space="preserve"> </w:t>
      </w:r>
      <w:r w:rsidR="00050CAD" w:rsidRPr="00B27F54">
        <w:t>verify</w:t>
      </w:r>
      <w:r w:rsidR="00E96520">
        <w:t xml:space="preserve"> </w:t>
      </w:r>
      <w:r w:rsidR="00050CAD" w:rsidRPr="00B27F54">
        <w:t>it</w:t>
      </w:r>
      <w:r w:rsidR="00E96520">
        <w:t xml:space="preserve"> </w:t>
      </w:r>
      <w:r w:rsidR="00050CAD" w:rsidRPr="00B27F54">
        <w:t>works.</w:t>
      </w:r>
      <w:r w:rsidR="00E96520">
        <w:t xml:space="preserve"> </w:t>
      </w:r>
      <w:r w:rsidR="00050CAD" w:rsidRPr="00B27F54">
        <w:t>Troubleshoot</w:t>
      </w:r>
      <w:r w:rsidR="00E96520">
        <w:t xml:space="preserve"> </w:t>
      </w:r>
      <w:r w:rsidR="00050CAD" w:rsidRPr="00B27F54">
        <w:t>your</w:t>
      </w:r>
      <w:r w:rsidR="00E96520">
        <w:t xml:space="preserve"> </w:t>
      </w:r>
      <w:r w:rsidR="00050CAD" w:rsidRPr="00B27F54">
        <w:t>code,</w:t>
      </w:r>
      <w:r w:rsidR="00E96520">
        <w:t xml:space="preserve"> </w:t>
      </w:r>
      <w:r w:rsidR="00050CAD" w:rsidRPr="00B27F54">
        <w:t>if</w:t>
      </w:r>
      <w:r w:rsidR="00E96520">
        <w:t xml:space="preserve"> </w:t>
      </w:r>
      <w:r w:rsidR="00050CAD" w:rsidRPr="00B27F54">
        <w:t>necessary.</w:t>
      </w:r>
      <w:r w:rsidR="00E96520">
        <w:t xml:space="preserve"> </w:t>
      </w:r>
      <w:r w:rsidR="00050CAD" w:rsidRPr="00B27F54">
        <w:t>You</w:t>
      </w:r>
      <w:r w:rsidR="00E96520">
        <w:t xml:space="preserve"> </w:t>
      </w:r>
      <w:r w:rsidR="00050CAD" w:rsidRPr="00B27F54">
        <w:t>should</w:t>
      </w:r>
      <w:r w:rsidR="00E96520">
        <w:t xml:space="preserve"> </w:t>
      </w:r>
      <w:r w:rsidR="00050CAD" w:rsidRPr="00B27F54">
        <w:t>get</w:t>
      </w:r>
      <w:r w:rsidR="00E96520">
        <w:t xml:space="preserve"> </w:t>
      </w:r>
      <w:r w:rsidR="00050CAD" w:rsidRPr="00B27F54">
        <w:t>a</w:t>
      </w:r>
      <w:r w:rsidR="00050CAD">
        <w:t>n</w:t>
      </w:r>
      <w:r w:rsidR="00E96520">
        <w:t xml:space="preserve"> </w:t>
      </w:r>
      <w:r w:rsidR="00050CAD" w:rsidRPr="00B27F54">
        <w:t>output</w:t>
      </w:r>
      <w:r w:rsidR="00E96520">
        <w:t xml:space="preserve"> </w:t>
      </w:r>
      <w:r w:rsidR="00050CAD" w:rsidRPr="00B27F54">
        <w:t>similar</w:t>
      </w:r>
      <w:r w:rsidR="00E96520">
        <w:t xml:space="preserve"> </w:t>
      </w:r>
      <w:r w:rsidR="00050CAD" w:rsidRPr="00B27F54">
        <w:t>to</w:t>
      </w:r>
      <w:r w:rsidR="00E96520">
        <w:t xml:space="preserve"> </w:t>
      </w:r>
      <w:r w:rsidR="00050CAD">
        <w:t>the</w:t>
      </w:r>
      <w:r w:rsidR="00E96520">
        <w:t xml:space="preserve"> </w:t>
      </w:r>
      <w:r w:rsidR="00050CAD">
        <w:t>following:</w:t>
      </w:r>
    </w:p>
    <w:p w14:paraId="7BD2612D" w14:textId="77777777" w:rsidR="00004F92" w:rsidRDefault="00004F92" w:rsidP="000707BB">
      <w:pPr>
        <w:pStyle w:val="CMD"/>
      </w:pPr>
      <w:r>
        <w:t xml:space="preserve">devasc@labvm:~/labs/devnet-src/mapquest$ </w:t>
      </w:r>
      <w:r w:rsidRPr="000707BB">
        <w:rPr>
          <w:b/>
          <w:bCs/>
        </w:rPr>
        <w:t>python3 mapquest_parse-json_6.py</w:t>
      </w:r>
      <w:r>
        <w:t xml:space="preserve"> </w:t>
      </w:r>
    </w:p>
    <w:p w14:paraId="50E6ED8A" w14:textId="77777777" w:rsidR="00004F92" w:rsidRDefault="00004F92" w:rsidP="000707BB">
      <w:pPr>
        <w:pStyle w:val="CMD"/>
      </w:pPr>
      <w:r>
        <w:t xml:space="preserve">Starting Location: </w:t>
      </w:r>
      <w:r w:rsidRPr="000707BB">
        <w:rPr>
          <w:b/>
          <w:bCs/>
        </w:rPr>
        <w:t>Washington, D.C.</w:t>
      </w:r>
    </w:p>
    <w:p w14:paraId="46339A14" w14:textId="77777777" w:rsidR="00004F92" w:rsidRDefault="00004F92" w:rsidP="000707BB">
      <w:pPr>
        <w:pStyle w:val="CMD"/>
      </w:pPr>
      <w:r>
        <w:t xml:space="preserve">Destination: </w:t>
      </w:r>
      <w:r w:rsidRPr="000707BB">
        <w:rPr>
          <w:b/>
          <w:bCs/>
        </w:rPr>
        <w:t>Baltimore, Md</w:t>
      </w:r>
    </w:p>
    <w:p w14:paraId="517DC8FC" w14:textId="77777777" w:rsidR="000707BB" w:rsidRDefault="000707BB" w:rsidP="000707BB">
      <w:pPr>
        <w:pStyle w:val="CMDOutput"/>
      </w:pPr>
      <w:r>
        <w:lastRenderedPageBreak/>
        <w:t>URL: https://www.mapquestapi.com/directions/v2/route?key=fZadaFOY22VIEEemZcBFfxl5vjSXIPpZ&amp;from=Washington%2C+D.C.&amp;to=Baltimore%2C+Md</w:t>
      </w:r>
    </w:p>
    <w:p w14:paraId="67AEB76F" w14:textId="77777777" w:rsidR="00004F92" w:rsidRDefault="00004F92" w:rsidP="00004F92">
      <w:pPr>
        <w:pStyle w:val="CMDOutput"/>
      </w:pPr>
      <w:r>
        <w:t>API Status: 0 = A successful route call.</w:t>
      </w:r>
    </w:p>
    <w:p w14:paraId="34C015CF" w14:textId="77777777" w:rsidR="00004F92" w:rsidRDefault="00004F92" w:rsidP="00004F92">
      <w:pPr>
        <w:pStyle w:val="CMDOutput"/>
      </w:pPr>
    </w:p>
    <w:p w14:paraId="48118309" w14:textId="77777777" w:rsidR="00004F92" w:rsidRDefault="00004F92" w:rsidP="00004F92">
      <w:pPr>
        <w:pStyle w:val="CMDOutput"/>
      </w:pPr>
      <w:r>
        <w:t>=============================================</w:t>
      </w:r>
    </w:p>
    <w:p w14:paraId="62DCCC21" w14:textId="77777777" w:rsidR="00004F92" w:rsidRDefault="00004F92" w:rsidP="00004F92">
      <w:pPr>
        <w:pStyle w:val="CMDOutput"/>
      </w:pPr>
      <w:r>
        <w:t>Directions from Washington, D.C. to Baltimore, Md</w:t>
      </w:r>
    </w:p>
    <w:p w14:paraId="4B90025A" w14:textId="77777777" w:rsidR="00004F92" w:rsidRDefault="00004F92" w:rsidP="00004F92">
      <w:pPr>
        <w:pStyle w:val="CMDOutput"/>
      </w:pPr>
      <w:r>
        <w:t>Trip Duration:   00:49:29</w:t>
      </w:r>
    </w:p>
    <w:p w14:paraId="6EB713E7" w14:textId="77777777" w:rsidR="00004F92" w:rsidRDefault="00004F92" w:rsidP="00004F92">
      <w:pPr>
        <w:pStyle w:val="CMDOutput"/>
      </w:pPr>
      <w:r>
        <w:t>Kilometers:      61.32</w:t>
      </w:r>
    </w:p>
    <w:p w14:paraId="008383A0" w14:textId="77777777" w:rsidR="00004F92" w:rsidRDefault="00004F92" w:rsidP="00004F92">
      <w:pPr>
        <w:pStyle w:val="CMDOutput"/>
      </w:pPr>
      <w:r>
        <w:t>Fuel Used (Ltr): 6.24</w:t>
      </w:r>
    </w:p>
    <w:p w14:paraId="505D4A98" w14:textId="77777777" w:rsidR="00004F92" w:rsidRDefault="00004F92" w:rsidP="00004F92">
      <w:pPr>
        <w:pStyle w:val="CMDOutput"/>
      </w:pPr>
      <w:r>
        <w:t>=============================================</w:t>
      </w:r>
    </w:p>
    <w:p w14:paraId="26038F46" w14:textId="77777777" w:rsidR="00004F92" w:rsidRDefault="00004F92" w:rsidP="00004F92">
      <w:pPr>
        <w:pStyle w:val="CMDOutput"/>
      </w:pPr>
      <w:r>
        <w:t>Start out going north on 6th St/US-50 E/US-1 N toward Pennsylvania Ave/US-1 Alt N. (1.28 km)</w:t>
      </w:r>
    </w:p>
    <w:p w14:paraId="719C3E81" w14:textId="77777777" w:rsidR="00004F92" w:rsidRDefault="00004F92" w:rsidP="00004F92">
      <w:pPr>
        <w:pStyle w:val="CMDOutput"/>
      </w:pPr>
      <w:r>
        <w:t>Turn right onto New York Ave/US-50 E. Continue to follow US-50 E (Crossing into Maryland). (7.51 km)</w:t>
      </w:r>
    </w:p>
    <w:p w14:paraId="1216BF0C" w14:textId="77777777" w:rsidR="00004F92" w:rsidRDefault="00004F92" w:rsidP="00004F92">
      <w:pPr>
        <w:pStyle w:val="CMDOutput"/>
      </w:pPr>
      <w:r>
        <w:t>Take the Balt-Wash Parkway exit on the left toward Baltimore. (0.88 km)</w:t>
      </w:r>
    </w:p>
    <w:p w14:paraId="0DABDD4B" w14:textId="77777777" w:rsidR="00004F92" w:rsidRDefault="00004F92" w:rsidP="00004F92">
      <w:pPr>
        <w:pStyle w:val="CMDOutput"/>
      </w:pPr>
      <w:r>
        <w:t>Merge onto MD-295 N. (50.38 km)</w:t>
      </w:r>
    </w:p>
    <w:p w14:paraId="155546FD" w14:textId="77777777" w:rsidR="00004F92" w:rsidRDefault="00004F92" w:rsidP="00004F92">
      <w:pPr>
        <w:pStyle w:val="CMDOutput"/>
      </w:pPr>
      <w:r>
        <w:t>Turn right onto W Pratt St. (0.86 km)</w:t>
      </w:r>
    </w:p>
    <w:p w14:paraId="039108FE" w14:textId="77777777" w:rsidR="00004F92" w:rsidRDefault="00004F92" w:rsidP="00004F92">
      <w:pPr>
        <w:pStyle w:val="CMDOutput"/>
      </w:pPr>
      <w:r>
        <w:t>Turn left onto S Calvert St/MD-2. (0.43 km)</w:t>
      </w:r>
    </w:p>
    <w:p w14:paraId="6E12AAC6" w14:textId="77777777" w:rsidR="00004F92" w:rsidRDefault="00004F92" w:rsidP="00004F92">
      <w:pPr>
        <w:pStyle w:val="CMDOutput"/>
      </w:pPr>
      <w:r>
        <w:t>Welcome to BALTIMORE, MD. (0.00 km)</w:t>
      </w:r>
    </w:p>
    <w:p w14:paraId="5D2E581A" w14:textId="77777777" w:rsidR="00004F92" w:rsidRDefault="00004F92" w:rsidP="00004F92">
      <w:pPr>
        <w:pStyle w:val="CMDOutput"/>
      </w:pPr>
      <w:r>
        <w:t>=============================================</w:t>
      </w:r>
    </w:p>
    <w:p w14:paraId="55F6C61E" w14:textId="77777777" w:rsidR="00004F92" w:rsidRDefault="00004F92" w:rsidP="00004F92">
      <w:pPr>
        <w:pStyle w:val="CMDOutput"/>
      </w:pPr>
    </w:p>
    <w:p w14:paraId="771B6395" w14:textId="77777777" w:rsidR="00004F92" w:rsidRDefault="00004F92" w:rsidP="000707BB">
      <w:pPr>
        <w:pStyle w:val="CMD"/>
      </w:pPr>
      <w:r>
        <w:t xml:space="preserve">Starting Location: </w:t>
      </w:r>
      <w:r w:rsidRPr="00F9680B">
        <w:rPr>
          <w:b/>
          <w:bCs/>
        </w:rPr>
        <w:t>q</w:t>
      </w:r>
    </w:p>
    <w:p w14:paraId="46DFFDFD" w14:textId="70C8408A" w:rsidR="00050CAD" w:rsidRDefault="00004F92" w:rsidP="00004F92">
      <w:pPr>
        <w:pStyle w:val="CMDOutput"/>
      </w:pPr>
      <w:r>
        <w:t>devasc@labvm:~/labs/devnet-src/mapquest$</w:t>
      </w:r>
    </w:p>
    <w:p w14:paraId="16E286F5" w14:textId="69447E5F" w:rsidR="00050CAD" w:rsidRDefault="00050CAD" w:rsidP="009544F4">
      <w:pPr>
        <w:pStyle w:val="Heading3"/>
      </w:pPr>
      <w:r>
        <w:t>Check</w:t>
      </w:r>
      <w:r w:rsidR="00E96520">
        <w:t xml:space="preserve"> </w:t>
      </w:r>
      <w:r>
        <w:t>for</w:t>
      </w:r>
      <w:r w:rsidR="00E96520">
        <w:t xml:space="preserve"> </w:t>
      </w:r>
      <w:r>
        <w:t>invalid</w:t>
      </w:r>
      <w:r w:rsidR="00E96520">
        <w:t xml:space="preserve"> </w:t>
      </w:r>
      <w:r>
        <w:t>user</w:t>
      </w:r>
      <w:r w:rsidR="00E96520">
        <w:t xml:space="preserve"> </w:t>
      </w:r>
      <w:r>
        <w:t>input.</w:t>
      </w:r>
    </w:p>
    <w:p w14:paraId="0B601F4E" w14:textId="53934ECD" w:rsidR="00050CAD" w:rsidRDefault="00050CAD" w:rsidP="00050CAD">
      <w:pPr>
        <w:pStyle w:val="BodyTextL25"/>
      </w:pPr>
      <w:r>
        <w:t>Now</w:t>
      </w:r>
      <w:r w:rsidR="00E96520">
        <w:t xml:space="preserve"> </w:t>
      </w:r>
      <w:r>
        <w:t>you</w:t>
      </w:r>
      <w:r w:rsidR="00E96520">
        <w:t xml:space="preserve"> </w:t>
      </w:r>
      <w:r>
        <w:t>are</w:t>
      </w:r>
      <w:r w:rsidR="00E96520">
        <w:t xml:space="preserve"> </w:t>
      </w:r>
      <w:r>
        <w:t>ready</w:t>
      </w:r>
      <w:r w:rsidR="00E96520">
        <w:t xml:space="preserve"> </w:t>
      </w:r>
      <w:r>
        <w:t>to</w:t>
      </w:r>
      <w:r w:rsidR="00E96520">
        <w:t xml:space="preserve"> </w:t>
      </w:r>
      <w:r>
        <w:t>add</w:t>
      </w:r>
      <w:r w:rsidR="00E96520">
        <w:t xml:space="preserve"> </w:t>
      </w:r>
      <w:r>
        <w:t>one</w:t>
      </w:r>
      <w:r w:rsidR="00E96520">
        <w:t xml:space="preserve"> </w:t>
      </w:r>
      <w:r>
        <w:t>final</w:t>
      </w:r>
      <w:r w:rsidR="00E96520">
        <w:t xml:space="preserve"> </w:t>
      </w:r>
      <w:r>
        <w:t>feature</w:t>
      </w:r>
      <w:r w:rsidR="00E96520">
        <w:t xml:space="preserve"> </w:t>
      </w:r>
      <w:r>
        <w:t>to</w:t>
      </w:r>
      <w:r w:rsidR="00E96520">
        <w:t xml:space="preserve"> </w:t>
      </w:r>
      <w:r>
        <w:t>your</w:t>
      </w:r>
      <w:r w:rsidR="00E96520">
        <w:t xml:space="preserve"> </w:t>
      </w:r>
      <w:r>
        <w:t>application</w:t>
      </w:r>
      <w:r w:rsidR="00E96520">
        <w:t xml:space="preserve"> </w:t>
      </w:r>
      <w:r>
        <w:t>to</w:t>
      </w:r>
      <w:r w:rsidR="00E96520">
        <w:t xml:space="preserve"> </w:t>
      </w:r>
      <w:r>
        <w:t>report</w:t>
      </w:r>
      <w:r w:rsidR="00E96520">
        <w:t xml:space="preserve"> </w:t>
      </w:r>
      <w:r>
        <w:t>an</w:t>
      </w:r>
      <w:r w:rsidR="00E96520">
        <w:t xml:space="preserve"> </w:t>
      </w:r>
      <w:r>
        <w:t>error</w:t>
      </w:r>
      <w:r w:rsidR="00E96520">
        <w:t xml:space="preserve"> </w:t>
      </w:r>
      <w:r>
        <w:t>when</w:t>
      </w:r>
      <w:r w:rsidR="00E96520">
        <w:t xml:space="preserve"> </w:t>
      </w:r>
      <w:r>
        <w:t>the</w:t>
      </w:r>
      <w:r w:rsidR="00E96520">
        <w:t xml:space="preserve"> </w:t>
      </w:r>
      <w:r>
        <w:t>user</w:t>
      </w:r>
      <w:r w:rsidR="00E96520">
        <w:t xml:space="preserve"> </w:t>
      </w:r>
      <w:r>
        <w:t>enters</w:t>
      </w:r>
      <w:r w:rsidR="00E96520">
        <w:t xml:space="preserve"> </w:t>
      </w:r>
      <w:r>
        <w:t>invalid</w:t>
      </w:r>
      <w:r w:rsidR="00E96520">
        <w:t xml:space="preserve"> </w:t>
      </w:r>
      <w:r>
        <w:t>data.</w:t>
      </w:r>
      <w:r w:rsidR="00E96520">
        <w:t xml:space="preserve"> </w:t>
      </w:r>
      <w:r>
        <w:t>Recall</w:t>
      </w:r>
      <w:r w:rsidR="00E96520">
        <w:t xml:space="preserve"> </w:t>
      </w:r>
      <w:r>
        <w:t>that</w:t>
      </w:r>
      <w:r w:rsidR="00E96520">
        <w:t xml:space="preserve"> </w:t>
      </w:r>
      <w:r>
        <w:t>you</w:t>
      </w:r>
      <w:r w:rsidR="00E96520">
        <w:t xml:space="preserve"> </w:t>
      </w:r>
      <w:r>
        <w:t>started</w:t>
      </w:r>
      <w:r w:rsidR="00E96520">
        <w:t xml:space="preserve"> </w:t>
      </w:r>
      <w:r>
        <w:t>an</w:t>
      </w:r>
      <w:r w:rsidR="00E96520">
        <w:t xml:space="preserve"> </w:t>
      </w:r>
      <w:r>
        <w:t>if</w:t>
      </w:r>
      <w:r w:rsidR="00E96520">
        <w:t xml:space="preserve"> </w:t>
      </w:r>
      <w:r>
        <w:t>loop</w:t>
      </w:r>
      <w:r w:rsidR="00E96520">
        <w:t xml:space="preserve"> </w:t>
      </w:r>
      <w:r>
        <w:t>to</w:t>
      </w:r>
      <w:r w:rsidR="00E96520">
        <w:t xml:space="preserve"> </w:t>
      </w:r>
      <w:r>
        <w:t>make</w:t>
      </w:r>
      <w:r w:rsidR="00E96520">
        <w:t xml:space="preserve"> </w:t>
      </w:r>
      <w:r>
        <w:t>sure</w:t>
      </w:r>
      <w:r w:rsidR="00E96520">
        <w:t xml:space="preserve"> </w:t>
      </w:r>
      <w:r>
        <w:t>the</w:t>
      </w:r>
      <w:r w:rsidR="00E96520">
        <w:t xml:space="preserve"> </w:t>
      </w:r>
      <w:r>
        <w:t>returned</w:t>
      </w:r>
      <w:r w:rsidR="00E96520">
        <w:t xml:space="preserve"> </w:t>
      </w:r>
      <w:r w:rsidRPr="009B7F2D">
        <w:rPr>
          <w:b/>
        </w:rPr>
        <w:t>statuscode</w:t>
      </w:r>
      <w:r w:rsidR="00E96520">
        <w:t xml:space="preserve"> </w:t>
      </w:r>
      <w:r>
        <w:t>equals</w:t>
      </w:r>
      <w:r w:rsidR="00E96520">
        <w:t xml:space="preserve"> </w:t>
      </w:r>
      <w:r>
        <w:t>0</w:t>
      </w:r>
      <w:r w:rsidR="00E96520">
        <w:t xml:space="preserve"> </w:t>
      </w:r>
      <w:r>
        <w:t>before</w:t>
      </w:r>
      <w:r w:rsidR="00E96520">
        <w:t xml:space="preserve"> </w:t>
      </w:r>
      <w:r>
        <w:t>parsing</w:t>
      </w:r>
      <w:r w:rsidR="00E96520">
        <w:t xml:space="preserve"> </w:t>
      </w:r>
      <w:r>
        <w:t>the</w:t>
      </w:r>
      <w:r w:rsidR="00E96520">
        <w:t xml:space="preserve"> </w:t>
      </w:r>
      <w:r>
        <w:t>JSON</w:t>
      </w:r>
      <w:r w:rsidR="00E96520">
        <w:t xml:space="preserve"> </w:t>
      </w:r>
      <w:r>
        <w:t>data:</w:t>
      </w:r>
    </w:p>
    <w:p w14:paraId="019D9AF5" w14:textId="48A6C593" w:rsidR="00050CAD" w:rsidRDefault="00E96520" w:rsidP="00050CAD">
      <w:pPr>
        <w:pStyle w:val="CMDOutput"/>
      </w:pPr>
      <w:r>
        <w:t xml:space="preserve">    </w:t>
      </w:r>
      <w:r w:rsidR="00050CAD">
        <w:t>json_status</w:t>
      </w:r>
      <w:r>
        <w:t xml:space="preserve"> </w:t>
      </w:r>
      <w:r w:rsidR="00050CAD">
        <w:t>=</w:t>
      </w:r>
      <w:r>
        <w:t xml:space="preserve"> </w:t>
      </w:r>
      <w:r w:rsidR="00050CAD">
        <w:t>json_data["info"]["</w:t>
      </w:r>
      <w:r w:rsidR="00050CAD" w:rsidRPr="009B7F2D">
        <w:rPr>
          <w:highlight w:val="yellow"/>
        </w:rPr>
        <w:t>statuscode</w:t>
      </w:r>
      <w:r w:rsidR="00050CAD">
        <w:t>"]</w:t>
      </w:r>
    </w:p>
    <w:p w14:paraId="164E67B4" w14:textId="77777777" w:rsidR="00050CAD" w:rsidRDefault="00050CAD" w:rsidP="00050CAD">
      <w:pPr>
        <w:pStyle w:val="CMDOutput"/>
      </w:pPr>
    </w:p>
    <w:p w14:paraId="58ED20FD" w14:textId="6221BAE3" w:rsidR="00050CAD" w:rsidRDefault="00E96520" w:rsidP="00050CAD">
      <w:pPr>
        <w:pStyle w:val="CMDOutput"/>
      </w:pPr>
      <w:r>
        <w:t xml:space="preserve">    </w:t>
      </w:r>
      <w:r w:rsidR="00050CAD" w:rsidRPr="009B7F2D">
        <w:rPr>
          <w:highlight w:val="yellow"/>
        </w:rPr>
        <w:t>if</w:t>
      </w:r>
      <w:r>
        <w:rPr>
          <w:highlight w:val="yellow"/>
        </w:rPr>
        <w:t xml:space="preserve"> </w:t>
      </w:r>
      <w:r w:rsidR="00050CAD" w:rsidRPr="009B7F2D">
        <w:rPr>
          <w:highlight w:val="yellow"/>
        </w:rPr>
        <w:t>json_status</w:t>
      </w:r>
      <w:r>
        <w:rPr>
          <w:highlight w:val="yellow"/>
        </w:rPr>
        <w:t xml:space="preserve"> </w:t>
      </w:r>
      <w:r w:rsidR="00050CAD" w:rsidRPr="009B7F2D">
        <w:rPr>
          <w:highlight w:val="yellow"/>
        </w:rPr>
        <w:t>==</w:t>
      </w:r>
      <w:r>
        <w:rPr>
          <w:highlight w:val="yellow"/>
        </w:rPr>
        <w:t xml:space="preserve"> </w:t>
      </w:r>
      <w:r w:rsidR="00050CAD" w:rsidRPr="009B7F2D">
        <w:rPr>
          <w:highlight w:val="yellow"/>
        </w:rPr>
        <w:t>0:</w:t>
      </w:r>
    </w:p>
    <w:p w14:paraId="1C177514" w14:textId="402695D9" w:rsidR="00050CAD" w:rsidRPr="00042453" w:rsidRDefault="00E96520" w:rsidP="00050CAD">
      <w:pPr>
        <w:pStyle w:val="CMDOutput"/>
      </w:pPr>
      <w:r>
        <w:t xml:space="preserve">        </w:t>
      </w:r>
      <w:r w:rsidR="00050CAD">
        <w:t>print("API</w:t>
      </w:r>
      <w:r>
        <w:t xml:space="preserve"> </w:t>
      </w:r>
      <w:r w:rsidR="00050CAD">
        <w:t>Status:</w:t>
      </w:r>
      <w:r>
        <w:t xml:space="preserve"> </w:t>
      </w:r>
      <w:r w:rsidR="00050CAD">
        <w:t>"</w:t>
      </w:r>
      <w:r>
        <w:t xml:space="preserve"> </w:t>
      </w:r>
      <w:r w:rsidR="00050CAD">
        <w:t>+</w:t>
      </w:r>
      <w:r>
        <w:t xml:space="preserve"> </w:t>
      </w:r>
      <w:r w:rsidR="00050CAD">
        <w:t>str(json_status)</w:t>
      </w:r>
      <w:r>
        <w:t xml:space="preserve"> </w:t>
      </w:r>
      <w:r w:rsidR="00050CAD">
        <w:t>+</w:t>
      </w:r>
      <w:r>
        <w:t xml:space="preserve"> </w:t>
      </w:r>
      <w:r w:rsidR="00050CAD">
        <w:t>"</w:t>
      </w:r>
      <w:r>
        <w:t xml:space="preserve"> </w:t>
      </w:r>
      <w:r w:rsidR="00050CAD">
        <w:t>=</w:t>
      </w:r>
      <w:r>
        <w:t xml:space="preserve"> </w:t>
      </w:r>
      <w:r w:rsidR="00050CAD">
        <w:t>A</w:t>
      </w:r>
      <w:r>
        <w:t xml:space="preserve"> </w:t>
      </w:r>
      <w:r w:rsidR="00050CAD">
        <w:t>successful</w:t>
      </w:r>
      <w:r>
        <w:t xml:space="preserve"> </w:t>
      </w:r>
      <w:r w:rsidR="00050CAD">
        <w:t>route</w:t>
      </w:r>
      <w:r>
        <w:t xml:space="preserve"> </w:t>
      </w:r>
      <w:r w:rsidR="00050CAD">
        <w:t>call.\n")</w:t>
      </w:r>
    </w:p>
    <w:p w14:paraId="3BA41898" w14:textId="77777777" w:rsidR="0016684F" w:rsidRDefault="00050CAD" w:rsidP="00161DBF">
      <w:pPr>
        <w:pStyle w:val="BodyTextL25"/>
      </w:pPr>
      <w:r>
        <w:t>But</w:t>
      </w:r>
      <w:r w:rsidR="00E96520">
        <w:t xml:space="preserve"> </w:t>
      </w:r>
      <w:r>
        <w:t>what</w:t>
      </w:r>
      <w:r w:rsidR="00E96520">
        <w:t xml:space="preserve"> </w:t>
      </w:r>
      <w:r>
        <w:t>happens</w:t>
      </w:r>
      <w:r w:rsidR="00E96520">
        <w:t xml:space="preserve"> </w:t>
      </w:r>
      <w:r>
        <w:t>if</w:t>
      </w:r>
      <w:r w:rsidR="00E96520">
        <w:t xml:space="preserve"> </w:t>
      </w:r>
      <w:r>
        <w:t>the</w:t>
      </w:r>
      <w:r w:rsidR="00E96520">
        <w:t xml:space="preserve"> </w:t>
      </w:r>
      <w:r w:rsidRPr="00CF4A9A">
        <w:rPr>
          <w:b/>
        </w:rPr>
        <w:t>statuscode</w:t>
      </w:r>
      <w:r w:rsidR="00E96520">
        <w:t xml:space="preserve"> </w:t>
      </w:r>
      <w:r>
        <w:t>is</w:t>
      </w:r>
      <w:r w:rsidR="00E96520">
        <w:t xml:space="preserve"> </w:t>
      </w:r>
      <w:r>
        <w:t>not</w:t>
      </w:r>
      <w:r w:rsidR="00E96520">
        <w:t xml:space="preserve"> </w:t>
      </w:r>
      <w:r>
        <w:t>equal</w:t>
      </w:r>
      <w:r w:rsidR="00E96520">
        <w:t xml:space="preserve"> </w:t>
      </w:r>
      <w:r>
        <w:t>to</w:t>
      </w:r>
      <w:r w:rsidR="00E96520">
        <w:t xml:space="preserve"> </w:t>
      </w:r>
      <w:r>
        <w:t>0?</w:t>
      </w:r>
      <w:r w:rsidR="00E96520">
        <w:t xml:space="preserve"> </w:t>
      </w:r>
      <w:r>
        <w:t>For</w:t>
      </w:r>
      <w:r w:rsidR="00E96520">
        <w:t xml:space="preserve"> </w:t>
      </w:r>
      <w:r>
        <w:t>example,</w:t>
      </w:r>
      <w:r w:rsidR="00E96520">
        <w:t xml:space="preserve"> </w:t>
      </w:r>
      <w:r>
        <w:t>the</w:t>
      </w:r>
      <w:r w:rsidR="00E96520">
        <w:t xml:space="preserve"> </w:t>
      </w:r>
      <w:r>
        <w:t>user</w:t>
      </w:r>
      <w:r w:rsidR="00E96520">
        <w:t xml:space="preserve"> </w:t>
      </w:r>
      <w:r>
        <w:t>might</w:t>
      </w:r>
      <w:r w:rsidR="00E96520">
        <w:t xml:space="preserve"> </w:t>
      </w:r>
      <w:r>
        <w:t>enter</w:t>
      </w:r>
      <w:r w:rsidR="00E96520">
        <w:t xml:space="preserve"> </w:t>
      </w:r>
      <w:r>
        <w:t>an</w:t>
      </w:r>
      <w:r w:rsidR="00E96520">
        <w:t xml:space="preserve"> </w:t>
      </w:r>
      <w:r>
        <w:t>invalid</w:t>
      </w:r>
      <w:r w:rsidR="00E96520">
        <w:t xml:space="preserve"> </w:t>
      </w:r>
      <w:r>
        <w:t>location</w:t>
      </w:r>
      <w:r w:rsidR="00E96520">
        <w:t xml:space="preserve"> </w:t>
      </w:r>
      <w:r>
        <w:t>or</w:t>
      </w:r>
      <w:r w:rsidR="00E96520">
        <w:t xml:space="preserve"> </w:t>
      </w:r>
      <w:r>
        <w:t>might</w:t>
      </w:r>
      <w:r w:rsidR="00E96520">
        <w:t xml:space="preserve"> </w:t>
      </w:r>
      <w:r>
        <w:t>not</w:t>
      </w:r>
      <w:r w:rsidR="00E96520">
        <w:t xml:space="preserve"> </w:t>
      </w:r>
      <w:r>
        <w:t>enter</w:t>
      </w:r>
      <w:r w:rsidR="00E96520">
        <w:t xml:space="preserve"> </w:t>
      </w:r>
      <w:r>
        <w:t>one</w:t>
      </w:r>
      <w:r w:rsidR="00E96520">
        <w:t xml:space="preserve"> </w:t>
      </w:r>
      <w:r>
        <w:t>or</w:t>
      </w:r>
      <w:r w:rsidR="00E96520">
        <w:t xml:space="preserve"> </w:t>
      </w:r>
      <w:r>
        <w:t>more</w:t>
      </w:r>
      <w:r w:rsidR="00E96520">
        <w:t xml:space="preserve"> </w:t>
      </w:r>
      <w:r>
        <w:t>locations.</w:t>
      </w:r>
      <w:r w:rsidR="00E96520">
        <w:t xml:space="preserve"> </w:t>
      </w:r>
      <w:r>
        <w:t>If</w:t>
      </w:r>
      <w:r w:rsidR="00E96520">
        <w:t xml:space="preserve"> </w:t>
      </w:r>
      <w:r>
        <w:t>so,</w:t>
      </w:r>
      <w:r w:rsidR="00E96520">
        <w:t xml:space="preserve"> </w:t>
      </w:r>
      <w:r>
        <w:t>then</w:t>
      </w:r>
      <w:r w:rsidR="00E96520">
        <w:t xml:space="preserve"> </w:t>
      </w:r>
      <w:r>
        <w:t>the</w:t>
      </w:r>
      <w:r w:rsidR="00E96520">
        <w:t xml:space="preserve"> </w:t>
      </w:r>
      <w:r>
        <w:t>application</w:t>
      </w:r>
      <w:r w:rsidR="00E96520">
        <w:t xml:space="preserve"> </w:t>
      </w:r>
      <w:r>
        <w:t>displays</w:t>
      </w:r>
      <w:r w:rsidR="00E96520">
        <w:t xml:space="preserve"> </w:t>
      </w:r>
      <w:r>
        <w:t>the</w:t>
      </w:r>
      <w:r w:rsidR="00E96520">
        <w:t xml:space="preserve"> </w:t>
      </w:r>
      <w:r>
        <w:t>URL</w:t>
      </w:r>
      <w:r w:rsidR="00E96520">
        <w:t xml:space="preserve"> </w:t>
      </w:r>
      <w:r>
        <w:t>and</w:t>
      </w:r>
      <w:r w:rsidR="00E96520">
        <w:t xml:space="preserve"> </w:t>
      </w:r>
      <w:r>
        <w:t>asks</w:t>
      </w:r>
      <w:r w:rsidR="00E96520">
        <w:t xml:space="preserve"> </w:t>
      </w:r>
      <w:r>
        <w:t>for</w:t>
      </w:r>
      <w:r w:rsidR="00E96520">
        <w:t xml:space="preserve"> </w:t>
      </w:r>
      <w:r>
        <w:t>a</w:t>
      </w:r>
      <w:r w:rsidR="00E96520">
        <w:t xml:space="preserve"> </w:t>
      </w:r>
      <w:r>
        <w:t>new</w:t>
      </w:r>
      <w:r w:rsidR="00E96520">
        <w:t xml:space="preserve"> </w:t>
      </w:r>
      <w:r>
        <w:t>starting</w:t>
      </w:r>
      <w:r w:rsidR="00E96520">
        <w:t xml:space="preserve"> </w:t>
      </w:r>
      <w:r>
        <w:t>location.</w:t>
      </w:r>
      <w:r w:rsidR="00E96520">
        <w:t xml:space="preserve"> </w:t>
      </w:r>
      <w:r>
        <w:t>The</w:t>
      </w:r>
      <w:r w:rsidR="00E96520">
        <w:t xml:space="preserve"> </w:t>
      </w:r>
      <w:r>
        <w:t>user</w:t>
      </w:r>
      <w:r w:rsidR="00E96520">
        <w:t xml:space="preserve"> </w:t>
      </w:r>
      <w:r>
        <w:t>has</w:t>
      </w:r>
      <w:r w:rsidR="00E96520">
        <w:t xml:space="preserve"> </w:t>
      </w:r>
      <w:r>
        <w:t>no</w:t>
      </w:r>
      <w:r w:rsidR="00E96520">
        <w:t xml:space="preserve"> </w:t>
      </w:r>
      <w:r>
        <w:t>idea</w:t>
      </w:r>
      <w:r w:rsidR="00E96520">
        <w:t xml:space="preserve"> </w:t>
      </w:r>
      <w:r>
        <w:t>what</w:t>
      </w:r>
      <w:r w:rsidR="00E96520">
        <w:t xml:space="preserve"> </w:t>
      </w:r>
      <w:r>
        <w:t>happened.</w:t>
      </w:r>
      <w:r w:rsidR="00E96520">
        <w:t xml:space="preserve"> </w:t>
      </w:r>
    </w:p>
    <w:p w14:paraId="72310DDF" w14:textId="5B0343FC" w:rsidR="00050CAD" w:rsidRPr="0009730E" w:rsidRDefault="0016684F" w:rsidP="0009730E">
      <w:pPr>
        <w:pStyle w:val="SubStepAlpha"/>
      </w:pPr>
      <w:r w:rsidRPr="0009730E">
        <w:t>To cause your application to fail without user notification, t</w:t>
      </w:r>
      <w:r w:rsidR="00050CAD" w:rsidRPr="0009730E">
        <w:t>ry</w:t>
      </w:r>
      <w:r w:rsidR="00E96520" w:rsidRPr="0009730E">
        <w:t xml:space="preserve"> </w:t>
      </w:r>
      <w:r w:rsidR="00050CAD" w:rsidRPr="0009730E">
        <w:t>the</w:t>
      </w:r>
      <w:r w:rsidR="00E96520" w:rsidRPr="0009730E">
        <w:t xml:space="preserve"> </w:t>
      </w:r>
      <w:r w:rsidR="00050CAD" w:rsidRPr="0009730E">
        <w:t>following</w:t>
      </w:r>
      <w:r w:rsidR="00E96520" w:rsidRPr="0009730E">
        <w:t xml:space="preserve"> </w:t>
      </w:r>
      <w:r w:rsidR="00050CAD" w:rsidRPr="0009730E">
        <w:t>values</w:t>
      </w:r>
      <w:r w:rsidR="00E96520" w:rsidRPr="0009730E">
        <w:t xml:space="preserve"> </w:t>
      </w:r>
      <w:r w:rsidR="00050CAD" w:rsidRPr="0009730E">
        <w:t>in</w:t>
      </w:r>
      <w:r w:rsidR="00E96520" w:rsidRPr="0009730E">
        <w:t xml:space="preserve"> </w:t>
      </w:r>
      <w:r w:rsidR="00050CAD" w:rsidRPr="0009730E">
        <w:t>your</w:t>
      </w:r>
      <w:r w:rsidR="00E96520" w:rsidRPr="0009730E">
        <w:t xml:space="preserve"> </w:t>
      </w:r>
      <w:r w:rsidR="00050CAD" w:rsidRPr="0009730E">
        <w:t>application.</w:t>
      </w:r>
      <w:r w:rsidR="00E96520" w:rsidRPr="0009730E">
        <w:t xml:space="preserve"> </w:t>
      </w:r>
      <w:r w:rsidR="00050CAD" w:rsidRPr="0009730E">
        <w:t>You</w:t>
      </w:r>
      <w:r w:rsidR="00E96520" w:rsidRPr="0009730E">
        <w:t xml:space="preserve"> </w:t>
      </w:r>
      <w:r w:rsidR="00050CAD" w:rsidRPr="0009730E">
        <w:t>should</w:t>
      </w:r>
      <w:r w:rsidR="00E96520" w:rsidRPr="0009730E">
        <w:t xml:space="preserve"> </w:t>
      </w:r>
      <w:r w:rsidR="00050CAD" w:rsidRPr="0009730E">
        <w:t>see</w:t>
      </w:r>
      <w:r w:rsidR="00E96520" w:rsidRPr="0009730E">
        <w:t xml:space="preserve"> </w:t>
      </w:r>
      <w:r w:rsidR="00050CAD" w:rsidRPr="0009730E">
        <w:t>similar</w:t>
      </w:r>
      <w:r w:rsidR="00E96520" w:rsidRPr="0009730E">
        <w:t xml:space="preserve"> </w:t>
      </w:r>
      <w:r w:rsidR="00050CAD" w:rsidRPr="0009730E">
        <w:t>results.</w:t>
      </w:r>
    </w:p>
    <w:p w14:paraId="3B0C1421" w14:textId="77777777" w:rsidR="00E01D81" w:rsidRDefault="00E01D81" w:rsidP="00E01D81">
      <w:pPr>
        <w:pStyle w:val="CMD"/>
      </w:pPr>
      <w:r>
        <w:t xml:space="preserve">devasc@labvm:~/labs/devnet-src/mapquest$ </w:t>
      </w:r>
      <w:r w:rsidRPr="00E01D81">
        <w:rPr>
          <w:b/>
          <w:bCs/>
        </w:rPr>
        <w:t>python3 mapquest_parse-json_6.py</w:t>
      </w:r>
      <w:r>
        <w:t xml:space="preserve"> </w:t>
      </w:r>
    </w:p>
    <w:p w14:paraId="596CFFCB" w14:textId="77777777" w:rsidR="00E01D81" w:rsidRDefault="00E01D81" w:rsidP="00E01D81">
      <w:pPr>
        <w:pStyle w:val="CMD"/>
      </w:pPr>
      <w:r>
        <w:t xml:space="preserve">Starting Location: </w:t>
      </w:r>
      <w:r w:rsidRPr="00E01D81">
        <w:rPr>
          <w:b/>
          <w:bCs/>
        </w:rPr>
        <w:t>Washington, D.C.</w:t>
      </w:r>
    </w:p>
    <w:p w14:paraId="459DE55D" w14:textId="77777777" w:rsidR="00E01D81" w:rsidRPr="00E01D81" w:rsidRDefault="00E01D81" w:rsidP="00E01D81">
      <w:pPr>
        <w:pStyle w:val="CMD"/>
        <w:rPr>
          <w:b/>
          <w:bCs/>
        </w:rPr>
      </w:pPr>
      <w:r>
        <w:t xml:space="preserve">Destination: </w:t>
      </w:r>
      <w:r w:rsidRPr="00E01D81">
        <w:rPr>
          <w:b/>
          <w:bCs/>
        </w:rPr>
        <w:t>Beijing, China</w:t>
      </w:r>
    </w:p>
    <w:p w14:paraId="4DE03C23" w14:textId="77777777" w:rsidR="00E01D81" w:rsidRDefault="00E01D81" w:rsidP="00E01D81">
      <w:pPr>
        <w:pStyle w:val="CMDOutput"/>
      </w:pPr>
      <w:r>
        <w:t>URL: https://www.mapquestapi.com/directions/v2/route?key=fZadaFOY22VIEEemZcBFfxl5vjSXIPpZ&amp;from=Washington%2C+D.C.&amp;to=Beijing%2C+China</w:t>
      </w:r>
    </w:p>
    <w:p w14:paraId="039D1F5A" w14:textId="77777777" w:rsidR="00E01D81" w:rsidRDefault="00E01D81" w:rsidP="00E01D81">
      <w:pPr>
        <w:pStyle w:val="CMD"/>
      </w:pPr>
      <w:r>
        <w:t xml:space="preserve">Starting Location: </w:t>
      </w:r>
      <w:r w:rsidRPr="00E01D81">
        <w:rPr>
          <w:b/>
          <w:bCs/>
        </w:rPr>
        <w:t>Washington, D.C.</w:t>
      </w:r>
    </w:p>
    <w:p w14:paraId="3DC87DD0" w14:textId="77777777" w:rsidR="00E01D81" w:rsidRDefault="00E01D81" w:rsidP="00E01D81">
      <w:pPr>
        <w:pStyle w:val="CMD"/>
      </w:pPr>
      <w:r>
        <w:t xml:space="preserve">Destination: </w:t>
      </w:r>
      <w:r w:rsidRPr="00E01D81">
        <w:rPr>
          <w:b/>
          <w:bCs/>
        </w:rPr>
        <w:t>Bal</w:t>
      </w:r>
    </w:p>
    <w:p w14:paraId="17B97514" w14:textId="77777777" w:rsidR="00E01D81" w:rsidRDefault="00E01D81" w:rsidP="00E01D81">
      <w:pPr>
        <w:pStyle w:val="CMDOutput"/>
      </w:pPr>
      <w:r>
        <w:t>URL: https://www.mapquestapi.com/directions/v2/route?key=fZadaFOY22VIEEemZcBFfxl5vjSXIPpZ&amp;from=Washington%2C+D.C.&amp;to=Bal</w:t>
      </w:r>
    </w:p>
    <w:p w14:paraId="4A2132E5" w14:textId="77777777" w:rsidR="00E01D81" w:rsidRPr="00E01D81" w:rsidRDefault="00E01D81" w:rsidP="00E01D81">
      <w:pPr>
        <w:pStyle w:val="CMD"/>
        <w:rPr>
          <w:b/>
          <w:bCs/>
        </w:rPr>
      </w:pPr>
      <w:r>
        <w:t xml:space="preserve">Starting Location: </w:t>
      </w:r>
      <w:r w:rsidRPr="00E01D81">
        <w:rPr>
          <w:b/>
          <w:bCs/>
        </w:rPr>
        <w:t>q</w:t>
      </w:r>
    </w:p>
    <w:p w14:paraId="61240187" w14:textId="77777777" w:rsidR="00E01D81" w:rsidRDefault="00E01D81" w:rsidP="00E01D81">
      <w:pPr>
        <w:pStyle w:val="CMD"/>
      </w:pPr>
      <w:r>
        <w:lastRenderedPageBreak/>
        <w:t xml:space="preserve">devasc@labvm:~/labs/devnet-src/mapquest$ </w:t>
      </w:r>
    </w:p>
    <w:p w14:paraId="4EB9C5B0" w14:textId="2F59403C" w:rsidR="0009730E" w:rsidRPr="0009730E" w:rsidRDefault="0009730E" w:rsidP="0009730E">
      <w:pPr>
        <w:pStyle w:val="SubStepAlpha"/>
      </w:pPr>
      <w:r>
        <w:t xml:space="preserve">Copy one of the URLs to a Chromium browser tab. Notice that the </w:t>
      </w:r>
      <w:r w:rsidR="00372055">
        <w:t xml:space="preserve">only entry in </w:t>
      </w:r>
      <w:r>
        <w:rPr>
          <w:b/>
          <w:bCs/>
        </w:rPr>
        <w:t xml:space="preserve">route </w:t>
      </w:r>
      <w:r>
        <w:t xml:space="preserve">dictionary </w:t>
      </w:r>
      <w:r w:rsidR="00372055">
        <w:t xml:space="preserve">is a </w:t>
      </w:r>
      <w:r w:rsidR="00372055" w:rsidRPr="00372055">
        <w:rPr>
          <w:b/>
          <w:bCs/>
        </w:rPr>
        <w:t xml:space="preserve">routeError </w:t>
      </w:r>
      <w:r w:rsidR="00372055">
        <w:t xml:space="preserve">dictionary with the </w:t>
      </w:r>
      <w:r w:rsidR="00372055" w:rsidRPr="00372055">
        <w:rPr>
          <w:b/>
          <w:bCs/>
        </w:rPr>
        <w:t>errorCode</w:t>
      </w:r>
      <w:r w:rsidR="00372055">
        <w:t xml:space="preserve"> 2. </w:t>
      </w:r>
      <w:r w:rsidR="00686AF6">
        <w:t xml:space="preserve">In the info dictionary, the </w:t>
      </w:r>
      <w:r w:rsidR="00686AF6" w:rsidRPr="004D13EC">
        <w:rPr>
          <w:b/>
          <w:bCs/>
        </w:rPr>
        <w:t>statuscode</w:t>
      </w:r>
      <w:r w:rsidR="00686AF6">
        <w:t xml:space="preserve"> is </w:t>
      </w:r>
      <w:r w:rsidR="00686AF6" w:rsidRPr="004D13EC">
        <w:rPr>
          <w:b/>
          <w:bCs/>
        </w:rPr>
        <w:t>402</w:t>
      </w:r>
      <w:r w:rsidR="00686AF6">
        <w:t xml:space="preserve">. Therefore, your if loop never executed the code for when the </w:t>
      </w:r>
      <w:r w:rsidR="00686AF6" w:rsidRPr="004D13EC">
        <w:rPr>
          <w:b/>
          <w:bCs/>
        </w:rPr>
        <w:t>statuscode</w:t>
      </w:r>
      <w:r w:rsidR="00686AF6">
        <w:t xml:space="preserve"> is </w:t>
      </w:r>
      <w:r w:rsidR="00686AF6" w:rsidRPr="004D13EC">
        <w:rPr>
          <w:b/>
          <w:bCs/>
        </w:rPr>
        <w:t>0</w:t>
      </w:r>
      <w:r w:rsidR="00686AF6">
        <w:t>.</w:t>
      </w:r>
    </w:p>
    <w:p w14:paraId="1ABEF371" w14:textId="2DD4908A" w:rsidR="00050CAD" w:rsidRDefault="00050CAD" w:rsidP="0009730E">
      <w:pPr>
        <w:pStyle w:val="SubStepAlpha"/>
      </w:pPr>
      <w:r>
        <w:t>Save</w:t>
      </w:r>
      <w:r w:rsidR="00E96520">
        <w:t xml:space="preserve"> </w:t>
      </w:r>
      <w:r>
        <w:t>your</w:t>
      </w:r>
      <w:r w:rsidR="00E96520">
        <w:t xml:space="preserve"> </w:t>
      </w:r>
      <w:r>
        <w:t>script</w:t>
      </w:r>
      <w:r w:rsidR="00E96520">
        <w:t xml:space="preserve"> </w:t>
      </w:r>
      <w:r>
        <w:t>as</w:t>
      </w:r>
      <w:r w:rsidR="00E96520">
        <w:t xml:space="preserve"> </w:t>
      </w:r>
      <w:r w:rsidR="0086671C" w:rsidRPr="004D13EC">
        <w:rPr>
          <w:b/>
          <w:bCs/>
        </w:rPr>
        <w:t>mapquest_parse</w:t>
      </w:r>
      <w:r w:rsidRPr="004D13EC">
        <w:rPr>
          <w:b/>
          <w:bCs/>
        </w:rPr>
        <w:t>-</w:t>
      </w:r>
      <w:r w:rsidR="0086671C" w:rsidRPr="004D13EC">
        <w:rPr>
          <w:b/>
          <w:bCs/>
        </w:rPr>
        <w:t>json_7</w:t>
      </w:r>
      <w:r w:rsidRPr="004D13EC">
        <w:rPr>
          <w:b/>
          <w:bCs/>
        </w:rPr>
        <w:t>.py</w:t>
      </w:r>
      <w:r>
        <w:t>.</w:t>
      </w:r>
      <w:r w:rsidR="00E96520">
        <w:t xml:space="preserve"> </w:t>
      </w:r>
    </w:p>
    <w:p w14:paraId="2A8DFEA8" w14:textId="267DC1B7" w:rsidR="00050CAD" w:rsidRDefault="00050CAD" w:rsidP="0009730E">
      <w:pPr>
        <w:pStyle w:val="SubStepAlpha"/>
      </w:pPr>
      <w:r>
        <w:t>To</w:t>
      </w:r>
      <w:r w:rsidR="00E96520">
        <w:t xml:space="preserve"> </w:t>
      </w:r>
      <w:r>
        <w:t>provide</w:t>
      </w:r>
      <w:r w:rsidR="00E96520">
        <w:t xml:space="preserve"> </w:t>
      </w:r>
      <w:r>
        <w:t>error</w:t>
      </w:r>
      <w:r w:rsidR="00E96520">
        <w:t xml:space="preserve"> </w:t>
      </w:r>
      <w:r>
        <w:t>information</w:t>
      </w:r>
      <w:r w:rsidR="00E96520">
        <w:t xml:space="preserve"> </w:t>
      </w:r>
      <w:r>
        <w:t>when</w:t>
      </w:r>
      <w:r w:rsidR="00E96520">
        <w:t xml:space="preserve"> </w:t>
      </w:r>
      <w:r w:rsidR="004D13EC" w:rsidRPr="004D13EC">
        <w:rPr>
          <w:b/>
          <w:bCs/>
        </w:rPr>
        <w:t>statuscode</w:t>
      </w:r>
      <w:r w:rsidR="004D13EC">
        <w:t xml:space="preserve"> is equal to </w:t>
      </w:r>
      <w:r w:rsidR="004D13EC" w:rsidRPr="004D13EC">
        <w:rPr>
          <w:b/>
          <w:bCs/>
        </w:rPr>
        <w:t>402</w:t>
      </w:r>
      <w:r w:rsidR="00102EC6">
        <w:t xml:space="preserve">, </w:t>
      </w:r>
      <w:r w:rsidR="00102EC6" w:rsidRPr="00102EC6">
        <w:rPr>
          <w:b/>
          <w:bCs/>
        </w:rPr>
        <w:t>611</w:t>
      </w:r>
      <w:r w:rsidR="00102EC6">
        <w:t xml:space="preserve">, or </w:t>
      </w:r>
      <w:r w:rsidR="00AD7782">
        <w:t>another value</w:t>
      </w:r>
      <w:r>
        <w:t>,</w:t>
      </w:r>
      <w:r w:rsidR="00E96520">
        <w:t xml:space="preserve"> </w:t>
      </w:r>
      <w:r>
        <w:t>add</w:t>
      </w:r>
      <w:r w:rsidR="00102EC6">
        <w:t xml:space="preserve"> two</w:t>
      </w:r>
      <w:r w:rsidR="00E96520">
        <w:t xml:space="preserve"> </w:t>
      </w:r>
      <w:r w:rsidRPr="001230EF">
        <w:rPr>
          <w:b/>
        </w:rPr>
        <w:t>elif</w:t>
      </w:r>
      <w:r w:rsidR="00E96520">
        <w:t xml:space="preserve"> </w:t>
      </w:r>
      <w:r w:rsidR="00102EC6">
        <w:t xml:space="preserve">statements </w:t>
      </w:r>
      <w:r>
        <w:t>and</w:t>
      </w:r>
      <w:r w:rsidR="00102EC6">
        <w:t xml:space="preserve"> an</w:t>
      </w:r>
      <w:r w:rsidR="00E96520">
        <w:t xml:space="preserve"> </w:t>
      </w:r>
      <w:r w:rsidRPr="001230EF">
        <w:rPr>
          <w:b/>
        </w:rPr>
        <w:t>else</w:t>
      </w:r>
      <w:r w:rsidR="00E96520">
        <w:t xml:space="preserve"> </w:t>
      </w:r>
      <w:r>
        <w:t>statement</w:t>
      </w:r>
      <w:r w:rsidR="00E96520">
        <w:t xml:space="preserve"> </w:t>
      </w:r>
      <w:r>
        <w:t>to</w:t>
      </w:r>
      <w:r w:rsidR="00E96520">
        <w:t xml:space="preserve"> </w:t>
      </w:r>
      <w:r>
        <w:t>your</w:t>
      </w:r>
      <w:r w:rsidR="00E96520">
        <w:t xml:space="preserve"> </w:t>
      </w:r>
      <w:r>
        <w:t>if</w:t>
      </w:r>
      <w:r w:rsidR="00E96520">
        <w:t xml:space="preserve"> </w:t>
      </w:r>
      <w:r>
        <w:t>loop.</w:t>
      </w:r>
      <w:r w:rsidR="00E96520">
        <w:t xml:space="preserve"> </w:t>
      </w:r>
      <w:r>
        <w:t>Your</w:t>
      </w:r>
      <w:r w:rsidR="00E96520">
        <w:t xml:space="preserve"> </w:t>
      </w:r>
      <w:r w:rsidRPr="00E02EE1">
        <w:rPr>
          <w:b/>
          <w:bCs/>
        </w:rPr>
        <w:t>elif</w:t>
      </w:r>
      <w:r w:rsidR="00E96520">
        <w:t xml:space="preserve"> </w:t>
      </w:r>
      <w:r>
        <w:t>and</w:t>
      </w:r>
      <w:r w:rsidR="00E96520">
        <w:t xml:space="preserve"> </w:t>
      </w:r>
      <w:r w:rsidRPr="00E02EE1">
        <w:rPr>
          <w:b/>
          <w:bCs/>
        </w:rPr>
        <w:t>else</w:t>
      </w:r>
      <w:r w:rsidR="00E96520">
        <w:t xml:space="preserve"> </w:t>
      </w:r>
      <w:r>
        <w:t>statements</w:t>
      </w:r>
      <w:r w:rsidR="00E96520">
        <w:t xml:space="preserve"> </w:t>
      </w:r>
      <w:r>
        <w:t>must</w:t>
      </w:r>
      <w:r w:rsidR="00E96520">
        <w:t xml:space="preserve"> </w:t>
      </w:r>
      <w:r>
        <w:t>align</w:t>
      </w:r>
      <w:r w:rsidR="00E96520">
        <w:t xml:space="preserve"> </w:t>
      </w:r>
      <w:r>
        <w:t>with</w:t>
      </w:r>
      <w:r w:rsidR="00E96520">
        <w:t xml:space="preserve"> </w:t>
      </w:r>
      <w:r>
        <w:t>the</w:t>
      </w:r>
      <w:r w:rsidR="00E96520">
        <w:t xml:space="preserve"> </w:t>
      </w:r>
      <w:r>
        <w:t>previous</w:t>
      </w:r>
      <w:r w:rsidR="00E96520">
        <w:t xml:space="preserve"> </w:t>
      </w:r>
      <w:r w:rsidRPr="00E02EE1">
        <w:rPr>
          <w:b/>
          <w:bCs/>
        </w:rPr>
        <w:t>if</w:t>
      </w:r>
      <w:r w:rsidR="00E96520">
        <w:t xml:space="preserve"> </w:t>
      </w:r>
      <w:r>
        <w:t>statement.</w:t>
      </w:r>
      <w:r w:rsidR="00E96520">
        <w:t xml:space="preserve"> </w:t>
      </w:r>
      <w:r>
        <w:t>After</w:t>
      </w:r>
      <w:r w:rsidR="00E96520">
        <w:t xml:space="preserve"> </w:t>
      </w:r>
      <w:r>
        <w:t>the</w:t>
      </w:r>
      <w:r w:rsidR="00E96520">
        <w:t xml:space="preserve"> </w:t>
      </w:r>
      <w:r>
        <w:t>last</w:t>
      </w:r>
      <w:r w:rsidR="00E96520">
        <w:t xml:space="preserve"> </w:t>
      </w:r>
      <w:r>
        <w:t>double</w:t>
      </w:r>
      <w:r w:rsidR="00E96520">
        <w:t xml:space="preserve"> </w:t>
      </w:r>
      <w:r>
        <w:t>line</w:t>
      </w:r>
      <w:r w:rsidR="00E96520">
        <w:t xml:space="preserve"> </w:t>
      </w:r>
      <w:r>
        <w:t>print</w:t>
      </w:r>
      <w:r w:rsidR="00E96520">
        <w:t xml:space="preserve"> </w:t>
      </w:r>
      <w:r>
        <w:t>statement</w:t>
      </w:r>
      <w:r w:rsidR="00E96520">
        <w:t xml:space="preserve"> </w:t>
      </w:r>
      <w:r>
        <w:t>under</w:t>
      </w:r>
      <w:r w:rsidR="00E96520">
        <w:t xml:space="preserve"> </w:t>
      </w:r>
      <w:r>
        <w:t>the</w:t>
      </w:r>
      <w:r w:rsidR="00E96520">
        <w:t xml:space="preserve"> </w:t>
      </w:r>
      <w:r w:rsidRPr="00CF4A9A">
        <w:rPr>
          <w:b/>
        </w:rPr>
        <w:t>if</w:t>
      </w:r>
      <w:r w:rsidR="00E96520">
        <w:rPr>
          <w:b/>
        </w:rPr>
        <w:t xml:space="preserve"> </w:t>
      </w:r>
      <w:r w:rsidRPr="00CF4A9A">
        <w:rPr>
          <w:b/>
        </w:rPr>
        <w:t>json_status</w:t>
      </w:r>
      <w:r w:rsidR="00E96520">
        <w:rPr>
          <w:b/>
        </w:rPr>
        <w:t xml:space="preserve"> </w:t>
      </w:r>
      <w:r w:rsidRPr="00CF4A9A">
        <w:rPr>
          <w:b/>
        </w:rPr>
        <w:t>==</w:t>
      </w:r>
      <w:r w:rsidR="00E96520">
        <w:rPr>
          <w:b/>
        </w:rPr>
        <w:t xml:space="preserve"> </w:t>
      </w:r>
      <w:r w:rsidRPr="00CF4A9A">
        <w:rPr>
          <w:b/>
        </w:rPr>
        <w:t>0</w:t>
      </w:r>
      <w:r>
        <w:t>,</w:t>
      </w:r>
      <w:r w:rsidR="00E96520">
        <w:t xml:space="preserve"> </w:t>
      </w:r>
      <w:r>
        <w:t>add</w:t>
      </w:r>
      <w:r w:rsidR="00E96520">
        <w:t xml:space="preserve"> </w:t>
      </w:r>
      <w:r>
        <w:t>the</w:t>
      </w:r>
      <w:r w:rsidR="00E96520">
        <w:t xml:space="preserve"> </w:t>
      </w:r>
      <w:r>
        <w:t>following</w:t>
      </w:r>
      <w:r w:rsidR="00E96520">
        <w:t xml:space="preserve"> </w:t>
      </w:r>
      <w:r w:rsidRPr="00CF4A9A">
        <w:rPr>
          <w:b/>
        </w:rPr>
        <w:t>elif</w:t>
      </w:r>
      <w:r w:rsidR="00E96520">
        <w:t xml:space="preserve"> </w:t>
      </w:r>
      <w:r>
        <w:t>and</w:t>
      </w:r>
      <w:r w:rsidR="00E96520">
        <w:t xml:space="preserve"> </w:t>
      </w:r>
      <w:r w:rsidRPr="00CF4A9A">
        <w:rPr>
          <w:b/>
        </w:rPr>
        <w:t>else</w:t>
      </w:r>
      <w:r w:rsidR="00E96520">
        <w:t xml:space="preserve"> </w:t>
      </w:r>
      <w:r>
        <w:t>statements:</w:t>
      </w:r>
    </w:p>
    <w:p w14:paraId="79B99C6A" w14:textId="7F590DD1" w:rsidR="00050CAD" w:rsidRPr="00E02EE1" w:rsidRDefault="00E96520" w:rsidP="00050CAD">
      <w:pPr>
        <w:pStyle w:val="CMD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050CAD" w:rsidRPr="00E02EE1">
        <w:rPr>
          <w:sz w:val="18"/>
          <w:szCs w:val="18"/>
        </w:rPr>
        <w:t>if</w:t>
      </w:r>
      <w:r>
        <w:rPr>
          <w:sz w:val="18"/>
          <w:szCs w:val="18"/>
        </w:rPr>
        <w:t xml:space="preserve"> </w:t>
      </w:r>
      <w:r w:rsidR="00050CAD" w:rsidRPr="00E02EE1">
        <w:rPr>
          <w:sz w:val="18"/>
          <w:szCs w:val="18"/>
        </w:rPr>
        <w:t>json_status</w:t>
      </w:r>
      <w:r>
        <w:rPr>
          <w:sz w:val="18"/>
          <w:szCs w:val="18"/>
        </w:rPr>
        <w:t xml:space="preserve"> </w:t>
      </w:r>
      <w:r w:rsidR="00050CAD" w:rsidRPr="00E02EE1">
        <w:rPr>
          <w:sz w:val="18"/>
          <w:szCs w:val="18"/>
        </w:rPr>
        <w:t>==</w:t>
      </w:r>
      <w:r>
        <w:rPr>
          <w:sz w:val="18"/>
          <w:szCs w:val="18"/>
        </w:rPr>
        <w:t xml:space="preserve"> </w:t>
      </w:r>
      <w:r w:rsidR="00050CAD" w:rsidRPr="00E02EE1">
        <w:rPr>
          <w:sz w:val="18"/>
          <w:szCs w:val="18"/>
        </w:rPr>
        <w:t>0:</w:t>
      </w:r>
    </w:p>
    <w:p w14:paraId="60B284F8" w14:textId="6B184348" w:rsidR="00050CAD" w:rsidRPr="00E02EE1" w:rsidRDefault="00E96520" w:rsidP="00050CAD">
      <w:pPr>
        <w:pStyle w:val="CMD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 w:rsidR="00050CAD">
        <w:rPr>
          <w:sz w:val="18"/>
          <w:szCs w:val="18"/>
        </w:rPr>
        <w:t>&lt;statements</w:t>
      </w:r>
      <w:r>
        <w:rPr>
          <w:sz w:val="18"/>
          <w:szCs w:val="18"/>
        </w:rPr>
        <w:t xml:space="preserve"> </w:t>
      </w:r>
      <w:r w:rsidR="00050CAD">
        <w:rPr>
          <w:sz w:val="18"/>
          <w:szCs w:val="18"/>
        </w:rPr>
        <w:t>omitted&gt;</w:t>
      </w:r>
    </w:p>
    <w:p w14:paraId="3BA3FEAD" w14:textId="125D9873" w:rsidR="00050CAD" w:rsidRPr="00E02EE1" w:rsidRDefault="00E96520" w:rsidP="00050CAD">
      <w:pPr>
        <w:pStyle w:val="CMD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 w:rsidR="00050CAD" w:rsidRPr="00E02EE1">
        <w:rPr>
          <w:sz w:val="18"/>
          <w:szCs w:val="18"/>
        </w:rPr>
        <w:t>for</w:t>
      </w:r>
      <w:r>
        <w:rPr>
          <w:sz w:val="18"/>
          <w:szCs w:val="18"/>
        </w:rPr>
        <w:t xml:space="preserve"> </w:t>
      </w:r>
      <w:r w:rsidR="00050CAD" w:rsidRPr="00E02EE1">
        <w:rPr>
          <w:sz w:val="18"/>
          <w:szCs w:val="18"/>
        </w:rPr>
        <w:t>each</w:t>
      </w:r>
      <w:r>
        <w:rPr>
          <w:sz w:val="18"/>
          <w:szCs w:val="18"/>
        </w:rPr>
        <w:t xml:space="preserve"> </w:t>
      </w:r>
      <w:r w:rsidR="00050CAD" w:rsidRPr="00E02EE1">
        <w:rPr>
          <w:sz w:val="18"/>
          <w:szCs w:val="18"/>
        </w:rPr>
        <w:t>in</w:t>
      </w:r>
      <w:r>
        <w:rPr>
          <w:sz w:val="18"/>
          <w:szCs w:val="18"/>
        </w:rPr>
        <w:t xml:space="preserve"> </w:t>
      </w:r>
      <w:r w:rsidR="00050CAD" w:rsidRPr="00E02EE1">
        <w:rPr>
          <w:sz w:val="18"/>
          <w:szCs w:val="18"/>
        </w:rPr>
        <w:t>json_data["route"]["legs"][0]["maneuvers"]:</w:t>
      </w:r>
    </w:p>
    <w:p w14:paraId="1D6E11DC" w14:textId="28D3035D" w:rsidR="00050CAD" w:rsidRPr="00E02EE1" w:rsidRDefault="00E96520" w:rsidP="00050CAD">
      <w:pPr>
        <w:pStyle w:val="CMD"/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 w:rsidR="00050CAD" w:rsidRPr="00E02EE1">
        <w:rPr>
          <w:sz w:val="18"/>
          <w:szCs w:val="18"/>
        </w:rPr>
        <w:t>print((each["narrative"])</w:t>
      </w:r>
      <w:r>
        <w:rPr>
          <w:sz w:val="18"/>
          <w:szCs w:val="18"/>
        </w:rPr>
        <w:t xml:space="preserve"> </w:t>
      </w:r>
      <w:r w:rsidR="00050CAD" w:rsidRPr="00E02EE1">
        <w:rPr>
          <w:sz w:val="18"/>
          <w:szCs w:val="18"/>
        </w:rPr>
        <w:t>+</w:t>
      </w:r>
      <w:r>
        <w:rPr>
          <w:sz w:val="18"/>
          <w:szCs w:val="18"/>
        </w:rPr>
        <w:t xml:space="preserve"> </w:t>
      </w:r>
      <w:r w:rsidR="00050CAD" w:rsidRPr="00E02EE1">
        <w:rPr>
          <w:sz w:val="18"/>
          <w:szCs w:val="18"/>
        </w:rPr>
        <w:t>"</w:t>
      </w:r>
      <w:r>
        <w:rPr>
          <w:sz w:val="18"/>
          <w:szCs w:val="18"/>
        </w:rPr>
        <w:t xml:space="preserve"> </w:t>
      </w:r>
      <w:r w:rsidR="00050CAD" w:rsidRPr="00E02EE1">
        <w:rPr>
          <w:sz w:val="18"/>
          <w:szCs w:val="18"/>
        </w:rPr>
        <w:t>("</w:t>
      </w:r>
      <w:r>
        <w:rPr>
          <w:sz w:val="18"/>
          <w:szCs w:val="18"/>
        </w:rPr>
        <w:t xml:space="preserve"> </w:t>
      </w:r>
      <w:r w:rsidR="00050CAD" w:rsidRPr="00E02EE1">
        <w:rPr>
          <w:sz w:val="18"/>
          <w:szCs w:val="18"/>
        </w:rPr>
        <w:t>+</w:t>
      </w:r>
      <w:r>
        <w:rPr>
          <w:sz w:val="18"/>
          <w:szCs w:val="18"/>
        </w:rPr>
        <w:t xml:space="preserve"> </w:t>
      </w:r>
      <w:r w:rsidR="00050CAD" w:rsidRPr="00E02EE1">
        <w:rPr>
          <w:sz w:val="18"/>
          <w:szCs w:val="18"/>
        </w:rPr>
        <w:t>str("{:.2f}".format((each["distance"])*1.61)</w:t>
      </w:r>
      <w:r>
        <w:rPr>
          <w:sz w:val="18"/>
          <w:szCs w:val="18"/>
        </w:rPr>
        <w:t xml:space="preserve"> </w:t>
      </w:r>
      <w:r w:rsidR="00050CAD" w:rsidRPr="00E02EE1">
        <w:rPr>
          <w:sz w:val="18"/>
          <w:szCs w:val="18"/>
        </w:rPr>
        <w:t>+</w:t>
      </w:r>
      <w:r>
        <w:rPr>
          <w:sz w:val="18"/>
          <w:szCs w:val="18"/>
        </w:rPr>
        <w:t xml:space="preserve"> </w:t>
      </w:r>
      <w:r w:rsidR="00050CAD" w:rsidRPr="00E02EE1">
        <w:rPr>
          <w:sz w:val="18"/>
          <w:szCs w:val="18"/>
        </w:rPr>
        <w:t>"</w:t>
      </w:r>
      <w:r>
        <w:rPr>
          <w:sz w:val="18"/>
          <w:szCs w:val="18"/>
        </w:rPr>
        <w:t xml:space="preserve"> </w:t>
      </w:r>
      <w:r w:rsidR="00050CAD" w:rsidRPr="00E02EE1">
        <w:rPr>
          <w:sz w:val="18"/>
          <w:szCs w:val="18"/>
        </w:rPr>
        <w:t>km)"))</w:t>
      </w:r>
    </w:p>
    <w:p w14:paraId="22AFE4B0" w14:textId="782967C6" w:rsidR="00050CAD" w:rsidRPr="00E02EE1" w:rsidRDefault="00E96520" w:rsidP="00050CAD">
      <w:pPr>
        <w:pStyle w:val="CMDOutput"/>
        <w:ind w:right="-630"/>
        <w:rPr>
          <w:szCs w:val="18"/>
        </w:rPr>
      </w:pPr>
      <w:r>
        <w:rPr>
          <w:szCs w:val="18"/>
        </w:rPr>
        <w:t xml:space="preserve">        </w:t>
      </w:r>
      <w:r w:rsidR="00050CAD" w:rsidRPr="00E02EE1">
        <w:rPr>
          <w:szCs w:val="18"/>
        </w:rPr>
        <w:t>print("=============================================\n")</w:t>
      </w:r>
    </w:p>
    <w:p w14:paraId="50E4FD84" w14:textId="2FD8059A" w:rsidR="00050CAD" w:rsidRPr="00E02EE1" w:rsidRDefault="00E96520" w:rsidP="00050CAD">
      <w:pPr>
        <w:pStyle w:val="CMDOutput"/>
        <w:ind w:right="-630"/>
        <w:rPr>
          <w:szCs w:val="18"/>
        </w:rPr>
      </w:pPr>
      <w:r>
        <w:rPr>
          <w:szCs w:val="18"/>
        </w:rPr>
        <w:t xml:space="preserve">    </w:t>
      </w:r>
      <w:r w:rsidR="00050CAD" w:rsidRPr="00E02EE1">
        <w:rPr>
          <w:szCs w:val="18"/>
          <w:highlight w:val="yellow"/>
        </w:rPr>
        <w:t>elif</w:t>
      </w:r>
      <w:r>
        <w:rPr>
          <w:szCs w:val="18"/>
          <w:highlight w:val="yellow"/>
        </w:rPr>
        <w:t xml:space="preserve"> </w:t>
      </w:r>
      <w:r w:rsidR="00050CAD" w:rsidRPr="00E02EE1">
        <w:rPr>
          <w:szCs w:val="18"/>
          <w:highlight w:val="yellow"/>
        </w:rPr>
        <w:t>json_status</w:t>
      </w:r>
      <w:r>
        <w:rPr>
          <w:szCs w:val="18"/>
          <w:highlight w:val="yellow"/>
        </w:rPr>
        <w:t xml:space="preserve"> </w:t>
      </w:r>
      <w:r w:rsidR="00050CAD" w:rsidRPr="00E02EE1">
        <w:rPr>
          <w:szCs w:val="18"/>
          <w:highlight w:val="yellow"/>
        </w:rPr>
        <w:t>==</w:t>
      </w:r>
      <w:r>
        <w:rPr>
          <w:szCs w:val="18"/>
          <w:highlight w:val="yellow"/>
        </w:rPr>
        <w:t xml:space="preserve"> </w:t>
      </w:r>
      <w:r w:rsidR="00050CAD" w:rsidRPr="00E02EE1">
        <w:rPr>
          <w:szCs w:val="18"/>
          <w:highlight w:val="yellow"/>
        </w:rPr>
        <w:t>402:</w:t>
      </w:r>
    </w:p>
    <w:p w14:paraId="7BDE9906" w14:textId="4DAF24C4" w:rsidR="00050CAD" w:rsidRPr="00E02EE1" w:rsidRDefault="00E96520" w:rsidP="00050CAD">
      <w:pPr>
        <w:pStyle w:val="CMDOutput"/>
        <w:ind w:right="-630"/>
        <w:rPr>
          <w:szCs w:val="18"/>
        </w:rPr>
      </w:pPr>
      <w:r>
        <w:rPr>
          <w:szCs w:val="18"/>
        </w:rPr>
        <w:t xml:space="preserve">        </w:t>
      </w:r>
      <w:r w:rsidR="00050CAD" w:rsidRPr="00E02EE1">
        <w:rPr>
          <w:szCs w:val="18"/>
          <w:highlight w:val="yellow"/>
        </w:rPr>
        <w:t>print("**********************************************")</w:t>
      </w:r>
    </w:p>
    <w:p w14:paraId="25A186D9" w14:textId="04CC0B5A" w:rsidR="00050CAD" w:rsidRPr="00E02EE1" w:rsidRDefault="00E96520" w:rsidP="00050CAD">
      <w:pPr>
        <w:pStyle w:val="CMDOutput"/>
        <w:ind w:right="-630"/>
        <w:rPr>
          <w:szCs w:val="18"/>
        </w:rPr>
      </w:pPr>
      <w:r>
        <w:rPr>
          <w:szCs w:val="18"/>
        </w:rPr>
        <w:t xml:space="preserve">        </w:t>
      </w:r>
      <w:r w:rsidR="00050CAD" w:rsidRPr="00E02EE1">
        <w:rPr>
          <w:szCs w:val="18"/>
          <w:highlight w:val="yellow"/>
        </w:rPr>
        <w:t>print("Status</w:t>
      </w:r>
      <w:r>
        <w:rPr>
          <w:szCs w:val="18"/>
          <w:highlight w:val="yellow"/>
        </w:rPr>
        <w:t xml:space="preserve"> </w:t>
      </w:r>
      <w:r w:rsidR="00050CAD" w:rsidRPr="00E02EE1">
        <w:rPr>
          <w:szCs w:val="18"/>
          <w:highlight w:val="yellow"/>
        </w:rPr>
        <w:t>Code:</w:t>
      </w:r>
      <w:r>
        <w:rPr>
          <w:szCs w:val="18"/>
          <w:highlight w:val="yellow"/>
        </w:rPr>
        <w:t xml:space="preserve"> </w:t>
      </w:r>
      <w:r w:rsidR="00050CAD" w:rsidRPr="00E02EE1">
        <w:rPr>
          <w:szCs w:val="18"/>
          <w:highlight w:val="yellow"/>
        </w:rPr>
        <w:t>"</w:t>
      </w:r>
      <w:r>
        <w:rPr>
          <w:szCs w:val="18"/>
          <w:highlight w:val="yellow"/>
        </w:rPr>
        <w:t xml:space="preserve"> </w:t>
      </w:r>
      <w:r w:rsidR="00050CAD" w:rsidRPr="00E02EE1">
        <w:rPr>
          <w:szCs w:val="18"/>
          <w:highlight w:val="yellow"/>
        </w:rPr>
        <w:t>+</w:t>
      </w:r>
      <w:r>
        <w:rPr>
          <w:szCs w:val="18"/>
          <w:highlight w:val="yellow"/>
        </w:rPr>
        <w:t xml:space="preserve"> </w:t>
      </w:r>
      <w:r w:rsidR="00050CAD" w:rsidRPr="00E02EE1">
        <w:rPr>
          <w:szCs w:val="18"/>
          <w:highlight w:val="yellow"/>
        </w:rPr>
        <w:t>str(json_status)</w:t>
      </w:r>
      <w:r>
        <w:rPr>
          <w:szCs w:val="18"/>
          <w:highlight w:val="yellow"/>
        </w:rPr>
        <w:t xml:space="preserve"> </w:t>
      </w:r>
      <w:r w:rsidR="00050CAD" w:rsidRPr="00E02EE1">
        <w:rPr>
          <w:szCs w:val="18"/>
          <w:highlight w:val="yellow"/>
        </w:rPr>
        <w:t>+</w:t>
      </w:r>
      <w:r>
        <w:rPr>
          <w:szCs w:val="18"/>
          <w:highlight w:val="yellow"/>
        </w:rPr>
        <w:t xml:space="preserve"> </w:t>
      </w:r>
      <w:r w:rsidR="00050CAD" w:rsidRPr="00E02EE1">
        <w:rPr>
          <w:szCs w:val="18"/>
          <w:highlight w:val="yellow"/>
        </w:rPr>
        <w:t>";</w:t>
      </w:r>
      <w:r>
        <w:rPr>
          <w:szCs w:val="18"/>
          <w:highlight w:val="yellow"/>
        </w:rPr>
        <w:t xml:space="preserve"> </w:t>
      </w:r>
      <w:r w:rsidR="00050CAD" w:rsidRPr="00E02EE1">
        <w:rPr>
          <w:szCs w:val="18"/>
          <w:highlight w:val="yellow"/>
        </w:rPr>
        <w:t>Invalid</w:t>
      </w:r>
      <w:r>
        <w:rPr>
          <w:szCs w:val="18"/>
          <w:highlight w:val="yellow"/>
        </w:rPr>
        <w:t xml:space="preserve"> </w:t>
      </w:r>
      <w:r w:rsidR="00050CAD" w:rsidRPr="00E02EE1">
        <w:rPr>
          <w:szCs w:val="18"/>
          <w:highlight w:val="yellow"/>
        </w:rPr>
        <w:t>user</w:t>
      </w:r>
      <w:r>
        <w:rPr>
          <w:szCs w:val="18"/>
          <w:highlight w:val="yellow"/>
        </w:rPr>
        <w:t xml:space="preserve"> </w:t>
      </w:r>
      <w:r w:rsidR="00050CAD" w:rsidRPr="00E02EE1">
        <w:rPr>
          <w:szCs w:val="18"/>
          <w:highlight w:val="yellow"/>
        </w:rPr>
        <w:t>inputs</w:t>
      </w:r>
      <w:r>
        <w:rPr>
          <w:szCs w:val="18"/>
          <w:highlight w:val="yellow"/>
        </w:rPr>
        <w:t xml:space="preserve"> </w:t>
      </w:r>
      <w:r w:rsidR="00050CAD" w:rsidRPr="00E02EE1">
        <w:rPr>
          <w:szCs w:val="18"/>
          <w:highlight w:val="yellow"/>
        </w:rPr>
        <w:t>for</w:t>
      </w:r>
      <w:r>
        <w:rPr>
          <w:szCs w:val="18"/>
          <w:highlight w:val="yellow"/>
        </w:rPr>
        <w:t xml:space="preserve"> </w:t>
      </w:r>
      <w:r w:rsidR="00050CAD" w:rsidRPr="00E02EE1">
        <w:rPr>
          <w:szCs w:val="18"/>
          <w:highlight w:val="yellow"/>
        </w:rPr>
        <w:t>one</w:t>
      </w:r>
      <w:r>
        <w:rPr>
          <w:szCs w:val="18"/>
          <w:highlight w:val="yellow"/>
        </w:rPr>
        <w:t xml:space="preserve"> </w:t>
      </w:r>
      <w:r w:rsidR="00050CAD" w:rsidRPr="00E02EE1">
        <w:rPr>
          <w:szCs w:val="18"/>
          <w:highlight w:val="yellow"/>
        </w:rPr>
        <w:t>or</w:t>
      </w:r>
      <w:r>
        <w:rPr>
          <w:szCs w:val="18"/>
          <w:highlight w:val="yellow"/>
        </w:rPr>
        <w:t xml:space="preserve"> </w:t>
      </w:r>
      <w:r w:rsidR="00050CAD" w:rsidRPr="00E02EE1">
        <w:rPr>
          <w:szCs w:val="18"/>
          <w:highlight w:val="yellow"/>
        </w:rPr>
        <w:t>both</w:t>
      </w:r>
      <w:r>
        <w:rPr>
          <w:szCs w:val="18"/>
          <w:highlight w:val="yellow"/>
        </w:rPr>
        <w:t xml:space="preserve"> </w:t>
      </w:r>
      <w:r w:rsidR="00050CAD" w:rsidRPr="00E02EE1">
        <w:rPr>
          <w:szCs w:val="18"/>
          <w:highlight w:val="yellow"/>
        </w:rPr>
        <w:t>locations.")</w:t>
      </w:r>
    </w:p>
    <w:p w14:paraId="40BEFC7D" w14:textId="52302833" w:rsidR="00050CAD" w:rsidRPr="00E02EE1" w:rsidRDefault="00E96520" w:rsidP="00050CAD">
      <w:pPr>
        <w:pStyle w:val="CMDOutput"/>
        <w:ind w:right="-630"/>
        <w:rPr>
          <w:szCs w:val="18"/>
        </w:rPr>
      </w:pPr>
      <w:r>
        <w:rPr>
          <w:szCs w:val="18"/>
        </w:rPr>
        <w:t xml:space="preserve">        </w:t>
      </w:r>
      <w:r w:rsidR="00050CAD" w:rsidRPr="00E02EE1">
        <w:rPr>
          <w:szCs w:val="18"/>
          <w:highlight w:val="yellow"/>
        </w:rPr>
        <w:t>print("**********************************************\n")</w:t>
      </w:r>
    </w:p>
    <w:p w14:paraId="3C8BE79A" w14:textId="77777777" w:rsidR="005745E8" w:rsidRPr="005745E8" w:rsidRDefault="005745E8" w:rsidP="005745E8">
      <w:pPr>
        <w:pStyle w:val="CMDOutput"/>
        <w:ind w:right="-630"/>
        <w:rPr>
          <w:szCs w:val="18"/>
        </w:rPr>
      </w:pPr>
      <w:r w:rsidRPr="005745E8">
        <w:rPr>
          <w:szCs w:val="18"/>
        </w:rPr>
        <w:t xml:space="preserve">    </w:t>
      </w:r>
      <w:r w:rsidRPr="005745E8">
        <w:rPr>
          <w:szCs w:val="18"/>
          <w:highlight w:val="yellow"/>
        </w:rPr>
        <w:t>elif json_status == 611:</w:t>
      </w:r>
    </w:p>
    <w:p w14:paraId="5E40C60D" w14:textId="77777777" w:rsidR="005745E8" w:rsidRPr="005745E8" w:rsidRDefault="005745E8" w:rsidP="005745E8">
      <w:pPr>
        <w:pStyle w:val="CMDOutput"/>
        <w:ind w:right="-630"/>
        <w:rPr>
          <w:szCs w:val="18"/>
        </w:rPr>
      </w:pPr>
      <w:r w:rsidRPr="005745E8">
        <w:rPr>
          <w:szCs w:val="18"/>
        </w:rPr>
        <w:t xml:space="preserve">        </w:t>
      </w:r>
      <w:r w:rsidRPr="00102EC6">
        <w:rPr>
          <w:szCs w:val="18"/>
          <w:highlight w:val="yellow"/>
        </w:rPr>
        <w:t>print("**********************************************")</w:t>
      </w:r>
    </w:p>
    <w:p w14:paraId="75FAC905" w14:textId="77777777" w:rsidR="005745E8" w:rsidRPr="005745E8" w:rsidRDefault="005745E8" w:rsidP="005745E8">
      <w:pPr>
        <w:pStyle w:val="CMDOutput"/>
        <w:ind w:right="-630"/>
        <w:rPr>
          <w:szCs w:val="18"/>
        </w:rPr>
      </w:pPr>
      <w:r w:rsidRPr="005745E8">
        <w:rPr>
          <w:szCs w:val="18"/>
        </w:rPr>
        <w:t xml:space="preserve">        </w:t>
      </w:r>
      <w:r w:rsidRPr="00102EC6">
        <w:rPr>
          <w:szCs w:val="18"/>
          <w:highlight w:val="yellow"/>
        </w:rPr>
        <w:t>print("Status Code: " + str(json_status) + "; Missing an entry for one or both locations.")</w:t>
      </w:r>
    </w:p>
    <w:p w14:paraId="070EB76C" w14:textId="77777777" w:rsidR="005745E8" w:rsidRDefault="005745E8" w:rsidP="005745E8">
      <w:pPr>
        <w:pStyle w:val="CMDOutput"/>
        <w:ind w:right="-630"/>
        <w:rPr>
          <w:szCs w:val="18"/>
        </w:rPr>
      </w:pPr>
      <w:r w:rsidRPr="005745E8">
        <w:rPr>
          <w:szCs w:val="18"/>
        </w:rPr>
        <w:t xml:space="preserve">        </w:t>
      </w:r>
      <w:r w:rsidRPr="00102EC6">
        <w:rPr>
          <w:szCs w:val="18"/>
          <w:highlight w:val="yellow"/>
        </w:rPr>
        <w:t>print("**********************************************\n")</w:t>
      </w:r>
    </w:p>
    <w:p w14:paraId="79E91016" w14:textId="37F32CE9" w:rsidR="00050CAD" w:rsidRPr="00E02EE1" w:rsidRDefault="00E96520" w:rsidP="005745E8">
      <w:pPr>
        <w:pStyle w:val="CMDOutput"/>
        <w:ind w:right="-630"/>
        <w:rPr>
          <w:szCs w:val="18"/>
        </w:rPr>
      </w:pPr>
      <w:r>
        <w:rPr>
          <w:szCs w:val="18"/>
        </w:rPr>
        <w:t xml:space="preserve">    </w:t>
      </w:r>
      <w:r w:rsidR="00050CAD" w:rsidRPr="00E02EE1">
        <w:rPr>
          <w:szCs w:val="18"/>
          <w:highlight w:val="yellow"/>
        </w:rPr>
        <w:t>else:</w:t>
      </w:r>
    </w:p>
    <w:p w14:paraId="7D1B2389" w14:textId="0EBCD070" w:rsidR="00050CAD" w:rsidRPr="00E02EE1" w:rsidRDefault="00E96520" w:rsidP="00050CAD">
      <w:pPr>
        <w:pStyle w:val="CMDOutput"/>
        <w:ind w:right="-630"/>
        <w:rPr>
          <w:szCs w:val="18"/>
        </w:rPr>
      </w:pPr>
      <w:r>
        <w:rPr>
          <w:szCs w:val="18"/>
        </w:rPr>
        <w:t xml:space="preserve">        </w:t>
      </w:r>
      <w:r w:rsidR="00050CAD" w:rsidRPr="00E02EE1">
        <w:rPr>
          <w:szCs w:val="18"/>
          <w:highlight w:val="yellow"/>
        </w:rPr>
        <w:t>print("************************************************************************")</w:t>
      </w:r>
    </w:p>
    <w:p w14:paraId="152F2F3D" w14:textId="6A25ABA1" w:rsidR="00050CAD" w:rsidRPr="00E02EE1" w:rsidRDefault="00E96520" w:rsidP="00050CAD">
      <w:pPr>
        <w:pStyle w:val="CMDOutput"/>
        <w:ind w:right="-630"/>
        <w:rPr>
          <w:szCs w:val="18"/>
        </w:rPr>
      </w:pPr>
      <w:r>
        <w:rPr>
          <w:szCs w:val="18"/>
        </w:rPr>
        <w:t xml:space="preserve">        </w:t>
      </w:r>
      <w:r w:rsidR="00050CAD" w:rsidRPr="00E02EE1">
        <w:rPr>
          <w:szCs w:val="18"/>
          <w:highlight w:val="yellow"/>
        </w:rPr>
        <w:t>print("For</w:t>
      </w:r>
      <w:r>
        <w:rPr>
          <w:szCs w:val="18"/>
          <w:highlight w:val="yellow"/>
        </w:rPr>
        <w:t xml:space="preserve"> </w:t>
      </w:r>
      <w:r w:rsidR="00050CAD" w:rsidRPr="00E02EE1">
        <w:rPr>
          <w:szCs w:val="18"/>
          <w:highlight w:val="yellow"/>
        </w:rPr>
        <w:t>Staus</w:t>
      </w:r>
      <w:r>
        <w:rPr>
          <w:szCs w:val="18"/>
          <w:highlight w:val="yellow"/>
        </w:rPr>
        <w:t xml:space="preserve"> </w:t>
      </w:r>
      <w:r w:rsidR="00050CAD" w:rsidRPr="00E02EE1">
        <w:rPr>
          <w:szCs w:val="18"/>
          <w:highlight w:val="yellow"/>
        </w:rPr>
        <w:t>Code:</w:t>
      </w:r>
      <w:r>
        <w:rPr>
          <w:szCs w:val="18"/>
          <w:highlight w:val="yellow"/>
        </w:rPr>
        <w:t xml:space="preserve"> </w:t>
      </w:r>
      <w:r w:rsidR="00050CAD" w:rsidRPr="00E02EE1">
        <w:rPr>
          <w:szCs w:val="18"/>
          <w:highlight w:val="yellow"/>
        </w:rPr>
        <w:t>"</w:t>
      </w:r>
      <w:r>
        <w:rPr>
          <w:szCs w:val="18"/>
          <w:highlight w:val="yellow"/>
        </w:rPr>
        <w:t xml:space="preserve"> </w:t>
      </w:r>
      <w:r w:rsidR="00050CAD" w:rsidRPr="00E02EE1">
        <w:rPr>
          <w:szCs w:val="18"/>
          <w:highlight w:val="yellow"/>
        </w:rPr>
        <w:t>+</w:t>
      </w:r>
      <w:r>
        <w:rPr>
          <w:szCs w:val="18"/>
          <w:highlight w:val="yellow"/>
        </w:rPr>
        <w:t xml:space="preserve"> </w:t>
      </w:r>
      <w:r w:rsidR="00050CAD" w:rsidRPr="00E02EE1">
        <w:rPr>
          <w:szCs w:val="18"/>
          <w:highlight w:val="yellow"/>
        </w:rPr>
        <w:t>str(json_status)</w:t>
      </w:r>
      <w:r>
        <w:rPr>
          <w:szCs w:val="18"/>
          <w:highlight w:val="yellow"/>
        </w:rPr>
        <w:t xml:space="preserve"> </w:t>
      </w:r>
      <w:r w:rsidR="00050CAD" w:rsidRPr="00E02EE1">
        <w:rPr>
          <w:szCs w:val="18"/>
          <w:highlight w:val="yellow"/>
        </w:rPr>
        <w:t>+</w:t>
      </w:r>
      <w:r>
        <w:rPr>
          <w:szCs w:val="18"/>
          <w:highlight w:val="yellow"/>
        </w:rPr>
        <w:t xml:space="preserve"> </w:t>
      </w:r>
      <w:r w:rsidR="00050CAD" w:rsidRPr="00E02EE1">
        <w:rPr>
          <w:szCs w:val="18"/>
          <w:highlight w:val="yellow"/>
        </w:rPr>
        <w:t>";</w:t>
      </w:r>
      <w:r>
        <w:rPr>
          <w:szCs w:val="18"/>
          <w:highlight w:val="yellow"/>
        </w:rPr>
        <w:t xml:space="preserve"> </w:t>
      </w:r>
      <w:r w:rsidR="00050CAD" w:rsidRPr="00E02EE1">
        <w:rPr>
          <w:szCs w:val="18"/>
          <w:highlight w:val="yellow"/>
        </w:rPr>
        <w:t>Refer</w:t>
      </w:r>
      <w:r>
        <w:rPr>
          <w:szCs w:val="18"/>
          <w:highlight w:val="yellow"/>
        </w:rPr>
        <w:t xml:space="preserve"> </w:t>
      </w:r>
      <w:r w:rsidR="00050CAD" w:rsidRPr="00E02EE1">
        <w:rPr>
          <w:szCs w:val="18"/>
          <w:highlight w:val="yellow"/>
        </w:rPr>
        <w:t>to:")</w:t>
      </w:r>
    </w:p>
    <w:p w14:paraId="4E34035D" w14:textId="2685E43F" w:rsidR="00050CAD" w:rsidRPr="00E02EE1" w:rsidRDefault="00E96520" w:rsidP="00050CAD">
      <w:pPr>
        <w:pStyle w:val="CMDOutput"/>
        <w:ind w:right="-630"/>
        <w:rPr>
          <w:szCs w:val="18"/>
        </w:rPr>
      </w:pPr>
      <w:r>
        <w:rPr>
          <w:szCs w:val="18"/>
        </w:rPr>
        <w:t xml:space="preserve">        </w:t>
      </w:r>
      <w:r w:rsidR="00050CAD" w:rsidRPr="00E02EE1">
        <w:rPr>
          <w:szCs w:val="18"/>
          <w:highlight w:val="yellow"/>
        </w:rPr>
        <w:t>print("https://developer.mapquest.com/documentation/directions-api/status-codes")</w:t>
      </w:r>
    </w:p>
    <w:p w14:paraId="3C71D636" w14:textId="2851578F" w:rsidR="00050CAD" w:rsidRPr="00E02EE1" w:rsidRDefault="00E96520" w:rsidP="00050CAD">
      <w:pPr>
        <w:pStyle w:val="CMDOutput"/>
        <w:ind w:right="-630"/>
        <w:rPr>
          <w:szCs w:val="18"/>
        </w:rPr>
      </w:pPr>
      <w:r>
        <w:rPr>
          <w:szCs w:val="18"/>
        </w:rPr>
        <w:t xml:space="preserve">        </w:t>
      </w:r>
      <w:r w:rsidR="00050CAD" w:rsidRPr="00E02EE1">
        <w:rPr>
          <w:szCs w:val="18"/>
          <w:highlight w:val="yellow"/>
        </w:rPr>
        <w:t>print("************************************************************************\n")</w:t>
      </w:r>
    </w:p>
    <w:p w14:paraId="76339DC5" w14:textId="71D3466A" w:rsidR="00050CAD" w:rsidRDefault="00050CAD" w:rsidP="00050CAD">
      <w:pPr>
        <w:pStyle w:val="BodyTextL50"/>
      </w:pPr>
      <w:r>
        <w:t>The</w:t>
      </w:r>
      <w:r w:rsidR="00972533">
        <w:t xml:space="preserve"> first</w:t>
      </w:r>
      <w:r w:rsidR="00E96520">
        <w:t xml:space="preserve"> </w:t>
      </w:r>
      <w:r w:rsidRPr="001230EF">
        <w:rPr>
          <w:b/>
        </w:rPr>
        <w:t>elif</w:t>
      </w:r>
      <w:r w:rsidR="00E96520">
        <w:t xml:space="preserve"> </w:t>
      </w:r>
      <w:r>
        <w:t>statement</w:t>
      </w:r>
      <w:r w:rsidR="00E96520">
        <w:t xml:space="preserve"> </w:t>
      </w:r>
      <w:r>
        <w:t>prints</w:t>
      </w:r>
      <w:r w:rsidR="00E96520">
        <w:t xml:space="preserve"> </w:t>
      </w:r>
      <w:r>
        <w:t>if</w:t>
      </w:r>
      <w:r w:rsidR="00E96520">
        <w:t xml:space="preserve"> </w:t>
      </w:r>
      <w:r>
        <w:t>the</w:t>
      </w:r>
      <w:r w:rsidR="00E96520">
        <w:t xml:space="preserve"> </w:t>
      </w:r>
      <w:r w:rsidRPr="00CF4A9A">
        <w:rPr>
          <w:b/>
        </w:rPr>
        <w:t>statuscode</w:t>
      </w:r>
      <w:r w:rsidR="00E96520">
        <w:t xml:space="preserve"> </w:t>
      </w:r>
      <w:r>
        <w:t>value</w:t>
      </w:r>
      <w:r w:rsidR="00E96520">
        <w:t xml:space="preserve"> </w:t>
      </w:r>
      <w:r>
        <w:t>is</w:t>
      </w:r>
      <w:r w:rsidR="00E96520">
        <w:t xml:space="preserve"> </w:t>
      </w:r>
      <w:r w:rsidRPr="00100742">
        <w:rPr>
          <w:b/>
          <w:bCs/>
        </w:rPr>
        <w:t>402</w:t>
      </w:r>
      <w:r w:rsidR="00E96520">
        <w:t xml:space="preserve"> </w:t>
      </w:r>
      <w:r>
        <w:t>for</w:t>
      </w:r>
      <w:r w:rsidR="00E96520">
        <w:t xml:space="preserve"> </w:t>
      </w:r>
      <w:r>
        <w:t>an</w:t>
      </w:r>
      <w:r w:rsidR="00E96520">
        <w:t xml:space="preserve"> </w:t>
      </w:r>
      <w:r>
        <w:t>invalid</w:t>
      </w:r>
      <w:r w:rsidR="00E96520">
        <w:t xml:space="preserve"> </w:t>
      </w:r>
      <w:r>
        <w:t>location.</w:t>
      </w:r>
      <w:r w:rsidR="00E96520">
        <w:t xml:space="preserve"> </w:t>
      </w:r>
      <w:r w:rsidR="00972533">
        <w:t xml:space="preserve">The second </w:t>
      </w:r>
      <w:r w:rsidR="00972533" w:rsidRPr="001230EF">
        <w:rPr>
          <w:b/>
        </w:rPr>
        <w:t>elif</w:t>
      </w:r>
      <w:r w:rsidR="00972533">
        <w:t xml:space="preserve"> statement prints if the </w:t>
      </w:r>
      <w:r w:rsidR="00972533" w:rsidRPr="00CF4A9A">
        <w:rPr>
          <w:b/>
        </w:rPr>
        <w:t>statuscode</w:t>
      </w:r>
      <w:r w:rsidR="00972533">
        <w:t xml:space="preserve"> value is </w:t>
      </w:r>
      <w:r w:rsidR="00972533" w:rsidRPr="00100742">
        <w:rPr>
          <w:b/>
          <w:bCs/>
        </w:rPr>
        <w:t>611</w:t>
      </w:r>
      <w:r w:rsidR="00972533">
        <w:t xml:space="preserve"> </w:t>
      </w:r>
      <w:r w:rsidR="00100742">
        <w:t>because the user did not provide an entry for one or both locations</w:t>
      </w:r>
      <w:r w:rsidR="00972533">
        <w:t xml:space="preserve">. </w:t>
      </w:r>
      <w:r>
        <w:t>The</w:t>
      </w:r>
      <w:r w:rsidR="00E96520">
        <w:t xml:space="preserve"> </w:t>
      </w:r>
      <w:r w:rsidRPr="00CF4A9A">
        <w:rPr>
          <w:b/>
        </w:rPr>
        <w:t>else</w:t>
      </w:r>
      <w:r w:rsidR="00E96520">
        <w:t xml:space="preserve"> </w:t>
      </w:r>
      <w:r>
        <w:t>statement</w:t>
      </w:r>
      <w:r w:rsidR="00E96520">
        <w:t xml:space="preserve"> </w:t>
      </w:r>
      <w:r>
        <w:t>prints</w:t>
      </w:r>
      <w:r w:rsidR="00E96520">
        <w:t xml:space="preserve"> </w:t>
      </w:r>
      <w:r>
        <w:t>for</w:t>
      </w:r>
      <w:r w:rsidR="00E96520">
        <w:t xml:space="preserve"> </w:t>
      </w:r>
      <w:r>
        <w:t>all</w:t>
      </w:r>
      <w:r w:rsidR="00E96520">
        <w:t xml:space="preserve"> </w:t>
      </w:r>
      <w:r>
        <w:t>other</w:t>
      </w:r>
      <w:r w:rsidR="00E96520">
        <w:t xml:space="preserve"> </w:t>
      </w:r>
      <w:r w:rsidRPr="00CF4A9A">
        <w:rPr>
          <w:b/>
        </w:rPr>
        <w:t>statuscode</w:t>
      </w:r>
      <w:r w:rsidR="00E96520">
        <w:t xml:space="preserve"> </w:t>
      </w:r>
      <w:r>
        <w:t>values,</w:t>
      </w:r>
      <w:r w:rsidR="00E96520">
        <w:t xml:space="preserve"> </w:t>
      </w:r>
      <w:r>
        <w:t>such</w:t>
      </w:r>
      <w:r w:rsidR="00E96520">
        <w:t xml:space="preserve"> </w:t>
      </w:r>
      <w:r>
        <w:t>as</w:t>
      </w:r>
      <w:r w:rsidR="00E96520">
        <w:t xml:space="preserve"> </w:t>
      </w:r>
      <w:r w:rsidR="00100742">
        <w:t>when the MapQuest site returns an error</w:t>
      </w:r>
      <w:r>
        <w:t>.</w:t>
      </w:r>
      <w:r w:rsidR="00E96520">
        <w:t xml:space="preserve"> </w:t>
      </w:r>
      <w:r>
        <w:t>The</w:t>
      </w:r>
      <w:r w:rsidR="00E96520">
        <w:t xml:space="preserve"> </w:t>
      </w:r>
      <w:r w:rsidRPr="000970CB">
        <w:rPr>
          <w:b/>
          <w:bCs/>
        </w:rPr>
        <w:t>else</w:t>
      </w:r>
      <w:r w:rsidR="00E96520">
        <w:t xml:space="preserve"> </w:t>
      </w:r>
      <w:r>
        <w:t>statement</w:t>
      </w:r>
      <w:r w:rsidR="00E96520">
        <w:t xml:space="preserve"> </w:t>
      </w:r>
      <w:r>
        <w:t>ends</w:t>
      </w:r>
      <w:r w:rsidR="00E96520">
        <w:t xml:space="preserve"> </w:t>
      </w:r>
      <w:r>
        <w:t>the</w:t>
      </w:r>
      <w:r w:rsidR="00E96520">
        <w:t xml:space="preserve"> </w:t>
      </w:r>
      <w:r w:rsidRPr="000970CB">
        <w:rPr>
          <w:b/>
          <w:bCs/>
        </w:rPr>
        <w:t>if/else</w:t>
      </w:r>
      <w:r w:rsidR="00E96520">
        <w:t xml:space="preserve"> </w:t>
      </w:r>
      <w:r>
        <w:t>loop</w:t>
      </w:r>
      <w:r w:rsidR="00E96520">
        <w:t xml:space="preserve"> </w:t>
      </w:r>
      <w:r>
        <w:t>and</w:t>
      </w:r>
      <w:r w:rsidR="00E96520">
        <w:t xml:space="preserve"> </w:t>
      </w:r>
      <w:r>
        <w:t>returns</w:t>
      </w:r>
      <w:r w:rsidR="00E96520">
        <w:t xml:space="preserve"> </w:t>
      </w:r>
      <w:r>
        <w:t>the</w:t>
      </w:r>
      <w:r w:rsidR="00E96520">
        <w:t xml:space="preserve"> </w:t>
      </w:r>
      <w:r>
        <w:t>application</w:t>
      </w:r>
      <w:r w:rsidR="00E96520">
        <w:t xml:space="preserve"> </w:t>
      </w:r>
      <w:r>
        <w:t>to</w:t>
      </w:r>
      <w:r w:rsidR="00E96520">
        <w:t xml:space="preserve"> </w:t>
      </w:r>
      <w:r>
        <w:t>the</w:t>
      </w:r>
      <w:r w:rsidR="00E96520">
        <w:t xml:space="preserve"> </w:t>
      </w:r>
      <w:r>
        <w:t>while</w:t>
      </w:r>
      <w:r w:rsidR="00E96520">
        <w:t xml:space="preserve"> </w:t>
      </w:r>
      <w:r>
        <w:t>loop.</w:t>
      </w:r>
    </w:p>
    <w:p w14:paraId="35388BB3" w14:textId="7B8767C6" w:rsidR="00050CAD" w:rsidRDefault="00050CAD" w:rsidP="00681305">
      <w:pPr>
        <w:pStyle w:val="Heading2"/>
      </w:pPr>
      <w:r>
        <w:t>Test</w:t>
      </w:r>
      <w:r w:rsidR="00E96520">
        <w:t xml:space="preserve"> </w:t>
      </w:r>
      <w:r w:rsidR="00681305">
        <w:t>F</w:t>
      </w:r>
      <w:r>
        <w:t>ull</w:t>
      </w:r>
      <w:r w:rsidR="00E96520">
        <w:t xml:space="preserve"> </w:t>
      </w:r>
      <w:r w:rsidR="003B6EA5">
        <w:t>A</w:t>
      </w:r>
      <w:r>
        <w:t>pplication</w:t>
      </w:r>
      <w:r w:rsidR="00E96520">
        <w:t xml:space="preserve"> </w:t>
      </w:r>
      <w:r w:rsidR="003B6EA5">
        <w:t>F</w:t>
      </w:r>
      <w:r>
        <w:t>unctionality</w:t>
      </w:r>
    </w:p>
    <w:p w14:paraId="555412B1" w14:textId="7CB5C7FD" w:rsidR="00050CAD" w:rsidRPr="009A7028" w:rsidRDefault="00050CAD" w:rsidP="00050CAD">
      <w:pPr>
        <w:pStyle w:val="BodyTextL25"/>
      </w:pPr>
      <w:r>
        <w:t>Run</w:t>
      </w:r>
      <w:r w:rsidR="00E96520">
        <w:t xml:space="preserve"> </w:t>
      </w:r>
      <w:r>
        <w:t>your</w:t>
      </w:r>
      <w:r w:rsidR="00E96520">
        <w:t xml:space="preserve"> </w:t>
      </w:r>
      <w:r w:rsidR="0086671C">
        <w:rPr>
          <w:b/>
          <w:bCs/>
        </w:rPr>
        <w:t>mapquest_parse</w:t>
      </w:r>
      <w:r w:rsidRPr="00B70DA0">
        <w:rPr>
          <w:b/>
          <w:bCs/>
        </w:rPr>
        <w:t>-</w:t>
      </w:r>
      <w:r w:rsidR="0086671C">
        <w:rPr>
          <w:b/>
          <w:bCs/>
        </w:rPr>
        <w:t>json_7</w:t>
      </w:r>
      <w:r w:rsidRPr="00B70DA0">
        <w:rPr>
          <w:b/>
          <w:bCs/>
        </w:rPr>
        <w:t>.py</w:t>
      </w:r>
      <w:r w:rsidR="00E96520">
        <w:t xml:space="preserve"> </w:t>
      </w:r>
      <w:r>
        <w:t>script</w:t>
      </w:r>
      <w:r w:rsidR="00E96520">
        <w:t xml:space="preserve"> </w:t>
      </w:r>
      <w:r>
        <w:t>and</w:t>
      </w:r>
      <w:r w:rsidR="00E96520">
        <w:t xml:space="preserve"> </w:t>
      </w:r>
      <w:r>
        <w:t>verify</w:t>
      </w:r>
      <w:r w:rsidR="00E96520">
        <w:t xml:space="preserve"> </w:t>
      </w:r>
      <w:r>
        <w:t>it</w:t>
      </w:r>
      <w:r w:rsidR="00E96520">
        <w:t xml:space="preserve"> </w:t>
      </w:r>
      <w:r>
        <w:t>works.</w:t>
      </w:r>
      <w:r w:rsidR="00E96520">
        <w:t xml:space="preserve"> </w:t>
      </w:r>
      <w:r>
        <w:t>Troubleshoot</w:t>
      </w:r>
      <w:r w:rsidR="00E96520">
        <w:t xml:space="preserve"> </w:t>
      </w:r>
      <w:r>
        <w:t>your</w:t>
      </w:r>
      <w:r w:rsidR="00E96520">
        <w:t xml:space="preserve"> </w:t>
      </w:r>
      <w:r>
        <w:t>code,</w:t>
      </w:r>
      <w:r w:rsidR="00E96520">
        <w:t xml:space="preserve"> </w:t>
      </w:r>
      <w:r>
        <w:t>if</w:t>
      </w:r>
      <w:r w:rsidR="00E96520">
        <w:t xml:space="preserve"> </w:t>
      </w:r>
      <w:r>
        <w:t>necessary.</w:t>
      </w:r>
      <w:r w:rsidR="00E96520">
        <w:t xml:space="preserve"> </w:t>
      </w:r>
      <w:r>
        <w:t>Test</w:t>
      </w:r>
      <w:r w:rsidR="00E96520">
        <w:t xml:space="preserve"> </w:t>
      </w:r>
      <w:r>
        <w:t>all</w:t>
      </w:r>
      <w:r w:rsidR="00E96520">
        <w:t xml:space="preserve"> </w:t>
      </w:r>
      <w:r>
        <w:t>the</w:t>
      </w:r>
      <w:r w:rsidR="00E96520">
        <w:t xml:space="preserve"> </w:t>
      </w:r>
      <w:r>
        <w:t>features</w:t>
      </w:r>
      <w:r w:rsidR="00E96520">
        <w:t xml:space="preserve"> </w:t>
      </w:r>
      <w:r>
        <w:t>of</w:t>
      </w:r>
      <w:r w:rsidR="00E96520">
        <w:t xml:space="preserve"> </w:t>
      </w:r>
      <w:r>
        <w:t>the</w:t>
      </w:r>
      <w:r w:rsidR="00E96520">
        <w:t xml:space="preserve"> </w:t>
      </w:r>
      <w:r>
        <w:t>application.</w:t>
      </w:r>
      <w:r w:rsidR="00E96520">
        <w:t xml:space="preserve"> </w:t>
      </w:r>
      <w:r>
        <w:t>You</w:t>
      </w:r>
      <w:r w:rsidR="00E96520">
        <w:t xml:space="preserve"> </w:t>
      </w:r>
      <w:r>
        <w:t>should</w:t>
      </w:r>
      <w:r w:rsidR="00E96520">
        <w:t xml:space="preserve"> </w:t>
      </w:r>
      <w:r>
        <w:t>get</w:t>
      </w:r>
      <w:r w:rsidR="00E96520">
        <w:t xml:space="preserve"> </w:t>
      </w:r>
      <w:r>
        <w:t>output</w:t>
      </w:r>
      <w:r w:rsidR="00E96520">
        <w:t xml:space="preserve"> </w:t>
      </w:r>
      <w:r>
        <w:t>similar</w:t>
      </w:r>
      <w:r w:rsidR="00E96520">
        <w:t xml:space="preserve"> </w:t>
      </w:r>
      <w:r>
        <w:t>to</w:t>
      </w:r>
      <w:r w:rsidR="00E96520">
        <w:t xml:space="preserve"> </w:t>
      </w:r>
      <w:r>
        <w:t>the</w:t>
      </w:r>
      <w:r w:rsidR="00E96520">
        <w:t xml:space="preserve"> </w:t>
      </w:r>
      <w:r>
        <w:t>following</w:t>
      </w:r>
      <w:r w:rsidR="006C4CC4">
        <w:t xml:space="preserve">. </w:t>
      </w:r>
    </w:p>
    <w:p w14:paraId="4C95FA3B" w14:textId="77777777" w:rsidR="00FF182B" w:rsidRDefault="00FF182B" w:rsidP="00BF286F">
      <w:pPr>
        <w:pStyle w:val="CMD"/>
      </w:pPr>
      <w:r>
        <w:t xml:space="preserve">devasc@labvm:~/labs/devnet-src/mapquest$ </w:t>
      </w:r>
      <w:r w:rsidRPr="001B2019">
        <w:rPr>
          <w:b/>
          <w:bCs/>
        </w:rPr>
        <w:t>python3 mapquest_parse-json_7.py</w:t>
      </w:r>
      <w:r>
        <w:t xml:space="preserve"> </w:t>
      </w:r>
    </w:p>
    <w:p w14:paraId="30AD8A9E" w14:textId="77777777" w:rsidR="00FF182B" w:rsidRDefault="00FF182B" w:rsidP="00BF286F">
      <w:pPr>
        <w:pStyle w:val="CMD"/>
      </w:pPr>
      <w:r>
        <w:t xml:space="preserve">Starting Location: </w:t>
      </w:r>
      <w:r w:rsidRPr="00BF286F">
        <w:rPr>
          <w:b/>
          <w:bCs/>
        </w:rPr>
        <w:t>Washington, D.C.</w:t>
      </w:r>
    </w:p>
    <w:p w14:paraId="0CAB996E" w14:textId="77777777" w:rsidR="00FF182B" w:rsidRDefault="00FF182B" w:rsidP="00BF286F">
      <w:pPr>
        <w:pStyle w:val="CMD"/>
      </w:pPr>
      <w:r>
        <w:t xml:space="preserve">Destination: </w:t>
      </w:r>
      <w:r w:rsidRPr="00BF286F">
        <w:rPr>
          <w:b/>
          <w:bCs/>
        </w:rPr>
        <w:t>Baltimore, Md</w:t>
      </w:r>
    </w:p>
    <w:p w14:paraId="2E29D61F" w14:textId="3A667F7F" w:rsidR="00FF182B" w:rsidRDefault="00FF182B" w:rsidP="00FF182B">
      <w:pPr>
        <w:pStyle w:val="CMDOutput"/>
      </w:pPr>
      <w:r>
        <w:t>URL: https://www.mapquestapi.com/directions/v2/route?key=</w:t>
      </w:r>
      <w:r w:rsidR="00BF286F">
        <w:t>fZadaFOY22VIEEemZcBFfxl5vjSXIPpZ</w:t>
      </w:r>
      <w:r>
        <w:t>&amp;from=Washington%2C+D.C.&amp;to=Baltimore%2C+Md</w:t>
      </w:r>
    </w:p>
    <w:p w14:paraId="16082FD7" w14:textId="77777777" w:rsidR="00FF182B" w:rsidRDefault="00FF182B" w:rsidP="00FF182B">
      <w:pPr>
        <w:pStyle w:val="CMDOutput"/>
      </w:pPr>
      <w:r>
        <w:t>API Status: 0 = A successful route call.</w:t>
      </w:r>
    </w:p>
    <w:p w14:paraId="53201702" w14:textId="77777777" w:rsidR="00FF182B" w:rsidRDefault="00FF182B" w:rsidP="00FF182B">
      <w:pPr>
        <w:pStyle w:val="CMDOutput"/>
      </w:pPr>
    </w:p>
    <w:p w14:paraId="111F81A5" w14:textId="77777777" w:rsidR="00FF182B" w:rsidRDefault="00FF182B" w:rsidP="00FF182B">
      <w:pPr>
        <w:pStyle w:val="CMDOutput"/>
      </w:pPr>
      <w:r>
        <w:t>=============================================</w:t>
      </w:r>
    </w:p>
    <w:p w14:paraId="00BD4939" w14:textId="77777777" w:rsidR="00FF182B" w:rsidRDefault="00FF182B" w:rsidP="00FF182B">
      <w:pPr>
        <w:pStyle w:val="CMDOutput"/>
      </w:pPr>
      <w:r>
        <w:t>Directions from Washington, D.C. to Baltimore, Md</w:t>
      </w:r>
    </w:p>
    <w:p w14:paraId="78AEBE9C" w14:textId="77777777" w:rsidR="00FF182B" w:rsidRDefault="00FF182B" w:rsidP="00FF182B">
      <w:pPr>
        <w:pStyle w:val="CMDOutput"/>
      </w:pPr>
      <w:r>
        <w:t>Trip Duration:   00:49:29</w:t>
      </w:r>
    </w:p>
    <w:p w14:paraId="62D35BA2" w14:textId="77777777" w:rsidR="00FF182B" w:rsidRDefault="00FF182B" w:rsidP="00FF182B">
      <w:pPr>
        <w:pStyle w:val="CMDOutput"/>
      </w:pPr>
      <w:r>
        <w:lastRenderedPageBreak/>
        <w:t>Kilometers:      61.32</w:t>
      </w:r>
    </w:p>
    <w:p w14:paraId="616F500F" w14:textId="77777777" w:rsidR="00FF182B" w:rsidRDefault="00FF182B" w:rsidP="00FF182B">
      <w:pPr>
        <w:pStyle w:val="CMDOutput"/>
      </w:pPr>
      <w:r>
        <w:t>Fuel Used (Ltr): 6.24</w:t>
      </w:r>
    </w:p>
    <w:p w14:paraId="065F331C" w14:textId="77777777" w:rsidR="00FF182B" w:rsidRDefault="00FF182B" w:rsidP="00FF182B">
      <w:pPr>
        <w:pStyle w:val="CMDOutput"/>
      </w:pPr>
      <w:r>
        <w:t>=============================================</w:t>
      </w:r>
    </w:p>
    <w:p w14:paraId="0D385C9E" w14:textId="77777777" w:rsidR="00FF182B" w:rsidRDefault="00FF182B" w:rsidP="00FF182B">
      <w:pPr>
        <w:pStyle w:val="CMDOutput"/>
      </w:pPr>
      <w:r>
        <w:t>Start out going north on 6th St/US-50 E/US-1 N toward Pennsylvania Ave/US-1 Alt N. (1.28 km)</w:t>
      </w:r>
    </w:p>
    <w:p w14:paraId="4645C9A7" w14:textId="77777777" w:rsidR="00FF182B" w:rsidRDefault="00FF182B" w:rsidP="00FF182B">
      <w:pPr>
        <w:pStyle w:val="CMDOutput"/>
      </w:pPr>
      <w:r>
        <w:t>Turn right onto New York Ave/US-50 E. Continue to follow US-50 E (Crossing into Maryland). (7.51 km)</w:t>
      </w:r>
    </w:p>
    <w:p w14:paraId="7E55E49B" w14:textId="77777777" w:rsidR="00FF182B" w:rsidRDefault="00FF182B" w:rsidP="00FF182B">
      <w:pPr>
        <w:pStyle w:val="CMDOutput"/>
      </w:pPr>
      <w:r>
        <w:t>Take the Balt-Wash Parkway exit on the left toward Baltimore. (0.88 km)</w:t>
      </w:r>
    </w:p>
    <w:p w14:paraId="402FFF73" w14:textId="77777777" w:rsidR="00FF182B" w:rsidRDefault="00FF182B" w:rsidP="00FF182B">
      <w:pPr>
        <w:pStyle w:val="CMDOutput"/>
      </w:pPr>
      <w:r>
        <w:t>Merge onto MD-295 N. (50.38 km)</w:t>
      </w:r>
    </w:p>
    <w:p w14:paraId="0C67C369" w14:textId="77777777" w:rsidR="00FF182B" w:rsidRDefault="00FF182B" w:rsidP="00FF182B">
      <w:pPr>
        <w:pStyle w:val="CMDOutput"/>
      </w:pPr>
      <w:r>
        <w:t>Turn right onto W Pratt St. (0.86 km)</w:t>
      </w:r>
    </w:p>
    <w:p w14:paraId="03C04474" w14:textId="77777777" w:rsidR="00FF182B" w:rsidRDefault="00FF182B" w:rsidP="00FF182B">
      <w:pPr>
        <w:pStyle w:val="CMDOutput"/>
      </w:pPr>
      <w:r>
        <w:t>Turn left onto S Calvert St/MD-2. (0.43 km)</w:t>
      </w:r>
    </w:p>
    <w:p w14:paraId="020EB730" w14:textId="77777777" w:rsidR="00FF182B" w:rsidRDefault="00FF182B" w:rsidP="00FF182B">
      <w:pPr>
        <w:pStyle w:val="CMDOutput"/>
      </w:pPr>
      <w:r>
        <w:t>Welcome to BALTIMORE, MD. (0.00 km)</w:t>
      </w:r>
    </w:p>
    <w:p w14:paraId="099663E3" w14:textId="77777777" w:rsidR="00FF182B" w:rsidRDefault="00FF182B" w:rsidP="00FF182B">
      <w:pPr>
        <w:pStyle w:val="CMDOutput"/>
      </w:pPr>
      <w:r>
        <w:t>=============================================</w:t>
      </w:r>
    </w:p>
    <w:p w14:paraId="6982BED3" w14:textId="77777777" w:rsidR="00FF182B" w:rsidRDefault="00FF182B" w:rsidP="00FF182B">
      <w:pPr>
        <w:pStyle w:val="CMDOutput"/>
      </w:pPr>
    </w:p>
    <w:p w14:paraId="57DFA0CC" w14:textId="77777777" w:rsidR="00FF182B" w:rsidRDefault="00FF182B" w:rsidP="00BF286F">
      <w:pPr>
        <w:pStyle w:val="CMD"/>
      </w:pPr>
      <w:r>
        <w:t xml:space="preserve">Starting Location: </w:t>
      </w:r>
      <w:r w:rsidRPr="001B2019">
        <w:rPr>
          <w:b/>
          <w:bCs/>
        </w:rPr>
        <w:t>Moscow, Russia</w:t>
      </w:r>
    </w:p>
    <w:p w14:paraId="3928A234" w14:textId="77777777" w:rsidR="00FF182B" w:rsidRDefault="00FF182B" w:rsidP="00BF286F">
      <w:pPr>
        <w:pStyle w:val="CMD"/>
      </w:pPr>
      <w:r>
        <w:t xml:space="preserve">Destination: </w:t>
      </w:r>
      <w:r w:rsidRPr="001B2019">
        <w:rPr>
          <w:b/>
          <w:bCs/>
        </w:rPr>
        <w:t>Beijing, China</w:t>
      </w:r>
    </w:p>
    <w:p w14:paraId="66E3748A" w14:textId="573E4D5F" w:rsidR="00FF182B" w:rsidRDefault="00FF182B" w:rsidP="00FF182B">
      <w:pPr>
        <w:pStyle w:val="CMDOutput"/>
      </w:pPr>
      <w:r>
        <w:t>URL: https://www.mapquestapi.com/directions/v2/route?key=</w:t>
      </w:r>
      <w:r w:rsidR="00EB5441">
        <w:t>fZadaFOY22VIEEemZcBFfxl5vjSXIPpZ</w:t>
      </w:r>
      <w:r>
        <w:t>&amp;from=Moscow%2C+Russia&amp;to=Beijing%2C+China</w:t>
      </w:r>
    </w:p>
    <w:p w14:paraId="3EFAAF32" w14:textId="77777777" w:rsidR="00FF182B" w:rsidRDefault="00FF182B" w:rsidP="00FF182B">
      <w:pPr>
        <w:pStyle w:val="CMDOutput"/>
      </w:pPr>
      <w:r>
        <w:t>API Status: 0 = A successful route call.</w:t>
      </w:r>
    </w:p>
    <w:p w14:paraId="321FDB92" w14:textId="77777777" w:rsidR="00FF182B" w:rsidRDefault="00FF182B" w:rsidP="00FF182B">
      <w:pPr>
        <w:pStyle w:val="CMDOutput"/>
      </w:pPr>
    </w:p>
    <w:p w14:paraId="0B3731AE" w14:textId="77777777" w:rsidR="00FF182B" w:rsidRDefault="00FF182B" w:rsidP="00FF182B">
      <w:pPr>
        <w:pStyle w:val="CMDOutput"/>
      </w:pPr>
      <w:r>
        <w:t>=============================================</w:t>
      </w:r>
    </w:p>
    <w:p w14:paraId="5F79982E" w14:textId="77777777" w:rsidR="00FF182B" w:rsidRDefault="00FF182B" w:rsidP="00FF182B">
      <w:pPr>
        <w:pStyle w:val="CMDOutput"/>
      </w:pPr>
      <w:r>
        <w:t>Directions from Moscow, Russia to Beijing, China</w:t>
      </w:r>
    </w:p>
    <w:p w14:paraId="56D010D9" w14:textId="77777777" w:rsidR="00FF182B" w:rsidRDefault="00FF182B" w:rsidP="00FF182B">
      <w:pPr>
        <w:pStyle w:val="CMDOutput"/>
      </w:pPr>
      <w:r>
        <w:t>Trip Duration:   84:31:10</w:t>
      </w:r>
    </w:p>
    <w:p w14:paraId="07234381" w14:textId="77777777" w:rsidR="00FF182B" w:rsidRDefault="00FF182B" w:rsidP="00FF182B">
      <w:pPr>
        <w:pStyle w:val="CMDOutput"/>
      </w:pPr>
      <w:r>
        <w:t>Kilometers:      7826.83</w:t>
      </w:r>
    </w:p>
    <w:p w14:paraId="6EE16A33" w14:textId="77777777" w:rsidR="00FF182B" w:rsidRDefault="00FF182B" w:rsidP="00FF182B">
      <w:pPr>
        <w:pStyle w:val="CMDOutput"/>
      </w:pPr>
      <w:r>
        <w:t>Fuel Used (Ltr): 793.20</w:t>
      </w:r>
    </w:p>
    <w:p w14:paraId="58B42B86" w14:textId="77777777" w:rsidR="00FF182B" w:rsidRDefault="00FF182B" w:rsidP="00FF182B">
      <w:pPr>
        <w:pStyle w:val="CMDOutput"/>
      </w:pPr>
      <w:r>
        <w:t>=============================================</w:t>
      </w:r>
    </w:p>
    <w:p w14:paraId="12F69D68" w14:textId="77777777" w:rsidR="00FF182B" w:rsidRDefault="00FF182B" w:rsidP="00FF182B">
      <w:pPr>
        <w:pStyle w:val="CMDOutput"/>
      </w:pPr>
      <w:r>
        <w:t>Start out going west on Кремлёвская набережная/Kremlin Embankment. (0.37 km)</w:t>
      </w:r>
    </w:p>
    <w:p w14:paraId="1A015D93" w14:textId="77777777" w:rsidR="00FF182B" w:rsidRDefault="00FF182B" w:rsidP="00FF182B">
      <w:pPr>
        <w:pStyle w:val="CMDOutput"/>
      </w:pPr>
      <w:r>
        <w:t>Turn slight right onto ramp. (0.15 km)</w:t>
      </w:r>
    </w:p>
    <w:p w14:paraId="416F8C1F" w14:textId="77777777" w:rsidR="00FF182B" w:rsidRDefault="00FF182B" w:rsidP="00FF182B">
      <w:pPr>
        <w:pStyle w:val="CMDOutput"/>
      </w:pPr>
      <w:r>
        <w:t>Turn slight right onto Боровицкая площадь. (0.23 km)</w:t>
      </w:r>
    </w:p>
    <w:p w14:paraId="62F87233" w14:textId="40B2448E" w:rsidR="00FF182B" w:rsidRDefault="00EB5441" w:rsidP="00FF182B">
      <w:pPr>
        <w:pStyle w:val="CMDOutput"/>
      </w:pPr>
      <w:r>
        <w:t>&lt;output omitted&gt;</w:t>
      </w:r>
    </w:p>
    <w:p w14:paraId="7041FE51" w14:textId="77777777" w:rsidR="00FF182B" w:rsidRDefault="00FF182B" w:rsidP="00FF182B">
      <w:pPr>
        <w:pStyle w:val="CMDOutput"/>
      </w:pPr>
      <w:r>
        <w:t xml:space="preserve">Turn slight left onto </w:t>
      </w:r>
      <w:r>
        <w:rPr>
          <w:rFonts w:ascii="MS Gothic" w:eastAsia="MS Gothic" w:hAnsi="MS Gothic" w:cs="MS Gothic" w:hint="eastAsia"/>
        </w:rPr>
        <w:t>前</w:t>
      </w:r>
      <w:r>
        <w:rPr>
          <w:rFonts w:ascii="Microsoft JhengHei" w:eastAsia="Microsoft JhengHei" w:hAnsi="Microsoft JhengHei" w:cs="Microsoft JhengHei" w:hint="eastAsia"/>
        </w:rPr>
        <w:t>门东大街</w:t>
      </w:r>
      <w:r>
        <w:t>/Qianmen East Street. (0.31 km)</w:t>
      </w:r>
    </w:p>
    <w:p w14:paraId="2EC669EE" w14:textId="77777777" w:rsidR="00FF182B" w:rsidRDefault="00FF182B" w:rsidP="00FF182B">
      <w:pPr>
        <w:pStyle w:val="CMDOutput"/>
      </w:pPr>
      <w:r>
        <w:t xml:space="preserve">Turn left onto </w:t>
      </w:r>
      <w:r>
        <w:rPr>
          <w:rFonts w:ascii="MS Gothic" w:eastAsia="MS Gothic" w:hAnsi="MS Gothic" w:cs="MS Gothic" w:hint="eastAsia"/>
        </w:rPr>
        <w:t>广</w:t>
      </w:r>
      <w:r>
        <w:rPr>
          <w:rFonts w:ascii="Microsoft JhengHei" w:eastAsia="Microsoft JhengHei" w:hAnsi="Microsoft JhengHei" w:cs="Microsoft JhengHei" w:hint="eastAsia"/>
        </w:rPr>
        <w:t>场东侧路</w:t>
      </w:r>
      <w:r>
        <w:t>/E. Guangchang Rd. (0.82 km)</w:t>
      </w:r>
    </w:p>
    <w:p w14:paraId="0CDA96B9" w14:textId="77777777" w:rsidR="00FF182B" w:rsidRDefault="00FF182B" w:rsidP="00FF182B">
      <w:pPr>
        <w:pStyle w:val="CMDOutput"/>
      </w:pPr>
      <w:r>
        <w:rPr>
          <w:rFonts w:ascii="MS Gothic" w:eastAsia="MS Gothic" w:hAnsi="MS Gothic" w:cs="MS Gothic" w:hint="eastAsia"/>
        </w:rPr>
        <w:t>广</w:t>
      </w:r>
      <w:r>
        <w:rPr>
          <w:rFonts w:ascii="Microsoft JhengHei" w:eastAsia="Microsoft JhengHei" w:hAnsi="Microsoft JhengHei" w:cs="Microsoft JhengHei" w:hint="eastAsia"/>
        </w:rPr>
        <w:t>场东侧路</w:t>
      </w:r>
      <w:r>
        <w:t xml:space="preserve">/E. Guangchang Rd becomes </w:t>
      </w:r>
      <w:r>
        <w:rPr>
          <w:rFonts w:ascii="Microsoft JhengHei" w:eastAsia="Microsoft JhengHei" w:hAnsi="Microsoft JhengHei" w:cs="Microsoft JhengHei" w:hint="eastAsia"/>
        </w:rPr>
        <w:t>东长安街</w:t>
      </w:r>
      <w:r>
        <w:t>/E. Chang'an Str. (0.19 km)</w:t>
      </w:r>
    </w:p>
    <w:p w14:paraId="38D4E0B8" w14:textId="77777777" w:rsidR="00FF182B" w:rsidRDefault="00FF182B" w:rsidP="00FF182B">
      <w:pPr>
        <w:pStyle w:val="CMDOutput"/>
      </w:pPr>
      <w:r>
        <w:t>Welcome to BEIJING. (0.00 km)</w:t>
      </w:r>
    </w:p>
    <w:p w14:paraId="59BDBE72" w14:textId="77777777" w:rsidR="00FF182B" w:rsidRDefault="00FF182B" w:rsidP="00FF182B">
      <w:pPr>
        <w:pStyle w:val="CMDOutput"/>
      </w:pPr>
      <w:r>
        <w:t>=============================================</w:t>
      </w:r>
    </w:p>
    <w:p w14:paraId="5F3FFFD1" w14:textId="77777777" w:rsidR="00FF182B" w:rsidRDefault="00FF182B" w:rsidP="00FF182B">
      <w:pPr>
        <w:pStyle w:val="CMDOutput"/>
      </w:pPr>
    </w:p>
    <w:p w14:paraId="3545DE0D" w14:textId="77777777" w:rsidR="00FF182B" w:rsidRDefault="00FF182B" w:rsidP="00BF286F">
      <w:pPr>
        <w:pStyle w:val="CMD"/>
      </w:pPr>
      <w:r>
        <w:t xml:space="preserve">Starting Location: </w:t>
      </w:r>
      <w:r w:rsidRPr="001B2019">
        <w:rPr>
          <w:b/>
          <w:bCs/>
        </w:rPr>
        <w:t>Washington, D.C.</w:t>
      </w:r>
    </w:p>
    <w:p w14:paraId="54646C7E" w14:textId="77777777" w:rsidR="00FF182B" w:rsidRDefault="00FF182B" w:rsidP="00BF286F">
      <w:pPr>
        <w:pStyle w:val="CMD"/>
      </w:pPr>
      <w:r>
        <w:t xml:space="preserve">Destination: </w:t>
      </w:r>
      <w:r w:rsidRPr="001B2019">
        <w:rPr>
          <w:b/>
          <w:bCs/>
        </w:rPr>
        <w:t>Beijing, China</w:t>
      </w:r>
    </w:p>
    <w:p w14:paraId="2BA2FA76" w14:textId="0C2B2263" w:rsidR="00FF182B" w:rsidRDefault="00FF182B" w:rsidP="00FF182B">
      <w:pPr>
        <w:pStyle w:val="CMDOutput"/>
      </w:pPr>
      <w:r>
        <w:t>URL: https://www.mapquestapi.com/directions/v2/route?key=</w:t>
      </w:r>
      <w:r w:rsidR="00EB5441">
        <w:t>fZadaFOY22VIEEemZcBFfxl5vjSXIPpZ</w:t>
      </w:r>
      <w:r>
        <w:t>&amp;from=Washington%2C+D.C.&amp;to=Beijing%2C+China</w:t>
      </w:r>
    </w:p>
    <w:p w14:paraId="266F4ECB" w14:textId="77777777" w:rsidR="00FF182B" w:rsidRDefault="00FF182B" w:rsidP="00FF182B">
      <w:pPr>
        <w:pStyle w:val="CMDOutput"/>
      </w:pPr>
      <w:r>
        <w:t>**********************************************</w:t>
      </w:r>
    </w:p>
    <w:p w14:paraId="172E97FE" w14:textId="77777777" w:rsidR="00FF182B" w:rsidRDefault="00FF182B" w:rsidP="00FF182B">
      <w:pPr>
        <w:pStyle w:val="CMDOutput"/>
      </w:pPr>
      <w:r w:rsidRPr="00C054B7">
        <w:rPr>
          <w:highlight w:val="yellow"/>
        </w:rPr>
        <w:t>Status Code: 402; Invalid user inputs for one or both locations.</w:t>
      </w:r>
    </w:p>
    <w:p w14:paraId="7189A15E" w14:textId="77777777" w:rsidR="00FF182B" w:rsidRDefault="00FF182B" w:rsidP="00FF182B">
      <w:pPr>
        <w:pStyle w:val="CMDOutput"/>
      </w:pPr>
      <w:r>
        <w:t>**********************************************</w:t>
      </w:r>
    </w:p>
    <w:p w14:paraId="480098E5" w14:textId="77777777" w:rsidR="00FF182B" w:rsidRDefault="00FF182B" w:rsidP="00FF182B">
      <w:pPr>
        <w:pStyle w:val="CMDOutput"/>
      </w:pPr>
    </w:p>
    <w:p w14:paraId="59F66BDF" w14:textId="77777777" w:rsidR="00FF182B" w:rsidRDefault="00FF182B" w:rsidP="00BF286F">
      <w:pPr>
        <w:pStyle w:val="CMD"/>
      </w:pPr>
      <w:r>
        <w:t xml:space="preserve">Starting Location: </w:t>
      </w:r>
      <w:r w:rsidRPr="001B2019">
        <w:rPr>
          <w:b/>
          <w:bCs/>
        </w:rPr>
        <w:t>Washington, D.C.</w:t>
      </w:r>
    </w:p>
    <w:p w14:paraId="5D952C51" w14:textId="77777777" w:rsidR="00FF182B" w:rsidRDefault="00FF182B" w:rsidP="00BF286F">
      <w:pPr>
        <w:pStyle w:val="CMD"/>
      </w:pPr>
      <w:r>
        <w:t xml:space="preserve">Destination: </w:t>
      </w:r>
      <w:r w:rsidRPr="001B2019">
        <w:rPr>
          <w:b/>
          <w:bCs/>
        </w:rPr>
        <w:t>Bal</w:t>
      </w:r>
    </w:p>
    <w:p w14:paraId="3ED20541" w14:textId="6DD2E084" w:rsidR="00FF182B" w:rsidRDefault="00FF182B" w:rsidP="00FF182B">
      <w:pPr>
        <w:pStyle w:val="CMDOutput"/>
      </w:pPr>
      <w:r>
        <w:lastRenderedPageBreak/>
        <w:t>URL: https://www.mapquestapi.com/directions/v2/route?key=</w:t>
      </w:r>
      <w:r w:rsidR="00EB5441">
        <w:t>fZadaFOY22VIEEemZcBFfxl5vjSXIPpZ</w:t>
      </w:r>
      <w:r>
        <w:t>&amp;from=Washington%2C+D.C.&amp;to=Bal</w:t>
      </w:r>
    </w:p>
    <w:p w14:paraId="1A2062AF" w14:textId="77777777" w:rsidR="00FF182B" w:rsidRDefault="00FF182B" w:rsidP="00FF182B">
      <w:pPr>
        <w:pStyle w:val="CMDOutput"/>
      </w:pPr>
      <w:r>
        <w:t>**********************************************</w:t>
      </w:r>
    </w:p>
    <w:p w14:paraId="6776A5C5" w14:textId="77777777" w:rsidR="00FF182B" w:rsidRDefault="00FF182B" w:rsidP="00FF182B">
      <w:pPr>
        <w:pStyle w:val="CMDOutput"/>
      </w:pPr>
      <w:r w:rsidRPr="00C054B7">
        <w:rPr>
          <w:highlight w:val="yellow"/>
        </w:rPr>
        <w:t>Status Code: 402; Invalid user inputs for one or both locations.</w:t>
      </w:r>
    </w:p>
    <w:p w14:paraId="4DC25A5F" w14:textId="77777777" w:rsidR="00FF182B" w:rsidRDefault="00FF182B" w:rsidP="00FF182B">
      <w:pPr>
        <w:pStyle w:val="CMDOutput"/>
      </w:pPr>
      <w:r>
        <w:t>**********************************************</w:t>
      </w:r>
    </w:p>
    <w:p w14:paraId="3411C641" w14:textId="77777777" w:rsidR="00FF182B" w:rsidRDefault="00FF182B" w:rsidP="00FF182B">
      <w:pPr>
        <w:pStyle w:val="CMDOutput"/>
      </w:pPr>
    </w:p>
    <w:p w14:paraId="2D382A65" w14:textId="77777777" w:rsidR="00A11B78" w:rsidRDefault="00A11B78" w:rsidP="00A11B78">
      <w:pPr>
        <w:pStyle w:val="CMD"/>
      </w:pPr>
      <w:r>
        <w:t xml:space="preserve">Starting Location: </w:t>
      </w:r>
      <w:r w:rsidRPr="00A11B78">
        <w:rPr>
          <w:b/>
          <w:bCs/>
        </w:rPr>
        <w:t>Washington, D.C.</w:t>
      </w:r>
    </w:p>
    <w:p w14:paraId="5EBF33E4" w14:textId="77777777" w:rsidR="00A11B78" w:rsidRDefault="00A11B78" w:rsidP="00A11B78">
      <w:pPr>
        <w:pStyle w:val="CMD"/>
      </w:pPr>
      <w:r>
        <w:t xml:space="preserve">Destination: </w:t>
      </w:r>
    </w:p>
    <w:p w14:paraId="68368B71" w14:textId="77777777" w:rsidR="00A11B78" w:rsidRDefault="00A11B78" w:rsidP="00A11B78">
      <w:pPr>
        <w:pStyle w:val="CMD"/>
      </w:pPr>
      <w:r>
        <w:t>URL: https://www.mapquestapi.com/directions/v2/route?key=ANUqwkHlgDv1vlsyBPtVrFeX8uu6agjA&amp;from=Washington%2C+D.C.&amp;to=</w:t>
      </w:r>
    </w:p>
    <w:p w14:paraId="38D4CB6D" w14:textId="77777777" w:rsidR="005745E8" w:rsidRDefault="005745E8" w:rsidP="005745E8">
      <w:pPr>
        <w:pStyle w:val="CMD"/>
      </w:pPr>
      <w:r>
        <w:t>**********************************************</w:t>
      </w:r>
    </w:p>
    <w:p w14:paraId="568CD5A2" w14:textId="77777777" w:rsidR="005745E8" w:rsidRDefault="005745E8" w:rsidP="005745E8">
      <w:pPr>
        <w:pStyle w:val="CMD"/>
      </w:pPr>
      <w:r w:rsidRPr="005745E8">
        <w:rPr>
          <w:highlight w:val="yellow"/>
        </w:rPr>
        <w:t>Status Code: 611; Missing an entry for one or both locations.</w:t>
      </w:r>
    </w:p>
    <w:p w14:paraId="12D460AB" w14:textId="73EC9B2A" w:rsidR="00A11B78" w:rsidRDefault="005745E8" w:rsidP="005745E8">
      <w:pPr>
        <w:pStyle w:val="CMD"/>
      </w:pPr>
      <w:r>
        <w:t>**********************************************</w:t>
      </w:r>
    </w:p>
    <w:p w14:paraId="5BB3A9BF" w14:textId="77777777" w:rsidR="00A11B78" w:rsidRDefault="00A11B78" w:rsidP="00A11B78">
      <w:pPr>
        <w:pStyle w:val="CMD"/>
      </w:pPr>
    </w:p>
    <w:p w14:paraId="28EF79FD" w14:textId="788D3192" w:rsidR="00FF182B" w:rsidRDefault="00FF182B" w:rsidP="00A11B78">
      <w:pPr>
        <w:pStyle w:val="CMD"/>
      </w:pPr>
      <w:r>
        <w:t xml:space="preserve">Starting Location: </w:t>
      </w:r>
      <w:r w:rsidRPr="001B2019">
        <w:rPr>
          <w:b/>
          <w:bCs/>
        </w:rPr>
        <w:t>quit</w:t>
      </w:r>
    </w:p>
    <w:p w14:paraId="381619D7" w14:textId="588593BE" w:rsidR="00050CAD" w:rsidRDefault="00FF182B" w:rsidP="001B79F6">
      <w:pPr>
        <w:pStyle w:val="CMD"/>
      </w:pPr>
      <w:r>
        <w:t>devasc@labvm:~/labs/devnet-src/mapquest$</w:t>
      </w:r>
    </w:p>
    <w:p w14:paraId="5A941785" w14:textId="716799C1" w:rsidR="00050CAD" w:rsidRPr="00050CAD" w:rsidRDefault="00433CA2" w:rsidP="00433CA2">
      <w:pPr>
        <w:pStyle w:val="ConfigWindow"/>
      </w:pPr>
      <w:r>
        <w:t>End of document</w:t>
      </w:r>
    </w:p>
    <w:sectPr w:rsidR="00050CAD" w:rsidRPr="00050CAD" w:rsidSect="009C318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F4744" w14:textId="77777777" w:rsidR="00EF44A4" w:rsidRDefault="00EF44A4" w:rsidP="00710659">
      <w:pPr>
        <w:spacing w:after="0" w:line="240" w:lineRule="auto"/>
      </w:pPr>
      <w:r>
        <w:separator/>
      </w:r>
    </w:p>
    <w:p w14:paraId="086DE608" w14:textId="77777777" w:rsidR="00EF44A4" w:rsidRDefault="00EF44A4"/>
  </w:endnote>
  <w:endnote w:type="continuationSeparator" w:id="0">
    <w:p w14:paraId="58F3B5D3" w14:textId="77777777" w:rsidR="00EF44A4" w:rsidRDefault="00EF44A4" w:rsidP="00710659">
      <w:pPr>
        <w:spacing w:after="0" w:line="240" w:lineRule="auto"/>
      </w:pPr>
      <w:r>
        <w:continuationSeparator/>
      </w:r>
    </w:p>
    <w:p w14:paraId="189355F8" w14:textId="77777777" w:rsidR="00EF44A4" w:rsidRDefault="00EF44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49FC8" w14:textId="0F5FE5B3" w:rsidR="004A2014" w:rsidRPr="00882B63" w:rsidRDefault="004A2014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2020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DB750F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1B35B" w14:textId="55D78902" w:rsidR="004A2014" w:rsidRPr="00882B63" w:rsidRDefault="004A2014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2020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DB750F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5F2E3" w14:textId="77777777" w:rsidR="00EF44A4" w:rsidRDefault="00EF44A4" w:rsidP="00710659">
      <w:pPr>
        <w:spacing w:after="0" w:line="240" w:lineRule="auto"/>
      </w:pPr>
      <w:r>
        <w:separator/>
      </w:r>
    </w:p>
    <w:p w14:paraId="0033BC52" w14:textId="77777777" w:rsidR="00EF44A4" w:rsidRDefault="00EF44A4"/>
  </w:footnote>
  <w:footnote w:type="continuationSeparator" w:id="0">
    <w:p w14:paraId="458E399D" w14:textId="77777777" w:rsidR="00EF44A4" w:rsidRDefault="00EF44A4" w:rsidP="00710659">
      <w:pPr>
        <w:spacing w:after="0" w:line="240" w:lineRule="auto"/>
      </w:pPr>
      <w:r>
        <w:continuationSeparator/>
      </w:r>
    </w:p>
    <w:p w14:paraId="7C450310" w14:textId="77777777" w:rsidR="00EF44A4" w:rsidRDefault="00EF44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8DA469D0261E49F1A83840D5D91AABA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EE0B86E" w14:textId="3EE26CD3" w:rsidR="004A2014" w:rsidRDefault="004A2014" w:rsidP="008402F2">
        <w:pPr>
          <w:pStyle w:val="PageHead"/>
        </w:pPr>
        <w:r>
          <w:t>Lab - Integrate a REST API in a Python Application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D6DE1" w14:textId="77777777" w:rsidR="004A2014" w:rsidRDefault="004A2014" w:rsidP="006C3FCF">
    <w:pPr>
      <w:ind w:left="-288"/>
    </w:pPr>
    <w:r>
      <w:rPr>
        <w:noProof/>
      </w:rPr>
      <w:drawing>
        <wp:inline distT="0" distB="0" distL="0" distR="0" wp14:anchorId="5ABEB7DD" wp14:editId="61A08FE5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00000003">
      <w:start w:val="1"/>
      <w:numFmt w:val="bullet"/>
      <w:lvlText w:val="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4C75CB"/>
    <w:multiLevelType w:val="multilevel"/>
    <w:tmpl w:val="7398136E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A149BA"/>
    <w:multiLevelType w:val="multilevel"/>
    <w:tmpl w:val="63F8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7228C"/>
    <w:multiLevelType w:val="multilevel"/>
    <w:tmpl w:val="DC2AF71E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E4F7870"/>
    <w:multiLevelType w:val="multilevel"/>
    <w:tmpl w:val="5C92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2BFD3541"/>
    <w:multiLevelType w:val="multilevel"/>
    <w:tmpl w:val="7398136E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0B669D9"/>
    <w:multiLevelType w:val="multilevel"/>
    <w:tmpl w:val="7398136E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185057F"/>
    <w:multiLevelType w:val="hybridMultilevel"/>
    <w:tmpl w:val="0B5E8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21848"/>
    <w:multiLevelType w:val="multilevel"/>
    <w:tmpl w:val="7398136E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B4F148A"/>
    <w:multiLevelType w:val="multilevel"/>
    <w:tmpl w:val="7398136E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EC42FC3"/>
    <w:multiLevelType w:val="multilevel"/>
    <w:tmpl w:val="182E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4F25AF"/>
    <w:multiLevelType w:val="multilevel"/>
    <w:tmpl w:val="7398136E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3916357"/>
    <w:multiLevelType w:val="hybridMultilevel"/>
    <w:tmpl w:val="F8CEB6AC"/>
    <w:lvl w:ilvl="0" w:tplc="0DACF470">
      <w:numFmt w:val="bullet"/>
      <w:lvlText w:val="-"/>
      <w:lvlJc w:val="left"/>
      <w:pPr>
        <w:ind w:left="16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8" w15:restartNumberingAfterBreak="0">
    <w:nsid w:val="49545986"/>
    <w:multiLevelType w:val="multilevel"/>
    <w:tmpl w:val="7398136E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 w15:restartNumberingAfterBreak="0">
    <w:nsid w:val="544D5C61"/>
    <w:multiLevelType w:val="multilevel"/>
    <w:tmpl w:val="7398136E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3C95AA7"/>
    <w:multiLevelType w:val="multilevel"/>
    <w:tmpl w:val="F4C4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2" w15:restartNumberingAfterBreak="0">
    <w:nsid w:val="65716F60"/>
    <w:multiLevelType w:val="multilevel"/>
    <w:tmpl w:val="7398136E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60473D5"/>
    <w:multiLevelType w:val="multilevel"/>
    <w:tmpl w:val="ED8C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4D7C8E"/>
    <w:multiLevelType w:val="multilevel"/>
    <w:tmpl w:val="5D2E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31194C"/>
    <w:multiLevelType w:val="multilevel"/>
    <w:tmpl w:val="7398136E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7F663E9E"/>
    <w:multiLevelType w:val="multilevel"/>
    <w:tmpl w:val="C498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19"/>
  </w:num>
  <w:num w:numId="2">
    <w:abstractNumId w:val="7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5"/>
  </w:num>
  <w:num w:numId="4">
    <w:abstractNumId w:val="7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7"/>
  </w:num>
  <w:num w:numId="6">
    <w:abstractNumId w:val="2"/>
  </w:num>
  <w:num w:numId="7">
    <w:abstractNumId w:val="3"/>
  </w:num>
  <w:num w:numId="8">
    <w:abstractNumId w:val="9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7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6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6"/>
  </w:num>
  <w:num w:numId="13">
    <w:abstractNumId w:val="6"/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4">
    <w:abstractNumId w:val="21"/>
  </w:num>
  <w:num w:numId="15">
    <w:abstractNumId w:val="26"/>
  </w:num>
  <w:num w:numId="16">
    <w:abstractNumId w:val="24"/>
  </w:num>
  <w:num w:numId="17">
    <w:abstractNumId w:val="12"/>
  </w:num>
  <w:num w:numId="18">
    <w:abstractNumId w:val="8"/>
  </w:num>
  <w:num w:numId="19">
    <w:abstractNumId w:val="0"/>
  </w:num>
  <w:num w:numId="20">
    <w:abstractNumId w:val="4"/>
  </w:num>
  <w:num w:numId="21">
    <w:abstractNumId w:val="15"/>
  </w:num>
  <w:num w:numId="22">
    <w:abstractNumId w:val="23"/>
  </w:num>
  <w:num w:numId="23">
    <w:abstractNumId w:val="20"/>
  </w:num>
  <w:num w:numId="24">
    <w:abstractNumId w:val="13"/>
  </w:num>
  <w:num w:numId="25">
    <w:abstractNumId w:val="18"/>
  </w:num>
  <w:num w:numId="26">
    <w:abstractNumId w:val="14"/>
  </w:num>
  <w:num w:numId="27">
    <w:abstractNumId w:val="11"/>
  </w:num>
  <w:num w:numId="28">
    <w:abstractNumId w:val="1"/>
  </w:num>
  <w:num w:numId="29">
    <w:abstractNumId w:val="10"/>
  </w:num>
  <w:num w:numId="30">
    <w:abstractNumId w:val="16"/>
  </w:num>
  <w:num w:numId="31">
    <w:abstractNumId w:val="22"/>
  </w:num>
  <w:num w:numId="32">
    <w:abstractNumId w:val="25"/>
  </w:num>
  <w:num w:numId="33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AD"/>
    <w:rsid w:val="00001BDF"/>
    <w:rsid w:val="0000380F"/>
    <w:rsid w:val="00003C0E"/>
    <w:rsid w:val="00004175"/>
    <w:rsid w:val="00004F92"/>
    <w:rsid w:val="000059C9"/>
    <w:rsid w:val="00011B1B"/>
    <w:rsid w:val="00012C22"/>
    <w:rsid w:val="000160F7"/>
    <w:rsid w:val="00016D5B"/>
    <w:rsid w:val="00016F30"/>
    <w:rsid w:val="0002047C"/>
    <w:rsid w:val="00021B9A"/>
    <w:rsid w:val="000242D6"/>
    <w:rsid w:val="00024EE5"/>
    <w:rsid w:val="00031319"/>
    <w:rsid w:val="00036126"/>
    <w:rsid w:val="00041AF6"/>
    <w:rsid w:val="00044E62"/>
    <w:rsid w:val="00050BA4"/>
    <w:rsid w:val="00050CAD"/>
    <w:rsid w:val="0005141D"/>
    <w:rsid w:val="00051738"/>
    <w:rsid w:val="0005242B"/>
    <w:rsid w:val="00052548"/>
    <w:rsid w:val="000533EB"/>
    <w:rsid w:val="000556E7"/>
    <w:rsid w:val="00060696"/>
    <w:rsid w:val="00062D89"/>
    <w:rsid w:val="00067A67"/>
    <w:rsid w:val="000707BB"/>
    <w:rsid w:val="00070C16"/>
    <w:rsid w:val="00071528"/>
    <w:rsid w:val="00075EA9"/>
    <w:rsid w:val="000769CF"/>
    <w:rsid w:val="00080AD8"/>
    <w:rsid w:val="000815D8"/>
    <w:rsid w:val="00084C99"/>
    <w:rsid w:val="00085CC6"/>
    <w:rsid w:val="00090116"/>
    <w:rsid w:val="00090C07"/>
    <w:rsid w:val="0009147A"/>
    <w:rsid w:val="00091E8D"/>
    <w:rsid w:val="0009378D"/>
    <w:rsid w:val="00094A31"/>
    <w:rsid w:val="000970CB"/>
    <w:rsid w:val="00097163"/>
    <w:rsid w:val="0009730E"/>
    <w:rsid w:val="000A22C8"/>
    <w:rsid w:val="000B2344"/>
    <w:rsid w:val="000B7D19"/>
    <w:rsid w:val="000B7DE5"/>
    <w:rsid w:val="000C2118"/>
    <w:rsid w:val="000C333E"/>
    <w:rsid w:val="000C5EF2"/>
    <w:rsid w:val="000C6425"/>
    <w:rsid w:val="000C6E6E"/>
    <w:rsid w:val="000C7B7D"/>
    <w:rsid w:val="000D55B4"/>
    <w:rsid w:val="000D7328"/>
    <w:rsid w:val="000E65F0"/>
    <w:rsid w:val="000F072C"/>
    <w:rsid w:val="000F2074"/>
    <w:rsid w:val="000F2A61"/>
    <w:rsid w:val="000F31D7"/>
    <w:rsid w:val="000F6743"/>
    <w:rsid w:val="001006C2"/>
    <w:rsid w:val="00100742"/>
    <w:rsid w:val="00100781"/>
    <w:rsid w:val="00101BE8"/>
    <w:rsid w:val="00102EC6"/>
    <w:rsid w:val="00103401"/>
    <w:rsid w:val="00103A44"/>
    <w:rsid w:val="00103D36"/>
    <w:rsid w:val="0010436E"/>
    <w:rsid w:val="00107B2B"/>
    <w:rsid w:val="00112AC5"/>
    <w:rsid w:val="00112C4B"/>
    <w:rsid w:val="001133DD"/>
    <w:rsid w:val="00120CBE"/>
    <w:rsid w:val="00121BAE"/>
    <w:rsid w:val="00125806"/>
    <w:rsid w:val="001261C4"/>
    <w:rsid w:val="00126C80"/>
    <w:rsid w:val="00130A20"/>
    <w:rsid w:val="001314FB"/>
    <w:rsid w:val="00134940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1DBF"/>
    <w:rsid w:val="00162105"/>
    <w:rsid w:val="00162EEA"/>
    <w:rsid w:val="00163164"/>
    <w:rsid w:val="00166253"/>
    <w:rsid w:val="0016684F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64C"/>
    <w:rsid w:val="00192F12"/>
    <w:rsid w:val="00193F14"/>
    <w:rsid w:val="00196CBC"/>
    <w:rsid w:val="0019753E"/>
    <w:rsid w:val="00197614"/>
    <w:rsid w:val="001A0312"/>
    <w:rsid w:val="001A15DA"/>
    <w:rsid w:val="001A1B85"/>
    <w:rsid w:val="001A2694"/>
    <w:rsid w:val="001A3CC7"/>
    <w:rsid w:val="001A59E2"/>
    <w:rsid w:val="001A67A4"/>
    <w:rsid w:val="001A69AC"/>
    <w:rsid w:val="001B2019"/>
    <w:rsid w:val="001B4595"/>
    <w:rsid w:val="001B67D8"/>
    <w:rsid w:val="001B6BA3"/>
    <w:rsid w:val="001B6F95"/>
    <w:rsid w:val="001B79F6"/>
    <w:rsid w:val="001C05A1"/>
    <w:rsid w:val="001C1D9E"/>
    <w:rsid w:val="001C5998"/>
    <w:rsid w:val="001C7C3B"/>
    <w:rsid w:val="001D54A5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01B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67E5D"/>
    <w:rsid w:val="00270FCC"/>
    <w:rsid w:val="002768DC"/>
    <w:rsid w:val="00283C7F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C6BD9"/>
    <w:rsid w:val="002D07C0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541C"/>
    <w:rsid w:val="003330B0"/>
    <w:rsid w:val="00334C33"/>
    <w:rsid w:val="00335398"/>
    <w:rsid w:val="003363D2"/>
    <w:rsid w:val="00336EE2"/>
    <w:rsid w:val="0034218C"/>
    <w:rsid w:val="0034455D"/>
    <w:rsid w:val="00345438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2055"/>
    <w:rsid w:val="00380649"/>
    <w:rsid w:val="00390C38"/>
    <w:rsid w:val="003912A0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6EA5"/>
    <w:rsid w:val="003B7605"/>
    <w:rsid w:val="003C08AA"/>
    <w:rsid w:val="003C2A7B"/>
    <w:rsid w:val="003C49EF"/>
    <w:rsid w:val="003C6BCA"/>
    <w:rsid w:val="003C7902"/>
    <w:rsid w:val="003D0BFF"/>
    <w:rsid w:val="003D2639"/>
    <w:rsid w:val="003D6EF1"/>
    <w:rsid w:val="003E5BE5"/>
    <w:rsid w:val="003F18D1"/>
    <w:rsid w:val="003F20EC"/>
    <w:rsid w:val="003F4F0E"/>
    <w:rsid w:val="003F6096"/>
    <w:rsid w:val="003F6E06"/>
    <w:rsid w:val="00400D37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25A6"/>
    <w:rsid w:val="00433CA2"/>
    <w:rsid w:val="00434926"/>
    <w:rsid w:val="00442212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4EE5"/>
    <w:rsid w:val="004659EE"/>
    <w:rsid w:val="0047098D"/>
    <w:rsid w:val="00473E34"/>
    <w:rsid w:val="00476BA9"/>
    <w:rsid w:val="00481650"/>
    <w:rsid w:val="00490807"/>
    <w:rsid w:val="004932C9"/>
    <w:rsid w:val="004936C2"/>
    <w:rsid w:val="0049379C"/>
    <w:rsid w:val="004A1CA0"/>
    <w:rsid w:val="004A2014"/>
    <w:rsid w:val="004A22E9"/>
    <w:rsid w:val="004A4ACD"/>
    <w:rsid w:val="004A506C"/>
    <w:rsid w:val="004A5BC5"/>
    <w:rsid w:val="004A7E5B"/>
    <w:rsid w:val="004B023D"/>
    <w:rsid w:val="004C0909"/>
    <w:rsid w:val="004C3F97"/>
    <w:rsid w:val="004D01F2"/>
    <w:rsid w:val="004D13EC"/>
    <w:rsid w:val="004D2CED"/>
    <w:rsid w:val="004D3119"/>
    <w:rsid w:val="004D3301"/>
    <w:rsid w:val="004D3339"/>
    <w:rsid w:val="004D34A2"/>
    <w:rsid w:val="004D353F"/>
    <w:rsid w:val="004D36D7"/>
    <w:rsid w:val="004D5964"/>
    <w:rsid w:val="004D682B"/>
    <w:rsid w:val="004E6152"/>
    <w:rsid w:val="004F1640"/>
    <w:rsid w:val="004F344A"/>
    <w:rsid w:val="004F4EC3"/>
    <w:rsid w:val="00504ED4"/>
    <w:rsid w:val="0050722C"/>
    <w:rsid w:val="00510639"/>
    <w:rsid w:val="005106D5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45E8"/>
    <w:rsid w:val="005762B1"/>
    <w:rsid w:val="00580456"/>
    <w:rsid w:val="00580E73"/>
    <w:rsid w:val="00582A0A"/>
    <w:rsid w:val="00592329"/>
    <w:rsid w:val="00593386"/>
    <w:rsid w:val="0059625E"/>
    <w:rsid w:val="00596998"/>
    <w:rsid w:val="0059790F"/>
    <w:rsid w:val="005A3AD8"/>
    <w:rsid w:val="005A6E62"/>
    <w:rsid w:val="005B2FB3"/>
    <w:rsid w:val="005C0D4E"/>
    <w:rsid w:val="005C2A7C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07F66"/>
    <w:rsid w:val="006131CE"/>
    <w:rsid w:val="0061336B"/>
    <w:rsid w:val="006143D6"/>
    <w:rsid w:val="00617D6E"/>
    <w:rsid w:val="00620ED5"/>
    <w:rsid w:val="00622D61"/>
    <w:rsid w:val="00624198"/>
    <w:rsid w:val="006314DE"/>
    <w:rsid w:val="00636C28"/>
    <w:rsid w:val="006428E5"/>
    <w:rsid w:val="00644958"/>
    <w:rsid w:val="006513FB"/>
    <w:rsid w:val="006558F9"/>
    <w:rsid w:val="00656EEF"/>
    <w:rsid w:val="006571F5"/>
    <w:rsid w:val="006576AF"/>
    <w:rsid w:val="0067154C"/>
    <w:rsid w:val="00672919"/>
    <w:rsid w:val="00677544"/>
    <w:rsid w:val="00681305"/>
    <w:rsid w:val="00681687"/>
    <w:rsid w:val="00686295"/>
    <w:rsid w:val="00686587"/>
    <w:rsid w:val="00686AF6"/>
    <w:rsid w:val="006904CF"/>
    <w:rsid w:val="00695EE2"/>
    <w:rsid w:val="0069660B"/>
    <w:rsid w:val="006A1B33"/>
    <w:rsid w:val="006A48F1"/>
    <w:rsid w:val="006A71A3"/>
    <w:rsid w:val="006B03F2"/>
    <w:rsid w:val="006B11D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4CC4"/>
    <w:rsid w:val="006C57F2"/>
    <w:rsid w:val="006C5949"/>
    <w:rsid w:val="006C6832"/>
    <w:rsid w:val="006D1370"/>
    <w:rsid w:val="006D2716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37AB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71E4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18B2"/>
    <w:rsid w:val="00792F4E"/>
    <w:rsid w:val="0079398D"/>
    <w:rsid w:val="00796C25"/>
    <w:rsid w:val="007A287C"/>
    <w:rsid w:val="007A3B2A"/>
    <w:rsid w:val="007B00AF"/>
    <w:rsid w:val="007B0C9D"/>
    <w:rsid w:val="007B5522"/>
    <w:rsid w:val="007C03A4"/>
    <w:rsid w:val="007C0EE0"/>
    <w:rsid w:val="007C1B71"/>
    <w:rsid w:val="007C1D04"/>
    <w:rsid w:val="007C2C04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3448"/>
    <w:rsid w:val="00810E4B"/>
    <w:rsid w:val="00814BAA"/>
    <w:rsid w:val="00816F0C"/>
    <w:rsid w:val="0082211C"/>
    <w:rsid w:val="00823DEA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B15"/>
    <w:rsid w:val="00857CF6"/>
    <w:rsid w:val="008610ED"/>
    <w:rsid w:val="00861C6A"/>
    <w:rsid w:val="00863CF8"/>
    <w:rsid w:val="00865199"/>
    <w:rsid w:val="0086523D"/>
    <w:rsid w:val="0086671C"/>
    <w:rsid w:val="00867EAF"/>
    <w:rsid w:val="00870763"/>
    <w:rsid w:val="008713EA"/>
    <w:rsid w:val="00873C6B"/>
    <w:rsid w:val="00875576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1148"/>
    <w:rsid w:val="008A2749"/>
    <w:rsid w:val="008A3A90"/>
    <w:rsid w:val="008B06D4"/>
    <w:rsid w:val="008B0F39"/>
    <w:rsid w:val="008B473A"/>
    <w:rsid w:val="008B4F20"/>
    <w:rsid w:val="008B68E7"/>
    <w:rsid w:val="008B7FFD"/>
    <w:rsid w:val="008C286A"/>
    <w:rsid w:val="008C2920"/>
    <w:rsid w:val="008C4307"/>
    <w:rsid w:val="008C5D1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07509"/>
    <w:rsid w:val="00911080"/>
    <w:rsid w:val="00912500"/>
    <w:rsid w:val="00913398"/>
    <w:rsid w:val="0091350B"/>
    <w:rsid w:val="00915986"/>
    <w:rsid w:val="00916041"/>
    <w:rsid w:val="00917624"/>
    <w:rsid w:val="00925545"/>
    <w:rsid w:val="009259A8"/>
    <w:rsid w:val="00926CB2"/>
    <w:rsid w:val="00930386"/>
    <w:rsid w:val="009309F5"/>
    <w:rsid w:val="00933237"/>
    <w:rsid w:val="00933F28"/>
    <w:rsid w:val="009400C3"/>
    <w:rsid w:val="00942299"/>
    <w:rsid w:val="009453F7"/>
    <w:rsid w:val="00945C77"/>
    <w:rsid w:val="00946474"/>
    <w:rsid w:val="009476C0"/>
    <w:rsid w:val="009544F4"/>
    <w:rsid w:val="00957A05"/>
    <w:rsid w:val="00963E34"/>
    <w:rsid w:val="00964DFA"/>
    <w:rsid w:val="00970A69"/>
    <w:rsid w:val="00972533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A7028"/>
    <w:rsid w:val="009B0697"/>
    <w:rsid w:val="009B341C"/>
    <w:rsid w:val="009B5747"/>
    <w:rsid w:val="009B6586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9F561C"/>
    <w:rsid w:val="00A014A3"/>
    <w:rsid w:val="00A02657"/>
    <w:rsid w:val="00A027CC"/>
    <w:rsid w:val="00A0412D"/>
    <w:rsid w:val="00A11B78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1CA1"/>
    <w:rsid w:val="00A622C4"/>
    <w:rsid w:val="00A6283D"/>
    <w:rsid w:val="00A676FF"/>
    <w:rsid w:val="00A70592"/>
    <w:rsid w:val="00A72977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B7A6C"/>
    <w:rsid w:val="00AC027E"/>
    <w:rsid w:val="00AC05AB"/>
    <w:rsid w:val="00AC1E7E"/>
    <w:rsid w:val="00AC507D"/>
    <w:rsid w:val="00AC64CD"/>
    <w:rsid w:val="00AC66E4"/>
    <w:rsid w:val="00AD0118"/>
    <w:rsid w:val="00AD04F2"/>
    <w:rsid w:val="00AD31B6"/>
    <w:rsid w:val="00AD4578"/>
    <w:rsid w:val="00AD68E9"/>
    <w:rsid w:val="00AD761F"/>
    <w:rsid w:val="00AD7782"/>
    <w:rsid w:val="00AE41DC"/>
    <w:rsid w:val="00AE56C0"/>
    <w:rsid w:val="00AF7ACC"/>
    <w:rsid w:val="00B00914"/>
    <w:rsid w:val="00B02A8E"/>
    <w:rsid w:val="00B033E8"/>
    <w:rsid w:val="00B052EE"/>
    <w:rsid w:val="00B1081F"/>
    <w:rsid w:val="00B23DF3"/>
    <w:rsid w:val="00B2496B"/>
    <w:rsid w:val="00B27499"/>
    <w:rsid w:val="00B3010D"/>
    <w:rsid w:val="00B3206E"/>
    <w:rsid w:val="00B35151"/>
    <w:rsid w:val="00B433F2"/>
    <w:rsid w:val="00B458E8"/>
    <w:rsid w:val="00B47940"/>
    <w:rsid w:val="00B5397B"/>
    <w:rsid w:val="00B53EE9"/>
    <w:rsid w:val="00B6183E"/>
    <w:rsid w:val="00B62809"/>
    <w:rsid w:val="00B65C8F"/>
    <w:rsid w:val="00B66888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A6C2B"/>
    <w:rsid w:val="00BB1E0D"/>
    <w:rsid w:val="00BB1F5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286F"/>
    <w:rsid w:val="00BF4D1F"/>
    <w:rsid w:val="00BF76BE"/>
    <w:rsid w:val="00C02A73"/>
    <w:rsid w:val="00C054B7"/>
    <w:rsid w:val="00C063D2"/>
    <w:rsid w:val="00C07D89"/>
    <w:rsid w:val="00C07FD9"/>
    <w:rsid w:val="00C107A7"/>
    <w:rsid w:val="00C10955"/>
    <w:rsid w:val="00C11C4D"/>
    <w:rsid w:val="00C162C0"/>
    <w:rsid w:val="00C163D2"/>
    <w:rsid w:val="00C1712C"/>
    <w:rsid w:val="00C20634"/>
    <w:rsid w:val="00C20803"/>
    <w:rsid w:val="00C212E0"/>
    <w:rsid w:val="00C23E16"/>
    <w:rsid w:val="00C27E37"/>
    <w:rsid w:val="00C32713"/>
    <w:rsid w:val="00C34F34"/>
    <w:rsid w:val="00C351B8"/>
    <w:rsid w:val="00C410D9"/>
    <w:rsid w:val="00C44DB7"/>
    <w:rsid w:val="00C4510A"/>
    <w:rsid w:val="00C47F2E"/>
    <w:rsid w:val="00C52BA6"/>
    <w:rsid w:val="00C57A1A"/>
    <w:rsid w:val="00C60B74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114"/>
    <w:rsid w:val="00C71F4C"/>
    <w:rsid w:val="00C73E03"/>
    <w:rsid w:val="00C77B29"/>
    <w:rsid w:val="00C834F9"/>
    <w:rsid w:val="00C867CB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2BFF"/>
    <w:rsid w:val="00D030AE"/>
    <w:rsid w:val="00D07D4F"/>
    <w:rsid w:val="00D139C8"/>
    <w:rsid w:val="00D17F81"/>
    <w:rsid w:val="00D2758C"/>
    <w:rsid w:val="00D275CA"/>
    <w:rsid w:val="00D2789B"/>
    <w:rsid w:val="00D345AB"/>
    <w:rsid w:val="00D41566"/>
    <w:rsid w:val="00D452F4"/>
    <w:rsid w:val="00D45477"/>
    <w:rsid w:val="00D458EC"/>
    <w:rsid w:val="00D4657B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085C"/>
    <w:rsid w:val="00DA119B"/>
    <w:rsid w:val="00DA5CBE"/>
    <w:rsid w:val="00DB1C89"/>
    <w:rsid w:val="00DB3763"/>
    <w:rsid w:val="00DB4029"/>
    <w:rsid w:val="00DB5F4D"/>
    <w:rsid w:val="00DB65A9"/>
    <w:rsid w:val="00DB66F2"/>
    <w:rsid w:val="00DB6DA5"/>
    <w:rsid w:val="00DB750F"/>
    <w:rsid w:val="00DC076B"/>
    <w:rsid w:val="00DC186F"/>
    <w:rsid w:val="00DC252F"/>
    <w:rsid w:val="00DC6050"/>
    <w:rsid w:val="00DC6445"/>
    <w:rsid w:val="00DD2BDB"/>
    <w:rsid w:val="00DD35E1"/>
    <w:rsid w:val="00DD43EA"/>
    <w:rsid w:val="00DD7822"/>
    <w:rsid w:val="00DE6F44"/>
    <w:rsid w:val="00DF1B58"/>
    <w:rsid w:val="00E009DA"/>
    <w:rsid w:val="00E01D81"/>
    <w:rsid w:val="00E037D9"/>
    <w:rsid w:val="00E04927"/>
    <w:rsid w:val="00E114CF"/>
    <w:rsid w:val="00E11A48"/>
    <w:rsid w:val="00E130EB"/>
    <w:rsid w:val="00E162CD"/>
    <w:rsid w:val="00E17FA5"/>
    <w:rsid w:val="00E21BFE"/>
    <w:rsid w:val="00E21C88"/>
    <w:rsid w:val="00E223AC"/>
    <w:rsid w:val="00E2535A"/>
    <w:rsid w:val="00E26930"/>
    <w:rsid w:val="00E27257"/>
    <w:rsid w:val="00E27F4F"/>
    <w:rsid w:val="00E30C27"/>
    <w:rsid w:val="00E33C65"/>
    <w:rsid w:val="00E436C2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1C49"/>
    <w:rsid w:val="00E82BD7"/>
    <w:rsid w:val="00E859E3"/>
    <w:rsid w:val="00E87282"/>
    <w:rsid w:val="00E87D18"/>
    <w:rsid w:val="00E87D62"/>
    <w:rsid w:val="00E938F4"/>
    <w:rsid w:val="00E96520"/>
    <w:rsid w:val="00E97333"/>
    <w:rsid w:val="00EA486E"/>
    <w:rsid w:val="00EA4FA3"/>
    <w:rsid w:val="00EB001B"/>
    <w:rsid w:val="00EB3082"/>
    <w:rsid w:val="00EB5441"/>
    <w:rsid w:val="00EB6C33"/>
    <w:rsid w:val="00EC1DEA"/>
    <w:rsid w:val="00EC25FB"/>
    <w:rsid w:val="00EC2AC3"/>
    <w:rsid w:val="00EC6F62"/>
    <w:rsid w:val="00ED2EA2"/>
    <w:rsid w:val="00ED397B"/>
    <w:rsid w:val="00ED6019"/>
    <w:rsid w:val="00ED7830"/>
    <w:rsid w:val="00EE2434"/>
    <w:rsid w:val="00EE2BFF"/>
    <w:rsid w:val="00EE3909"/>
    <w:rsid w:val="00EF4205"/>
    <w:rsid w:val="00EF44A4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5D2B"/>
    <w:rsid w:val="00F410B6"/>
    <w:rsid w:val="00F4135D"/>
    <w:rsid w:val="00F41F1B"/>
    <w:rsid w:val="00F469D7"/>
    <w:rsid w:val="00F46BD9"/>
    <w:rsid w:val="00F60BE0"/>
    <w:rsid w:val="00F6280E"/>
    <w:rsid w:val="00F666EC"/>
    <w:rsid w:val="00F7050A"/>
    <w:rsid w:val="00F75533"/>
    <w:rsid w:val="00F75E66"/>
    <w:rsid w:val="00F8036D"/>
    <w:rsid w:val="00F809DC"/>
    <w:rsid w:val="00F86EB0"/>
    <w:rsid w:val="00F922FE"/>
    <w:rsid w:val="00F9680B"/>
    <w:rsid w:val="00FA154B"/>
    <w:rsid w:val="00FA30CC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6C"/>
    <w:rsid w:val="00FB7FFE"/>
    <w:rsid w:val="00FC12A4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31D3"/>
    <w:rsid w:val="00FE53F2"/>
    <w:rsid w:val="00FE661F"/>
    <w:rsid w:val="00FE7C78"/>
    <w:rsid w:val="00FF0400"/>
    <w:rsid w:val="00FF182B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D32A2"/>
  <w15:docId w15:val="{E6C3168A-2263-4A11-8E15-0ACF59D0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433CA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Section">
    <w:name w:val="Lab Section"/>
    <w:basedOn w:val="BodyText"/>
    <w:next w:val="Normal"/>
    <w:qFormat/>
    <w:rsid w:val="00FC12A4"/>
    <w:pPr>
      <w:widowControl w:val="0"/>
      <w:numPr>
        <w:numId w:val="3"/>
      </w:numPr>
      <w:spacing w:before="240"/>
    </w:pPr>
    <w:rPr>
      <w:b/>
      <w:bCs/>
      <w:iCs/>
      <w:sz w:val="24"/>
    </w:rPr>
  </w:style>
  <w:style w:type="paragraph" w:customStyle="1" w:styleId="LabTitle">
    <w:name w:val="Lab Title"/>
    <w:basedOn w:val="Normal"/>
    <w:link w:val="LabTitleChar"/>
    <w:qFormat/>
    <w:rsid w:val="00050CAD"/>
    <w:pPr>
      <w:spacing w:before="0" w:after="0" w:line="240" w:lineRule="auto"/>
    </w:pPr>
    <w:rPr>
      <w:rFonts w:ascii="Times New Roman" w:eastAsia="Times New Roman" w:hAnsi="Times New Roman"/>
      <w:b/>
      <w:sz w:val="32"/>
      <w:szCs w:val="24"/>
    </w:rPr>
  </w:style>
  <w:style w:type="paragraph" w:customStyle="1" w:styleId="StepHead">
    <w:name w:val="Step Head"/>
    <w:basedOn w:val="Heading2"/>
    <w:next w:val="BodyTextL25"/>
    <w:qFormat/>
    <w:rsid w:val="00050CAD"/>
    <w:pPr>
      <w:keepLines/>
      <w:numPr>
        <w:ilvl w:val="0"/>
        <w:numId w:val="0"/>
      </w:numPr>
    </w:pPr>
    <w:rPr>
      <w:sz w:val="24"/>
    </w:rPr>
  </w:style>
  <w:style w:type="paragraph" w:customStyle="1" w:styleId="PartHead">
    <w:name w:val="Part Head"/>
    <w:basedOn w:val="Normal"/>
    <w:next w:val="BodyTextL25"/>
    <w:qFormat/>
    <w:rsid w:val="00050CAD"/>
    <w:pPr>
      <w:keepNext/>
      <w:spacing w:before="240" w:after="0" w:line="240" w:lineRule="auto"/>
      <w:outlineLvl w:val="0"/>
    </w:pPr>
    <w:rPr>
      <w:rFonts w:ascii="Times New Roman" w:eastAsia="Times New Roman" w:hAnsi="Times New Roman"/>
      <w:b/>
      <w:sz w:val="28"/>
      <w:szCs w:val="24"/>
    </w:rPr>
  </w:style>
  <w:style w:type="numbering" w:customStyle="1" w:styleId="PartStepSubStepList">
    <w:name w:val="Part_Step_SubStep_List"/>
    <w:basedOn w:val="NoList"/>
    <w:uiPriority w:val="99"/>
    <w:rsid w:val="00050CAD"/>
    <w:pPr>
      <w:numPr>
        <w:numId w:val="12"/>
      </w:numPr>
    </w:pPr>
  </w:style>
  <w:style w:type="paragraph" w:customStyle="1" w:styleId="TaskHead">
    <w:name w:val="Task Head"/>
    <w:basedOn w:val="PartHead"/>
    <w:next w:val="BodyTextL25"/>
    <w:rsid w:val="00050CAD"/>
    <w:rPr>
      <w:sz w:val="24"/>
    </w:rPr>
  </w:style>
  <w:style w:type="character" w:customStyle="1" w:styleId="LabTitleChar">
    <w:name w:val="Lab Title Char"/>
    <w:link w:val="LabTitle"/>
    <w:rsid w:val="00050CAD"/>
    <w:rPr>
      <w:rFonts w:ascii="Times New Roman" w:eastAsia="Times New Roman" w:hAnsi="Times New Roman"/>
      <w:b/>
      <w:sz w:val="32"/>
      <w:szCs w:val="24"/>
    </w:rPr>
  </w:style>
  <w:style w:type="paragraph" w:customStyle="1" w:styleId="CMDBold">
    <w:name w:val="CMD Bold"/>
    <w:basedOn w:val="CMD"/>
    <w:next w:val="BodyTextL50"/>
    <w:link w:val="CMDBoldChar"/>
    <w:qFormat/>
    <w:rsid w:val="00050CAD"/>
    <w:pPr>
      <w:spacing w:before="0" w:after="0"/>
    </w:pPr>
    <w:rPr>
      <w:rFonts w:eastAsia="Times New Roman"/>
      <w:b/>
      <w:szCs w:val="24"/>
    </w:rPr>
  </w:style>
  <w:style w:type="character" w:customStyle="1" w:styleId="CMDBoldChar">
    <w:name w:val="CMD Bold Char"/>
    <w:basedOn w:val="CMDChar"/>
    <w:link w:val="CMDBold"/>
    <w:rsid w:val="00050CAD"/>
    <w:rPr>
      <w:rFonts w:ascii="Courier New" w:eastAsia="Times New Roman" w:hAnsi="Courier New"/>
      <w:b/>
      <w:szCs w:val="24"/>
    </w:rPr>
  </w:style>
  <w:style w:type="character" w:styleId="Hyperlink">
    <w:name w:val="Hyperlink"/>
    <w:basedOn w:val="DefaultParagraphFont"/>
    <w:uiPriority w:val="99"/>
    <w:unhideWhenUsed/>
    <w:rsid w:val="00050CA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50CAD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50CA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50CAD"/>
    <w:rPr>
      <w:sz w:val="22"/>
      <w:szCs w:val="22"/>
    </w:rPr>
  </w:style>
  <w:style w:type="character" w:styleId="FollowedHyperlink">
    <w:name w:val="FollowedHyperlink"/>
    <w:basedOn w:val="DefaultParagraphFont"/>
    <w:semiHidden/>
    <w:unhideWhenUsed/>
    <w:rsid w:val="00050CAD"/>
    <w:rPr>
      <w:color w:val="800080" w:themeColor="followedHyperlink"/>
      <w:u w:val="single"/>
    </w:rPr>
  </w:style>
  <w:style w:type="character" w:customStyle="1" w:styleId="property">
    <w:name w:val="property"/>
    <w:basedOn w:val="DefaultParagraphFont"/>
    <w:rsid w:val="00050CAD"/>
  </w:style>
  <w:style w:type="character" w:customStyle="1" w:styleId="type-boolean">
    <w:name w:val="type-boolean"/>
    <w:basedOn w:val="DefaultParagraphFont"/>
    <w:rsid w:val="00050CAD"/>
  </w:style>
  <w:style w:type="paragraph" w:styleId="ListParagraph">
    <w:name w:val="List Paragraph"/>
    <w:basedOn w:val="Normal"/>
    <w:uiPriority w:val="34"/>
    <w:qFormat/>
    <w:rsid w:val="00050CAD"/>
    <w:pPr>
      <w:spacing w:before="0"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character" w:customStyle="1" w:styleId="type-number">
    <w:name w:val="type-number"/>
    <w:basedOn w:val="DefaultParagraphFont"/>
    <w:rsid w:val="00050CAD"/>
  </w:style>
  <w:style w:type="character" w:customStyle="1" w:styleId="type-string">
    <w:name w:val="type-string"/>
    <w:basedOn w:val="DefaultParagraphFont"/>
    <w:rsid w:val="00050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apquest.com/documentation/directions-api/route/get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.mapquest.com/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VN\DevNet\Activiti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DA469D0261E49F1A83840D5D91AA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A16A9-20B5-4F1B-BFBA-2B4F78FF98D2}"/>
      </w:docPartPr>
      <w:docPartBody>
        <w:p w:rsidR="006812D6" w:rsidRDefault="004656D7">
          <w:pPr>
            <w:pStyle w:val="8DA469D0261E49F1A83840D5D91AABAE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D7"/>
    <w:rsid w:val="00076867"/>
    <w:rsid w:val="00174E81"/>
    <w:rsid w:val="00315900"/>
    <w:rsid w:val="004656D7"/>
    <w:rsid w:val="00545E65"/>
    <w:rsid w:val="006354E9"/>
    <w:rsid w:val="006812D6"/>
    <w:rsid w:val="008A45B0"/>
    <w:rsid w:val="00BB7E12"/>
    <w:rsid w:val="00C65EEB"/>
    <w:rsid w:val="00D63B39"/>
    <w:rsid w:val="00E8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DA469D0261E49F1A83840D5D91AABAE">
    <w:name w:val="8DA469D0261E49F1A83840D5D91AAB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432275-A74D-411C-8F97-11F069AE1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66</TotalTime>
  <Pages>17</Pages>
  <Words>5544</Words>
  <Characters>31605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Integrate a REST API in a Python Application</vt:lpstr>
    </vt:vector>
  </TitlesOfParts>
  <Company>Cisco Systems, Inc.</Company>
  <LinksUpToDate>false</LinksUpToDate>
  <CharactersWithSpaces>37075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Integrate a REST API in a Python Application</dc:title>
  <dc:creator>DH</dc:creator>
  <dc:description>2020</dc:description>
  <cp:lastModifiedBy>DH</cp:lastModifiedBy>
  <cp:revision>8</cp:revision>
  <cp:lastPrinted>2020-07-18T00:54:00Z</cp:lastPrinted>
  <dcterms:created xsi:type="dcterms:W3CDTF">2020-05-29T19:44:00Z</dcterms:created>
  <dcterms:modified xsi:type="dcterms:W3CDTF">2020-08-07T20:33:00Z</dcterms:modified>
</cp:coreProperties>
</file>