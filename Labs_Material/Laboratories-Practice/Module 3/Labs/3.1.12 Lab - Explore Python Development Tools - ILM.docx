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4854D3" w14:textId="1C3B71A4" w:rsidR="004D36D7" w:rsidRPr="00FD4A68" w:rsidRDefault="00F35735" w:rsidP="00B47940">
      <w:pPr>
        <w:pStyle w:val="Title"/>
        <w:rPr>
          <w:rStyle w:val="LabTitleInstVersred"/>
          <w:b/>
          <w:color w:val="auto"/>
        </w:rPr>
      </w:pPr>
      <w:sdt>
        <w:sdtPr>
          <w:rPr>
            <w:b w:val="0"/>
            <w:color w:val="EE0000"/>
          </w:rPr>
          <w:alias w:val="Title"/>
          <w:tag w:val=""/>
          <w:id w:val="-487021785"/>
          <w:placeholder>
            <w:docPart w:val="8E038F9236424A1EAB7DE2BFD6CE9D66"/>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FA5281">
            <w:t>Lab - Explore Python Development Tools</w:t>
          </w:r>
        </w:sdtContent>
      </w:sdt>
      <w:r w:rsidR="004D36D7" w:rsidRPr="00FD4A68">
        <w:t xml:space="preserve"> </w:t>
      </w:r>
      <w:r w:rsidR="00D84BDA" w:rsidRPr="00FD4A68">
        <w:rPr>
          <w:rStyle w:val="LabTitleInstVersred"/>
        </w:rPr>
        <w:t>(Instructor Version)</w:t>
      </w:r>
    </w:p>
    <w:p w14:paraId="0AEB1479" w14:textId="77777777" w:rsidR="00D778DF" w:rsidRPr="009A1CF4" w:rsidRDefault="00D778DF" w:rsidP="00D778DF">
      <w:pPr>
        <w:pStyle w:val="InstNoteRed"/>
      </w:pPr>
      <w:r w:rsidRPr="009A1CF4">
        <w:rPr>
          <w:b/>
        </w:rPr>
        <w:t>Instructor Note</w:t>
      </w:r>
      <w:r w:rsidRPr="001C05A1">
        <w:t>:</w:t>
      </w:r>
      <w:r w:rsidRPr="009A1CF4">
        <w:t xml:space="preserve"> Red </w:t>
      </w:r>
      <w:r>
        <w:t xml:space="preserve">font color </w:t>
      </w:r>
      <w:r w:rsidR="006F1616">
        <w:t>or g</w:t>
      </w:r>
      <w:r w:rsidRPr="009A1CF4">
        <w:t>ray highlights indicate text that appears in the instructor copy only.</w:t>
      </w:r>
    </w:p>
    <w:p w14:paraId="777D1622" w14:textId="77777777" w:rsidR="00FA5281" w:rsidRPr="002F0AF6" w:rsidRDefault="00FA5281" w:rsidP="00FA5281">
      <w:pPr>
        <w:pStyle w:val="Heading1"/>
        <w:tabs>
          <w:tab w:val="num" w:pos="0"/>
        </w:tabs>
      </w:pPr>
      <w:r w:rsidRPr="002F0AF6">
        <w:t>Objectives</w:t>
      </w:r>
    </w:p>
    <w:p w14:paraId="14C70EB0" w14:textId="66500548" w:rsidR="00FA5281" w:rsidRDefault="00FA5281" w:rsidP="00FA5281">
      <w:pPr>
        <w:pStyle w:val="BodyTextL25Bold"/>
      </w:pPr>
      <w:r>
        <w:t xml:space="preserve">Part 1: </w:t>
      </w:r>
      <w:r w:rsidR="00827E92">
        <w:t>Launch the DEVASC VM</w:t>
      </w:r>
    </w:p>
    <w:p w14:paraId="26E78AC4" w14:textId="0489DEEF" w:rsidR="00827E92" w:rsidRDefault="00827E92" w:rsidP="00FA5281">
      <w:pPr>
        <w:pStyle w:val="BodyTextL25Bold"/>
      </w:pPr>
      <w:r>
        <w:t>Part 2: Review the Python Installation</w:t>
      </w:r>
    </w:p>
    <w:p w14:paraId="383A24D5" w14:textId="56836FFD" w:rsidR="00827E92" w:rsidRDefault="00827E92" w:rsidP="00FA5281">
      <w:pPr>
        <w:pStyle w:val="BodyTextL25Bold"/>
      </w:pPr>
      <w:r>
        <w:t>Part 3: PIP and Python Virtual Environments</w:t>
      </w:r>
    </w:p>
    <w:p w14:paraId="6C608DE4" w14:textId="4D6EA6DB" w:rsidR="00FA5281" w:rsidRPr="004C0909" w:rsidRDefault="00827E92" w:rsidP="00FA5281">
      <w:pPr>
        <w:pStyle w:val="BodyTextL25Bold"/>
      </w:pPr>
      <w:r>
        <w:t>Part 4: Sharing Your Virtual Environment</w:t>
      </w:r>
    </w:p>
    <w:p w14:paraId="4F305A97" w14:textId="77777777" w:rsidR="00FA5281" w:rsidRDefault="00FA5281" w:rsidP="00FA5281">
      <w:pPr>
        <w:pStyle w:val="Heading1"/>
      </w:pPr>
      <w:r w:rsidRPr="00E70096">
        <w:t>Background / Scenario</w:t>
      </w:r>
    </w:p>
    <w:p w14:paraId="13C5CC1A" w14:textId="77777777" w:rsidR="00AB51FB" w:rsidRDefault="00AB51FB" w:rsidP="00AB51FB">
      <w:pPr>
        <w:pStyle w:val="BodyTextL25"/>
      </w:pPr>
      <w:r>
        <w:t>This course has some basic expectations for students, that they have some background in Python and some hands-on experience with programming. Lab practice with Python gives your fingers the "muscle memory" to work more efficiently in Python. However, initially it is important for you to know how to maintain a Python development environment.</w:t>
      </w:r>
    </w:p>
    <w:p w14:paraId="0D1028F4" w14:textId="69063A35" w:rsidR="00FA5281" w:rsidRDefault="00FA5281" w:rsidP="00AB51FB">
      <w:pPr>
        <w:pStyle w:val="BodyTextL25"/>
        <w:rPr>
          <w:rFonts w:eastAsia="Arial"/>
          <w:b/>
        </w:rPr>
      </w:pPr>
      <w:r>
        <w:t xml:space="preserve">In this lab, you </w:t>
      </w:r>
      <w:r w:rsidR="00693158">
        <w:t xml:space="preserve">review Python installation, PIP, and Python virtual </w:t>
      </w:r>
      <w:r w:rsidR="00AD5F46">
        <w:t>environments</w:t>
      </w:r>
      <w:r w:rsidR="00693158">
        <w:t>.</w:t>
      </w:r>
    </w:p>
    <w:p w14:paraId="3FFFC0CD" w14:textId="77777777" w:rsidR="00FA5281" w:rsidRPr="00E70096" w:rsidRDefault="00FA5281" w:rsidP="00FA5281">
      <w:pPr>
        <w:pStyle w:val="Heading1"/>
      </w:pPr>
      <w:r w:rsidRPr="00E70096">
        <w:t>Required Resources</w:t>
      </w:r>
    </w:p>
    <w:p w14:paraId="51946019" w14:textId="77777777" w:rsidR="00FA5281" w:rsidRDefault="00FA5281" w:rsidP="00FA5281">
      <w:pPr>
        <w:pStyle w:val="Bulletlevel1"/>
      </w:pPr>
      <w:r>
        <w:t>1 PC with operating system of your choice</w:t>
      </w:r>
    </w:p>
    <w:p w14:paraId="443780F0" w14:textId="77777777" w:rsidR="00FA5281" w:rsidRDefault="00FA5281" w:rsidP="00FA5281">
      <w:pPr>
        <w:pStyle w:val="Bulletlevel1"/>
      </w:pPr>
      <w:r>
        <w:t>Virtual Box or VMWare</w:t>
      </w:r>
    </w:p>
    <w:p w14:paraId="205A5992" w14:textId="77777777" w:rsidR="00FA5281" w:rsidRDefault="00FA5281" w:rsidP="00FA5281">
      <w:pPr>
        <w:pStyle w:val="Bulletlevel1"/>
      </w:pPr>
      <w:r>
        <w:t>DEVASC Virtual Machine</w:t>
      </w:r>
    </w:p>
    <w:p w14:paraId="452AFC79" w14:textId="77777777" w:rsidR="00FA5281" w:rsidRDefault="00FA5281" w:rsidP="00FA5281">
      <w:pPr>
        <w:pStyle w:val="Heading1"/>
        <w:tabs>
          <w:tab w:val="num" w:pos="0"/>
        </w:tabs>
      </w:pPr>
      <w:r>
        <w:t>Instructions</w:t>
      </w:r>
    </w:p>
    <w:p w14:paraId="736117BF" w14:textId="77777777" w:rsidR="00C90F2D" w:rsidRDefault="00C90F2D" w:rsidP="00C90F2D">
      <w:pPr>
        <w:pStyle w:val="Heading2"/>
      </w:pPr>
      <w:r>
        <w:t>Launch the DEVASC VM</w:t>
      </w:r>
    </w:p>
    <w:p w14:paraId="6ED8FD6F" w14:textId="77777777" w:rsidR="00C90F2D" w:rsidRDefault="00C90F2D" w:rsidP="00C90F2D">
      <w:pPr>
        <w:pStyle w:val="BodyTextL25"/>
      </w:pPr>
      <w:r>
        <w:t xml:space="preserve">If you have not already completed the </w:t>
      </w:r>
      <w:r w:rsidRPr="0094629E">
        <w:rPr>
          <w:b/>
          <w:bCs/>
        </w:rPr>
        <w:t>Lab - Install the Virtual Machine Lab Environment</w:t>
      </w:r>
      <w:r>
        <w:t xml:space="preserve">, do so now. If you have already completed that lab, launch the </w:t>
      </w:r>
      <w:r w:rsidRPr="0094629E">
        <w:rPr>
          <w:b/>
          <w:bCs/>
        </w:rPr>
        <w:t>DEVASC VM</w:t>
      </w:r>
      <w:r>
        <w:t>.</w:t>
      </w:r>
    </w:p>
    <w:p w14:paraId="1D247DE8" w14:textId="58237FE6" w:rsidR="00103401" w:rsidRPr="00C90F2D" w:rsidRDefault="00AB51FB" w:rsidP="00C90F2D">
      <w:pPr>
        <w:pStyle w:val="Heading2"/>
      </w:pPr>
      <w:r w:rsidRPr="00C90F2D">
        <w:t xml:space="preserve">Review </w:t>
      </w:r>
      <w:r w:rsidR="00957267">
        <w:t>the</w:t>
      </w:r>
      <w:r w:rsidRPr="00C90F2D">
        <w:t xml:space="preserve"> Python Installation</w:t>
      </w:r>
    </w:p>
    <w:p w14:paraId="7ACF120A" w14:textId="0DA3AC99" w:rsidR="00957267" w:rsidRDefault="00957267" w:rsidP="00957267">
      <w:pPr>
        <w:pStyle w:val="BodyTextL25"/>
      </w:pPr>
      <w:r>
        <w:t>These commands give you basic methods for learning more about the local Python environment.</w:t>
      </w:r>
    </w:p>
    <w:p w14:paraId="7EE83053" w14:textId="2C92CEAC" w:rsidR="00C90F2D" w:rsidRDefault="00C90F2D" w:rsidP="00C90F2D">
      <w:pPr>
        <w:pStyle w:val="SubStepAlpha"/>
      </w:pPr>
      <w:r>
        <w:t xml:space="preserve">In the DEVASC VM, you can check the version of Python already installed with the </w:t>
      </w:r>
      <w:r w:rsidRPr="00C90F2D">
        <w:rPr>
          <w:b/>
          <w:bCs/>
        </w:rPr>
        <w:t>python3 -V</w:t>
      </w:r>
      <w:r>
        <w:t xml:space="preserve"> command.</w:t>
      </w:r>
    </w:p>
    <w:p w14:paraId="4467DB1C" w14:textId="77777777" w:rsidR="00C90F2D" w:rsidRDefault="00C90F2D" w:rsidP="00C90F2D">
      <w:pPr>
        <w:pStyle w:val="CMD"/>
      </w:pPr>
      <w:proofErr w:type="spellStart"/>
      <w:r>
        <w:t>devasc@labvm</w:t>
      </w:r>
      <w:proofErr w:type="spellEnd"/>
      <w:r>
        <w:t xml:space="preserve">:~$ </w:t>
      </w:r>
      <w:r w:rsidRPr="00C90F2D">
        <w:rPr>
          <w:b/>
          <w:bCs/>
        </w:rPr>
        <w:t>python3 -V</w:t>
      </w:r>
    </w:p>
    <w:p w14:paraId="170F7354" w14:textId="3185824C" w:rsidR="00C90F2D" w:rsidRDefault="00C90F2D" w:rsidP="00C90F2D">
      <w:pPr>
        <w:pStyle w:val="CMDOutput"/>
      </w:pPr>
      <w:r>
        <w:t>Python 3.8.2</w:t>
      </w:r>
    </w:p>
    <w:p w14:paraId="69E45A60" w14:textId="617ABF96" w:rsidR="00C90F2D" w:rsidRDefault="00C90F2D" w:rsidP="00C90F2D">
      <w:pPr>
        <w:pStyle w:val="CMD"/>
      </w:pPr>
      <w:proofErr w:type="spellStart"/>
      <w:r>
        <w:t>devasc@labvm</w:t>
      </w:r>
      <w:proofErr w:type="spellEnd"/>
      <w:r>
        <w:t>:~$</w:t>
      </w:r>
    </w:p>
    <w:p w14:paraId="48CE5D65" w14:textId="3D14DA40" w:rsidR="00AB51FB" w:rsidRDefault="00C90F2D" w:rsidP="00C90F2D">
      <w:pPr>
        <w:pStyle w:val="SubStepAlpha"/>
      </w:pPr>
      <w:r>
        <w:t>To see the directory for the</w:t>
      </w:r>
      <w:r w:rsidR="00AB51FB">
        <w:t xml:space="preserve"> local Python environment</w:t>
      </w:r>
      <w:r>
        <w:t>,</w:t>
      </w:r>
      <w:r w:rsidR="00AB51FB">
        <w:t xml:space="preserve"> use the </w:t>
      </w:r>
      <w:r w:rsidR="00AB51FB" w:rsidRPr="00C90F2D">
        <w:rPr>
          <w:b/>
          <w:bCs/>
        </w:rPr>
        <w:t>which python</w:t>
      </w:r>
      <w:r>
        <w:rPr>
          <w:b/>
          <w:bCs/>
        </w:rPr>
        <w:t>3</w:t>
      </w:r>
      <w:r w:rsidR="00AB51FB">
        <w:t xml:space="preserve"> command</w:t>
      </w:r>
      <w:r>
        <w:t>.</w:t>
      </w:r>
    </w:p>
    <w:p w14:paraId="5AEE5E3F" w14:textId="77777777" w:rsidR="00C90F2D" w:rsidRDefault="00C90F2D" w:rsidP="00C90F2D">
      <w:pPr>
        <w:pStyle w:val="CMD"/>
      </w:pPr>
      <w:proofErr w:type="spellStart"/>
      <w:r>
        <w:t>devasc@labvm</w:t>
      </w:r>
      <w:proofErr w:type="spellEnd"/>
      <w:r>
        <w:t xml:space="preserve">:~$ </w:t>
      </w:r>
      <w:r w:rsidRPr="00C90F2D">
        <w:rPr>
          <w:b/>
          <w:bCs/>
        </w:rPr>
        <w:t>which python3</w:t>
      </w:r>
    </w:p>
    <w:p w14:paraId="05A27899" w14:textId="77777777" w:rsidR="00C90F2D" w:rsidRDefault="00C90F2D" w:rsidP="00EF3AA5">
      <w:pPr>
        <w:pStyle w:val="CMDOutput"/>
      </w:pPr>
      <w:r>
        <w:t>/</w:t>
      </w:r>
      <w:proofErr w:type="spellStart"/>
      <w:r>
        <w:t>usr</w:t>
      </w:r>
      <w:proofErr w:type="spellEnd"/>
      <w:r>
        <w:t>/bin/python3</w:t>
      </w:r>
    </w:p>
    <w:p w14:paraId="48D938E0" w14:textId="44F933AA" w:rsidR="00AB51FB" w:rsidRDefault="00C90F2D" w:rsidP="00C90F2D">
      <w:pPr>
        <w:pStyle w:val="CMD"/>
      </w:pPr>
      <w:proofErr w:type="spellStart"/>
      <w:r>
        <w:t>devasc@labvm</w:t>
      </w:r>
      <w:proofErr w:type="spellEnd"/>
      <w:r>
        <w:t>:~$</w:t>
      </w:r>
    </w:p>
    <w:p w14:paraId="78AA61DC" w14:textId="50AB15BD" w:rsidR="00B27DAF" w:rsidRPr="00B27DAF" w:rsidRDefault="00957267" w:rsidP="00B27DAF">
      <w:pPr>
        <w:pStyle w:val="Heading2"/>
      </w:pPr>
      <w:r>
        <w:lastRenderedPageBreak/>
        <w:t>PIP and Python Virtual Environments</w:t>
      </w:r>
    </w:p>
    <w:p w14:paraId="15208185" w14:textId="662780D6" w:rsidR="00AB51FB" w:rsidRDefault="00957267" w:rsidP="00AB51FB">
      <w:pPr>
        <w:pStyle w:val="BodyTextL25"/>
      </w:pPr>
      <w:r>
        <w:t xml:space="preserve">PIP stands for Pip Installs Packages. </w:t>
      </w:r>
      <w:r w:rsidR="000F7826">
        <w:t>M</w:t>
      </w:r>
      <w:r w:rsidR="00AB51FB">
        <w:t>any people first learn about</w:t>
      </w:r>
      <w:r>
        <w:t xml:space="preserve"> PIP</w:t>
      </w:r>
      <w:r w:rsidR="00AB51FB">
        <w:t xml:space="preserve"> and start using </w:t>
      </w:r>
      <w:r w:rsidR="009250E0">
        <w:rPr>
          <w:b/>
          <w:bCs/>
        </w:rPr>
        <w:t xml:space="preserve">pip3 </w:t>
      </w:r>
      <w:r w:rsidR="00AB51FB" w:rsidRPr="00957267">
        <w:rPr>
          <w:b/>
          <w:bCs/>
        </w:rPr>
        <w:t>install</w:t>
      </w:r>
      <w:r>
        <w:rPr>
          <w:b/>
          <w:bCs/>
        </w:rPr>
        <w:t xml:space="preserve"> </w:t>
      </w:r>
      <w:r w:rsidR="00AB51FB">
        <w:t>commands</w:t>
      </w:r>
      <w:r w:rsidR="000F7826">
        <w:t xml:space="preserve"> on the system wide Python installation.</w:t>
      </w:r>
      <w:r w:rsidR="00AB51FB">
        <w:t xml:space="preserve"> </w:t>
      </w:r>
      <w:r w:rsidR="000F7826">
        <w:t xml:space="preserve">When you run </w:t>
      </w:r>
      <w:r w:rsidR="009250E0">
        <w:rPr>
          <w:b/>
          <w:bCs/>
        </w:rPr>
        <w:t xml:space="preserve">pip3 </w:t>
      </w:r>
      <w:r w:rsidR="000F7826" w:rsidRPr="00E02751">
        <w:rPr>
          <w:b/>
          <w:bCs/>
        </w:rPr>
        <w:t>install</w:t>
      </w:r>
      <w:r w:rsidR="000F7826">
        <w:t xml:space="preserve"> command on your system, you might introduce competing dependencies in your system installation that you may or may not want for all Python projects. Therefore, the</w:t>
      </w:r>
      <w:r w:rsidR="00AB51FB">
        <w:t xml:space="preserve"> best practice is to </w:t>
      </w:r>
      <w:r>
        <w:t>enable a</w:t>
      </w:r>
      <w:r w:rsidR="000F7826">
        <w:t xml:space="preserve"> Python</w:t>
      </w:r>
      <w:r w:rsidR="00AB51FB">
        <w:t xml:space="preserve"> virtual environment</w:t>
      </w:r>
      <w:r w:rsidR="000F7826">
        <w:t xml:space="preserve">. Then </w:t>
      </w:r>
      <w:r w:rsidR="00AB51FB">
        <w:t xml:space="preserve">install only </w:t>
      </w:r>
      <w:r>
        <w:t>the packages that are</w:t>
      </w:r>
      <w:r w:rsidR="00AB51FB">
        <w:t xml:space="preserve"> needed for </w:t>
      </w:r>
      <w:r>
        <w:t>the</w:t>
      </w:r>
      <w:r w:rsidR="00AB51FB">
        <w:t xml:space="preserve"> project in </w:t>
      </w:r>
      <w:r>
        <w:t>that</w:t>
      </w:r>
      <w:r w:rsidR="00AB51FB">
        <w:t xml:space="preserve"> virtual environment.</w:t>
      </w:r>
      <w:r w:rsidR="00E02751" w:rsidRPr="00E02751">
        <w:t xml:space="preserve"> </w:t>
      </w:r>
      <w:r w:rsidR="000F7826">
        <w:t>That way</w:t>
      </w:r>
      <w:r w:rsidR="00AB51FB">
        <w:t>, you know exactly which packages are installed in a given setting. You can switch those package dependencies easily when switching to a new virtual environment, and not break or cause problems due to competing versions of software.</w:t>
      </w:r>
    </w:p>
    <w:p w14:paraId="1B158A2F" w14:textId="0A72B509" w:rsidR="00AB51FB" w:rsidRDefault="000F7826" w:rsidP="00AB51FB">
      <w:pPr>
        <w:pStyle w:val="BodyTextL25"/>
      </w:pPr>
      <w:r>
        <w:t xml:space="preserve">To install a Python virtual environment, use the </w:t>
      </w:r>
      <w:proofErr w:type="spellStart"/>
      <w:r w:rsidRPr="000F7826">
        <w:rPr>
          <w:b/>
          <w:bCs/>
        </w:rPr>
        <w:t>venv</w:t>
      </w:r>
      <w:proofErr w:type="spellEnd"/>
      <w:r>
        <w:t xml:space="preserve"> tool in Python 3 and then activate the virtual environment, as shown in the following steps.</w:t>
      </w:r>
    </w:p>
    <w:p w14:paraId="69AC5F0F" w14:textId="7D2C2027" w:rsidR="00B27DAF" w:rsidRPr="00B27DAF" w:rsidRDefault="000F7826" w:rsidP="00B27DAF">
      <w:pPr>
        <w:pStyle w:val="Heading3"/>
      </w:pPr>
      <w:r>
        <w:t>Create a Python 3 virtual environment.</w:t>
      </w:r>
    </w:p>
    <w:p w14:paraId="07C06493" w14:textId="5E1C48FB" w:rsidR="007B2A4F" w:rsidRDefault="007B2A4F" w:rsidP="00AB51FB">
      <w:pPr>
        <w:pStyle w:val="SubStepAlpha"/>
      </w:pPr>
      <w:r>
        <w:t xml:space="preserve">Inside the DEVASC VM, </w:t>
      </w:r>
      <w:r w:rsidR="000C6EF2">
        <w:t>c</w:t>
      </w:r>
      <w:r>
        <w:t xml:space="preserve">hange the </w:t>
      </w:r>
      <w:r w:rsidRPr="000C6EF2">
        <w:rPr>
          <w:b/>
          <w:bCs/>
        </w:rPr>
        <w:t>labs/</w:t>
      </w:r>
      <w:proofErr w:type="spellStart"/>
      <w:r w:rsidRPr="000C6EF2">
        <w:rPr>
          <w:b/>
          <w:bCs/>
        </w:rPr>
        <w:t>devnet-src</w:t>
      </w:r>
      <w:proofErr w:type="spellEnd"/>
      <w:r w:rsidRPr="000C6EF2">
        <w:rPr>
          <w:b/>
          <w:bCs/>
        </w:rPr>
        <w:t>/python</w:t>
      </w:r>
      <w:r>
        <w:t xml:space="preserve"> directory.</w:t>
      </w:r>
    </w:p>
    <w:p w14:paraId="7B1F765E" w14:textId="77777777" w:rsidR="000C6EF2" w:rsidRDefault="000C6EF2" w:rsidP="000C6EF2">
      <w:pPr>
        <w:pStyle w:val="CMD"/>
      </w:pPr>
      <w:proofErr w:type="spellStart"/>
      <w:r>
        <w:t>devasc@labvm</w:t>
      </w:r>
      <w:proofErr w:type="spellEnd"/>
      <w:r>
        <w:t xml:space="preserve">:~$ </w:t>
      </w:r>
      <w:r w:rsidRPr="000C6EF2">
        <w:rPr>
          <w:b/>
          <w:bCs/>
        </w:rPr>
        <w:t>cd labs/</w:t>
      </w:r>
      <w:proofErr w:type="spellStart"/>
      <w:r w:rsidRPr="000C6EF2">
        <w:rPr>
          <w:b/>
          <w:bCs/>
        </w:rPr>
        <w:t>devnet-src</w:t>
      </w:r>
      <w:proofErr w:type="spellEnd"/>
      <w:r w:rsidRPr="000C6EF2">
        <w:rPr>
          <w:b/>
          <w:bCs/>
        </w:rPr>
        <w:t>/python/</w:t>
      </w:r>
    </w:p>
    <w:p w14:paraId="7E28B679" w14:textId="010CEFC9" w:rsidR="000C6EF2" w:rsidRDefault="000C6EF2" w:rsidP="000C6EF2">
      <w:pPr>
        <w:pStyle w:val="CMD"/>
      </w:pPr>
      <w:proofErr w:type="spellStart"/>
      <w:r>
        <w:t>devasc@labvm</w:t>
      </w:r>
      <w:proofErr w:type="spellEnd"/>
      <w:r>
        <w:t>:~/labs/</w:t>
      </w:r>
      <w:proofErr w:type="spellStart"/>
      <w:r>
        <w:t>devnet-src</w:t>
      </w:r>
      <w:proofErr w:type="spellEnd"/>
      <w:r>
        <w:t>/python$</w:t>
      </w:r>
    </w:p>
    <w:p w14:paraId="3043541D" w14:textId="390D68EA" w:rsidR="000F7826" w:rsidRDefault="000C6EF2" w:rsidP="00AB51FB">
      <w:pPr>
        <w:pStyle w:val="SubStepAlpha"/>
      </w:pPr>
      <w:r>
        <w:t>E</w:t>
      </w:r>
      <w:r w:rsidR="000F7826">
        <w:t xml:space="preserve">nter the following command to use the </w:t>
      </w:r>
      <w:proofErr w:type="spellStart"/>
      <w:r w:rsidR="000F7826" w:rsidRPr="007B2A4F">
        <w:rPr>
          <w:b/>
          <w:bCs/>
        </w:rPr>
        <w:t>venv</w:t>
      </w:r>
      <w:proofErr w:type="spellEnd"/>
      <w:r w:rsidR="000F7826">
        <w:t xml:space="preserve"> tool to create a Python 3 virtual environment with the name </w:t>
      </w:r>
      <w:proofErr w:type="spellStart"/>
      <w:r w:rsidR="000F7826" w:rsidRPr="007B2A4F">
        <w:rPr>
          <w:b/>
          <w:bCs/>
        </w:rPr>
        <w:t>devfun</w:t>
      </w:r>
      <w:proofErr w:type="spellEnd"/>
      <w:r w:rsidR="000F7826">
        <w:t xml:space="preserve">. The </w:t>
      </w:r>
      <w:r w:rsidR="000F7826" w:rsidRPr="007B2A4F">
        <w:rPr>
          <w:b/>
          <w:bCs/>
        </w:rPr>
        <w:t>-m</w:t>
      </w:r>
      <w:r w:rsidR="000F7826">
        <w:t xml:space="preserve"> switch tells Python to run the </w:t>
      </w:r>
      <w:proofErr w:type="spellStart"/>
      <w:r w:rsidR="000F7826" w:rsidRPr="007B2A4F">
        <w:rPr>
          <w:b/>
          <w:bCs/>
        </w:rPr>
        <w:t>venv</w:t>
      </w:r>
      <w:proofErr w:type="spellEnd"/>
      <w:r w:rsidR="000F7826">
        <w:t xml:space="preserve"> module. The name is chosen by the programmer.</w:t>
      </w:r>
    </w:p>
    <w:p w14:paraId="493A14CC" w14:textId="2EF3EE1A" w:rsidR="000F7826" w:rsidRDefault="00151C1A" w:rsidP="000F7826">
      <w:pPr>
        <w:pStyle w:val="CMD"/>
      </w:pPr>
      <w:proofErr w:type="spellStart"/>
      <w:r>
        <w:t>devasc@labvm</w:t>
      </w:r>
      <w:proofErr w:type="spellEnd"/>
      <w:r>
        <w:t>:~/labs/</w:t>
      </w:r>
      <w:proofErr w:type="spellStart"/>
      <w:r>
        <w:t>devnet-src</w:t>
      </w:r>
      <w:proofErr w:type="spellEnd"/>
      <w:r w:rsidR="000F7826">
        <w:t xml:space="preserve">/python$ </w:t>
      </w:r>
      <w:r w:rsidR="000F7826" w:rsidRPr="000F7826">
        <w:rPr>
          <w:b/>
          <w:bCs/>
        </w:rPr>
        <w:t xml:space="preserve">python3 -m </w:t>
      </w:r>
      <w:proofErr w:type="spellStart"/>
      <w:r w:rsidR="000F7826" w:rsidRPr="000F7826">
        <w:rPr>
          <w:b/>
          <w:bCs/>
        </w:rPr>
        <w:t>venv</w:t>
      </w:r>
      <w:proofErr w:type="spellEnd"/>
      <w:r w:rsidR="000F7826" w:rsidRPr="000F7826">
        <w:rPr>
          <w:b/>
          <w:bCs/>
        </w:rPr>
        <w:t xml:space="preserve"> </w:t>
      </w:r>
      <w:proofErr w:type="spellStart"/>
      <w:r w:rsidR="000F7826" w:rsidRPr="000F7826">
        <w:rPr>
          <w:b/>
          <w:bCs/>
        </w:rPr>
        <w:t>devfun</w:t>
      </w:r>
      <w:proofErr w:type="spellEnd"/>
    </w:p>
    <w:p w14:paraId="09E333F3" w14:textId="5F023608" w:rsidR="000F7826" w:rsidRDefault="00151C1A" w:rsidP="000F7826">
      <w:pPr>
        <w:pStyle w:val="CMD"/>
      </w:pPr>
      <w:proofErr w:type="spellStart"/>
      <w:r>
        <w:t>devasc@labvm</w:t>
      </w:r>
      <w:proofErr w:type="spellEnd"/>
      <w:r>
        <w:t>:~/labs/</w:t>
      </w:r>
      <w:proofErr w:type="spellStart"/>
      <w:r>
        <w:t>devnet-src</w:t>
      </w:r>
      <w:proofErr w:type="spellEnd"/>
      <w:r w:rsidR="000F7826">
        <w:t>/python$</w:t>
      </w:r>
    </w:p>
    <w:p w14:paraId="24D8B4D2" w14:textId="67846743" w:rsidR="001826C2" w:rsidRDefault="001826C2" w:rsidP="00B27DAF">
      <w:pPr>
        <w:pStyle w:val="Heading3"/>
      </w:pPr>
      <w:r>
        <w:t>Activate and test the Python 3 virtual environment.</w:t>
      </w:r>
    </w:p>
    <w:p w14:paraId="787E0FCC" w14:textId="04BFFA75" w:rsidR="001826C2" w:rsidRDefault="001826C2" w:rsidP="001826C2">
      <w:pPr>
        <w:pStyle w:val="SubStepAlpha"/>
      </w:pPr>
      <w:r>
        <w:t>A</w:t>
      </w:r>
      <w:r w:rsidRPr="001826C2">
        <w:t>ctivate the</w:t>
      </w:r>
      <w:r>
        <w:t xml:space="preserve"> virtual</w:t>
      </w:r>
      <w:r w:rsidRPr="001826C2">
        <w:t xml:space="preserve"> environment</w:t>
      </w:r>
      <w:r>
        <w:t xml:space="preserve">. The prompt changes to indicate the name of the environment you are currently working in, which is </w:t>
      </w:r>
      <w:proofErr w:type="spellStart"/>
      <w:r w:rsidRPr="00FA3B35">
        <w:rPr>
          <w:b/>
          <w:bCs/>
        </w:rPr>
        <w:t>devfun</w:t>
      </w:r>
      <w:proofErr w:type="spellEnd"/>
      <w:r>
        <w:t xml:space="preserve"> in this example. Now when you use the </w:t>
      </w:r>
      <w:r w:rsidR="009250E0">
        <w:rPr>
          <w:b/>
          <w:bCs/>
        </w:rPr>
        <w:t xml:space="preserve">pip3 </w:t>
      </w:r>
      <w:r w:rsidRPr="001826C2">
        <w:rPr>
          <w:b/>
          <w:bCs/>
        </w:rPr>
        <w:t>install</w:t>
      </w:r>
      <w:r>
        <w:t xml:space="preserve"> command form here, the</w:t>
      </w:r>
      <w:r w:rsidRPr="001826C2">
        <w:t xml:space="preserve"> system </w:t>
      </w:r>
      <w:r>
        <w:t>will</w:t>
      </w:r>
      <w:r w:rsidRPr="001826C2">
        <w:t xml:space="preserve"> only install packages for th</w:t>
      </w:r>
      <w:r>
        <w:t xml:space="preserve">e active virtual </w:t>
      </w:r>
      <w:r w:rsidRPr="001826C2">
        <w:t>environment</w:t>
      </w:r>
      <w:r>
        <w:t>.</w:t>
      </w:r>
    </w:p>
    <w:p w14:paraId="6C3F0997" w14:textId="0D1E6B1A" w:rsidR="001826C2" w:rsidRDefault="00151C1A" w:rsidP="001826C2">
      <w:pPr>
        <w:pStyle w:val="CMD"/>
      </w:pPr>
      <w:proofErr w:type="spellStart"/>
      <w:r>
        <w:t>devasc@labvm</w:t>
      </w:r>
      <w:proofErr w:type="spellEnd"/>
      <w:r>
        <w:t>:~/labs/</w:t>
      </w:r>
      <w:proofErr w:type="spellStart"/>
      <w:r>
        <w:t>devnet-src</w:t>
      </w:r>
      <w:proofErr w:type="spellEnd"/>
      <w:r w:rsidR="001826C2">
        <w:t xml:space="preserve">/python$ </w:t>
      </w:r>
      <w:r w:rsidR="001826C2" w:rsidRPr="001826C2">
        <w:rPr>
          <w:b/>
          <w:bCs/>
        </w:rPr>
        <w:t xml:space="preserve">source </w:t>
      </w:r>
      <w:proofErr w:type="spellStart"/>
      <w:r w:rsidR="001826C2" w:rsidRPr="001826C2">
        <w:rPr>
          <w:b/>
          <w:bCs/>
        </w:rPr>
        <w:t>devfun</w:t>
      </w:r>
      <w:proofErr w:type="spellEnd"/>
      <w:r w:rsidR="001826C2" w:rsidRPr="001826C2">
        <w:rPr>
          <w:b/>
          <w:bCs/>
        </w:rPr>
        <w:t>/bin/activate</w:t>
      </w:r>
    </w:p>
    <w:p w14:paraId="20B70FF4" w14:textId="62FF7020" w:rsidR="001826C2" w:rsidRPr="001826C2" w:rsidRDefault="001826C2" w:rsidP="001826C2">
      <w:pPr>
        <w:pStyle w:val="CMD"/>
      </w:pPr>
      <w:r w:rsidRPr="001826C2">
        <w:rPr>
          <w:highlight w:val="yellow"/>
        </w:rPr>
        <w:t>(</w:t>
      </w:r>
      <w:proofErr w:type="spellStart"/>
      <w:r w:rsidRPr="001826C2">
        <w:rPr>
          <w:highlight w:val="yellow"/>
        </w:rPr>
        <w:t>devfun</w:t>
      </w:r>
      <w:proofErr w:type="spellEnd"/>
      <w:r w:rsidRPr="001826C2">
        <w:rPr>
          <w:highlight w:val="yellow"/>
        </w:rPr>
        <w:t xml:space="preserve">) </w:t>
      </w:r>
      <w:proofErr w:type="spellStart"/>
      <w:r w:rsidR="00151C1A">
        <w:rPr>
          <w:highlight w:val="yellow"/>
        </w:rPr>
        <w:t>devasc@labvm</w:t>
      </w:r>
      <w:proofErr w:type="spellEnd"/>
      <w:r w:rsidR="00151C1A">
        <w:rPr>
          <w:highlight w:val="yellow"/>
        </w:rPr>
        <w:t>:~/labs/</w:t>
      </w:r>
      <w:proofErr w:type="spellStart"/>
      <w:r w:rsidR="00151C1A">
        <w:rPr>
          <w:highlight w:val="yellow"/>
        </w:rPr>
        <w:t>devnet-src</w:t>
      </w:r>
      <w:proofErr w:type="spellEnd"/>
      <w:r w:rsidRPr="001826C2">
        <w:rPr>
          <w:highlight w:val="yellow"/>
        </w:rPr>
        <w:t>/python$</w:t>
      </w:r>
      <w:r>
        <w:t xml:space="preserve"> </w:t>
      </w:r>
    </w:p>
    <w:p w14:paraId="3F9B6422" w14:textId="17D0F377" w:rsidR="001826C2" w:rsidRDefault="001826C2" w:rsidP="001826C2">
      <w:pPr>
        <w:pStyle w:val="SubStepAlpha"/>
      </w:pPr>
      <w:r>
        <w:t xml:space="preserve">Run the </w:t>
      </w:r>
      <w:r w:rsidRPr="00FA3B35">
        <w:rPr>
          <w:b/>
          <w:bCs/>
        </w:rPr>
        <w:t>pip</w:t>
      </w:r>
      <w:r w:rsidR="00FC215D">
        <w:rPr>
          <w:b/>
          <w:bCs/>
        </w:rPr>
        <w:t>3</w:t>
      </w:r>
      <w:r w:rsidRPr="00FA3B35">
        <w:rPr>
          <w:b/>
          <w:bCs/>
        </w:rPr>
        <w:t xml:space="preserve"> freeze</w:t>
      </w:r>
      <w:r>
        <w:t xml:space="preserve"> command to verify that there are no </w:t>
      </w:r>
      <w:r w:rsidR="00FA3B35">
        <w:t xml:space="preserve">additional </w:t>
      </w:r>
      <w:r>
        <w:t xml:space="preserve">Python packages currently installed in the </w:t>
      </w:r>
      <w:proofErr w:type="spellStart"/>
      <w:r w:rsidRPr="00FA3B35">
        <w:rPr>
          <w:b/>
          <w:bCs/>
        </w:rPr>
        <w:t>devfun</w:t>
      </w:r>
      <w:proofErr w:type="spellEnd"/>
      <w:r>
        <w:t xml:space="preserve"> environment.</w:t>
      </w:r>
    </w:p>
    <w:p w14:paraId="65AA6E79" w14:textId="7C7D77DA" w:rsidR="00FA3B35" w:rsidRDefault="00FA3B35" w:rsidP="00FA3B35">
      <w:pPr>
        <w:pStyle w:val="CMD"/>
      </w:pPr>
      <w:r>
        <w:t>(</w:t>
      </w:r>
      <w:proofErr w:type="spellStart"/>
      <w:r>
        <w:t>devfun</w:t>
      </w:r>
      <w:proofErr w:type="spellEnd"/>
      <w:r>
        <w:t xml:space="preserve">) </w:t>
      </w:r>
      <w:proofErr w:type="spellStart"/>
      <w:r w:rsidR="00151C1A">
        <w:t>devasc@labvm</w:t>
      </w:r>
      <w:proofErr w:type="spellEnd"/>
      <w:r w:rsidR="00151C1A">
        <w:t>:~/labs/</w:t>
      </w:r>
      <w:proofErr w:type="spellStart"/>
      <w:r w:rsidR="00151C1A">
        <w:t>devnet-src</w:t>
      </w:r>
      <w:proofErr w:type="spellEnd"/>
      <w:r>
        <w:t xml:space="preserve">/python$ </w:t>
      </w:r>
      <w:r w:rsidRPr="00FA3B35">
        <w:rPr>
          <w:b/>
          <w:bCs/>
        </w:rPr>
        <w:t>pip</w:t>
      </w:r>
      <w:r>
        <w:rPr>
          <w:b/>
          <w:bCs/>
        </w:rPr>
        <w:t>3</w:t>
      </w:r>
      <w:r w:rsidRPr="00FA3B35">
        <w:rPr>
          <w:b/>
          <w:bCs/>
        </w:rPr>
        <w:t xml:space="preserve"> freeze</w:t>
      </w:r>
    </w:p>
    <w:p w14:paraId="4A8BDF23" w14:textId="746BEC8A" w:rsidR="00FA3B35" w:rsidRDefault="00FA3B35" w:rsidP="00FA3B35">
      <w:pPr>
        <w:pStyle w:val="CMD"/>
      </w:pPr>
      <w:r>
        <w:t>(</w:t>
      </w:r>
      <w:proofErr w:type="spellStart"/>
      <w:r>
        <w:t>devfun</w:t>
      </w:r>
      <w:proofErr w:type="spellEnd"/>
      <w:r>
        <w:t xml:space="preserve">) </w:t>
      </w:r>
      <w:proofErr w:type="spellStart"/>
      <w:r w:rsidR="00151C1A">
        <w:t>devasc@labvm</w:t>
      </w:r>
      <w:proofErr w:type="spellEnd"/>
      <w:r w:rsidR="00151C1A">
        <w:t>:~/labs/</w:t>
      </w:r>
      <w:proofErr w:type="spellStart"/>
      <w:r w:rsidR="00151C1A">
        <w:t>devnet-src</w:t>
      </w:r>
      <w:proofErr w:type="spellEnd"/>
      <w:r>
        <w:t>/python$</w:t>
      </w:r>
    </w:p>
    <w:p w14:paraId="3192059C" w14:textId="6B5E5E32" w:rsidR="001826C2" w:rsidRDefault="001826C2" w:rsidP="001826C2">
      <w:pPr>
        <w:pStyle w:val="SubStepAlpha"/>
      </w:pPr>
      <w:r>
        <w:t xml:space="preserve">Now install the Python </w:t>
      </w:r>
      <w:r w:rsidRPr="00FA3B35">
        <w:rPr>
          <w:b/>
          <w:bCs/>
        </w:rPr>
        <w:t>requests</w:t>
      </w:r>
      <w:r>
        <w:t xml:space="preserve"> package</w:t>
      </w:r>
      <w:r w:rsidR="00FA3B35">
        <w:t xml:space="preserve"> within the </w:t>
      </w:r>
      <w:proofErr w:type="spellStart"/>
      <w:r w:rsidR="00FA3B35" w:rsidRPr="00FA3B35">
        <w:rPr>
          <w:b/>
          <w:bCs/>
        </w:rPr>
        <w:t>devfun</w:t>
      </w:r>
      <w:proofErr w:type="spellEnd"/>
      <w:r w:rsidR="00FA3B35">
        <w:t xml:space="preserve"> environment.</w:t>
      </w:r>
    </w:p>
    <w:p w14:paraId="7A346712" w14:textId="4414ECD3" w:rsidR="00FA3B35" w:rsidRDefault="00FA3B35" w:rsidP="00FA3B35">
      <w:pPr>
        <w:pStyle w:val="CMD"/>
      </w:pPr>
      <w:r>
        <w:t>(</w:t>
      </w:r>
      <w:proofErr w:type="spellStart"/>
      <w:r>
        <w:t>devfun</w:t>
      </w:r>
      <w:proofErr w:type="spellEnd"/>
      <w:r>
        <w:t xml:space="preserve">) </w:t>
      </w:r>
      <w:proofErr w:type="spellStart"/>
      <w:r w:rsidR="00151C1A">
        <w:t>devasc@labvm</w:t>
      </w:r>
      <w:proofErr w:type="spellEnd"/>
      <w:r w:rsidR="00151C1A">
        <w:t>:~/labs/</w:t>
      </w:r>
      <w:proofErr w:type="spellStart"/>
      <w:r w:rsidR="00151C1A">
        <w:t>devnet-src</w:t>
      </w:r>
      <w:proofErr w:type="spellEnd"/>
      <w:r>
        <w:t xml:space="preserve">/python$ </w:t>
      </w:r>
      <w:r w:rsidRPr="00FA3B35">
        <w:rPr>
          <w:b/>
          <w:bCs/>
        </w:rPr>
        <w:t>pip</w:t>
      </w:r>
      <w:r w:rsidR="008D64C1">
        <w:rPr>
          <w:b/>
          <w:bCs/>
        </w:rPr>
        <w:t>3</w:t>
      </w:r>
      <w:r w:rsidRPr="00FA3B35">
        <w:rPr>
          <w:b/>
          <w:bCs/>
        </w:rPr>
        <w:t xml:space="preserve"> install requests</w:t>
      </w:r>
    </w:p>
    <w:p w14:paraId="47632370" w14:textId="77777777" w:rsidR="00FA3B35" w:rsidRDefault="00FA3B35" w:rsidP="00EF3AA5">
      <w:pPr>
        <w:pStyle w:val="CMDOutput"/>
      </w:pPr>
      <w:r>
        <w:t>Collecting requests</w:t>
      </w:r>
    </w:p>
    <w:p w14:paraId="415349F1" w14:textId="77777777" w:rsidR="00FA3B35" w:rsidRDefault="00FA3B35" w:rsidP="00EF3AA5">
      <w:pPr>
        <w:pStyle w:val="CMDOutput"/>
      </w:pPr>
      <w:r>
        <w:t xml:space="preserve">  Downloading requests-2.23.0-py2.py3-none-any.whl (58 kB)</w:t>
      </w:r>
    </w:p>
    <w:p w14:paraId="33487C9E" w14:textId="77777777" w:rsidR="00FA3B35" w:rsidRDefault="00FA3B35" w:rsidP="00EF3AA5">
      <w:pPr>
        <w:pStyle w:val="CMDOutput"/>
      </w:pPr>
      <w:r>
        <w:t xml:space="preserve">     |████████████████████████████████| 58 kB 290 kB/s </w:t>
      </w:r>
    </w:p>
    <w:p w14:paraId="7EE1799C" w14:textId="77777777" w:rsidR="00FA3B35" w:rsidRDefault="00FA3B35" w:rsidP="00EF3AA5">
      <w:pPr>
        <w:pStyle w:val="CMDOutput"/>
      </w:pPr>
      <w:r>
        <w:t>Collecting urllib3!=1.25.0,!=1.25.1,&lt;1.26,&gt;=1.21.1</w:t>
      </w:r>
    </w:p>
    <w:p w14:paraId="2B034910" w14:textId="77777777" w:rsidR="00FA3B35" w:rsidRDefault="00FA3B35" w:rsidP="00EF3AA5">
      <w:pPr>
        <w:pStyle w:val="CMDOutput"/>
      </w:pPr>
      <w:r>
        <w:t xml:space="preserve">  Downloading urllib3-1.25.9-py2.py3-none-any.whl (126 kB)</w:t>
      </w:r>
    </w:p>
    <w:p w14:paraId="3816BA2A" w14:textId="77777777" w:rsidR="00FA3B35" w:rsidRDefault="00FA3B35" w:rsidP="00EF3AA5">
      <w:pPr>
        <w:pStyle w:val="CMDOutput"/>
      </w:pPr>
      <w:r>
        <w:t xml:space="preserve">     |████████████████████████████████| 126 kB 1.7 MB/s </w:t>
      </w:r>
    </w:p>
    <w:p w14:paraId="5AF09E72" w14:textId="77777777" w:rsidR="00FA3B35" w:rsidRDefault="00FA3B35" w:rsidP="00EF3AA5">
      <w:pPr>
        <w:pStyle w:val="CMDOutput"/>
      </w:pPr>
      <w:r>
        <w:t xml:space="preserve">Collecting </w:t>
      </w:r>
      <w:proofErr w:type="spellStart"/>
      <w:r>
        <w:t>idna</w:t>
      </w:r>
      <w:proofErr w:type="spellEnd"/>
      <w:r>
        <w:t>&lt;3,&gt;=2.5</w:t>
      </w:r>
    </w:p>
    <w:p w14:paraId="5BFB564D" w14:textId="77777777" w:rsidR="00FA3B35" w:rsidRDefault="00FA3B35" w:rsidP="00EF3AA5">
      <w:pPr>
        <w:pStyle w:val="CMDOutput"/>
      </w:pPr>
      <w:r>
        <w:t xml:space="preserve">  Downloading idna-2.9-py2.py3-none-any.whl (58 kB)</w:t>
      </w:r>
    </w:p>
    <w:p w14:paraId="542AAE79" w14:textId="77777777" w:rsidR="00FA3B35" w:rsidRDefault="00FA3B35" w:rsidP="00EF3AA5">
      <w:pPr>
        <w:pStyle w:val="CMDOutput"/>
      </w:pPr>
      <w:r>
        <w:t xml:space="preserve">     |████████████████████████████████| 58 kB 18.3 MB/s </w:t>
      </w:r>
    </w:p>
    <w:p w14:paraId="04744462" w14:textId="77777777" w:rsidR="00FA3B35" w:rsidRDefault="00FA3B35" w:rsidP="00EF3AA5">
      <w:pPr>
        <w:pStyle w:val="CMDOutput"/>
      </w:pPr>
      <w:r>
        <w:t xml:space="preserve">Collecting </w:t>
      </w:r>
      <w:proofErr w:type="spellStart"/>
      <w:r>
        <w:t>certifi</w:t>
      </w:r>
      <w:proofErr w:type="spellEnd"/>
      <w:r>
        <w:t>&gt;=2017.4.17</w:t>
      </w:r>
    </w:p>
    <w:p w14:paraId="7B7010B5" w14:textId="77777777" w:rsidR="00FA3B35" w:rsidRDefault="00FA3B35" w:rsidP="00EF3AA5">
      <w:pPr>
        <w:pStyle w:val="CMDOutput"/>
      </w:pPr>
      <w:r>
        <w:t xml:space="preserve">  Downloading certifi-2020.4.5.1-py2.py3-none-any.whl (157 kB)</w:t>
      </w:r>
    </w:p>
    <w:p w14:paraId="153DD6EF" w14:textId="77777777" w:rsidR="00FA3B35" w:rsidRDefault="00FA3B35" w:rsidP="00EF3AA5">
      <w:pPr>
        <w:pStyle w:val="CMDOutput"/>
      </w:pPr>
      <w:r>
        <w:t xml:space="preserve">     |████████████████████████████████| 157 kB 19.8 MB/s </w:t>
      </w:r>
    </w:p>
    <w:p w14:paraId="006B46F3" w14:textId="77777777" w:rsidR="00FA3B35" w:rsidRDefault="00FA3B35" w:rsidP="00EF3AA5">
      <w:pPr>
        <w:pStyle w:val="CMDOutput"/>
      </w:pPr>
      <w:r>
        <w:t xml:space="preserve">Collecting </w:t>
      </w:r>
      <w:proofErr w:type="spellStart"/>
      <w:r>
        <w:t>chardet</w:t>
      </w:r>
      <w:proofErr w:type="spellEnd"/>
      <w:r>
        <w:t>&lt;4,&gt;=3.0.2</w:t>
      </w:r>
    </w:p>
    <w:p w14:paraId="2E8D8DA1" w14:textId="77777777" w:rsidR="00FA3B35" w:rsidRDefault="00FA3B35" w:rsidP="00EF3AA5">
      <w:pPr>
        <w:pStyle w:val="CMDOutput"/>
      </w:pPr>
      <w:r>
        <w:t xml:space="preserve">  Downloading chardet-3.0.4-py2.py3-none-any.whl (133 kB)</w:t>
      </w:r>
    </w:p>
    <w:p w14:paraId="077F198F" w14:textId="77777777" w:rsidR="00FA3B35" w:rsidRDefault="00FA3B35" w:rsidP="00EF3AA5">
      <w:pPr>
        <w:pStyle w:val="CMDOutput"/>
      </w:pPr>
      <w:r>
        <w:lastRenderedPageBreak/>
        <w:t xml:space="preserve">     |████████████████████████████████| 133 kB 59.2 MB/s </w:t>
      </w:r>
    </w:p>
    <w:p w14:paraId="3204272E" w14:textId="77777777" w:rsidR="00FA3B35" w:rsidRDefault="00FA3B35" w:rsidP="00EF3AA5">
      <w:pPr>
        <w:pStyle w:val="CMDOutput"/>
      </w:pPr>
      <w:r>
        <w:t xml:space="preserve">Installing collected packages: urllib3, </w:t>
      </w:r>
      <w:proofErr w:type="spellStart"/>
      <w:r>
        <w:t>idna</w:t>
      </w:r>
      <w:proofErr w:type="spellEnd"/>
      <w:r>
        <w:t xml:space="preserve">, </w:t>
      </w:r>
      <w:proofErr w:type="spellStart"/>
      <w:r>
        <w:t>certifi</w:t>
      </w:r>
      <w:proofErr w:type="spellEnd"/>
      <w:r>
        <w:t xml:space="preserve">, </w:t>
      </w:r>
      <w:proofErr w:type="spellStart"/>
      <w:r>
        <w:t>chardet</w:t>
      </w:r>
      <w:proofErr w:type="spellEnd"/>
      <w:r>
        <w:t>, requests</w:t>
      </w:r>
    </w:p>
    <w:p w14:paraId="645FCF96" w14:textId="77777777" w:rsidR="00FA3B35" w:rsidRDefault="00FA3B35" w:rsidP="00EF3AA5">
      <w:pPr>
        <w:pStyle w:val="CMDOutput"/>
      </w:pPr>
      <w:r>
        <w:t>Successfully installed certifi-2020.4.5.1 chardet-3.0.4 idna-2.9 requests-2.23.0 urllib3-1.25.9</w:t>
      </w:r>
    </w:p>
    <w:p w14:paraId="5F8F1230" w14:textId="1315660F" w:rsidR="00FA3B35" w:rsidRDefault="00FA3B35" w:rsidP="00FA3B35">
      <w:pPr>
        <w:pStyle w:val="CMD"/>
      </w:pPr>
      <w:r>
        <w:t>(</w:t>
      </w:r>
      <w:proofErr w:type="spellStart"/>
      <w:r>
        <w:t>devfun</w:t>
      </w:r>
      <w:proofErr w:type="spellEnd"/>
      <w:r>
        <w:t xml:space="preserve">) </w:t>
      </w:r>
      <w:proofErr w:type="spellStart"/>
      <w:r w:rsidR="00151C1A">
        <w:t>devasc@labvm</w:t>
      </w:r>
      <w:proofErr w:type="spellEnd"/>
      <w:r w:rsidR="00151C1A">
        <w:t>:~/labs/</w:t>
      </w:r>
      <w:proofErr w:type="spellStart"/>
      <w:r w:rsidR="00151C1A">
        <w:t>devnet-src</w:t>
      </w:r>
      <w:proofErr w:type="spellEnd"/>
      <w:r>
        <w:t>/python$</w:t>
      </w:r>
    </w:p>
    <w:p w14:paraId="2462EFC3" w14:textId="7081CDBB" w:rsidR="00AB51FB" w:rsidRDefault="00FA3B35" w:rsidP="00FA3B35">
      <w:pPr>
        <w:pStyle w:val="SubStepAlpha"/>
      </w:pPr>
      <w:r>
        <w:t xml:space="preserve">Re-enter the </w:t>
      </w:r>
      <w:r w:rsidR="009250E0">
        <w:rPr>
          <w:b/>
          <w:bCs/>
        </w:rPr>
        <w:t xml:space="preserve">pip3 </w:t>
      </w:r>
      <w:r w:rsidRPr="00FA3B35">
        <w:rPr>
          <w:b/>
          <w:bCs/>
        </w:rPr>
        <w:t>freeze</w:t>
      </w:r>
      <w:r>
        <w:t xml:space="preserve"> command to see the packages now installed in the </w:t>
      </w:r>
      <w:proofErr w:type="spellStart"/>
      <w:r w:rsidRPr="00FA3B35">
        <w:rPr>
          <w:b/>
          <w:bCs/>
        </w:rPr>
        <w:t>devfun</w:t>
      </w:r>
      <w:proofErr w:type="spellEnd"/>
      <w:r>
        <w:t xml:space="preserve"> environment</w:t>
      </w:r>
      <w:r w:rsidR="00AB51FB">
        <w:t>.</w:t>
      </w:r>
    </w:p>
    <w:p w14:paraId="7AF51C3D" w14:textId="7662B70A" w:rsidR="00B679E1" w:rsidRDefault="00B679E1" w:rsidP="00B679E1">
      <w:pPr>
        <w:pStyle w:val="BodyTextL50"/>
      </w:pPr>
      <w:r w:rsidRPr="008D64C1">
        <w:rPr>
          <w:b/>
          <w:bCs/>
        </w:rPr>
        <w:t>Note</w:t>
      </w:r>
      <w:r>
        <w:t>: Your list of packages and version numbers may be slightly</w:t>
      </w:r>
      <w:r w:rsidR="008D64C1">
        <w:t xml:space="preserve"> different.</w:t>
      </w:r>
    </w:p>
    <w:p w14:paraId="624AF933" w14:textId="36F90832" w:rsidR="00FA3B35" w:rsidRDefault="00FA3B35" w:rsidP="00FA3B35">
      <w:pPr>
        <w:pStyle w:val="CMD"/>
      </w:pPr>
      <w:r>
        <w:t>(</w:t>
      </w:r>
      <w:proofErr w:type="spellStart"/>
      <w:r>
        <w:t>devfun</w:t>
      </w:r>
      <w:proofErr w:type="spellEnd"/>
      <w:r>
        <w:t xml:space="preserve">) </w:t>
      </w:r>
      <w:proofErr w:type="spellStart"/>
      <w:r w:rsidR="00151C1A">
        <w:t>devasc@labvm</w:t>
      </w:r>
      <w:proofErr w:type="spellEnd"/>
      <w:r w:rsidR="00151C1A">
        <w:t>:~/labs/</w:t>
      </w:r>
      <w:proofErr w:type="spellStart"/>
      <w:r w:rsidR="00151C1A">
        <w:t>devnet-src</w:t>
      </w:r>
      <w:proofErr w:type="spellEnd"/>
      <w:r>
        <w:t xml:space="preserve">/python$ </w:t>
      </w:r>
      <w:r w:rsidRPr="00FA3B35">
        <w:rPr>
          <w:b/>
          <w:bCs/>
        </w:rPr>
        <w:t>pip</w:t>
      </w:r>
      <w:r>
        <w:rPr>
          <w:b/>
          <w:bCs/>
        </w:rPr>
        <w:t>3</w:t>
      </w:r>
      <w:r w:rsidRPr="00FA3B35">
        <w:rPr>
          <w:b/>
          <w:bCs/>
        </w:rPr>
        <w:t xml:space="preserve"> freeze</w:t>
      </w:r>
    </w:p>
    <w:p w14:paraId="714703C6" w14:textId="77777777" w:rsidR="00FA3B35" w:rsidRDefault="00FA3B35" w:rsidP="00FA3B35">
      <w:pPr>
        <w:pStyle w:val="CMDOutput"/>
      </w:pPr>
      <w:proofErr w:type="spellStart"/>
      <w:r>
        <w:t>certifi</w:t>
      </w:r>
      <w:proofErr w:type="spellEnd"/>
      <w:r>
        <w:t>==2020.4.5.1</w:t>
      </w:r>
    </w:p>
    <w:p w14:paraId="4C68B27F" w14:textId="77777777" w:rsidR="00FA3B35" w:rsidRDefault="00FA3B35" w:rsidP="00FA3B35">
      <w:pPr>
        <w:pStyle w:val="CMDOutput"/>
      </w:pPr>
      <w:proofErr w:type="spellStart"/>
      <w:r>
        <w:t>chardet</w:t>
      </w:r>
      <w:proofErr w:type="spellEnd"/>
      <w:r>
        <w:t>==3.0.4</w:t>
      </w:r>
    </w:p>
    <w:p w14:paraId="67949DCE" w14:textId="13976BA4" w:rsidR="00FA3B35" w:rsidRDefault="00FA3B35" w:rsidP="00FA3B35">
      <w:pPr>
        <w:pStyle w:val="CMDOutput"/>
      </w:pPr>
      <w:proofErr w:type="spellStart"/>
      <w:r>
        <w:t>idna</w:t>
      </w:r>
      <w:proofErr w:type="spellEnd"/>
      <w:r>
        <w:t>==2.</w:t>
      </w:r>
      <w:r w:rsidR="00FC215D">
        <w:t>10</w:t>
      </w:r>
    </w:p>
    <w:p w14:paraId="2BCA7824" w14:textId="04E84C04" w:rsidR="00FA3B35" w:rsidRDefault="00FA3B35" w:rsidP="00FA3B35">
      <w:pPr>
        <w:pStyle w:val="CMDOutput"/>
      </w:pPr>
      <w:r>
        <w:t>requests==2.2</w:t>
      </w:r>
      <w:r w:rsidR="00FC215D">
        <w:t>4</w:t>
      </w:r>
      <w:r>
        <w:t>.0</w:t>
      </w:r>
    </w:p>
    <w:p w14:paraId="116FD7BF" w14:textId="77777777" w:rsidR="00FA3B35" w:rsidRDefault="00FA3B35" w:rsidP="00FA3B35">
      <w:pPr>
        <w:pStyle w:val="CMDOutput"/>
      </w:pPr>
      <w:r>
        <w:t>urllib3==1.25.9</w:t>
      </w:r>
    </w:p>
    <w:p w14:paraId="0294D8A5" w14:textId="0ABC293A" w:rsidR="00AB51FB" w:rsidRDefault="00FA3B35" w:rsidP="00FA3B35">
      <w:pPr>
        <w:pStyle w:val="CMD"/>
      </w:pPr>
      <w:r>
        <w:t>(</w:t>
      </w:r>
      <w:proofErr w:type="spellStart"/>
      <w:r>
        <w:t>devfun</w:t>
      </w:r>
      <w:proofErr w:type="spellEnd"/>
      <w:r>
        <w:t xml:space="preserve">) </w:t>
      </w:r>
      <w:proofErr w:type="spellStart"/>
      <w:r w:rsidR="00151C1A">
        <w:t>devasc@labvm</w:t>
      </w:r>
      <w:proofErr w:type="spellEnd"/>
      <w:r w:rsidR="00151C1A">
        <w:t>:~/labs/</w:t>
      </w:r>
      <w:proofErr w:type="spellStart"/>
      <w:r w:rsidR="00151C1A">
        <w:t>devnet-src</w:t>
      </w:r>
      <w:proofErr w:type="spellEnd"/>
      <w:r>
        <w:t>/python$</w:t>
      </w:r>
    </w:p>
    <w:p w14:paraId="1395131D" w14:textId="44FD432C" w:rsidR="00FA3B35" w:rsidRDefault="00FA3B35" w:rsidP="00FA3B35">
      <w:pPr>
        <w:pStyle w:val="SubStepAlpha"/>
      </w:pPr>
      <w:r>
        <w:t xml:space="preserve">To deactivate the virtual environment and go back to your system, enter the </w:t>
      </w:r>
      <w:r w:rsidRPr="00FA3B35">
        <w:rPr>
          <w:b/>
          <w:bCs/>
        </w:rPr>
        <w:t>deactivate</w:t>
      </w:r>
      <w:r>
        <w:t xml:space="preserve"> command.</w:t>
      </w:r>
    </w:p>
    <w:p w14:paraId="0604032E" w14:textId="1104CBE7" w:rsidR="00FA3B35" w:rsidRDefault="00FA3B35" w:rsidP="00FA3B35">
      <w:pPr>
        <w:pStyle w:val="CMD"/>
      </w:pPr>
      <w:r>
        <w:t>(</w:t>
      </w:r>
      <w:proofErr w:type="spellStart"/>
      <w:r>
        <w:t>devfun</w:t>
      </w:r>
      <w:proofErr w:type="spellEnd"/>
      <w:r>
        <w:t xml:space="preserve">) </w:t>
      </w:r>
      <w:proofErr w:type="spellStart"/>
      <w:r w:rsidR="00151C1A">
        <w:t>devasc@labvm</w:t>
      </w:r>
      <w:proofErr w:type="spellEnd"/>
      <w:r w:rsidR="00151C1A">
        <w:t>:~/labs/</w:t>
      </w:r>
      <w:proofErr w:type="spellStart"/>
      <w:r w:rsidR="00151C1A">
        <w:t>devnet-src</w:t>
      </w:r>
      <w:proofErr w:type="spellEnd"/>
      <w:r>
        <w:t xml:space="preserve">/python$ </w:t>
      </w:r>
      <w:r w:rsidRPr="00FA3B35">
        <w:rPr>
          <w:b/>
          <w:bCs/>
        </w:rPr>
        <w:t>deactivate</w:t>
      </w:r>
    </w:p>
    <w:p w14:paraId="15475E2F" w14:textId="000F060F" w:rsidR="00FA3B35" w:rsidRDefault="00151C1A" w:rsidP="00FA3B35">
      <w:pPr>
        <w:pStyle w:val="CMD"/>
      </w:pPr>
      <w:proofErr w:type="spellStart"/>
      <w:r>
        <w:t>devasc@labvm</w:t>
      </w:r>
      <w:proofErr w:type="spellEnd"/>
      <w:r>
        <w:t>:~/labs/</w:t>
      </w:r>
      <w:proofErr w:type="spellStart"/>
      <w:r>
        <w:t>devnet-src</w:t>
      </w:r>
      <w:proofErr w:type="spellEnd"/>
      <w:r w:rsidR="00FA3B35">
        <w:t>/python$</w:t>
      </w:r>
    </w:p>
    <w:p w14:paraId="623AB5BF" w14:textId="7799E197" w:rsidR="00013E0C" w:rsidRDefault="00013E0C" w:rsidP="00013E0C">
      <w:pPr>
        <w:pStyle w:val="Heading3"/>
      </w:pPr>
      <w:r>
        <w:t>Check the current packages install</w:t>
      </w:r>
      <w:r w:rsidR="00D41B55">
        <w:t>ed</w:t>
      </w:r>
      <w:r>
        <w:t xml:space="preserve"> in the system environment.</w:t>
      </w:r>
    </w:p>
    <w:p w14:paraId="2347EC63" w14:textId="424063FF" w:rsidR="00FA3B35" w:rsidRDefault="00013E0C" w:rsidP="00FA3B35">
      <w:pPr>
        <w:pStyle w:val="SubStepAlpha"/>
      </w:pPr>
      <w:r>
        <w:t>E</w:t>
      </w:r>
      <w:r w:rsidR="00FA3B35">
        <w:t>nter the</w:t>
      </w:r>
      <w:r w:rsidR="00D9490E">
        <w:t xml:space="preserve"> system wide</w:t>
      </w:r>
      <w:r w:rsidR="00FA3B35">
        <w:t xml:space="preserve"> </w:t>
      </w:r>
      <w:r w:rsidR="00D9490E" w:rsidRPr="00D9490E">
        <w:rPr>
          <w:b/>
          <w:bCs/>
        </w:rPr>
        <w:t>python3 -m</w:t>
      </w:r>
      <w:r w:rsidR="00D9490E">
        <w:t xml:space="preserve"> </w:t>
      </w:r>
      <w:r w:rsidR="00FA3B35" w:rsidRPr="00FA3B35">
        <w:rPr>
          <w:b/>
          <w:bCs/>
        </w:rPr>
        <w:t>pip freeze</w:t>
      </w:r>
      <w:r w:rsidR="00FA3B35">
        <w:t xml:space="preserve"> command to see what packages are installed in the system environment.</w:t>
      </w:r>
    </w:p>
    <w:p w14:paraId="3B48F8DE" w14:textId="7330020C" w:rsidR="00E017A8" w:rsidRDefault="00E017A8" w:rsidP="00E017A8">
      <w:pPr>
        <w:pStyle w:val="BodyTextL50"/>
      </w:pPr>
      <w:r>
        <w:t xml:space="preserve">Note: Because Python 3 is invoked with the following command, you only use </w:t>
      </w:r>
      <w:r w:rsidRPr="00E017A8">
        <w:rPr>
          <w:b/>
          <w:bCs/>
        </w:rPr>
        <w:t>pip</w:t>
      </w:r>
      <w:r>
        <w:t xml:space="preserve"> instead of </w:t>
      </w:r>
      <w:r w:rsidRPr="00E017A8">
        <w:rPr>
          <w:b/>
          <w:bCs/>
        </w:rPr>
        <w:t>pip3</w:t>
      </w:r>
      <w:r>
        <w:t>.</w:t>
      </w:r>
    </w:p>
    <w:p w14:paraId="1B06551D" w14:textId="5B681635" w:rsidR="00D9490E" w:rsidRDefault="00151C1A" w:rsidP="00D9490E">
      <w:pPr>
        <w:pStyle w:val="CMD"/>
      </w:pPr>
      <w:proofErr w:type="spellStart"/>
      <w:r>
        <w:t>devasc@labvm</w:t>
      </w:r>
      <w:proofErr w:type="spellEnd"/>
      <w:r>
        <w:t>:~/labs/</w:t>
      </w:r>
      <w:proofErr w:type="spellStart"/>
      <w:r>
        <w:t>devnet-src</w:t>
      </w:r>
      <w:proofErr w:type="spellEnd"/>
      <w:r w:rsidR="00D9490E">
        <w:t xml:space="preserve">/python$ </w:t>
      </w:r>
      <w:r w:rsidR="00D9490E" w:rsidRPr="00D9490E">
        <w:rPr>
          <w:b/>
          <w:bCs/>
        </w:rPr>
        <w:t>python3 -m pip freeze</w:t>
      </w:r>
    </w:p>
    <w:p w14:paraId="5CFC0330" w14:textId="77777777" w:rsidR="00D9490E" w:rsidRDefault="00D9490E" w:rsidP="00D9490E">
      <w:pPr>
        <w:pStyle w:val="CMDOutput"/>
      </w:pPr>
      <w:r>
        <w:t>ansible==2.9.4</w:t>
      </w:r>
    </w:p>
    <w:p w14:paraId="4B13377B" w14:textId="77777777" w:rsidR="00D9490E" w:rsidRDefault="00D9490E" w:rsidP="00D9490E">
      <w:pPr>
        <w:pStyle w:val="CMDOutput"/>
      </w:pPr>
      <w:r>
        <w:t>apache-</w:t>
      </w:r>
      <w:proofErr w:type="spellStart"/>
      <w:r>
        <w:t>libcloud</w:t>
      </w:r>
      <w:proofErr w:type="spellEnd"/>
      <w:r>
        <w:t>==2.8.0</w:t>
      </w:r>
    </w:p>
    <w:p w14:paraId="3B444ADE" w14:textId="77777777" w:rsidR="00D9490E" w:rsidRDefault="00D9490E" w:rsidP="00D9490E">
      <w:pPr>
        <w:pStyle w:val="CMDOutput"/>
      </w:pPr>
      <w:proofErr w:type="spellStart"/>
      <w:r>
        <w:t>appdirs</w:t>
      </w:r>
      <w:proofErr w:type="spellEnd"/>
      <w:r>
        <w:t>==1.4.3</w:t>
      </w:r>
    </w:p>
    <w:p w14:paraId="45F8F0AD" w14:textId="77777777" w:rsidR="00D9490E" w:rsidRDefault="00D9490E" w:rsidP="00D9490E">
      <w:pPr>
        <w:pStyle w:val="CMDOutput"/>
      </w:pPr>
      <w:proofErr w:type="spellStart"/>
      <w:r>
        <w:t>argcomplete</w:t>
      </w:r>
      <w:proofErr w:type="spellEnd"/>
      <w:r>
        <w:t>==1.8.1</w:t>
      </w:r>
    </w:p>
    <w:p w14:paraId="7A36085E" w14:textId="77777777" w:rsidR="00D9490E" w:rsidRDefault="00D9490E" w:rsidP="00D9490E">
      <w:pPr>
        <w:pStyle w:val="CMDOutput"/>
      </w:pPr>
      <w:proofErr w:type="spellStart"/>
      <w:r>
        <w:t>astroid</w:t>
      </w:r>
      <w:proofErr w:type="spellEnd"/>
      <w:r>
        <w:t>==2.3.3</w:t>
      </w:r>
    </w:p>
    <w:p w14:paraId="05EBF118" w14:textId="77777777" w:rsidR="00D9490E" w:rsidRDefault="00D9490E" w:rsidP="00D9490E">
      <w:pPr>
        <w:pStyle w:val="CMDOutput"/>
      </w:pPr>
      <w:proofErr w:type="spellStart"/>
      <w:r>
        <w:t>bcrypt</w:t>
      </w:r>
      <w:proofErr w:type="spellEnd"/>
      <w:r>
        <w:t>==3.1.7</w:t>
      </w:r>
    </w:p>
    <w:p w14:paraId="478CCB68" w14:textId="77777777" w:rsidR="00D9490E" w:rsidRDefault="00D9490E" w:rsidP="00D9490E">
      <w:pPr>
        <w:pStyle w:val="CMDOutput"/>
      </w:pPr>
      <w:r>
        <w:t>blinker==1.4</w:t>
      </w:r>
    </w:p>
    <w:p w14:paraId="7F643CA1" w14:textId="77777777" w:rsidR="00D9490E" w:rsidRDefault="00D9490E" w:rsidP="00D9490E">
      <w:pPr>
        <w:pStyle w:val="CMDOutput"/>
      </w:pPr>
      <w:proofErr w:type="spellStart"/>
      <w:r>
        <w:t>certifi</w:t>
      </w:r>
      <w:proofErr w:type="spellEnd"/>
      <w:r>
        <w:t>==2019.11.28</w:t>
      </w:r>
    </w:p>
    <w:p w14:paraId="4376E340" w14:textId="34358426" w:rsidR="00D9490E" w:rsidRDefault="00D9490E" w:rsidP="00D9490E">
      <w:pPr>
        <w:pStyle w:val="CMDOutput"/>
      </w:pPr>
      <w:r>
        <w:t>&lt;output omitted&gt;</w:t>
      </w:r>
    </w:p>
    <w:p w14:paraId="30148993" w14:textId="77777777" w:rsidR="00D9490E" w:rsidRDefault="00D9490E" w:rsidP="00D9490E">
      <w:pPr>
        <w:pStyle w:val="CMDOutput"/>
      </w:pPr>
      <w:proofErr w:type="spellStart"/>
      <w:r>
        <w:t>xmltodict</w:t>
      </w:r>
      <w:proofErr w:type="spellEnd"/>
      <w:r>
        <w:t>==0.12.0</w:t>
      </w:r>
    </w:p>
    <w:p w14:paraId="1EEE8773" w14:textId="77777777" w:rsidR="00D9490E" w:rsidRDefault="00D9490E" w:rsidP="00D9490E">
      <w:pPr>
        <w:pStyle w:val="CMDOutput"/>
      </w:pPr>
      <w:proofErr w:type="spellStart"/>
      <w:r>
        <w:t>zipp</w:t>
      </w:r>
      <w:proofErr w:type="spellEnd"/>
      <w:r>
        <w:t>==1.0.0</w:t>
      </w:r>
    </w:p>
    <w:p w14:paraId="5B060CB1" w14:textId="4328E844" w:rsidR="00D9490E" w:rsidRDefault="00151C1A" w:rsidP="00D9490E">
      <w:pPr>
        <w:pStyle w:val="CMD"/>
      </w:pPr>
      <w:proofErr w:type="spellStart"/>
      <w:r>
        <w:t>devasc@labvm</w:t>
      </w:r>
      <w:proofErr w:type="spellEnd"/>
      <w:r>
        <w:t>:~/labs/</w:t>
      </w:r>
      <w:proofErr w:type="spellStart"/>
      <w:r>
        <w:t>devnet-src</w:t>
      </w:r>
      <w:proofErr w:type="spellEnd"/>
      <w:r w:rsidR="00D9490E">
        <w:t>/python$</w:t>
      </w:r>
    </w:p>
    <w:p w14:paraId="6D4BD572" w14:textId="1D93B322" w:rsidR="00FA3B35" w:rsidRDefault="00D9490E" w:rsidP="00FA3B35">
      <w:pPr>
        <w:pStyle w:val="SubStepAlpha"/>
      </w:pPr>
      <w:r>
        <w:t xml:space="preserve">If you want to quickly find the version of a package installed, pipe the output to the </w:t>
      </w:r>
      <w:r w:rsidRPr="00D9490E">
        <w:rPr>
          <w:b/>
          <w:bCs/>
        </w:rPr>
        <w:t>grep</w:t>
      </w:r>
      <w:r>
        <w:t xml:space="preserve"> command. Enter the following to see the version of the requests package currently installed.</w:t>
      </w:r>
    </w:p>
    <w:p w14:paraId="6E2250B1" w14:textId="1363473B" w:rsidR="00D9490E" w:rsidRDefault="00151C1A" w:rsidP="00D9490E">
      <w:pPr>
        <w:pStyle w:val="CMD"/>
      </w:pPr>
      <w:proofErr w:type="spellStart"/>
      <w:r>
        <w:t>devasc@labvm</w:t>
      </w:r>
      <w:proofErr w:type="spellEnd"/>
      <w:r>
        <w:t>:~/labs/</w:t>
      </w:r>
      <w:proofErr w:type="spellStart"/>
      <w:r>
        <w:t>devnet-src</w:t>
      </w:r>
      <w:proofErr w:type="spellEnd"/>
      <w:r w:rsidR="00D9490E">
        <w:t xml:space="preserve">/python$ </w:t>
      </w:r>
      <w:r w:rsidR="00D9490E" w:rsidRPr="00013E0C">
        <w:rPr>
          <w:b/>
          <w:bCs/>
        </w:rPr>
        <w:t>python3 -m pip freeze | grep requests</w:t>
      </w:r>
    </w:p>
    <w:p w14:paraId="357E8C50" w14:textId="77777777" w:rsidR="00D9490E" w:rsidRDefault="00D9490E" w:rsidP="00013E0C">
      <w:pPr>
        <w:pStyle w:val="CMDOutput"/>
      </w:pPr>
      <w:r>
        <w:t>requests==2.22.0</w:t>
      </w:r>
    </w:p>
    <w:p w14:paraId="52D9B633" w14:textId="77777777" w:rsidR="00D9490E" w:rsidRDefault="00D9490E" w:rsidP="00013E0C">
      <w:pPr>
        <w:pStyle w:val="CMDOutput"/>
      </w:pPr>
      <w:r>
        <w:t>requests-</w:t>
      </w:r>
      <w:proofErr w:type="spellStart"/>
      <w:r>
        <w:t>kerberos</w:t>
      </w:r>
      <w:proofErr w:type="spellEnd"/>
      <w:r>
        <w:t>==0.12.0</w:t>
      </w:r>
    </w:p>
    <w:p w14:paraId="052F93E7" w14:textId="77777777" w:rsidR="00D9490E" w:rsidRDefault="00D9490E" w:rsidP="00013E0C">
      <w:pPr>
        <w:pStyle w:val="CMDOutput"/>
      </w:pPr>
      <w:r>
        <w:t>requests-</w:t>
      </w:r>
      <w:proofErr w:type="spellStart"/>
      <w:r>
        <w:t>ntlm</w:t>
      </w:r>
      <w:proofErr w:type="spellEnd"/>
      <w:r>
        <w:t>==1.1.0</w:t>
      </w:r>
    </w:p>
    <w:p w14:paraId="0D49C270" w14:textId="77777777" w:rsidR="00D9490E" w:rsidRDefault="00D9490E" w:rsidP="00013E0C">
      <w:pPr>
        <w:pStyle w:val="CMDOutput"/>
      </w:pPr>
      <w:r>
        <w:t>requests-toolbelt==0.9.1</w:t>
      </w:r>
    </w:p>
    <w:p w14:paraId="61B4FB08" w14:textId="77777777" w:rsidR="00D9490E" w:rsidRDefault="00D9490E" w:rsidP="00013E0C">
      <w:pPr>
        <w:pStyle w:val="CMDOutput"/>
      </w:pPr>
      <w:r>
        <w:t>requests-</w:t>
      </w:r>
      <w:proofErr w:type="spellStart"/>
      <w:r>
        <w:t>unixsocket</w:t>
      </w:r>
      <w:proofErr w:type="spellEnd"/>
      <w:r>
        <w:t>==0.2.0</w:t>
      </w:r>
    </w:p>
    <w:p w14:paraId="464BD453" w14:textId="62B063B2" w:rsidR="00D9490E" w:rsidRDefault="00151C1A" w:rsidP="00EF3AA5">
      <w:pPr>
        <w:pStyle w:val="CMD"/>
      </w:pPr>
      <w:proofErr w:type="spellStart"/>
      <w:r>
        <w:t>devasc@labvm</w:t>
      </w:r>
      <w:proofErr w:type="spellEnd"/>
      <w:r>
        <w:t>:~/labs/</w:t>
      </w:r>
      <w:proofErr w:type="spellStart"/>
      <w:r>
        <w:t>devnet-src</w:t>
      </w:r>
      <w:proofErr w:type="spellEnd"/>
      <w:r w:rsidR="00D9490E">
        <w:t xml:space="preserve">/python$ </w:t>
      </w:r>
    </w:p>
    <w:p w14:paraId="1DECDCF3" w14:textId="0BA22AF4" w:rsidR="00320C01" w:rsidRPr="00320C01" w:rsidRDefault="00320C01" w:rsidP="00320C01">
      <w:pPr>
        <w:pStyle w:val="Heading2"/>
      </w:pPr>
      <w:r>
        <w:lastRenderedPageBreak/>
        <w:t>Sharing Your Virtual Environment</w:t>
      </w:r>
    </w:p>
    <w:p w14:paraId="310233A6" w14:textId="1826C10D" w:rsidR="00AB51FB" w:rsidRDefault="00320C01" w:rsidP="00AB51FB">
      <w:pPr>
        <w:pStyle w:val="BodyTextL25"/>
      </w:pPr>
      <w:r w:rsidRPr="00320C01">
        <w:t xml:space="preserve">The output of </w:t>
      </w:r>
      <w:r>
        <w:t xml:space="preserve">the </w:t>
      </w:r>
      <w:r w:rsidR="009250E0">
        <w:rPr>
          <w:b/>
          <w:bCs/>
        </w:rPr>
        <w:t xml:space="preserve">pip3 </w:t>
      </w:r>
      <w:r w:rsidRPr="00320C01">
        <w:rPr>
          <w:b/>
          <w:bCs/>
        </w:rPr>
        <w:t>freeze</w:t>
      </w:r>
      <w:r w:rsidRPr="00320C01">
        <w:t xml:space="preserve"> command is in a specific format for a reason. You can use all the dependencies listed so that other people who want to work on the same project as you can get the same environment as yours.</w:t>
      </w:r>
    </w:p>
    <w:p w14:paraId="07875679" w14:textId="3B5A0C30" w:rsidR="00320C01" w:rsidRDefault="00320C01" w:rsidP="00320C01">
      <w:pPr>
        <w:pStyle w:val="BodyTextL25"/>
      </w:pPr>
      <w:r>
        <w:t>A developer can create a</w:t>
      </w:r>
      <w:r w:rsidR="00B11069">
        <w:t xml:space="preserve"> requirements</w:t>
      </w:r>
      <w:r>
        <w:t xml:space="preserve"> file</w:t>
      </w:r>
      <w:r w:rsidR="00B11069">
        <w:t>, such as</w:t>
      </w:r>
      <w:r>
        <w:t xml:space="preserve"> </w:t>
      </w:r>
      <w:r w:rsidRPr="00320C01">
        <w:rPr>
          <w:b/>
          <w:bCs/>
        </w:rPr>
        <w:t>requirements.txt</w:t>
      </w:r>
      <w:r w:rsidR="00B11069" w:rsidRPr="00B11069">
        <w:t>,</w:t>
      </w:r>
      <w:r>
        <w:t xml:space="preserve"> by </w:t>
      </w:r>
      <w:r w:rsidR="00B11069">
        <w:t>using the</w:t>
      </w:r>
      <w:r>
        <w:t xml:space="preserve"> </w:t>
      </w:r>
      <w:r w:rsidR="009250E0">
        <w:rPr>
          <w:b/>
          <w:bCs/>
        </w:rPr>
        <w:t xml:space="preserve">pip3 </w:t>
      </w:r>
      <w:r w:rsidRPr="00320C01">
        <w:rPr>
          <w:b/>
          <w:bCs/>
        </w:rPr>
        <w:t>freeze &gt; requirements.txt</w:t>
      </w:r>
      <w:r w:rsidR="00B11069">
        <w:rPr>
          <w:b/>
          <w:bCs/>
        </w:rPr>
        <w:t xml:space="preserve"> </w:t>
      </w:r>
      <w:r w:rsidR="00B11069">
        <w:t>command</w:t>
      </w:r>
      <w:r>
        <w:t xml:space="preserve">. Then another developer can, from another activated virtual environment, use this </w:t>
      </w:r>
      <w:r w:rsidR="009250E0">
        <w:rPr>
          <w:b/>
          <w:bCs/>
        </w:rPr>
        <w:t xml:space="preserve">pip3 </w:t>
      </w:r>
      <w:r w:rsidRPr="00320C01">
        <w:rPr>
          <w:b/>
          <w:bCs/>
        </w:rPr>
        <w:t>install -r requirements.txt</w:t>
      </w:r>
      <w:r>
        <w:t xml:space="preserve"> command to install the packages required by the project. </w:t>
      </w:r>
    </w:p>
    <w:p w14:paraId="42079F46" w14:textId="30445B3E" w:rsidR="00320C01" w:rsidRDefault="00320C01" w:rsidP="00320C01">
      <w:pPr>
        <w:pStyle w:val="SubStepAlpha"/>
      </w:pPr>
      <w:r>
        <w:t xml:space="preserve">Re-activate the </w:t>
      </w:r>
      <w:proofErr w:type="spellStart"/>
      <w:r w:rsidRPr="00B11069">
        <w:rPr>
          <w:b/>
          <w:bCs/>
        </w:rPr>
        <w:t>devfun</w:t>
      </w:r>
      <w:proofErr w:type="spellEnd"/>
      <w:r>
        <w:t xml:space="preserve"> virtual environment.</w:t>
      </w:r>
    </w:p>
    <w:p w14:paraId="380CE0EB" w14:textId="23ED8586" w:rsidR="00B11069" w:rsidRDefault="00151C1A" w:rsidP="00AD5F46">
      <w:pPr>
        <w:pStyle w:val="CMD"/>
      </w:pPr>
      <w:proofErr w:type="spellStart"/>
      <w:r>
        <w:t>devasc@labvm</w:t>
      </w:r>
      <w:proofErr w:type="spellEnd"/>
      <w:r>
        <w:t>:~/labs/</w:t>
      </w:r>
      <w:proofErr w:type="spellStart"/>
      <w:r>
        <w:t>devnet-src</w:t>
      </w:r>
      <w:proofErr w:type="spellEnd"/>
      <w:r w:rsidR="00B11069">
        <w:t xml:space="preserve">/python$ </w:t>
      </w:r>
      <w:r w:rsidR="00B11069" w:rsidRPr="00B11069">
        <w:rPr>
          <w:b/>
          <w:bCs/>
        </w:rPr>
        <w:t xml:space="preserve">source </w:t>
      </w:r>
      <w:proofErr w:type="spellStart"/>
      <w:r w:rsidR="00B11069" w:rsidRPr="00B11069">
        <w:rPr>
          <w:b/>
          <w:bCs/>
        </w:rPr>
        <w:t>devfun</w:t>
      </w:r>
      <w:proofErr w:type="spellEnd"/>
      <w:r w:rsidR="00B11069" w:rsidRPr="00B11069">
        <w:rPr>
          <w:b/>
          <w:bCs/>
        </w:rPr>
        <w:t>/bin/activate</w:t>
      </w:r>
    </w:p>
    <w:p w14:paraId="496D1C96" w14:textId="611D7568" w:rsidR="00B11069" w:rsidRDefault="00B11069" w:rsidP="00AD5F46">
      <w:pPr>
        <w:pStyle w:val="CMDOutput"/>
      </w:pPr>
      <w:r>
        <w:t>(</w:t>
      </w:r>
      <w:proofErr w:type="spellStart"/>
      <w:r>
        <w:t>devfun</w:t>
      </w:r>
      <w:proofErr w:type="spellEnd"/>
      <w:r>
        <w:t xml:space="preserve">) </w:t>
      </w:r>
      <w:proofErr w:type="spellStart"/>
      <w:r>
        <w:t>devasc@labvm</w:t>
      </w:r>
      <w:proofErr w:type="spellEnd"/>
      <w:r>
        <w:t>:</w:t>
      </w:r>
    </w:p>
    <w:p w14:paraId="77387825" w14:textId="72436F77" w:rsidR="00B11069" w:rsidRDefault="00B11069" w:rsidP="00320C01">
      <w:pPr>
        <w:pStyle w:val="SubStepAlpha"/>
      </w:pPr>
      <w:r>
        <w:t xml:space="preserve">Send the output of the </w:t>
      </w:r>
      <w:r w:rsidR="009250E0">
        <w:rPr>
          <w:b/>
          <w:bCs/>
        </w:rPr>
        <w:t xml:space="preserve">pip3 </w:t>
      </w:r>
      <w:r w:rsidRPr="00B11069">
        <w:rPr>
          <w:b/>
          <w:bCs/>
        </w:rPr>
        <w:t>freeze</w:t>
      </w:r>
      <w:r>
        <w:t xml:space="preserve"> command to a text file called </w:t>
      </w:r>
      <w:r w:rsidRPr="00B11069">
        <w:rPr>
          <w:b/>
          <w:bCs/>
        </w:rPr>
        <w:t>requirements.txt</w:t>
      </w:r>
      <w:r>
        <w:t>.</w:t>
      </w:r>
    </w:p>
    <w:p w14:paraId="38A0CA2F" w14:textId="56A9608A" w:rsidR="00B11069" w:rsidRDefault="00B11069" w:rsidP="00AD5F46">
      <w:pPr>
        <w:pStyle w:val="CMD"/>
      </w:pPr>
      <w:r w:rsidRPr="00B11069">
        <w:t>(</w:t>
      </w:r>
      <w:proofErr w:type="spellStart"/>
      <w:r w:rsidRPr="00B11069">
        <w:t>devfun</w:t>
      </w:r>
      <w:proofErr w:type="spellEnd"/>
      <w:r w:rsidRPr="00B11069">
        <w:t xml:space="preserve">) </w:t>
      </w:r>
      <w:proofErr w:type="spellStart"/>
      <w:r w:rsidR="00151C1A">
        <w:t>devasc@labvm</w:t>
      </w:r>
      <w:proofErr w:type="spellEnd"/>
      <w:r w:rsidR="00151C1A">
        <w:t>:~/labs/</w:t>
      </w:r>
      <w:proofErr w:type="spellStart"/>
      <w:r w:rsidR="00151C1A">
        <w:t>devnet-src</w:t>
      </w:r>
      <w:proofErr w:type="spellEnd"/>
      <w:r w:rsidRPr="00B11069">
        <w:t xml:space="preserve">/python$ </w:t>
      </w:r>
      <w:r w:rsidR="009250E0">
        <w:rPr>
          <w:b/>
          <w:bCs/>
        </w:rPr>
        <w:t xml:space="preserve">pip3 </w:t>
      </w:r>
      <w:r w:rsidRPr="00B11069">
        <w:rPr>
          <w:b/>
          <w:bCs/>
        </w:rPr>
        <w:t>freeze &gt; requirements.txt</w:t>
      </w:r>
    </w:p>
    <w:p w14:paraId="0AB5CBA7" w14:textId="22BF2C68" w:rsidR="00B11069" w:rsidRDefault="00B11069" w:rsidP="00320C01">
      <w:pPr>
        <w:pStyle w:val="SubStepAlpha"/>
      </w:pPr>
      <w:r>
        <w:t xml:space="preserve">Deactivate the </w:t>
      </w:r>
      <w:proofErr w:type="spellStart"/>
      <w:r w:rsidRPr="00B11069">
        <w:rPr>
          <w:b/>
          <w:bCs/>
        </w:rPr>
        <w:t>devfun</w:t>
      </w:r>
      <w:proofErr w:type="spellEnd"/>
      <w:r>
        <w:t xml:space="preserve"> virtual environment. You can use the </w:t>
      </w:r>
      <w:r w:rsidRPr="00B11069">
        <w:rPr>
          <w:b/>
          <w:bCs/>
        </w:rPr>
        <w:t>ls</w:t>
      </w:r>
      <w:r>
        <w:t xml:space="preserve"> command to see that the </w:t>
      </w:r>
      <w:r w:rsidRPr="00B11069">
        <w:rPr>
          <w:b/>
          <w:bCs/>
        </w:rPr>
        <w:t>requirements.txt</w:t>
      </w:r>
      <w:r>
        <w:t xml:space="preserve"> file is in the /python directory. </w:t>
      </w:r>
    </w:p>
    <w:p w14:paraId="3813DC49" w14:textId="20A19676" w:rsidR="00B11069" w:rsidRDefault="00B11069" w:rsidP="00AD5F46">
      <w:pPr>
        <w:pStyle w:val="CMD"/>
      </w:pPr>
      <w:r>
        <w:t>(</w:t>
      </w:r>
      <w:proofErr w:type="spellStart"/>
      <w:r>
        <w:t>devfun</w:t>
      </w:r>
      <w:proofErr w:type="spellEnd"/>
      <w:r>
        <w:t xml:space="preserve">) </w:t>
      </w:r>
      <w:proofErr w:type="spellStart"/>
      <w:r w:rsidR="00151C1A">
        <w:t>devasc@labvm</w:t>
      </w:r>
      <w:proofErr w:type="spellEnd"/>
      <w:r w:rsidR="00151C1A">
        <w:t>:~/labs/</w:t>
      </w:r>
      <w:proofErr w:type="spellStart"/>
      <w:r w:rsidR="00151C1A">
        <w:t>devnet-src</w:t>
      </w:r>
      <w:proofErr w:type="spellEnd"/>
      <w:r>
        <w:t xml:space="preserve">/python$ </w:t>
      </w:r>
      <w:r w:rsidRPr="00B11069">
        <w:rPr>
          <w:b/>
          <w:bCs/>
        </w:rPr>
        <w:t>deactivate</w:t>
      </w:r>
    </w:p>
    <w:p w14:paraId="6CF6ADBD" w14:textId="7215FCD0" w:rsidR="00B11069" w:rsidRDefault="00151C1A" w:rsidP="00AD5F46">
      <w:pPr>
        <w:pStyle w:val="CMD"/>
      </w:pPr>
      <w:proofErr w:type="spellStart"/>
      <w:r>
        <w:t>devasc@labvm</w:t>
      </w:r>
      <w:proofErr w:type="spellEnd"/>
      <w:r>
        <w:t>:~/labs/</w:t>
      </w:r>
      <w:proofErr w:type="spellStart"/>
      <w:r>
        <w:t>devnet-src</w:t>
      </w:r>
      <w:proofErr w:type="spellEnd"/>
      <w:r w:rsidR="00B11069">
        <w:t xml:space="preserve">/python$ </w:t>
      </w:r>
      <w:r w:rsidR="00B11069" w:rsidRPr="00B11069">
        <w:rPr>
          <w:b/>
          <w:bCs/>
        </w:rPr>
        <w:t>ls</w:t>
      </w:r>
    </w:p>
    <w:p w14:paraId="4E7427F7" w14:textId="77777777" w:rsidR="00B11069" w:rsidRDefault="00B11069" w:rsidP="00AD5F46">
      <w:pPr>
        <w:pStyle w:val="CMDOutput"/>
      </w:pPr>
      <w:proofErr w:type="spellStart"/>
      <w:r>
        <w:t>devfun</w:t>
      </w:r>
      <w:proofErr w:type="spellEnd"/>
      <w:r>
        <w:t xml:space="preserve">       file-access-input.py  if-acl.py       </w:t>
      </w:r>
      <w:r w:rsidRPr="00B11069">
        <w:rPr>
          <w:highlight w:val="yellow"/>
        </w:rPr>
        <w:t>requirements.txt</w:t>
      </w:r>
    </w:p>
    <w:p w14:paraId="592E15C1" w14:textId="77777777" w:rsidR="00B11069" w:rsidRDefault="00B11069" w:rsidP="00AD5F46">
      <w:pPr>
        <w:pStyle w:val="CMDOutput"/>
      </w:pPr>
      <w:r>
        <w:t>devices.txt  file-access.py        if-vlan.py      while-loop.py</w:t>
      </w:r>
    </w:p>
    <w:p w14:paraId="6EDD25FE" w14:textId="580583F3" w:rsidR="00B11069" w:rsidRDefault="00B11069" w:rsidP="00AD5F46">
      <w:pPr>
        <w:pStyle w:val="CMDOutput"/>
      </w:pPr>
      <w:proofErr w:type="spellStart"/>
      <w:r>
        <w:t>devnew</w:t>
      </w:r>
      <w:proofErr w:type="spellEnd"/>
      <w:r>
        <w:t xml:space="preserve">       hello-world.py        person-info.py</w:t>
      </w:r>
    </w:p>
    <w:p w14:paraId="6EDFAA5B" w14:textId="568BEDCD" w:rsidR="00320C01" w:rsidRDefault="00320C01" w:rsidP="00320C01">
      <w:pPr>
        <w:pStyle w:val="SubStepAlpha"/>
      </w:pPr>
      <w:r>
        <w:t>Create a</w:t>
      </w:r>
      <w:r w:rsidR="00B11069">
        <w:t>nd activate a</w:t>
      </w:r>
      <w:r>
        <w:t xml:space="preserve"> new Python virtual environment called </w:t>
      </w:r>
      <w:proofErr w:type="spellStart"/>
      <w:r w:rsidRPr="00B11069">
        <w:rPr>
          <w:b/>
          <w:bCs/>
        </w:rPr>
        <w:t>devnew</w:t>
      </w:r>
      <w:proofErr w:type="spellEnd"/>
      <w:r>
        <w:t>.</w:t>
      </w:r>
    </w:p>
    <w:p w14:paraId="0DF96479" w14:textId="5090B07F" w:rsidR="00B11069" w:rsidRDefault="00151C1A" w:rsidP="00AD5F46">
      <w:pPr>
        <w:pStyle w:val="CMD"/>
      </w:pPr>
      <w:proofErr w:type="spellStart"/>
      <w:r>
        <w:t>devasc@labvm</w:t>
      </w:r>
      <w:proofErr w:type="spellEnd"/>
      <w:r>
        <w:t>:~/labs/</w:t>
      </w:r>
      <w:proofErr w:type="spellStart"/>
      <w:r>
        <w:t>devnet-src</w:t>
      </w:r>
      <w:proofErr w:type="spellEnd"/>
      <w:r w:rsidR="00B11069">
        <w:t xml:space="preserve">/python$ </w:t>
      </w:r>
      <w:r w:rsidR="00B11069" w:rsidRPr="00B11069">
        <w:rPr>
          <w:b/>
          <w:bCs/>
        </w:rPr>
        <w:t xml:space="preserve">python3 -m </w:t>
      </w:r>
      <w:proofErr w:type="spellStart"/>
      <w:r w:rsidR="00B11069" w:rsidRPr="00B11069">
        <w:rPr>
          <w:b/>
          <w:bCs/>
        </w:rPr>
        <w:t>venv</w:t>
      </w:r>
      <w:proofErr w:type="spellEnd"/>
      <w:r w:rsidR="00B11069" w:rsidRPr="00B11069">
        <w:rPr>
          <w:b/>
          <w:bCs/>
        </w:rPr>
        <w:t xml:space="preserve"> </w:t>
      </w:r>
      <w:proofErr w:type="spellStart"/>
      <w:r w:rsidR="00B11069" w:rsidRPr="00B11069">
        <w:rPr>
          <w:b/>
          <w:bCs/>
        </w:rPr>
        <w:t>devnew</w:t>
      </w:r>
      <w:proofErr w:type="spellEnd"/>
    </w:p>
    <w:p w14:paraId="33902A42" w14:textId="59CFD891" w:rsidR="00B11069" w:rsidRDefault="00151C1A" w:rsidP="00AD5F46">
      <w:pPr>
        <w:pStyle w:val="CMD"/>
      </w:pPr>
      <w:proofErr w:type="spellStart"/>
      <w:r>
        <w:t>devasc@labvm</w:t>
      </w:r>
      <w:proofErr w:type="spellEnd"/>
      <w:r>
        <w:t>:~/labs/</w:t>
      </w:r>
      <w:proofErr w:type="spellStart"/>
      <w:r>
        <w:t>devnet-src</w:t>
      </w:r>
      <w:proofErr w:type="spellEnd"/>
      <w:r w:rsidR="00B11069">
        <w:t xml:space="preserve">/python$ </w:t>
      </w:r>
      <w:r w:rsidR="00B11069" w:rsidRPr="00B11069">
        <w:rPr>
          <w:b/>
          <w:bCs/>
        </w:rPr>
        <w:t xml:space="preserve">source </w:t>
      </w:r>
      <w:proofErr w:type="spellStart"/>
      <w:r w:rsidR="00B11069" w:rsidRPr="00B11069">
        <w:rPr>
          <w:b/>
          <w:bCs/>
        </w:rPr>
        <w:t>devnew</w:t>
      </w:r>
      <w:proofErr w:type="spellEnd"/>
      <w:r w:rsidR="00B11069" w:rsidRPr="00B11069">
        <w:rPr>
          <w:b/>
          <w:bCs/>
        </w:rPr>
        <w:t>/bin/activate</w:t>
      </w:r>
    </w:p>
    <w:p w14:paraId="37929A24" w14:textId="15B42A1D" w:rsidR="00B11069" w:rsidRDefault="00B11069" w:rsidP="00EF3AA5">
      <w:pPr>
        <w:pStyle w:val="CMD"/>
      </w:pPr>
      <w:r>
        <w:t>(</w:t>
      </w:r>
      <w:proofErr w:type="spellStart"/>
      <w:r w:rsidRPr="00AD5F46">
        <w:rPr>
          <w:shd w:val="clear" w:color="auto" w:fill="FFFF00"/>
        </w:rPr>
        <w:t>devnew</w:t>
      </w:r>
      <w:proofErr w:type="spellEnd"/>
      <w:r>
        <w:t xml:space="preserve">) </w:t>
      </w:r>
      <w:proofErr w:type="spellStart"/>
      <w:r w:rsidR="00151C1A">
        <w:t>devasc@labvm</w:t>
      </w:r>
      <w:proofErr w:type="spellEnd"/>
      <w:r w:rsidR="00151C1A">
        <w:t>:~/labs/</w:t>
      </w:r>
      <w:proofErr w:type="spellStart"/>
      <w:r w:rsidR="00151C1A">
        <w:t>devnet-src</w:t>
      </w:r>
      <w:proofErr w:type="spellEnd"/>
      <w:r>
        <w:t>/python$</w:t>
      </w:r>
    </w:p>
    <w:p w14:paraId="6B83B7FE" w14:textId="29EFCE7B" w:rsidR="00320C01" w:rsidRDefault="00B11069" w:rsidP="00320C01">
      <w:pPr>
        <w:pStyle w:val="SubStepAlpha"/>
      </w:pPr>
      <w:r>
        <w:t xml:space="preserve">Use the </w:t>
      </w:r>
      <w:r w:rsidR="009250E0">
        <w:rPr>
          <w:b/>
          <w:bCs/>
        </w:rPr>
        <w:t xml:space="preserve">pip3 </w:t>
      </w:r>
      <w:r w:rsidRPr="00827E92">
        <w:rPr>
          <w:b/>
          <w:bCs/>
        </w:rPr>
        <w:t>install -r requirements.txt</w:t>
      </w:r>
      <w:r>
        <w:t xml:space="preserve"> command to install the same packages </w:t>
      </w:r>
      <w:r w:rsidR="00827E92">
        <w:t xml:space="preserve">that are installed in the </w:t>
      </w:r>
      <w:proofErr w:type="spellStart"/>
      <w:r w:rsidR="00827E92" w:rsidRPr="00827E92">
        <w:rPr>
          <w:b/>
          <w:bCs/>
        </w:rPr>
        <w:t>devfun</w:t>
      </w:r>
      <w:proofErr w:type="spellEnd"/>
      <w:r w:rsidR="00827E92">
        <w:t xml:space="preserve"> virtual environment.</w:t>
      </w:r>
    </w:p>
    <w:p w14:paraId="0321B745" w14:textId="68862544" w:rsidR="00827E92" w:rsidRDefault="00827E92" w:rsidP="00AD5F46">
      <w:pPr>
        <w:pStyle w:val="CMD"/>
      </w:pPr>
      <w:r>
        <w:t>(</w:t>
      </w:r>
      <w:proofErr w:type="spellStart"/>
      <w:r>
        <w:t>devnew</w:t>
      </w:r>
      <w:proofErr w:type="spellEnd"/>
      <w:r>
        <w:t xml:space="preserve">) </w:t>
      </w:r>
      <w:proofErr w:type="spellStart"/>
      <w:r w:rsidR="00151C1A">
        <w:t>devasc@labvm</w:t>
      </w:r>
      <w:proofErr w:type="spellEnd"/>
      <w:r w:rsidR="00151C1A">
        <w:t>:~/labs/</w:t>
      </w:r>
      <w:proofErr w:type="spellStart"/>
      <w:r w:rsidR="00151C1A">
        <w:t>devnet-src</w:t>
      </w:r>
      <w:proofErr w:type="spellEnd"/>
      <w:r>
        <w:t xml:space="preserve">/python$ </w:t>
      </w:r>
      <w:r w:rsidRPr="00827E92">
        <w:rPr>
          <w:b/>
          <w:bCs/>
        </w:rPr>
        <w:t>pip</w:t>
      </w:r>
      <w:r w:rsidR="009250E0">
        <w:rPr>
          <w:b/>
          <w:bCs/>
        </w:rPr>
        <w:t>3</w:t>
      </w:r>
      <w:r w:rsidRPr="00827E92">
        <w:rPr>
          <w:b/>
          <w:bCs/>
        </w:rPr>
        <w:t xml:space="preserve"> install -r requirements.txt</w:t>
      </w:r>
      <w:r>
        <w:t xml:space="preserve"> </w:t>
      </w:r>
    </w:p>
    <w:p w14:paraId="3F80943A" w14:textId="77777777" w:rsidR="00827E92" w:rsidRDefault="00827E92" w:rsidP="00AD5F46">
      <w:pPr>
        <w:pStyle w:val="CMDOutput"/>
      </w:pPr>
      <w:r>
        <w:t xml:space="preserve">Collecting </w:t>
      </w:r>
      <w:proofErr w:type="spellStart"/>
      <w:r>
        <w:t>certifi</w:t>
      </w:r>
      <w:proofErr w:type="spellEnd"/>
      <w:r>
        <w:t>==2020.4.5.1</w:t>
      </w:r>
    </w:p>
    <w:p w14:paraId="42C35DD3" w14:textId="77777777" w:rsidR="00827E92" w:rsidRDefault="00827E92" w:rsidP="00AD5F46">
      <w:pPr>
        <w:pStyle w:val="CMDOutput"/>
      </w:pPr>
      <w:r>
        <w:t xml:space="preserve">  Using cached certifi-2020.4.5.1-py2.py3-none-any.whl (157 kB)</w:t>
      </w:r>
    </w:p>
    <w:p w14:paraId="5BF32F95" w14:textId="77777777" w:rsidR="00827E92" w:rsidRDefault="00827E92" w:rsidP="00AD5F46">
      <w:pPr>
        <w:pStyle w:val="CMDOutput"/>
      </w:pPr>
      <w:r>
        <w:t xml:space="preserve">Collecting </w:t>
      </w:r>
      <w:proofErr w:type="spellStart"/>
      <w:r>
        <w:t>chardet</w:t>
      </w:r>
      <w:proofErr w:type="spellEnd"/>
      <w:r>
        <w:t>==3.0.4</w:t>
      </w:r>
    </w:p>
    <w:p w14:paraId="1B754F5B" w14:textId="77777777" w:rsidR="00827E92" w:rsidRDefault="00827E92" w:rsidP="00AD5F46">
      <w:pPr>
        <w:pStyle w:val="CMDOutput"/>
      </w:pPr>
      <w:r>
        <w:t xml:space="preserve">  Using cached chardet-3.0.4-py2.py3-none-any.whl (133 kB)</w:t>
      </w:r>
    </w:p>
    <w:p w14:paraId="7E7222EE" w14:textId="77777777" w:rsidR="00827E92" w:rsidRDefault="00827E92" w:rsidP="00AD5F46">
      <w:pPr>
        <w:pStyle w:val="CMDOutput"/>
      </w:pPr>
      <w:r>
        <w:t xml:space="preserve">Collecting </w:t>
      </w:r>
      <w:proofErr w:type="spellStart"/>
      <w:r>
        <w:t>idna</w:t>
      </w:r>
      <w:proofErr w:type="spellEnd"/>
      <w:r>
        <w:t>==2.9</w:t>
      </w:r>
    </w:p>
    <w:p w14:paraId="7BB31299" w14:textId="77777777" w:rsidR="00827E92" w:rsidRDefault="00827E92" w:rsidP="00AD5F46">
      <w:pPr>
        <w:pStyle w:val="CMDOutput"/>
      </w:pPr>
      <w:r>
        <w:t xml:space="preserve">  Using cached idna-2.9-py2.py3-none-any.whl (58 kB)</w:t>
      </w:r>
    </w:p>
    <w:p w14:paraId="1FDD6774" w14:textId="77777777" w:rsidR="00827E92" w:rsidRDefault="00827E92" w:rsidP="00AD5F46">
      <w:pPr>
        <w:pStyle w:val="CMDOutput"/>
      </w:pPr>
      <w:r>
        <w:t>Requirement already satisfied: pkg-resources==0.0.0 in ./</w:t>
      </w:r>
      <w:proofErr w:type="spellStart"/>
      <w:r>
        <w:t>devnew</w:t>
      </w:r>
      <w:proofErr w:type="spellEnd"/>
      <w:r>
        <w:t>/lib/python3.8/site-packages (from -r requirements.txt (line 4)) (0.0.0)</w:t>
      </w:r>
    </w:p>
    <w:p w14:paraId="0BD687F6" w14:textId="77777777" w:rsidR="00827E92" w:rsidRDefault="00827E92" w:rsidP="00AD5F46">
      <w:pPr>
        <w:pStyle w:val="CMDOutput"/>
      </w:pPr>
      <w:r>
        <w:t>Collecting requests==2.23.0</w:t>
      </w:r>
    </w:p>
    <w:p w14:paraId="402AB266" w14:textId="77777777" w:rsidR="00827E92" w:rsidRDefault="00827E92" w:rsidP="00AD5F46">
      <w:pPr>
        <w:pStyle w:val="CMDOutput"/>
      </w:pPr>
      <w:r>
        <w:t xml:space="preserve">  Using cached requests-2.23.0-py2.py3-none-any.whl (58 kB)</w:t>
      </w:r>
    </w:p>
    <w:p w14:paraId="410AB837" w14:textId="77777777" w:rsidR="00827E92" w:rsidRDefault="00827E92" w:rsidP="00AD5F46">
      <w:pPr>
        <w:pStyle w:val="CMDOutput"/>
      </w:pPr>
      <w:r>
        <w:t>Collecting urllib3==1.25.9</w:t>
      </w:r>
    </w:p>
    <w:p w14:paraId="5349E28E" w14:textId="77777777" w:rsidR="00827E92" w:rsidRDefault="00827E92" w:rsidP="00AD5F46">
      <w:pPr>
        <w:pStyle w:val="CMDOutput"/>
      </w:pPr>
      <w:r>
        <w:t xml:space="preserve">  Using cached urllib3-1.25.9-py2.py3-none-any.whl (126 kB)</w:t>
      </w:r>
    </w:p>
    <w:p w14:paraId="548553DA" w14:textId="77777777" w:rsidR="00827E92" w:rsidRDefault="00827E92" w:rsidP="00AD5F46">
      <w:pPr>
        <w:pStyle w:val="CMDOutput"/>
      </w:pPr>
      <w:r>
        <w:t xml:space="preserve">Installing collected packages: </w:t>
      </w:r>
      <w:proofErr w:type="spellStart"/>
      <w:r>
        <w:t>certifi</w:t>
      </w:r>
      <w:proofErr w:type="spellEnd"/>
      <w:r>
        <w:t xml:space="preserve">, </w:t>
      </w:r>
      <w:proofErr w:type="spellStart"/>
      <w:r>
        <w:t>chardet</w:t>
      </w:r>
      <w:proofErr w:type="spellEnd"/>
      <w:r>
        <w:t xml:space="preserve">, </w:t>
      </w:r>
      <w:proofErr w:type="spellStart"/>
      <w:r>
        <w:t>idna</w:t>
      </w:r>
      <w:proofErr w:type="spellEnd"/>
      <w:r>
        <w:t>, urllib3, requests</w:t>
      </w:r>
    </w:p>
    <w:p w14:paraId="19EEAC1D" w14:textId="77777777" w:rsidR="00827E92" w:rsidRDefault="00827E92" w:rsidP="00AD5F46">
      <w:pPr>
        <w:pStyle w:val="CMDOutput"/>
      </w:pPr>
      <w:r>
        <w:t>Successfully installed certifi-2020.4.5.1 chardet-3.0.4 idna-2.9 requests-2.23.0 urllib3-1.25.9</w:t>
      </w:r>
    </w:p>
    <w:p w14:paraId="18A674FC" w14:textId="5E913753" w:rsidR="00827E92" w:rsidRDefault="00827E92" w:rsidP="00AD5F46">
      <w:pPr>
        <w:pStyle w:val="CMD"/>
      </w:pPr>
      <w:r>
        <w:t>(</w:t>
      </w:r>
      <w:proofErr w:type="spellStart"/>
      <w:r>
        <w:t>devnew</w:t>
      </w:r>
      <w:proofErr w:type="spellEnd"/>
      <w:r>
        <w:t xml:space="preserve">) </w:t>
      </w:r>
      <w:proofErr w:type="spellStart"/>
      <w:r w:rsidR="00151C1A">
        <w:t>devasc@labvm</w:t>
      </w:r>
      <w:proofErr w:type="spellEnd"/>
      <w:r w:rsidR="00151C1A">
        <w:t>:~/labs/</w:t>
      </w:r>
      <w:proofErr w:type="spellStart"/>
      <w:r w:rsidR="00151C1A">
        <w:t>devnet-src</w:t>
      </w:r>
      <w:proofErr w:type="spellEnd"/>
      <w:r>
        <w:t>/python$</w:t>
      </w:r>
    </w:p>
    <w:p w14:paraId="53350BBD" w14:textId="41D80B85" w:rsidR="00827E92" w:rsidRDefault="00827E92" w:rsidP="00320C01">
      <w:pPr>
        <w:pStyle w:val="SubStepAlpha"/>
      </w:pPr>
      <w:r>
        <w:t xml:space="preserve">When entering </w:t>
      </w:r>
      <w:r w:rsidR="009250E0">
        <w:rPr>
          <w:b/>
          <w:bCs/>
        </w:rPr>
        <w:t xml:space="preserve">pip3 </w:t>
      </w:r>
      <w:r w:rsidRPr="00827E92">
        <w:rPr>
          <w:b/>
          <w:bCs/>
        </w:rPr>
        <w:t>freeze</w:t>
      </w:r>
      <w:r>
        <w:t xml:space="preserve"> in the </w:t>
      </w:r>
      <w:proofErr w:type="spellStart"/>
      <w:r w:rsidRPr="00827E92">
        <w:rPr>
          <w:b/>
          <w:bCs/>
        </w:rPr>
        <w:t>devnew</w:t>
      </w:r>
      <w:proofErr w:type="spellEnd"/>
      <w:r>
        <w:t xml:space="preserve"> environment, you should see the following output.</w:t>
      </w:r>
    </w:p>
    <w:p w14:paraId="53DB4BC1" w14:textId="3AB8E339" w:rsidR="00827E92" w:rsidRDefault="00827E92" w:rsidP="00827E92">
      <w:pPr>
        <w:pStyle w:val="CMD"/>
      </w:pPr>
      <w:r>
        <w:lastRenderedPageBreak/>
        <w:t>(</w:t>
      </w:r>
      <w:proofErr w:type="spellStart"/>
      <w:r>
        <w:t>devnew</w:t>
      </w:r>
      <w:proofErr w:type="spellEnd"/>
      <w:r>
        <w:t xml:space="preserve">) </w:t>
      </w:r>
      <w:proofErr w:type="spellStart"/>
      <w:r w:rsidR="00151C1A">
        <w:t>devasc@labvm</w:t>
      </w:r>
      <w:proofErr w:type="spellEnd"/>
      <w:r w:rsidR="00151C1A">
        <w:t>:~/labs/</w:t>
      </w:r>
      <w:proofErr w:type="spellStart"/>
      <w:r w:rsidR="00151C1A">
        <w:t>devnet-src</w:t>
      </w:r>
      <w:proofErr w:type="spellEnd"/>
      <w:r>
        <w:t xml:space="preserve">/python$ </w:t>
      </w:r>
      <w:r w:rsidR="009250E0">
        <w:rPr>
          <w:b/>
          <w:bCs/>
        </w:rPr>
        <w:t xml:space="preserve">pip3 </w:t>
      </w:r>
      <w:r w:rsidRPr="00827E92">
        <w:rPr>
          <w:b/>
          <w:bCs/>
        </w:rPr>
        <w:t>freeze</w:t>
      </w:r>
    </w:p>
    <w:p w14:paraId="1EF5FDB0" w14:textId="77777777" w:rsidR="00827E92" w:rsidRDefault="00827E92" w:rsidP="00AD5F46">
      <w:pPr>
        <w:pStyle w:val="CMDOutput"/>
      </w:pPr>
      <w:proofErr w:type="spellStart"/>
      <w:r>
        <w:t>certifi</w:t>
      </w:r>
      <w:proofErr w:type="spellEnd"/>
      <w:r>
        <w:t>==2020.4.5.1</w:t>
      </w:r>
    </w:p>
    <w:p w14:paraId="5E1202DB" w14:textId="77777777" w:rsidR="00827E92" w:rsidRDefault="00827E92" w:rsidP="00AD5F46">
      <w:pPr>
        <w:pStyle w:val="CMDOutput"/>
      </w:pPr>
      <w:proofErr w:type="spellStart"/>
      <w:r>
        <w:t>chardet</w:t>
      </w:r>
      <w:proofErr w:type="spellEnd"/>
      <w:r>
        <w:t>==3.0.4</w:t>
      </w:r>
    </w:p>
    <w:p w14:paraId="7404750E" w14:textId="77777777" w:rsidR="00827E92" w:rsidRDefault="00827E92" w:rsidP="00AD5F46">
      <w:pPr>
        <w:pStyle w:val="CMDOutput"/>
      </w:pPr>
      <w:proofErr w:type="spellStart"/>
      <w:r>
        <w:t>idna</w:t>
      </w:r>
      <w:proofErr w:type="spellEnd"/>
      <w:r>
        <w:t>==2.9</w:t>
      </w:r>
    </w:p>
    <w:p w14:paraId="6A0B90B2" w14:textId="77777777" w:rsidR="00827E92" w:rsidRDefault="00827E92" w:rsidP="00AD5F46">
      <w:pPr>
        <w:pStyle w:val="CMDOutput"/>
      </w:pPr>
      <w:r>
        <w:t>pkg-resources==0.0.0</w:t>
      </w:r>
    </w:p>
    <w:p w14:paraId="58BAEB2F" w14:textId="77777777" w:rsidR="00827E92" w:rsidRDefault="00827E92" w:rsidP="00AD5F46">
      <w:pPr>
        <w:pStyle w:val="CMDOutput"/>
      </w:pPr>
      <w:r>
        <w:t>requests==2.23.0</w:t>
      </w:r>
    </w:p>
    <w:p w14:paraId="15DD40D8" w14:textId="77777777" w:rsidR="00827E92" w:rsidRDefault="00827E92" w:rsidP="00AD5F46">
      <w:pPr>
        <w:pStyle w:val="CMDOutput"/>
      </w:pPr>
      <w:r>
        <w:t>urllib3==1.25.9</w:t>
      </w:r>
    </w:p>
    <w:p w14:paraId="465F031C" w14:textId="3607F138" w:rsidR="00827E92" w:rsidRDefault="00827E92" w:rsidP="00827E92">
      <w:pPr>
        <w:pStyle w:val="CMD"/>
      </w:pPr>
      <w:r>
        <w:t>(</w:t>
      </w:r>
      <w:proofErr w:type="spellStart"/>
      <w:r>
        <w:t>devnew</w:t>
      </w:r>
      <w:proofErr w:type="spellEnd"/>
      <w:r>
        <w:t xml:space="preserve">) </w:t>
      </w:r>
      <w:proofErr w:type="spellStart"/>
      <w:r w:rsidR="00151C1A">
        <w:t>devasc@labvm</w:t>
      </w:r>
      <w:proofErr w:type="spellEnd"/>
      <w:r w:rsidR="00151C1A">
        <w:t>:~/labs/</w:t>
      </w:r>
      <w:proofErr w:type="spellStart"/>
      <w:r w:rsidR="00151C1A">
        <w:t>devnet-src</w:t>
      </w:r>
      <w:proofErr w:type="spellEnd"/>
      <w:r>
        <w:t>/python$</w:t>
      </w:r>
    </w:p>
    <w:p w14:paraId="2C54842C" w14:textId="3AE0A8DA" w:rsidR="00827E92" w:rsidRDefault="00827E92" w:rsidP="00827E92">
      <w:pPr>
        <w:pStyle w:val="SubStepAlpha"/>
      </w:pPr>
      <w:r>
        <w:t xml:space="preserve">Deactivate the </w:t>
      </w:r>
      <w:proofErr w:type="spellStart"/>
      <w:r w:rsidRPr="00827E92">
        <w:rPr>
          <w:b/>
          <w:bCs/>
        </w:rPr>
        <w:t>devnew</w:t>
      </w:r>
      <w:proofErr w:type="spellEnd"/>
      <w:r>
        <w:t xml:space="preserve"> virtual environment.</w:t>
      </w:r>
    </w:p>
    <w:p w14:paraId="78DB2125" w14:textId="69BDB740" w:rsidR="00827E92" w:rsidRDefault="00827E92" w:rsidP="00AD5F46">
      <w:pPr>
        <w:pStyle w:val="CMD"/>
      </w:pPr>
      <w:r>
        <w:t>(</w:t>
      </w:r>
      <w:proofErr w:type="spellStart"/>
      <w:r>
        <w:t>devnew</w:t>
      </w:r>
      <w:proofErr w:type="spellEnd"/>
      <w:r>
        <w:t xml:space="preserve">) </w:t>
      </w:r>
      <w:proofErr w:type="spellStart"/>
      <w:r w:rsidR="00151C1A">
        <w:t>devasc@labvm</w:t>
      </w:r>
      <w:proofErr w:type="spellEnd"/>
      <w:r w:rsidR="00151C1A">
        <w:t>:~/labs/</w:t>
      </w:r>
      <w:proofErr w:type="spellStart"/>
      <w:r w:rsidR="00151C1A">
        <w:t>devnet-src</w:t>
      </w:r>
      <w:proofErr w:type="spellEnd"/>
      <w:r>
        <w:t xml:space="preserve">/python$ </w:t>
      </w:r>
      <w:r w:rsidRPr="00827E92">
        <w:rPr>
          <w:b/>
          <w:bCs/>
        </w:rPr>
        <w:t>deactivate</w:t>
      </w:r>
    </w:p>
    <w:p w14:paraId="57BA8B9C" w14:textId="69C7D496" w:rsidR="00827E92" w:rsidRDefault="00151C1A" w:rsidP="00AD5F46">
      <w:pPr>
        <w:pStyle w:val="CMDOutput"/>
      </w:pPr>
      <w:proofErr w:type="spellStart"/>
      <w:r>
        <w:t>devasc@labvm</w:t>
      </w:r>
      <w:proofErr w:type="spellEnd"/>
      <w:r>
        <w:t>:~/labs/</w:t>
      </w:r>
      <w:proofErr w:type="spellStart"/>
      <w:r>
        <w:t>devnet-src</w:t>
      </w:r>
      <w:proofErr w:type="spellEnd"/>
      <w:r w:rsidR="00827E92">
        <w:t>/python$</w:t>
      </w:r>
    </w:p>
    <w:p w14:paraId="32336C57" w14:textId="74107737" w:rsidR="00AF37E1" w:rsidRDefault="00AF37E1" w:rsidP="00F5521A">
      <w:pPr>
        <w:pStyle w:val="ConfigWindow"/>
      </w:pPr>
      <w:r>
        <w:t>End of document</w:t>
      </w:r>
    </w:p>
    <w:sectPr w:rsidR="00AF37E1" w:rsidSect="009C3182">
      <w:headerReference w:type="default" r:id="rId8"/>
      <w:footerReference w:type="default" r:id="rId9"/>
      <w:headerReference w:type="first" r:id="rId10"/>
      <w:footerReference w:type="first" r:id="rId11"/>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367E0C" w14:textId="77777777" w:rsidR="00F35735" w:rsidRDefault="00F35735" w:rsidP="00710659">
      <w:pPr>
        <w:spacing w:after="0" w:line="240" w:lineRule="auto"/>
      </w:pPr>
      <w:r>
        <w:separator/>
      </w:r>
    </w:p>
    <w:p w14:paraId="688E879F" w14:textId="77777777" w:rsidR="00F35735" w:rsidRDefault="00F35735"/>
  </w:endnote>
  <w:endnote w:type="continuationSeparator" w:id="0">
    <w:p w14:paraId="75446BC4" w14:textId="77777777" w:rsidR="00F35735" w:rsidRDefault="00F35735" w:rsidP="00710659">
      <w:pPr>
        <w:spacing w:after="0" w:line="240" w:lineRule="auto"/>
      </w:pPr>
      <w:r>
        <w:continuationSeparator/>
      </w:r>
    </w:p>
    <w:p w14:paraId="5CE744B3" w14:textId="77777777" w:rsidR="00F35735" w:rsidRDefault="00F3573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18FB2A" w14:textId="7A08874E"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B27DAF">
          <w:t>2020</w:t>
        </w:r>
      </w:sdtContent>
    </w:sdt>
    <w:r>
      <w:t xml:space="preserve"> - </w:t>
    </w:r>
    <w:r>
      <w:fldChar w:fldCharType="begin"/>
    </w:r>
    <w:r>
      <w:instrText xml:space="preserve"> SAVEDATE  \@ "yyyy"  \* MERGEFORMAT </w:instrText>
    </w:r>
    <w:r>
      <w:fldChar w:fldCharType="separate"/>
    </w:r>
    <w:r w:rsidR="008007E1">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DC6E81" w14:textId="3A051A2B"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B27DAF">
          <w:t>2020</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8007E1">
      <w:rPr>
        <w:noProof/>
      </w:rPr>
      <w:t>2020</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A9992F" w14:textId="77777777" w:rsidR="00F35735" w:rsidRDefault="00F35735" w:rsidP="00710659">
      <w:pPr>
        <w:spacing w:after="0" w:line="240" w:lineRule="auto"/>
      </w:pPr>
      <w:r>
        <w:separator/>
      </w:r>
    </w:p>
    <w:p w14:paraId="1F6694D1" w14:textId="77777777" w:rsidR="00F35735" w:rsidRDefault="00F35735"/>
  </w:footnote>
  <w:footnote w:type="continuationSeparator" w:id="0">
    <w:p w14:paraId="51A08659" w14:textId="77777777" w:rsidR="00F35735" w:rsidRDefault="00F35735" w:rsidP="00710659">
      <w:pPr>
        <w:spacing w:after="0" w:line="240" w:lineRule="auto"/>
      </w:pPr>
      <w:r>
        <w:continuationSeparator/>
      </w:r>
    </w:p>
    <w:p w14:paraId="164EE5F7" w14:textId="77777777" w:rsidR="00F35735" w:rsidRDefault="00F3573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Title"/>
      <w:tag w:val=""/>
      <w:id w:val="-1711953976"/>
      <w:placeholder>
        <w:docPart w:val="8E038F9236424A1EAB7DE2BFD6CE9D66"/>
      </w:placeholder>
      <w:dataBinding w:prefixMappings="xmlns:ns0='http://purl.org/dc/elements/1.1/' xmlns:ns1='http://schemas.openxmlformats.org/package/2006/metadata/core-properties' " w:xpath="/ns1:coreProperties[1]/ns0:title[1]" w:storeItemID="{6C3C8BC8-F283-45AE-878A-BAB7291924A1}"/>
      <w:text/>
    </w:sdtPr>
    <w:sdtEndPr/>
    <w:sdtContent>
      <w:p w14:paraId="595E1065" w14:textId="3B1986E0" w:rsidR="00926CB2" w:rsidRDefault="00FA5281" w:rsidP="008402F2">
        <w:pPr>
          <w:pStyle w:val="PageHead"/>
        </w:pPr>
        <w:r>
          <w:t>Lab - Explore Python Development Tools</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3EB97C" w14:textId="77777777" w:rsidR="00926CB2" w:rsidRDefault="00882B63" w:rsidP="006C3FCF">
    <w:pPr>
      <w:ind w:left="-288"/>
    </w:pPr>
    <w:r>
      <w:rPr>
        <w:noProof/>
      </w:rPr>
      <w:drawing>
        <wp:inline distT="0" distB="0" distL="0" distR="0" wp14:anchorId="2F4F62D3" wp14:editId="138EF44C">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12B4E78"/>
    <w:multiLevelType w:val="multilevel"/>
    <w:tmpl w:val="B7526C0A"/>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6"/>
  </w:num>
  <w:num w:numId="2">
    <w:abstractNumId w:val="3"/>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 %1:"/>
        <w:lvlJc w:val="left"/>
        <w:pPr>
          <w:tabs>
            <w:tab w:val="num" w:pos="1152"/>
          </w:tabs>
          <w:ind w:left="1152" w:hanging="792"/>
        </w:pPr>
        <w:rPr>
          <w:rFonts w:hint="default"/>
        </w:rPr>
      </w:lvl>
    </w:lvlOverride>
  </w:num>
  <w:num w:numId="9">
    <w:abstractNumId w:val="3"/>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5"/>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C28"/>
    <w:rsid w:val="00001BDF"/>
    <w:rsid w:val="0000380F"/>
    <w:rsid w:val="00004175"/>
    <w:rsid w:val="000059C9"/>
    <w:rsid w:val="00012C22"/>
    <w:rsid w:val="00013E0C"/>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6EF2"/>
    <w:rsid w:val="000C7B7D"/>
    <w:rsid w:val="000D55B4"/>
    <w:rsid w:val="000E65F0"/>
    <w:rsid w:val="000F072C"/>
    <w:rsid w:val="000F2074"/>
    <w:rsid w:val="000F31D7"/>
    <w:rsid w:val="000F6743"/>
    <w:rsid w:val="000F7826"/>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47440"/>
    <w:rsid w:val="00151C1A"/>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6C2"/>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0C01"/>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26B1"/>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0E2C"/>
    <w:rsid w:val="006428E5"/>
    <w:rsid w:val="00644958"/>
    <w:rsid w:val="006513FB"/>
    <w:rsid w:val="00656EEF"/>
    <w:rsid w:val="006576AF"/>
    <w:rsid w:val="00672919"/>
    <w:rsid w:val="00676C28"/>
    <w:rsid w:val="00677544"/>
    <w:rsid w:val="00681687"/>
    <w:rsid w:val="00686295"/>
    <w:rsid w:val="00686587"/>
    <w:rsid w:val="006904CF"/>
    <w:rsid w:val="00693158"/>
    <w:rsid w:val="00695EE2"/>
    <w:rsid w:val="0069660B"/>
    <w:rsid w:val="006A1B33"/>
    <w:rsid w:val="006A48F1"/>
    <w:rsid w:val="006A71A3"/>
    <w:rsid w:val="006B03F2"/>
    <w:rsid w:val="006B0D95"/>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2A4F"/>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07E1"/>
    <w:rsid w:val="00802FFA"/>
    <w:rsid w:val="00810E4B"/>
    <w:rsid w:val="00814BAA"/>
    <w:rsid w:val="00816F0C"/>
    <w:rsid w:val="00817E4E"/>
    <w:rsid w:val="0082211C"/>
    <w:rsid w:val="00824295"/>
    <w:rsid w:val="00827A65"/>
    <w:rsid w:val="00827E92"/>
    <w:rsid w:val="00830473"/>
    <w:rsid w:val="008313F3"/>
    <w:rsid w:val="008402F2"/>
    <w:rsid w:val="00840469"/>
    <w:rsid w:val="008405BB"/>
    <w:rsid w:val="00844EF1"/>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64C1"/>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50E0"/>
    <w:rsid w:val="00926CB2"/>
    <w:rsid w:val="00930386"/>
    <w:rsid w:val="009309F5"/>
    <w:rsid w:val="00933237"/>
    <w:rsid w:val="00933F28"/>
    <w:rsid w:val="009400C3"/>
    <w:rsid w:val="00942299"/>
    <w:rsid w:val="009453F7"/>
    <w:rsid w:val="009476C0"/>
    <w:rsid w:val="00952D60"/>
    <w:rsid w:val="00957267"/>
    <w:rsid w:val="00963E34"/>
    <w:rsid w:val="00964DFA"/>
    <w:rsid w:val="00970A69"/>
    <w:rsid w:val="0098155C"/>
    <w:rsid w:val="00981CCA"/>
    <w:rsid w:val="00983B77"/>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43A"/>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51FB"/>
    <w:rsid w:val="00AB758A"/>
    <w:rsid w:val="00AC027E"/>
    <w:rsid w:val="00AC05AB"/>
    <w:rsid w:val="00AC1E7E"/>
    <w:rsid w:val="00AC507D"/>
    <w:rsid w:val="00AC66E4"/>
    <w:rsid w:val="00AD0118"/>
    <w:rsid w:val="00AD04F2"/>
    <w:rsid w:val="00AD4578"/>
    <w:rsid w:val="00AD5F46"/>
    <w:rsid w:val="00AD68E9"/>
    <w:rsid w:val="00AD761F"/>
    <w:rsid w:val="00AE228F"/>
    <w:rsid w:val="00AE56C0"/>
    <w:rsid w:val="00AF37E1"/>
    <w:rsid w:val="00AF7ACC"/>
    <w:rsid w:val="00B00914"/>
    <w:rsid w:val="00B02A8E"/>
    <w:rsid w:val="00B052EE"/>
    <w:rsid w:val="00B1081F"/>
    <w:rsid w:val="00B11069"/>
    <w:rsid w:val="00B2496B"/>
    <w:rsid w:val="00B27499"/>
    <w:rsid w:val="00B27DAF"/>
    <w:rsid w:val="00B3010D"/>
    <w:rsid w:val="00B35151"/>
    <w:rsid w:val="00B433F2"/>
    <w:rsid w:val="00B458E8"/>
    <w:rsid w:val="00B47940"/>
    <w:rsid w:val="00B5397B"/>
    <w:rsid w:val="00B53EE9"/>
    <w:rsid w:val="00B6183E"/>
    <w:rsid w:val="00B62809"/>
    <w:rsid w:val="00B679E1"/>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0F2D"/>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3A82"/>
    <w:rsid w:val="00CE47F3"/>
    <w:rsid w:val="00CE54DD"/>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1B55"/>
    <w:rsid w:val="00D452F4"/>
    <w:rsid w:val="00D458EC"/>
    <w:rsid w:val="00D46828"/>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490E"/>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17A8"/>
    <w:rsid w:val="00E02751"/>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6012"/>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2BFF"/>
    <w:rsid w:val="00EE3909"/>
    <w:rsid w:val="00EF3AA5"/>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35735"/>
    <w:rsid w:val="00F4135D"/>
    <w:rsid w:val="00F41F1B"/>
    <w:rsid w:val="00F4672C"/>
    <w:rsid w:val="00F46BD9"/>
    <w:rsid w:val="00F5521A"/>
    <w:rsid w:val="00F60BE0"/>
    <w:rsid w:val="00F6280E"/>
    <w:rsid w:val="00F666EC"/>
    <w:rsid w:val="00F7050A"/>
    <w:rsid w:val="00F75533"/>
    <w:rsid w:val="00F8036D"/>
    <w:rsid w:val="00F809DC"/>
    <w:rsid w:val="00F86EB0"/>
    <w:rsid w:val="00F87E0B"/>
    <w:rsid w:val="00FA154B"/>
    <w:rsid w:val="00FA3811"/>
    <w:rsid w:val="00FA3B35"/>
    <w:rsid w:val="00FA3B9F"/>
    <w:rsid w:val="00FA3F06"/>
    <w:rsid w:val="00FA4A26"/>
    <w:rsid w:val="00FA5281"/>
    <w:rsid w:val="00FA7084"/>
    <w:rsid w:val="00FA7BEF"/>
    <w:rsid w:val="00FB1105"/>
    <w:rsid w:val="00FB1929"/>
    <w:rsid w:val="00FB5FD9"/>
    <w:rsid w:val="00FB6713"/>
    <w:rsid w:val="00FB7FFE"/>
    <w:rsid w:val="00FC215D"/>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FA65DD"/>
  <w15:docId w15:val="{DD8EE76C-9938-47F5-B0B4-8D53444BA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B27DAF"/>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B27DAF"/>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AD761F"/>
    <w:rPr>
      <w:rFonts w:ascii="Courier New" w:hAnsi="Courier New"/>
      <w:b/>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1558904">
      <w:bodyDiv w:val="1"/>
      <w:marLeft w:val="0"/>
      <w:marRight w:val="0"/>
      <w:marTop w:val="0"/>
      <w:marBottom w:val="0"/>
      <w:divBdr>
        <w:top w:val="none" w:sz="0" w:space="0" w:color="auto"/>
        <w:left w:val="none" w:sz="0" w:space="0" w:color="auto"/>
        <w:bottom w:val="none" w:sz="0" w:space="0" w:color="auto"/>
        <w:right w:val="none" w:sz="0" w:space="0" w:color="auto"/>
      </w:divBdr>
      <w:divsChild>
        <w:div w:id="754863512">
          <w:marLeft w:val="0"/>
          <w:marRight w:val="0"/>
          <w:marTop w:val="0"/>
          <w:marBottom w:val="0"/>
          <w:divBdr>
            <w:top w:val="none" w:sz="0" w:space="0" w:color="auto"/>
            <w:left w:val="none" w:sz="0" w:space="0" w:color="auto"/>
            <w:bottom w:val="none" w:sz="0" w:space="0" w:color="auto"/>
            <w:right w:val="none" w:sz="0" w:space="0" w:color="auto"/>
          </w:divBdr>
          <w:divsChild>
            <w:div w:id="629744030">
              <w:marLeft w:val="0"/>
              <w:marRight w:val="0"/>
              <w:marTop w:val="0"/>
              <w:marBottom w:val="0"/>
              <w:divBdr>
                <w:top w:val="none" w:sz="0" w:space="0" w:color="auto"/>
                <w:left w:val="none" w:sz="0" w:space="0" w:color="auto"/>
                <w:bottom w:val="none" w:sz="0" w:space="0" w:color="auto"/>
                <w:right w:val="none" w:sz="0" w:space="0" w:color="auto"/>
              </w:divBdr>
            </w:div>
          </w:divsChild>
        </w:div>
        <w:div w:id="1835414921">
          <w:blockQuote w:val="1"/>
          <w:marLeft w:val="720"/>
          <w:marRight w:val="720"/>
          <w:marTop w:val="100"/>
          <w:marBottom w:val="100"/>
          <w:divBdr>
            <w:top w:val="none" w:sz="0" w:space="0" w:color="auto"/>
            <w:left w:val="none" w:sz="0" w:space="0" w:color="auto"/>
            <w:bottom w:val="none" w:sz="0" w:space="0" w:color="auto"/>
            <w:right w:val="none" w:sz="0" w:space="0" w:color="auto"/>
          </w:divBdr>
        </w:div>
        <w:div w:id="1345480355">
          <w:marLeft w:val="0"/>
          <w:marRight w:val="0"/>
          <w:marTop w:val="0"/>
          <w:marBottom w:val="0"/>
          <w:divBdr>
            <w:top w:val="none" w:sz="0" w:space="0" w:color="auto"/>
            <w:left w:val="none" w:sz="0" w:space="0" w:color="auto"/>
            <w:bottom w:val="none" w:sz="0" w:space="0" w:color="auto"/>
            <w:right w:val="none" w:sz="0" w:space="0" w:color="auto"/>
          </w:divBdr>
          <w:divsChild>
            <w:div w:id="1420298289">
              <w:marLeft w:val="0"/>
              <w:marRight w:val="0"/>
              <w:marTop w:val="0"/>
              <w:marBottom w:val="0"/>
              <w:divBdr>
                <w:top w:val="none" w:sz="0" w:space="0" w:color="auto"/>
                <w:left w:val="none" w:sz="0" w:space="0" w:color="auto"/>
                <w:bottom w:val="none" w:sz="0" w:space="0" w:color="auto"/>
                <w:right w:val="none" w:sz="0" w:space="0" w:color="auto"/>
              </w:divBdr>
            </w:div>
          </w:divsChild>
        </w:div>
        <w:div w:id="1962415714">
          <w:marLeft w:val="0"/>
          <w:marRight w:val="0"/>
          <w:marTop w:val="0"/>
          <w:marBottom w:val="0"/>
          <w:divBdr>
            <w:top w:val="none" w:sz="0" w:space="0" w:color="auto"/>
            <w:left w:val="none" w:sz="0" w:space="0" w:color="auto"/>
            <w:bottom w:val="none" w:sz="0" w:space="0" w:color="auto"/>
            <w:right w:val="none" w:sz="0" w:space="0" w:color="auto"/>
          </w:divBdr>
          <w:divsChild>
            <w:div w:id="76908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lan\Desktop\Sandbox\DevNet\1.0\Activiti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E038F9236424A1EAB7DE2BFD6CE9D66"/>
        <w:category>
          <w:name w:val="General"/>
          <w:gallery w:val="placeholder"/>
        </w:category>
        <w:types>
          <w:type w:val="bbPlcHdr"/>
        </w:types>
        <w:behaviors>
          <w:behavior w:val="content"/>
        </w:behaviors>
        <w:guid w:val="{965C1A9E-5585-4E20-AB40-D62F1AC2ABCC}"/>
      </w:docPartPr>
      <w:docPartBody>
        <w:p w:rsidR="00356273" w:rsidRDefault="00CD1A6B">
          <w:pPr>
            <w:pStyle w:val="8E038F9236424A1EAB7DE2BFD6CE9D66"/>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A6B"/>
    <w:rsid w:val="00163827"/>
    <w:rsid w:val="00356273"/>
    <w:rsid w:val="0043472C"/>
    <w:rsid w:val="005A0B49"/>
    <w:rsid w:val="00835A15"/>
    <w:rsid w:val="00A12C1C"/>
    <w:rsid w:val="00A90E37"/>
    <w:rsid w:val="00B61695"/>
    <w:rsid w:val="00C40995"/>
    <w:rsid w:val="00CD1A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E038F9236424A1EAB7DE2BFD6CE9D66">
    <w:name w:val="8E038F9236424A1EAB7DE2BFD6CE9D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0F24885-D84F-4FE9-BE97-480305858E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17</TotalTime>
  <Pages>5</Pages>
  <Words>1369</Words>
  <Characters>7805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Lab - Explore Python Development Tools</vt:lpstr>
    </vt:vector>
  </TitlesOfParts>
  <Company>Cisco Systems, Inc.</Company>
  <LinksUpToDate>false</LinksUpToDate>
  <CharactersWithSpaces>9156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Explore Python Development Tools</dc:title>
  <dc:creator>Allan Johnson</dc:creator>
  <dc:description>2020</dc:description>
  <cp:lastModifiedBy>Suk-Yi Pennock -X (spennock - UNICON INC at Cisco)</cp:lastModifiedBy>
  <cp:revision>7</cp:revision>
  <cp:lastPrinted>2020-07-17T23:54:00Z</cp:lastPrinted>
  <dcterms:created xsi:type="dcterms:W3CDTF">2020-05-14T21:40:00Z</dcterms:created>
  <dcterms:modified xsi:type="dcterms:W3CDTF">2020-07-17T23:54:00Z</dcterms:modified>
</cp:coreProperties>
</file>