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2B3FF" w14:textId="666422BA" w:rsidR="004D36D7" w:rsidRPr="00FD4A68" w:rsidRDefault="000C4E62" w:rsidP="00B47940">
      <w:pPr>
        <w:pStyle w:val="Title"/>
        <w:rPr>
          <w:rStyle w:val="LabTitleInstVersred"/>
          <w:b/>
          <w:color w:val="auto"/>
        </w:rPr>
      </w:pPr>
      <w:sdt>
        <w:sdtPr>
          <w:rPr>
            <w:b w:val="0"/>
            <w:color w:val="EE0000"/>
          </w:rPr>
          <w:alias w:val="Title"/>
          <w:tag w:val=""/>
          <w:id w:val="-487021785"/>
          <w:placeholder>
            <w:docPart w:val="451D98236DB54B9D925B7C360731C8A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F0FDE">
            <w:t>Lab - Build a CI/CD Pipeline Using Jenkins</w:t>
          </w:r>
        </w:sdtContent>
      </w:sdt>
      <w:r w:rsidR="004D36D7" w:rsidRPr="00FD4A68">
        <w:t xml:space="preserve"> </w:t>
      </w:r>
      <w:r w:rsidR="00D84BDA" w:rsidRPr="00FD4A68">
        <w:rPr>
          <w:rStyle w:val="LabTitleInstVersred"/>
        </w:rPr>
        <w:t>(Instructor Version)</w:t>
      </w:r>
    </w:p>
    <w:p w14:paraId="798038AA"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70ADBB3" w14:textId="77777777" w:rsidR="003740BC" w:rsidRPr="002F0AF6" w:rsidRDefault="003740BC" w:rsidP="003740BC">
      <w:pPr>
        <w:pStyle w:val="Heading1"/>
        <w:numPr>
          <w:ilvl w:val="0"/>
          <w:numId w:val="10"/>
        </w:numPr>
        <w:tabs>
          <w:tab w:val="num" w:pos="0"/>
          <w:tab w:val="left" w:pos="6210"/>
        </w:tabs>
      </w:pPr>
      <w:r w:rsidRPr="002F0AF6">
        <w:t>Objectives</w:t>
      </w:r>
    </w:p>
    <w:p w14:paraId="069B4B4E" w14:textId="77777777" w:rsidR="003740BC" w:rsidRDefault="003740BC" w:rsidP="003740BC">
      <w:pPr>
        <w:pStyle w:val="BodyTextL25Bold"/>
      </w:pPr>
      <w:r>
        <w:t>Part 1: Launch the DEVASC VM</w:t>
      </w:r>
    </w:p>
    <w:p w14:paraId="0EA4AAAF" w14:textId="21D847D4" w:rsidR="003740BC" w:rsidRDefault="003740BC" w:rsidP="003740BC">
      <w:pPr>
        <w:pStyle w:val="BodyTextL25Bold"/>
      </w:pPr>
      <w:r>
        <w:t xml:space="preserve">Part 2: </w:t>
      </w:r>
      <w:r w:rsidR="00383370">
        <w:t>Commit the Sample App to Git</w:t>
      </w:r>
    </w:p>
    <w:p w14:paraId="01484C90" w14:textId="374420E4" w:rsidR="00D20A06" w:rsidRDefault="00D20A06" w:rsidP="003740BC">
      <w:pPr>
        <w:pStyle w:val="BodyTextL25Bold"/>
      </w:pPr>
      <w:r w:rsidRPr="00D20A06">
        <w:t>Part 3: Modify the Sample App and Push Changes to Git</w:t>
      </w:r>
    </w:p>
    <w:p w14:paraId="255D60B5" w14:textId="3D382DAA" w:rsidR="003740BC" w:rsidRDefault="00D20A06" w:rsidP="003740BC">
      <w:pPr>
        <w:pStyle w:val="BodyTextL25Bold"/>
      </w:pPr>
      <w:r w:rsidRPr="00D20A06">
        <w:t>Part 4: Download and Run the Jenkins Docker Image</w:t>
      </w:r>
    </w:p>
    <w:p w14:paraId="2F3CBA3C" w14:textId="0241A05E" w:rsidR="00D20A06" w:rsidRDefault="00D20A06" w:rsidP="003740BC">
      <w:pPr>
        <w:pStyle w:val="BodyTextL25Bold"/>
      </w:pPr>
      <w:r w:rsidRPr="00D20A06">
        <w:t>Part 5: Configure Jenkins</w:t>
      </w:r>
    </w:p>
    <w:p w14:paraId="2AB1D5C5" w14:textId="7685AD51" w:rsidR="00D20A06" w:rsidRDefault="00D20A06" w:rsidP="003740BC">
      <w:pPr>
        <w:pStyle w:val="BodyTextL25Bold"/>
      </w:pPr>
      <w:r w:rsidRPr="00D20A06">
        <w:t>Part 6: Use Jenkins to Run a Build of Your App</w:t>
      </w:r>
    </w:p>
    <w:p w14:paraId="0156EE05" w14:textId="6F14A57D" w:rsidR="00D20A06" w:rsidRDefault="00D20A06" w:rsidP="003740BC">
      <w:pPr>
        <w:pStyle w:val="BodyTextL25Bold"/>
      </w:pPr>
      <w:r w:rsidRPr="00D20A06">
        <w:t>Part 7: Use Jenkins to Test a Build</w:t>
      </w:r>
    </w:p>
    <w:p w14:paraId="061D8EF2" w14:textId="4240BF13" w:rsidR="00D20A06" w:rsidRPr="004C0909" w:rsidRDefault="00D20A06" w:rsidP="003740BC">
      <w:pPr>
        <w:pStyle w:val="BodyTextL25Bold"/>
      </w:pPr>
      <w:r w:rsidRPr="00D20A06">
        <w:t>Part 8: Create a Pipeline in Jenkins</w:t>
      </w:r>
    </w:p>
    <w:p w14:paraId="0A53CEF5" w14:textId="77777777" w:rsidR="003740BC" w:rsidRDefault="003740BC" w:rsidP="003740BC">
      <w:pPr>
        <w:pStyle w:val="Heading1"/>
        <w:numPr>
          <w:ilvl w:val="0"/>
          <w:numId w:val="10"/>
        </w:numPr>
      </w:pPr>
      <w:r w:rsidRPr="00E70096">
        <w:t>Background / Scenario</w:t>
      </w:r>
    </w:p>
    <w:p w14:paraId="7EA8E0BD" w14:textId="048D8A79" w:rsidR="003740BC" w:rsidRDefault="003740BC" w:rsidP="003740BC">
      <w:pPr>
        <w:pStyle w:val="BodyTextL25"/>
      </w:pPr>
      <w:r>
        <w:t xml:space="preserve">In this lab, </w:t>
      </w:r>
      <w:r w:rsidR="00BA2885">
        <w:t xml:space="preserve">you will </w:t>
      </w:r>
      <w:r w:rsidR="00D20A06">
        <w:t>commit the Sample App code to a GitHub repository, modify the code locally, and then commit your changes. You will then install a Docker container that includes the latest version of Jenkins. You will configure Jenkins and then use Jenkins to download and run your Sample App program. Next, you will create a testing job inside Jenkins that will verify your Sample App program successfully runs each time you build it. Finally, you will integrate your Sample App and testing job into a Continuous Integration/Continuous Development pipeline that will verify your Sample App is ready to be deployed each time you change the code.</w:t>
      </w:r>
    </w:p>
    <w:p w14:paraId="2FC2BEC7" w14:textId="77777777" w:rsidR="003740BC" w:rsidRPr="00E70096" w:rsidRDefault="003740BC" w:rsidP="003740BC">
      <w:pPr>
        <w:pStyle w:val="Heading1"/>
        <w:numPr>
          <w:ilvl w:val="0"/>
          <w:numId w:val="10"/>
        </w:numPr>
      </w:pPr>
      <w:r w:rsidRPr="00E70096">
        <w:t>Required Resources</w:t>
      </w:r>
    </w:p>
    <w:p w14:paraId="5D1DA58B" w14:textId="77777777" w:rsidR="003740BC" w:rsidRDefault="003740BC" w:rsidP="003740BC">
      <w:pPr>
        <w:pStyle w:val="Bulletlevel1"/>
      </w:pPr>
      <w:r>
        <w:t>1 PC with operating system of your choice</w:t>
      </w:r>
    </w:p>
    <w:p w14:paraId="5564A9C0" w14:textId="77777777" w:rsidR="003740BC" w:rsidRDefault="003740BC" w:rsidP="003740BC">
      <w:pPr>
        <w:pStyle w:val="Bulletlevel1"/>
      </w:pPr>
      <w:r>
        <w:t>Virtual Box or VMWare</w:t>
      </w:r>
    </w:p>
    <w:p w14:paraId="11D105F1" w14:textId="77777777" w:rsidR="003740BC" w:rsidRDefault="003740BC" w:rsidP="003740BC">
      <w:pPr>
        <w:pStyle w:val="Bulletlevel1"/>
      </w:pPr>
      <w:r>
        <w:t>DEVASC Virtual Machine</w:t>
      </w:r>
    </w:p>
    <w:p w14:paraId="1ADDA434" w14:textId="77777777" w:rsidR="003740BC" w:rsidRDefault="003740BC" w:rsidP="003740BC">
      <w:pPr>
        <w:pStyle w:val="Heading1"/>
        <w:numPr>
          <w:ilvl w:val="0"/>
          <w:numId w:val="10"/>
        </w:numPr>
        <w:tabs>
          <w:tab w:val="num" w:pos="0"/>
        </w:tabs>
      </w:pPr>
      <w:r>
        <w:t>Instructions</w:t>
      </w:r>
    </w:p>
    <w:p w14:paraId="43F11477" w14:textId="77777777" w:rsidR="003740BC" w:rsidRPr="004123E3" w:rsidRDefault="003740BC" w:rsidP="003740BC">
      <w:pPr>
        <w:pStyle w:val="Heading2"/>
        <w:numPr>
          <w:ilvl w:val="1"/>
          <w:numId w:val="10"/>
        </w:numPr>
      </w:pPr>
      <w:r w:rsidRPr="004123E3">
        <w:t>Launch the DEVASC VM</w:t>
      </w:r>
    </w:p>
    <w:p w14:paraId="12AAEE34" w14:textId="77777777" w:rsidR="003740BC" w:rsidRPr="004123E3" w:rsidRDefault="003740BC" w:rsidP="003740BC">
      <w:pPr>
        <w:pStyle w:val="BodyTextL25"/>
      </w:pPr>
      <w:r w:rsidRPr="0096687F">
        <w:t xml:space="preserve">If you have not already completed the </w:t>
      </w:r>
      <w:r w:rsidRPr="00A03D0E">
        <w:rPr>
          <w:b/>
          <w:bCs/>
        </w:rPr>
        <w:t>Lab - Install the Virtual Machine Lab Environment</w:t>
      </w:r>
      <w:r w:rsidRPr="0096687F">
        <w:t>, do so now. If you have already completed that lab, launch the DEVASC VM now.</w:t>
      </w:r>
    </w:p>
    <w:p w14:paraId="4280F39E" w14:textId="22A7FB11" w:rsidR="003740BC" w:rsidRDefault="00383370" w:rsidP="003740BC">
      <w:pPr>
        <w:pStyle w:val="Heading2"/>
        <w:numPr>
          <w:ilvl w:val="1"/>
          <w:numId w:val="10"/>
        </w:numPr>
      </w:pPr>
      <w:r>
        <w:t>Commit the Sample App to Git</w:t>
      </w:r>
    </w:p>
    <w:p w14:paraId="10661CC5" w14:textId="60FC68DE" w:rsidR="003740BC" w:rsidRDefault="00383370" w:rsidP="003740BC">
      <w:pPr>
        <w:pStyle w:val="BodyTextL25"/>
      </w:pPr>
      <w:r>
        <w:t>In this part, you will create a GitHub repository to commit the sample-app files you created in a previous lab. You created a GitHub account in a previous lab. If you have not done so yet, visit github.com now and create an account.</w:t>
      </w:r>
    </w:p>
    <w:p w14:paraId="680ECD1D" w14:textId="48B99ADF" w:rsidR="00231DCA" w:rsidRDefault="00383370" w:rsidP="008402F2">
      <w:pPr>
        <w:pStyle w:val="Heading3"/>
      </w:pPr>
      <w:r w:rsidRPr="00383370">
        <w:t>Login to GitHub and create a new repository.</w:t>
      </w:r>
    </w:p>
    <w:p w14:paraId="19F3DECC" w14:textId="457DD8BA" w:rsidR="002713AF" w:rsidRDefault="002713AF" w:rsidP="00383370">
      <w:pPr>
        <w:pStyle w:val="SubStepAlpha"/>
      </w:pPr>
      <w:r>
        <w:t xml:space="preserve">Login at </w:t>
      </w:r>
      <w:r w:rsidRPr="002713AF">
        <w:t>https://github.com/</w:t>
      </w:r>
      <w:r>
        <w:t xml:space="preserve"> with your credentials.</w:t>
      </w:r>
    </w:p>
    <w:p w14:paraId="7DF97B78" w14:textId="4BE48CA1" w:rsidR="00383370" w:rsidRDefault="00383370" w:rsidP="00383370">
      <w:pPr>
        <w:pStyle w:val="SubStepAlpha"/>
      </w:pPr>
      <w:r>
        <w:t>Select the "</w:t>
      </w:r>
      <w:r w:rsidRPr="005C6CF4">
        <w:rPr>
          <w:b/>
          <w:bCs/>
        </w:rPr>
        <w:t>New repository</w:t>
      </w:r>
      <w:r>
        <w:t>" button or click on the "</w:t>
      </w:r>
      <w:r w:rsidRPr="005C6CF4">
        <w:rPr>
          <w:b/>
          <w:bCs/>
        </w:rPr>
        <w:t>+</w:t>
      </w:r>
      <w:r>
        <w:t>" icon in the upper right corner and select "</w:t>
      </w:r>
      <w:r w:rsidRPr="005C6CF4">
        <w:rPr>
          <w:b/>
          <w:bCs/>
        </w:rPr>
        <w:t>New repository</w:t>
      </w:r>
      <w:r>
        <w:t xml:space="preserve">". </w:t>
      </w:r>
    </w:p>
    <w:p w14:paraId="670296F0" w14:textId="77777777" w:rsidR="00383370" w:rsidRDefault="00383370" w:rsidP="00383370">
      <w:pPr>
        <w:pStyle w:val="SubStepAlpha"/>
      </w:pPr>
      <w:r>
        <w:lastRenderedPageBreak/>
        <w:t>Create a repository using the following information:</w:t>
      </w:r>
    </w:p>
    <w:p w14:paraId="69656833" w14:textId="48FC55FF" w:rsidR="00383370" w:rsidRPr="00901E60" w:rsidRDefault="00383370" w:rsidP="00383370">
      <w:pPr>
        <w:pStyle w:val="SubStepAlpha"/>
        <w:numPr>
          <w:ilvl w:val="0"/>
          <w:numId w:val="0"/>
        </w:numPr>
        <w:ind w:left="720"/>
        <w:rPr>
          <w:b/>
          <w:bCs/>
        </w:rPr>
      </w:pPr>
      <w:r>
        <w:t xml:space="preserve">Repository name: </w:t>
      </w:r>
      <w:r>
        <w:rPr>
          <w:b/>
          <w:bCs/>
        </w:rPr>
        <w:t>sample-app</w:t>
      </w:r>
    </w:p>
    <w:p w14:paraId="725B65C2" w14:textId="21476E22" w:rsidR="00383370" w:rsidRDefault="00383370" w:rsidP="00383370">
      <w:pPr>
        <w:pStyle w:val="SubStepAlpha"/>
        <w:numPr>
          <w:ilvl w:val="0"/>
          <w:numId w:val="0"/>
        </w:numPr>
        <w:ind w:left="720"/>
      </w:pPr>
      <w:r>
        <w:t xml:space="preserve">Description: </w:t>
      </w:r>
      <w:r>
        <w:rPr>
          <w:b/>
          <w:bCs/>
        </w:rPr>
        <w:t>Explor</w:t>
      </w:r>
      <w:r w:rsidR="00227CF1">
        <w:rPr>
          <w:b/>
          <w:bCs/>
        </w:rPr>
        <w:t>e</w:t>
      </w:r>
      <w:r>
        <w:rPr>
          <w:b/>
          <w:bCs/>
        </w:rPr>
        <w:t xml:space="preserve"> CI/CD with</w:t>
      </w:r>
      <w:r w:rsidRPr="00901E60">
        <w:rPr>
          <w:b/>
          <w:bCs/>
        </w:rPr>
        <w:t xml:space="preserve"> </w:t>
      </w:r>
      <w:r>
        <w:rPr>
          <w:b/>
          <w:bCs/>
        </w:rPr>
        <w:t>GitHub and Jenkins</w:t>
      </w:r>
    </w:p>
    <w:p w14:paraId="375BBFA2" w14:textId="77777777" w:rsidR="00383370" w:rsidRDefault="00383370" w:rsidP="00383370">
      <w:pPr>
        <w:pStyle w:val="SubStepAlpha"/>
        <w:numPr>
          <w:ilvl w:val="0"/>
          <w:numId w:val="0"/>
        </w:numPr>
        <w:ind w:left="720"/>
      </w:pPr>
      <w:r>
        <w:t xml:space="preserve">Public/Private: </w:t>
      </w:r>
      <w:r w:rsidRPr="00901E60">
        <w:rPr>
          <w:b/>
          <w:bCs/>
        </w:rPr>
        <w:t>Private</w:t>
      </w:r>
    </w:p>
    <w:p w14:paraId="55D382F1" w14:textId="77777777" w:rsidR="00383370" w:rsidRPr="001F3CE3" w:rsidRDefault="00383370" w:rsidP="00383370">
      <w:pPr>
        <w:pStyle w:val="SubStepAlpha"/>
      </w:pPr>
      <w:r>
        <w:t xml:space="preserve">Select: </w:t>
      </w:r>
      <w:r w:rsidRPr="00901E60">
        <w:rPr>
          <w:b/>
          <w:bCs/>
        </w:rPr>
        <w:t>Create repository</w:t>
      </w:r>
    </w:p>
    <w:p w14:paraId="7E0A6B8B" w14:textId="3C3111D7" w:rsidR="00383370" w:rsidRDefault="00383370" w:rsidP="004C4557">
      <w:pPr>
        <w:pStyle w:val="Heading3"/>
      </w:pPr>
      <w:r w:rsidRPr="00383370">
        <w:t>Configure your Git credentials locally in the VM.</w:t>
      </w:r>
    </w:p>
    <w:p w14:paraId="2D47C1AA" w14:textId="0C57B3A3" w:rsidR="00B26CE0" w:rsidRDefault="00B26CE0" w:rsidP="00B26CE0">
      <w:pPr>
        <w:pStyle w:val="BodyTextL25"/>
      </w:pPr>
      <w:r>
        <w:t xml:space="preserve">Open a terminal window </w:t>
      </w:r>
      <w:r w:rsidR="00AB6492" w:rsidRPr="00503A46">
        <w:rPr>
          <w:b/>
          <w:bCs/>
        </w:rPr>
        <w:t xml:space="preserve">with </w:t>
      </w:r>
      <w:r w:rsidR="00AB6492">
        <w:rPr>
          <w:b/>
          <w:bCs/>
        </w:rPr>
        <w:t>VS C</w:t>
      </w:r>
      <w:r w:rsidR="00AB6492" w:rsidRPr="00503A46">
        <w:rPr>
          <w:b/>
          <w:bCs/>
        </w:rPr>
        <w:t>ode</w:t>
      </w:r>
      <w:r w:rsidR="00AB6492">
        <w:t xml:space="preserve"> in </w:t>
      </w:r>
      <w:r>
        <w:t>the DEVASC VM. Use your name in place of "Sample User" for the name in quotes " ". Use @example.com for your email address.</w:t>
      </w:r>
    </w:p>
    <w:p w14:paraId="2D217BAC" w14:textId="77777777" w:rsidR="00B26CE0" w:rsidRPr="0049179E" w:rsidRDefault="00B26CE0" w:rsidP="0049179E">
      <w:pPr>
        <w:pStyle w:val="CMD"/>
        <w:rPr>
          <w:b/>
          <w:bCs/>
        </w:rPr>
      </w:pPr>
      <w:r>
        <w:t xml:space="preserve">devasc@labvm:~$ </w:t>
      </w:r>
      <w:r w:rsidRPr="0049179E">
        <w:rPr>
          <w:b/>
          <w:bCs/>
        </w:rPr>
        <w:t>git config --global user.name "Sample User"</w:t>
      </w:r>
    </w:p>
    <w:p w14:paraId="7892347F" w14:textId="77777777" w:rsidR="00B26CE0" w:rsidRDefault="00B26CE0" w:rsidP="0049179E">
      <w:pPr>
        <w:pStyle w:val="CMD"/>
      </w:pPr>
      <w:r>
        <w:t xml:space="preserve">devasc@labvm:~$ </w:t>
      </w:r>
      <w:r w:rsidRPr="0049179E">
        <w:rPr>
          <w:b/>
          <w:bCs/>
        </w:rPr>
        <w:t>git config --global user.email sample@example.com</w:t>
      </w:r>
    </w:p>
    <w:p w14:paraId="1AE64601" w14:textId="24ABE1B5" w:rsidR="0049179E" w:rsidRDefault="0049179E" w:rsidP="004C4557">
      <w:pPr>
        <w:pStyle w:val="Heading3"/>
      </w:pPr>
      <w:r w:rsidRPr="0049179E">
        <w:t>Initialize a directory as the Git repository.</w:t>
      </w:r>
    </w:p>
    <w:p w14:paraId="16C01032" w14:textId="74A1E2CF" w:rsidR="0049179E" w:rsidRDefault="0049179E" w:rsidP="0049179E">
      <w:pPr>
        <w:pStyle w:val="BodyTextL25"/>
      </w:pPr>
      <w:r>
        <w:t xml:space="preserve">You will use the sample-app files you created in a previous lab. However, those files are also stored for your convenience in the </w:t>
      </w:r>
      <w:r w:rsidRPr="0049179E">
        <w:rPr>
          <w:b/>
          <w:bCs/>
        </w:rPr>
        <w:t>/labs/devnet-src/jenkins/sample-app</w:t>
      </w:r>
      <w:r>
        <w:t xml:space="preserve"> directory. Navigate to the </w:t>
      </w:r>
      <w:r w:rsidRPr="0049179E">
        <w:rPr>
          <w:b/>
          <w:bCs/>
        </w:rPr>
        <w:t>jenkins/sample-app</w:t>
      </w:r>
      <w:r>
        <w:t xml:space="preserve"> directory and initialize it as a Git repository.</w:t>
      </w:r>
    </w:p>
    <w:p w14:paraId="08582E06" w14:textId="77777777" w:rsidR="0049179E" w:rsidRDefault="0049179E" w:rsidP="0049179E">
      <w:pPr>
        <w:pStyle w:val="CMD"/>
      </w:pPr>
      <w:r>
        <w:t xml:space="preserve">devasc@labvm:~$ </w:t>
      </w:r>
      <w:r w:rsidRPr="0049179E">
        <w:rPr>
          <w:b/>
          <w:bCs/>
        </w:rPr>
        <w:t>cd labs/devnet-src/jenkins/sample-app/</w:t>
      </w:r>
    </w:p>
    <w:p w14:paraId="39EA4697" w14:textId="77777777" w:rsidR="0049179E" w:rsidRDefault="0049179E" w:rsidP="0049179E">
      <w:pPr>
        <w:pStyle w:val="CMD"/>
      </w:pPr>
      <w:r>
        <w:t xml:space="preserve">devasc@labvm:~/labs/devnet-src/jenkins/sample-app$ </w:t>
      </w:r>
      <w:r w:rsidRPr="0049179E">
        <w:rPr>
          <w:b/>
          <w:bCs/>
        </w:rPr>
        <w:t>git init</w:t>
      </w:r>
    </w:p>
    <w:p w14:paraId="6BA2E159" w14:textId="6E9DF48F" w:rsidR="0049179E" w:rsidRDefault="0049179E" w:rsidP="0049179E">
      <w:pPr>
        <w:pStyle w:val="CMDOutput"/>
      </w:pPr>
      <w:r>
        <w:t>Initialized empty Git repository in /home/devasc/labs/devnet-src/jenkins/sample-app/.git/</w:t>
      </w:r>
    </w:p>
    <w:p w14:paraId="3CBC1214" w14:textId="160E541F" w:rsidR="0049179E" w:rsidRDefault="0049179E" w:rsidP="0049179E">
      <w:pPr>
        <w:pStyle w:val="CMD"/>
      </w:pPr>
      <w:r>
        <w:t>devasc@labvm:~/labs/devnet-src/jenkins/sample-app$</w:t>
      </w:r>
    </w:p>
    <w:p w14:paraId="55F48B00" w14:textId="77777777" w:rsidR="0049179E" w:rsidRDefault="0049179E" w:rsidP="0049179E">
      <w:pPr>
        <w:pStyle w:val="Heading3"/>
      </w:pPr>
      <w:r>
        <w:t>Point Git repository to GitHub repository.</w:t>
      </w:r>
    </w:p>
    <w:p w14:paraId="1565CDFE" w14:textId="367DD731" w:rsidR="0049179E" w:rsidRDefault="0049179E" w:rsidP="0049179E">
      <w:pPr>
        <w:pStyle w:val="BodyTextL25"/>
      </w:pPr>
      <w:r>
        <w:t xml:space="preserve">Use the </w:t>
      </w:r>
      <w:r w:rsidRPr="0049179E">
        <w:rPr>
          <w:b/>
          <w:bCs/>
        </w:rPr>
        <w:t>git remote add</w:t>
      </w:r>
      <w:r>
        <w:t xml:space="preserve"> command to add a Git URL with a remote alias of "origin" and point to the newly created repository on GitHub.</w:t>
      </w:r>
      <w:r w:rsidR="00227CF1">
        <w:t xml:space="preserve"> </w:t>
      </w:r>
      <w:r>
        <w:t xml:space="preserve">Using the URL of </w:t>
      </w:r>
      <w:r w:rsidR="006D2C40">
        <w:t xml:space="preserve">the </w:t>
      </w:r>
      <w:r>
        <w:t xml:space="preserve">Git repository you created in Step 1, you should only need to replace the </w:t>
      </w:r>
      <w:r>
        <w:rPr>
          <w:b/>
          <w:bCs/>
          <w:i/>
          <w:iCs/>
        </w:rPr>
        <w:t xml:space="preserve">github-username </w:t>
      </w:r>
      <w:r>
        <w:t>in the following command with your GitHub username.</w:t>
      </w:r>
    </w:p>
    <w:p w14:paraId="085DA656" w14:textId="7895B32E" w:rsidR="00911218" w:rsidRPr="0049179E" w:rsidRDefault="00911218" w:rsidP="0049179E">
      <w:pPr>
        <w:pStyle w:val="BodyTextL25"/>
      </w:pPr>
      <w:r w:rsidRPr="00911218">
        <w:rPr>
          <w:b/>
          <w:bCs/>
        </w:rPr>
        <w:t>Note</w:t>
      </w:r>
      <w:r>
        <w:t>: Your GitHub username is case-sensitive.</w:t>
      </w:r>
    </w:p>
    <w:p w14:paraId="7D9C51F3" w14:textId="77777777" w:rsidR="0049179E" w:rsidRPr="0049179E" w:rsidRDefault="0049179E" w:rsidP="0049179E">
      <w:pPr>
        <w:pStyle w:val="CMD"/>
        <w:rPr>
          <w:b/>
          <w:bCs/>
        </w:rPr>
      </w:pPr>
      <w:r>
        <w:t xml:space="preserve">devasc@labvm:~/labs/devnet-src/jenkins/sample-app$ </w:t>
      </w:r>
      <w:r w:rsidRPr="0049179E">
        <w:rPr>
          <w:b/>
          <w:bCs/>
        </w:rPr>
        <w:t>git remote add origin https://github.com/</w:t>
      </w:r>
      <w:r w:rsidRPr="0049179E">
        <w:rPr>
          <w:b/>
          <w:bCs/>
          <w:i/>
          <w:iCs/>
        </w:rPr>
        <w:t>github-username</w:t>
      </w:r>
      <w:r w:rsidRPr="0049179E">
        <w:rPr>
          <w:b/>
          <w:bCs/>
        </w:rPr>
        <w:t>/sample-app.git</w:t>
      </w:r>
    </w:p>
    <w:p w14:paraId="4F440342" w14:textId="2207E10D" w:rsidR="0049179E" w:rsidRDefault="0049179E" w:rsidP="0049179E">
      <w:pPr>
        <w:pStyle w:val="CMD"/>
      </w:pPr>
      <w:r>
        <w:t xml:space="preserve">devasc@labvm:~/labs/devnet-src/jenkins/sample-app$ </w:t>
      </w:r>
    </w:p>
    <w:p w14:paraId="66077B2F" w14:textId="359AD1FD" w:rsidR="0049179E" w:rsidRDefault="0049179E" w:rsidP="004C4557">
      <w:pPr>
        <w:pStyle w:val="Heading3"/>
      </w:pPr>
      <w:r w:rsidRPr="0049179E">
        <w:t>Stage, commit, and push the sample-app files to the GitHub repository.</w:t>
      </w:r>
    </w:p>
    <w:p w14:paraId="15FEE4D6" w14:textId="780618FD" w:rsidR="0049179E" w:rsidRDefault="0049179E" w:rsidP="0049179E">
      <w:pPr>
        <w:pStyle w:val="SubStepAlpha"/>
      </w:pPr>
      <w:r>
        <w:t xml:space="preserve">Use the </w:t>
      </w:r>
      <w:r w:rsidRPr="009B2A75">
        <w:rPr>
          <w:b/>
          <w:bCs/>
        </w:rPr>
        <w:t>git add</w:t>
      </w:r>
      <w:r>
        <w:t xml:space="preserve"> command to stage the files in the </w:t>
      </w:r>
      <w:r w:rsidRPr="009B2A75">
        <w:rPr>
          <w:b/>
          <w:bCs/>
        </w:rPr>
        <w:t>jenkins/sample-app</w:t>
      </w:r>
      <w:r>
        <w:t xml:space="preserve"> directory. Use the asterisk (*) argument to stage all files in the current directory.</w:t>
      </w:r>
    </w:p>
    <w:p w14:paraId="0C49CCB7" w14:textId="77777777" w:rsidR="0049179E" w:rsidRDefault="0049179E" w:rsidP="0049179E">
      <w:pPr>
        <w:pStyle w:val="CMD"/>
      </w:pPr>
      <w:r>
        <w:t xml:space="preserve">devasc@labvm:~/labs/devnet-src/jenkins/sample-app$ </w:t>
      </w:r>
      <w:r w:rsidRPr="009B2A75">
        <w:rPr>
          <w:b/>
          <w:bCs/>
        </w:rPr>
        <w:t>git add *</w:t>
      </w:r>
    </w:p>
    <w:p w14:paraId="4E07B388" w14:textId="5D6E717B" w:rsidR="00911218" w:rsidRDefault="00911218" w:rsidP="0049179E">
      <w:pPr>
        <w:pStyle w:val="SubStepAlpha"/>
      </w:pPr>
      <w:r>
        <w:t>Use the git status command to see the files and directories that are staged and ready to be committed to your GitHub repository.</w:t>
      </w:r>
    </w:p>
    <w:p w14:paraId="52984A04" w14:textId="77777777" w:rsidR="00911218" w:rsidRDefault="00911218" w:rsidP="00911218">
      <w:pPr>
        <w:pStyle w:val="CMD"/>
      </w:pPr>
      <w:r>
        <w:t xml:space="preserve">devasc@labvm:~/labs/devnet-src/jenkins/sample-app$ </w:t>
      </w:r>
      <w:r w:rsidRPr="00911218">
        <w:rPr>
          <w:b/>
          <w:bCs/>
        </w:rPr>
        <w:t>git status</w:t>
      </w:r>
    </w:p>
    <w:p w14:paraId="375C6BEC" w14:textId="77777777" w:rsidR="00911218" w:rsidRDefault="00911218" w:rsidP="00911218">
      <w:pPr>
        <w:pStyle w:val="CMDOutput"/>
      </w:pPr>
      <w:r>
        <w:t>On branch master</w:t>
      </w:r>
    </w:p>
    <w:p w14:paraId="6FA508DC" w14:textId="77777777" w:rsidR="00911218" w:rsidRDefault="00911218" w:rsidP="00911218">
      <w:pPr>
        <w:pStyle w:val="CMDOutput"/>
      </w:pPr>
    </w:p>
    <w:p w14:paraId="2951CEBE" w14:textId="77777777" w:rsidR="00911218" w:rsidRDefault="00911218" w:rsidP="00911218">
      <w:pPr>
        <w:pStyle w:val="CMDOutput"/>
      </w:pPr>
      <w:r>
        <w:t>No commits yet</w:t>
      </w:r>
    </w:p>
    <w:p w14:paraId="42751B60" w14:textId="77777777" w:rsidR="00911218" w:rsidRDefault="00911218" w:rsidP="00911218">
      <w:pPr>
        <w:pStyle w:val="CMDOutput"/>
      </w:pPr>
    </w:p>
    <w:p w14:paraId="21A80F3D" w14:textId="77777777" w:rsidR="00911218" w:rsidRDefault="00911218" w:rsidP="00911218">
      <w:pPr>
        <w:pStyle w:val="CMDOutput"/>
      </w:pPr>
      <w:r w:rsidRPr="00911218">
        <w:rPr>
          <w:highlight w:val="yellow"/>
        </w:rPr>
        <w:t>Changes to be committed:</w:t>
      </w:r>
    </w:p>
    <w:p w14:paraId="475D5713" w14:textId="77777777" w:rsidR="00911218" w:rsidRDefault="00911218" w:rsidP="00911218">
      <w:pPr>
        <w:pStyle w:val="CMDOutput"/>
      </w:pPr>
      <w:r>
        <w:t xml:space="preserve">  (use "git rm --cached &lt;file&gt;..." to unstage)</w:t>
      </w:r>
    </w:p>
    <w:p w14:paraId="62E24B6B" w14:textId="77777777" w:rsidR="00911218" w:rsidRDefault="00911218" w:rsidP="00911218">
      <w:pPr>
        <w:pStyle w:val="CMDOutput"/>
      </w:pPr>
      <w:r>
        <w:t xml:space="preserve">        new file:   sample-app.sh</w:t>
      </w:r>
    </w:p>
    <w:p w14:paraId="1E7427B5" w14:textId="77777777" w:rsidR="00911218" w:rsidRDefault="00911218" w:rsidP="00911218">
      <w:pPr>
        <w:pStyle w:val="CMDOutput"/>
      </w:pPr>
      <w:r>
        <w:t xml:space="preserve">        new file:   sample_app.py</w:t>
      </w:r>
    </w:p>
    <w:p w14:paraId="69240A71" w14:textId="77777777" w:rsidR="00911218" w:rsidRDefault="00911218" w:rsidP="00911218">
      <w:pPr>
        <w:pStyle w:val="CMDOutput"/>
      </w:pPr>
      <w:r>
        <w:lastRenderedPageBreak/>
        <w:t xml:space="preserve">        new file:   static/style.css</w:t>
      </w:r>
    </w:p>
    <w:p w14:paraId="26B17A07" w14:textId="77777777" w:rsidR="00911218" w:rsidRDefault="00911218" w:rsidP="00911218">
      <w:pPr>
        <w:pStyle w:val="CMDOutput"/>
      </w:pPr>
      <w:r>
        <w:t xml:space="preserve">        new file:   templates/index.html</w:t>
      </w:r>
    </w:p>
    <w:p w14:paraId="01A32461" w14:textId="77777777" w:rsidR="00911218" w:rsidRDefault="00911218" w:rsidP="00911218">
      <w:pPr>
        <w:pStyle w:val="CMDOutput"/>
      </w:pPr>
    </w:p>
    <w:p w14:paraId="3551BC4F" w14:textId="6AB75BCD" w:rsidR="00911218" w:rsidRDefault="00911218" w:rsidP="00911218">
      <w:pPr>
        <w:pStyle w:val="CMD"/>
      </w:pPr>
      <w:r>
        <w:t>devasc@labvm:~/labs/devnet-src/jenkins/sample-app$</w:t>
      </w:r>
    </w:p>
    <w:p w14:paraId="4167E923" w14:textId="5B39A8A5" w:rsidR="0049179E" w:rsidRDefault="0049179E" w:rsidP="0049179E">
      <w:pPr>
        <w:pStyle w:val="SubStepAlpha"/>
      </w:pPr>
      <w:r>
        <w:t xml:space="preserve">Use the </w:t>
      </w:r>
      <w:r w:rsidRPr="009B2A75">
        <w:rPr>
          <w:b/>
          <w:bCs/>
        </w:rPr>
        <w:t>git commit</w:t>
      </w:r>
      <w:r>
        <w:t xml:space="preserve"> command to commit the staged files and start tracking changes. Add a message of your choice or use the one provided here.</w:t>
      </w:r>
    </w:p>
    <w:p w14:paraId="05F18404" w14:textId="77777777" w:rsidR="0049179E" w:rsidRDefault="0049179E" w:rsidP="0049179E">
      <w:pPr>
        <w:pStyle w:val="CMD"/>
      </w:pPr>
      <w:r>
        <w:t xml:space="preserve">devasc@labvm:~/labs/devnet-src/jenkins/sample-app$ </w:t>
      </w:r>
      <w:r w:rsidRPr="009B2A75">
        <w:rPr>
          <w:b/>
          <w:bCs/>
        </w:rPr>
        <w:t>git commit -m "Committing sample-app files."</w:t>
      </w:r>
    </w:p>
    <w:p w14:paraId="1D6241E8" w14:textId="77777777" w:rsidR="0049179E" w:rsidRDefault="0049179E" w:rsidP="009B2A75">
      <w:pPr>
        <w:pStyle w:val="CMDOutput"/>
      </w:pPr>
      <w:r>
        <w:t>[master 4030ab6] Committing sample-app files</w:t>
      </w:r>
    </w:p>
    <w:p w14:paraId="5D871A73" w14:textId="77777777" w:rsidR="0049179E" w:rsidRDefault="0049179E" w:rsidP="009B2A75">
      <w:pPr>
        <w:pStyle w:val="CMDOutput"/>
      </w:pPr>
      <w:r>
        <w:t xml:space="preserve"> 4 files changed, 46 insertions(+)</w:t>
      </w:r>
    </w:p>
    <w:p w14:paraId="230E9E52" w14:textId="77777777" w:rsidR="0049179E" w:rsidRDefault="0049179E" w:rsidP="009B2A75">
      <w:pPr>
        <w:pStyle w:val="CMDOutput"/>
      </w:pPr>
      <w:r>
        <w:t xml:space="preserve"> create mode 100644 sample-app.sh</w:t>
      </w:r>
    </w:p>
    <w:p w14:paraId="02DC82E3" w14:textId="77777777" w:rsidR="0049179E" w:rsidRDefault="0049179E" w:rsidP="009B2A75">
      <w:pPr>
        <w:pStyle w:val="CMDOutput"/>
      </w:pPr>
      <w:r>
        <w:t xml:space="preserve"> create mode 100644 sample_app.py</w:t>
      </w:r>
    </w:p>
    <w:p w14:paraId="609602CC" w14:textId="77777777" w:rsidR="0049179E" w:rsidRDefault="0049179E" w:rsidP="009B2A75">
      <w:pPr>
        <w:pStyle w:val="CMDOutput"/>
      </w:pPr>
      <w:r>
        <w:t xml:space="preserve"> create mode 100644 static/style.css</w:t>
      </w:r>
    </w:p>
    <w:p w14:paraId="75F63F20" w14:textId="77777777" w:rsidR="0049179E" w:rsidRDefault="0049179E" w:rsidP="009B2A75">
      <w:pPr>
        <w:pStyle w:val="CMDOutput"/>
      </w:pPr>
      <w:r>
        <w:t xml:space="preserve"> create mode 100644 templates/index.html</w:t>
      </w:r>
    </w:p>
    <w:p w14:paraId="2F87F1C9" w14:textId="61EB6BB8" w:rsidR="0049179E" w:rsidRDefault="0049179E" w:rsidP="0049179E">
      <w:pPr>
        <w:pStyle w:val="SubStepAlpha"/>
      </w:pPr>
      <w:r>
        <w:t xml:space="preserve">Use the </w:t>
      </w:r>
      <w:r w:rsidRPr="00BF3866">
        <w:rPr>
          <w:b/>
          <w:bCs/>
        </w:rPr>
        <w:t>git push</w:t>
      </w:r>
      <w:r>
        <w:t xml:space="preserve"> command to push your local sample-app files to your GitHub repository.</w:t>
      </w:r>
    </w:p>
    <w:p w14:paraId="1C27DAD9" w14:textId="77777777" w:rsidR="0049179E" w:rsidRDefault="0049179E" w:rsidP="0049179E">
      <w:pPr>
        <w:pStyle w:val="CMD"/>
      </w:pPr>
      <w:r>
        <w:t xml:space="preserve">devasc@labvm:~/labs/devnet-src/jenkins/sample-app$ </w:t>
      </w:r>
      <w:r w:rsidRPr="0049179E">
        <w:rPr>
          <w:b/>
          <w:bCs/>
        </w:rPr>
        <w:t>git push origin master</w:t>
      </w:r>
    </w:p>
    <w:p w14:paraId="40036E47" w14:textId="77777777" w:rsidR="0049179E" w:rsidRDefault="0049179E" w:rsidP="0049179E">
      <w:pPr>
        <w:pStyle w:val="CMD"/>
      </w:pPr>
      <w:r>
        <w:t xml:space="preserve">Username for 'https://github.com': </w:t>
      </w:r>
      <w:r w:rsidRPr="0049179E">
        <w:rPr>
          <w:b/>
          <w:bCs/>
          <w:i/>
          <w:iCs/>
        </w:rPr>
        <w:t>username</w:t>
      </w:r>
    </w:p>
    <w:p w14:paraId="5EAA8384" w14:textId="77777777" w:rsidR="0049179E" w:rsidRDefault="0049179E" w:rsidP="0049179E">
      <w:pPr>
        <w:pStyle w:val="CMD"/>
      </w:pPr>
      <w:r>
        <w:t xml:space="preserve">Password for 'https://AllJohns@github.com': </w:t>
      </w:r>
      <w:r w:rsidRPr="0049179E">
        <w:rPr>
          <w:b/>
          <w:bCs/>
          <w:i/>
          <w:iCs/>
        </w:rPr>
        <w:t>password</w:t>
      </w:r>
      <w:r>
        <w:t xml:space="preserve"> </w:t>
      </w:r>
    </w:p>
    <w:p w14:paraId="4E84441B" w14:textId="77777777" w:rsidR="0049179E" w:rsidRDefault="0049179E" w:rsidP="0049179E">
      <w:pPr>
        <w:pStyle w:val="CMDOutput"/>
      </w:pPr>
      <w:r>
        <w:t>Enumerating objects: 9, done.</w:t>
      </w:r>
    </w:p>
    <w:p w14:paraId="4335A1E4" w14:textId="77777777" w:rsidR="0049179E" w:rsidRDefault="0049179E" w:rsidP="0049179E">
      <w:pPr>
        <w:pStyle w:val="CMDOutput"/>
      </w:pPr>
      <w:r>
        <w:t>Counting objects: 100% (9/9), done.</w:t>
      </w:r>
    </w:p>
    <w:p w14:paraId="7B9078BF" w14:textId="77777777" w:rsidR="0049179E" w:rsidRDefault="0049179E" w:rsidP="0049179E">
      <w:pPr>
        <w:pStyle w:val="CMDOutput"/>
      </w:pPr>
      <w:r>
        <w:t>Delta compression using up to 2 threads</w:t>
      </w:r>
    </w:p>
    <w:p w14:paraId="70753E2E" w14:textId="77777777" w:rsidR="0049179E" w:rsidRDefault="0049179E" w:rsidP="0049179E">
      <w:pPr>
        <w:pStyle w:val="CMDOutput"/>
      </w:pPr>
      <w:r>
        <w:t>Compressing objects: 100% (5/5), done.</w:t>
      </w:r>
    </w:p>
    <w:p w14:paraId="5CDF6238" w14:textId="77777777" w:rsidR="0049179E" w:rsidRDefault="0049179E" w:rsidP="0049179E">
      <w:pPr>
        <w:pStyle w:val="CMDOutput"/>
      </w:pPr>
      <w:r>
        <w:t>Writing objects: 100% (8/8), 1.05 KiB | 1.05 MiB/s, done.</w:t>
      </w:r>
    </w:p>
    <w:p w14:paraId="00C7F3C3" w14:textId="77777777" w:rsidR="0049179E" w:rsidRDefault="0049179E" w:rsidP="0049179E">
      <w:pPr>
        <w:pStyle w:val="CMDOutput"/>
      </w:pPr>
      <w:r>
        <w:t>Total 8 (delta 0), reused 0 (delta 0)</w:t>
      </w:r>
    </w:p>
    <w:p w14:paraId="11DF2528" w14:textId="77777777" w:rsidR="0049179E" w:rsidRDefault="0049179E" w:rsidP="0049179E">
      <w:pPr>
        <w:pStyle w:val="CMDOutput"/>
      </w:pPr>
      <w:r>
        <w:t>To https://github.com/AllJohns/sample-app.git</w:t>
      </w:r>
    </w:p>
    <w:p w14:paraId="38A1348B" w14:textId="77777777" w:rsidR="0049179E" w:rsidRDefault="0049179E" w:rsidP="0049179E">
      <w:pPr>
        <w:pStyle w:val="CMDOutput"/>
      </w:pPr>
      <w:r>
        <w:t xml:space="preserve">   d0ee14a..4030ab6  master -&gt; master</w:t>
      </w:r>
    </w:p>
    <w:p w14:paraId="1B6982A4" w14:textId="27A80298" w:rsidR="0049179E" w:rsidRDefault="0049179E" w:rsidP="0049179E">
      <w:pPr>
        <w:pStyle w:val="CMD"/>
      </w:pPr>
      <w:r>
        <w:t xml:space="preserve">devasc@labvm:~/labs/devnet-src/jenkins/sample-app$ </w:t>
      </w:r>
    </w:p>
    <w:p w14:paraId="73785057" w14:textId="074F500E" w:rsidR="00911218" w:rsidRDefault="00911218" w:rsidP="00911218">
      <w:pPr>
        <w:pStyle w:val="BodyTextL50"/>
      </w:pPr>
      <w:bookmarkStart w:id="0" w:name="_Hlk40359695"/>
      <w:r w:rsidRPr="00911218">
        <w:rPr>
          <w:b/>
          <w:bCs/>
        </w:rPr>
        <w:t>Note</w:t>
      </w:r>
      <w:r>
        <w:t xml:space="preserve">: If, instead of a request for your username, you get a message from VS Code with the message, </w:t>
      </w:r>
      <w:r>
        <w:rPr>
          <w:b/>
          <w:bCs/>
        </w:rPr>
        <w:t>The extension ‘Git’ wants to sign in using GitHub</w:t>
      </w:r>
      <w:r>
        <w:t xml:space="preserve">, then you misconfigured either your GitHub credentials in Step 2 and/or the GitHub URL in Step 4. The URL must have the correct case-sensitive username and the name of </w:t>
      </w:r>
      <w:r w:rsidR="006D2C40">
        <w:t xml:space="preserve">the </w:t>
      </w:r>
      <w:r>
        <w:t xml:space="preserve">repository that you created in Step 1. To </w:t>
      </w:r>
      <w:r w:rsidR="00D774B4">
        <w:t xml:space="preserve">reverse your previous </w:t>
      </w:r>
      <w:r w:rsidR="00D774B4" w:rsidRPr="00D774B4">
        <w:rPr>
          <w:b/>
          <w:bCs/>
        </w:rPr>
        <w:t>git add</w:t>
      </w:r>
      <w:r w:rsidR="00D774B4">
        <w:t xml:space="preserve"> command, use the command </w:t>
      </w:r>
      <w:r w:rsidR="00D774B4" w:rsidRPr="00D774B4">
        <w:rPr>
          <w:b/>
          <w:bCs/>
        </w:rPr>
        <w:t>git remote rm origin</w:t>
      </w:r>
      <w:r w:rsidR="00D774B4">
        <w:t xml:space="preserve">. Then return to Step 2 </w:t>
      </w:r>
      <w:r w:rsidR="006D2C40">
        <w:t>making sure</w:t>
      </w:r>
      <w:r w:rsidR="00D774B4">
        <w:t xml:space="preserve"> to enter the correct credentials and, in Step 4, entering the correct URL.</w:t>
      </w:r>
    </w:p>
    <w:p w14:paraId="0C1186B7" w14:textId="4B732557" w:rsidR="009F339B" w:rsidRDefault="009F339B" w:rsidP="00911218">
      <w:pPr>
        <w:pStyle w:val="BodyTextL50"/>
      </w:pPr>
      <w:r>
        <w:rPr>
          <w:b/>
          <w:bCs/>
        </w:rPr>
        <w:t>Note</w:t>
      </w:r>
      <w:r>
        <w:t xml:space="preserve">: If, after entering your username and password, you get a fatal error stating repository is not found, you most likely submitted an incorrect URL. You will need to reverse your </w:t>
      </w:r>
      <w:r w:rsidRPr="00C90440">
        <w:rPr>
          <w:b/>
          <w:bCs/>
        </w:rPr>
        <w:t>git add</w:t>
      </w:r>
      <w:r>
        <w:t xml:space="preserve"> command with the </w:t>
      </w:r>
      <w:r w:rsidRPr="009F339B">
        <w:rPr>
          <w:b/>
          <w:bCs/>
        </w:rPr>
        <w:t>git remote rm origin</w:t>
      </w:r>
      <w:r>
        <w:t xml:space="preserve"> command.</w:t>
      </w:r>
    </w:p>
    <w:bookmarkEnd w:id="0"/>
    <w:p w14:paraId="146B6DFD" w14:textId="4EF9087F" w:rsidR="00F573BE" w:rsidRDefault="00F573BE" w:rsidP="00BF3866">
      <w:pPr>
        <w:pStyle w:val="Heading2"/>
      </w:pPr>
      <w:r>
        <w:t>Modify the Sample App and Push Changes to Git</w:t>
      </w:r>
    </w:p>
    <w:p w14:paraId="3A021942" w14:textId="1A4B2120" w:rsidR="00F573BE" w:rsidRDefault="00F573BE" w:rsidP="00F573BE">
      <w:pPr>
        <w:pStyle w:val="BodyTextL25"/>
      </w:pPr>
      <w:r>
        <w:t xml:space="preserve">In </w:t>
      </w:r>
      <w:r w:rsidR="00D774B4">
        <w:t>Part 4</w:t>
      </w:r>
      <w:r>
        <w:t xml:space="preserve">, you will install a Jenkins Docker image that will </w:t>
      </w:r>
      <w:r w:rsidR="0024179C">
        <w:t>use</w:t>
      </w:r>
      <w:r>
        <w:t xml:space="preserve"> port 8080. Recall that your sample-app files are also specifying port 8080. The Flask server and Jenkins server cannot both </w:t>
      </w:r>
      <w:r w:rsidR="0024179C">
        <w:t>use</w:t>
      </w:r>
      <w:r>
        <w:t xml:space="preserve"> 8080 at the same time.</w:t>
      </w:r>
    </w:p>
    <w:p w14:paraId="42C7E0E7" w14:textId="19457FB1" w:rsidR="00F573BE" w:rsidRDefault="00F573BE" w:rsidP="00F573BE">
      <w:pPr>
        <w:pStyle w:val="BodyTextL25"/>
      </w:pPr>
      <w:r>
        <w:t>In this part, you will change the port number used by the sample-app files, run the sample-app again</w:t>
      </w:r>
      <w:r w:rsidR="00D774B4">
        <w:t xml:space="preserve"> to verify it works on the new port</w:t>
      </w:r>
      <w:r>
        <w:t>, and then push your changes to your GitHub repository.</w:t>
      </w:r>
    </w:p>
    <w:p w14:paraId="074F456F" w14:textId="711BBA41" w:rsidR="00F573BE" w:rsidRDefault="00F573BE" w:rsidP="00F573BE">
      <w:pPr>
        <w:pStyle w:val="Heading3"/>
      </w:pPr>
      <w:r>
        <w:t>Open the sample-app files.</w:t>
      </w:r>
    </w:p>
    <w:p w14:paraId="4FC53D15" w14:textId="3C50FA3F" w:rsidR="00F573BE" w:rsidRDefault="00F573BE" w:rsidP="00F573BE">
      <w:pPr>
        <w:pStyle w:val="BodyTextL25"/>
      </w:pPr>
      <w:r>
        <w:t xml:space="preserve">Make sure you are still in the </w:t>
      </w:r>
      <w:r w:rsidRPr="00CC0BE7">
        <w:rPr>
          <w:b/>
          <w:bCs/>
        </w:rPr>
        <w:t>~/labs/devnet-src/jenkins/sample-app</w:t>
      </w:r>
      <w:r>
        <w:t xml:space="preserve"> directory as these are the files that are associated with your GitHub repository. Open both </w:t>
      </w:r>
      <w:r w:rsidRPr="00F573BE">
        <w:rPr>
          <w:b/>
          <w:bCs/>
        </w:rPr>
        <w:t>sample_app.py</w:t>
      </w:r>
      <w:r>
        <w:t xml:space="preserve"> and </w:t>
      </w:r>
      <w:r w:rsidRPr="00F573BE">
        <w:rPr>
          <w:b/>
          <w:bCs/>
        </w:rPr>
        <w:t>sample-app.sh</w:t>
      </w:r>
      <w:r>
        <w:t xml:space="preserve"> for editing.</w:t>
      </w:r>
    </w:p>
    <w:p w14:paraId="01CA5930" w14:textId="133B3367" w:rsidR="00CC0BE7" w:rsidRDefault="00CC0BE7" w:rsidP="00CC0BE7">
      <w:pPr>
        <w:pStyle w:val="Heading3"/>
      </w:pPr>
      <w:r>
        <w:lastRenderedPageBreak/>
        <w:t>Edit the sample-app files.</w:t>
      </w:r>
    </w:p>
    <w:p w14:paraId="445EBA81" w14:textId="2420D202" w:rsidR="00CC0BE7" w:rsidRDefault="00CC0BE7" w:rsidP="00CC0BE7">
      <w:pPr>
        <w:pStyle w:val="SubStepAlpha"/>
      </w:pPr>
      <w:r>
        <w:t>In sample_app.py, change the one instance of port 8080 to 5050 as shown below.</w:t>
      </w:r>
    </w:p>
    <w:p w14:paraId="28F63B39" w14:textId="77777777" w:rsidR="00CC0BE7" w:rsidRDefault="00CC0BE7" w:rsidP="002713AF">
      <w:pPr>
        <w:pStyle w:val="CMDOutput"/>
      </w:pPr>
      <w:r>
        <w:t>from flask import Flask</w:t>
      </w:r>
    </w:p>
    <w:p w14:paraId="094AC191" w14:textId="77777777" w:rsidR="00CC0BE7" w:rsidRDefault="00CC0BE7" w:rsidP="002713AF">
      <w:pPr>
        <w:pStyle w:val="CMDOutput"/>
      </w:pPr>
      <w:r>
        <w:t>from flask import request</w:t>
      </w:r>
    </w:p>
    <w:p w14:paraId="13F09293" w14:textId="77777777" w:rsidR="00CC0BE7" w:rsidRDefault="00CC0BE7" w:rsidP="002713AF">
      <w:pPr>
        <w:pStyle w:val="CMDOutput"/>
      </w:pPr>
      <w:r>
        <w:t>from flask import render_template</w:t>
      </w:r>
    </w:p>
    <w:p w14:paraId="0F33BC0A" w14:textId="77777777" w:rsidR="00CC0BE7" w:rsidRDefault="00CC0BE7" w:rsidP="002713AF">
      <w:pPr>
        <w:pStyle w:val="CMDOutput"/>
      </w:pPr>
    </w:p>
    <w:p w14:paraId="4EC18CAC" w14:textId="77777777" w:rsidR="00CC0BE7" w:rsidRDefault="00CC0BE7" w:rsidP="002713AF">
      <w:pPr>
        <w:pStyle w:val="CMDOutput"/>
      </w:pPr>
      <w:r>
        <w:t>sample = Flask(__name__)</w:t>
      </w:r>
    </w:p>
    <w:p w14:paraId="723E6F6F" w14:textId="77777777" w:rsidR="00CC0BE7" w:rsidRDefault="00CC0BE7" w:rsidP="002713AF">
      <w:pPr>
        <w:pStyle w:val="CMDOutput"/>
      </w:pPr>
    </w:p>
    <w:p w14:paraId="6045E411" w14:textId="77777777" w:rsidR="00CC0BE7" w:rsidRDefault="00CC0BE7" w:rsidP="002713AF">
      <w:pPr>
        <w:pStyle w:val="CMDOutput"/>
      </w:pPr>
      <w:r>
        <w:t>@sample.route("/")</w:t>
      </w:r>
    </w:p>
    <w:p w14:paraId="744B4BFF" w14:textId="77777777" w:rsidR="00CC0BE7" w:rsidRDefault="00CC0BE7" w:rsidP="002713AF">
      <w:pPr>
        <w:pStyle w:val="CMDOutput"/>
      </w:pPr>
      <w:r>
        <w:t>def main():</w:t>
      </w:r>
    </w:p>
    <w:p w14:paraId="07AF5E17" w14:textId="77777777" w:rsidR="00CC0BE7" w:rsidRDefault="00CC0BE7" w:rsidP="002713AF">
      <w:pPr>
        <w:pStyle w:val="CMDOutput"/>
      </w:pPr>
      <w:r>
        <w:t xml:space="preserve">    return render_template("index.html")</w:t>
      </w:r>
    </w:p>
    <w:p w14:paraId="6DB953EC" w14:textId="77777777" w:rsidR="00CC0BE7" w:rsidRDefault="00CC0BE7" w:rsidP="002713AF">
      <w:pPr>
        <w:pStyle w:val="CMDOutput"/>
      </w:pPr>
    </w:p>
    <w:p w14:paraId="79D56E15" w14:textId="77777777" w:rsidR="00CC0BE7" w:rsidRDefault="00CC0BE7" w:rsidP="002713AF">
      <w:pPr>
        <w:pStyle w:val="CMDOutput"/>
      </w:pPr>
      <w:r>
        <w:t>if __name__ == "__main__":</w:t>
      </w:r>
    </w:p>
    <w:p w14:paraId="1A256B2C" w14:textId="0BED0475" w:rsidR="00CC0BE7" w:rsidRDefault="00CC0BE7" w:rsidP="002713AF">
      <w:pPr>
        <w:pStyle w:val="CMDOutput"/>
      </w:pPr>
      <w:r>
        <w:t xml:space="preserve">    sample.run(host="0.0.0.0", port=</w:t>
      </w:r>
      <w:r w:rsidRPr="00CC0BE7">
        <w:rPr>
          <w:highlight w:val="yellow"/>
        </w:rPr>
        <w:t>5050</w:t>
      </w:r>
      <w:r>
        <w:t>)</w:t>
      </w:r>
    </w:p>
    <w:p w14:paraId="63FACB36" w14:textId="1ED0B47A" w:rsidR="00CC0BE7" w:rsidRDefault="00CC0BE7" w:rsidP="00CC0BE7">
      <w:pPr>
        <w:pStyle w:val="SubStepAlpha"/>
      </w:pPr>
      <w:r>
        <w:t>In sample-app.sh, change the three instances</w:t>
      </w:r>
      <w:r w:rsidRPr="00CC0BE7">
        <w:t xml:space="preserve"> </w:t>
      </w:r>
      <w:r>
        <w:t>of port 8080 to 5050 as shown below.</w:t>
      </w:r>
    </w:p>
    <w:p w14:paraId="3EE68AC8" w14:textId="77777777" w:rsidR="00CC0BE7" w:rsidRDefault="00CC0BE7" w:rsidP="002713AF">
      <w:pPr>
        <w:pStyle w:val="CMDOutput"/>
      </w:pPr>
      <w:r>
        <w:t>#!/bin/bash</w:t>
      </w:r>
    </w:p>
    <w:p w14:paraId="2D66E00B" w14:textId="77777777" w:rsidR="00CC0BE7" w:rsidRDefault="00CC0BE7" w:rsidP="002713AF">
      <w:pPr>
        <w:pStyle w:val="CMDOutput"/>
      </w:pPr>
    </w:p>
    <w:p w14:paraId="5EADC11D" w14:textId="77777777" w:rsidR="00CC0BE7" w:rsidRDefault="00CC0BE7" w:rsidP="002713AF">
      <w:pPr>
        <w:pStyle w:val="CMDOutput"/>
      </w:pPr>
      <w:r>
        <w:t>mkdir tempdir</w:t>
      </w:r>
    </w:p>
    <w:p w14:paraId="4AD65B70" w14:textId="77777777" w:rsidR="00CC0BE7" w:rsidRDefault="00CC0BE7" w:rsidP="002713AF">
      <w:pPr>
        <w:pStyle w:val="CMDOutput"/>
      </w:pPr>
      <w:r>
        <w:t>mkdir tempdir/templates</w:t>
      </w:r>
    </w:p>
    <w:p w14:paraId="1C7EB2BA" w14:textId="77777777" w:rsidR="00CC0BE7" w:rsidRDefault="00CC0BE7" w:rsidP="002713AF">
      <w:pPr>
        <w:pStyle w:val="CMDOutput"/>
      </w:pPr>
      <w:r>
        <w:t>mkdir tempdir/static</w:t>
      </w:r>
    </w:p>
    <w:p w14:paraId="439B57A5" w14:textId="77777777" w:rsidR="00CC0BE7" w:rsidRDefault="00CC0BE7" w:rsidP="002713AF">
      <w:pPr>
        <w:pStyle w:val="CMDOutput"/>
      </w:pPr>
    </w:p>
    <w:p w14:paraId="397E391F" w14:textId="77777777" w:rsidR="00CC0BE7" w:rsidRDefault="00CC0BE7" w:rsidP="002713AF">
      <w:pPr>
        <w:pStyle w:val="CMDOutput"/>
      </w:pPr>
      <w:r>
        <w:t>cp sample_app.py tempdir/.</w:t>
      </w:r>
    </w:p>
    <w:p w14:paraId="3A622E7B" w14:textId="77777777" w:rsidR="00CC0BE7" w:rsidRDefault="00CC0BE7" w:rsidP="002713AF">
      <w:pPr>
        <w:pStyle w:val="CMDOutput"/>
      </w:pPr>
      <w:r>
        <w:t>cp -r templates/* tempdir/templates/.</w:t>
      </w:r>
    </w:p>
    <w:p w14:paraId="639E04D1" w14:textId="77777777" w:rsidR="00CC0BE7" w:rsidRDefault="00CC0BE7" w:rsidP="002713AF">
      <w:pPr>
        <w:pStyle w:val="CMDOutput"/>
      </w:pPr>
      <w:r>
        <w:t>cp -r static/* tempdir/static/.</w:t>
      </w:r>
    </w:p>
    <w:p w14:paraId="402BA17D" w14:textId="77777777" w:rsidR="00CC0BE7" w:rsidRDefault="00CC0BE7" w:rsidP="002713AF">
      <w:pPr>
        <w:pStyle w:val="CMDOutput"/>
      </w:pPr>
    </w:p>
    <w:p w14:paraId="64DF10E6" w14:textId="77777777" w:rsidR="00CC0BE7" w:rsidRDefault="00CC0BE7" w:rsidP="002713AF">
      <w:pPr>
        <w:pStyle w:val="CMDOutput"/>
      </w:pPr>
      <w:r>
        <w:t>echo "FROM python" &gt;&gt; tempdir/Dockerfile</w:t>
      </w:r>
    </w:p>
    <w:p w14:paraId="5C983540" w14:textId="77777777" w:rsidR="00CC0BE7" w:rsidRDefault="00CC0BE7" w:rsidP="002713AF">
      <w:pPr>
        <w:pStyle w:val="CMDOutput"/>
      </w:pPr>
      <w:r>
        <w:t>echo "RUN pip install flask" &gt;&gt; tempdir/Dockerfile</w:t>
      </w:r>
    </w:p>
    <w:p w14:paraId="563FAF17" w14:textId="77777777" w:rsidR="00CC0BE7" w:rsidRDefault="00CC0BE7" w:rsidP="002713AF">
      <w:pPr>
        <w:pStyle w:val="CMDOutput"/>
      </w:pPr>
      <w:r>
        <w:t>echo "COPY  ./static /home/myapp/static/" &gt;&gt; tempdir/Dockerfile</w:t>
      </w:r>
    </w:p>
    <w:p w14:paraId="642CF333" w14:textId="77777777" w:rsidR="00CC0BE7" w:rsidRDefault="00CC0BE7" w:rsidP="002713AF">
      <w:pPr>
        <w:pStyle w:val="CMDOutput"/>
      </w:pPr>
      <w:r>
        <w:t>echo "COPY  ./templates /home/myapp/templates/" &gt;&gt; tempdir/Dockerfile</w:t>
      </w:r>
    </w:p>
    <w:p w14:paraId="2B7AD04F" w14:textId="77777777" w:rsidR="00CC0BE7" w:rsidRDefault="00CC0BE7" w:rsidP="002713AF">
      <w:pPr>
        <w:pStyle w:val="CMDOutput"/>
      </w:pPr>
      <w:r>
        <w:t>echo "COPY  sample_app.py /home/myapp/" &gt;&gt; tempdir/Dockerfile</w:t>
      </w:r>
    </w:p>
    <w:p w14:paraId="219625F1" w14:textId="77777777" w:rsidR="00CC0BE7" w:rsidRDefault="00CC0BE7" w:rsidP="002713AF">
      <w:pPr>
        <w:pStyle w:val="CMDOutput"/>
      </w:pPr>
      <w:r>
        <w:t xml:space="preserve">echo "EXPOSE </w:t>
      </w:r>
      <w:r w:rsidRPr="00CC0BE7">
        <w:rPr>
          <w:highlight w:val="yellow"/>
        </w:rPr>
        <w:t>5050</w:t>
      </w:r>
      <w:r>
        <w:t>" &gt;&gt; tempdir/Dockerfile</w:t>
      </w:r>
    </w:p>
    <w:p w14:paraId="183A4DB8" w14:textId="215AE45C" w:rsidR="00CC0BE7" w:rsidRDefault="00CC0BE7" w:rsidP="002713AF">
      <w:pPr>
        <w:pStyle w:val="CMDOutput"/>
      </w:pPr>
      <w:r>
        <w:t>echo "CMD python</w:t>
      </w:r>
      <w:r w:rsidR="00055297">
        <w:t>3</w:t>
      </w:r>
      <w:r>
        <w:t xml:space="preserve"> /home/myapp/sample_app.py" &gt;&gt; tempdir/Dockerfile</w:t>
      </w:r>
    </w:p>
    <w:p w14:paraId="0FC4440B" w14:textId="77777777" w:rsidR="00CC0BE7" w:rsidRDefault="00CC0BE7" w:rsidP="002713AF">
      <w:pPr>
        <w:pStyle w:val="CMDOutput"/>
      </w:pPr>
    </w:p>
    <w:p w14:paraId="7773164F" w14:textId="77777777" w:rsidR="00CC0BE7" w:rsidRDefault="00CC0BE7" w:rsidP="002713AF">
      <w:pPr>
        <w:pStyle w:val="CMDOutput"/>
      </w:pPr>
      <w:r>
        <w:t>cd tempdir</w:t>
      </w:r>
    </w:p>
    <w:p w14:paraId="152BDD5F" w14:textId="77777777" w:rsidR="00CC0BE7" w:rsidRDefault="00CC0BE7" w:rsidP="002713AF">
      <w:pPr>
        <w:pStyle w:val="CMDOutput"/>
      </w:pPr>
    </w:p>
    <w:p w14:paraId="4ED844FA" w14:textId="77777777" w:rsidR="00CC0BE7" w:rsidRDefault="00CC0BE7" w:rsidP="002713AF">
      <w:pPr>
        <w:pStyle w:val="CMDOutput"/>
      </w:pPr>
      <w:r>
        <w:t>docker build -t sampleapp .</w:t>
      </w:r>
    </w:p>
    <w:p w14:paraId="59DAFEE3" w14:textId="77777777" w:rsidR="00CC0BE7" w:rsidRDefault="00CC0BE7" w:rsidP="002713AF">
      <w:pPr>
        <w:pStyle w:val="CMDOutput"/>
      </w:pPr>
    </w:p>
    <w:p w14:paraId="41714306" w14:textId="77777777" w:rsidR="00CC0BE7" w:rsidRDefault="00CC0BE7" w:rsidP="002713AF">
      <w:pPr>
        <w:pStyle w:val="CMDOutput"/>
      </w:pPr>
      <w:r>
        <w:t xml:space="preserve">docker run -t -d -p </w:t>
      </w:r>
      <w:r w:rsidRPr="00CC0BE7">
        <w:rPr>
          <w:highlight w:val="yellow"/>
        </w:rPr>
        <w:t>5050:5050</w:t>
      </w:r>
      <w:r>
        <w:t xml:space="preserve"> --name samplerunning sampleapp</w:t>
      </w:r>
    </w:p>
    <w:p w14:paraId="47A87A19" w14:textId="312520FC" w:rsidR="00CC0BE7" w:rsidRPr="00CC0BE7" w:rsidRDefault="00CC0BE7" w:rsidP="002713AF">
      <w:pPr>
        <w:pStyle w:val="CMDOutput"/>
      </w:pPr>
      <w:r>
        <w:t>docker ps -a</w:t>
      </w:r>
    </w:p>
    <w:p w14:paraId="5CCC80DB" w14:textId="1219DA14" w:rsidR="00CC0BE7" w:rsidRDefault="00CC0BE7" w:rsidP="00CC0BE7">
      <w:pPr>
        <w:pStyle w:val="Heading3"/>
      </w:pPr>
      <w:r>
        <w:t>Build and verify the sample-app.</w:t>
      </w:r>
    </w:p>
    <w:p w14:paraId="04CFEBCA" w14:textId="4D093613" w:rsidR="00CC0BE7" w:rsidRDefault="005B0363" w:rsidP="005B0363">
      <w:pPr>
        <w:pStyle w:val="SubStepAlpha"/>
      </w:pPr>
      <w:r>
        <w:t xml:space="preserve">Enter the </w:t>
      </w:r>
      <w:r w:rsidRPr="005B0363">
        <w:rPr>
          <w:b/>
          <w:bCs/>
        </w:rPr>
        <w:t>bash</w:t>
      </w:r>
      <w:r>
        <w:t xml:space="preserve"> command to build your app using the new port 5050.</w:t>
      </w:r>
    </w:p>
    <w:p w14:paraId="3408EEDA" w14:textId="77777777" w:rsidR="005B0363" w:rsidRDefault="005B0363" w:rsidP="005B0363">
      <w:pPr>
        <w:pStyle w:val="CMD"/>
      </w:pPr>
      <w:r>
        <w:t xml:space="preserve">devasc@labvm:~/labs/devnet-src/jenkins/sample-app$ </w:t>
      </w:r>
      <w:r w:rsidRPr="005B0363">
        <w:rPr>
          <w:b/>
          <w:bCs/>
        </w:rPr>
        <w:t>bash ./sample-app.sh</w:t>
      </w:r>
      <w:r>
        <w:t xml:space="preserve"> </w:t>
      </w:r>
    </w:p>
    <w:p w14:paraId="55BFF45D" w14:textId="77777777" w:rsidR="005B0363" w:rsidRDefault="005B0363" w:rsidP="005B0363">
      <w:pPr>
        <w:pStyle w:val="CMDOutput"/>
      </w:pPr>
      <w:r>
        <w:t>Sending build context to Docker daemon  6.144kB</w:t>
      </w:r>
    </w:p>
    <w:p w14:paraId="400E8574" w14:textId="77777777" w:rsidR="005B0363" w:rsidRDefault="005B0363" w:rsidP="005B0363">
      <w:pPr>
        <w:pStyle w:val="CMDOutput"/>
      </w:pPr>
      <w:r>
        <w:t>Step 1/7 : FROM python</w:t>
      </w:r>
    </w:p>
    <w:p w14:paraId="08227BAD" w14:textId="77777777" w:rsidR="005B0363" w:rsidRDefault="005B0363" w:rsidP="005B0363">
      <w:pPr>
        <w:pStyle w:val="CMDOutput"/>
      </w:pPr>
      <w:r>
        <w:t xml:space="preserve"> ---&gt; 4f7cd4269fa9</w:t>
      </w:r>
    </w:p>
    <w:p w14:paraId="2DEF48BB" w14:textId="77777777" w:rsidR="005B0363" w:rsidRDefault="005B0363" w:rsidP="005B0363">
      <w:pPr>
        <w:pStyle w:val="CMDOutput"/>
      </w:pPr>
      <w:r>
        <w:t>Step 2/7 : RUN pip install flask</w:t>
      </w:r>
    </w:p>
    <w:p w14:paraId="4FC60034" w14:textId="77777777" w:rsidR="005B0363" w:rsidRDefault="005B0363" w:rsidP="005B0363">
      <w:pPr>
        <w:pStyle w:val="CMDOutput"/>
      </w:pPr>
      <w:r>
        <w:lastRenderedPageBreak/>
        <w:t xml:space="preserve"> ---&gt; Using cache</w:t>
      </w:r>
    </w:p>
    <w:p w14:paraId="7A02B5A9" w14:textId="77777777" w:rsidR="005B0363" w:rsidRDefault="005B0363" w:rsidP="005B0363">
      <w:pPr>
        <w:pStyle w:val="CMDOutput"/>
      </w:pPr>
      <w:r>
        <w:t xml:space="preserve"> ---&gt; 57a74c0dff93</w:t>
      </w:r>
    </w:p>
    <w:p w14:paraId="55000E60" w14:textId="77777777" w:rsidR="005B0363" w:rsidRDefault="005B0363" w:rsidP="005B0363">
      <w:pPr>
        <w:pStyle w:val="CMDOutput"/>
      </w:pPr>
      <w:r>
        <w:t>Step 3/7 : COPY  ./static /home/myapp/static/</w:t>
      </w:r>
    </w:p>
    <w:p w14:paraId="7E346DFC" w14:textId="77777777" w:rsidR="005B0363" w:rsidRDefault="005B0363" w:rsidP="005B0363">
      <w:pPr>
        <w:pStyle w:val="CMDOutput"/>
      </w:pPr>
      <w:r>
        <w:t xml:space="preserve"> ---&gt; Using cache</w:t>
      </w:r>
    </w:p>
    <w:p w14:paraId="3C6C5914" w14:textId="77777777" w:rsidR="005B0363" w:rsidRDefault="005B0363" w:rsidP="005B0363">
      <w:pPr>
        <w:pStyle w:val="CMDOutput"/>
      </w:pPr>
      <w:r>
        <w:t xml:space="preserve"> ---&gt; e70310436097</w:t>
      </w:r>
    </w:p>
    <w:p w14:paraId="23A229E9" w14:textId="77777777" w:rsidR="005B0363" w:rsidRDefault="005B0363" w:rsidP="005B0363">
      <w:pPr>
        <w:pStyle w:val="CMDOutput"/>
      </w:pPr>
      <w:r>
        <w:t>Step 4/7 : COPY  ./templates /home/myapp/templates/</w:t>
      </w:r>
    </w:p>
    <w:p w14:paraId="1F2E9ABA" w14:textId="77777777" w:rsidR="005B0363" w:rsidRDefault="005B0363" w:rsidP="005B0363">
      <w:pPr>
        <w:pStyle w:val="CMDOutput"/>
      </w:pPr>
      <w:r>
        <w:t xml:space="preserve"> ---&gt; Using cache</w:t>
      </w:r>
    </w:p>
    <w:p w14:paraId="59F28532" w14:textId="77777777" w:rsidR="005B0363" w:rsidRDefault="005B0363" w:rsidP="005B0363">
      <w:pPr>
        <w:pStyle w:val="CMDOutput"/>
      </w:pPr>
      <w:r>
        <w:t xml:space="preserve"> ---&gt; e41ed6d0f933</w:t>
      </w:r>
    </w:p>
    <w:p w14:paraId="47ECAEC6" w14:textId="77777777" w:rsidR="005B0363" w:rsidRDefault="005B0363" w:rsidP="005B0363">
      <w:pPr>
        <w:pStyle w:val="CMDOutput"/>
      </w:pPr>
      <w:r>
        <w:t>Step 5/7 : COPY  sample_app.py /home/myapp/</w:t>
      </w:r>
    </w:p>
    <w:p w14:paraId="5DF9B313" w14:textId="77777777" w:rsidR="005B0363" w:rsidRDefault="005B0363" w:rsidP="005B0363">
      <w:pPr>
        <w:pStyle w:val="CMDOutput"/>
      </w:pPr>
      <w:r>
        <w:t xml:space="preserve"> ---&gt; 0a8d152f78fd</w:t>
      </w:r>
    </w:p>
    <w:p w14:paraId="4F57D53D" w14:textId="77777777" w:rsidR="005B0363" w:rsidRDefault="005B0363" w:rsidP="005B0363">
      <w:pPr>
        <w:pStyle w:val="CMDOutput"/>
      </w:pPr>
      <w:r>
        <w:t>Step 6/7 : EXPOSE 5050</w:t>
      </w:r>
    </w:p>
    <w:p w14:paraId="779C703B" w14:textId="77777777" w:rsidR="005B0363" w:rsidRDefault="005B0363" w:rsidP="005B0363">
      <w:pPr>
        <w:pStyle w:val="CMDOutput"/>
      </w:pPr>
      <w:r>
        <w:t xml:space="preserve"> ---&gt; Running in d68f6bfbcffb</w:t>
      </w:r>
    </w:p>
    <w:p w14:paraId="478A76ED" w14:textId="77777777" w:rsidR="005B0363" w:rsidRDefault="005B0363" w:rsidP="005B0363">
      <w:pPr>
        <w:pStyle w:val="CMDOutput"/>
      </w:pPr>
      <w:r>
        <w:t>Removing intermediate container d68f6bfbcffb</w:t>
      </w:r>
    </w:p>
    <w:p w14:paraId="260146BA" w14:textId="77777777" w:rsidR="005B0363" w:rsidRDefault="005B0363" w:rsidP="005B0363">
      <w:pPr>
        <w:pStyle w:val="CMDOutput"/>
      </w:pPr>
      <w:r>
        <w:t xml:space="preserve"> ---&gt; 04fa04a1c3d7</w:t>
      </w:r>
    </w:p>
    <w:p w14:paraId="1A03253D" w14:textId="36F75AF0" w:rsidR="005B0363" w:rsidRDefault="005B0363" w:rsidP="005B0363">
      <w:pPr>
        <w:pStyle w:val="CMDOutput"/>
      </w:pPr>
      <w:r>
        <w:t>Step 7/7 : CMD python</w:t>
      </w:r>
      <w:r w:rsidR="00055297">
        <w:t>3</w:t>
      </w:r>
      <w:r>
        <w:t xml:space="preserve"> /home/myapp/sample_app.py</w:t>
      </w:r>
    </w:p>
    <w:p w14:paraId="05B85C92" w14:textId="77777777" w:rsidR="005B0363" w:rsidRDefault="005B0363" w:rsidP="005B0363">
      <w:pPr>
        <w:pStyle w:val="CMDOutput"/>
      </w:pPr>
      <w:r>
        <w:t xml:space="preserve"> ---&gt; Running in ed48fdbc031b</w:t>
      </w:r>
    </w:p>
    <w:p w14:paraId="0CC4047D" w14:textId="77777777" w:rsidR="005B0363" w:rsidRDefault="005B0363" w:rsidP="005B0363">
      <w:pPr>
        <w:pStyle w:val="CMDOutput"/>
      </w:pPr>
      <w:r>
        <w:t>Removing intermediate container ed48fdbc031b</w:t>
      </w:r>
    </w:p>
    <w:p w14:paraId="56ECF2C5" w14:textId="77777777" w:rsidR="005B0363" w:rsidRDefault="005B0363" w:rsidP="005B0363">
      <w:pPr>
        <w:pStyle w:val="CMDOutput"/>
      </w:pPr>
      <w:r>
        <w:t xml:space="preserve"> ---&gt; ec9f34fa98fe</w:t>
      </w:r>
    </w:p>
    <w:p w14:paraId="5B2A54B8" w14:textId="77777777" w:rsidR="005B0363" w:rsidRDefault="005B0363" w:rsidP="005B0363">
      <w:pPr>
        <w:pStyle w:val="CMDOutput"/>
      </w:pPr>
      <w:r>
        <w:t>Successfully built ec9f34fa98fe</w:t>
      </w:r>
    </w:p>
    <w:p w14:paraId="0200F8EE" w14:textId="77777777" w:rsidR="005B0363" w:rsidRDefault="005B0363" w:rsidP="005B0363">
      <w:pPr>
        <w:pStyle w:val="CMDOutput"/>
      </w:pPr>
      <w:r>
        <w:t>Successfully tagged sampleapp:latest</w:t>
      </w:r>
    </w:p>
    <w:p w14:paraId="7A5A6D04" w14:textId="77777777" w:rsidR="005B0363" w:rsidRDefault="005B0363" w:rsidP="005B0363">
      <w:pPr>
        <w:pStyle w:val="CMDOutput"/>
      </w:pPr>
      <w:r>
        <w:t>d957a4094c1781ccd7d86977908f5419a32c05a2a1591943bb44eeb8271c02dc</w:t>
      </w:r>
    </w:p>
    <w:p w14:paraId="7A153940" w14:textId="77777777" w:rsidR="005B0363" w:rsidRDefault="005B0363" w:rsidP="005B0363">
      <w:pPr>
        <w:pStyle w:val="CMDOutput"/>
      </w:pPr>
      <w:r>
        <w:t>CONTAINER ID        IMAGE               COMMAND                  CREATED             STATUS                  PORTS                    NAMES</w:t>
      </w:r>
    </w:p>
    <w:p w14:paraId="1B423454" w14:textId="77777777" w:rsidR="005B0363" w:rsidRDefault="005B0363" w:rsidP="005B0363">
      <w:pPr>
        <w:pStyle w:val="CMDOutput"/>
      </w:pPr>
      <w:r>
        <w:t>d957a4094c17        sampleapp           "/bin/sh -c 'python …"   1 second ago        Up Less than a second   0.0.0.0:5050-&gt;5050/tcp   samplerunning</w:t>
      </w:r>
    </w:p>
    <w:p w14:paraId="756C54C9" w14:textId="55DE3988" w:rsidR="005B0363" w:rsidRDefault="005B0363" w:rsidP="005B0363">
      <w:pPr>
        <w:pStyle w:val="CMD"/>
      </w:pPr>
      <w:r>
        <w:t>devasc@labvm:~/labs/devnet-src/jenkins/sample-app$</w:t>
      </w:r>
    </w:p>
    <w:p w14:paraId="75B04F29" w14:textId="3581D410" w:rsidR="005B0363" w:rsidRDefault="005B0363" w:rsidP="005B0363">
      <w:pPr>
        <w:pStyle w:val="SubStepAlpha"/>
      </w:pPr>
      <w:r>
        <w:t xml:space="preserve">Open </w:t>
      </w:r>
      <w:r w:rsidR="00A82F83">
        <w:t xml:space="preserve">a </w:t>
      </w:r>
      <w:r>
        <w:t xml:space="preserve">browser tab and navigate to localhost:5050. You should see the message </w:t>
      </w:r>
      <w:r>
        <w:rPr>
          <w:b/>
          <w:bCs/>
        </w:rPr>
        <w:t>You are calling me from 172.17.0.1</w:t>
      </w:r>
      <w:r>
        <w:t>.</w:t>
      </w:r>
    </w:p>
    <w:p w14:paraId="35B21EC0" w14:textId="498A9132" w:rsidR="00D774B4" w:rsidRPr="00CC0BE7" w:rsidRDefault="00B961FE" w:rsidP="005B0363">
      <w:pPr>
        <w:pStyle w:val="SubStepAlpha"/>
      </w:pPr>
      <w:r>
        <w:t>Shut down the server when</w:t>
      </w:r>
      <w:r w:rsidR="00D14292">
        <w:t xml:space="preserve"> you have verified that</w:t>
      </w:r>
      <w:r>
        <w:t xml:space="preserve"> it is operating on port 5050. </w:t>
      </w:r>
      <w:r w:rsidR="00566684" w:rsidRPr="00566684">
        <w:t>Return to the terminal window where the server is running and press CTRL+C to stop the server.</w:t>
      </w:r>
    </w:p>
    <w:p w14:paraId="49E56F5A" w14:textId="3CCB2737" w:rsidR="00CC0BE7" w:rsidRDefault="00CC0BE7" w:rsidP="00CC0BE7">
      <w:pPr>
        <w:pStyle w:val="Heading3"/>
      </w:pPr>
      <w:r>
        <w:t>Push your changes to GitHub.</w:t>
      </w:r>
    </w:p>
    <w:p w14:paraId="58AC2C1D" w14:textId="0CD210FF" w:rsidR="00CC0BE7" w:rsidRDefault="00CC0BE7" w:rsidP="005B0363">
      <w:pPr>
        <w:pStyle w:val="SubStepAlpha"/>
      </w:pPr>
      <w:r>
        <w:t>Now you are ready to push your changes to your GitHub repository. Enter the following commands.</w:t>
      </w:r>
    </w:p>
    <w:p w14:paraId="6E91F0A0" w14:textId="77777777" w:rsidR="00CC0BE7" w:rsidRPr="005B0363" w:rsidRDefault="00CC0BE7" w:rsidP="00CC0BE7">
      <w:pPr>
        <w:pStyle w:val="CMD"/>
        <w:rPr>
          <w:b/>
          <w:bCs/>
        </w:rPr>
      </w:pPr>
      <w:r>
        <w:t xml:space="preserve">devasc@labvm:~/labs/devnet-src/jenkins/sample-app$ </w:t>
      </w:r>
      <w:r w:rsidRPr="005B0363">
        <w:rPr>
          <w:b/>
          <w:bCs/>
        </w:rPr>
        <w:t>git add *</w:t>
      </w:r>
    </w:p>
    <w:p w14:paraId="6FC90A8E" w14:textId="77777777" w:rsidR="00CC0BE7" w:rsidRPr="005B0363" w:rsidRDefault="00CC0BE7" w:rsidP="00CC0BE7">
      <w:pPr>
        <w:pStyle w:val="CMD"/>
        <w:rPr>
          <w:b/>
          <w:bCs/>
        </w:rPr>
      </w:pPr>
      <w:r>
        <w:t xml:space="preserve">devasc@labvm:~/labs/devnet-src/jenkins/sample-app$ </w:t>
      </w:r>
      <w:r w:rsidRPr="005B0363">
        <w:rPr>
          <w:b/>
          <w:bCs/>
        </w:rPr>
        <w:t>git status</w:t>
      </w:r>
    </w:p>
    <w:p w14:paraId="7C7FCE3D" w14:textId="77777777" w:rsidR="00B961FE" w:rsidRDefault="00B961FE" w:rsidP="00B961FE">
      <w:pPr>
        <w:pStyle w:val="CMDOutput"/>
      </w:pPr>
      <w:r>
        <w:t>On branch master</w:t>
      </w:r>
    </w:p>
    <w:p w14:paraId="4E17F0FF" w14:textId="77777777" w:rsidR="00B961FE" w:rsidRDefault="00B961FE" w:rsidP="00B961FE">
      <w:pPr>
        <w:pStyle w:val="CMDOutput"/>
      </w:pPr>
      <w:r>
        <w:t>Changes to be committed:</w:t>
      </w:r>
    </w:p>
    <w:p w14:paraId="07854F2A" w14:textId="77777777" w:rsidR="00B961FE" w:rsidRDefault="00B961FE" w:rsidP="00B961FE">
      <w:pPr>
        <w:pStyle w:val="CMDOutput"/>
      </w:pPr>
      <w:r>
        <w:t xml:space="preserve">  (use "git restore --staged &lt;file&gt;..." to unstage)</w:t>
      </w:r>
    </w:p>
    <w:p w14:paraId="203AC0A6" w14:textId="77777777" w:rsidR="00B961FE" w:rsidRPr="00B961FE" w:rsidRDefault="00B961FE" w:rsidP="00B961FE">
      <w:pPr>
        <w:pStyle w:val="CMDOutput"/>
        <w:rPr>
          <w:highlight w:val="yellow"/>
        </w:rPr>
      </w:pPr>
      <w:r>
        <w:t xml:space="preserve">        </w:t>
      </w:r>
      <w:r w:rsidRPr="00B961FE">
        <w:rPr>
          <w:highlight w:val="yellow"/>
        </w:rPr>
        <w:t>modified:   sample-app.sh</w:t>
      </w:r>
    </w:p>
    <w:p w14:paraId="08FD513D" w14:textId="77777777" w:rsidR="00B961FE" w:rsidRPr="00B961FE" w:rsidRDefault="00B961FE" w:rsidP="00B961FE">
      <w:pPr>
        <w:pStyle w:val="CMDOutput"/>
        <w:rPr>
          <w:highlight w:val="yellow"/>
        </w:rPr>
      </w:pPr>
      <w:r w:rsidRPr="00B961FE">
        <w:t xml:space="preserve">        </w:t>
      </w:r>
      <w:r w:rsidRPr="00B961FE">
        <w:rPr>
          <w:highlight w:val="yellow"/>
        </w:rPr>
        <w:t>modified:   sample_app.py</w:t>
      </w:r>
    </w:p>
    <w:p w14:paraId="792235B9" w14:textId="77777777" w:rsidR="00B961FE" w:rsidRPr="00B961FE" w:rsidRDefault="00B961FE" w:rsidP="00B961FE">
      <w:pPr>
        <w:pStyle w:val="CMDOutput"/>
        <w:rPr>
          <w:highlight w:val="yellow"/>
        </w:rPr>
      </w:pPr>
      <w:r w:rsidRPr="00B961FE">
        <w:t xml:space="preserve">        </w:t>
      </w:r>
      <w:r w:rsidRPr="00B961FE">
        <w:rPr>
          <w:highlight w:val="yellow"/>
        </w:rPr>
        <w:t>new file:   tempdir/Dockerfile</w:t>
      </w:r>
    </w:p>
    <w:p w14:paraId="3073ECA0" w14:textId="77777777" w:rsidR="00B961FE" w:rsidRPr="00B961FE" w:rsidRDefault="00B961FE" w:rsidP="00B961FE">
      <w:pPr>
        <w:pStyle w:val="CMDOutput"/>
        <w:rPr>
          <w:highlight w:val="yellow"/>
        </w:rPr>
      </w:pPr>
      <w:r w:rsidRPr="00B961FE">
        <w:t xml:space="preserve">        </w:t>
      </w:r>
      <w:r w:rsidRPr="00B961FE">
        <w:rPr>
          <w:highlight w:val="yellow"/>
        </w:rPr>
        <w:t>new file:   tempdir/sample_app.py</w:t>
      </w:r>
    </w:p>
    <w:p w14:paraId="6A4977AF" w14:textId="77777777" w:rsidR="00B961FE" w:rsidRPr="00B961FE" w:rsidRDefault="00B961FE" w:rsidP="00B961FE">
      <w:pPr>
        <w:pStyle w:val="CMDOutput"/>
        <w:rPr>
          <w:highlight w:val="yellow"/>
        </w:rPr>
      </w:pPr>
      <w:r w:rsidRPr="00B961FE">
        <w:t xml:space="preserve">        </w:t>
      </w:r>
      <w:r w:rsidRPr="00B961FE">
        <w:rPr>
          <w:highlight w:val="yellow"/>
        </w:rPr>
        <w:t>new file:   tempdir/static/style.css</w:t>
      </w:r>
    </w:p>
    <w:p w14:paraId="4F542C16" w14:textId="1F81724E" w:rsidR="00CC0BE7" w:rsidRDefault="00B961FE" w:rsidP="00B961FE">
      <w:pPr>
        <w:pStyle w:val="CMDOutput"/>
      </w:pPr>
      <w:r w:rsidRPr="00B961FE">
        <w:t xml:space="preserve">        </w:t>
      </w:r>
      <w:r w:rsidRPr="00B961FE">
        <w:rPr>
          <w:highlight w:val="yellow"/>
        </w:rPr>
        <w:t>new file:   tempdir/templates/index.html</w:t>
      </w:r>
    </w:p>
    <w:p w14:paraId="6B2C231A" w14:textId="77777777" w:rsidR="00CC0BE7" w:rsidRDefault="00CC0BE7" w:rsidP="005B0363">
      <w:pPr>
        <w:pStyle w:val="CMDOutput"/>
      </w:pPr>
    </w:p>
    <w:p w14:paraId="174B97DB" w14:textId="77777777" w:rsidR="00CC0BE7" w:rsidRDefault="00CC0BE7" w:rsidP="00CC0BE7">
      <w:pPr>
        <w:pStyle w:val="CMD"/>
      </w:pPr>
      <w:r>
        <w:t xml:space="preserve">devasc@labvm:~/labs/devnet-src/jenkins/sample-app$ </w:t>
      </w:r>
      <w:r w:rsidRPr="005B0363">
        <w:rPr>
          <w:b/>
          <w:bCs/>
        </w:rPr>
        <w:t>git commit -m "Changed port from 8080 to 5050."</w:t>
      </w:r>
    </w:p>
    <w:p w14:paraId="2DF22CF6" w14:textId="77777777" w:rsidR="00B961FE" w:rsidRDefault="00B961FE" w:rsidP="00B961FE">
      <w:pPr>
        <w:pStyle w:val="CMDOutput"/>
      </w:pPr>
      <w:r>
        <w:t>[master 98d9b2f] Changed port from 8080 to 5050.</w:t>
      </w:r>
    </w:p>
    <w:p w14:paraId="3EB3AB44" w14:textId="77777777" w:rsidR="00B961FE" w:rsidRDefault="00B961FE" w:rsidP="00B961FE">
      <w:pPr>
        <w:pStyle w:val="CMDOutput"/>
      </w:pPr>
      <w:r>
        <w:lastRenderedPageBreak/>
        <w:t xml:space="preserve"> 6 files changed, 33 insertions(+), 3 deletions(-)</w:t>
      </w:r>
    </w:p>
    <w:p w14:paraId="0DBE17A3" w14:textId="77777777" w:rsidR="00B961FE" w:rsidRDefault="00B961FE" w:rsidP="00B961FE">
      <w:pPr>
        <w:pStyle w:val="CMDOutput"/>
      </w:pPr>
      <w:r>
        <w:t xml:space="preserve"> create mode 100644 tempdir/Dockerfile</w:t>
      </w:r>
    </w:p>
    <w:p w14:paraId="509D8A13" w14:textId="77777777" w:rsidR="00B961FE" w:rsidRDefault="00B961FE" w:rsidP="00B961FE">
      <w:pPr>
        <w:pStyle w:val="CMDOutput"/>
      </w:pPr>
      <w:r>
        <w:t xml:space="preserve"> create mode 100644 tempdir/sample_app.py</w:t>
      </w:r>
    </w:p>
    <w:p w14:paraId="46C6EE24" w14:textId="77777777" w:rsidR="00B961FE" w:rsidRDefault="00B961FE" w:rsidP="00B961FE">
      <w:pPr>
        <w:pStyle w:val="CMDOutput"/>
      </w:pPr>
      <w:r>
        <w:t xml:space="preserve"> create mode 100644 tempdir/static/style.css</w:t>
      </w:r>
    </w:p>
    <w:p w14:paraId="7F1B8013" w14:textId="58AAC2DA" w:rsidR="00CC0BE7" w:rsidRDefault="00B961FE" w:rsidP="00B961FE">
      <w:pPr>
        <w:pStyle w:val="CMDOutput"/>
      </w:pPr>
      <w:r>
        <w:t xml:space="preserve"> create mode 100644 tempdir/templates/index.html</w:t>
      </w:r>
    </w:p>
    <w:p w14:paraId="5D0D57C1" w14:textId="77777777" w:rsidR="00CC0BE7" w:rsidRDefault="00CC0BE7" w:rsidP="00CC0BE7">
      <w:pPr>
        <w:pStyle w:val="CMD"/>
      </w:pPr>
      <w:r>
        <w:t xml:space="preserve">devasc@labvm:~/labs/devnet-src/jenkins/sample-app$ </w:t>
      </w:r>
      <w:r w:rsidRPr="005B0363">
        <w:rPr>
          <w:b/>
          <w:bCs/>
        </w:rPr>
        <w:t>git push origin master</w:t>
      </w:r>
    </w:p>
    <w:p w14:paraId="63EC74E2" w14:textId="4EEBECE4" w:rsidR="00CC0BE7" w:rsidRDefault="00CC0BE7" w:rsidP="00CC0BE7">
      <w:pPr>
        <w:pStyle w:val="CMD"/>
      </w:pPr>
      <w:r>
        <w:t xml:space="preserve">Username for 'https://github.com': </w:t>
      </w:r>
      <w:r w:rsidR="005B0363" w:rsidRPr="005B0363">
        <w:rPr>
          <w:b/>
          <w:bCs/>
          <w:i/>
          <w:iCs/>
        </w:rPr>
        <w:t>username</w:t>
      </w:r>
    </w:p>
    <w:p w14:paraId="014CDFEA" w14:textId="24AE180F" w:rsidR="00CC0BE7" w:rsidRPr="005B0363" w:rsidRDefault="00CC0BE7" w:rsidP="00CC0BE7">
      <w:pPr>
        <w:pStyle w:val="CMD"/>
        <w:rPr>
          <w:b/>
          <w:bCs/>
          <w:i/>
          <w:iCs/>
        </w:rPr>
      </w:pPr>
      <w:r>
        <w:t xml:space="preserve">Password for 'https://AllJohns@github.com': </w:t>
      </w:r>
      <w:r w:rsidR="005B0363">
        <w:rPr>
          <w:b/>
          <w:bCs/>
          <w:i/>
          <w:iCs/>
        </w:rPr>
        <w:t>password</w:t>
      </w:r>
    </w:p>
    <w:p w14:paraId="614F1A8B" w14:textId="77777777" w:rsidR="00B961FE" w:rsidRDefault="00B961FE" w:rsidP="00B961FE">
      <w:pPr>
        <w:pStyle w:val="CMDOutput"/>
      </w:pPr>
      <w:r>
        <w:t>Enumerating objects: 9, done.</w:t>
      </w:r>
    </w:p>
    <w:p w14:paraId="32BA3551" w14:textId="77777777" w:rsidR="00B961FE" w:rsidRDefault="00B961FE" w:rsidP="00B961FE">
      <w:pPr>
        <w:pStyle w:val="CMDOutput"/>
      </w:pPr>
      <w:r>
        <w:t>Counting objects: 100% (9/9), done.</w:t>
      </w:r>
    </w:p>
    <w:p w14:paraId="2C9C30B4" w14:textId="77777777" w:rsidR="00B961FE" w:rsidRDefault="00B961FE" w:rsidP="00B961FE">
      <w:pPr>
        <w:pStyle w:val="CMDOutput"/>
      </w:pPr>
      <w:r>
        <w:t>Delta compression using up to 2 threads</w:t>
      </w:r>
    </w:p>
    <w:p w14:paraId="7F053FC8" w14:textId="77777777" w:rsidR="00B961FE" w:rsidRDefault="00B961FE" w:rsidP="00B961FE">
      <w:pPr>
        <w:pStyle w:val="CMDOutput"/>
      </w:pPr>
      <w:r>
        <w:t>Compressing objects: 100% (6/6), done.</w:t>
      </w:r>
    </w:p>
    <w:p w14:paraId="076CC60F" w14:textId="77777777" w:rsidR="00B961FE" w:rsidRDefault="00B961FE" w:rsidP="00B961FE">
      <w:pPr>
        <w:pStyle w:val="CMDOutput"/>
      </w:pPr>
      <w:r>
        <w:t>Writing objects: 100% (6/6), 748 bytes | 748.00 KiB/s, done.</w:t>
      </w:r>
    </w:p>
    <w:p w14:paraId="72F6DE3A" w14:textId="77777777" w:rsidR="00B961FE" w:rsidRDefault="00B961FE" w:rsidP="00B961FE">
      <w:pPr>
        <w:pStyle w:val="CMDOutput"/>
      </w:pPr>
      <w:r>
        <w:t>Total 6 (delta 2), reused 0 (delta 0)</w:t>
      </w:r>
    </w:p>
    <w:p w14:paraId="03B83A6E" w14:textId="77777777" w:rsidR="00B961FE" w:rsidRDefault="00B961FE" w:rsidP="00B961FE">
      <w:pPr>
        <w:pStyle w:val="CMDOutput"/>
      </w:pPr>
      <w:r>
        <w:t>remote: Resolving deltas: 100% (2/2), completed with 2 local objects.</w:t>
      </w:r>
    </w:p>
    <w:p w14:paraId="4DA63C0B" w14:textId="77777777" w:rsidR="00B961FE" w:rsidRDefault="00B961FE" w:rsidP="00B961FE">
      <w:pPr>
        <w:pStyle w:val="CMDOutput"/>
      </w:pPr>
      <w:r>
        <w:t>To https://github.com/AllJohns/sample-app.git</w:t>
      </w:r>
    </w:p>
    <w:p w14:paraId="7B54BE55" w14:textId="7D5A40AB" w:rsidR="00CC0BE7" w:rsidRDefault="00B961FE" w:rsidP="00B961FE">
      <w:pPr>
        <w:pStyle w:val="CMDOutput"/>
      </w:pPr>
      <w:r>
        <w:t xml:space="preserve">   a6b6b83..98d9b2f  master -&gt; master</w:t>
      </w:r>
    </w:p>
    <w:p w14:paraId="71E2CB7E" w14:textId="49C95B66" w:rsidR="00CC0BE7" w:rsidRDefault="00CC0BE7" w:rsidP="00CC0BE7">
      <w:pPr>
        <w:pStyle w:val="CMD"/>
      </w:pPr>
      <w:r>
        <w:t>devasc@labvm:~/labs/devnet-src/jenkins/sample-app$</w:t>
      </w:r>
    </w:p>
    <w:p w14:paraId="12B59E08" w14:textId="42491CD8" w:rsidR="00CC0BE7" w:rsidRPr="00F573BE" w:rsidRDefault="005B0363" w:rsidP="00F573BE">
      <w:pPr>
        <w:pStyle w:val="SubStepAlpha"/>
      </w:pPr>
      <w:r>
        <w:t xml:space="preserve">You can verify that your GitHub repository is updated by visiting </w:t>
      </w:r>
      <w:r w:rsidRPr="005B0363">
        <w:rPr>
          <w:b/>
          <w:bCs/>
        </w:rPr>
        <w:t>https://github.com/</w:t>
      </w:r>
      <w:r w:rsidRPr="005B0363">
        <w:rPr>
          <w:b/>
          <w:bCs/>
          <w:i/>
          <w:iCs/>
        </w:rPr>
        <w:t>github-user</w:t>
      </w:r>
      <w:r w:rsidRPr="005B0363">
        <w:rPr>
          <w:b/>
          <w:bCs/>
        </w:rPr>
        <w:t>/sample-app</w:t>
      </w:r>
      <w:r>
        <w:t>. You should see your new message (Changed port from 8080 to 5050.) and that the latest commit timestamp has been updated.</w:t>
      </w:r>
    </w:p>
    <w:p w14:paraId="1E91D71A" w14:textId="511B03BE" w:rsidR="00C51302" w:rsidRDefault="00BF3866" w:rsidP="00BF3866">
      <w:pPr>
        <w:pStyle w:val="Heading2"/>
      </w:pPr>
      <w:r w:rsidRPr="00BF3866">
        <w:t>Download and Run the Jenkins Docker Image</w:t>
      </w:r>
    </w:p>
    <w:p w14:paraId="4B02471F" w14:textId="62155748" w:rsidR="00BF3866" w:rsidRDefault="00BF3866" w:rsidP="00BF3866">
      <w:pPr>
        <w:pStyle w:val="BodyTextL25"/>
      </w:pPr>
      <w:r>
        <w:t xml:space="preserve">In this part, you will download the Jenkins Docker image. You will then start an instance of the image and verify </w:t>
      </w:r>
      <w:r w:rsidR="00AB6492">
        <w:t xml:space="preserve">that </w:t>
      </w:r>
      <w:r>
        <w:t>the Jenkins server is running.</w:t>
      </w:r>
    </w:p>
    <w:p w14:paraId="46A98367" w14:textId="7D6C2B14" w:rsidR="00BF3866" w:rsidRDefault="00BF3866" w:rsidP="00BF3866">
      <w:pPr>
        <w:pStyle w:val="Heading3"/>
      </w:pPr>
      <w:r>
        <w:t>Download the Jenkins Docker image.</w:t>
      </w:r>
    </w:p>
    <w:p w14:paraId="384D974A" w14:textId="67C24510" w:rsidR="00BF3866" w:rsidRDefault="00BF3866" w:rsidP="00BF3866">
      <w:pPr>
        <w:pStyle w:val="BodyTextL25"/>
      </w:pPr>
      <w:r>
        <w:t>The Jenkins Docker image is store</w:t>
      </w:r>
      <w:r w:rsidR="00AB6492">
        <w:t>d</w:t>
      </w:r>
      <w:r>
        <w:t xml:space="preserve"> here: https://hub.docker.com/r/jenkins/jenkins. </w:t>
      </w:r>
      <w:r w:rsidR="00B961FE">
        <w:t>At the time of the writing of this lab, that site specifies that you use the</w:t>
      </w:r>
      <w:r>
        <w:t xml:space="preserve"> </w:t>
      </w:r>
      <w:r w:rsidRPr="00BF3866">
        <w:rPr>
          <w:b/>
          <w:bCs/>
        </w:rPr>
        <w:t>docker pull jenkins/jenkins</w:t>
      </w:r>
      <w:r w:rsidR="00B961FE">
        <w:rPr>
          <w:b/>
          <w:bCs/>
        </w:rPr>
        <w:t xml:space="preserve"> </w:t>
      </w:r>
      <w:r w:rsidR="00B961FE" w:rsidRPr="00B961FE">
        <w:t xml:space="preserve">command to download </w:t>
      </w:r>
      <w:r w:rsidR="00B961FE">
        <w:t xml:space="preserve">the latest </w:t>
      </w:r>
      <w:r w:rsidR="00B961FE" w:rsidRPr="00B961FE">
        <w:t>Jenkins container</w:t>
      </w:r>
      <w:r>
        <w:t>. You should get output similar to the following:</w:t>
      </w:r>
    </w:p>
    <w:p w14:paraId="250CBEF6" w14:textId="477D28AD" w:rsidR="00BF3866" w:rsidRDefault="00BF3866" w:rsidP="00BF3866">
      <w:pPr>
        <w:pStyle w:val="CMD"/>
      </w:pPr>
      <w:r>
        <w:t xml:space="preserve">devasc@labvm:~/labs/devnet-src/jenkins/sample-app$ </w:t>
      </w:r>
      <w:r w:rsidRPr="00B961FE">
        <w:rPr>
          <w:b/>
          <w:bCs/>
        </w:rPr>
        <w:t>docker pull jenkins/jenkins</w:t>
      </w:r>
      <w:r w:rsidR="005B33D7" w:rsidRPr="005B33D7">
        <w:rPr>
          <w:b/>
          <w:bCs/>
        </w:rPr>
        <w:t>:lts</w:t>
      </w:r>
    </w:p>
    <w:p w14:paraId="60D3A1B4" w14:textId="319EDC80" w:rsidR="00055FB8" w:rsidRDefault="00872832" w:rsidP="00055FB8">
      <w:pPr>
        <w:pStyle w:val="CMDOutput"/>
      </w:pPr>
      <w:r w:rsidRPr="00872832">
        <w:t>lts</w:t>
      </w:r>
      <w:r w:rsidR="00055FB8">
        <w:t>: Pulling from jenkins/jenkins</w:t>
      </w:r>
    </w:p>
    <w:p w14:paraId="31EF6729" w14:textId="77777777" w:rsidR="00055FB8" w:rsidRDefault="00055FB8" w:rsidP="00055FB8">
      <w:pPr>
        <w:pStyle w:val="CMDOutput"/>
      </w:pPr>
      <w:r>
        <w:t xml:space="preserve">3192219afd04: Pulling fs layer </w:t>
      </w:r>
    </w:p>
    <w:p w14:paraId="48555188" w14:textId="77777777" w:rsidR="00055FB8" w:rsidRDefault="00055FB8" w:rsidP="00055FB8">
      <w:pPr>
        <w:pStyle w:val="CMDOutput"/>
      </w:pPr>
      <w:r>
        <w:t xml:space="preserve">17c160265e75: Pulling fs layer </w:t>
      </w:r>
    </w:p>
    <w:p w14:paraId="0C25ACBF" w14:textId="77777777" w:rsidR="00055FB8" w:rsidRDefault="00055FB8" w:rsidP="00055FB8">
      <w:pPr>
        <w:pStyle w:val="CMDOutput"/>
      </w:pPr>
      <w:r>
        <w:t xml:space="preserve">cc4fe40d0e61: Pulling fs layer </w:t>
      </w:r>
    </w:p>
    <w:p w14:paraId="1C60C2CD" w14:textId="77777777" w:rsidR="00055FB8" w:rsidRDefault="00055FB8" w:rsidP="00055FB8">
      <w:pPr>
        <w:pStyle w:val="CMDOutput"/>
      </w:pPr>
      <w:r>
        <w:t xml:space="preserve">9d647f502a07: Pulling fs layer </w:t>
      </w:r>
    </w:p>
    <w:p w14:paraId="471DFAC7" w14:textId="77777777" w:rsidR="00055FB8" w:rsidRDefault="00055FB8" w:rsidP="00055FB8">
      <w:pPr>
        <w:pStyle w:val="CMDOutput"/>
      </w:pPr>
      <w:r>
        <w:t xml:space="preserve">d108b8c498aa: Pulling fs layer </w:t>
      </w:r>
    </w:p>
    <w:p w14:paraId="642A88FF" w14:textId="77777777" w:rsidR="00055FB8" w:rsidRDefault="00055FB8" w:rsidP="00055FB8">
      <w:pPr>
        <w:pStyle w:val="CMDOutput"/>
      </w:pPr>
      <w:r>
        <w:t xml:space="preserve">1bfe918b8aa5: Pull complete </w:t>
      </w:r>
    </w:p>
    <w:p w14:paraId="4ED67D45" w14:textId="77777777" w:rsidR="00055FB8" w:rsidRDefault="00055FB8" w:rsidP="00055FB8">
      <w:pPr>
        <w:pStyle w:val="CMDOutput"/>
      </w:pPr>
      <w:r>
        <w:t xml:space="preserve">dafa1a7c0751: Pull complete </w:t>
      </w:r>
    </w:p>
    <w:p w14:paraId="1590A9B8" w14:textId="77777777" w:rsidR="00055FB8" w:rsidRDefault="00055FB8" w:rsidP="00055FB8">
      <w:pPr>
        <w:pStyle w:val="CMDOutput"/>
      </w:pPr>
      <w:r>
        <w:t xml:space="preserve">650a236d0150: Pull complete </w:t>
      </w:r>
    </w:p>
    <w:p w14:paraId="69CBAFAA" w14:textId="77777777" w:rsidR="00055FB8" w:rsidRDefault="00055FB8" w:rsidP="00055FB8">
      <w:pPr>
        <w:pStyle w:val="CMDOutput"/>
      </w:pPr>
      <w:r>
        <w:t xml:space="preserve">cba44e30780e: Pull complete </w:t>
      </w:r>
    </w:p>
    <w:p w14:paraId="461EF2F6" w14:textId="77777777" w:rsidR="00055FB8" w:rsidRDefault="00055FB8" w:rsidP="00055FB8">
      <w:pPr>
        <w:pStyle w:val="CMDOutput"/>
      </w:pPr>
      <w:r>
        <w:t xml:space="preserve">52e2f7d12a4d: Pull complete </w:t>
      </w:r>
    </w:p>
    <w:p w14:paraId="2C5B97EB" w14:textId="77777777" w:rsidR="00055FB8" w:rsidRDefault="00055FB8" w:rsidP="00055FB8">
      <w:pPr>
        <w:pStyle w:val="CMDOutput"/>
      </w:pPr>
      <w:r>
        <w:t xml:space="preserve">d642af5920ea: Pull complete </w:t>
      </w:r>
    </w:p>
    <w:p w14:paraId="50DFCFF6" w14:textId="77777777" w:rsidR="00055FB8" w:rsidRDefault="00055FB8" w:rsidP="00055FB8">
      <w:pPr>
        <w:pStyle w:val="CMDOutput"/>
      </w:pPr>
      <w:r>
        <w:t xml:space="preserve">e65796f9919e: Pull complete </w:t>
      </w:r>
    </w:p>
    <w:p w14:paraId="3539F60C" w14:textId="77777777" w:rsidR="00055FB8" w:rsidRDefault="00055FB8" w:rsidP="00055FB8">
      <w:pPr>
        <w:pStyle w:val="CMDOutput"/>
      </w:pPr>
      <w:r>
        <w:t xml:space="preserve">9138dabbc5cc: Pull complete </w:t>
      </w:r>
    </w:p>
    <w:p w14:paraId="0BA0F07F" w14:textId="77777777" w:rsidR="00055FB8" w:rsidRDefault="00055FB8" w:rsidP="00055FB8">
      <w:pPr>
        <w:pStyle w:val="CMDOutput"/>
      </w:pPr>
      <w:r>
        <w:t xml:space="preserve">f6289c08656c: Pull complete </w:t>
      </w:r>
    </w:p>
    <w:p w14:paraId="3836EC36" w14:textId="77777777" w:rsidR="00055FB8" w:rsidRDefault="00055FB8" w:rsidP="00055FB8">
      <w:pPr>
        <w:pStyle w:val="CMDOutput"/>
      </w:pPr>
      <w:r>
        <w:t xml:space="preserve">73d6b450f95c: Pull complete </w:t>
      </w:r>
    </w:p>
    <w:p w14:paraId="2E10B6AC" w14:textId="77777777" w:rsidR="00055FB8" w:rsidRDefault="00055FB8" w:rsidP="00055FB8">
      <w:pPr>
        <w:pStyle w:val="CMDOutput"/>
      </w:pPr>
      <w:r>
        <w:lastRenderedPageBreak/>
        <w:t xml:space="preserve">a8f96fbec6a5: Pull complete </w:t>
      </w:r>
    </w:p>
    <w:p w14:paraId="523CC345" w14:textId="77777777" w:rsidR="00055FB8" w:rsidRDefault="00055FB8" w:rsidP="00055FB8">
      <w:pPr>
        <w:pStyle w:val="CMDOutput"/>
      </w:pPr>
      <w:r>
        <w:t xml:space="preserve">9b49ca1b4e3f: Pull complete </w:t>
      </w:r>
    </w:p>
    <w:p w14:paraId="001BFF4B" w14:textId="77777777" w:rsidR="00055FB8" w:rsidRDefault="00055FB8" w:rsidP="00055FB8">
      <w:pPr>
        <w:pStyle w:val="CMDOutput"/>
      </w:pPr>
      <w:r>
        <w:t xml:space="preserve">d9c8f6503715: Pull complete </w:t>
      </w:r>
    </w:p>
    <w:p w14:paraId="4D1D8FD3" w14:textId="77777777" w:rsidR="00055FB8" w:rsidRDefault="00055FB8" w:rsidP="00055FB8">
      <w:pPr>
        <w:pStyle w:val="CMDOutput"/>
      </w:pPr>
      <w:r>
        <w:t xml:space="preserve">20fe25b7b8af: Pull complete </w:t>
      </w:r>
    </w:p>
    <w:p w14:paraId="0223789C" w14:textId="77777777" w:rsidR="00055FB8" w:rsidRDefault="00055FB8" w:rsidP="00055FB8">
      <w:pPr>
        <w:pStyle w:val="CMDOutput"/>
      </w:pPr>
      <w:r>
        <w:t>Digest: sha256:717dcbe5920753187a20ba43058ffd3d87647fa903d98cde64dda4f4c82c5c48</w:t>
      </w:r>
    </w:p>
    <w:p w14:paraId="25D6AA34" w14:textId="1EAA57A1" w:rsidR="00055FB8" w:rsidRDefault="00055FB8" w:rsidP="00055FB8">
      <w:pPr>
        <w:pStyle w:val="CMDOutput"/>
      </w:pPr>
      <w:r>
        <w:t>Status: Downloaded newer image for jenkins/jenkins</w:t>
      </w:r>
      <w:r w:rsidR="005B33D7" w:rsidRPr="005B33D7">
        <w:t>:lts</w:t>
      </w:r>
    </w:p>
    <w:p w14:paraId="110D7B86" w14:textId="43FA5DB1" w:rsidR="00BF3866" w:rsidRDefault="00055FB8" w:rsidP="00055FB8">
      <w:pPr>
        <w:pStyle w:val="CMDOutput"/>
      </w:pPr>
      <w:r>
        <w:t>docker.io/jenkins/jenkins</w:t>
      </w:r>
      <w:r w:rsidR="005B33D7" w:rsidRPr="005B33D7">
        <w:t>:lts</w:t>
      </w:r>
    </w:p>
    <w:p w14:paraId="4D488EC2" w14:textId="77777777" w:rsidR="00BF3866" w:rsidRDefault="00BF3866" w:rsidP="00BF3866">
      <w:pPr>
        <w:pStyle w:val="CMD"/>
      </w:pPr>
      <w:r>
        <w:t xml:space="preserve">devasc@labvm:~/labs/devnet-src/jenkins/sample-app$ </w:t>
      </w:r>
    </w:p>
    <w:p w14:paraId="632EEED6" w14:textId="677DE262" w:rsidR="00BF3866" w:rsidRDefault="00BF3866" w:rsidP="00BF3866">
      <w:pPr>
        <w:pStyle w:val="Heading3"/>
      </w:pPr>
      <w:r>
        <w:t>Start the Jenkins Docker container.</w:t>
      </w:r>
    </w:p>
    <w:p w14:paraId="3F5FEAA7" w14:textId="498FA39B" w:rsidR="00BF3866" w:rsidRDefault="00BF3866" w:rsidP="00BF3866">
      <w:pPr>
        <w:pStyle w:val="BodyTextL25"/>
      </w:pPr>
      <w:r>
        <w:t>Enter the following command</w:t>
      </w:r>
      <w:r w:rsidR="005B0363">
        <w:t xml:space="preserve"> </w:t>
      </w:r>
      <w:r w:rsidR="00AB6492">
        <w:t xml:space="preserve">on </w:t>
      </w:r>
      <w:r w:rsidR="005B0363" w:rsidRPr="00503A46">
        <w:rPr>
          <w:b/>
          <w:bCs/>
        </w:rPr>
        <w:t>one line</w:t>
      </w:r>
      <w:r w:rsidR="005B0363">
        <w:t xml:space="preserve">. You may need to copy it to a text editor </w:t>
      </w:r>
      <w:r w:rsidR="00055FB8">
        <w:t>if</w:t>
      </w:r>
      <w:r w:rsidR="005B0363">
        <w:t xml:space="preserve"> you are viewing a PDF version of this lab</w:t>
      </w:r>
      <w:r w:rsidR="00AB6492">
        <w:t xml:space="preserve"> to avoid line breaks</w:t>
      </w:r>
      <w:r w:rsidR="00323A7B">
        <w:t xml:space="preserve">. </w:t>
      </w:r>
      <w:r w:rsidR="005B0363">
        <w:t xml:space="preserve">This command </w:t>
      </w:r>
      <w:r w:rsidR="00323A7B">
        <w:t>will</w:t>
      </w:r>
      <w:r>
        <w:t xml:space="preserve"> start the Jenkins Docker container</w:t>
      </w:r>
      <w:r w:rsidR="00323A7B">
        <w:t xml:space="preserve"> and then allow Docker commands to be executed inside your Jenkins server.</w:t>
      </w:r>
    </w:p>
    <w:p w14:paraId="1A8D7F41" w14:textId="7520AD9E" w:rsidR="00BF3866" w:rsidRDefault="00BF3866" w:rsidP="00BF3866">
      <w:pPr>
        <w:pStyle w:val="CMD"/>
        <w:rPr>
          <w:b/>
          <w:bCs/>
        </w:rPr>
      </w:pPr>
      <w:r>
        <w:t xml:space="preserve">devasc@labvm:~/labs/devnet-src/jenkins/sample-app$ </w:t>
      </w:r>
      <w:r w:rsidR="00911385" w:rsidRPr="00911385">
        <w:rPr>
          <w:b/>
          <w:bCs/>
        </w:rPr>
        <w:t>docker run --rm -u root -p 808</w:t>
      </w:r>
      <w:r w:rsidR="00911385">
        <w:rPr>
          <w:b/>
          <w:bCs/>
        </w:rPr>
        <w:t>0</w:t>
      </w:r>
      <w:r w:rsidR="00911385" w:rsidRPr="00911385">
        <w:rPr>
          <w:b/>
          <w:bCs/>
        </w:rPr>
        <w:t>:808</w:t>
      </w:r>
      <w:r w:rsidR="00911385">
        <w:rPr>
          <w:b/>
          <w:bCs/>
        </w:rPr>
        <w:t>0</w:t>
      </w:r>
      <w:r w:rsidR="00911385" w:rsidRPr="00911385">
        <w:rPr>
          <w:b/>
          <w:bCs/>
        </w:rPr>
        <w:t xml:space="preserve"> -v jenkins-data:/var/jenkins_home -v $(which docker):/usr/bin/docker -v /var/run/docker.sock:/var/run/docker.sock -v "$HOME":/home --name jenkins_server jenkins/jenkins:lts</w:t>
      </w:r>
    </w:p>
    <w:p w14:paraId="01B18867" w14:textId="5A16356E" w:rsidR="00C96F34" w:rsidRDefault="00C96F34" w:rsidP="00C96F34">
      <w:pPr>
        <w:pStyle w:val="BodyTextL25"/>
      </w:pPr>
      <w:r>
        <w:t xml:space="preserve">The options used in this </w:t>
      </w:r>
      <w:r w:rsidRPr="00055FB8">
        <w:rPr>
          <w:b/>
          <w:bCs/>
        </w:rPr>
        <w:t>docker run</w:t>
      </w:r>
      <w:r>
        <w:t xml:space="preserve"> command are as follows:</w:t>
      </w:r>
    </w:p>
    <w:p w14:paraId="41AF9C38" w14:textId="2BB87F39" w:rsidR="00323BC9" w:rsidRDefault="00323BC9" w:rsidP="00323BC9">
      <w:pPr>
        <w:pStyle w:val="Bulletlevel2"/>
      </w:pPr>
      <w:r w:rsidRPr="00323BC9">
        <w:rPr>
          <w:b/>
          <w:bCs/>
        </w:rPr>
        <w:t>--rm</w:t>
      </w:r>
      <w:r>
        <w:t xml:space="preserve"> - This option automatically removes the Docker container when you stop running it.</w:t>
      </w:r>
    </w:p>
    <w:p w14:paraId="0908F2CE" w14:textId="45240666" w:rsidR="00323BC9" w:rsidRDefault="00323BC9" w:rsidP="00323BC9">
      <w:pPr>
        <w:pStyle w:val="Bulletlevel2"/>
      </w:pPr>
      <w:r w:rsidRPr="00323BC9">
        <w:rPr>
          <w:b/>
          <w:bCs/>
        </w:rPr>
        <w:t>-u</w:t>
      </w:r>
      <w:r>
        <w:t xml:space="preserve"> - This option specifies the user. You want this Docker container to run as root so that all Docker commands entered inside the Jenkins server are allowed.</w:t>
      </w:r>
    </w:p>
    <w:p w14:paraId="12165CA9" w14:textId="3ADAAD91" w:rsidR="00323BC9" w:rsidRDefault="00323BC9" w:rsidP="00323BC9">
      <w:pPr>
        <w:pStyle w:val="Bulletlevel2"/>
      </w:pPr>
      <w:r w:rsidRPr="00323BC9">
        <w:rPr>
          <w:b/>
          <w:bCs/>
        </w:rPr>
        <w:t>-p</w:t>
      </w:r>
      <w:r>
        <w:t xml:space="preserve"> - This option specifies the port the Jenkins server will run on locally.</w:t>
      </w:r>
    </w:p>
    <w:p w14:paraId="210CB1ED" w14:textId="0FE43F2B" w:rsidR="00C96F34" w:rsidRDefault="00323BC9" w:rsidP="00323BC9">
      <w:pPr>
        <w:pStyle w:val="Bulletlevel2"/>
      </w:pPr>
      <w:r w:rsidRPr="00323BC9">
        <w:rPr>
          <w:b/>
          <w:bCs/>
        </w:rPr>
        <w:t>-v</w:t>
      </w:r>
      <w:r>
        <w:t xml:space="preserve"> - These options bind mount volumes needed for Jenkins and Docker. The first </w:t>
      </w:r>
      <w:r w:rsidRPr="00323BC9">
        <w:rPr>
          <w:b/>
          <w:bCs/>
        </w:rPr>
        <w:t>-v</w:t>
      </w:r>
      <w:r>
        <w:t xml:space="preserve"> specifies where Jenkins data will be stored. The second </w:t>
      </w:r>
      <w:r w:rsidRPr="00323BC9">
        <w:rPr>
          <w:b/>
          <w:bCs/>
        </w:rPr>
        <w:t>-v</w:t>
      </w:r>
      <w:r>
        <w:t xml:space="preserve"> specifies where to get Docker so that you can run Docker inside the Docker container that is running the Jenkins server. The third </w:t>
      </w:r>
      <w:r w:rsidRPr="00323BC9">
        <w:rPr>
          <w:b/>
          <w:bCs/>
        </w:rPr>
        <w:t>-v</w:t>
      </w:r>
      <w:r>
        <w:t xml:space="preserve"> specifies the PATH variable for the home directory.</w:t>
      </w:r>
    </w:p>
    <w:p w14:paraId="3D507CA0" w14:textId="6C065E26" w:rsidR="00BF3866" w:rsidRDefault="00BF3866" w:rsidP="00BF3866">
      <w:pPr>
        <w:pStyle w:val="Heading3"/>
      </w:pPr>
      <w:r>
        <w:t>Verify the Jenkins server is running.</w:t>
      </w:r>
    </w:p>
    <w:p w14:paraId="5BF7F890" w14:textId="2B69857B" w:rsidR="00BF3866" w:rsidRDefault="00BF3866" w:rsidP="00BF3866">
      <w:pPr>
        <w:pStyle w:val="BodyTextL25"/>
      </w:pPr>
      <w:r>
        <w:t>The Jenkins server should now be running. Copy the admin password that displays in the output, as shown in the following.</w:t>
      </w:r>
    </w:p>
    <w:p w14:paraId="1CDC3B24" w14:textId="551564BB" w:rsidR="00DE1279" w:rsidRDefault="00DE1279" w:rsidP="00BF3866">
      <w:pPr>
        <w:pStyle w:val="BodyTextL25"/>
      </w:pPr>
      <w:r>
        <w:t xml:space="preserve">Do not enter any commands in this server window. If you accidentally stop the Jenkins server, you will need to re-enter the </w:t>
      </w:r>
      <w:r w:rsidRPr="00446668">
        <w:rPr>
          <w:b/>
          <w:bCs/>
        </w:rPr>
        <w:t>docker run</w:t>
      </w:r>
      <w:r>
        <w:t xml:space="preserve"> command from Step 2 above. After the initial install, the admin password </w:t>
      </w:r>
      <w:r w:rsidR="00055FB8">
        <w:t>is displayed as shown below</w:t>
      </w:r>
      <w:r>
        <w:t xml:space="preserve">. </w:t>
      </w:r>
    </w:p>
    <w:p w14:paraId="53079BCE" w14:textId="159901C5" w:rsidR="00BF3866" w:rsidRDefault="00BF3866" w:rsidP="00BF3866">
      <w:pPr>
        <w:pStyle w:val="CMDOutput"/>
      </w:pPr>
      <w:r>
        <w:t>&lt;output omitted&gt;</w:t>
      </w:r>
    </w:p>
    <w:p w14:paraId="4713A79A" w14:textId="77777777" w:rsidR="00BF3866" w:rsidRDefault="00BF3866" w:rsidP="00BF3866">
      <w:pPr>
        <w:pStyle w:val="CMDOutput"/>
      </w:pPr>
      <w:r>
        <w:t>*************************************************************</w:t>
      </w:r>
    </w:p>
    <w:p w14:paraId="58118693" w14:textId="77777777" w:rsidR="00BF3866" w:rsidRDefault="00BF3866" w:rsidP="00BF3866">
      <w:pPr>
        <w:pStyle w:val="CMDOutput"/>
      </w:pPr>
      <w:r>
        <w:t>*************************************************************</w:t>
      </w:r>
    </w:p>
    <w:p w14:paraId="3364A81E" w14:textId="77777777" w:rsidR="00BF3866" w:rsidRDefault="00BF3866" w:rsidP="00BF3866">
      <w:pPr>
        <w:pStyle w:val="CMDOutput"/>
      </w:pPr>
      <w:r>
        <w:t>*************************************************************</w:t>
      </w:r>
    </w:p>
    <w:p w14:paraId="37926443" w14:textId="77777777" w:rsidR="00BF3866" w:rsidRDefault="00BF3866" w:rsidP="00BF3866">
      <w:pPr>
        <w:pStyle w:val="CMDOutput"/>
      </w:pPr>
    </w:p>
    <w:p w14:paraId="061D1E42" w14:textId="77777777" w:rsidR="00BF3866" w:rsidRDefault="00BF3866" w:rsidP="00BF3866">
      <w:pPr>
        <w:pStyle w:val="CMDOutput"/>
      </w:pPr>
      <w:r>
        <w:t>Jenkins initial setup is required. An admin user has been created and a password generated.</w:t>
      </w:r>
    </w:p>
    <w:p w14:paraId="261E7B22" w14:textId="77777777" w:rsidR="00BF3866" w:rsidRDefault="00BF3866" w:rsidP="00BF3866">
      <w:pPr>
        <w:pStyle w:val="CMDOutput"/>
      </w:pPr>
      <w:r>
        <w:t>Please use the following password to proceed to installation:</w:t>
      </w:r>
    </w:p>
    <w:p w14:paraId="7A6680D1" w14:textId="77777777" w:rsidR="00BF3866" w:rsidRDefault="00BF3866" w:rsidP="00BF3866">
      <w:pPr>
        <w:pStyle w:val="CMDOutput"/>
      </w:pPr>
    </w:p>
    <w:p w14:paraId="4968DE57" w14:textId="32E88B90" w:rsidR="00BF3866" w:rsidRDefault="00446668" w:rsidP="00BF3866">
      <w:pPr>
        <w:pStyle w:val="CMDOutput"/>
      </w:pPr>
      <w:r w:rsidRPr="00DE1279">
        <w:rPr>
          <w:highlight w:val="yellow"/>
        </w:rPr>
        <w:t>77dc402e31324c1b917f230af7bfebf2</w:t>
      </w:r>
      <w:r w:rsidR="00BF3866">
        <w:t xml:space="preserve"> &lt;--Your password will be different</w:t>
      </w:r>
    </w:p>
    <w:p w14:paraId="572698BB" w14:textId="77777777" w:rsidR="00BF3866" w:rsidRDefault="00BF3866" w:rsidP="00BF3866">
      <w:pPr>
        <w:pStyle w:val="CMDOutput"/>
      </w:pPr>
    </w:p>
    <w:p w14:paraId="7EBE11B3" w14:textId="77777777" w:rsidR="00BF3866" w:rsidRDefault="00BF3866" w:rsidP="00BF3866">
      <w:pPr>
        <w:pStyle w:val="CMDOutput"/>
      </w:pPr>
      <w:r>
        <w:t>This may also be found at: /var/jenkins_home/secrets/initialAdminPassword</w:t>
      </w:r>
    </w:p>
    <w:p w14:paraId="5CBA0313" w14:textId="77777777" w:rsidR="00BF3866" w:rsidRDefault="00BF3866" w:rsidP="00BF3866">
      <w:pPr>
        <w:pStyle w:val="CMDOutput"/>
      </w:pPr>
    </w:p>
    <w:p w14:paraId="6714E444" w14:textId="77777777" w:rsidR="00BF3866" w:rsidRDefault="00BF3866" w:rsidP="00BF3866">
      <w:pPr>
        <w:pStyle w:val="CMDOutput"/>
      </w:pPr>
      <w:r>
        <w:t>*************************************************************</w:t>
      </w:r>
    </w:p>
    <w:p w14:paraId="2785E1EA" w14:textId="77777777" w:rsidR="00BF3866" w:rsidRDefault="00BF3866" w:rsidP="00BF3866">
      <w:pPr>
        <w:pStyle w:val="CMDOutput"/>
      </w:pPr>
      <w:r>
        <w:t>*************************************************************</w:t>
      </w:r>
    </w:p>
    <w:p w14:paraId="0F84FFCA" w14:textId="75C56E21" w:rsidR="00C51302" w:rsidRDefault="00BF3866" w:rsidP="00DE1279">
      <w:pPr>
        <w:pStyle w:val="CMDOutput"/>
      </w:pPr>
      <w:r>
        <w:lastRenderedPageBreak/>
        <w:t>*************************************************************</w:t>
      </w:r>
    </w:p>
    <w:p w14:paraId="321DC6DD" w14:textId="38121A31" w:rsidR="00055FB8" w:rsidRDefault="00055FB8" w:rsidP="00055FB8">
      <w:pPr>
        <w:pStyle w:val="CMDOutput"/>
      </w:pPr>
      <w:r>
        <w:t>&lt;output omitted&gt;</w:t>
      </w:r>
    </w:p>
    <w:p w14:paraId="321EEC17" w14:textId="3B62DAD0" w:rsidR="00055FB8" w:rsidRDefault="00055FB8" w:rsidP="00055FB8">
      <w:pPr>
        <w:pStyle w:val="CMDOutput"/>
      </w:pPr>
      <w:r>
        <w:t xml:space="preserve">2020-05-12 16:34:29.608+0000 [id=19]    INFO    hudson.WebAppMain$3#run: </w:t>
      </w:r>
      <w:r w:rsidRPr="00055FB8">
        <w:rPr>
          <w:highlight w:val="yellow"/>
        </w:rPr>
        <w:t>Jenkins is fully up and running</w:t>
      </w:r>
    </w:p>
    <w:p w14:paraId="002E9791" w14:textId="6C9EFC3B" w:rsidR="00446668" w:rsidRDefault="00055FB8" w:rsidP="00446668">
      <w:pPr>
        <w:pStyle w:val="BodyTextL25"/>
      </w:pPr>
      <w:r w:rsidRPr="00DE1279">
        <w:rPr>
          <w:b/>
          <w:bCs/>
        </w:rPr>
        <w:t>Note</w:t>
      </w:r>
      <w:r>
        <w:t xml:space="preserve">: </w:t>
      </w:r>
      <w:r w:rsidR="00446668">
        <w:t>If you lose the password</w:t>
      </w:r>
      <w:r w:rsidR="00DE1279">
        <w:t>, or it does not display as shown above,</w:t>
      </w:r>
      <w:r w:rsidR="00446668">
        <w:t xml:space="preserve"> or</w:t>
      </w:r>
      <w:r w:rsidR="00DE1279">
        <w:t xml:space="preserve"> you</w:t>
      </w:r>
      <w:r w:rsidR="00446668">
        <w:t xml:space="preserve"> need to restart the Jenkins sever, you can always retrieve the password by accessing the command line of Jenkins Docker container. </w:t>
      </w:r>
      <w:r w:rsidR="00AB6492">
        <w:t>Create a second terminal window in VS Code and</w:t>
      </w:r>
      <w:r w:rsidR="00446668">
        <w:t xml:space="preserve"> enter the following</w:t>
      </w:r>
      <w:r w:rsidR="00AB6492">
        <w:t xml:space="preserve"> commands so that you do not stop the Jenkins server.</w:t>
      </w:r>
      <w:r w:rsidR="00446668">
        <w:t>:</w:t>
      </w:r>
    </w:p>
    <w:p w14:paraId="16793958" w14:textId="2A3F6297" w:rsidR="00446668" w:rsidRDefault="00446668" w:rsidP="00446668">
      <w:pPr>
        <w:pStyle w:val="CMD"/>
      </w:pPr>
      <w:r w:rsidRPr="00446668">
        <w:t>devasc@labvm:~/labs/devnet-src/jenkins/sample-app$</w:t>
      </w:r>
      <w:r>
        <w:t xml:space="preserve"> </w:t>
      </w:r>
      <w:r w:rsidRPr="00446668">
        <w:rPr>
          <w:b/>
          <w:bCs/>
        </w:rPr>
        <w:t>docker exec -it jenkins_server /bin/bash</w:t>
      </w:r>
    </w:p>
    <w:p w14:paraId="4399AA21" w14:textId="77777777" w:rsidR="00446668" w:rsidRDefault="00446668" w:rsidP="00446668">
      <w:pPr>
        <w:pStyle w:val="CMD"/>
      </w:pPr>
      <w:r>
        <w:t>root@</w:t>
      </w:r>
      <w:r w:rsidRPr="00DE1279">
        <w:rPr>
          <w:highlight w:val="yellow"/>
        </w:rPr>
        <w:t>19d2a847a54e</w:t>
      </w:r>
      <w:r>
        <w:t xml:space="preserve">:/# </w:t>
      </w:r>
      <w:r w:rsidRPr="00446668">
        <w:rPr>
          <w:b/>
          <w:bCs/>
        </w:rPr>
        <w:t>cat /var/jenkins_home/secrets/initialAdminPassword</w:t>
      </w:r>
      <w:r>
        <w:t xml:space="preserve"> </w:t>
      </w:r>
    </w:p>
    <w:p w14:paraId="79208EEE" w14:textId="77777777" w:rsidR="00446668" w:rsidRDefault="00446668" w:rsidP="00446668">
      <w:pPr>
        <w:pStyle w:val="CMDOutput"/>
      </w:pPr>
      <w:r w:rsidRPr="00446668">
        <w:rPr>
          <w:highlight w:val="yellow"/>
        </w:rPr>
        <w:t>77dc402e31324c1b917f230af7bfebf2</w:t>
      </w:r>
    </w:p>
    <w:p w14:paraId="711835CC" w14:textId="2FBAA02F" w:rsidR="00446668" w:rsidRDefault="00446668" w:rsidP="00446668">
      <w:pPr>
        <w:pStyle w:val="CMD"/>
        <w:rPr>
          <w:b/>
          <w:bCs/>
        </w:rPr>
      </w:pPr>
      <w:r>
        <w:t xml:space="preserve">root@19d2a847a54e:/# </w:t>
      </w:r>
      <w:r w:rsidRPr="00446668">
        <w:rPr>
          <w:b/>
          <w:bCs/>
        </w:rPr>
        <w:t>exit</w:t>
      </w:r>
    </w:p>
    <w:p w14:paraId="259FF927" w14:textId="2B8E62CE" w:rsidR="00DE1279" w:rsidRPr="00DE1279" w:rsidRDefault="00DE1279" w:rsidP="00DE1279">
      <w:pPr>
        <w:pStyle w:val="CMDOutput"/>
      </w:pPr>
      <w:r w:rsidRPr="00DE1279">
        <w:t>exit</w:t>
      </w:r>
    </w:p>
    <w:p w14:paraId="48D4BE55" w14:textId="070069DD" w:rsidR="00446668" w:rsidRDefault="00446668" w:rsidP="00446668">
      <w:pPr>
        <w:pStyle w:val="CMD"/>
      </w:pPr>
      <w:r w:rsidRPr="00446668">
        <w:t>devasc@labvm:~/labs/devnet-src/jenkins/sample-app$</w:t>
      </w:r>
    </w:p>
    <w:p w14:paraId="21F647D6" w14:textId="5BD2BAC1" w:rsidR="00446668" w:rsidRDefault="00446668" w:rsidP="00446668">
      <w:pPr>
        <w:pStyle w:val="BodyTextL25"/>
      </w:pPr>
      <w:r w:rsidRPr="00446668">
        <w:rPr>
          <w:b/>
          <w:bCs/>
        </w:rPr>
        <w:t>Note</w:t>
      </w:r>
      <w:r>
        <w:t>: Your container ID</w:t>
      </w:r>
      <w:r w:rsidR="00DE1279">
        <w:t xml:space="preserve"> (19d2a847a54e highlighted above)</w:t>
      </w:r>
      <w:r>
        <w:t xml:space="preserve"> and password will be different.</w:t>
      </w:r>
    </w:p>
    <w:p w14:paraId="58243C6E" w14:textId="5CDB2851" w:rsidR="00323BC9" w:rsidRDefault="00323BC9" w:rsidP="00323BC9">
      <w:pPr>
        <w:pStyle w:val="Heading3"/>
      </w:pPr>
      <w:r>
        <w:t>Investigate the levels of abstraction currently running on your computer.</w:t>
      </w:r>
    </w:p>
    <w:p w14:paraId="22585DC4" w14:textId="30C38724" w:rsidR="00323BC9" w:rsidRDefault="00323BC9" w:rsidP="00323BC9">
      <w:pPr>
        <w:pStyle w:val="BodyTextL25"/>
      </w:pPr>
      <w:r>
        <w:t>The following ASCII diagram shows the levels of abstraction in this Docker-inside-Docker (dind) implementation. This level of complexity is not unusual in today’s networks and cloud infrastructures.</w:t>
      </w:r>
    </w:p>
    <w:p w14:paraId="39660035" w14:textId="77777777" w:rsidR="000E2A73" w:rsidRDefault="000E2A73" w:rsidP="000E2A73">
      <w:pPr>
        <w:pStyle w:val="CMDOutput"/>
        <w:spacing w:before="0" w:after="0"/>
      </w:pPr>
      <w:r>
        <w:t>+----------------------------------------+</w:t>
      </w:r>
    </w:p>
    <w:p w14:paraId="1922B7EB" w14:textId="7CA14CDE" w:rsidR="000E2A73" w:rsidRDefault="000E2A73" w:rsidP="000E2A73">
      <w:pPr>
        <w:pStyle w:val="CMDOutput"/>
        <w:spacing w:before="0" w:after="0"/>
      </w:pPr>
      <w:r>
        <w:t>|Your Computer’s Operating System        |</w:t>
      </w:r>
    </w:p>
    <w:p w14:paraId="63F66180" w14:textId="77777777" w:rsidR="000E2A73" w:rsidRDefault="000E2A73" w:rsidP="000E2A73">
      <w:pPr>
        <w:pStyle w:val="CMDOutput"/>
        <w:spacing w:before="0" w:after="0"/>
      </w:pPr>
      <w:r>
        <w:t>|  +----------------------------------+  |</w:t>
      </w:r>
    </w:p>
    <w:p w14:paraId="7E074F00" w14:textId="77777777" w:rsidR="000E2A73" w:rsidRDefault="000E2A73" w:rsidP="000E2A73">
      <w:pPr>
        <w:pStyle w:val="CMDOutput"/>
        <w:spacing w:before="0" w:after="0"/>
      </w:pPr>
      <w:r>
        <w:t>|  |DEVASC VM                         |  |</w:t>
      </w:r>
    </w:p>
    <w:p w14:paraId="796EBB97" w14:textId="77777777" w:rsidR="000E2A73" w:rsidRDefault="000E2A73" w:rsidP="000E2A73">
      <w:pPr>
        <w:pStyle w:val="CMDOutput"/>
        <w:spacing w:before="0" w:after="0"/>
      </w:pPr>
      <w:r>
        <w:t>|  |  +----------------------------+  |  |</w:t>
      </w:r>
    </w:p>
    <w:p w14:paraId="281F9528" w14:textId="77777777" w:rsidR="000E2A73" w:rsidRDefault="000E2A73" w:rsidP="000E2A73">
      <w:pPr>
        <w:pStyle w:val="CMDOutput"/>
        <w:spacing w:before="0" w:after="0"/>
      </w:pPr>
      <w:r>
        <w:t>|  |  |Docker container            |  |  |</w:t>
      </w:r>
    </w:p>
    <w:p w14:paraId="5EA9D866" w14:textId="77777777" w:rsidR="000E2A73" w:rsidRDefault="000E2A73" w:rsidP="000E2A73">
      <w:pPr>
        <w:pStyle w:val="CMDOutput"/>
        <w:spacing w:before="0" w:after="0"/>
      </w:pPr>
      <w:r>
        <w:t>|  |  |  +----------------------+  |  |  |</w:t>
      </w:r>
    </w:p>
    <w:p w14:paraId="34DFBC17" w14:textId="77777777" w:rsidR="000E2A73" w:rsidRDefault="000E2A73" w:rsidP="000E2A73">
      <w:pPr>
        <w:pStyle w:val="CMDOutput"/>
        <w:spacing w:before="0" w:after="0"/>
      </w:pPr>
      <w:r>
        <w:t>|  |  |  | Jenkins server       |  |  |  |</w:t>
      </w:r>
    </w:p>
    <w:p w14:paraId="063F7B93" w14:textId="77777777" w:rsidR="000E2A73" w:rsidRDefault="000E2A73" w:rsidP="000E2A73">
      <w:pPr>
        <w:pStyle w:val="CMDOutput"/>
        <w:spacing w:before="0" w:after="0"/>
      </w:pPr>
      <w:r>
        <w:t>|  |  |  |  +----------------+  |  |  |  |</w:t>
      </w:r>
    </w:p>
    <w:p w14:paraId="4C74793D" w14:textId="77777777" w:rsidR="000E2A73" w:rsidRDefault="000E2A73" w:rsidP="000E2A73">
      <w:pPr>
        <w:pStyle w:val="CMDOutput"/>
        <w:spacing w:before="0" w:after="0"/>
      </w:pPr>
      <w:r>
        <w:t>|  |  |  |  |Docker container|  |  |  |  |</w:t>
      </w:r>
    </w:p>
    <w:p w14:paraId="2B5BF3E6" w14:textId="77777777" w:rsidR="000E2A73" w:rsidRDefault="000E2A73" w:rsidP="000E2A73">
      <w:pPr>
        <w:pStyle w:val="CMDOutput"/>
        <w:spacing w:before="0" w:after="0"/>
      </w:pPr>
      <w:r>
        <w:t>|  |  |  |  +----------------+  |  |  |  |</w:t>
      </w:r>
    </w:p>
    <w:p w14:paraId="01A89720" w14:textId="77777777" w:rsidR="000E2A73" w:rsidRDefault="000E2A73" w:rsidP="000E2A73">
      <w:pPr>
        <w:pStyle w:val="CMDOutput"/>
        <w:spacing w:before="0" w:after="0"/>
      </w:pPr>
      <w:r>
        <w:t>|  |  |  +----------------------+  |  |  |</w:t>
      </w:r>
    </w:p>
    <w:p w14:paraId="3BBA4E90" w14:textId="77777777" w:rsidR="000E2A73" w:rsidRDefault="000E2A73" w:rsidP="000E2A73">
      <w:pPr>
        <w:pStyle w:val="CMDOutput"/>
        <w:spacing w:before="0" w:after="0"/>
      </w:pPr>
      <w:r>
        <w:t>|  |  +----------------------------+  |  |</w:t>
      </w:r>
    </w:p>
    <w:p w14:paraId="7564BD08" w14:textId="77777777" w:rsidR="000E2A73" w:rsidRDefault="000E2A73" w:rsidP="000E2A73">
      <w:pPr>
        <w:pStyle w:val="CMDOutput"/>
        <w:spacing w:before="0" w:after="0"/>
      </w:pPr>
      <w:r>
        <w:t>|  +----------------------------------+  |</w:t>
      </w:r>
    </w:p>
    <w:p w14:paraId="6746CDF7" w14:textId="1872DB19" w:rsidR="00323BC9" w:rsidRPr="00C51302" w:rsidRDefault="000E2A73" w:rsidP="000E2A73">
      <w:pPr>
        <w:pStyle w:val="CMDOutput"/>
        <w:spacing w:before="0" w:after="0"/>
      </w:pPr>
      <w:r>
        <w:t>+----------------------------------------+</w:t>
      </w:r>
    </w:p>
    <w:p w14:paraId="28F40F6D" w14:textId="22473583" w:rsidR="00F15340" w:rsidRDefault="00F15340" w:rsidP="00F15340">
      <w:pPr>
        <w:pStyle w:val="Heading2"/>
      </w:pPr>
      <w:r>
        <w:t>Configure Jenkins</w:t>
      </w:r>
    </w:p>
    <w:p w14:paraId="25D17F53" w14:textId="65F4CF44" w:rsidR="00F15340" w:rsidRPr="00F15340" w:rsidRDefault="00F15340" w:rsidP="00F15340">
      <w:pPr>
        <w:pStyle w:val="BodyTextL25"/>
      </w:pPr>
      <w:r>
        <w:t>In this Part, you will complete the initial configuration of the Jenkins se</w:t>
      </w:r>
      <w:r w:rsidR="00446668">
        <w:t>r</w:t>
      </w:r>
      <w:r>
        <w:t>ver.</w:t>
      </w:r>
    </w:p>
    <w:p w14:paraId="4AEBA172" w14:textId="77777777" w:rsidR="00F15340" w:rsidRDefault="00F15340" w:rsidP="00F15340">
      <w:pPr>
        <w:pStyle w:val="Heading3"/>
      </w:pPr>
      <w:r>
        <w:t xml:space="preserve">Open a web browser tab. </w:t>
      </w:r>
    </w:p>
    <w:p w14:paraId="36008A29" w14:textId="1DF8C3F5" w:rsidR="00F15340" w:rsidRDefault="00F15340" w:rsidP="00446668">
      <w:pPr>
        <w:pStyle w:val="BodyTextL25"/>
      </w:pPr>
      <w:r>
        <w:t>Navigate to http://localhost:8080/ and login in with your copied admin password.</w:t>
      </w:r>
      <w:r w:rsidR="00446668">
        <w:t xml:space="preserve"> </w:t>
      </w:r>
    </w:p>
    <w:p w14:paraId="51AAFF84" w14:textId="6CDD663D" w:rsidR="00F15340" w:rsidRDefault="00F15340" w:rsidP="00F15340">
      <w:pPr>
        <w:pStyle w:val="Heading3"/>
      </w:pPr>
      <w:r>
        <w:t>Install the recommended Jenkins plugins.</w:t>
      </w:r>
    </w:p>
    <w:p w14:paraId="4DC11E43" w14:textId="1B2DB99A" w:rsidR="00F15340" w:rsidRDefault="00F15340" w:rsidP="00F15340">
      <w:pPr>
        <w:pStyle w:val="BodyTextL25"/>
      </w:pPr>
      <w:r>
        <w:t xml:space="preserve">Click </w:t>
      </w:r>
      <w:r w:rsidRPr="00F15340">
        <w:rPr>
          <w:b/>
          <w:bCs/>
        </w:rPr>
        <w:t>Install suggested plugins</w:t>
      </w:r>
      <w:r>
        <w:t xml:space="preserve"> and wait for Jenkins to download and install the plugins. In the terminal window, you will see log messages as the installation proceeds. Be sure </w:t>
      </w:r>
      <w:r w:rsidR="00055FB8">
        <w:t>that you do not</w:t>
      </w:r>
      <w:r>
        <w:t xml:space="preserve"> close this terminal window. You can open another terminal window for access to the command line.</w:t>
      </w:r>
    </w:p>
    <w:p w14:paraId="2D92C73A" w14:textId="756797A2" w:rsidR="00F15340" w:rsidRDefault="00F15340" w:rsidP="00F15340">
      <w:pPr>
        <w:pStyle w:val="Heading3"/>
      </w:pPr>
      <w:r>
        <w:t>Skip creating a new admin user.</w:t>
      </w:r>
    </w:p>
    <w:p w14:paraId="04B2C23E" w14:textId="6FFD4304" w:rsidR="00F15340" w:rsidRDefault="00F15340" w:rsidP="00F15340">
      <w:pPr>
        <w:pStyle w:val="BodyTextL25"/>
      </w:pPr>
      <w:r>
        <w:t xml:space="preserve">After the installation finishes, you are presented with the </w:t>
      </w:r>
      <w:r w:rsidRPr="00F15340">
        <w:rPr>
          <w:b/>
          <w:bCs/>
        </w:rPr>
        <w:t>Create First Admin User</w:t>
      </w:r>
      <w:r>
        <w:t xml:space="preserve"> window. </w:t>
      </w:r>
      <w:r w:rsidR="001972E2">
        <w:rPr>
          <w:rFonts w:cs="Arial"/>
          <w:color w:val="000000"/>
          <w:szCs w:val="20"/>
        </w:rPr>
        <w:t xml:space="preserve">For now, click </w:t>
      </w:r>
      <w:r w:rsidR="001972E2" w:rsidRPr="001972E2">
        <w:rPr>
          <w:rFonts w:cs="Arial"/>
          <w:b/>
          <w:bCs/>
          <w:color w:val="000000"/>
          <w:szCs w:val="20"/>
        </w:rPr>
        <w:t>Skip and continue as admin</w:t>
      </w:r>
      <w:r w:rsidR="001972E2">
        <w:rPr>
          <w:rFonts w:cs="Arial"/>
          <w:color w:val="000000"/>
          <w:szCs w:val="20"/>
        </w:rPr>
        <w:t xml:space="preserve"> at the bottom.</w:t>
      </w:r>
    </w:p>
    <w:p w14:paraId="4B6760AD" w14:textId="77777777" w:rsidR="00F15340" w:rsidRDefault="00F15340" w:rsidP="00F15340">
      <w:pPr>
        <w:pStyle w:val="Heading3"/>
      </w:pPr>
      <w:r>
        <w:lastRenderedPageBreak/>
        <w:t>Skip creating an instance configuration.</w:t>
      </w:r>
    </w:p>
    <w:p w14:paraId="58D26617" w14:textId="0463987C" w:rsidR="00F15340" w:rsidRDefault="00F15340" w:rsidP="00F15340">
      <w:pPr>
        <w:pStyle w:val="BodyTextL25"/>
      </w:pPr>
      <w:r>
        <w:t xml:space="preserve">In the </w:t>
      </w:r>
      <w:r w:rsidRPr="00F15340">
        <w:rPr>
          <w:b/>
          <w:bCs/>
        </w:rPr>
        <w:t>Instance Configuration</w:t>
      </w:r>
      <w:r>
        <w:t xml:space="preserve"> window, </w:t>
      </w:r>
      <w:r w:rsidR="00746008">
        <w:t>do not change anything. C</w:t>
      </w:r>
      <w:r>
        <w:t xml:space="preserve">lick </w:t>
      </w:r>
      <w:r w:rsidR="00746008">
        <w:rPr>
          <w:b/>
          <w:bCs/>
        </w:rPr>
        <w:t>Save</w:t>
      </w:r>
      <w:r w:rsidR="00702BC8">
        <w:rPr>
          <w:b/>
          <w:bCs/>
        </w:rPr>
        <w:t xml:space="preserve"> and Finish</w:t>
      </w:r>
      <w:r w:rsidR="00746008">
        <w:rPr>
          <w:b/>
          <w:bCs/>
        </w:rPr>
        <w:t xml:space="preserve"> </w:t>
      </w:r>
      <w:r>
        <w:t>at the bottom.</w:t>
      </w:r>
    </w:p>
    <w:p w14:paraId="56DEF856" w14:textId="60A10925" w:rsidR="00F15340" w:rsidRDefault="00F15340" w:rsidP="00F15340">
      <w:pPr>
        <w:pStyle w:val="Heading3"/>
      </w:pPr>
      <w:r>
        <w:t>Start using Jenkins.</w:t>
      </w:r>
    </w:p>
    <w:p w14:paraId="0AD4F519" w14:textId="0EC34414" w:rsidR="00C51302" w:rsidRDefault="00F15340" w:rsidP="00F15340">
      <w:pPr>
        <w:pStyle w:val="BodyTextL25"/>
      </w:pPr>
      <w:r>
        <w:t xml:space="preserve">In the next window, click </w:t>
      </w:r>
      <w:r w:rsidRPr="00F15340">
        <w:rPr>
          <w:b/>
          <w:bCs/>
        </w:rPr>
        <w:t>Start using Jenkins</w:t>
      </w:r>
      <w:r>
        <w:t>.</w:t>
      </w:r>
      <w:r w:rsidR="00F10697">
        <w:t xml:space="preserve"> You should now be on the main dashboard with a </w:t>
      </w:r>
      <w:r w:rsidR="00F10697" w:rsidRPr="00F10697">
        <w:rPr>
          <w:b/>
          <w:bCs/>
        </w:rPr>
        <w:t>Welcome to Jenkins!</w:t>
      </w:r>
      <w:r w:rsidR="00F10697">
        <w:t xml:space="preserve"> message.</w:t>
      </w:r>
    </w:p>
    <w:p w14:paraId="67257AB9" w14:textId="19C77E06" w:rsidR="00C51302" w:rsidRDefault="004C5B01" w:rsidP="00BF42A3">
      <w:pPr>
        <w:pStyle w:val="Heading2"/>
      </w:pPr>
      <w:r w:rsidRPr="004C5B01">
        <w:t xml:space="preserve">Use Jenkins to </w:t>
      </w:r>
      <w:r w:rsidR="00512B1D">
        <w:t>Run a Build of Your App</w:t>
      </w:r>
    </w:p>
    <w:p w14:paraId="19DE3565" w14:textId="5CB5F7C5" w:rsidR="00512B1D" w:rsidRDefault="00512B1D" w:rsidP="00512B1D">
      <w:pPr>
        <w:pStyle w:val="BodyTextL25"/>
      </w:pPr>
      <w:r>
        <w:t>The fundamental unit of Jenkins is the job (also known as a project). You can create jobs that do a variety of tasks including the following:</w:t>
      </w:r>
    </w:p>
    <w:p w14:paraId="7CB317EA" w14:textId="7F9C11D9" w:rsidR="00512B1D" w:rsidRDefault="00512B1D" w:rsidP="00512B1D">
      <w:pPr>
        <w:pStyle w:val="Bulletlevel2"/>
      </w:pPr>
      <w:r>
        <w:t>Retrieve code from a source code management repository such as GitHub.</w:t>
      </w:r>
    </w:p>
    <w:p w14:paraId="7DA95CFF" w14:textId="77777777" w:rsidR="00512B1D" w:rsidRDefault="00512B1D" w:rsidP="00512B1D">
      <w:pPr>
        <w:pStyle w:val="Bulletlevel2"/>
      </w:pPr>
      <w:r>
        <w:t>Build an application using a script or build tool.</w:t>
      </w:r>
    </w:p>
    <w:p w14:paraId="65619F8A" w14:textId="77777777" w:rsidR="00512B1D" w:rsidRDefault="00512B1D" w:rsidP="00512B1D">
      <w:pPr>
        <w:pStyle w:val="Bulletlevel2"/>
      </w:pPr>
      <w:r>
        <w:t>Package an application and run it on a server</w:t>
      </w:r>
    </w:p>
    <w:p w14:paraId="5789C221" w14:textId="7BDD7FD8" w:rsidR="00BF42A3" w:rsidRDefault="00512B1D" w:rsidP="00512B1D">
      <w:pPr>
        <w:pStyle w:val="BodyTextL25"/>
      </w:pPr>
      <w:r>
        <w:t xml:space="preserve">In this part, you will create a simple Jenkins job that retrieves the latest version of your sample-app from GitHub and runs the build script. In Jenkins, you can then test your app (Part </w:t>
      </w:r>
      <w:r w:rsidR="00C13325">
        <w:t>7</w:t>
      </w:r>
      <w:r>
        <w:t xml:space="preserve">) and add it to a development pipeline (Part </w:t>
      </w:r>
      <w:r w:rsidR="00C13325">
        <w:t>8</w:t>
      </w:r>
      <w:r>
        <w:t>).</w:t>
      </w:r>
    </w:p>
    <w:p w14:paraId="7A779DC6" w14:textId="588693F5" w:rsidR="00F0275E" w:rsidRDefault="00F0275E" w:rsidP="00512B1D">
      <w:pPr>
        <w:pStyle w:val="Heading3"/>
      </w:pPr>
      <w:r>
        <w:t>Create a new job.</w:t>
      </w:r>
    </w:p>
    <w:p w14:paraId="59ECAC5D" w14:textId="24D59D1C" w:rsidR="00F0275E" w:rsidRDefault="00F0275E" w:rsidP="00512B1D">
      <w:pPr>
        <w:pStyle w:val="SubStepAlpha"/>
      </w:pPr>
      <w:r>
        <w:t xml:space="preserve">Click the </w:t>
      </w:r>
      <w:r w:rsidR="00A126EF">
        <w:rPr>
          <w:b/>
          <w:bCs/>
        </w:rPr>
        <w:t>Create a job</w:t>
      </w:r>
      <w:r w:rsidR="00702BC8" w:rsidRPr="00702BC8">
        <w:rPr>
          <w:b/>
          <w:bCs/>
        </w:rPr>
        <w:t xml:space="preserve"> </w:t>
      </w:r>
      <w:r>
        <w:t xml:space="preserve">link directly below the </w:t>
      </w:r>
      <w:r w:rsidRPr="00746008">
        <w:rPr>
          <w:b/>
          <w:bCs/>
        </w:rPr>
        <w:t>Welcome to Jenkins!</w:t>
      </w:r>
      <w:r>
        <w:t xml:space="preserve"> message.</w:t>
      </w:r>
      <w:r w:rsidR="00702BC8">
        <w:t xml:space="preserve"> Alternatively, you can click </w:t>
      </w:r>
      <w:r w:rsidR="00702BC8" w:rsidRPr="00702BC8">
        <w:rPr>
          <w:b/>
          <w:bCs/>
        </w:rPr>
        <w:t>New Item</w:t>
      </w:r>
      <w:r w:rsidR="00702BC8">
        <w:t xml:space="preserve"> in the menu on the left.</w:t>
      </w:r>
    </w:p>
    <w:p w14:paraId="679D5A4D" w14:textId="2EA6DC8E" w:rsidR="00F0275E" w:rsidRDefault="00F0275E" w:rsidP="00512B1D">
      <w:pPr>
        <w:pStyle w:val="SubStepAlpha"/>
      </w:pPr>
      <w:r>
        <w:t xml:space="preserve">In the </w:t>
      </w:r>
      <w:r w:rsidRPr="00746008">
        <w:rPr>
          <w:b/>
          <w:bCs/>
        </w:rPr>
        <w:t>Enter an item name</w:t>
      </w:r>
      <w:r>
        <w:t xml:space="preserve"> field, fill in the name </w:t>
      </w:r>
      <w:r w:rsidRPr="00746008">
        <w:rPr>
          <w:b/>
          <w:bCs/>
        </w:rPr>
        <w:t>BuildAppJob</w:t>
      </w:r>
      <w:r>
        <w:t>.</w:t>
      </w:r>
    </w:p>
    <w:p w14:paraId="1A9E391B" w14:textId="5A1E2DA5" w:rsidR="00F0275E" w:rsidRDefault="00F0275E" w:rsidP="00512B1D">
      <w:pPr>
        <w:pStyle w:val="SubStepAlpha"/>
      </w:pPr>
      <w:r>
        <w:t xml:space="preserve">Click </w:t>
      </w:r>
      <w:r w:rsidRPr="00746008">
        <w:rPr>
          <w:b/>
          <w:bCs/>
        </w:rPr>
        <w:t>Freestyle</w:t>
      </w:r>
      <w:r>
        <w:t xml:space="preserve"> </w:t>
      </w:r>
      <w:r w:rsidRPr="00503A46">
        <w:rPr>
          <w:b/>
          <w:bCs/>
        </w:rPr>
        <w:t>project</w:t>
      </w:r>
      <w:r>
        <w:t xml:space="preserve"> as the job type. In the description, the SCM abbreviation stands for software configuration management, which is a classification of software that is responsible for tracking and controlling changes in software.</w:t>
      </w:r>
    </w:p>
    <w:p w14:paraId="2BCB0FB1" w14:textId="4B519E61" w:rsidR="00F0275E" w:rsidRDefault="00F0275E" w:rsidP="00F0275E">
      <w:pPr>
        <w:pStyle w:val="SubStepAlpha"/>
      </w:pPr>
      <w:r>
        <w:t xml:space="preserve">Scroll to the bottom and click </w:t>
      </w:r>
      <w:r w:rsidRPr="00746008">
        <w:rPr>
          <w:b/>
          <w:bCs/>
        </w:rPr>
        <w:t>OK</w:t>
      </w:r>
      <w:r>
        <w:t>.</w:t>
      </w:r>
    </w:p>
    <w:p w14:paraId="2825B82B" w14:textId="6E3FF3E9" w:rsidR="00F0275E" w:rsidRDefault="00F0275E" w:rsidP="00512B1D">
      <w:pPr>
        <w:pStyle w:val="Heading3"/>
      </w:pPr>
      <w:r>
        <w:t>Configure the Jenkins BuildAppJob.</w:t>
      </w:r>
    </w:p>
    <w:p w14:paraId="4A170C4F" w14:textId="77777777" w:rsidR="00F0275E" w:rsidRDefault="00F0275E" w:rsidP="00F0275E">
      <w:pPr>
        <w:pStyle w:val="BodyTextL25"/>
      </w:pPr>
      <w:r>
        <w:t>You are now in the configuration window where you can enter details about your job. The tabs across the top are just shortcuts to the sections below. Click through the tabs to explore the options you can configure. For this simple job, you only need to add a few configuration details.</w:t>
      </w:r>
    </w:p>
    <w:p w14:paraId="713FFF7F" w14:textId="2D45058A" w:rsidR="00F0275E" w:rsidRDefault="00F0275E" w:rsidP="00512B1D">
      <w:pPr>
        <w:pStyle w:val="SubStepAlpha"/>
      </w:pPr>
      <w:r>
        <w:t xml:space="preserve">Click the </w:t>
      </w:r>
      <w:r w:rsidRPr="00C13325">
        <w:rPr>
          <w:b/>
          <w:bCs/>
        </w:rPr>
        <w:t>General tab</w:t>
      </w:r>
      <w:r>
        <w:t>, add a description for your job. For example, "</w:t>
      </w:r>
      <w:r w:rsidRPr="00C13325">
        <w:rPr>
          <w:b/>
          <w:bCs/>
        </w:rPr>
        <w:t>My first Jenkins job.</w:t>
      </w:r>
      <w:r>
        <w:t>"</w:t>
      </w:r>
    </w:p>
    <w:p w14:paraId="3F39B24F" w14:textId="37F32B81" w:rsidR="00F0275E" w:rsidRDefault="00F0275E" w:rsidP="00512B1D">
      <w:pPr>
        <w:pStyle w:val="SubStepAlpha"/>
      </w:pPr>
      <w:r>
        <w:t xml:space="preserve">Click the </w:t>
      </w:r>
      <w:r w:rsidRPr="00C13325">
        <w:rPr>
          <w:b/>
          <w:bCs/>
        </w:rPr>
        <w:t>Source Code Management</w:t>
      </w:r>
      <w:r>
        <w:t xml:space="preserve"> tab and choose the </w:t>
      </w:r>
      <w:r w:rsidRPr="00C13325">
        <w:rPr>
          <w:b/>
          <w:bCs/>
        </w:rPr>
        <w:t>Git</w:t>
      </w:r>
      <w:r>
        <w:t xml:space="preserve"> radio button. In the Repository URL field, add your GitHub repository link for the sample-app</w:t>
      </w:r>
      <w:r w:rsidR="00702BC8">
        <w:t xml:space="preserve"> taking care to enter your case-sensitive username</w:t>
      </w:r>
      <w:r>
        <w:t>. Be sure to add the .git extension at the end of your URL. For example:</w:t>
      </w:r>
    </w:p>
    <w:p w14:paraId="237A4E41" w14:textId="77777777" w:rsidR="00F0275E" w:rsidRDefault="00F0275E" w:rsidP="00512B1D">
      <w:pPr>
        <w:pStyle w:val="CMD"/>
      </w:pPr>
      <w:r>
        <w:t>https://github.com/</w:t>
      </w:r>
      <w:r w:rsidRPr="00702BC8">
        <w:rPr>
          <w:i/>
          <w:iCs/>
        </w:rPr>
        <w:t>github-username</w:t>
      </w:r>
      <w:r>
        <w:t>/sample-app.git</w:t>
      </w:r>
    </w:p>
    <w:p w14:paraId="2618C704" w14:textId="3F1773BE" w:rsidR="00F0275E" w:rsidRDefault="00F0275E" w:rsidP="00512B1D">
      <w:pPr>
        <w:pStyle w:val="SubStepAlpha"/>
      </w:pPr>
      <w:r>
        <w:t xml:space="preserve">For </w:t>
      </w:r>
      <w:r w:rsidRPr="00C13325">
        <w:rPr>
          <w:b/>
          <w:bCs/>
        </w:rPr>
        <w:t>Credentials</w:t>
      </w:r>
      <w:r>
        <w:t xml:space="preserve">, click the </w:t>
      </w:r>
      <w:r w:rsidRPr="00C13325">
        <w:rPr>
          <w:b/>
          <w:bCs/>
        </w:rPr>
        <w:t>Add</w:t>
      </w:r>
      <w:r>
        <w:t xml:space="preserve"> button and choose </w:t>
      </w:r>
      <w:r w:rsidRPr="00C13325">
        <w:rPr>
          <w:b/>
          <w:bCs/>
        </w:rPr>
        <w:t>Jenkins</w:t>
      </w:r>
      <w:r>
        <w:t xml:space="preserve">. </w:t>
      </w:r>
    </w:p>
    <w:p w14:paraId="1F97AF29" w14:textId="4D13E29D" w:rsidR="00F0275E" w:rsidRDefault="00F0275E" w:rsidP="00512B1D">
      <w:pPr>
        <w:pStyle w:val="SubStepAlpha"/>
      </w:pPr>
      <w:r>
        <w:t xml:space="preserve">In the </w:t>
      </w:r>
      <w:r w:rsidRPr="00C13325">
        <w:rPr>
          <w:b/>
          <w:bCs/>
        </w:rPr>
        <w:t>Add Credentials</w:t>
      </w:r>
      <w:r>
        <w:t xml:space="preserve"> dialog box, fill in your GitHub username and password, and then click </w:t>
      </w:r>
      <w:r w:rsidRPr="00C13325">
        <w:rPr>
          <w:b/>
          <w:bCs/>
        </w:rPr>
        <w:t>Add</w:t>
      </w:r>
      <w:r>
        <w:t>.</w:t>
      </w:r>
    </w:p>
    <w:p w14:paraId="0EE98059" w14:textId="1E20C20F" w:rsidR="006E0A09" w:rsidRDefault="006E0A09" w:rsidP="00503A46">
      <w:pPr>
        <w:pStyle w:val="SubStepAlpha"/>
        <w:numPr>
          <w:ilvl w:val="0"/>
          <w:numId w:val="0"/>
        </w:numPr>
        <w:ind w:left="720"/>
      </w:pPr>
      <w:r w:rsidRPr="006E0A09">
        <w:rPr>
          <w:b/>
          <w:bCs/>
        </w:rPr>
        <w:t>Note</w:t>
      </w:r>
      <w:r>
        <w:t xml:space="preserve">: </w:t>
      </w:r>
      <w:r w:rsidRPr="006E0A09">
        <w:t>You</w:t>
      </w:r>
      <w:r>
        <w:t xml:space="preserve"> will receive an error message that the connection has failed. This is because you have not selected the credentials yet.</w:t>
      </w:r>
    </w:p>
    <w:p w14:paraId="19276F0B" w14:textId="10D5B7C6" w:rsidR="00F0275E" w:rsidRDefault="00F0275E" w:rsidP="00512B1D">
      <w:pPr>
        <w:pStyle w:val="SubStepAlpha"/>
      </w:pPr>
      <w:r>
        <w:t xml:space="preserve">In the dropdown for </w:t>
      </w:r>
      <w:r w:rsidRPr="00C13325">
        <w:rPr>
          <w:b/>
          <w:bCs/>
        </w:rPr>
        <w:t>Credentials</w:t>
      </w:r>
      <w:r>
        <w:t xml:space="preserve"> where it currently says </w:t>
      </w:r>
      <w:r w:rsidRPr="00702BC8">
        <w:rPr>
          <w:b/>
          <w:bCs/>
        </w:rPr>
        <w:t>None</w:t>
      </w:r>
      <w:r>
        <w:t>, choose the credentials you just configured.</w:t>
      </w:r>
    </w:p>
    <w:p w14:paraId="18DBC6D9" w14:textId="748FD63B" w:rsidR="00F0275E" w:rsidRDefault="00F0275E" w:rsidP="00512B1D">
      <w:pPr>
        <w:pStyle w:val="SubStepAlpha"/>
      </w:pPr>
      <w:r>
        <w:t>After</w:t>
      </w:r>
      <w:r w:rsidR="00C13325">
        <w:t xml:space="preserve"> you have</w:t>
      </w:r>
      <w:r>
        <w:t xml:space="preserve"> add</w:t>
      </w:r>
      <w:r w:rsidR="00C13325">
        <w:t>ed</w:t>
      </w:r>
      <w:r>
        <w:t xml:space="preserve"> the correct URL and credentials, Jenkins tests access to the repository. You should have no error messages. If you do, verify your URL and credentials. You will need to </w:t>
      </w:r>
      <w:r w:rsidRPr="00C13325">
        <w:rPr>
          <w:b/>
          <w:bCs/>
        </w:rPr>
        <w:t>Add</w:t>
      </w:r>
      <w:r>
        <w:t xml:space="preserve"> them again as there is no way at this point to delete the ones you previously entered. </w:t>
      </w:r>
    </w:p>
    <w:p w14:paraId="4268421B" w14:textId="51A1FC97" w:rsidR="00F0275E" w:rsidRDefault="00F0275E" w:rsidP="00512B1D">
      <w:pPr>
        <w:pStyle w:val="SubStepAlpha"/>
      </w:pPr>
      <w:r>
        <w:lastRenderedPageBreak/>
        <w:t xml:space="preserve">At the top of the </w:t>
      </w:r>
      <w:r w:rsidRPr="00C13325">
        <w:rPr>
          <w:b/>
          <w:bCs/>
        </w:rPr>
        <w:t>BuildAppJob</w:t>
      </w:r>
      <w:r>
        <w:t xml:space="preserve"> configuration window, click the </w:t>
      </w:r>
      <w:r w:rsidRPr="00C13325">
        <w:rPr>
          <w:b/>
          <w:bCs/>
        </w:rPr>
        <w:t>Build</w:t>
      </w:r>
      <w:r>
        <w:t xml:space="preserve"> tab.</w:t>
      </w:r>
    </w:p>
    <w:p w14:paraId="34BCE664" w14:textId="343C55BD" w:rsidR="00F0275E" w:rsidRDefault="00F0275E" w:rsidP="00512B1D">
      <w:pPr>
        <w:pStyle w:val="SubStepAlpha"/>
      </w:pPr>
      <w:r>
        <w:t xml:space="preserve">For the </w:t>
      </w:r>
      <w:r w:rsidRPr="00C13325">
        <w:rPr>
          <w:b/>
          <w:bCs/>
        </w:rPr>
        <w:t>Add build step</w:t>
      </w:r>
      <w:r>
        <w:t xml:space="preserve"> dropdown, choose </w:t>
      </w:r>
      <w:r w:rsidRPr="00C13325">
        <w:rPr>
          <w:b/>
          <w:bCs/>
        </w:rPr>
        <w:t>Execute shell</w:t>
      </w:r>
      <w:r>
        <w:t>.</w:t>
      </w:r>
    </w:p>
    <w:p w14:paraId="4DDF6956" w14:textId="6CF31E0C" w:rsidR="00F0275E" w:rsidRDefault="00F0275E" w:rsidP="00512B1D">
      <w:pPr>
        <w:pStyle w:val="SubStepAlpha"/>
      </w:pPr>
      <w:r>
        <w:t xml:space="preserve">In the </w:t>
      </w:r>
      <w:r w:rsidRPr="00C13325">
        <w:rPr>
          <w:b/>
          <w:bCs/>
        </w:rPr>
        <w:t>Command</w:t>
      </w:r>
      <w:r>
        <w:t xml:space="preserve"> field, enter the command you use to run the build for sample-app</w:t>
      </w:r>
      <w:r w:rsidR="00C13325">
        <w:t>.sh script.</w:t>
      </w:r>
    </w:p>
    <w:p w14:paraId="0ED8EE5F" w14:textId="77777777" w:rsidR="00F0275E" w:rsidRDefault="00F0275E" w:rsidP="00512B1D">
      <w:pPr>
        <w:pStyle w:val="CMD"/>
      </w:pPr>
      <w:r>
        <w:t>bash ./sample-app.sh</w:t>
      </w:r>
    </w:p>
    <w:p w14:paraId="58CE666E" w14:textId="03022C74" w:rsidR="00F0275E" w:rsidRDefault="00F0275E" w:rsidP="00F0275E">
      <w:pPr>
        <w:pStyle w:val="SubStepAlpha"/>
      </w:pPr>
      <w:r>
        <w:t xml:space="preserve">Click the </w:t>
      </w:r>
      <w:r w:rsidRPr="00C13325">
        <w:rPr>
          <w:b/>
          <w:bCs/>
        </w:rPr>
        <w:t>Save</w:t>
      </w:r>
      <w:r>
        <w:t xml:space="preserve"> button. You are returned to the Jenkins dashboard with the </w:t>
      </w:r>
      <w:r w:rsidRPr="00C13325">
        <w:rPr>
          <w:b/>
          <w:bCs/>
        </w:rPr>
        <w:t>BuildAppJob</w:t>
      </w:r>
      <w:r>
        <w:t xml:space="preserve"> selected.</w:t>
      </w:r>
    </w:p>
    <w:p w14:paraId="013C6F45" w14:textId="5C12CF3C" w:rsidR="00F0275E" w:rsidRDefault="00F0275E" w:rsidP="00512B1D">
      <w:pPr>
        <w:pStyle w:val="Heading3"/>
      </w:pPr>
      <w:r>
        <w:t>Have Jenkins build the app.</w:t>
      </w:r>
    </w:p>
    <w:p w14:paraId="06854D5D" w14:textId="4BEF3441" w:rsidR="00F0275E" w:rsidRDefault="00F0275E" w:rsidP="00F0275E">
      <w:pPr>
        <w:pStyle w:val="BodyTextL25"/>
      </w:pPr>
      <w:r>
        <w:t xml:space="preserve">On the left side, click </w:t>
      </w:r>
      <w:r w:rsidRPr="00C13325">
        <w:rPr>
          <w:b/>
          <w:bCs/>
        </w:rPr>
        <w:t>Build Now</w:t>
      </w:r>
      <w:r>
        <w:t xml:space="preserve"> to start the job. Jenkins will </w:t>
      </w:r>
      <w:r w:rsidR="00C13325">
        <w:t>download</w:t>
      </w:r>
      <w:r>
        <w:t xml:space="preserve"> your Git repository and execute the build command </w:t>
      </w:r>
      <w:r w:rsidRPr="00C13325">
        <w:rPr>
          <w:b/>
          <w:bCs/>
        </w:rPr>
        <w:t>bash ./sample-app.sh</w:t>
      </w:r>
      <w:r w:rsidR="00C13325">
        <w:t xml:space="preserve">. Your build should succeed </w:t>
      </w:r>
      <w:r w:rsidR="006E0A09">
        <w:t xml:space="preserve">because </w:t>
      </w:r>
      <w:r w:rsidR="00C13325">
        <w:t xml:space="preserve">you have not changed anything in the code since Part 3 when you modified the code. </w:t>
      </w:r>
    </w:p>
    <w:p w14:paraId="42F58B1B" w14:textId="5D528737" w:rsidR="00F0275E" w:rsidRDefault="00F0275E" w:rsidP="00512B1D">
      <w:pPr>
        <w:pStyle w:val="Heading3"/>
      </w:pPr>
      <w:r>
        <w:t>Access the build details.</w:t>
      </w:r>
    </w:p>
    <w:p w14:paraId="60E6511F" w14:textId="77777777" w:rsidR="00F0275E" w:rsidRDefault="00F0275E" w:rsidP="00F0275E">
      <w:pPr>
        <w:pStyle w:val="BodyTextL25"/>
      </w:pPr>
      <w:r>
        <w:t xml:space="preserve">On the left, in the </w:t>
      </w:r>
      <w:r w:rsidRPr="00C13325">
        <w:rPr>
          <w:b/>
          <w:bCs/>
        </w:rPr>
        <w:t>Build History</w:t>
      </w:r>
      <w:r>
        <w:t xml:space="preserve"> section, click your build number which should be the </w:t>
      </w:r>
      <w:r w:rsidRPr="00C13325">
        <w:rPr>
          <w:b/>
          <w:bCs/>
        </w:rPr>
        <w:t>#1</w:t>
      </w:r>
      <w:r>
        <w:t xml:space="preserve"> unless you have built the app multiple times.</w:t>
      </w:r>
    </w:p>
    <w:p w14:paraId="7EC309B2" w14:textId="70D46588" w:rsidR="00F0275E" w:rsidRDefault="00F0275E" w:rsidP="00512B1D">
      <w:pPr>
        <w:pStyle w:val="Heading3"/>
      </w:pPr>
      <w:r>
        <w:t>View the console output.</w:t>
      </w:r>
    </w:p>
    <w:p w14:paraId="153A822D" w14:textId="7EA431D7" w:rsidR="00F0275E" w:rsidRDefault="00F0275E" w:rsidP="00F0275E">
      <w:pPr>
        <w:pStyle w:val="BodyTextL25"/>
      </w:pPr>
      <w:r>
        <w:t xml:space="preserve">On the left, click </w:t>
      </w:r>
      <w:r w:rsidRPr="00C13325">
        <w:rPr>
          <w:b/>
          <w:bCs/>
        </w:rPr>
        <w:t>Console Output</w:t>
      </w:r>
      <w:r>
        <w:t xml:space="preserve">. You should see output similar to the following. Notice the success messages at the bottom as well as the output from the </w:t>
      </w:r>
      <w:r w:rsidRPr="00C13325">
        <w:rPr>
          <w:b/>
          <w:bCs/>
        </w:rPr>
        <w:t>docker ps -a</w:t>
      </w:r>
      <w:r>
        <w:t xml:space="preserve"> command. Two docker containers are running: </w:t>
      </w:r>
      <w:r w:rsidR="00C13325">
        <w:t xml:space="preserve">one for your sample-app running on local port 5050 </w:t>
      </w:r>
      <w:r>
        <w:t xml:space="preserve">and </w:t>
      </w:r>
      <w:r w:rsidR="00C13325">
        <w:t>one for Jenkins on local port 8080</w:t>
      </w:r>
      <w:r>
        <w:t xml:space="preserve">. </w:t>
      </w:r>
    </w:p>
    <w:p w14:paraId="00A0C813" w14:textId="77777777" w:rsidR="00F0275E" w:rsidRDefault="00F0275E" w:rsidP="00512B1D">
      <w:pPr>
        <w:pStyle w:val="CMDOutput"/>
      </w:pPr>
      <w:r>
        <w:t>Started by user admin</w:t>
      </w:r>
    </w:p>
    <w:p w14:paraId="33283E92" w14:textId="77777777" w:rsidR="00F0275E" w:rsidRDefault="00F0275E" w:rsidP="00512B1D">
      <w:pPr>
        <w:pStyle w:val="CMDOutput"/>
      </w:pPr>
      <w:r>
        <w:t>Running as SYSTEM</w:t>
      </w:r>
    </w:p>
    <w:p w14:paraId="29F52D53" w14:textId="77777777" w:rsidR="00F0275E" w:rsidRDefault="00F0275E" w:rsidP="00512B1D">
      <w:pPr>
        <w:pStyle w:val="CMDOutput"/>
      </w:pPr>
      <w:r>
        <w:t>Building in workspace /var/jenkins_home/workspace/BuildAppJob</w:t>
      </w:r>
    </w:p>
    <w:p w14:paraId="3DD896AB" w14:textId="77777777" w:rsidR="00F0275E" w:rsidRDefault="00F0275E" w:rsidP="00512B1D">
      <w:pPr>
        <w:pStyle w:val="CMDOutput"/>
      </w:pPr>
      <w:r>
        <w:t>using credential 0cf684ea-48a1-4e8b-ba24-b2fa1c5aa3df</w:t>
      </w:r>
    </w:p>
    <w:p w14:paraId="3918E138" w14:textId="77777777" w:rsidR="00F0275E" w:rsidRDefault="00F0275E" w:rsidP="00512B1D">
      <w:pPr>
        <w:pStyle w:val="CMDOutput"/>
      </w:pPr>
      <w:r>
        <w:t>Cloning the remote Git repository</w:t>
      </w:r>
    </w:p>
    <w:p w14:paraId="0A850141" w14:textId="77777777" w:rsidR="00F0275E" w:rsidRDefault="00F0275E" w:rsidP="00512B1D">
      <w:pPr>
        <w:pStyle w:val="CMDOutput"/>
      </w:pPr>
      <w:r>
        <w:t>Cloning repository https://github.com/github-user/sample-app</w:t>
      </w:r>
    </w:p>
    <w:p w14:paraId="2B8DE146" w14:textId="77777777" w:rsidR="00F0275E" w:rsidRDefault="00F0275E" w:rsidP="00512B1D">
      <w:pPr>
        <w:pStyle w:val="CMDOutput"/>
      </w:pPr>
      <w:r>
        <w:t xml:space="preserve"> &gt; git init /var/jenkins_home/workspace/BuildAppJob # timeout=10</w:t>
      </w:r>
    </w:p>
    <w:p w14:paraId="7D07F8EB" w14:textId="77777777" w:rsidR="00F0275E" w:rsidRDefault="00F0275E" w:rsidP="00512B1D">
      <w:pPr>
        <w:pStyle w:val="CMDOutput"/>
      </w:pPr>
      <w:r>
        <w:t>Fetching upstream changes from https://github.com/github-user/sample-app</w:t>
      </w:r>
    </w:p>
    <w:p w14:paraId="35E53BF1" w14:textId="77777777" w:rsidR="00F0275E" w:rsidRDefault="00F0275E" w:rsidP="00512B1D">
      <w:pPr>
        <w:pStyle w:val="CMDOutput"/>
      </w:pPr>
      <w:r>
        <w:t xml:space="preserve"> &gt; git --version # timeout=10</w:t>
      </w:r>
    </w:p>
    <w:p w14:paraId="36396E09" w14:textId="77777777" w:rsidR="00F0275E" w:rsidRDefault="00F0275E" w:rsidP="00512B1D">
      <w:pPr>
        <w:pStyle w:val="CMDOutput"/>
      </w:pPr>
      <w:r>
        <w:t xml:space="preserve">using GIT_ASKPASS to set credentials </w:t>
      </w:r>
    </w:p>
    <w:p w14:paraId="543F0ECF" w14:textId="77777777" w:rsidR="00F0275E" w:rsidRDefault="00F0275E" w:rsidP="00512B1D">
      <w:pPr>
        <w:pStyle w:val="CMDOutput"/>
      </w:pPr>
      <w:r>
        <w:t xml:space="preserve"> &gt; git fetch --tags --progress -- https://github.com/github-user/sample-app +refs/heads/*:refs/remotes/origin/* # timeout=10</w:t>
      </w:r>
    </w:p>
    <w:p w14:paraId="1227F63D" w14:textId="77777777" w:rsidR="00F0275E" w:rsidRDefault="00F0275E" w:rsidP="00512B1D">
      <w:pPr>
        <w:pStyle w:val="CMDOutput"/>
      </w:pPr>
      <w:r>
        <w:t xml:space="preserve"> &gt; git config remote.origin.url https://github.com/github-user/sample-app # timeout=10</w:t>
      </w:r>
    </w:p>
    <w:p w14:paraId="221E503D" w14:textId="77777777" w:rsidR="00F0275E" w:rsidRDefault="00F0275E" w:rsidP="00512B1D">
      <w:pPr>
        <w:pStyle w:val="CMDOutput"/>
      </w:pPr>
      <w:r>
        <w:t xml:space="preserve"> &gt; git config --add remote.origin.fetch +refs/heads/*:refs/remotes/origin/* # timeout=10</w:t>
      </w:r>
    </w:p>
    <w:p w14:paraId="7FF8F1F9" w14:textId="77777777" w:rsidR="00F0275E" w:rsidRDefault="00F0275E" w:rsidP="00512B1D">
      <w:pPr>
        <w:pStyle w:val="CMDOutput"/>
      </w:pPr>
      <w:r>
        <w:t xml:space="preserve"> &gt; git config remote.origin.url https://github.com/github-user/sample-app # timeout=10</w:t>
      </w:r>
    </w:p>
    <w:p w14:paraId="0C67D80B" w14:textId="77777777" w:rsidR="00F0275E" w:rsidRDefault="00F0275E" w:rsidP="00512B1D">
      <w:pPr>
        <w:pStyle w:val="CMDOutput"/>
      </w:pPr>
      <w:r>
        <w:t>Fetching upstream changes from https://github.com/github-user/sample-app</w:t>
      </w:r>
    </w:p>
    <w:p w14:paraId="06D7D7C5" w14:textId="77777777" w:rsidR="00F0275E" w:rsidRDefault="00F0275E" w:rsidP="00512B1D">
      <w:pPr>
        <w:pStyle w:val="CMDOutput"/>
      </w:pPr>
      <w:r>
        <w:t xml:space="preserve">using GIT_ASKPASS to set credentials </w:t>
      </w:r>
    </w:p>
    <w:p w14:paraId="217D55C5" w14:textId="77777777" w:rsidR="00F0275E" w:rsidRDefault="00F0275E" w:rsidP="00512B1D">
      <w:pPr>
        <w:pStyle w:val="CMDOutput"/>
      </w:pPr>
      <w:r>
        <w:t xml:space="preserve"> &gt; git fetch --tags --progress -- https://github.com/github-user/sample-app +refs/heads/*:refs/remotes/origin/* # timeout=10</w:t>
      </w:r>
    </w:p>
    <w:p w14:paraId="605018B1" w14:textId="77777777" w:rsidR="00F0275E" w:rsidRDefault="00F0275E" w:rsidP="00512B1D">
      <w:pPr>
        <w:pStyle w:val="CMDOutput"/>
      </w:pPr>
      <w:r>
        <w:t xml:space="preserve"> &gt; git rev-parse refs/remotes/origin/master^{commit} # timeout=10</w:t>
      </w:r>
    </w:p>
    <w:p w14:paraId="7BD02BFE" w14:textId="77777777" w:rsidR="00F0275E" w:rsidRDefault="00F0275E" w:rsidP="00512B1D">
      <w:pPr>
        <w:pStyle w:val="CMDOutput"/>
      </w:pPr>
      <w:r>
        <w:t xml:space="preserve"> &gt; git rev-parse refs/remotes/origin/origin/master^{commit} # timeout=10</w:t>
      </w:r>
    </w:p>
    <w:p w14:paraId="7C34AC7A" w14:textId="77777777" w:rsidR="00F0275E" w:rsidRDefault="00F0275E" w:rsidP="00512B1D">
      <w:pPr>
        <w:pStyle w:val="CMDOutput"/>
      </w:pPr>
      <w:r>
        <w:t>Checking out Revision 230ca953ce83b5d6bdb8f99f11829e3a963028bf (refs/remotes/origin/master)</w:t>
      </w:r>
    </w:p>
    <w:p w14:paraId="0BC9B23E" w14:textId="77777777" w:rsidR="00F0275E" w:rsidRDefault="00F0275E" w:rsidP="00512B1D">
      <w:pPr>
        <w:pStyle w:val="CMDOutput"/>
      </w:pPr>
      <w:r>
        <w:t xml:space="preserve"> &gt; git config core.sparsecheckout # timeout=10</w:t>
      </w:r>
    </w:p>
    <w:p w14:paraId="53C7B9FB" w14:textId="77777777" w:rsidR="00F0275E" w:rsidRDefault="00F0275E" w:rsidP="00512B1D">
      <w:pPr>
        <w:pStyle w:val="CMDOutput"/>
      </w:pPr>
      <w:r>
        <w:t xml:space="preserve"> &gt; git checkout -f 230ca953ce83b5d6bdb8f99f11829e3a963028bf # timeout=10</w:t>
      </w:r>
    </w:p>
    <w:p w14:paraId="3036BAA3" w14:textId="77777777" w:rsidR="00F0275E" w:rsidRDefault="00F0275E" w:rsidP="00512B1D">
      <w:pPr>
        <w:pStyle w:val="CMDOutput"/>
      </w:pPr>
      <w:r>
        <w:t>Commit message: "Changed port numbers from 8080 to 5050"</w:t>
      </w:r>
    </w:p>
    <w:p w14:paraId="3EA2BAA2" w14:textId="77777777" w:rsidR="00F0275E" w:rsidRDefault="00F0275E" w:rsidP="00512B1D">
      <w:pPr>
        <w:pStyle w:val="CMDOutput"/>
      </w:pPr>
      <w:r>
        <w:t xml:space="preserve"> &gt; git rev-list --no-walk 230ca953ce83b5d6bdb8f99f11829e3a963028bf # timeout=10</w:t>
      </w:r>
    </w:p>
    <w:p w14:paraId="03DEB445" w14:textId="77777777" w:rsidR="00F0275E" w:rsidRDefault="00F0275E" w:rsidP="00512B1D">
      <w:pPr>
        <w:pStyle w:val="CMDOutput"/>
      </w:pPr>
      <w:r>
        <w:t>[BuildAppJob] $ /bin/sh -xe /tmp/jenkins1084219378602319752.sh</w:t>
      </w:r>
    </w:p>
    <w:p w14:paraId="11B65F43" w14:textId="77777777" w:rsidR="00F0275E" w:rsidRDefault="00F0275E" w:rsidP="00512B1D">
      <w:pPr>
        <w:pStyle w:val="CMDOutput"/>
      </w:pPr>
      <w:r>
        <w:lastRenderedPageBreak/>
        <w:t>+ bash ./sample-app.sh</w:t>
      </w:r>
    </w:p>
    <w:p w14:paraId="1C71368E" w14:textId="77777777" w:rsidR="00F0275E" w:rsidRDefault="00F0275E" w:rsidP="00512B1D">
      <w:pPr>
        <w:pStyle w:val="CMDOutput"/>
      </w:pPr>
      <w:r>
        <w:t>Sending build context to Docker daemon  6.144kB</w:t>
      </w:r>
    </w:p>
    <w:p w14:paraId="3E469551" w14:textId="77777777" w:rsidR="00F0275E" w:rsidRDefault="00F0275E" w:rsidP="00512B1D">
      <w:pPr>
        <w:pStyle w:val="CMDOutput"/>
      </w:pPr>
    </w:p>
    <w:p w14:paraId="34DB12F4" w14:textId="77777777" w:rsidR="00F0275E" w:rsidRDefault="00F0275E" w:rsidP="00512B1D">
      <w:pPr>
        <w:pStyle w:val="CMDOutput"/>
      </w:pPr>
      <w:r>
        <w:t>Step 1/7 : FROM python</w:t>
      </w:r>
    </w:p>
    <w:p w14:paraId="5372DBE7" w14:textId="77777777" w:rsidR="00F0275E" w:rsidRDefault="00F0275E" w:rsidP="00512B1D">
      <w:pPr>
        <w:pStyle w:val="CMDOutput"/>
      </w:pPr>
      <w:r>
        <w:t xml:space="preserve"> ---&gt; 4f7cd4269fa9</w:t>
      </w:r>
    </w:p>
    <w:p w14:paraId="786B0EC5" w14:textId="77777777" w:rsidR="00F0275E" w:rsidRDefault="00F0275E" w:rsidP="00512B1D">
      <w:pPr>
        <w:pStyle w:val="CMDOutput"/>
      </w:pPr>
      <w:r>
        <w:t>Step 2/7 : RUN pip install flask</w:t>
      </w:r>
    </w:p>
    <w:p w14:paraId="3E22A450" w14:textId="77777777" w:rsidR="00F0275E" w:rsidRDefault="00F0275E" w:rsidP="00512B1D">
      <w:pPr>
        <w:pStyle w:val="CMDOutput"/>
      </w:pPr>
      <w:r>
        <w:t xml:space="preserve"> ---&gt; Using cache</w:t>
      </w:r>
    </w:p>
    <w:p w14:paraId="52065792" w14:textId="77777777" w:rsidR="00F0275E" w:rsidRDefault="00F0275E" w:rsidP="00512B1D">
      <w:pPr>
        <w:pStyle w:val="CMDOutput"/>
      </w:pPr>
      <w:r>
        <w:t xml:space="preserve"> ---&gt; 57a74c0dff93</w:t>
      </w:r>
    </w:p>
    <w:p w14:paraId="585A52F4" w14:textId="77777777" w:rsidR="00F0275E" w:rsidRDefault="00F0275E" w:rsidP="00512B1D">
      <w:pPr>
        <w:pStyle w:val="CMDOutput"/>
      </w:pPr>
      <w:r>
        <w:t>Step 3/7 : COPY  ./static /home/myapp/static/</w:t>
      </w:r>
    </w:p>
    <w:p w14:paraId="1C2D4F75" w14:textId="77777777" w:rsidR="00F0275E" w:rsidRDefault="00F0275E" w:rsidP="00512B1D">
      <w:pPr>
        <w:pStyle w:val="CMDOutput"/>
      </w:pPr>
      <w:r>
        <w:t xml:space="preserve"> ---&gt; Using cache</w:t>
      </w:r>
    </w:p>
    <w:p w14:paraId="114DF5CD" w14:textId="77777777" w:rsidR="00F0275E" w:rsidRDefault="00F0275E" w:rsidP="00512B1D">
      <w:pPr>
        <w:pStyle w:val="CMDOutput"/>
      </w:pPr>
      <w:r>
        <w:t xml:space="preserve"> ---&gt; aee4eb712490</w:t>
      </w:r>
    </w:p>
    <w:p w14:paraId="76DB7915" w14:textId="77777777" w:rsidR="00F0275E" w:rsidRDefault="00F0275E" w:rsidP="00512B1D">
      <w:pPr>
        <w:pStyle w:val="CMDOutput"/>
      </w:pPr>
      <w:r>
        <w:t>Step 4/7 : COPY  ./templates /home/myapp/templates/</w:t>
      </w:r>
    </w:p>
    <w:p w14:paraId="5CC122FF" w14:textId="77777777" w:rsidR="00F0275E" w:rsidRDefault="00F0275E" w:rsidP="00512B1D">
      <w:pPr>
        <w:pStyle w:val="CMDOutput"/>
      </w:pPr>
      <w:r>
        <w:t xml:space="preserve"> ---&gt; Using cache</w:t>
      </w:r>
    </w:p>
    <w:p w14:paraId="786880F3" w14:textId="77777777" w:rsidR="00F0275E" w:rsidRDefault="00F0275E" w:rsidP="00512B1D">
      <w:pPr>
        <w:pStyle w:val="CMDOutput"/>
      </w:pPr>
      <w:r>
        <w:t xml:space="preserve"> ---&gt; 594cdc822490</w:t>
      </w:r>
    </w:p>
    <w:p w14:paraId="5C27F531" w14:textId="77777777" w:rsidR="00F0275E" w:rsidRDefault="00F0275E" w:rsidP="00512B1D">
      <w:pPr>
        <w:pStyle w:val="CMDOutput"/>
      </w:pPr>
      <w:r>
        <w:t>Step 5/7 : COPY  sample_app.py /home/myapp/</w:t>
      </w:r>
    </w:p>
    <w:p w14:paraId="03F65004" w14:textId="77777777" w:rsidR="00F0275E" w:rsidRDefault="00F0275E" w:rsidP="00512B1D">
      <w:pPr>
        <w:pStyle w:val="CMDOutput"/>
      </w:pPr>
      <w:r>
        <w:t xml:space="preserve"> ---&gt; Using cache</w:t>
      </w:r>
    </w:p>
    <w:p w14:paraId="1B685C8F" w14:textId="77777777" w:rsidR="00F0275E" w:rsidRDefault="00F0275E" w:rsidP="00512B1D">
      <w:pPr>
        <w:pStyle w:val="CMDOutput"/>
      </w:pPr>
      <w:r>
        <w:t xml:space="preserve"> ---&gt; a001df90cf0c</w:t>
      </w:r>
    </w:p>
    <w:p w14:paraId="0DB388C8" w14:textId="77777777" w:rsidR="00F0275E" w:rsidRDefault="00F0275E" w:rsidP="00512B1D">
      <w:pPr>
        <w:pStyle w:val="CMDOutput"/>
      </w:pPr>
      <w:r>
        <w:t>Step 6/7 : EXPOSE 5050</w:t>
      </w:r>
    </w:p>
    <w:p w14:paraId="3B93284A" w14:textId="77777777" w:rsidR="00F0275E" w:rsidRDefault="00F0275E" w:rsidP="00512B1D">
      <w:pPr>
        <w:pStyle w:val="CMDOutput"/>
      </w:pPr>
      <w:r>
        <w:t xml:space="preserve"> ---&gt; Using cache</w:t>
      </w:r>
    </w:p>
    <w:p w14:paraId="177D6B3D" w14:textId="77777777" w:rsidR="00F0275E" w:rsidRDefault="00F0275E" w:rsidP="00512B1D">
      <w:pPr>
        <w:pStyle w:val="CMDOutput"/>
      </w:pPr>
      <w:r>
        <w:t xml:space="preserve"> ---&gt; eae896e0a98c</w:t>
      </w:r>
    </w:p>
    <w:p w14:paraId="4187BA28" w14:textId="4A6887E6" w:rsidR="00F0275E" w:rsidRDefault="00F0275E" w:rsidP="00512B1D">
      <w:pPr>
        <w:pStyle w:val="CMDOutput"/>
      </w:pPr>
      <w:r>
        <w:t>Step 7/7 : CMD python</w:t>
      </w:r>
      <w:r w:rsidR="00055297">
        <w:t>3</w:t>
      </w:r>
      <w:r>
        <w:t xml:space="preserve"> /home/myapp/sample_app.py</w:t>
      </w:r>
    </w:p>
    <w:p w14:paraId="0EFD76D0" w14:textId="77777777" w:rsidR="00F0275E" w:rsidRDefault="00F0275E" w:rsidP="00512B1D">
      <w:pPr>
        <w:pStyle w:val="CMDOutput"/>
      </w:pPr>
      <w:r>
        <w:t xml:space="preserve"> ---&gt; Using cache</w:t>
      </w:r>
    </w:p>
    <w:p w14:paraId="2CC3BAB8" w14:textId="77777777" w:rsidR="00F0275E" w:rsidRDefault="00F0275E" w:rsidP="00512B1D">
      <w:pPr>
        <w:pStyle w:val="CMDOutput"/>
      </w:pPr>
      <w:r>
        <w:t xml:space="preserve"> ---&gt; 272c61fddb45</w:t>
      </w:r>
    </w:p>
    <w:p w14:paraId="6BDEDE50" w14:textId="77777777" w:rsidR="00F0275E" w:rsidRPr="00C13325" w:rsidRDefault="00F0275E" w:rsidP="00512B1D">
      <w:pPr>
        <w:pStyle w:val="CMDOutput"/>
        <w:rPr>
          <w:highlight w:val="yellow"/>
        </w:rPr>
      </w:pPr>
      <w:r w:rsidRPr="00C13325">
        <w:rPr>
          <w:highlight w:val="yellow"/>
        </w:rPr>
        <w:t>Successfully built 272c61fddb45</w:t>
      </w:r>
    </w:p>
    <w:p w14:paraId="6003891D" w14:textId="77777777" w:rsidR="00F0275E" w:rsidRDefault="00F0275E" w:rsidP="00512B1D">
      <w:pPr>
        <w:pStyle w:val="CMDOutput"/>
      </w:pPr>
      <w:r w:rsidRPr="00C13325">
        <w:rPr>
          <w:highlight w:val="yellow"/>
        </w:rPr>
        <w:t>Successfully tagged sampleapp:latest</w:t>
      </w:r>
    </w:p>
    <w:p w14:paraId="02B006AA" w14:textId="77777777" w:rsidR="00F0275E" w:rsidRDefault="00F0275E" w:rsidP="00512B1D">
      <w:pPr>
        <w:pStyle w:val="CMDOutput"/>
      </w:pPr>
      <w:r>
        <w:t>9c8594e62079c069baf9a88a75c13c8c55a3aeaddde6fd6ef54010953c2d3fbb</w:t>
      </w:r>
    </w:p>
    <w:p w14:paraId="35FC552A" w14:textId="77777777" w:rsidR="00F0275E" w:rsidRDefault="00F0275E" w:rsidP="00512B1D">
      <w:pPr>
        <w:pStyle w:val="CMDOutput"/>
      </w:pPr>
      <w:r>
        <w:t>CONTAINER ID        IMAGE                 COMMAND                  CREATED                  STATUS                  PORTS                               NAMES</w:t>
      </w:r>
    </w:p>
    <w:p w14:paraId="2C5C08F3" w14:textId="77777777" w:rsidR="00F0275E" w:rsidRDefault="00F0275E" w:rsidP="00512B1D">
      <w:pPr>
        <w:pStyle w:val="CMDOutput"/>
      </w:pPr>
      <w:r>
        <w:t>9c8594e62079        sampleapp             "/bin/sh -c 'python …"   Less than a second ago   Up Less than a second   0.0.0.0:5050-&gt;5050/tcp              samplerunning</w:t>
      </w:r>
    </w:p>
    <w:p w14:paraId="61D010D7" w14:textId="77777777" w:rsidR="00F0275E" w:rsidRDefault="00F0275E" w:rsidP="00512B1D">
      <w:pPr>
        <w:pStyle w:val="CMDOutput"/>
      </w:pPr>
      <w:r>
        <w:t>e25f233f9363        jenkins/jenkins:lts   "/sbin/tini -- /usr/…"   29 minutes ago           Up 29 minutes           0.0.0.0:8080-&gt;8080/tcp, 50000/tcp   jenkins_server</w:t>
      </w:r>
    </w:p>
    <w:p w14:paraId="0622FBA6" w14:textId="77777777" w:rsidR="00F0275E" w:rsidRDefault="00F0275E" w:rsidP="00512B1D">
      <w:pPr>
        <w:pStyle w:val="CMDOutput"/>
      </w:pPr>
      <w:r w:rsidRPr="00C13325">
        <w:rPr>
          <w:highlight w:val="yellow"/>
        </w:rPr>
        <w:t>Finished: SUCCESS</w:t>
      </w:r>
    </w:p>
    <w:p w14:paraId="129B6D89" w14:textId="3F32045F" w:rsidR="00F573BE" w:rsidRDefault="00F0275E" w:rsidP="00F573BE">
      <w:pPr>
        <w:pStyle w:val="Heading3"/>
      </w:pPr>
      <w:r>
        <w:t xml:space="preserve">Open another web browser tab and verify sample app is running. </w:t>
      </w:r>
    </w:p>
    <w:p w14:paraId="33162AE0" w14:textId="73C3EE57" w:rsidR="00F0275E" w:rsidRDefault="00F573BE" w:rsidP="00F0275E">
      <w:pPr>
        <w:pStyle w:val="BodyTextL25"/>
      </w:pPr>
      <w:r>
        <w:t xml:space="preserve">Type in the local address, </w:t>
      </w:r>
      <w:r w:rsidRPr="00F573BE">
        <w:rPr>
          <w:b/>
          <w:bCs/>
        </w:rPr>
        <w:t>localhost:5050</w:t>
      </w:r>
      <w:r>
        <w:t>. You should see</w:t>
      </w:r>
      <w:r w:rsidR="00C13325">
        <w:t xml:space="preserve"> the content of</w:t>
      </w:r>
      <w:r>
        <w:t xml:space="preserve"> your index.html displayed in light steel blue </w:t>
      </w:r>
      <w:r w:rsidR="00C13325">
        <w:t xml:space="preserve">background color </w:t>
      </w:r>
      <w:r>
        <w:t xml:space="preserve">with </w:t>
      </w:r>
      <w:r w:rsidRPr="00F573BE">
        <w:rPr>
          <w:b/>
          <w:bCs/>
        </w:rPr>
        <w:t>You are calling me from 172.17.0.1</w:t>
      </w:r>
      <w:r>
        <w:t xml:space="preserve"> displayed in as H1.</w:t>
      </w:r>
    </w:p>
    <w:p w14:paraId="7477B2E8" w14:textId="77777777" w:rsidR="00F0275E" w:rsidRDefault="00F0275E" w:rsidP="00F0275E">
      <w:pPr>
        <w:pStyle w:val="BodyTextL25"/>
      </w:pPr>
    </w:p>
    <w:p w14:paraId="2F175ED3" w14:textId="54584374" w:rsidR="00F0275E" w:rsidRDefault="00F0275E" w:rsidP="00C13325">
      <w:pPr>
        <w:pStyle w:val="Heading2"/>
      </w:pPr>
      <w:r>
        <w:t>Use Jenkins to Test a Build</w:t>
      </w:r>
    </w:p>
    <w:p w14:paraId="2E9D97E6" w14:textId="77777777" w:rsidR="00F0275E" w:rsidRPr="00C13325" w:rsidRDefault="00F0275E" w:rsidP="00C13325">
      <w:pPr>
        <w:pStyle w:val="BodyTextL25"/>
      </w:pPr>
      <w:r w:rsidRPr="00C13325">
        <w:t>In this part, you will create a second job that tests the build to ensure that it is working properly.</w:t>
      </w:r>
    </w:p>
    <w:p w14:paraId="6ED924D3" w14:textId="77777777" w:rsidR="00F0275E" w:rsidRPr="00C13325" w:rsidRDefault="00F0275E" w:rsidP="00C13325">
      <w:pPr>
        <w:pStyle w:val="BodyTextL25"/>
      </w:pPr>
      <w:r w:rsidRPr="00C13325">
        <w:rPr>
          <w:b/>
          <w:bCs/>
        </w:rPr>
        <w:t>Note</w:t>
      </w:r>
      <w:r w:rsidRPr="00C13325">
        <w:t xml:space="preserve">: You need to stop and remove the </w:t>
      </w:r>
      <w:r w:rsidRPr="002127A9">
        <w:rPr>
          <w:b/>
          <w:bCs/>
        </w:rPr>
        <w:t>samplerunning</w:t>
      </w:r>
      <w:r w:rsidRPr="00C13325">
        <w:t xml:space="preserve"> docker container.</w:t>
      </w:r>
    </w:p>
    <w:p w14:paraId="1B669D6D" w14:textId="77777777" w:rsidR="00F0275E" w:rsidRDefault="00F0275E" w:rsidP="00C13325">
      <w:pPr>
        <w:pStyle w:val="CMD"/>
      </w:pPr>
      <w:r>
        <w:t>devasc@labvm:~/labs/devnet-src/jenkins</w:t>
      </w:r>
      <w:r w:rsidRPr="002127A9">
        <w:t>/sample-app$</w:t>
      </w:r>
      <w:r w:rsidRPr="00C13325">
        <w:rPr>
          <w:b/>
          <w:bCs/>
        </w:rPr>
        <w:t xml:space="preserve"> docker stop samplerunning</w:t>
      </w:r>
      <w:r>
        <w:t xml:space="preserve"> </w:t>
      </w:r>
    </w:p>
    <w:p w14:paraId="4AB2324B" w14:textId="77777777" w:rsidR="00F0275E" w:rsidRDefault="00F0275E" w:rsidP="00C13325">
      <w:pPr>
        <w:pStyle w:val="CMDOutput"/>
      </w:pPr>
      <w:r>
        <w:t>samplerunning</w:t>
      </w:r>
    </w:p>
    <w:p w14:paraId="31403CF7" w14:textId="77777777" w:rsidR="00F0275E" w:rsidRPr="00C13325" w:rsidRDefault="00F0275E" w:rsidP="00C13325">
      <w:pPr>
        <w:pStyle w:val="CMD"/>
        <w:rPr>
          <w:b/>
          <w:bCs/>
        </w:rPr>
      </w:pPr>
      <w:r>
        <w:t xml:space="preserve">devasc@labvm:~/labs/devnet-src/jenkins/sample-app$ </w:t>
      </w:r>
      <w:r w:rsidRPr="00C13325">
        <w:rPr>
          <w:b/>
          <w:bCs/>
        </w:rPr>
        <w:t xml:space="preserve">docker rm samplerunning </w:t>
      </w:r>
    </w:p>
    <w:p w14:paraId="770475E0" w14:textId="6EA86A2B" w:rsidR="00F0275E" w:rsidRDefault="00F0275E" w:rsidP="00503A46">
      <w:pPr>
        <w:pStyle w:val="CMDOutput"/>
      </w:pPr>
      <w:r w:rsidRPr="00C13325">
        <w:t>samplerunning</w:t>
      </w:r>
    </w:p>
    <w:p w14:paraId="012B065E" w14:textId="53206DF1" w:rsidR="00F0275E" w:rsidRDefault="00F0275E" w:rsidP="00C13325">
      <w:pPr>
        <w:pStyle w:val="Heading3"/>
      </w:pPr>
      <w:r>
        <w:lastRenderedPageBreak/>
        <w:t>Start a new job for testing your sample-app.</w:t>
      </w:r>
    </w:p>
    <w:p w14:paraId="60B57164" w14:textId="77777777" w:rsidR="006359BB" w:rsidRDefault="00F0275E" w:rsidP="00C13325">
      <w:pPr>
        <w:pStyle w:val="SubStepAlpha"/>
      </w:pPr>
      <w:r>
        <w:t xml:space="preserve">Return to the Jenkins web browser tab and click the </w:t>
      </w:r>
      <w:r w:rsidRPr="002127A9">
        <w:rPr>
          <w:b/>
          <w:bCs/>
        </w:rPr>
        <w:t>Jenkins</w:t>
      </w:r>
      <w:r>
        <w:t xml:space="preserve"> link in the top left corner to return to the main dashboard. </w:t>
      </w:r>
    </w:p>
    <w:p w14:paraId="6A9FFE84" w14:textId="270E0A7F" w:rsidR="00F0275E" w:rsidRDefault="00F0275E" w:rsidP="00C13325">
      <w:pPr>
        <w:pStyle w:val="SubStepAlpha"/>
      </w:pPr>
      <w:r>
        <w:t xml:space="preserve">Click the </w:t>
      </w:r>
      <w:r w:rsidRPr="002127A9">
        <w:rPr>
          <w:b/>
          <w:bCs/>
        </w:rPr>
        <w:t>New Item</w:t>
      </w:r>
      <w:r>
        <w:t xml:space="preserve"> link to create a new job.</w:t>
      </w:r>
    </w:p>
    <w:p w14:paraId="16F3FAE7" w14:textId="65151676" w:rsidR="00F0275E" w:rsidRDefault="00F0275E" w:rsidP="00C13325">
      <w:pPr>
        <w:pStyle w:val="SubStepAlpha"/>
      </w:pPr>
      <w:r>
        <w:t xml:space="preserve">In the Enter an item name field, fill in the name </w:t>
      </w:r>
      <w:r w:rsidRPr="002127A9">
        <w:rPr>
          <w:b/>
          <w:bCs/>
        </w:rPr>
        <w:t>TestAppJob</w:t>
      </w:r>
      <w:r>
        <w:t>.</w:t>
      </w:r>
    </w:p>
    <w:p w14:paraId="28ED32E8" w14:textId="75175875" w:rsidR="00F0275E" w:rsidRDefault="00F0275E" w:rsidP="00C13325">
      <w:pPr>
        <w:pStyle w:val="SubStepAlpha"/>
      </w:pPr>
      <w:r>
        <w:t xml:space="preserve">Click </w:t>
      </w:r>
      <w:r w:rsidRPr="00503A46">
        <w:rPr>
          <w:b/>
          <w:bCs/>
        </w:rPr>
        <w:t>Freestyle</w:t>
      </w:r>
      <w:r>
        <w:t xml:space="preserve"> </w:t>
      </w:r>
      <w:r w:rsidRPr="00503A46">
        <w:rPr>
          <w:b/>
          <w:bCs/>
        </w:rPr>
        <w:t>project</w:t>
      </w:r>
      <w:r>
        <w:t xml:space="preserve"> as the job type.</w:t>
      </w:r>
    </w:p>
    <w:p w14:paraId="1771878B" w14:textId="6CFD3306" w:rsidR="00F0275E" w:rsidRDefault="00F0275E" w:rsidP="00F0275E">
      <w:pPr>
        <w:pStyle w:val="SubStepAlpha"/>
      </w:pPr>
      <w:r>
        <w:t xml:space="preserve">Scroll to the bottom and click </w:t>
      </w:r>
      <w:r w:rsidRPr="00503A46">
        <w:rPr>
          <w:b/>
          <w:bCs/>
        </w:rPr>
        <w:t>OK</w:t>
      </w:r>
      <w:r>
        <w:t>.</w:t>
      </w:r>
    </w:p>
    <w:p w14:paraId="7969AE8B" w14:textId="32B48CD6" w:rsidR="00F0275E" w:rsidRDefault="00F0275E" w:rsidP="00C13325">
      <w:pPr>
        <w:pStyle w:val="Heading3"/>
      </w:pPr>
      <w:r>
        <w:t xml:space="preserve">Configure the Jenkins </w:t>
      </w:r>
      <w:r w:rsidR="006359BB">
        <w:t>Test</w:t>
      </w:r>
      <w:r>
        <w:t xml:space="preserve">AppJob. </w:t>
      </w:r>
    </w:p>
    <w:p w14:paraId="6659FC89" w14:textId="180AFC80" w:rsidR="00F0275E" w:rsidRDefault="00F0275E" w:rsidP="00C13325">
      <w:pPr>
        <w:pStyle w:val="SubStepAlpha"/>
      </w:pPr>
      <w:r>
        <w:t>Add a description for your job. For example, "My first Jenkins test."</w:t>
      </w:r>
    </w:p>
    <w:p w14:paraId="2539FF4B" w14:textId="6FACCE34" w:rsidR="00F0275E" w:rsidRDefault="00F0275E" w:rsidP="00C13325">
      <w:pPr>
        <w:pStyle w:val="SubStepAlpha"/>
      </w:pPr>
      <w:r>
        <w:t xml:space="preserve">Leave </w:t>
      </w:r>
      <w:r w:rsidRPr="002127A9">
        <w:rPr>
          <w:b/>
          <w:bCs/>
        </w:rPr>
        <w:t>Source Code Management</w:t>
      </w:r>
      <w:r>
        <w:t xml:space="preserve"> set to </w:t>
      </w:r>
      <w:r w:rsidRPr="002127A9">
        <w:rPr>
          <w:b/>
          <w:bCs/>
        </w:rPr>
        <w:t>None</w:t>
      </w:r>
      <w:r>
        <w:t>.</w:t>
      </w:r>
    </w:p>
    <w:p w14:paraId="5109E68E" w14:textId="1AF30F14" w:rsidR="00F0275E" w:rsidRDefault="00F0275E" w:rsidP="00F0275E">
      <w:pPr>
        <w:pStyle w:val="SubStepAlpha"/>
      </w:pPr>
      <w:r>
        <w:t xml:space="preserve">Click the </w:t>
      </w:r>
      <w:r w:rsidRPr="002127A9">
        <w:rPr>
          <w:b/>
          <w:bCs/>
        </w:rPr>
        <w:t>Build Triggers</w:t>
      </w:r>
      <w:r>
        <w:t xml:space="preserve"> tab and check the box, </w:t>
      </w:r>
      <w:r w:rsidRPr="002127A9">
        <w:rPr>
          <w:b/>
          <w:bCs/>
        </w:rPr>
        <w:t>Build after other projects are built</w:t>
      </w:r>
      <w:r>
        <w:t xml:space="preserve">. For </w:t>
      </w:r>
      <w:r w:rsidRPr="002127A9">
        <w:rPr>
          <w:b/>
          <w:bCs/>
        </w:rPr>
        <w:t>Projects to watch</w:t>
      </w:r>
      <w:r>
        <w:t xml:space="preserve">, fill in the name </w:t>
      </w:r>
      <w:r w:rsidRPr="002127A9">
        <w:rPr>
          <w:b/>
          <w:bCs/>
        </w:rPr>
        <w:t>BuildAppJob</w:t>
      </w:r>
      <w:r>
        <w:t>.</w:t>
      </w:r>
    </w:p>
    <w:p w14:paraId="03DEAF81" w14:textId="776FB46A" w:rsidR="00F0275E" w:rsidRDefault="00F0275E" w:rsidP="00C13325">
      <w:pPr>
        <w:pStyle w:val="Heading3"/>
      </w:pPr>
      <w:r>
        <w:t>Write the test script that should run after a stable build of the BuildAppJob.</w:t>
      </w:r>
    </w:p>
    <w:p w14:paraId="10FF9A25" w14:textId="5A0A7E84" w:rsidR="00F0275E" w:rsidRDefault="00F0275E" w:rsidP="00C13325">
      <w:pPr>
        <w:pStyle w:val="SubStepAlpha"/>
      </w:pPr>
      <w:r>
        <w:t xml:space="preserve">Click the </w:t>
      </w:r>
      <w:r w:rsidRPr="002127A9">
        <w:rPr>
          <w:b/>
          <w:bCs/>
        </w:rPr>
        <w:t>Build</w:t>
      </w:r>
      <w:r>
        <w:t xml:space="preserve"> tab.</w:t>
      </w:r>
    </w:p>
    <w:p w14:paraId="38C92C59" w14:textId="3805EB6F" w:rsidR="00F0275E" w:rsidRDefault="00F0275E" w:rsidP="00C13325">
      <w:pPr>
        <w:pStyle w:val="SubStepAlpha"/>
      </w:pPr>
      <w:r>
        <w:t xml:space="preserve">Click </w:t>
      </w:r>
      <w:r w:rsidRPr="002127A9">
        <w:rPr>
          <w:b/>
          <w:bCs/>
        </w:rPr>
        <w:t>Add build step</w:t>
      </w:r>
      <w:r>
        <w:t xml:space="preserve"> and choose </w:t>
      </w:r>
      <w:r w:rsidRPr="002127A9">
        <w:rPr>
          <w:b/>
          <w:bCs/>
        </w:rPr>
        <w:t>Execute shell</w:t>
      </w:r>
      <w:r>
        <w:t>.</w:t>
      </w:r>
    </w:p>
    <w:p w14:paraId="4477390E" w14:textId="596A7B4C" w:rsidR="00F0275E" w:rsidRDefault="00F0275E" w:rsidP="00F0275E">
      <w:pPr>
        <w:pStyle w:val="SubStepAlpha"/>
      </w:pPr>
      <w:r>
        <w:t xml:space="preserve">Enter the following script. </w:t>
      </w:r>
      <w:r w:rsidR="00B35820">
        <w:t xml:space="preserve">The </w:t>
      </w:r>
      <w:r w:rsidR="00B35820" w:rsidRPr="002127A9">
        <w:rPr>
          <w:b/>
          <w:bCs/>
        </w:rPr>
        <w:t>if</w:t>
      </w:r>
      <w:r w:rsidR="00B35820">
        <w:t xml:space="preserve"> command should be all on one line including the </w:t>
      </w:r>
      <w:r w:rsidR="00B35820" w:rsidRPr="00B35820">
        <w:rPr>
          <w:b/>
          <w:bCs/>
        </w:rPr>
        <w:t>; then</w:t>
      </w:r>
      <w:r w:rsidR="00B35820">
        <w:t xml:space="preserve">. This command will </w:t>
      </w:r>
      <w:r w:rsidR="00B35820" w:rsidRPr="00B35820">
        <w:rPr>
          <w:b/>
          <w:bCs/>
        </w:rPr>
        <w:t>grep</w:t>
      </w:r>
      <w:r w:rsidR="00B35820">
        <w:t xml:space="preserve"> the output returned from the cURL command to see if </w:t>
      </w:r>
      <w:r w:rsidR="00B35820" w:rsidRPr="00B35820">
        <w:rPr>
          <w:b/>
          <w:bCs/>
        </w:rPr>
        <w:t>You are calling me from 172.17.0.1</w:t>
      </w:r>
      <w:r w:rsidR="00B35820">
        <w:t xml:space="preserve"> is returned. If true, the script exits with a code of 0, which means that there are no errors in the </w:t>
      </w:r>
      <w:r w:rsidR="00B35820" w:rsidRPr="00B35820">
        <w:rPr>
          <w:b/>
          <w:bCs/>
        </w:rPr>
        <w:t>BuildAppJob</w:t>
      </w:r>
      <w:r w:rsidR="00B35820">
        <w:t xml:space="preserve"> build. If false, the script exits with a code of 1 which means the </w:t>
      </w:r>
      <w:r w:rsidR="00B35820" w:rsidRPr="00B35820">
        <w:rPr>
          <w:b/>
          <w:bCs/>
        </w:rPr>
        <w:t>BuildAppJob</w:t>
      </w:r>
      <w:r w:rsidR="00B35820">
        <w:t xml:space="preserve"> failed.</w:t>
      </w:r>
    </w:p>
    <w:p w14:paraId="2CD4ABD3" w14:textId="77777777" w:rsidR="00F0275E" w:rsidRDefault="00F0275E" w:rsidP="002713AF">
      <w:pPr>
        <w:pStyle w:val="CMDOutput"/>
      </w:pPr>
      <w:r>
        <w:t>if curl http://172.17.0.1:5050/ | grep "You are calling me from 172.17.0.1"; then</w:t>
      </w:r>
    </w:p>
    <w:p w14:paraId="75D07A0B" w14:textId="77777777" w:rsidR="00F0275E" w:rsidRDefault="00F0275E" w:rsidP="002713AF">
      <w:pPr>
        <w:pStyle w:val="CMDOutput"/>
      </w:pPr>
      <w:r>
        <w:t xml:space="preserve">   exit 0</w:t>
      </w:r>
    </w:p>
    <w:p w14:paraId="59E6E145" w14:textId="77777777" w:rsidR="00F0275E" w:rsidRDefault="00F0275E" w:rsidP="002713AF">
      <w:pPr>
        <w:pStyle w:val="CMDOutput"/>
      </w:pPr>
      <w:r>
        <w:t>else</w:t>
      </w:r>
    </w:p>
    <w:p w14:paraId="095CF5DA" w14:textId="77777777" w:rsidR="00F0275E" w:rsidRDefault="00F0275E" w:rsidP="002713AF">
      <w:pPr>
        <w:pStyle w:val="CMDOutput"/>
      </w:pPr>
      <w:r>
        <w:t xml:space="preserve">   exit 1</w:t>
      </w:r>
    </w:p>
    <w:p w14:paraId="7CAF7870" w14:textId="3661E492" w:rsidR="00F0275E" w:rsidRDefault="00F0275E" w:rsidP="002713AF">
      <w:pPr>
        <w:pStyle w:val="CMDOutput"/>
      </w:pPr>
      <w:r>
        <w:t>fi</w:t>
      </w:r>
    </w:p>
    <w:p w14:paraId="2DE2261D" w14:textId="53947E69" w:rsidR="00C94889" w:rsidRDefault="00C94889" w:rsidP="00C94889">
      <w:pPr>
        <w:pStyle w:val="SubStepAlpha"/>
      </w:pPr>
      <w:r>
        <w:t xml:space="preserve">Click </w:t>
      </w:r>
      <w:r w:rsidRPr="00C94889">
        <w:rPr>
          <w:b/>
          <w:bCs/>
        </w:rPr>
        <w:t>Save</w:t>
      </w:r>
      <w:r>
        <w:t xml:space="preserve"> and then the </w:t>
      </w:r>
      <w:r w:rsidRPr="00C94889">
        <w:rPr>
          <w:b/>
          <w:bCs/>
        </w:rPr>
        <w:t>Back to Dashboard</w:t>
      </w:r>
      <w:r>
        <w:t xml:space="preserve"> link on the left side.</w:t>
      </w:r>
    </w:p>
    <w:p w14:paraId="57DCE8FF" w14:textId="6826DFBB" w:rsidR="00C94889" w:rsidRDefault="00C94889" w:rsidP="00C94889">
      <w:pPr>
        <w:pStyle w:val="Heading3"/>
      </w:pPr>
      <w:r>
        <w:t>Have Jenkins run the BuildAppJob job again.</w:t>
      </w:r>
    </w:p>
    <w:p w14:paraId="2A198BC3" w14:textId="157DA728" w:rsidR="002127A9" w:rsidRDefault="009D7D02" w:rsidP="002127A9">
      <w:pPr>
        <w:pStyle w:val="SubStepAlpha"/>
      </w:pPr>
      <w:r>
        <w:t>Refresh the web page with the refresh button for your browser.</w:t>
      </w:r>
    </w:p>
    <w:p w14:paraId="50E373E6" w14:textId="7142C8AD" w:rsidR="00C94889" w:rsidRDefault="00C94889" w:rsidP="002127A9">
      <w:pPr>
        <w:pStyle w:val="SubStepAlpha"/>
      </w:pPr>
      <w:r>
        <w:t xml:space="preserve">You should now see your two jobs listed in a table. For the </w:t>
      </w:r>
      <w:r w:rsidRPr="00C94889">
        <w:rPr>
          <w:b/>
          <w:bCs/>
        </w:rPr>
        <w:t>BuildAppJob</w:t>
      </w:r>
      <w:r>
        <w:t xml:space="preserve"> job, click the build button on the far right (a clock with an arrow). </w:t>
      </w:r>
    </w:p>
    <w:p w14:paraId="40E222A9" w14:textId="3246C964" w:rsidR="00C94889" w:rsidRDefault="00C94889" w:rsidP="00C94889">
      <w:pPr>
        <w:pStyle w:val="Heading3"/>
      </w:pPr>
      <w:r>
        <w:t>Verify both jobs completed.</w:t>
      </w:r>
    </w:p>
    <w:p w14:paraId="3E587AA5" w14:textId="7C8A544F" w:rsidR="00C94889" w:rsidRDefault="00C94889" w:rsidP="00C94889">
      <w:pPr>
        <w:pStyle w:val="BodyTextL25"/>
      </w:pPr>
      <w:r>
        <w:t xml:space="preserve">If all goes well, you should see the timestamp for the </w:t>
      </w:r>
      <w:r w:rsidRPr="00C94889">
        <w:rPr>
          <w:b/>
          <w:bCs/>
        </w:rPr>
        <w:t>Last Success</w:t>
      </w:r>
      <w:r>
        <w:t xml:space="preserve"> column update for both </w:t>
      </w:r>
      <w:r w:rsidRPr="00C94889">
        <w:rPr>
          <w:b/>
          <w:bCs/>
        </w:rPr>
        <w:t>BuildAppJob</w:t>
      </w:r>
      <w:r>
        <w:t xml:space="preserve"> and </w:t>
      </w:r>
      <w:r w:rsidRPr="00C94889">
        <w:rPr>
          <w:b/>
          <w:bCs/>
        </w:rPr>
        <w:t>TestAppJob</w:t>
      </w:r>
      <w:r>
        <w:t>. This means your code for both jobs ran without error. But you can also verify this for yourself.</w:t>
      </w:r>
    </w:p>
    <w:p w14:paraId="61D147DE" w14:textId="538BC4CF" w:rsidR="002127A9" w:rsidRDefault="002127A9" w:rsidP="00C94889">
      <w:pPr>
        <w:pStyle w:val="BodyTextL25"/>
      </w:pPr>
      <w:r w:rsidRPr="002127A9">
        <w:rPr>
          <w:b/>
          <w:bCs/>
        </w:rPr>
        <w:t>Note</w:t>
      </w:r>
      <w:r>
        <w:t>: If timestamps do not update, make sure enable auto refresh i</w:t>
      </w:r>
      <w:r w:rsidR="006359BB">
        <w:t>s</w:t>
      </w:r>
      <w:r>
        <w:t xml:space="preserve"> turned on by clicking the link in the top right corner.</w:t>
      </w:r>
    </w:p>
    <w:p w14:paraId="6365F032" w14:textId="5F9ADE55" w:rsidR="00C94889" w:rsidRDefault="00C94889" w:rsidP="00C94889">
      <w:pPr>
        <w:pStyle w:val="SubStepAlpha"/>
      </w:pPr>
      <w:r>
        <w:t xml:space="preserve">Click the Link for </w:t>
      </w:r>
      <w:r w:rsidRPr="002127A9">
        <w:rPr>
          <w:b/>
          <w:bCs/>
        </w:rPr>
        <w:t>TestAppJob</w:t>
      </w:r>
      <w:r>
        <w:t xml:space="preserve">. Under </w:t>
      </w:r>
      <w:r w:rsidRPr="002127A9">
        <w:rPr>
          <w:b/>
          <w:bCs/>
        </w:rPr>
        <w:t>Permalinks</w:t>
      </w:r>
      <w:r>
        <w:t xml:space="preserve">, click the link for your last build, and then click </w:t>
      </w:r>
      <w:r w:rsidRPr="002127A9">
        <w:rPr>
          <w:b/>
          <w:bCs/>
        </w:rPr>
        <w:t>Console Output</w:t>
      </w:r>
      <w:r>
        <w:t>. You should see output similar to the following:</w:t>
      </w:r>
    </w:p>
    <w:p w14:paraId="58BC895A" w14:textId="77777777" w:rsidR="00C94889" w:rsidRDefault="00C94889" w:rsidP="00C94889">
      <w:pPr>
        <w:pStyle w:val="CMDOutput"/>
      </w:pPr>
      <w:r>
        <w:t>Started by upstream project "BuildAppJob" build number 13</w:t>
      </w:r>
    </w:p>
    <w:p w14:paraId="53EE1DB5" w14:textId="77777777" w:rsidR="00C94889" w:rsidRDefault="00C94889" w:rsidP="00C94889">
      <w:pPr>
        <w:pStyle w:val="CMDOutput"/>
      </w:pPr>
      <w:r>
        <w:t>originally caused by:</w:t>
      </w:r>
    </w:p>
    <w:p w14:paraId="70F684B0" w14:textId="77777777" w:rsidR="00C94889" w:rsidRDefault="00C94889" w:rsidP="00C94889">
      <w:pPr>
        <w:pStyle w:val="CMDOutput"/>
      </w:pPr>
      <w:r>
        <w:t xml:space="preserve"> Started by user admin</w:t>
      </w:r>
    </w:p>
    <w:p w14:paraId="3C4D4F45" w14:textId="77777777" w:rsidR="00C94889" w:rsidRDefault="00C94889" w:rsidP="00C94889">
      <w:pPr>
        <w:pStyle w:val="CMDOutput"/>
      </w:pPr>
      <w:r>
        <w:t>Running as SYSTEM</w:t>
      </w:r>
    </w:p>
    <w:p w14:paraId="7CE6E34D" w14:textId="77777777" w:rsidR="00C94889" w:rsidRDefault="00C94889" w:rsidP="00C94889">
      <w:pPr>
        <w:pStyle w:val="CMDOutput"/>
      </w:pPr>
      <w:r>
        <w:lastRenderedPageBreak/>
        <w:t>Building in workspace /var/jenkins_home/workspace/TestAppJob</w:t>
      </w:r>
    </w:p>
    <w:p w14:paraId="40AB0DFD" w14:textId="77777777" w:rsidR="00C94889" w:rsidRDefault="00C94889" w:rsidP="00C94889">
      <w:pPr>
        <w:pStyle w:val="CMDOutput"/>
      </w:pPr>
      <w:r>
        <w:t>[TestAppJob] $ /bin/sh -xe /tmp/jenkins1658055689664198619.sh</w:t>
      </w:r>
    </w:p>
    <w:p w14:paraId="7D44770D" w14:textId="77777777" w:rsidR="00C94889" w:rsidRDefault="00C94889" w:rsidP="00C94889">
      <w:pPr>
        <w:pStyle w:val="CMDOutput"/>
      </w:pPr>
      <w:r>
        <w:t xml:space="preserve">+ </w:t>
      </w:r>
      <w:r w:rsidRPr="00C94889">
        <w:rPr>
          <w:highlight w:val="yellow"/>
        </w:rPr>
        <w:t>grep You are calling me from 172.17.0.1</w:t>
      </w:r>
    </w:p>
    <w:p w14:paraId="46982D40" w14:textId="77777777" w:rsidR="00C94889" w:rsidRDefault="00C94889" w:rsidP="00C94889">
      <w:pPr>
        <w:pStyle w:val="CMDOutput"/>
      </w:pPr>
      <w:r>
        <w:t>+ curl http://172.17.0.1:5050/</w:t>
      </w:r>
    </w:p>
    <w:p w14:paraId="570CD015" w14:textId="77777777" w:rsidR="00C94889" w:rsidRDefault="00C94889" w:rsidP="00C94889">
      <w:pPr>
        <w:pStyle w:val="CMDOutput"/>
      </w:pPr>
      <w:r>
        <w:t xml:space="preserve">  % Total    % Received % Xferd  Average Speed   Time    Time     Time  Current</w:t>
      </w:r>
    </w:p>
    <w:p w14:paraId="21979BAF" w14:textId="77777777" w:rsidR="00C94889" w:rsidRDefault="00C94889" w:rsidP="00C94889">
      <w:pPr>
        <w:pStyle w:val="CMDOutput"/>
      </w:pPr>
      <w:r>
        <w:t xml:space="preserve">                                 Dload  Upload   Total   Spent    Left  Speed</w:t>
      </w:r>
    </w:p>
    <w:p w14:paraId="503C4B2F" w14:textId="77777777" w:rsidR="00C94889" w:rsidRDefault="00C94889" w:rsidP="00C94889">
      <w:pPr>
        <w:pStyle w:val="CMDOutput"/>
      </w:pPr>
    </w:p>
    <w:p w14:paraId="341D3646" w14:textId="77777777" w:rsidR="00C94889" w:rsidRDefault="00C94889" w:rsidP="00C94889">
      <w:pPr>
        <w:pStyle w:val="CMDOutput"/>
      </w:pPr>
      <w:r>
        <w:t xml:space="preserve">  0     0    0     0    0     0      0      0 --:--:-- --:--:-- --:--:--     0</w:t>
      </w:r>
    </w:p>
    <w:p w14:paraId="5FB7D9FE" w14:textId="77777777" w:rsidR="00C94889" w:rsidRDefault="00C94889" w:rsidP="00C94889">
      <w:pPr>
        <w:pStyle w:val="CMDOutput"/>
      </w:pPr>
      <w:r>
        <w:t>100   177  100   177    0     0  29772      0 --:--:-- --:--:-- --:--:-- 35400</w:t>
      </w:r>
    </w:p>
    <w:p w14:paraId="2B32D8D1" w14:textId="77777777" w:rsidR="00C94889" w:rsidRDefault="00C94889" w:rsidP="00C94889">
      <w:pPr>
        <w:pStyle w:val="CMDOutput"/>
      </w:pPr>
      <w:r>
        <w:t xml:space="preserve">    &lt;h1&gt;</w:t>
      </w:r>
      <w:r w:rsidRPr="00C94889">
        <w:rPr>
          <w:highlight w:val="yellow"/>
        </w:rPr>
        <w:t>You are calling me from 172.17.0.1</w:t>
      </w:r>
      <w:r>
        <w:t>&lt;/h1&gt;</w:t>
      </w:r>
    </w:p>
    <w:p w14:paraId="58B480D9" w14:textId="77777777" w:rsidR="00C94889" w:rsidRDefault="00C94889" w:rsidP="00C94889">
      <w:pPr>
        <w:pStyle w:val="CMDOutput"/>
      </w:pPr>
      <w:r>
        <w:t>+ exit 0</w:t>
      </w:r>
    </w:p>
    <w:p w14:paraId="1FBFE425" w14:textId="77777777" w:rsidR="00C94889" w:rsidRDefault="00C94889" w:rsidP="00C94889">
      <w:pPr>
        <w:pStyle w:val="CMDOutput"/>
      </w:pPr>
      <w:r w:rsidRPr="00C94889">
        <w:rPr>
          <w:highlight w:val="yellow"/>
        </w:rPr>
        <w:t>Finished: SUCCESS</w:t>
      </w:r>
    </w:p>
    <w:p w14:paraId="4AAE9410" w14:textId="2D9BF202" w:rsidR="00C94889" w:rsidRDefault="00C94889" w:rsidP="00C94889">
      <w:pPr>
        <w:pStyle w:val="SubStepAlpha"/>
      </w:pPr>
      <w:r>
        <w:t xml:space="preserve">It is not necessary to verify your </w:t>
      </w:r>
      <w:r w:rsidR="006359BB">
        <w:t xml:space="preserve">sample app </w:t>
      </w:r>
      <w:r>
        <w:t xml:space="preserve">is running </w:t>
      </w:r>
      <w:r w:rsidR="006359BB">
        <w:t xml:space="preserve">because </w:t>
      </w:r>
      <w:r>
        <w:t xml:space="preserve">the </w:t>
      </w:r>
      <w:r w:rsidRPr="00C94889">
        <w:rPr>
          <w:b/>
          <w:bCs/>
        </w:rPr>
        <w:t xml:space="preserve">TestAppJob </w:t>
      </w:r>
      <w:r>
        <w:t xml:space="preserve">already did this for you. However, you can open a browser tab for </w:t>
      </w:r>
      <w:r>
        <w:rPr>
          <w:b/>
          <w:bCs/>
        </w:rPr>
        <w:t>172.17.0.1</w:t>
      </w:r>
      <w:r w:rsidRPr="00C94889">
        <w:rPr>
          <w:b/>
          <w:bCs/>
        </w:rPr>
        <w:t>:5050</w:t>
      </w:r>
      <w:r>
        <w:t xml:space="preserve"> to see that it is indeed running.</w:t>
      </w:r>
    </w:p>
    <w:p w14:paraId="374162B1" w14:textId="77777777" w:rsidR="0063605E" w:rsidRDefault="0063605E" w:rsidP="0063605E">
      <w:pPr>
        <w:pStyle w:val="Heading2"/>
      </w:pPr>
      <w:r>
        <w:t>Create a Pipeline in Jenkins</w:t>
      </w:r>
    </w:p>
    <w:p w14:paraId="23908E2B" w14:textId="52A011B1" w:rsidR="0063605E" w:rsidRDefault="0063605E" w:rsidP="0063605E">
      <w:pPr>
        <w:pStyle w:val="BodyTextL25"/>
      </w:pPr>
      <w:r>
        <w:t>Although you can currently run your two jobs by simply click</w:t>
      </w:r>
      <w:r w:rsidR="006359BB">
        <w:t>ing</w:t>
      </w:r>
      <w:r>
        <w:t xml:space="preserve"> the Build Now button for the </w:t>
      </w:r>
      <w:r w:rsidRPr="0063605E">
        <w:rPr>
          <w:b/>
          <w:bCs/>
        </w:rPr>
        <w:t>BuildAppJob</w:t>
      </w:r>
      <w:r>
        <w:t xml:space="preserve">, software development projects are typically much more complex. These projects can benefit greatly from automating builds for continuous integration of code changes and continuously </w:t>
      </w:r>
      <w:r w:rsidR="002127A9">
        <w:t>creating</w:t>
      </w:r>
      <w:r>
        <w:t xml:space="preserve"> development builds that are ready to deploy. This is the essence of CI/CD. A pipeline can be automated to run based on a variety of triggers including periodically, based on a GitHub poll for changes, or from a script run remotely. </w:t>
      </w:r>
      <w:r w:rsidR="00D20A06">
        <w:t>However, i</w:t>
      </w:r>
      <w:r>
        <w:t>n this part</w:t>
      </w:r>
      <w:r w:rsidR="00D20A06">
        <w:t xml:space="preserve"> </w:t>
      </w:r>
      <w:r>
        <w:t>you will script a pipeline in Jenkins to run your two apps</w:t>
      </w:r>
      <w:r w:rsidR="00D20A06">
        <w:t xml:space="preserve"> whenever you click the pipeline </w:t>
      </w:r>
      <w:r w:rsidR="00D20A06" w:rsidRPr="00D20A06">
        <w:rPr>
          <w:b/>
          <w:bCs/>
        </w:rPr>
        <w:t>Build Now</w:t>
      </w:r>
      <w:r w:rsidR="00D20A06">
        <w:t xml:space="preserve"> button.</w:t>
      </w:r>
    </w:p>
    <w:p w14:paraId="7BAABB05" w14:textId="55AE3EFF" w:rsidR="0063605E" w:rsidRDefault="0063605E" w:rsidP="00D20A06">
      <w:pPr>
        <w:pStyle w:val="Heading3"/>
      </w:pPr>
      <w:r>
        <w:t>Create a Pipeline job.</w:t>
      </w:r>
    </w:p>
    <w:p w14:paraId="5FD59FE2" w14:textId="14F7960D" w:rsidR="0063605E" w:rsidRDefault="0063605E" w:rsidP="00D20A06">
      <w:pPr>
        <w:pStyle w:val="SubStepAlpha"/>
      </w:pPr>
      <w:r>
        <w:t xml:space="preserve">Click the </w:t>
      </w:r>
      <w:r w:rsidRPr="00D20A06">
        <w:rPr>
          <w:b/>
          <w:bCs/>
        </w:rPr>
        <w:t>Jenkins</w:t>
      </w:r>
      <w:r>
        <w:t xml:space="preserve"> link in the top left, and then </w:t>
      </w:r>
      <w:r w:rsidRPr="00D20A06">
        <w:rPr>
          <w:b/>
          <w:bCs/>
        </w:rPr>
        <w:t>New Item</w:t>
      </w:r>
      <w:r>
        <w:t>.</w:t>
      </w:r>
    </w:p>
    <w:p w14:paraId="21637EB0" w14:textId="0EE509D5" w:rsidR="0063605E" w:rsidRDefault="0063605E" w:rsidP="00D20A06">
      <w:pPr>
        <w:pStyle w:val="SubStepAlpha"/>
      </w:pPr>
      <w:r>
        <w:t xml:space="preserve">In the </w:t>
      </w:r>
      <w:r w:rsidRPr="00D20A06">
        <w:rPr>
          <w:b/>
          <w:bCs/>
        </w:rPr>
        <w:t>Enter an item name</w:t>
      </w:r>
      <w:r>
        <w:t xml:space="preserve"> field, type </w:t>
      </w:r>
      <w:r w:rsidRPr="00D20A06">
        <w:rPr>
          <w:b/>
          <w:bCs/>
        </w:rPr>
        <w:t>SamplePipeline</w:t>
      </w:r>
      <w:r>
        <w:t xml:space="preserve">. </w:t>
      </w:r>
    </w:p>
    <w:p w14:paraId="00FFFAC3" w14:textId="3D44FEBF" w:rsidR="0063605E" w:rsidRDefault="0063605E" w:rsidP="00D20A06">
      <w:pPr>
        <w:pStyle w:val="SubStepAlpha"/>
      </w:pPr>
      <w:r>
        <w:t xml:space="preserve">Select </w:t>
      </w:r>
      <w:r w:rsidRPr="00D20A06">
        <w:rPr>
          <w:b/>
          <w:bCs/>
        </w:rPr>
        <w:t>Pipeline</w:t>
      </w:r>
      <w:r>
        <w:t xml:space="preserve"> as the job type.</w:t>
      </w:r>
    </w:p>
    <w:p w14:paraId="7743AFA0" w14:textId="7672B1F8" w:rsidR="0063605E" w:rsidRDefault="0063605E" w:rsidP="00D20A06">
      <w:pPr>
        <w:pStyle w:val="SubStepAlpha"/>
      </w:pPr>
      <w:r>
        <w:t xml:space="preserve">Scroll to the bottom and click </w:t>
      </w:r>
      <w:r w:rsidRPr="00D20A06">
        <w:rPr>
          <w:b/>
          <w:bCs/>
        </w:rPr>
        <w:t>OK</w:t>
      </w:r>
      <w:r>
        <w:t>.</w:t>
      </w:r>
    </w:p>
    <w:p w14:paraId="7AB59472" w14:textId="634205E8" w:rsidR="0063605E" w:rsidRDefault="0063605E" w:rsidP="00D20A06">
      <w:pPr>
        <w:pStyle w:val="Heading3"/>
      </w:pPr>
      <w:r>
        <w:t>Configure the SamplePipeline job.</w:t>
      </w:r>
    </w:p>
    <w:p w14:paraId="230CC071" w14:textId="7DA9E041" w:rsidR="0063605E" w:rsidRDefault="0063605E" w:rsidP="00D20A06">
      <w:pPr>
        <w:pStyle w:val="SubStepAlpha"/>
      </w:pPr>
      <w:r>
        <w:t xml:space="preserve">Along the top, click the tabs and investigate each section of the configuration page. Notice that </w:t>
      </w:r>
      <w:r w:rsidR="00D20A06">
        <w:t xml:space="preserve">there are a </w:t>
      </w:r>
      <w:r>
        <w:t xml:space="preserve">number of different ways to trigger a build. For </w:t>
      </w:r>
      <w:r w:rsidR="00D20A06">
        <w:t xml:space="preserve">the </w:t>
      </w:r>
      <w:r w:rsidR="00D20A06" w:rsidRPr="00CA7ED4">
        <w:rPr>
          <w:b/>
          <w:bCs/>
        </w:rPr>
        <w:t>SamplePipeline</w:t>
      </w:r>
      <w:r w:rsidR="00D20A06">
        <w:t xml:space="preserve"> job</w:t>
      </w:r>
      <w:r>
        <w:t>, you will trigger it manually.</w:t>
      </w:r>
    </w:p>
    <w:p w14:paraId="40637CBD" w14:textId="5D4F03E1" w:rsidR="002127A9" w:rsidRDefault="0063605E" w:rsidP="002127A9">
      <w:pPr>
        <w:pStyle w:val="SubStepAlpha"/>
      </w:pPr>
      <w:r>
        <w:t xml:space="preserve">In the </w:t>
      </w:r>
      <w:r w:rsidRPr="00D20A06">
        <w:rPr>
          <w:b/>
          <w:bCs/>
        </w:rPr>
        <w:t>Pipeline</w:t>
      </w:r>
      <w:r>
        <w:t xml:space="preserve"> section, add the </w:t>
      </w:r>
      <w:r w:rsidR="002127A9">
        <w:t>following script</w:t>
      </w:r>
      <w:r>
        <w:t xml:space="preserve">. </w:t>
      </w:r>
    </w:p>
    <w:p w14:paraId="2C1821BD" w14:textId="77777777" w:rsidR="00AA5010" w:rsidRDefault="00AA5010" w:rsidP="00AA5010">
      <w:pPr>
        <w:pStyle w:val="CMDOutput"/>
      </w:pPr>
      <w:r>
        <w:t>node {</w:t>
      </w:r>
    </w:p>
    <w:p w14:paraId="34D31558" w14:textId="77777777" w:rsidR="00AA5010" w:rsidRDefault="00AA5010" w:rsidP="00AA5010">
      <w:pPr>
        <w:pStyle w:val="CMDOutput"/>
      </w:pPr>
      <w:r>
        <w:t xml:space="preserve">   stage('Preparation') {</w:t>
      </w:r>
    </w:p>
    <w:p w14:paraId="20E6A7F6" w14:textId="77777777" w:rsidR="00AA5010" w:rsidRDefault="00AA5010" w:rsidP="00AA5010">
      <w:pPr>
        <w:pStyle w:val="CMDOutput"/>
      </w:pPr>
      <w:r>
        <w:t xml:space="preserve">       catchError(buildResult: 'SUCCESS') {</w:t>
      </w:r>
    </w:p>
    <w:p w14:paraId="4BC65DC9" w14:textId="77777777" w:rsidR="00AA5010" w:rsidRDefault="00AA5010" w:rsidP="00AA5010">
      <w:pPr>
        <w:pStyle w:val="CMDOutput"/>
      </w:pPr>
      <w:r>
        <w:t xml:space="preserve">          sh 'docker stop samplerunning'</w:t>
      </w:r>
    </w:p>
    <w:p w14:paraId="1408C48F" w14:textId="77777777" w:rsidR="00AA5010" w:rsidRDefault="00AA5010" w:rsidP="00AA5010">
      <w:pPr>
        <w:pStyle w:val="CMDOutput"/>
      </w:pPr>
      <w:r>
        <w:t xml:space="preserve">          sh 'docker rm samplerunning'</w:t>
      </w:r>
    </w:p>
    <w:p w14:paraId="2F6961F0" w14:textId="77777777" w:rsidR="00AA5010" w:rsidRDefault="00AA5010" w:rsidP="00AA5010">
      <w:pPr>
        <w:pStyle w:val="CMDOutput"/>
      </w:pPr>
      <w:r>
        <w:t xml:space="preserve">       }</w:t>
      </w:r>
    </w:p>
    <w:p w14:paraId="78DF12AB" w14:textId="77777777" w:rsidR="00AA5010" w:rsidRDefault="00AA5010" w:rsidP="00AA5010">
      <w:pPr>
        <w:pStyle w:val="CMDOutput"/>
      </w:pPr>
      <w:r>
        <w:t xml:space="preserve">   }</w:t>
      </w:r>
    </w:p>
    <w:p w14:paraId="20DC2C33" w14:textId="77777777" w:rsidR="00AA5010" w:rsidRDefault="00AA5010" w:rsidP="00AA5010">
      <w:pPr>
        <w:pStyle w:val="CMDOutput"/>
      </w:pPr>
      <w:r>
        <w:t xml:space="preserve">   stage('Build') {</w:t>
      </w:r>
    </w:p>
    <w:p w14:paraId="39986097" w14:textId="77777777" w:rsidR="00AA5010" w:rsidRDefault="00AA5010" w:rsidP="00AA5010">
      <w:pPr>
        <w:pStyle w:val="CMDOutput"/>
      </w:pPr>
      <w:r>
        <w:t xml:space="preserve">       build 'BuildAppJob'</w:t>
      </w:r>
    </w:p>
    <w:p w14:paraId="25BE664F" w14:textId="77777777" w:rsidR="00AA5010" w:rsidRDefault="00AA5010" w:rsidP="00AA5010">
      <w:pPr>
        <w:pStyle w:val="CMDOutput"/>
      </w:pPr>
      <w:r>
        <w:t xml:space="preserve">   }</w:t>
      </w:r>
    </w:p>
    <w:p w14:paraId="1467BC4B" w14:textId="77777777" w:rsidR="00AA5010" w:rsidRDefault="00AA5010" w:rsidP="00AA5010">
      <w:pPr>
        <w:pStyle w:val="CMDOutput"/>
      </w:pPr>
      <w:r>
        <w:t xml:space="preserve">   stage('Results') {</w:t>
      </w:r>
    </w:p>
    <w:p w14:paraId="6AAF49AF" w14:textId="77777777" w:rsidR="00AA5010" w:rsidRDefault="00AA5010" w:rsidP="00AA5010">
      <w:pPr>
        <w:pStyle w:val="CMDOutput"/>
      </w:pPr>
      <w:r>
        <w:t xml:space="preserve">       build 'TestAppJob'</w:t>
      </w:r>
    </w:p>
    <w:p w14:paraId="61AAA081" w14:textId="77777777" w:rsidR="00AA5010" w:rsidRDefault="00AA5010" w:rsidP="00AA5010">
      <w:pPr>
        <w:pStyle w:val="CMDOutput"/>
      </w:pPr>
      <w:r>
        <w:t xml:space="preserve">   }</w:t>
      </w:r>
    </w:p>
    <w:p w14:paraId="69DC5E36" w14:textId="77777777" w:rsidR="00AA5010" w:rsidRDefault="00AA5010" w:rsidP="00AA5010">
      <w:pPr>
        <w:pStyle w:val="CMDOutput"/>
      </w:pPr>
      <w:r>
        <w:lastRenderedPageBreak/>
        <w:t>}</w:t>
      </w:r>
    </w:p>
    <w:p w14:paraId="3B3F7F99" w14:textId="15157B22" w:rsidR="0063605E" w:rsidRDefault="0063605E" w:rsidP="002127A9">
      <w:pPr>
        <w:pStyle w:val="BodyTextL50"/>
      </w:pPr>
      <w:r>
        <w:t>This script does the following:</w:t>
      </w:r>
    </w:p>
    <w:p w14:paraId="0E0EF48A" w14:textId="20783288" w:rsidR="0063605E" w:rsidRDefault="0063605E" w:rsidP="00D20A06">
      <w:pPr>
        <w:pStyle w:val="Bulletlevel2"/>
      </w:pPr>
      <w:r>
        <w:t>I</w:t>
      </w:r>
      <w:r w:rsidR="00D04575">
        <w:t>t</w:t>
      </w:r>
      <w:r>
        <w:t xml:space="preserve"> creates a single node build as opposed to a distributed </w:t>
      </w:r>
      <w:r w:rsidR="00CA7ED4">
        <w:t xml:space="preserve">or multi </w:t>
      </w:r>
      <w:r>
        <w:t xml:space="preserve">node. Distributed </w:t>
      </w:r>
      <w:r w:rsidR="00CA7ED4">
        <w:t xml:space="preserve">or multi </w:t>
      </w:r>
      <w:r>
        <w:t xml:space="preserve">node configurations are for larger </w:t>
      </w:r>
      <w:r w:rsidR="00AA5010">
        <w:t>pipelines than the one</w:t>
      </w:r>
      <w:r>
        <w:t xml:space="preserve"> you are building in this lab</w:t>
      </w:r>
      <w:r w:rsidR="00CA7ED4">
        <w:t xml:space="preserve"> and </w:t>
      </w:r>
      <w:r>
        <w:t>are beyond the scope of this course.</w:t>
      </w:r>
    </w:p>
    <w:p w14:paraId="6EC81172" w14:textId="798C39F5" w:rsidR="0063605E" w:rsidRDefault="0063605E" w:rsidP="00D20A06">
      <w:pPr>
        <w:pStyle w:val="Bulletlevel2"/>
      </w:pPr>
      <w:r>
        <w:t xml:space="preserve">In the </w:t>
      </w:r>
      <w:r w:rsidRPr="00CA7ED4">
        <w:rPr>
          <w:b/>
          <w:bCs/>
        </w:rPr>
        <w:t>Preparation</w:t>
      </w:r>
      <w:r>
        <w:t xml:space="preserve"> stage, the </w:t>
      </w:r>
      <w:r w:rsidRPr="00CA7ED4">
        <w:rPr>
          <w:b/>
          <w:bCs/>
        </w:rPr>
        <w:t>SamplePipeline</w:t>
      </w:r>
      <w:r>
        <w:t xml:space="preserve"> will first make sure that any previous instances of the </w:t>
      </w:r>
      <w:r w:rsidRPr="00CA7ED4">
        <w:rPr>
          <w:b/>
          <w:bCs/>
        </w:rPr>
        <w:t>BuildAppJob</w:t>
      </w:r>
      <w:r>
        <w:t xml:space="preserve"> docker container are stopped and removed. But if there is not yet a running container you will get an error. Therefore, you use the </w:t>
      </w:r>
      <w:r w:rsidRPr="00CA7ED4">
        <w:rPr>
          <w:b/>
          <w:bCs/>
        </w:rPr>
        <w:t xml:space="preserve">catchError </w:t>
      </w:r>
      <w:r w:rsidR="00CA7ED4">
        <w:t>function</w:t>
      </w:r>
      <w:r>
        <w:t xml:space="preserve"> to catch any errors and return a “SUCCESS” value. This will ensure that pipeline continues on to the next stage.</w:t>
      </w:r>
    </w:p>
    <w:p w14:paraId="0C522EEA" w14:textId="65C143F2" w:rsidR="0063605E" w:rsidRDefault="0063605E" w:rsidP="00D20A06">
      <w:pPr>
        <w:pStyle w:val="Bulletlevel2"/>
      </w:pPr>
      <w:r>
        <w:t xml:space="preserve">In the </w:t>
      </w:r>
      <w:r w:rsidRPr="00CA7ED4">
        <w:rPr>
          <w:b/>
          <w:bCs/>
        </w:rPr>
        <w:t>Build</w:t>
      </w:r>
      <w:r>
        <w:t xml:space="preserve"> stage, the </w:t>
      </w:r>
      <w:r w:rsidRPr="00CA7ED4">
        <w:rPr>
          <w:b/>
          <w:bCs/>
        </w:rPr>
        <w:t>SamplePipeline</w:t>
      </w:r>
      <w:r>
        <w:t xml:space="preserve"> will build your </w:t>
      </w:r>
      <w:r w:rsidRPr="00CA7ED4">
        <w:rPr>
          <w:b/>
          <w:bCs/>
        </w:rPr>
        <w:t>BuildAppJob</w:t>
      </w:r>
      <w:r w:rsidR="00CA7ED4">
        <w:t>.</w:t>
      </w:r>
    </w:p>
    <w:p w14:paraId="3D24B7AF" w14:textId="07D2DE3C" w:rsidR="0063605E" w:rsidRDefault="0063605E" w:rsidP="0063605E">
      <w:pPr>
        <w:pStyle w:val="Bulletlevel2"/>
      </w:pPr>
      <w:r>
        <w:t xml:space="preserve">In the </w:t>
      </w:r>
      <w:r w:rsidRPr="00CA7ED4">
        <w:rPr>
          <w:b/>
          <w:bCs/>
        </w:rPr>
        <w:t>Results</w:t>
      </w:r>
      <w:r>
        <w:t xml:space="preserve"> stage, the </w:t>
      </w:r>
      <w:r w:rsidRPr="00CA7ED4">
        <w:rPr>
          <w:b/>
          <w:bCs/>
        </w:rPr>
        <w:t>SamplePipeline</w:t>
      </w:r>
      <w:r>
        <w:t xml:space="preserve"> will build your </w:t>
      </w:r>
      <w:r w:rsidRPr="00CA7ED4">
        <w:rPr>
          <w:b/>
          <w:bCs/>
        </w:rPr>
        <w:t>TestAppJob</w:t>
      </w:r>
      <w:r w:rsidR="00CA7ED4">
        <w:t>.</w:t>
      </w:r>
    </w:p>
    <w:p w14:paraId="1743C156" w14:textId="5CF0ED47" w:rsidR="0063605E" w:rsidRDefault="0063605E" w:rsidP="0063605E">
      <w:pPr>
        <w:pStyle w:val="SubStepAlpha"/>
      </w:pPr>
      <w:r>
        <w:t xml:space="preserve">Click </w:t>
      </w:r>
      <w:r w:rsidRPr="00CA7ED4">
        <w:rPr>
          <w:b/>
          <w:bCs/>
        </w:rPr>
        <w:t>Save</w:t>
      </w:r>
      <w:r w:rsidR="00CA7ED4">
        <w:t xml:space="preserve"> and you will be returned to </w:t>
      </w:r>
      <w:r>
        <w:t xml:space="preserve">the Jenkins dashboard for the </w:t>
      </w:r>
      <w:r w:rsidRPr="00AA5010">
        <w:rPr>
          <w:b/>
          <w:bCs/>
        </w:rPr>
        <w:t>SamplePipeline</w:t>
      </w:r>
      <w:r>
        <w:t xml:space="preserve"> job.</w:t>
      </w:r>
    </w:p>
    <w:p w14:paraId="1D5CBAD7" w14:textId="514ECB7A" w:rsidR="0063605E" w:rsidRDefault="0063605E" w:rsidP="00D20A06">
      <w:pPr>
        <w:pStyle w:val="Heading3"/>
      </w:pPr>
      <w:r>
        <w:t>Run the SamplePipeline.</w:t>
      </w:r>
    </w:p>
    <w:p w14:paraId="09787F3C" w14:textId="57A169C9" w:rsidR="0063605E" w:rsidRDefault="0063605E" w:rsidP="0063605E">
      <w:pPr>
        <w:pStyle w:val="BodyTextL25"/>
      </w:pPr>
      <w:r>
        <w:t xml:space="preserve">On the left, click </w:t>
      </w:r>
      <w:r w:rsidRPr="00CA7ED4">
        <w:rPr>
          <w:b/>
          <w:bCs/>
        </w:rPr>
        <w:t>Build Now</w:t>
      </w:r>
      <w:r>
        <w:t xml:space="preserve"> to run the </w:t>
      </w:r>
      <w:r w:rsidRPr="00CA7ED4">
        <w:rPr>
          <w:b/>
          <w:bCs/>
        </w:rPr>
        <w:t>SamplePipeline</w:t>
      </w:r>
      <w:r>
        <w:t xml:space="preserve"> job. If you coded your Pipeline script without error, then the </w:t>
      </w:r>
      <w:r w:rsidRPr="00CA7ED4">
        <w:rPr>
          <w:b/>
          <w:bCs/>
        </w:rPr>
        <w:t>Stage View</w:t>
      </w:r>
      <w:r>
        <w:t xml:space="preserve"> should show three green boxes with number of seconds each stage took to build.</w:t>
      </w:r>
      <w:r w:rsidR="00CA7ED4">
        <w:t xml:space="preserve"> If not, click Configure on the left to return to the </w:t>
      </w:r>
      <w:r w:rsidR="00CA7ED4" w:rsidRPr="00CA7ED4">
        <w:rPr>
          <w:b/>
          <w:bCs/>
        </w:rPr>
        <w:t>SamplePipeline</w:t>
      </w:r>
      <w:r w:rsidR="00CA7ED4">
        <w:t xml:space="preserve"> configuration and check your Pipeline script.</w:t>
      </w:r>
    </w:p>
    <w:p w14:paraId="6EB5CBF4" w14:textId="6938F189" w:rsidR="0063605E" w:rsidRDefault="0063605E" w:rsidP="00D20A06">
      <w:pPr>
        <w:pStyle w:val="Heading3"/>
      </w:pPr>
      <w:r>
        <w:t>Verify the SamplePipeline output.</w:t>
      </w:r>
    </w:p>
    <w:p w14:paraId="4F5E4175" w14:textId="0AA8C48E" w:rsidR="0063605E" w:rsidRDefault="0063605E" w:rsidP="0063605E">
      <w:pPr>
        <w:pStyle w:val="BodyTextL25"/>
      </w:pPr>
      <w:r>
        <w:t xml:space="preserve">Click the latest build </w:t>
      </w:r>
      <w:r w:rsidR="00AA5010">
        <w:t>link under</w:t>
      </w:r>
      <w:r>
        <w:t xml:space="preserve"> </w:t>
      </w:r>
      <w:r w:rsidR="00AA5010">
        <w:rPr>
          <w:b/>
          <w:bCs/>
        </w:rPr>
        <w:t>Permalinks</w:t>
      </w:r>
      <w:r>
        <w:t xml:space="preserve">, and then click </w:t>
      </w:r>
      <w:r w:rsidRPr="00CA7ED4">
        <w:rPr>
          <w:b/>
          <w:bCs/>
        </w:rPr>
        <w:t>Console Output</w:t>
      </w:r>
      <w:r>
        <w:t>. You should see output similar to the following:</w:t>
      </w:r>
    </w:p>
    <w:p w14:paraId="6E01FC0B" w14:textId="77777777" w:rsidR="0063605E" w:rsidRDefault="0063605E" w:rsidP="00CA7ED4">
      <w:pPr>
        <w:pStyle w:val="CMDOutput"/>
      </w:pPr>
      <w:r>
        <w:t>Started by user admin</w:t>
      </w:r>
    </w:p>
    <w:p w14:paraId="5D2F2A54" w14:textId="77777777" w:rsidR="0063605E" w:rsidRDefault="0063605E" w:rsidP="00CA7ED4">
      <w:pPr>
        <w:pStyle w:val="CMDOutput"/>
      </w:pPr>
      <w:r>
        <w:t>Running in Durability level: MAX_SURVIVABILITY</w:t>
      </w:r>
    </w:p>
    <w:p w14:paraId="7577CDED" w14:textId="77777777" w:rsidR="0063605E" w:rsidRDefault="0063605E" w:rsidP="00CA7ED4">
      <w:pPr>
        <w:pStyle w:val="CMDOutput"/>
      </w:pPr>
      <w:r>
        <w:t>[Pipeline] Start of Pipeline</w:t>
      </w:r>
    </w:p>
    <w:p w14:paraId="1023EF24" w14:textId="77777777" w:rsidR="0063605E" w:rsidRDefault="0063605E" w:rsidP="00CA7ED4">
      <w:pPr>
        <w:pStyle w:val="CMDOutput"/>
      </w:pPr>
      <w:r>
        <w:t>[Pipeline] node</w:t>
      </w:r>
    </w:p>
    <w:p w14:paraId="4D99FD3D" w14:textId="77777777" w:rsidR="0063605E" w:rsidRDefault="0063605E" w:rsidP="00CA7ED4">
      <w:pPr>
        <w:pStyle w:val="CMDOutput"/>
      </w:pPr>
      <w:r>
        <w:t>Running on Jenkins in /var/jenkins_home/workspace/SamplePipeline</w:t>
      </w:r>
    </w:p>
    <w:p w14:paraId="2794D9BD" w14:textId="77777777" w:rsidR="0063605E" w:rsidRDefault="0063605E" w:rsidP="00CA7ED4">
      <w:pPr>
        <w:pStyle w:val="CMDOutput"/>
      </w:pPr>
      <w:r>
        <w:t>[Pipeline] {</w:t>
      </w:r>
    </w:p>
    <w:p w14:paraId="1471F391" w14:textId="77777777" w:rsidR="0063605E" w:rsidRDefault="0063605E" w:rsidP="00CA7ED4">
      <w:pPr>
        <w:pStyle w:val="CMDOutput"/>
      </w:pPr>
      <w:r>
        <w:t>[Pipeline] stage</w:t>
      </w:r>
    </w:p>
    <w:p w14:paraId="7299B539" w14:textId="77777777" w:rsidR="0063605E" w:rsidRDefault="0063605E" w:rsidP="00CA7ED4">
      <w:pPr>
        <w:pStyle w:val="CMDOutput"/>
      </w:pPr>
      <w:r>
        <w:t>[Pipeline] { (Preparation)</w:t>
      </w:r>
    </w:p>
    <w:p w14:paraId="0DCA4AB7" w14:textId="77777777" w:rsidR="0063605E" w:rsidRDefault="0063605E" w:rsidP="00CA7ED4">
      <w:pPr>
        <w:pStyle w:val="CMDOutput"/>
      </w:pPr>
      <w:r>
        <w:t>[Pipeline] catchError</w:t>
      </w:r>
    </w:p>
    <w:p w14:paraId="24A0FD76" w14:textId="77777777" w:rsidR="0063605E" w:rsidRDefault="0063605E" w:rsidP="00CA7ED4">
      <w:pPr>
        <w:pStyle w:val="CMDOutput"/>
      </w:pPr>
      <w:r>
        <w:t>[Pipeline] {</w:t>
      </w:r>
    </w:p>
    <w:p w14:paraId="4F286D6F" w14:textId="77777777" w:rsidR="0063605E" w:rsidRDefault="0063605E" w:rsidP="00CA7ED4">
      <w:pPr>
        <w:pStyle w:val="CMDOutput"/>
      </w:pPr>
      <w:r>
        <w:t>[Pipeline] sh</w:t>
      </w:r>
    </w:p>
    <w:p w14:paraId="5CFB25CC" w14:textId="77777777" w:rsidR="0063605E" w:rsidRDefault="0063605E" w:rsidP="00CA7ED4">
      <w:pPr>
        <w:pStyle w:val="CMDOutput"/>
      </w:pPr>
      <w:r>
        <w:t>+ docker stop samplerunning</w:t>
      </w:r>
    </w:p>
    <w:p w14:paraId="29E5E139" w14:textId="77777777" w:rsidR="0063605E" w:rsidRDefault="0063605E" w:rsidP="00CA7ED4">
      <w:pPr>
        <w:pStyle w:val="CMDOutput"/>
      </w:pPr>
      <w:r>
        <w:t>samplerunning</w:t>
      </w:r>
    </w:p>
    <w:p w14:paraId="72FE0093" w14:textId="77777777" w:rsidR="0063605E" w:rsidRDefault="0063605E" w:rsidP="00CA7ED4">
      <w:pPr>
        <w:pStyle w:val="CMDOutput"/>
      </w:pPr>
      <w:r>
        <w:t>[Pipeline] sh</w:t>
      </w:r>
    </w:p>
    <w:p w14:paraId="15690270" w14:textId="77777777" w:rsidR="0063605E" w:rsidRDefault="0063605E" w:rsidP="00CA7ED4">
      <w:pPr>
        <w:pStyle w:val="CMDOutput"/>
      </w:pPr>
      <w:r>
        <w:t>+ docker rm samplerunning</w:t>
      </w:r>
    </w:p>
    <w:p w14:paraId="788F400D" w14:textId="77777777" w:rsidR="0063605E" w:rsidRDefault="0063605E" w:rsidP="00CA7ED4">
      <w:pPr>
        <w:pStyle w:val="CMDOutput"/>
      </w:pPr>
      <w:r>
        <w:t>samplerunning</w:t>
      </w:r>
    </w:p>
    <w:p w14:paraId="2A9929DC" w14:textId="77777777" w:rsidR="0063605E" w:rsidRDefault="0063605E" w:rsidP="00CA7ED4">
      <w:pPr>
        <w:pStyle w:val="CMDOutput"/>
      </w:pPr>
      <w:r>
        <w:t>[Pipeline] }</w:t>
      </w:r>
    </w:p>
    <w:p w14:paraId="50E7AF91" w14:textId="77777777" w:rsidR="0063605E" w:rsidRDefault="0063605E" w:rsidP="00CA7ED4">
      <w:pPr>
        <w:pStyle w:val="CMDOutput"/>
      </w:pPr>
      <w:r>
        <w:t>[Pipeline] // catchError</w:t>
      </w:r>
    </w:p>
    <w:p w14:paraId="634734ED" w14:textId="77777777" w:rsidR="0063605E" w:rsidRDefault="0063605E" w:rsidP="00CA7ED4">
      <w:pPr>
        <w:pStyle w:val="CMDOutput"/>
      </w:pPr>
      <w:r>
        <w:t>[Pipeline] }</w:t>
      </w:r>
    </w:p>
    <w:p w14:paraId="3DC64D7A" w14:textId="77777777" w:rsidR="0063605E" w:rsidRDefault="0063605E" w:rsidP="00CA7ED4">
      <w:pPr>
        <w:pStyle w:val="CMDOutput"/>
      </w:pPr>
      <w:r>
        <w:t>[Pipeline] // stage</w:t>
      </w:r>
    </w:p>
    <w:p w14:paraId="7B9711F1" w14:textId="77777777" w:rsidR="0063605E" w:rsidRDefault="0063605E" w:rsidP="00CA7ED4">
      <w:pPr>
        <w:pStyle w:val="CMDOutput"/>
      </w:pPr>
      <w:r>
        <w:t>[Pipeline] stage</w:t>
      </w:r>
    </w:p>
    <w:p w14:paraId="6D983579" w14:textId="77777777" w:rsidR="0063605E" w:rsidRDefault="0063605E" w:rsidP="00CA7ED4">
      <w:pPr>
        <w:pStyle w:val="CMDOutput"/>
      </w:pPr>
      <w:r>
        <w:t>[Pipeline] { (Build)</w:t>
      </w:r>
    </w:p>
    <w:p w14:paraId="03484498" w14:textId="77777777" w:rsidR="0063605E" w:rsidRDefault="0063605E" w:rsidP="00CA7ED4">
      <w:pPr>
        <w:pStyle w:val="CMDOutput"/>
      </w:pPr>
      <w:r>
        <w:t>[Pipeline] build (Building BuildAppJob)</w:t>
      </w:r>
    </w:p>
    <w:p w14:paraId="067C2269" w14:textId="77777777" w:rsidR="0063605E" w:rsidRDefault="0063605E" w:rsidP="00CA7ED4">
      <w:pPr>
        <w:pStyle w:val="CMDOutput"/>
      </w:pPr>
      <w:r>
        <w:t>Scheduling project: BuildAppJob</w:t>
      </w:r>
    </w:p>
    <w:p w14:paraId="6340C98C" w14:textId="77777777" w:rsidR="0063605E" w:rsidRDefault="0063605E" w:rsidP="00CA7ED4">
      <w:pPr>
        <w:pStyle w:val="CMDOutput"/>
      </w:pPr>
      <w:r>
        <w:t>Starting building: BuildAppJob #15</w:t>
      </w:r>
    </w:p>
    <w:p w14:paraId="4780E18E" w14:textId="77777777" w:rsidR="0063605E" w:rsidRDefault="0063605E" w:rsidP="00CA7ED4">
      <w:pPr>
        <w:pStyle w:val="CMDOutput"/>
      </w:pPr>
      <w:r>
        <w:t>[Pipeline] }</w:t>
      </w:r>
    </w:p>
    <w:p w14:paraId="3659F01C" w14:textId="77777777" w:rsidR="0063605E" w:rsidRDefault="0063605E" w:rsidP="00CA7ED4">
      <w:pPr>
        <w:pStyle w:val="CMDOutput"/>
      </w:pPr>
      <w:r>
        <w:t>[Pipeline] // stage</w:t>
      </w:r>
    </w:p>
    <w:p w14:paraId="335D2EC0" w14:textId="77777777" w:rsidR="0063605E" w:rsidRDefault="0063605E" w:rsidP="00CA7ED4">
      <w:pPr>
        <w:pStyle w:val="CMDOutput"/>
      </w:pPr>
      <w:r>
        <w:lastRenderedPageBreak/>
        <w:t>[Pipeline] stage</w:t>
      </w:r>
    </w:p>
    <w:p w14:paraId="18D747A8" w14:textId="77777777" w:rsidR="0063605E" w:rsidRDefault="0063605E" w:rsidP="00CA7ED4">
      <w:pPr>
        <w:pStyle w:val="CMDOutput"/>
      </w:pPr>
      <w:r>
        <w:t>[Pipeline] { (Results)</w:t>
      </w:r>
    </w:p>
    <w:p w14:paraId="15E4AB96" w14:textId="77777777" w:rsidR="0063605E" w:rsidRDefault="0063605E" w:rsidP="00CA7ED4">
      <w:pPr>
        <w:pStyle w:val="CMDOutput"/>
      </w:pPr>
      <w:r>
        <w:t>[Pipeline] build (Building TestAppJob)</w:t>
      </w:r>
    </w:p>
    <w:p w14:paraId="00974BC6" w14:textId="77777777" w:rsidR="0063605E" w:rsidRDefault="0063605E" w:rsidP="00CA7ED4">
      <w:pPr>
        <w:pStyle w:val="CMDOutput"/>
      </w:pPr>
      <w:r>
        <w:t>Scheduling project: TestAppJob</w:t>
      </w:r>
    </w:p>
    <w:p w14:paraId="474299D6" w14:textId="77777777" w:rsidR="0063605E" w:rsidRDefault="0063605E" w:rsidP="00CA7ED4">
      <w:pPr>
        <w:pStyle w:val="CMDOutput"/>
      </w:pPr>
      <w:r>
        <w:t>Starting building: TestAppJob #18</w:t>
      </w:r>
    </w:p>
    <w:p w14:paraId="61147557" w14:textId="77777777" w:rsidR="0063605E" w:rsidRDefault="0063605E" w:rsidP="00CA7ED4">
      <w:pPr>
        <w:pStyle w:val="CMDOutput"/>
      </w:pPr>
      <w:r>
        <w:t>[Pipeline] }</w:t>
      </w:r>
    </w:p>
    <w:p w14:paraId="68E684A9" w14:textId="77777777" w:rsidR="0063605E" w:rsidRDefault="0063605E" w:rsidP="00CA7ED4">
      <w:pPr>
        <w:pStyle w:val="CMDOutput"/>
      </w:pPr>
      <w:r>
        <w:t>[Pipeline] // stage</w:t>
      </w:r>
    </w:p>
    <w:p w14:paraId="6E7C4379" w14:textId="77777777" w:rsidR="0063605E" w:rsidRDefault="0063605E" w:rsidP="00CA7ED4">
      <w:pPr>
        <w:pStyle w:val="CMDOutput"/>
      </w:pPr>
      <w:r>
        <w:t>[Pipeline] }</w:t>
      </w:r>
    </w:p>
    <w:p w14:paraId="3035715E" w14:textId="77777777" w:rsidR="0063605E" w:rsidRDefault="0063605E" w:rsidP="00CA7ED4">
      <w:pPr>
        <w:pStyle w:val="CMDOutput"/>
      </w:pPr>
      <w:r>
        <w:t>[Pipeline] // node</w:t>
      </w:r>
    </w:p>
    <w:p w14:paraId="0D4AF918" w14:textId="77777777" w:rsidR="0063605E" w:rsidRDefault="0063605E" w:rsidP="00CA7ED4">
      <w:pPr>
        <w:pStyle w:val="CMDOutput"/>
      </w:pPr>
      <w:r>
        <w:t>[Pipeline] End of Pipeline</w:t>
      </w:r>
    </w:p>
    <w:p w14:paraId="1042CE4F" w14:textId="77777777" w:rsidR="0063605E" w:rsidRDefault="0063605E" w:rsidP="00CA7ED4">
      <w:pPr>
        <w:pStyle w:val="CMDOutput"/>
      </w:pPr>
      <w:r w:rsidRPr="00CA7ED4">
        <w:rPr>
          <w:highlight w:val="yellow"/>
        </w:rPr>
        <w:t>Finished: SUCCESS</w:t>
      </w:r>
    </w:p>
    <w:p w14:paraId="54A52AA6" w14:textId="2BD5F447" w:rsidR="00D601BC" w:rsidRDefault="00017B1E" w:rsidP="00017B1E">
      <w:pPr>
        <w:pStyle w:val="ConfigWindow"/>
      </w:pPr>
      <w:r>
        <w:t>End of document</w:t>
      </w:r>
    </w:p>
    <w:sectPr w:rsidR="00D601BC"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90342" w14:textId="77777777" w:rsidR="000C4E62" w:rsidRDefault="000C4E62" w:rsidP="00710659">
      <w:pPr>
        <w:spacing w:after="0" w:line="240" w:lineRule="auto"/>
      </w:pPr>
      <w:r>
        <w:separator/>
      </w:r>
    </w:p>
    <w:p w14:paraId="43CEAE14" w14:textId="77777777" w:rsidR="000C4E62" w:rsidRDefault="000C4E62"/>
  </w:endnote>
  <w:endnote w:type="continuationSeparator" w:id="0">
    <w:p w14:paraId="6F13187F" w14:textId="77777777" w:rsidR="000C4E62" w:rsidRDefault="000C4E62" w:rsidP="00710659">
      <w:pPr>
        <w:spacing w:after="0" w:line="240" w:lineRule="auto"/>
      </w:pPr>
      <w:r>
        <w:continuationSeparator/>
      </w:r>
    </w:p>
    <w:p w14:paraId="4A9FB2DA" w14:textId="77777777" w:rsidR="000C4E62" w:rsidRDefault="000C4E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869E4" w14:textId="62B32DE4" w:rsidR="008E4E73" w:rsidRPr="00882B63" w:rsidRDefault="008E4E73"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89717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8116B" w14:textId="31758285" w:rsidR="008E4E73" w:rsidRPr="00882B63" w:rsidRDefault="008E4E73"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89717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02081" w14:textId="77777777" w:rsidR="000C4E62" w:rsidRDefault="000C4E62" w:rsidP="00710659">
      <w:pPr>
        <w:spacing w:after="0" w:line="240" w:lineRule="auto"/>
      </w:pPr>
      <w:r>
        <w:separator/>
      </w:r>
    </w:p>
    <w:p w14:paraId="513BC21D" w14:textId="77777777" w:rsidR="000C4E62" w:rsidRDefault="000C4E62"/>
  </w:footnote>
  <w:footnote w:type="continuationSeparator" w:id="0">
    <w:p w14:paraId="237B3E93" w14:textId="77777777" w:rsidR="000C4E62" w:rsidRDefault="000C4E62" w:rsidP="00710659">
      <w:pPr>
        <w:spacing w:after="0" w:line="240" w:lineRule="auto"/>
      </w:pPr>
      <w:r>
        <w:continuationSeparator/>
      </w:r>
    </w:p>
    <w:p w14:paraId="4A1C4320" w14:textId="77777777" w:rsidR="000C4E62" w:rsidRDefault="000C4E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451D98236DB54B9D925B7C360731C8AE"/>
      </w:placeholder>
      <w:dataBinding w:prefixMappings="xmlns:ns0='http://purl.org/dc/elements/1.1/' xmlns:ns1='http://schemas.openxmlformats.org/package/2006/metadata/core-properties' " w:xpath="/ns1:coreProperties[1]/ns0:title[1]" w:storeItemID="{6C3C8BC8-F283-45AE-878A-BAB7291924A1}"/>
      <w:text/>
    </w:sdtPr>
    <w:sdtEndPr/>
    <w:sdtContent>
      <w:p w14:paraId="5F478B65" w14:textId="37804D81" w:rsidR="008E4E73" w:rsidRDefault="008E4E73" w:rsidP="008402F2">
        <w:pPr>
          <w:pStyle w:val="PageHead"/>
        </w:pPr>
        <w:r>
          <w:t>Lab - Build a CI/CD Pipeline Using Jenkins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F7B2D" w14:textId="77777777" w:rsidR="008E4E73" w:rsidRDefault="008E4E73" w:rsidP="006C3FCF">
    <w:pPr>
      <w:ind w:left="-288"/>
    </w:pPr>
    <w:r>
      <w:rPr>
        <w:noProof/>
      </w:rPr>
      <w:drawing>
        <wp:inline distT="0" distB="0" distL="0" distR="0" wp14:anchorId="60521139" wp14:editId="476BA2D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709"/>
    <w:rsid w:val="00001BDF"/>
    <w:rsid w:val="0000380F"/>
    <w:rsid w:val="00003CD4"/>
    <w:rsid w:val="00004175"/>
    <w:rsid w:val="000059C9"/>
    <w:rsid w:val="00012C22"/>
    <w:rsid w:val="000160F7"/>
    <w:rsid w:val="00016D5B"/>
    <w:rsid w:val="00016F30"/>
    <w:rsid w:val="00017B1E"/>
    <w:rsid w:val="0002047C"/>
    <w:rsid w:val="00021B9A"/>
    <w:rsid w:val="000242D6"/>
    <w:rsid w:val="00024EE5"/>
    <w:rsid w:val="000328D9"/>
    <w:rsid w:val="00041AF6"/>
    <w:rsid w:val="00044E62"/>
    <w:rsid w:val="00050BA4"/>
    <w:rsid w:val="0005141D"/>
    <w:rsid w:val="00051738"/>
    <w:rsid w:val="0005242B"/>
    <w:rsid w:val="00052548"/>
    <w:rsid w:val="00055297"/>
    <w:rsid w:val="00055FB8"/>
    <w:rsid w:val="00060696"/>
    <w:rsid w:val="00062D89"/>
    <w:rsid w:val="00067A67"/>
    <w:rsid w:val="00070C16"/>
    <w:rsid w:val="00075EA9"/>
    <w:rsid w:val="000769CF"/>
    <w:rsid w:val="00080AD8"/>
    <w:rsid w:val="000815D8"/>
    <w:rsid w:val="00084C99"/>
    <w:rsid w:val="00085CC6"/>
    <w:rsid w:val="0008757C"/>
    <w:rsid w:val="00090C07"/>
    <w:rsid w:val="0009147A"/>
    <w:rsid w:val="00091E8D"/>
    <w:rsid w:val="0009378D"/>
    <w:rsid w:val="00097163"/>
    <w:rsid w:val="000A22C8"/>
    <w:rsid w:val="000B2344"/>
    <w:rsid w:val="000B7DE5"/>
    <w:rsid w:val="000C2118"/>
    <w:rsid w:val="000C333E"/>
    <w:rsid w:val="000C4E62"/>
    <w:rsid w:val="000C5EF2"/>
    <w:rsid w:val="000C6425"/>
    <w:rsid w:val="000C6E6E"/>
    <w:rsid w:val="000C7B7D"/>
    <w:rsid w:val="000D55B4"/>
    <w:rsid w:val="000E2A73"/>
    <w:rsid w:val="000E65F0"/>
    <w:rsid w:val="000F072C"/>
    <w:rsid w:val="000F2074"/>
    <w:rsid w:val="000F31D7"/>
    <w:rsid w:val="000F6743"/>
    <w:rsid w:val="001006C2"/>
    <w:rsid w:val="00101BE8"/>
    <w:rsid w:val="00103401"/>
    <w:rsid w:val="00103A44"/>
    <w:rsid w:val="00103D36"/>
    <w:rsid w:val="0010436E"/>
    <w:rsid w:val="00107B2B"/>
    <w:rsid w:val="0011230F"/>
    <w:rsid w:val="00112AC5"/>
    <w:rsid w:val="001133DD"/>
    <w:rsid w:val="00120CBE"/>
    <w:rsid w:val="00121BAE"/>
    <w:rsid w:val="00125806"/>
    <w:rsid w:val="001261C4"/>
    <w:rsid w:val="00130A20"/>
    <w:rsid w:val="001314FB"/>
    <w:rsid w:val="001366EC"/>
    <w:rsid w:val="00140BD4"/>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717"/>
    <w:rsid w:val="00172AFB"/>
    <w:rsid w:val="001757DC"/>
    <w:rsid w:val="001772B8"/>
    <w:rsid w:val="00180FBF"/>
    <w:rsid w:val="001813C3"/>
    <w:rsid w:val="00182CF4"/>
    <w:rsid w:val="00186CE1"/>
    <w:rsid w:val="00187442"/>
    <w:rsid w:val="00191F00"/>
    <w:rsid w:val="00192F12"/>
    <w:rsid w:val="00193F14"/>
    <w:rsid w:val="00196CBC"/>
    <w:rsid w:val="001972E2"/>
    <w:rsid w:val="0019753E"/>
    <w:rsid w:val="00197614"/>
    <w:rsid w:val="001A0312"/>
    <w:rsid w:val="001A15DA"/>
    <w:rsid w:val="001A2694"/>
    <w:rsid w:val="001A3CC7"/>
    <w:rsid w:val="001A46E2"/>
    <w:rsid w:val="001A67A4"/>
    <w:rsid w:val="001A69AC"/>
    <w:rsid w:val="001B67D8"/>
    <w:rsid w:val="001B6F95"/>
    <w:rsid w:val="001C05A1"/>
    <w:rsid w:val="001C1D9E"/>
    <w:rsid w:val="001C5998"/>
    <w:rsid w:val="001C7C3B"/>
    <w:rsid w:val="001D40B9"/>
    <w:rsid w:val="001D5B6F"/>
    <w:rsid w:val="001E0AB8"/>
    <w:rsid w:val="001E38E0"/>
    <w:rsid w:val="001E4E72"/>
    <w:rsid w:val="001E62B3"/>
    <w:rsid w:val="001E6424"/>
    <w:rsid w:val="001F0171"/>
    <w:rsid w:val="001F0D77"/>
    <w:rsid w:val="001F643A"/>
    <w:rsid w:val="001F7DD8"/>
    <w:rsid w:val="00201928"/>
    <w:rsid w:val="00203E26"/>
    <w:rsid w:val="0020449C"/>
    <w:rsid w:val="0020731F"/>
    <w:rsid w:val="002113B8"/>
    <w:rsid w:val="002127A9"/>
    <w:rsid w:val="00215665"/>
    <w:rsid w:val="002163BB"/>
    <w:rsid w:val="0021792C"/>
    <w:rsid w:val="00220909"/>
    <w:rsid w:val="002240AB"/>
    <w:rsid w:val="00225E37"/>
    <w:rsid w:val="00227CF1"/>
    <w:rsid w:val="00231DCA"/>
    <w:rsid w:val="00235792"/>
    <w:rsid w:val="0024179C"/>
    <w:rsid w:val="00242E3A"/>
    <w:rsid w:val="00246492"/>
    <w:rsid w:val="002506CF"/>
    <w:rsid w:val="0025107F"/>
    <w:rsid w:val="00260110"/>
    <w:rsid w:val="00260CD4"/>
    <w:rsid w:val="002639D8"/>
    <w:rsid w:val="00265F77"/>
    <w:rsid w:val="00266C83"/>
    <w:rsid w:val="00270FCC"/>
    <w:rsid w:val="002713AF"/>
    <w:rsid w:val="002768DC"/>
    <w:rsid w:val="00294C8F"/>
    <w:rsid w:val="002A0B2E"/>
    <w:rsid w:val="002A0DC1"/>
    <w:rsid w:val="002A6C56"/>
    <w:rsid w:val="002C04C4"/>
    <w:rsid w:val="002C090C"/>
    <w:rsid w:val="002C1243"/>
    <w:rsid w:val="002C1815"/>
    <w:rsid w:val="002C3826"/>
    <w:rsid w:val="002C475E"/>
    <w:rsid w:val="002C6AD6"/>
    <w:rsid w:val="002D2BC2"/>
    <w:rsid w:val="002D6C2A"/>
    <w:rsid w:val="002D7A86"/>
    <w:rsid w:val="002F45FF"/>
    <w:rsid w:val="002F66D3"/>
    <w:rsid w:val="002F6D17"/>
    <w:rsid w:val="00302887"/>
    <w:rsid w:val="0030472F"/>
    <w:rsid w:val="003056EB"/>
    <w:rsid w:val="003071FF"/>
    <w:rsid w:val="00310652"/>
    <w:rsid w:val="00311065"/>
    <w:rsid w:val="0031371D"/>
    <w:rsid w:val="0031789F"/>
    <w:rsid w:val="00320788"/>
    <w:rsid w:val="003233A3"/>
    <w:rsid w:val="00323A7B"/>
    <w:rsid w:val="00323BC9"/>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253F"/>
    <w:rsid w:val="003740BC"/>
    <w:rsid w:val="00383370"/>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668"/>
    <w:rsid w:val="004478F4"/>
    <w:rsid w:val="00450F7A"/>
    <w:rsid w:val="00452C6D"/>
    <w:rsid w:val="00455E0B"/>
    <w:rsid w:val="0045724D"/>
    <w:rsid w:val="00457934"/>
    <w:rsid w:val="00462B9F"/>
    <w:rsid w:val="004659EE"/>
    <w:rsid w:val="00473E34"/>
    <w:rsid w:val="00476BA9"/>
    <w:rsid w:val="00476DDE"/>
    <w:rsid w:val="0047781C"/>
    <w:rsid w:val="00481650"/>
    <w:rsid w:val="004872C1"/>
    <w:rsid w:val="00490807"/>
    <w:rsid w:val="0049179E"/>
    <w:rsid w:val="00491ED3"/>
    <w:rsid w:val="004936C2"/>
    <w:rsid w:val="0049379C"/>
    <w:rsid w:val="00497704"/>
    <w:rsid w:val="004A1CA0"/>
    <w:rsid w:val="004A22E9"/>
    <w:rsid w:val="004A4ACD"/>
    <w:rsid w:val="004A506C"/>
    <w:rsid w:val="004A5BC5"/>
    <w:rsid w:val="004B023D"/>
    <w:rsid w:val="004B25E1"/>
    <w:rsid w:val="004B34E2"/>
    <w:rsid w:val="004B70C4"/>
    <w:rsid w:val="004C0909"/>
    <w:rsid w:val="004C3F97"/>
    <w:rsid w:val="004C4557"/>
    <w:rsid w:val="004C5B01"/>
    <w:rsid w:val="004D01F2"/>
    <w:rsid w:val="004D2CED"/>
    <w:rsid w:val="004D3339"/>
    <w:rsid w:val="004D353F"/>
    <w:rsid w:val="004D36D7"/>
    <w:rsid w:val="004D682B"/>
    <w:rsid w:val="004E6152"/>
    <w:rsid w:val="004F344A"/>
    <w:rsid w:val="004F4EC3"/>
    <w:rsid w:val="004F707C"/>
    <w:rsid w:val="00503A46"/>
    <w:rsid w:val="00504ED4"/>
    <w:rsid w:val="00510639"/>
    <w:rsid w:val="00511791"/>
    <w:rsid w:val="00512B1D"/>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45F7"/>
    <w:rsid w:val="00566684"/>
    <w:rsid w:val="00570A65"/>
    <w:rsid w:val="005762B1"/>
    <w:rsid w:val="00580456"/>
    <w:rsid w:val="00580E73"/>
    <w:rsid w:val="00592329"/>
    <w:rsid w:val="00593386"/>
    <w:rsid w:val="00596998"/>
    <w:rsid w:val="0059790F"/>
    <w:rsid w:val="005A6E62"/>
    <w:rsid w:val="005B0363"/>
    <w:rsid w:val="005B2FB3"/>
    <w:rsid w:val="005B33D7"/>
    <w:rsid w:val="005C6DE5"/>
    <w:rsid w:val="005D2B29"/>
    <w:rsid w:val="005D354A"/>
    <w:rsid w:val="005D3E53"/>
    <w:rsid w:val="005D506C"/>
    <w:rsid w:val="005E3235"/>
    <w:rsid w:val="005E4176"/>
    <w:rsid w:val="005E4876"/>
    <w:rsid w:val="005E6086"/>
    <w:rsid w:val="005E65B5"/>
    <w:rsid w:val="005F0301"/>
    <w:rsid w:val="005F2C3B"/>
    <w:rsid w:val="005F3AE9"/>
    <w:rsid w:val="006007BB"/>
    <w:rsid w:val="00601DC0"/>
    <w:rsid w:val="006034CB"/>
    <w:rsid w:val="00603503"/>
    <w:rsid w:val="00603C52"/>
    <w:rsid w:val="006131CE"/>
    <w:rsid w:val="0061336B"/>
    <w:rsid w:val="00617D6E"/>
    <w:rsid w:val="00620ED5"/>
    <w:rsid w:val="00622D61"/>
    <w:rsid w:val="00624198"/>
    <w:rsid w:val="006359BB"/>
    <w:rsid w:val="0063605E"/>
    <w:rsid w:val="00636C28"/>
    <w:rsid w:val="006400F2"/>
    <w:rsid w:val="006428E5"/>
    <w:rsid w:val="00644958"/>
    <w:rsid w:val="006513FB"/>
    <w:rsid w:val="00656790"/>
    <w:rsid w:val="00656EEF"/>
    <w:rsid w:val="006576AF"/>
    <w:rsid w:val="00663AF6"/>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2C40"/>
    <w:rsid w:val="006D3FC1"/>
    <w:rsid w:val="006D7590"/>
    <w:rsid w:val="006E0A09"/>
    <w:rsid w:val="006E372B"/>
    <w:rsid w:val="006E5FE9"/>
    <w:rsid w:val="006E6581"/>
    <w:rsid w:val="006E71DF"/>
    <w:rsid w:val="006F1616"/>
    <w:rsid w:val="006F1CC4"/>
    <w:rsid w:val="006F2A86"/>
    <w:rsid w:val="006F3163"/>
    <w:rsid w:val="00702BC8"/>
    <w:rsid w:val="00705FEC"/>
    <w:rsid w:val="00710659"/>
    <w:rsid w:val="0071147A"/>
    <w:rsid w:val="0071185D"/>
    <w:rsid w:val="007151BD"/>
    <w:rsid w:val="00721E01"/>
    <w:rsid w:val="007222AD"/>
    <w:rsid w:val="007267CF"/>
    <w:rsid w:val="00731F3F"/>
    <w:rsid w:val="00733BAB"/>
    <w:rsid w:val="00734E06"/>
    <w:rsid w:val="0073604C"/>
    <w:rsid w:val="007436BF"/>
    <w:rsid w:val="00743DA6"/>
    <w:rsid w:val="007443E9"/>
    <w:rsid w:val="00745DCE"/>
    <w:rsid w:val="00746008"/>
    <w:rsid w:val="00753D89"/>
    <w:rsid w:val="00753DDA"/>
    <w:rsid w:val="00754A6E"/>
    <w:rsid w:val="007550F9"/>
    <w:rsid w:val="007553D8"/>
    <w:rsid w:val="00755C9B"/>
    <w:rsid w:val="00760FE4"/>
    <w:rsid w:val="007636C2"/>
    <w:rsid w:val="00763D8B"/>
    <w:rsid w:val="007657F6"/>
    <w:rsid w:val="00765E47"/>
    <w:rsid w:val="0077074D"/>
    <w:rsid w:val="0077125A"/>
    <w:rsid w:val="0078405B"/>
    <w:rsid w:val="00786F58"/>
    <w:rsid w:val="00787CC1"/>
    <w:rsid w:val="00792F4E"/>
    <w:rsid w:val="0079398D"/>
    <w:rsid w:val="00796C25"/>
    <w:rsid w:val="007A287C"/>
    <w:rsid w:val="007A3B2A"/>
    <w:rsid w:val="007B0C9D"/>
    <w:rsid w:val="007B5522"/>
    <w:rsid w:val="007B5EC5"/>
    <w:rsid w:val="007C0EE0"/>
    <w:rsid w:val="007C1B71"/>
    <w:rsid w:val="007C2FBB"/>
    <w:rsid w:val="007C3709"/>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832"/>
    <w:rsid w:val="00873C6B"/>
    <w:rsid w:val="00882B63"/>
    <w:rsid w:val="00883500"/>
    <w:rsid w:val="0088426A"/>
    <w:rsid w:val="008852BA"/>
    <w:rsid w:val="00890108"/>
    <w:rsid w:val="00893877"/>
    <w:rsid w:val="0089532C"/>
    <w:rsid w:val="00896165"/>
    <w:rsid w:val="00896681"/>
    <w:rsid w:val="0089717E"/>
    <w:rsid w:val="008A2749"/>
    <w:rsid w:val="008A3A90"/>
    <w:rsid w:val="008B06D4"/>
    <w:rsid w:val="008B4F20"/>
    <w:rsid w:val="008B68E7"/>
    <w:rsid w:val="008B7FFD"/>
    <w:rsid w:val="008C286A"/>
    <w:rsid w:val="008C2920"/>
    <w:rsid w:val="008C4307"/>
    <w:rsid w:val="008D23DF"/>
    <w:rsid w:val="008D4029"/>
    <w:rsid w:val="008D73BF"/>
    <w:rsid w:val="008D7F09"/>
    <w:rsid w:val="008E00D5"/>
    <w:rsid w:val="008E4E73"/>
    <w:rsid w:val="008E5B64"/>
    <w:rsid w:val="008E7DAA"/>
    <w:rsid w:val="008F0094"/>
    <w:rsid w:val="008F03EF"/>
    <w:rsid w:val="008F0C3D"/>
    <w:rsid w:val="008F340F"/>
    <w:rsid w:val="00903523"/>
    <w:rsid w:val="00906281"/>
    <w:rsid w:val="0090659A"/>
    <w:rsid w:val="00911080"/>
    <w:rsid w:val="00911218"/>
    <w:rsid w:val="00911385"/>
    <w:rsid w:val="00912500"/>
    <w:rsid w:val="0091350B"/>
    <w:rsid w:val="00915986"/>
    <w:rsid w:val="00917624"/>
    <w:rsid w:val="009239C5"/>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10A3"/>
    <w:rsid w:val="009B2A75"/>
    <w:rsid w:val="009B341C"/>
    <w:rsid w:val="009B5747"/>
    <w:rsid w:val="009C0B81"/>
    <w:rsid w:val="009C3182"/>
    <w:rsid w:val="009D2C27"/>
    <w:rsid w:val="009D503E"/>
    <w:rsid w:val="009D7D02"/>
    <w:rsid w:val="009E12BB"/>
    <w:rsid w:val="009E2309"/>
    <w:rsid w:val="009E42B9"/>
    <w:rsid w:val="009E4E17"/>
    <w:rsid w:val="009E4FE5"/>
    <w:rsid w:val="009E54B9"/>
    <w:rsid w:val="009F339B"/>
    <w:rsid w:val="009F4C2E"/>
    <w:rsid w:val="00A014A3"/>
    <w:rsid w:val="00A027CC"/>
    <w:rsid w:val="00A0412D"/>
    <w:rsid w:val="00A126EF"/>
    <w:rsid w:val="00A15DF0"/>
    <w:rsid w:val="00A160ED"/>
    <w:rsid w:val="00A21211"/>
    <w:rsid w:val="00A30F8A"/>
    <w:rsid w:val="00A33890"/>
    <w:rsid w:val="00A34E7F"/>
    <w:rsid w:val="00A46F0A"/>
    <w:rsid w:val="00A46F25"/>
    <w:rsid w:val="00A47CC2"/>
    <w:rsid w:val="00A502BA"/>
    <w:rsid w:val="00A53B41"/>
    <w:rsid w:val="00A555D4"/>
    <w:rsid w:val="00A60146"/>
    <w:rsid w:val="00A601A9"/>
    <w:rsid w:val="00A60F6F"/>
    <w:rsid w:val="00A622C4"/>
    <w:rsid w:val="00A6283D"/>
    <w:rsid w:val="00A676FF"/>
    <w:rsid w:val="00A71E06"/>
    <w:rsid w:val="00A73EBA"/>
    <w:rsid w:val="00A754B4"/>
    <w:rsid w:val="00A76665"/>
    <w:rsid w:val="00A76749"/>
    <w:rsid w:val="00A807C1"/>
    <w:rsid w:val="00A82658"/>
    <w:rsid w:val="00A82F83"/>
    <w:rsid w:val="00A83374"/>
    <w:rsid w:val="00A867C6"/>
    <w:rsid w:val="00A96172"/>
    <w:rsid w:val="00A96D52"/>
    <w:rsid w:val="00A97C5F"/>
    <w:rsid w:val="00AA5010"/>
    <w:rsid w:val="00AB0D6A"/>
    <w:rsid w:val="00AB43B3"/>
    <w:rsid w:val="00AB49B9"/>
    <w:rsid w:val="00AB501D"/>
    <w:rsid w:val="00AB6492"/>
    <w:rsid w:val="00AB758A"/>
    <w:rsid w:val="00AC027E"/>
    <w:rsid w:val="00AC05AB"/>
    <w:rsid w:val="00AC1E7E"/>
    <w:rsid w:val="00AC4EAE"/>
    <w:rsid w:val="00AC507D"/>
    <w:rsid w:val="00AC66E4"/>
    <w:rsid w:val="00AD0118"/>
    <w:rsid w:val="00AD04F2"/>
    <w:rsid w:val="00AD4578"/>
    <w:rsid w:val="00AD68E9"/>
    <w:rsid w:val="00AD761F"/>
    <w:rsid w:val="00AE56C0"/>
    <w:rsid w:val="00AF0FDE"/>
    <w:rsid w:val="00AF7ACC"/>
    <w:rsid w:val="00B00914"/>
    <w:rsid w:val="00B02A8E"/>
    <w:rsid w:val="00B052EE"/>
    <w:rsid w:val="00B1081F"/>
    <w:rsid w:val="00B2496B"/>
    <w:rsid w:val="00B26CE0"/>
    <w:rsid w:val="00B27499"/>
    <w:rsid w:val="00B3010D"/>
    <w:rsid w:val="00B35151"/>
    <w:rsid w:val="00B35820"/>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61FE"/>
    <w:rsid w:val="00B97278"/>
    <w:rsid w:val="00B97943"/>
    <w:rsid w:val="00BA1D0B"/>
    <w:rsid w:val="00BA2885"/>
    <w:rsid w:val="00BA2B50"/>
    <w:rsid w:val="00BA6972"/>
    <w:rsid w:val="00BB1E0D"/>
    <w:rsid w:val="00BB26C8"/>
    <w:rsid w:val="00BB4D9B"/>
    <w:rsid w:val="00BB73FF"/>
    <w:rsid w:val="00BB7688"/>
    <w:rsid w:val="00BC5291"/>
    <w:rsid w:val="00BC7423"/>
    <w:rsid w:val="00BC7CAC"/>
    <w:rsid w:val="00BD6D76"/>
    <w:rsid w:val="00BE3A73"/>
    <w:rsid w:val="00BE56B3"/>
    <w:rsid w:val="00BE676D"/>
    <w:rsid w:val="00BF04E8"/>
    <w:rsid w:val="00BF16BF"/>
    <w:rsid w:val="00BF3866"/>
    <w:rsid w:val="00BF42A3"/>
    <w:rsid w:val="00BF4D1F"/>
    <w:rsid w:val="00BF76BE"/>
    <w:rsid w:val="00C02A73"/>
    <w:rsid w:val="00C04A87"/>
    <w:rsid w:val="00C063D2"/>
    <w:rsid w:val="00C07FD9"/>
    <w:rsid w:val="00C10955"/>
    <w:rsid w:val="00C11C4D"/>
    <w:rsid w:val="00C13325"/>
    <w:rsid w:val="00C162C0"/>
    <w:rsid w:val="00C1712C"/>
    <w:rsid w:val="00C20634"/>
    <w:rsid w:val="00C212E0"/>
    <w:rsid w:val="00C23E16"/>
    <w:rsid w:val="00C27E37"/>
    <w:rsid w:val="00C32713"/>
    <w:rsid w:val="00C351B8"/>
    <w:rsid w:val="00C410D9"/>
    <w:rsid w:val="00C44DB7"/>
    <w:rsid w:val="00C4510A"/>
    <w:rsid w:val="00C47F2E"/>
    <w:rsid w:val="00C51302"/>
    <w:rsid w:val="00C52BA6"/>
    <w:rsid w:val="00C57A1A"/>
    <w:rsid w:val="00C60BBD"/>
    <w:rsid w:val="00C6258F"/>
    <w:rsid w:val="00C62C41"/>
    <w:rsid w:val="00C63DF6"/>
    <w:rsid w:val="00C63E58"/>
    <w:rsid w:val="00C6495E"/>
    <w:rsid w:val="00C665A2"/>
    <w:rsid w:val="00C670EE"/>
    <w:rsid w:val="00C67E3B"/>
    <w:rsid w:val="00C71F4C"/>
    <w:rsid w:val="00C725EF"/>
    <w:rsid w:val="00C73E03"/>
    <w:rsid w:val="00C77B29"/>
    <w:rsid w:val="00C86356"/>
    <w:rsid w:val="00C87039"/>
    <w:rsid w:val="00C8718B"/>
    <w:rsid w:val="00C872E4"/>
    <w:rsid w:val="00C878D9"/>
    <w:rsid w:val="00C90311"/>
    <w:rsid w:val="00C91C26"/>
    <w:rsid w:val="00C940B3"/>
    <w:rsid w:val="00C94889"/>
    <w:rsid w:val="00C96F34"/>
    <w:rsid w:val="00CA2BB2"/>
    <w:rsid w:val="00CA4A16"/>
    <w:rsid w:val="00CA73D5"/>
    <w:rsid w:val="00CA7ED4"/>
    <w:rsid w:val="00CB2FC9"/>
    <w:rsid w:val="00CB42D1"/>
    <w:rsid w:val="00CB5068"/>
    <w:rsid w:val="00CB7D2B"/>
    <w:rsid w:val="00CC0BE7"/>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4575"/>
    <w:rsid w:val="00D139C8"/>
    <w:rsid w:val="00D14292"/>
    <w:rsid w:val="00D16C57"/>
    <w:rsid w:val="00D17F81"/>
    <w:rsid w:val="00D20A06"/>
    <w:rsid w:val="00D2758C"/>
    <w:rsid w:val="00D275CA"/>
    <w:rsid w:val="00D2789B"/>
    <w:rsid w:val="00D345AB"/>
    <w:rsid w:val="00D41566"/>
    <w:rsid w:val="00D452F4"/>
    <w:rsid w:val="00D458EC"/>
    <w:rsid w:val="00D501B0"/>
    <w:rsid w:val="00D521FD"/>
    <w:rsid w:val="00D52582"/>
    <w:rsid w:val="00D531D0"/>
    <w:rsid w:val="00D56A0E"/>
    <w:rsid w:val="00D57AD3"/>
    <w:rsid w:val="00D601BC"/>
    <w:rsid w:val="00D62F25"/>
    <w:rsid w:val="00D635FE"/>
    <w:rsid w:val="00D66A7B"/>
    <w:rsid w:val="00D729DE"/>
    <w:rsid w:val="00D75B6A"/>
    <w:rsid w:val="00D774B4"/>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52F0"/>
    <w:rsid w:val="00DC6050"/>
    <w:rsid w:val="00DC6445"/>
    <w:rsid w:val="00DD35E1"/>
    <w:rsid w:val="00DD43EA"/>
    <w:rsid w:val="00DE1279"/>
    <w:rsid w:val="00DE661E"/>
    <w:rsid w:val="00DE6F44"/>
    <w:rsid w:val="00DF1B58"/>
    <w:rsid w:val="00E009DA"/>
    <w:rsid w:val="00E037D9"/>
    <w:rsid w:val="00E04927"/>
    <w:rsid w:val="00E11A48"/>
    <w:rsid w:val="00E130EB"/>
    <w:rsid w:val="00E162CD"/>
    <w:rsid w:val="00E16657"/>
    <w:rsid w:val="00E17FA5"/>
    <w:rsid w:val="00E21BFE"/>
    <w:rsid w:val="00E21C88"/>
    <w:rsid w:val="00E223AC"/>
    <w:rsid w:val="00E25343"/>
    <w:rsid w:val="00E26930"/>
    <w:rsid w:val="00E27257"/>
    <w:rsid w:val="00E27F4F"/>
    <w:rsid w:val="00E33C65"/>
    <w:rsid w:val="00E449D0"/>
    <w:rsid w:val="00E44A34"/>
    <w:rsid w:val="00E4506A"/>
    <w:rsid w:val="00E53F0F"/>
    <w:rsid w:val="00E53F99"/>
    <w:rsid w:val="00E56510"/>
    <w:rsid w:val="00E62EA8"/>
    <w:rsid w:val="00E63503"/>
    <w:rsid w:val="00E67A6E"/>
    <w:rsid w:val="00E70096"/>
    <w:rsid w:val="00E71B43"/>
    <w:rsid w:val="00E81612"/>
    <w:rsid w:val="00E82BD7"/>
    <w:rsid w:val="00E859E3"/>
    <w:rsid w:val="00E87D18"/>
    <w:rsid w:val="00E87D62"/>
    <w:rsid w:val="00E94B5D"/>
    <w:rsid w:val="00E97333"/>
    <w:rsid w:val="00EA4721"/>
    <w:rsid w:val="00EA486E"/>
    <w:rsid w:val="00EA4FA3"/>
    <w:rsid w:val="00EB001B"/>
    <w:rsid w:val="00EB3082"/>
    <w:rsid w:val="00EB6C33"/>
    <w:rsid w:val="00EB7DBF"/>
    <w:rsid w:val="00EC1DEA"/>
    <w:rsid w:val="00EC6F62"/>
    <w:rsid w:val="00ED2EA2"/>
    <w:rsid w:val="00ED6019"/>
    <w:rsid w:val="00ED7830"/>
    <w:rsid w:val="00EE2BFF"/>
    <w:rsid w:val="00EE3909"/>
    <w:rsid w:val="00EF4205"/>
    <w:rsid w:val="00EF5939"/>
    <w:rsid w:val="00F01714"/>
    <w:rsid w:val="00F0258F"/>
    <w:rsid w:val="00F0275E"/>
    <w:rsid w:val="00F02D06"/>
    <w:rsid w:val="00F056E5"/>
    <w:rsid w:val="00F06FDD"/>
    <w:rsid w:val="00F10697"/>
    <w:rsid w:val="00F10819"/>
    <w:rsid w:val="00F11219"/>
    <w:rsid w:val="00F15340"/>
    <w:rsid w:val="00F16F35"/>
    <w:rsid w:val="00F17559"/>
    <w:rsid w:val="00F2229D"/>
    <w:rsid w:val="00F25ABB"/>
    <w:rsid w:val="00F266F0"/>
    <w:rsid w:val="00F26F62"/>
    <w:rsid w:val="00F27963"/>
    <w:rsid w:val="00F30103"/>
    <w:rsid w:val="00F30446"/>
    <w:rsid w:val="00F4012C"/>
    <w:rsid w:val="00F4135D"/>
    <w:rsid w:val="00F41F1B"/>
    <w:rsid w:val="00F46BD9"/>
    <w:rsid w:val="00F573BE"/>
    <w:rsid w:val="00F60BE0"/>
    <w:rsid w:val="00F60F99"/>
    <w:rsid w:val="00F6280E"/>
    <w:rsid w:val="00F65EC0"/>
    <w:rsid w:val="00F666EC"/>
    <w:rsid w:val="00F7050A"/>
    <w:rsid w:val="00F75533"/>
    <w:rsid w:val="00F8036D"/>
    <w:rsid w:val="00F809DC"/>
    <w:rsid w:val="00F80BC5"/>
    <w:rsid w:val="00F80F0F"/>
    <w:rsid w:val="00F86EB0"/>
    <w:rsid w:val="00FA154B"/>
    <w:rsid w:val="00FA3811"/>
    <w:rsid w:val="00FA3B9F"/>
    <w:rsid w:val="00FA3F06"/>
    <w:rsid w:val="00FA4A26"/>
    <w:rsid w:val="00FA7084"/>
    <w:rsid w:val="00FA7BEF"/>
    <w:rsid w:val="00FB1105"/>
    <w:rsid w:val="00FB1929"/>
    <w:rsid w:val="00FB5FD9"/>
    <w:rsid w:val="00FB6713"/>
    <w:rsid w:val="00FB7FFE"/>
    <w:rsid w:val="00FC29DD"/>
    <w:rsid w:val="00FD1398"/>
    <w:rsid w:val="00FD33AB"/>
    <w:rsid w:val="00FD3BA4"/>
    <w:rsid w:val="00FD4724"/>
    <w:rsid w:val="00FD4A68"/>
    <w:rsid w:val="00FD68ED"/>
    <w:rsid w:val="00FD7E00"/>
    <w:rsid w:val="00FE2824"/>
    <w:rsid w:val="00FE2EA5"/>
    <w:rsid w:val="00FE2F0E"/>
    <w:rsid w:val="00FE53F2"/>
    <w:rsid w:val="00FE661F"/>
    <w:rsid w:val="00FF0400"/>
    <w:rsid w:val="00FF1744"/>
    <w:rsid w:val="00FF3D6B"/>
    <w:rsid w:val="00FF540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BBC8A"/>
  <w15:docId w15:val="{FB0A452B-C46A-4350-B881-275F2870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17B1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82990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1D98236DB54B9D925B7C360731C8AE"/>
        <w:category>
          <w:name w:val="General"/>
          <w:gallery w:val="placeholder"/>
        </w:category>
        <w:types>
          <w:type w:val="bbPlcHdr"/>
        </w:types>
        <w:behaviors>
          <w:behavior w:val="content"/>
        </w:behaviors>
        <w:guid w:val="{49CC9BF7-3D87-4EC5-B7DD-FA93E9F81837}"/>
      </w:docPartPr>
      <w:docPartBody>
        <w:p w:rsidR="00F83A0F" w:rsidRDefault="000F57B0">
          <w:pPr>
            <w:pStyle w:val="451D98236DB54B9D925B7C360731C8A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B0"/>
    <w:rsid w:val="00034405"/>
    <w:rsid w:val="000E079C"/>
    <w:rsid w:val="000F57B0"/>
    <w:rsid w:val="001D541B"/>
    <w:rsid w:val="001D5F39"/>
    <w:rsid w:val="0023797A"/>
    <w:rsid w:val="00351C67"/>
    <w:rsid w:val="00396A8D"/>
    <w:rsid w:val="004E2B68"/>
    <w:rsid w:val="00607CBC"/>
    <w:rsid w:val="009C08AC"/>
    <w:rsid w:val="00D137DC"/>
    <w:rsid w:val="00DD3D51"/>
    <w:rsid w:val="00E8091D"/>
    <w:rsid w:val="00F83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1D98236DB54B9D925B7C360731C8AE">
    <w:name w:val="451D98236DB54B9D925B7C360731C8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8904DF-92C6-48ED-A9F0-008FD78C0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13</TotalTime>
  <Pages>15</Pages>
  <Words>4759</Words>
  <Characters>27129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Lab - Build a CI/CD Pipeline Using Jenkins</vt:lpstr>
    </vt:vector>
  </TitlesOfParts>
  <Company>Cisco Systems, Inc.</Company>
  <LinksUpToDate>false</LinksUpToDate>
  <CharactersWithSpaces>31825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CI/CD Pipeline Using Jenkins</dc:title>
  <dc:creator>Allan Johnson</dc:creator>
  <dc:description>2020</dc:description>
  <cp:lastModifiedBy>DH</cp:lastModifiedBy>
  <cp:revision>12</cp:revision>
  <dcterms:created xsi:type="dcterms:W3CDTF">2020-06-22T20:28:00Z</dcterms:created>
  <dcterms:modified xsi:type="dcterms:W3CDTF">2020-08-10T20:42:00Z</dcterms:modified>
</cp:coreProperties>
</file>