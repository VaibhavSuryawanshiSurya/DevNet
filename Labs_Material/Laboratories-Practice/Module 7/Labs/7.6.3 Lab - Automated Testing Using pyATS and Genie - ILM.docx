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56DC" w14:textId="3B616DE3" w:rsidR="004D36D7" w:rsidRPr="00FD4A68" w:rsidRDefault="00B178FE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6DED61730BA4CBCABA5E572FEB0D3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6687F" w:rsidRPr="00552BCA">
            <w:t>Lab</w:t>
          </w:r>
          <w:r w:rsidR="007545F9" w:rsidRPr="00552BCA">
            <w:t xml:space="preserve"> </w:t>
          </w:r>
          <w:r w:rsidR="00552BCA">
            <w:t>-</w:t>
          </w:r>
          <w:r w:rsidR="007545F9" w:rsidRPr="00552BCA">
            <w:t xml:space="preserve"> </w:t>
          </w:r>
          <w:r w:rsidR="00DA6A85" w:rsidRPr="00552BCA">
            <w:t>Automated</w:t>
          </w:r>
          <w:r w:rsidR="007545F9" w:rsidRPr="00552BCA">
            <w:t xml:space="preserve"> </w:t>
          </w:r>
          <w:r w:rsidR="00DA6A85" w:rsidRPr="00552BCA">
            <w:t>Testing</w:t>
          </w:r>
          <w:r w:rsidR="007545F9" w:rsidRPr="00552BCA">
            <w:t xml:space="preserve"> </w:t>
          </w:r>
          <w:r w:rsidR="00DA6A85" w:rsidRPr="00552BCA">
            <w:t>Using</w:t>
          </w:r>
          <w:r w:rsidR="007545F9" w:rsidRPr="00552BCA">
            <w:t xml:space="preserve"> </w:t>
          </w:r>
          <w:proofErr w:type="spellStart"/>
          <w:r w:rsidR="00DA6A85" w:rsidRPr="00552BCA">
            <w:t>pyATS</w:t>
          </w:r>
          <w:proofErr w:type="spellEnd"/>
          <w:r w:rsidR="007545F9" w:rsidRPr="00552BCA">
            <w:t xml:space="preserve"> </w:t>
          </w:r>
          <w:r w:rsidR="00BF625B" w:rsidRPr="00552BCA">
            <w:t>and</w:t>
          </w:r>
          <w:r w:rsidR="007545F9" w:rsidRPr="00552BCA">
            <w:t xml:space="preserve"> </w:t>
          </w:r>
          <w:r w:rsidR="00BF625B" w:rsidRPr="00552BCA">
            <w:t>Genie</w:t>
          </w:r>
        </w:sdtContent>
      </w:sdt>
      <w:r w:rsidR="007545F9">
        <w:t xml:space="preserve"> </w:t>
      </w:r>
      <w:r w:rsidR="00D84BDA" w:rsidRPr="00FD4A68">
        <w:rPr>
          <w:rStyle w:val="LabTitleInstVersred"/>
        </w:rPr>
        <w:t>(Instructor</w:t>
      </w:r>
      <w:r w:rsidR="007545F9">
        <w:rPr>
          <w:rStyle w:val="LabTitleInstVersred"/>
        </w:rPr>
        <w:t xml:space="preserve"> </w:t>
      </w:r>
      <w:r w:rsidR="00D84BDA" w:rsidRPr="00FD4A68">
        <w:rPr>
          <w:rStyle w:val="LabTitleInstVersred"/>
        </w:rPr>
        <w:t>Version)</w:t>
      </w:r>
    </w:p>
    <w:p w14:paraId="77AEE400" w14:textId="0AE4F643" w:rsidR="00D778DF" w:rsidRDefault="00D778DF" w:rsidP="00D778DF">
      <w:pPr>
        <w:pStyle w:val="InstNoteRed"/>
      </w:pPr>
      <w:r w:rsidRPr="009A1CF4">
        <w:rPr>
          <w:b/>
        </w:rPr>
        <w:t>Instructor</w:t>
      </w:r>
      <w:r w:rsidR="007545F9">
        <w:rPr>
          <w:b/>
        </w:rPr>
        <w:t xml:space="preserve"> </w:t>
      </w:r>
      <w:r w:rsidRPr="009A1CF4">
        <w:rPr>
          <w:b/>
        </w:rPr>
        <w:t>Note</w:t>
      </w:r>
      <w:r w:rsidRPr="001C05A1">
        <w:t>:</w:t>
      </w:r>
      <w:r w:rsidR="007545F9">
        <w:t xml:space="preserve"> </w:t>
      </w:r>
      <w:r w:rsidRPr="009A1CF4">
        <w:t>Red</w:t>
      </w:r>
      <w:r w:rsidR="007545F9">
        <w:t xml:space="preserve"> </w:t>
      </w:r>
      <w:r>
        <w:t>font</w:t>
      </w:r>
      <w:r w:rsidR="007545F9">
        <w:t xml:space="preserve"> </w:t>
      </w:r>
      <w:r>
        <w:t>color</w:t>
      </w:r>
      <w:r w:rsidR="007545F9">
        <w:t xml:space="preserve"> </w:t>
      </w:r>
      <w:r w:rsidR="006F1616">
        <w:t>or</w:t>
      </w:r>
      <w:r w:rsidR="007545F9">
        <w:t xml:space="preserve"> </w:t>
      </w:r>
      <w:r w:rsidR="006F1616">
        <w:t>g</w:t>
      </w:r>
      <w:r w:rsidRPr="009A1CF4">
        <w:t>ray</w:t>
      </w:r>
      <w:r w:rsidR="007545F9">
        <w:t xml:space="preserve"> </w:t>
      </w:r>
      <w:r w:rsidRPr="009A1CF4">
        <w:t>highlights</w:t>
      </w:r>
      <w:r w:rsidR="007545F9">
        <w:t xml:space="preserve"> </w:t>
      </w:r>
      <w:r w:rsidRPr="009A1CF4">
        <w:t>indicate</w:t>
      </w:r>
      <w:r w:rsidR="007545F9">
        <w:t xml:space="preserve"> </w:t>
      </w:r>
      <w:r w:rsidRPr="009A1CF4">
        <w:t>text</w:t>
      </w:r>
      <w:r w:rsidR="007545F9">
        <w:t xml:space="preserve"> </w:t>
      </w:r>
      <w:r w:rsidRPr="009A1CF4">
        <w:t>that</w:t>
      </w:r>
      <w:r w:rsidR="007545F9">
        <w:t xml:space="preserve"> </w:t>
      </w:r>
      <w:r w:rsidRPr="009A1CF4">
        <w:t>appears</w:t>
      </w:r>
      <w:r w:rsidR="007545F9">
        <w:t xml:space="preserve"> </w:t>
      </w:r>
      <w:r w:rsidRPr="009A1CF4">
        <w:t>in</w:t>
      </w:r>
      <w:r w:rsidR="007545F9">
        <w:t xml:space="preserve"> </w:t>
      </w:r>
      <w:r w:rsidRPr="009A1CF4">
        <w:t>the</w:t>
      </w:r>
      <w:r w:rsidR="007545F9">
        <w:t xml:space="preserve"> </w:t>
      </w:r>
      <w:r w:rsidRPr="009A1CF4">
        <w:t>instructor</w:t>
      </w:r>
      <w:r w:rsidR="007545F9">
        <w:t xml:space="preserve"> </w:t>
      </w:r>
      <w:r w:rsidRPr="009A1CF4">
        <w:t>copy</w:t>
      </w:r>
      <w:r w:rsidR="007545F9">
        <w:t xml:space="preserve"> </w:t>
      </w:r>
      <w:r w:rsidRPr="009A1CF4">
        <w:t>only.</w:t>
      </w:r>
    </w:p>
    <w:p w14:paraId="0B6DC90B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C90ABBD" w14:textId="42CDCE92" w:rsidR="00D778DF" w:rsidRDefault="00CE6366" w:rsidP="006218C5">
      <w:pPr>
        <w:pStyle w:val="BodyTextL25Bold"/>
      </w:pPr>
      <w:r w:rsidRPr="00CE6366">
        <w:t>Part 1: Launch the DEVASC VM</w:t>
      </w:r>
    </w:p>
    <w:p w14:paraId="632AA034" w14:textId="77777777" w:rsidR="00CE6366" w:rsidRDefault="00CE6366" w:rsidP="006218C5">
      <w:pPr>
        <w:pStyle w:val="BodyTextL25Bold"/>
      </w:pPr>
      <w:r w:rsidRPr="00CE6366">
        <w:t>Part 2: Create a Python Virtual Environment</w:t>
      </w:r>
    </w:p>
    <w:p w14:paraId="37695D4E" w14:textId="77777777" w:rsidR="00CE6366" w:rsidRDefault="00CE6366" w:rsidP="006218C5">
      <w:pPr>
        <w:pStyle w:val="BodyTextL25Bold"/>
      </w:pPr>
      <w:r w:rsidRPr="00CE6366">
        <w:t xml:space="preserve">Part 3: Use the </w:t>
      </w:r>
      <w:proofErr w:type="spellStart"/>
      <w:r w:rsidRPr="00CE6366">
        <w:t>pyATS</w:t>
      </w:r>
      <w:proofErr w:type="spellEnd"/>
      <w:r w:rsidRPr="00CE6366">
        <w:t xml:space="preserve"> Testing Library</w:t>
      </w:r>
    </w:p>
    <w:p w14:paraId="063B0AE0" w14:textId="77777777" w:rsidR="00CE6366" w:rsidRDefault="00CE6366" w:rsidP="006218C5">
      <w:pPr>
        <w:pStyle w:val="BodyTextL25Bold"/>
      </w:pPr>
      <w:r w:rsidRPr="00CE6366">
        <w:t>Part 4: Use Genie to Parse IOS Command Output</w:t>
      </w:r>
    </w:p>
    <w:p w14:paraId="4669673E" w14:textId="54A62F51" w:rsidR="006C37E2" w:rsidRDefault="007C54E7" w:rsidP="006218C5">
      <w:pPr>
        <w:pStyle w:val="BodyTextL25Bold"/>
      </w:pPr>
      <w:r w:rsidRPr="007C54E7">
        <w:t>Part 5: Use Genie to Compare Configurations</w:t>
      </w:r>
    </w:p>
    <w:p w14:paraId="06720B06" w14:textId="7513BFC9" w:rsidR="007C54E7" w:rsidRDefault="007C54E7" w:rsidP="006218C5">
      <w:pPr>
        <w:pStyle w:val="BodyTextL25Bold"/>
      </w:pPr>
      <w:r w:rsidRPr="007C54E7">
        <w:t>Part 6: Lab Cleanup and Further Investigation</w:t>
      </w:r>
    </w:p>
    <w:p w14:paraId="25192630" w14:textId="3C37855C" w:rsidR="00D778DF" w:rsidRDefault="00D778DF" w:rsidP="00D452F4">
      <w:pPr>
        <w:pStyle w:val="Heading1"/>
      </w:pPr>
      <w:r w:rsidRPr="00E70096">
        <w:t>Background</w:t>
      </w:r>
      <w:r w:rsidR="007545F9">
        <w:t xml:space="preserve"> </w:t>
      </w:r>
      <w:r w:rsidRPr="00E70096">
        <w:t>/</w:t>
      </w:r>
      <w:r w:rsidR="007545F9">
        <w:t xml:space="preserve"> </w:t>
      </w:r>
      <w:r w:rsidRPr="00E70096">
        <w:t>Scenario</w:t>
      </w:r>
    </w:p>
    <w:p w14:paraId="50DABF93" w14:textId="506B63CD" w:rsidR="005F0301" w:rsidRDefault="00A03D0E" w:rsidP="00F426AC">
      <w:pPr>
        <w:pStyle w:val="BodyTextL25"/>
      </w:pP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lab,</w:t>
      </w:r>
      <w:r w:rsidR="007545F9">
        <w:t xml:space="preserve"> </w:t>
      </w:r>
      <w:r>
        <w:t>you</w:t>
      </w:r>
      <w:r w:rsidR="007545F9">
        <w:t xml:space="preserve"> </w:t>
      </w:r>
      <w:r w:rsidR="00F426AC">
        <w:t>will</w:t>
      </w:r>
      <w:r w:rsidR="007545F9">
        <w:t xml:space="preserve"> </w:t>
      </w:r>
      <w:r w:rsidR="00F426AC" w:rsidRPr="00F426AC">
        <w:t>explore</w:t>
      </w:r>
      <w:r w:rsidR="007545F9">
        <w:t xml:space="preserve"> </w:t>
      </w:r>
      <w:r w:rsidR="00F426AC">
        <w:t>the</w:t>
      </w:r>
      <w:r w:rsidR="007545F9">
        <w:t xml:space="preserve"> </w:t>
      </w:r>
      <w:r w:rsidR="00F426AC" w:rsidRPr="00F426AC">
        <w:t>fundamentals</w:t>
      </w:r>
      <w:r w:rsidR="007545F9">
        <w:t xml:space="preserve"> </w:t>
      </w:r>
      <w:proofErr w:type="spellStart"/>
      <w:r w:rsidR="00BF625B">
        <w:t>pyATS</w:t>
      </w:r>
      <w:proofErr w:type="spellEnd"/>
      <w:r w:rsidR="007545F9">
        <w:t xml:space="preserve"> </w:t>
      </w:r>
      <w:r w:rsidR="006A6AB3">
        <w:t>(pronounced "</w:t>
      </w:r>
      <w:proofErr w:type="spellStart"/>
      <w:r w:rsidR="006A6AB3">
        <w:t>py</w:t>
      </w:r>
      <w:proofErr w:type="spellEnd"/>
      <w:r w:rsidR="006A6AB3">
        <w:t xml:space="preserve">" followed by each letter individually, "A", "T". "S") </w:t>
      </w:r>
      <w:r w:rsidR="00BF625B">
        <w:t>and</w:t>
      </w:r>
      <w:r w:rsidR="007545F9">
        <w:t xml:space="preserve"> </w:t>
      </w:r>
      <w:r w:rsidR="00BF625B">
        <w:t>Genie</w:t>
      </w:r>
      <w:r w:rsidR="00143E36">
        <w:t>.</w:t>
      </w:r>
      <w:r w:rsidR="007545F9">
        <w:t xml:space="preserve"> </w:t>
      </w:r>
      <w:r w:rsidR="003A5D6A">
        <w:t xml:space="preserve">The </w:t>
      </w:r>
      <w:proofErr w:type="spellStart"/>
      <w:r w:rsidR="003A5D6A" w:rsidRPr="0012677C">
        <w:t>pyATS</w:t>
      </w:r>
      <w:proofErr w:type="spellEnd"/>
      <w:r w:rsidR="003A5D6A">
        <w:t xml:space="preserve"> tool </w:t>
      </w:r>
      <w:r w:rsidR="003A5D6A" w:rsidRPr="0012677C">
        <w:t>is</w:t>
      </w:r>
      <w:r w:rsidR="003A5D6A">
        <w:t xml:space="preserve"> </w:t>
      </w:r>
      <w:r w:rsidR="003A5D6A" w:rsidRPr="0012677C">
        <w:t>an</w:t>
      </w:r>
      <w:r w:rsidR="003A5D6A">
        <w:t xml:space="preserve"> </w:t>
      </w:r>
      <w:r w:rsidR="003A5D6A" w:rsidRPr="0012677C">
        <w:t>end-to-end</w:t>
      </w:r>
      <w:r w:rsidR="003A5D6A">
        <w:t xml:space="preserve"> </w:t>
      </w:r>
      <w:r w:rsidR="003A5D6A" w:rsidRPr="0012677C">
        <w:t>testing</w:t>
      </w:r>
      <w:r w:rsidR="003A5D6A">
        <w:t xml:space="preserve"> </w:t>
      </w:r>
      <w:r w:rsidR="003A5D6A" w:rsidRPr="0012677C">
        <w:t>ecosystem,</w:t>
      </w:r>
      <w:r w:rsidR="003A5D6A">
        <w:t xml:space="preserve"> </w:t>
      </w:r>
      <w:r w:rsidR="003A5D6A" w:rsidRPr="0012677C">
        <w:t>specializing</w:t>
      </w:r>
      <w:r w:rsidR="003A5D6A">
        <w:t xml:space="preserve"> </w:t>
      </w:r>
      <w:r w:rsidR="003A5D6A" w:rsidRPr="0012677C">
        <w:t>in</w:t>
      </w:r>
      <w:r w:rsidR="003A5D6A">
        <w:t xml:space="preserve"> </w:t>
      </w:r>
      <w:r w:rsidR="003A5D6A" w:rsidRPr="0012677C">
        <w:t>data-driven</w:t>
      </w:r>
      <w:r w:rsidR="003A5D6A">
        <w:t xml:space="preserve"> </w:t>
      </w:r>
      <w:r w:rsidR="003A5D6A" w:rsidRPr="0012677C">
        <w:t>and</w:t>
      </w:r>
      <w:r w:rsidR="003A5D6A">
        <w:t xml:space="preserve"> </w:t>
      </w:r>
      <w:r w:rsidR="003A5D6A" w:rsidRPr="0012677C">
        <w:t>reusable</w:t>
      </w:r>
      <w:r w:rsidR="003A5D6A">
        <w:t xml:space="preserve"> </w:t>
      </w:r>
      <w:r w:rsidR="003A5D6A" w:rsidRPr="0012677C">
        <w:t>testing,</w:t>
      </w:r>
      <w:r w:rsidR="003A5D6A">
        <w:t xml:space="preserve"> </w:t>
      </w:r>
      <w:r w:rsidR="003A5D6A" w:rsidRPr="0012677C">
        <w:t>and</w:t>
      </w:r>
      <w:r w:rsidR="003A5D6A">
        <w:t xml:space="preserve"> </w:t>
      </w:r>
      <w:r w:rsidR="003A5D6A" w:rsidRPr="0012677C">
        <w:t>engineered</w:t>
      </w:r>
      <w:r w:rsidR="003A5D6A">
        <w:t xml:space="preserve"> </w:t>
      </w:r>
      <w:r w:rsidR="003A5D6A" w:rsidRPr="0012677C">
        <w:t>to</w:t>
      </w:r>
      <w:r w:rsidR="003A5D6A">
        <w:t xml:space="preserve"> </w:t>
      </w:r>
      <w:r w:rsidR="003A5D6A" w:rsidRPr="0012677C">
        <w:t>be</w:t>
      </w:r>
      <w:r w:rsidR="003A5D6A">
        <w:t xml:space="preserve"> </w:t>
      </w:r>
      <w:r w:rsidR="003A5D6A" w:rsidRPr="0012677C">
        <w:t>suitable</w:t>
      </w:r>
      <w:r w:rsidR="003A5D6A">
        <w:t xml:space="preserve"> </w:t>
      </w:r>
      <w:r w:rsidR="003A5D6A" w:rsidRPr="0012677C">
        <w:t>for</w:t>
      </w:r>
      <w:r w:rsidR="003A5D6A">
        <w:t xml:space="preserve"> </w:t>
      </w:r>
      <w:r w:rsidR="003A5D6A" w:rsidRPr="0012677C">
        <w:t>Agile,</w:t>
      </w:r>
      <w:r w:rsidR="003A5D6A">
        <w:t xml:space="preserve"> </w:t>
      </w:r>
      <w:r w:rsidR="003A5D6A" w:rsidRPr="0012677C">
        <w:t>rapid</w:t>
      </w:r>
      <w:r w:rsidR="003A5D6A">
        <w:t xml:space="preserve"> </w:t>
      </w:r>
      <w:r w:rsidR="003A5D6A" w:rsidRPr="0012677C">
        <w:t>development</w:t>
      </w:r>
      <w:r w:rsidR="003A5D6A">
        <w:t xml:space="preserve"> </w:t>
      </w:r>
      <w:r w:rsidR="003A5D6A" w:rsidRPr="0012677C">
        <w:t>iterations.</w:t>
      </w:r>
      <w:r w:rsidR="003A5D6A">
        <w:t xml:space="preserve"> </w:t>
      </w:r>
      <w:r w:rsidR="003A5D6A" w:rsidRPr="0012677C">
        <w:t>Extensible</w:t>
      </w:r>
      <w:r w:rsidR="003A5D6A">
        <w:t xml:space="preserve"> </w:t>
      </w:r>
      <w:r w:rsidR="003A5D6A" w:rsidRPr="0012677C">
        <w:t>by</w:t>
      </w:r>
      <w:r w:rsidR="003A5D6A">
        <w:t xml:space="preserve"> </w:t>
      </w:r>
      <w:r w:rsidR="003A5D6A" w:rsidRPr="0012677C">
        <w:t>design,</w:t>
      </w:r>
      <w:r w:rsidR="003A5D6A">
        <w:t xml:space="preserve"> </w:t>
      </w:r>
      <w:proofErr w:type="spellStart"/>
      <w:r w:rsidR="003A5D6A" w:rsidRPr="0012677C">
        <w:t>pyATS</w:t>
      </w:r>
      <w:proofErr w:type="spellEnd"/>
      <w:r w:rsidR="003A5D6A">
        <w:t xml:space="preserve"> </w:t>
      </w:r>
      <w:r w:rsidR="003A5D6A" w:rsidRPr="0012677C">
        <w:t>enables</w:t>
      </w:r>
      <w:r w:rsidR="003A5D6A">
        <w:t xml:space="preserve"> </w:t>
      </w:r>
      <w:r w:rsidR="003A5D6A" w:rsidRPr="0012677C">
        <w:t>developers</w:t>
      </w:r>
      <w:r w:rsidR="003A5D6A">
        <w:t xml:space="preserve"> </w:t>
      </w:r>
      <w:r w:rsidR="003A5D6A" w:rsidRPr="0012677C">
        <w:t>start</w:t>
      </w:r>
      <w:r w:rsidR="003A5D6A">
        <w:t xml:space="preserve"> </w:t>
      </w:r>
      <w:r w:rsidR="003A5D6A" w:rsidRPr="0012677C">
        <w:t>with</w:t>
      </w:r>
      <w:r w:rsidR="003A5D6A">
        <w:t xml:space="preserve"> </w:t>
      </w:r>
      <w:r w:rsidR="003A5D6A" w:rsidRPr="0012677C">
        <w:t>small,</w:t>
      </w:r>
      <w:r w:rsidR="003A5D6A">
        <w:t xml:space="preserve"> </w:t>
      </w:r>
      <w:r w:rsidR="003A5D6A" w:rsidRPr="0012677C">
        <w:t>simple</w:t>
      </w:r>
      <w:r w:rsidR="006F3171">
        <w:t>,</w:t>
      </w:r>
      <w:r w:rsidR="003A5D6A">
        <w:t xml:space="preserve"> </w:t>
      </w:r>
      <w:r w:rsidR="003A5D6A" w:rsidRPr="0012677C">
        <w:t>and</w:t>
      </w:r>
      <w:r w:rsidR="003A5D6A">
        <w:t xml:space="preserve"> </w:t>
      </w:r>
      <w:r w:rsidR="003A5D6A" w:rsidRPr="0012677C">
        <w:t>linear</w:t>
      </w:r>
      <w:r w:rsidR="003A5D6A">
        <w:t xml:space="preserve"> </w:t>
      </w:r>
      <w:r w:rsidR="003A5D6A" w:rsidRPr="0012677C">
        <w:t>test</w:t>
      </w:r>
      <w:r w:rsidR="003A5D6A">
        <w:t xml:space="preserve"> </w:t>
      </w:r>
      <w:r w:rsidR="003A5D6A" w:rsidRPr="0012677C">
        <w:t>cases,</w:t>
      </w:r>
      <w:r w:rsidR="003A5D6A">
        <w:t xml:space="preserve"> </w:t>
      </w:r>
      <w:r w:rsidR="003A5D6A" w:rsidRPr="0012677C">
        <w:t>and</w:t>
      </w:r>
      <w:r w:rsidR="003A5D6A">
        <w:t xml:space="preserve"> </w:t>
      </w:r>
      <w:r w:rsidR="003A5D6A" w:rsidRPr="0012677C">
        <w:t>scale</w:t>
      </w:r>
      <w:r w:rsidR="003A5D6A">
        <w:t xml:space="preserve"> </w:t>
      </w:r>
      <w:r w:rsidR="003A5D6A" w:rsidRPr="0012677C">
        <w:t>towards</w:t>
      </w:r>
      <w:r w:rsidR="003A5D6A">
        <w:t xml:space="preserve"> </w:t>
      </w:r>
      <w:r w:rsidR="003A5D6A" w:rsidRPr="0012677C">
        <w:t>large,</w:t>
      </w:r>
      <w:r w:rsidR="003A5D6A">
        <w:t xml:space="preserve"> </w:t>
      </w:r>
      <w:r w:rsidR="003A5D6A" w:rsidRPr="0012677C">
        <w:t>complex</w:t>
      </w:r>
      <w:r w:rsidR="006F3171">
        <w:t>,</w:t>
      </w:r>
      <w:r w:rsidR="003A5D6A">
        <w:t xml:space="preserve"> </w:t>
      </w:r>
      <w:r w:rsidR="003A5D6A" w:rsidRPr="0012677C">
        <w:t>and</w:t>
      </w:r>
      <w:r w:rsidR="003A5D6A">
        <w:t xml:space="preserve"> </w:t>
      </w:r>
      <w:r w:rsidR="003A5D6A" w:rsidRPr="0012677C">
        <w:t>asynchronous</w:t>
      </w:r>
      <w:r w:rsidR="003A5D6A">
        <w:t xml:space="preserve"> </w:t>
      </w:r>
      <w:r w:rsidR="003A5D6A" w:rsidRPr="0012677C">
        <w:t>test</w:t>
      </w:r>
      <w:r w:rsidR="003A5D6A">
        <w:t xml:space="preserve"> </w:t>
      </w:r>
      <w:r w:rsidR="003A5D6A" w:rsidRPr="0012677C">
        <w:t>suites.</w:t>
      </w:r>
    </w:p>
    <w:p w14:paraId="79954A9E" w14:textId="6B51ECBB" w:rsidR="00E97967" w:rsidRDefault="00E97967" w:rsidP="00E97967">
      <w:pPr>
        <w:pStyle w:val="BodyTextL25"/>
      </w:pPr>
      <w:r>
        <w:t xml:space="preserve">Genie extends and builds on </w:t>
      </w:r>
      <w:proofErr w:type="spellStart"/>
      <w:r>
        <w:t>pyATS</w:t>
      </w:r>
      <w:proofErr w:type="spellEnd"/>
      <w:r>
        <w:t xml:space="preserve"> to be used in a networking environment. </w:t>
      </w:r>
      <w:r w:rsidR="00583FB4">
        <w:t>Examples of features Genie provides include</w:t>
      </w:r>
      <w:r>
        <w:t>:</w:t>
      </w:r>
    </w:p>
    <w:p w14:paraId="6F5C954B" w14:textId="419085F8" w:rsidR="00E97967" w:rsidRDefault="00E97967" w:rsidP="00A45406">
      <w:pPr>
        <w:pStyle w:val="Bulletlevel1"/>
      </w:pPr>
      <w:r>
        <w:t xml:space="preserve">device connectivity, parsers, </w:t>
      </w:r>
      <w:r w:rsidR="00243F4D">
        <w:t xml:space="preserve">and </w:t>
      </w:r>
      <w:r>
        <w:t>APIs</w:t>
      </w:r>
    </w:p>
    <w:p w14:paraId="4DD84EDD" w14:textId="5120BEDD" w:rsidR="00E97967" w:rsidRDefault="00E97967" w:rsidP="00A45406">
      <w:pPr>
        <w:pStyle w:val="Bulletlevel1"/>
      </w:pPr>
      <w:r>
        <w:t>platform</w:t>
      </w:r>
      <w:r w:rsidR="00243F4D">
        <w:t>-</w:t>
      </w:r>
      <w:r>
        <w:t>agnostic Python object models for features such as OSPF and BGP</w:t>
      </w:r>
    </w:p>
    <w:p w14:paraId="7E564E6C" w14:textId="77777777" w:rsidR="00E97967" w:rsidRDefault="00E97967" w:rsidP="00A45406">
      <w:pPr>
        <w:pStyle w:val="Bulletlevel1"/>
      </w:pPr>
      <w:r>
        <w:t>pool of reusable test cases</w:t>
      </w:r>
    </w:p>
    <w:p w14:paraId="7FDDC32B" w14:textId="724D183B" w:rsidR="00E97967" w:rsidRPr="00F426AC" w:rsidRDefault="00E97967" w:rsidP="00A45406">
      <w:pPr>
        <w:pStyle w:val="Bulletlevel1"/>
      </w:pPr>
      <w:r>
        <w:t>YAML-driven test</w:t>
      </w:r>
      <w:r w:rsidR="00243F4D">
        <w:t>-</w:t>
      </w:r>
      <w:r>
        <w:t>runner engine</w:t>
      </w:r>
    </w:p>
    <w:p w14:paraId="72F456D2" w14:textId="4BFECF40" w:rsidR="00D778DF" w:rsidRPr="00E70096" w:rsidRDefault="00D778DF" w:rsidP="00D452F4">
      <w:pPr>
        <w:pStyle w:val="Heading1"/>
      </w:pPr>
      <w:r w:rsidRPr="00E70096">
        <w:t>Required</w:t>
      </w:r>
      <w:r w:rsidR="007545F9">
        <w:t xml:space="preserve"> </w:t>
      </w:r>
      <w:r w:rsidRPr="00E70096">
        <w:t>Resources</w:t>
      </w:r>
    </w:p>
    <w:p w14:paraId="7FE06CD1" w14:textId="2C113BFA" w:rsidR="0096687F" w:rsidRDefault="0096687F" w:rsidP="0096687F">
      <w:pPr>
        <w:pStyle w:val="Bulletlevel1"/>
      </w:pPr>
      <w:r>
        <w:t>1</w:t>
      </w:r>
      <w:r w:rsidR="007545F9">
        <w:t xml:space="preserve"> </w:t>
      </w:r>
      <w:r>
        <w:t>PC</w:t>
      </w:r>
      <w:r w:rsidR="007545F9">
        <w:t xml:space="preserve"> </w:t>
      </w:r>
      <w:r>
        <w:t>with</w:t>
      </w:r>
      <w:r w:rsidR="007545F9">
        <w:t xml:space="preserve"> </w:t>
      </w:r>
      <w:r>
        <w:t>operating</w:t>
      </w:r>
      <w:r w:rsidR="007545F9">
        <w:t xml:space="preserve"> </w:t>
      </w:r>
      <w:r>
        <w:t>system</w:t>
      </w:r>
      <w:r w:rsidR="007545F9">
        <w:t xml:space="preserve"> </w:t>
      </w:r>
      <w:r>
        <w:t>of</w:t>
      </w:r>
      <w:r w:rsidR="007545F9">
        <w:t xml:space="preserve"> </w:t>
      </w:r>
      <w:r>
        <w:t>your</w:t>
      </w:r>
      <w:r w:rsidR="007545F9">
        <w:t xml:space="preserve"> </w:t>
      </w:r>
      <w:r>
        <w:t>choice</w:t>
      </w:r>
    </w:p>
    <w:p w14:paraId="5FBB7B65" w14:textId="4A5AB3F8" w:rsidR="0096687F" w:rsidRDefault="0096687F" w:rsidP="0096687F">
      <w:pPr>
        <w:pStyle w:val="Bulletlevel1"/>
      </w:pPr>
      <w:r>
        <w:t>Virtual</w:t>
      </w:r>
      <w:r w:rsidR="007545F9">
        <w:t xml:space="preserve"> </w:t>
      </w:r>
      <w:r>
        <w:t>Box</w:t>
      </w:r>
      <w:r w:rsidR="007545F9">
        <w:t xml:space="preserve"> </w:t>
      </w:r>
      <w:r>
        <w:t>or</w:t>
      </w:r>
      <w:r w:rsidR="007545F9">
        <w:t xml:space="preserve"> </w:t>
      </w:r>
      <w:r>
        <w:t>VMWare</w:t>
      </w:r>
    </w:p>
    <w:p w14:paraId="3679BA11" w14:textId="4FF1448D" w:rsidR="0096687F" w:rsidRDefault="0096687F" w:rsidP="0096687F">
      <w:pPr>
        <w:pStyle w:val="Bulletlevel1"/>
      </w:pPr>
      <w:r>
        <w:t>DEVASC</w:t>
      </w:r>
      <w:r w:rsidR="007545F9">
        <w:t xml:space="preserve"> </w:t>
      </w:r>
      <w:r>
        <w:t>Virtual</w:t>
      </w:r>
      <w:r w:rsidR="007545F9">
        <w:t xml:space="preserve"> </w:t>
      </w:r>
      <w:r>
        <w:t>Machine</w:t>
      </w:r>
    </w:p>
    <w:p w14:paraId="571FE07D" w14:textId="23E98C5A" w:rsidR="00867476" w:rsidRDefault="00867476" w:rsidP="0096687F">
      <w:pPr>
        <w:pStyle w:val="Bulletlevel1"/>
      </w:pPr>
      <w:r>
        <w:t>CSR1kv</w:t>
      </w:r>
      <w:r w:rsidR="007545F9">
        <w:t xml:space="preserve"> </w:t>
      </w:r>
      <w:r>
        <w:t>Virtual</w:t>
      </w:r>
      <w:r w:rsidR="007545F9">
        <w:t xml:space="preserve"> </w:t>
      </w:r>
      <w:r>
        <w:t>Machine</w:t>
      </w:r>
    </w:p>
    <w:p w14:paraId="02B1E759" w14:textId="77777777" w:rsidR="00125806" w:rsidRDefault="00125806" w:rsidP="00D452F4">
      <w:pPr>
        <w:pStyle w:val="Heading1"/>
      </w:pPr>
      <w:r>
        <w:t>Instructions</w:t>
      </w:r>
    </w:p>
    <w:p w14:paraId="7E0501B1" w14:textId="3406A591" w:rsidR="00103401" w:rsidRDefault="0096687F" w:rsidP="00103401">
      <w:pPr>
        <w:pStyle w:val="Heading2"/>
      </w:pPr>
      <w:r>
        <w:t>Launch</w:t>
      </w:r>
      <w:r w:rsidR="007545F9">
        <w:t xml:space="preserve"> </w:t>
      </w:r>
      <w:r>
        <w:t>the</w:t>
      </w:r>
      <w:r w:rsidR="007545F9">
        <w:t xml:space="preserve"> </w:t>
      </w:r>
      <w:r>
        <w:t>DEVASC</w:t>
      </w:r>
      <w:r w:rsidR="007545F9">
        <w:t xml:space="preserve"> </w:t>
      </w:r>
      <w:r>
        <w:t>VM</w:t>
      </w:r>
    </w:p>
    <w:p w14:paraId="381835A0" w14:textId="231C3991" w:rsidR="0096687F" w:rsidRDefault="0096687F" w:rsidP="00A45406">
      <w:pPr>
        <w:pStyle w:val="BodyTextL25"/>
      </w:pPr>
      <w:r w:rsidRPr="0096687F">
        <w:t>If</w:t>
      </w:r>
      <w:r w:rsidR="007545F9">
        <w:t xml:space="preserve"> </w:t>
      </w:r>
      <w:r w:rsidRPr="0096687F">
        <w:t>you</w:t>
      </w:r>
      <w:r w:rsidR="007545F9">
        <w:t xml:space="preserve"> </w:t>
      </w:r>
      <w:r w:rsidRPr="0096687F">
        <w:t>have</w:t>
      </w:r>
      <w:r w:rsidR="007545F9">
        <w:t xml:space="preserve"> </w:t>
      </w:r>
      <w:r w:rsidRPr="0096687F">
        <w:t>not</w:t>
      </w:r>
      <w:r w:rsidR="007545F9">
        <w:t xml:space="preserve"> </w:t>
      </w:r>
      <w:r w:rsidRPr="0096687F">
        <w:t>already</w:t>
      </w:r>
      <w:r w:rsidR="007545F9">
        <w:t xml:space="preserve"> </w:t>
      </w:r>
      <w:r w:rsidRPr="0096687F">
        <w:t>completed</w:t>
      </w:r>
      <w:r w:rsidR="007545F9">
        <w:t xml:space="preserve"> </w:t>
      </w:r>
      <w:r w:rsidR="00870071">
        <w:t>the</w:t>
      </w:r>
      <w:r w:rsidR="007545F9">
        <w:t xml:space="preserve"> </w:t>
      </w:r>
      <w:r w:rsidR="00870071" w:rsidRPr="00870071">
        <w:rPr>
          <w:b/>
          <w:bCs/>
        </w:rPr>
        <w:t>Lab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-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Install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the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Virtual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Machine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Lab</w:t>
      </w:r>
      <w:r w:rsidR="007545F9">
        <w:rPr>
          <w:b/>
          <w:bCs/>
        </w:rPr>
        <w:t xml:space="preserve"> </w:t>
      </w:r>
      <w:r w:rsidR="00870071" w:rsidRPr="00870071">
        <w:rPr>
          <w:b/>
          <w:bCs/>
        </w:rPr>
        <w:t>Environment</w:t>
      </w:r>
      <w:r w:rsidRPr="0096687F">
        <w:t>,</w:t>
      </w:r>
      <w:r w:rsidR="007545F9">
        <w:t xml:space="preserve"> </w:t>
      </w:r>
      <w:r w:rsidRPr="0096687F">
        <w:t>do</w:t>
      </w:r>
      <w:r w:rsidR="007545F9">
        <w:t xml:space="preserve"> </w:t>
      </w:r>
      <w:r w:rsidRPr="0096687F">
        <w:t>so</w:t>
      </w:r>
      <w:r w:rsidR="007545F9">
        <w:t xml:space="preserve"> </w:t>
      </w:r>
      <w:r w:rsidRPr="0096687F">
        <w:t>now.</w:t>
      </w:r>
      <w:r w:rsidR="007545F9">
        <w:t xml:space="preserve"> </w:t>
      </w:r>
      <w:r w:rsidRPr="0096687F">
        <w:t>If</w:t>
      </w:r>
      <w:r w:rsidR="007545F9">
        <w:t xml:space="preserve"> </w:t>
      </w:r>
      <w:r w:rsidRPr="0096687F">
        <w:t>you</w:t>
      </w:r>
      <w:r w:rsidR="007545F9">
        <w:t xml:space="preserve"> </w:t>
      </w:r>
      <w:r w:rsidRPr="0096687F">
        <w:t>have</w:t>
      </w:r>
      <w:r w:rsidR="007545F9">
        <w:t xml:space="preserve"> </w:t>
      </w:r>
      <w:r w:rsidRPr="0096687F">
        <w:t>already</w:t>
      </w:r>
      <w:r w:rsidR="007545F9">
        <w:t xml:space="preserve"> </w:t>
      </w:r>
      <w:r w:rsidRPr="0096687F">
        <w:t>completed</w:t>
      </w:r>
      <w:r w:rsidR="007545F9">
        <w:t xml:space="preserve"> </w:t>
      </w:r>
      <w:r w:rsidRPr="0096687F">
        <w:t>that</w:t>
      </w:r>
      <w:r w:rsidR="007545F9">
        <w:t xml:space="preserve"> </w:t>
      </w:r>
      <w:r w:rsidRPr="0096687F">
        <w:t>lab,</w:t>
      </w:r>
      <w:r w:rsidR="007545F9">
        <w:t xml:space="preserve"> </w:t>
      </w:r>
      <w:r w:rsidRPr="0096687F">
        <w:t>launch</w:t>
      </w:r>
      <w:r w:rsidR="007545F9">
        <w:t xml:space="preserve"> </w:t>
      </w:r>
      <w:r w:rsidRPr="0096687F">
        <w:t>the</w:t>
      </w:r>
      <w:r w:rsidR="007545F9">
        <w:t xml:space="preserve"> </w:t>
      </w:r>
      <w:r w:rsidRPr="0096687F">
        <w:t>DEVASC</w:t>
      </w:r>
      <w:r w:rsidR="007545F9">
        <w:t xml:space="preserve"> </w:t>
      </w:r>
      <w:r w:rsidR="009D7858">
        <w:t xml:space="preserve">VM </w:t>
      </w:r>
      <w:r w:rsidRPr="0096687F">
        <w:t>now.</w:t>
      </w:r>
    </w:p>
    <w:p w14:paraId="7B5DC6A9" w14:textId="199A79D0" w:rsidR="006941C8" w:rsidRDefault="00EA2E9A" w:rsidP="006941C8">
      <w:pPr>
        <w:pStyle w:val="Heading2"/>
      </w:pPr>
      <w:r>
        <w:t>Creat</w:t>
      </w:r>
      <w:r w:rsidR="00CE6366">
        <w:t>e</w:t>
      </w:r>
      <w:r w:rsidR="007545F9">
        <w:t xml:space="preserve"> </w:t>
      </w:r>
      <w:r>
        <w:t>a</w:t>
      </w:r>
      <w:r w:rsidR="007545F9">
        <w:t xml:space="preserve"> </w:t>
      </w:r>
      <w:r>
        <w:t>Python</w:t>
      </w:r>
      <w:r w:rsidR="007545F9">
        <w:t xml:space="preserve"> </w:t>
      </w:r>
      <w:r>
        <w:t>Virtual</w:t>
      </w:r>
      <w:r w:rsidR="007545F9">
        <w:t xml:space="preserve"> </w:t>
      </w:r>
      <w:r w:rsidR="003604E3">
        <w:t>Environment</w:t>
      </w:r>
    </w:p>
    <w:p w14:paraId="34E4E15F" w14:textId="441E78E3" w:rsidR="006941C8" w:rsidRDefault="006941C8" w:rsidP="006941C8">
      <w:pPr>
        <w:pStyle w:val="BodyTextL25"/>
      </w:pP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part,</w:t>
      </w:r>
      <w:r w:rsidR="007545F9">
        <w:t xml:space="preserve"> </w:t>
      </w:r>
      <w:r w:rsidR="00065B39">
        <w:t>you</w:t>
      </w:r>
      <w:r w:rsidR="007545F9">
        <w:t xml:space="preserve"> </w:t>
      </w:r>
      <w:r w:rsidR="00541CF9">
        <w:t>will</w:t>
      </w:r>
      <w:r w:rsidR="007545F9">
        <w:t xml:space="preserve"> </w:t>
      </w:r>
      <w:r w:rsidR="003604E3">
        <w:t>create</w:t>
      </w:r>
      <w:r w:rsidR="007545F9">
        <w:t xml:space="preserve"> </w:t>
      </w:r>
      <w:r w:rsidR="003604E3">
        <w:t>a</w:t>
      </w:r>
      <w:r w:rsidR="007545F9">
        <w:t xml:space="preserve"> </w:t>
      </w:r>
      <w:r w:rsidR="003604E3">
        <w:t>Python</w:t>
      </w:r>
      <w:r w:rsidR="007545F9">
        <w:t xml:space="preserve"> </w:t>
      </w:r>
      <w:r w:rsidR="003604E3">
        <w:t>virtual</w:t>
      </w:r>
      <w:r w:rsidR="007545F9">
        <w:t xml:space="preserve"> </w:t>
      </w:r>
      <w:r w:rsidR="003604E3">
        <w:t>environment</w:t>
      </w:r>
      <w:r w:rsidR="007545F9">
        <w:t xml:space="preserve"> </w:t>
      </w:r>
      <w:r w:rsidR="00243F4D">
        <w:t>called</w:t>
      </w:r>
      <w:r w:rsidR="007545F9">
        <w:t xml:space="preserve"> </w:t>
      </w:r>
      <w:r w:rsidR="00243F4D">
        <w:t>a</w:t>
      </w:r>
      <w:r w:rsidR="00243F4D" w:rsidRPr="00243F4D">
        <w:t xml:space="preserve"> </w:t>
      </w:r>
      <w:r w:rsidR="00243F4D" w:rsidRPr="002B57FA">
        <w:t>Python</w:t>
      </w:r>
      <w:r w:rsidR="00243F4D">
        <w:t xml:space="preserve"> </w:t>
      </w:r>
      <w:r w:rsidR="00243F4D" w:rsidRPr="002B57FA">
        <w:t>virtual</w:t>
      </w:r>
      <w:r w:rsidR="00243F4D">
        <w:t xml:space="preserve"> </w:t>
      </w:r>
      <w:r w:rsidR="00243F4D" w:rsidRPr="002B57FA">
        <w:t>environment</w:t>
      </w:r>
      <w:r w:rsidR="00243F4D">
        <w:t xml:space="preserve"> or </w:t>
      </w:r>
      <w:r w:rsidR="00243F4D" w:rsidRPr="002B57FA">
        <w:t>"</w:t>
      </w:r>
      <w:proofErr w:type="spellStart"/>
      <w:r w:rsidR="00243F4D" w:rsidRPr="002B57FA">
        <w:t>venv</w:t>
      </w:r>
      <w:proofErr w:type="spellEnd"/>
      <w:r w:rsidR="00243F4D" w:rsidRPr="002B57FA">
        <w:t>"</w:t>
      </w:r>
      <w:r>
        <w:t>.</w:t>
      </w:r>
    </w:p>
    <w:p w14:paraId="42EF2C20" w14:textId="26D31A38" w:rsidR="00D66DF4" w:rsidRDefault="00D66DF4" w:rsidP="00D66DF4">
      <w:pPr>
        <w:pStyle w:val="Heading3"/>
      </w:pPr>
      <w:r>
        <w:lastRenderedPageBreak/>
        <w:t>Open</w:t>
      </w:r>
      <w:r w:rsidR="007545F9">
        <w:t xml:space="preserve"> </w:t>
      </w:r>
      <w:r>
        <w:t>a</w:t>
      </w:r>
      <w:r w:rsidR="007545F9">
        <w:t xml:space="preserve"> </w:t>
      </w:r>
      <w:r>
        <w:t>terminal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>
        <w:t>DEVASC-LABVM.</w:t>
      </w:r>
    </w:p>
    <w:p w14:paraId="6E3B6012" w14:textId="0100A9CE" w:rsidR="00D66DF4" w:rsidRDefault="00D66DF4" w:rsidP="003223BF">
      <w:pPr>
        <w:pStyle w:val="BodyTextL25"/>
      </w:pPr>
      <w:r>
        <w:t>Double-click</w:t>
      </w:r>
      <w:r w:rsidR="007545F9">
        <w:t xml:space="preserve"> </w:t>
      </w:r>
      <w:r>
        <w:t>the</w:t>
      </w:r>
      <w:r w:rsidR="007545F9">
        <w:t xml:space="preserve"> </w:t>
      </w:r>
      <w:r>
        <w:t>Terminal</w:t>
      </w:r>
      <w:r w:rsidR="007545F9">
        <w:t xml:space="preserve"> </w:t>
      </w:r>
      <w:r>
        <w:t>Emulator</w:t>
      </w:r>
      <w:r w:rsidR="007545F9">
        <w:t xml:space="preserve"> </w:t>
      </w:r>
      <w:r>
        <w:t>icon</w:t>
      </w:r>
      <w:r w:rsidR="007545F9">
        <w:t xml:space="preserve"> </w:t>
      </w:r>
      <w:r>
        <w:t>on</w:t>
      </w:r>
      <w:r w:rsidR="007545F9">
        <w:t xml:space="preserve"> </w:t>
      </w:r>
      <w:r>
        <w:t>the</w:t>
      </w:r>
      <w:r w:rsidR="007545F9">
        <w:t xml:space="preserve"> </w:t>
      </w:r>
      <w:r>
        <w:t>desktop.</w:t>
      </w:r>
    </w:p>
    <w:p w14:paraId="3D2C69DE" w14:textId="5DC5828F" w:rsidR="00F255EA" w:rsidRDefault="00882107" w:rsidP="00F255EA">
      <w:pPr>
        <w:pStyle w:val="Heading3"/>
      </w:pPr>
      <w:r>
        <w:t>Creating</w:t>
      </w:r>
      <w:r w:rsidR="007545F9">
        <w:t xml:space="preserve"> </w:t>
      </w:r>
      <w:r w:rsidR="00E63788">
        <w:t>Python</w:t>
      </w:r>
      <w:r w:rsidR="007545F9">
        <w:t xml:space="preserve"> </w:t>
      </w:r>
      <w:r w:rsidR="00E63788">
        <w:t>virtual</w:t>
      </w:r>
      <w:r w:rsidR="007545F9">
        <w:t xml:space="preserve"> </w:t>
      </w:r>
      <w:r w:rsidR="00E63788">
        <w:t>environment</w:t>
      </w:r>
      <w:r w:rsidR="007545F9">
        <w:t xml:space="preserve"> </w:t>
      </w:r>
      <w:r w:rsidR="009078B3">
        <w:t>(</w:t>
      </w:r>
      <w:proofErr w:type="spellStart"/>
      <w:r w:rsidR="009078B3">
        <w:t>venv</w:t>
      </w:r>
      <w:proofErr w:type="spellEnd"/>
      <w:r w:rsidR="009078B3">
        <w:t>)</w:t>
      </w:r>
      <w:r w:rsidR="00F255EA">
        <w:t>.</w:t>
      </w:r>
    </w:p>
    <w:p w14:paraId="4711958A" w14:textId="2BFCA3CA" w:rsidR="006A6AB3" w:rsidRPr="002B57FA" w:rsidRDefault="006A6AB3" w:rsidP="006A6AB3">
      <w:pPr>
        <w:pStyle w:val="BodyTextL25"/>
      </w:pPr>
      <w:r w:rsidRPr="002B57FA">
        <w:t>The</w:t>
      </w:r>
      <w:r>
        <w:t xml:space="preserve"> </w:t>
      </w:r>
      <w:proofErr w:type="spellStart"/>
      <w:r w:rsidRPr="002B57FA">
        <w:t>pyATS</w:t>
      </w:r>
      <w:proofErr w:type="spellEnd"/>
      <w:r>
        <w:t xml:space="preserve"> </w:t>
      </w:r>
      <w:r w:rsidRPr="002B57FA">
        <w:t>tool</w:t>
      </w:r>
      <w:r>
        <w:t xml:space="preserve"> </w:t>
      </w:r>
      <w:r w:rsidRPr="002B57FA">
        <w:t>is</w:t>
      </w:r>
      <w:r>
        <w:t xml:space="preserve"> </w:t>
      </w:r>
      <w:r w:rsidRPr="002B57FA">
        <w:t>best</w:t>
      </w:r>
      <w:r>
        <w:t xml:space="preserve"> </w:t>
      </w:r>
      <w:r w:rsidRPr="002B57FA">
        <w:t>installed</w:t>
      </w:r>
      <w:r>
        <w:t xml:space="preserve"> </w:t>
      </w:r>
      <w:r w:rsidRPr="002B57FA">
        <w:t>for</w:t>
      </w:r>
      <w:r>
        <w:t xml:space="preserve"> individual </w:t>
      </w:r>
      <w:r w:rsidRPr="002B57FA">
        <w:t>work</w:t>
      </w:r>
      <w:r>
        <w:t xml:space="preserve"> within </w:t>
      </w:r>
      <w:r w:rsidRPr="002B57FA">
        <w:t>a</w:t>
      </w:r>
      <w:r w:rsidR="00243F4D">
        <w:t xml:space="preserve"> </w:t>
      </w:r>
      <w:proofErr w:type="spellStart"/>
      <w:r w:rsidR="00243F4D">
        <w:t>venv</w:t>
      </w:r>
      <w:proofErr w:type="spellEnd"/>
      <w:r>
        <w:t xml:space="preserve">. A </w:t>
      </w:r>
      <w:proofErr w:type="spellStart"/>
      <w:r>
        <w:t>venv</w:t>
      </w:r>
      <w:proofErr w:type="spellEnd"/>
      <w:r>
        <w:t xml:space="preserve"> </w:t>
      </w:r>
      <w:r w:rsidRPr="002B57FA">
        <w:t>environment</w:t>
      </w:r>
      <w:r>
        <w:t xml:space="preserve"> is </w:t>
      </w:r>
      <w:r w:rsidRPr="002B57FA">
        <w:t>copied</w:t>
      </w:r>
      <w:r>
        <w:t xml:space="preserve"> </w:t>
      </w:r>
      <w:r w:rsidRPr="002B57FA">
        <w:t>from</w:t>
      </w:r>
      <w:r>
        <w:t xml:space="preserve"> </w:t>
      </w:r>
      <w:r w:rsidRPr="002B57FA">
        <w:t>your</w:t>
      </w:r>
      <w:r>
        <w:t xml:space="preserve"> Python </w:t>
      </w:r>
      <w:r w:rsidRPr="002B57FA">
        <w:t>base</w:t>
      </w:r>
      <w:r>
        <w:t xml:space="preserve"> </w:t>
      </w:r>
      <w:r w:rsidR="00243F4D" w:rsidRPr="002B57FA">
        <w:t>environment but</w:t>
      </w:r>
      <w:r>
        <w:t xml:space="preserve"> </w:t>
      </w:r>
      <w:r w:rsidRPr="002B57FA">
        <w:t>kept</w:t>
      </w:r>
      <w:r>
        <w:t xml:space="preserve"> </w:t>
      </w:r>
      <w:r w:rsidRPr="002B57FA">
        <w:t>separate</w:t>
      </w:r>
      <w:r>
        <w:t xml:space="preserve"> </w:t>
      </w:r>
      <w:r w:rsidRPr="002B57FA">
        <w:t>from</w:t>
      </w:r>
      <w:r>
        <w:t xml:space="preserve"> </w:t>
      </w:r>
      <w:r w:rsidRPr="002B57FA">
        <w:t>it.</w:t>
      </w:r>
      <w:r>
        <w:t xml:space="preserve"> </w:t>
      </w:r>
      <w:r w:rsidRPr="002B57FA">
        <w:t>This</w:t>
      </w:r>
      <w:r>
        <w:t xml:space="preserve"> </w:t>
      </w:r>
      <w:r w:rsidRPr="002B57FA">
        <w:t>enables</w:t>
      </w:r>
      <w:r>
        <w:t xml:space="preserve"> </w:t>
      </w:r>
      <w:r w:rsidRPr="002B57FA">
        <w:t>you</w:t>
      </w:r>
      <w:r>
        <w:t xml:space="preserve"> </w:t>
      </w:r>
      <w:r w:rsidRPr="002B57FA">
        <w:t>to</w:t>
      </w:r>
      <w:r>
        <w:t xml:space="preserve"> </w:t>
      </w:r>
      <w:r w:rsidRPr="002B57FA">
        <w:t>avoid</w:t>
      </w:r>
      <w:r>
        <w:t xml:space="preserve"> </w:t>
      </w:r>
      <w:r w:rsidRPr="002B57FA">
        <w:t>installing</w:t>
      </w:r>
      <w:r>
        <w:t xml:space="preserve"> </w:t>
      </w:r>
      <w:r w:rsidRPr="002B57FA">
        <w:t>software</w:t>
      </w:r>
      <w:r>
        <w:t xml:space="preserve"> </w:t>
      </w:r>
      <w:r w:rsidRPr="002B57FA">
        <w:t>that</w:t>
      </w:r>
      <w:r>
        <w:t xml:space="preserve"> </w:t>
      </w:r>
      <w:r w:rsidRPr="002B57FA">
        <w:t>might</w:t>
      </w:r>
      <w:r>
        <w:t xml:space="preserve"> </w:t>
      </w:r>
      <w:r w:rsidRPr="002B57FA">
        <w:t>permanently</w:t>
      </w:r>
      <w:r>
        <w:t xml:space="preserve"> </w:t>
      </w:r>
      <w:r w:rsidRPr="002B57FA">
        <w:t>change</w:t>
      </w:r>
      <w:r>
        <w:t xml:space="preserve"> </w:t>
      </w:r>
      <w:r w:rsidRPr="002B57FA">
        <w:t>the</w:t>
      </w:r>
      <w:r>
        <w:t xml:space="preserve"> overall </w:t>
      </w:r>
      <w:r w:rsidRPr="002B57FA">
        <w:t>state</w:t>
      </w:r>
      <w:r>
        <w:t xml:space="preserve"> </w:t>
      </w:r>
      <w:r w:rsidRPr="002B57FA">
        <w:t>of</w:t>
      </w:r>
      <w:r>
        <w:t xml:space="preserve"> </w:t>
      </w:r>
      <w:r w:rsidRPr="002B57FA">
        <w:t>your</w:t>
      </w:r>
      <w:r>
        <w:t xml:space="preserve"> </w:t>
      </w:r>
      <w:r w:rsidR="00243F4D">
        <w:t>computer</w:t>
      </w:r>
      <w:r w:rsidRPr="002B57FA">
        <w:t>.</w:t>
      </w:r>
      <w:r>
        <w:t xml:space="preserve"> The </w:t>
      </w:r>
      <w:proofErr w:type="spellStart"/>
      <w:r>
        <w:t>venv</w:t>
      </w:r>
      <w:proofErr w:type="spellEnd"/>
      <w:r>
        <w:t xml:space="preserve"> environment was covered in detail in the </w:t>
      </w:r>
      <w:r w:rsidRPr="00BE493B">
        <w:rPr>
          <w:b/>
          <w:bCs/>
        </w:rPr>
        <w:t>Lab - Explore Python Development Tools</w:t>
      </w:r>
      <w:r>
        <w:t xml:space="preserve"> earlier in the course.</w:t>
      </w:r>
    </w:p>
    <w:p w14:paraId="525A2D74" w14:textId="20257851" w:rsidR="00F96831" w:rsidRPr="00E63788" w:rsidRDefault="00615B6B" w:rsidP="00F96831">
      <w:pPr>
        <w:pStyle w:val="SubStepAlpha"/>
      </w:pPr>
      <w:r>
        <w:t>Create a</w:t>
      </w:r>
      <w:r w:rsidR="007545F9">
        <w:t xml:space="preserve"> </w:t>
      </w:r>
      <w:proofErr w:type="spellStart"/>
      <w:r w:rsidR="00A80EEE" w:rsidRPr="006A6AB3">
        <w:rPr>
          <w:b/>
          <w:bCs/>
        </w:rPr>
        <w:t>pyats</w:t>
      </w:r>
      <w:proofErr w:type="spellEnd"/>
      <w:r>
        <w:rPr>
          <w:b/>
          <w:bCs/>
        </w:rPr>
        <w:t xml:space="preserve"> </w:t>
      </w:r>
      <w:r>
        <w:t>directory and change to that directory</w:t>
      </w:r>
      <w:r w:rsidR="00F96831">
        <w:t>.</w:t>
      </w:r>
      <w:r w:rsidR="009C0A92">
        <w:t xml:space="preserve"> You can use the characters </w:t>
      </w:r>
      <w:r w:rsidR="009C0A92" w:rsidRPr="009C0A92">
        <w:rPr>
          <w:b/>
          <w:bCs/>
        </w:rPr>
        <w:t>&amp;&amp;</w:t>
      </w:r>
      <w:r w:rsidR="009C0A92">
        <w:t xml:space="preserve"> to combine the two commands on one line.</w:t>
      </w:r>
    </w:p>
    <w:p w14:paraId="4342A668" w14:textId="77777777" w:rsidR="009324A3" w:rsidRDefault="009324A3" w:rsidP="009324A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 xml:space="preserve">$ </w:t>
      </w:r>
      <w:proofErr w:type="spellStart"/>
      <w:r w:rsidRPr="009C0A92">
        <w:rPr>
          <w:b/>
          <w:bCs/>
        </w:rPr>
        <w:t>mkdir</w:t>
      </w:r>
      <w:proofErr w:type="spellEnd"/>
      <w:r w:rsidRPr="009C0A92">
        <w:rPr>
          <w:b/>
          <w:bCs/>
        </w:rPr>
        <w:t xml:space="preserve"> labs/</w:t>
      </w:r>
      <w:proofErr w:type="spellStart"/>
      <w:r w:rsidRPr="009C0A92">
        <w:rPr>
          <w:b/>
          <w:bCs/>
        </w:rPr>
        <w:t>devnet-src</w:t>
      </w:r>
      <w:proofErr w:type="spellEnd"/>
      <w:r w:rsidRPr="009C0A92">
        <w:rPr>
          <w:b/>
          <w:bCs/>
        </w:rPr>
        <w:t>/</w:t>
      </w:r>
      <w:proofErr w:type="spellStart"/>
      <w:r w:rsidRPr="009C0A92">
        <w:rPr>
          <w:b/>
          <w:bCs/>
        </w:rPr>
        <w:t>pyats</w:t>
      </w:r>
      <w:proofErr w:type="spellEnd"/>
      <w:r w:rsidRPr="009C0A92">
        <w:rPr>
          <w:b/>
          <w:bCs/>
        </w:rPr>
        <w:t xml:space="preserve"> </w:t>
      </w:r>
      <w:r w:rsidRPr="009C0A92">
        <w:rPr>
          <w:b/>
          <w:bCs/>
          <w:highlight w:val="yellow"/>
        </w:rPr>
        <w:t>&amp;&amp;</w:t>
      </w:r>
      <w:r w:rsidRPr="009C0A92">
        <w:rPr>
          <w:b/>
          <w:bCs/>
        </w:rPr>
        <w:t xml:space="preserve"> cd labs/</w:t>
      </w:r>
      <w:proofErr w:type="spellStart"/>
      <w:r w:rsidRPr="009C0A92">
        <w:rPr>
          <w:b/>
          <w:bCs/>
        </w:rPr>
        <w:t>devnet-src</w:t>
      </w:r>
      <w:proofErr w:type="spellEnd"/>
      <w:r w:rsidRPr="009C0A92">
        <w:rPr>
          <w:b/>
          <w:bCs/>
        </w:rPr>
        <w:t>/</w:t>
      </w:r>
      <w:proofErr w:type="spellStart"/>
      <w:r w:rsidRPr="009C0A92">
        <w:rPr>
          <w:b/>
          <w:bCs/>
        </w:rPr>
        <w:t>pyats</w:t>
      </w:r>
      <w:proofErr w:type="spellEnd"/>
    </w:p>
    <w:p w14:paraId="36365DDB" w14:textId="6EF6C51C" w:rsidR="00615B6B" w:rsidRDefault="009324A3" w:rsidP="009324A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>$</w:t>
      </w:r>
    </w:p>
    <w:p w14:paraId="75BC0BD4" w14:textId="51E75433" w:rsidR="00E63788" w:rsidRPr="00E63788" w:rsidRDefault="00E63788" w:rsidP="0098215A">
      <w:pPr>
        <w:pStyle w:val="SubStepAlpha"/>
      </w:pPr>
      <w:r w:rsidRPr="00E63788">
        <w:t>Create</w:t>
      </w:r>
      <w:r w:rsidR="007545F9">
        <w:t xml:space="preserve"> </w:t>
      </w:r>
      <w:r w:rsidRPr="00E63788">
        <w:t>a</w:t>
      </w:r>
      <w:r w:rsidR="007545F9">
        <w:t xml:space="preserve"> </w:t>
      </w:r>
      <w:r w:rsidRPr="00E63788">
        <w:t>new</w:t>
      </w:r>
      <w:r w:rsidR="007545F9">
        <w:t xml:space="preserve"> </w:t>
      </w:r>
      <w:r w:rsidR="00C54D24">
        <w:t>Python</w:t>
      </w:r>
      <w:r w:rsidR="007545F9">
        <w:t xml:space="preserve"> </w:t>
      </w:r>
      <w:r w:rsidRPr="00E63788">
        <w:t>virtual</w:t>
      </w:r>
      <w:r w:rsidR="007545F9">
        <w:t xml:space="preserve"> </w:t>
      </w:r>
      <w:r w:rsidRPr="00E63788">
        <w:t>environment</w:t>
      </w:r>
      <w:r w:rsidR="007545F9">
        <w:t xml:space="preserve"> </w:t>
      </w:r>
      <w:r w:rsidR="00BE6618">
        <w:t xml:space="preserve">that creates the directory </w:t>
      </w:r>
      <w:r w:rsidR="00BE6618" w:rsidRPr="00BE6618">
        <w:rPr>
          <w:b/>
          <w:bCs/>
        </w:rPr>
        <w:t>csr1kv</w:t>
      </w:r>
      <w:r w:rsidR="00BE6618">
        <w:t xml:space="preserve"> in the </w:t>
      </w:r>
      <w:proofErr w:type="spellStart"/>
      <w:r w:rsidR="00BE6618" w:rsidRPr="00BE6618">
        <w:rPr>
          <w:b/>
          <w:bCs/>
        </w:rPr>
        <w:t>pyats</w:t>
      </w:r>
      <w:proofErr w:type="spellEnd"/>
      <w:r w:rsidR="00BE6618">
        <w:t xml:space="preserve"> directory.</w:t>
      </w:r>
      <w:r w:rsidR="008D7ABF">
        <w:t xml:space="preserve"> </w:t>
      </w:r>
    </w:p>
    <w:p w14:paraId="50CFEFF7" w14:textId="32960BA9" w:rsidR="00C54D24" w:rsidRDefault="0059460C" w:rsidP="008D7ABF">
      <w:pPr>
        <w:pStyle w:val="CMD"/>
      </w:pPr>
      <w:proofErr w:type="spellStart"/>
      <w:r w:rsidRPr="0059460C">
        <w:t>devasc@</w:t>
      </w:r>
      <w:proofErr w:type="gramStart"/>
      <w:r w:rsidRPr="0059460C">
        <w:t>labvm</w:t>
      </w:r>
      <w:proofErr w:type="spellEnd"/>
      <w:r w:rsidRPr="0059460C">
        <w:t>:~</w:t>
      </w:r>
      <w:proofErr w:type="gramEnd"/>
      <w:r w:rsidRPr="0059460C">
        <w:t>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$</w:t>
      </w:r>
      <w:r w:rsidR="007545F9">
        <w:t xml:space="preserve"> </w:t>
      </w:r>
      <w:r w:rsidRPr="0059460C">
        <w:rPr>
          <w:b/>
          <w:bCs/>
        </w:rPr>
        <w:t>python3</w:t>
      </w:r>
      <w:r w:rsidR="007545F9">
        <w:rPr>
          <w:b/>
          <w:bCs/>
        </w:rPr>
        <w:t xml:space="preserve"> </w:t>
      </w:r>
      <w:r w:rsidRPr="0059460C">
        <w:rPr>
          <w:b/>
          <w:bCs/>
        </w:rPr>
        <w:t>-m</w:t>
      </w:r>
      <w:r w:rsidR="007545F9">
        <w:rPr>
          <w:b/>
          <w:bCs/>
        </w:rPr>
        <w:t xml:space="preserve"> </w:t>
      </w:r>
      <w:proofErr w:type="spellStart"/>
      <w:r w:rsidRPr="0059460C">
        <w:rPr>
          <w:b/>
          <w:bCs/>
        </w:rPr>
        <w:t>venv</w:t>
      </w:r>
      <w:proofErr w:type="spellEnd"/>
      <w:r w:rsidR="007545F9">
        <w:rPr>
          <w:b/>
          <w:bCs/>
        </w:rPr>
        <w:t xml:space="preserve"> </w:t>
      </w:r>
      <w:r w:rsidRPr="0059460C">
        <w:rPr>
          <w:b/>
          <w:bCs/>
        </w:rPr>
        <w:t>csr1kv</w:t>
      </w:r>
    </w:p>
    <w:p w14:paraId="47247F37" w14:textId="414A11C9" w:rsidR="00C024AA" w:rsidRDefault="00C54D24" w:rsidP="00C024AA">
      <w:pPr>
        <w:pStyle w:val="SubStepAlpha"/>
        <w:numPr>
          <w:ilvl w:val="0"/>
          <w:numId w:val="0"/>
        </w:numPr>
        <w:ind w:left="720"/>
      </w:pPr>
      <w:r w:rsidRPr="00C54D24">
        <w:rPr>
          <w:b/>
          <w:bCs/>
        </w:rPr>
        <w:t>Note</w:t>
      </w:r>
      <w:r>
        <w:t>:</w:t>
      </w:r>
      <w:r w:rsidR="007545F9">
        <w:t xml:space="preserve"> </w:t>
      </w:r>
      <w:r>
        <w:t>You</w:t>
      </w:r>
      <w:r w:rsidR="007545F9">
        <w:t xml:space="preserve"> </w:t>
      </w:r>
      <w:r>
        <w:t>can</w:t>
      </w:r>
      <w:r w:rsidR="007545F9">
        <w:t xml:space="preserve"> </w:t>
      </w:r>
      <w:r>
        <w:t>also</w:t>
      </w:r>
      <w:r w:rsidR="007545F9">
        <w:t xml:space="preserve"> </w:t>
      </w:r>
      <w:r>
        <w:t>use</w:t>
      </w:r>
      <w:r w:rsidR="007545F9">
        <w:t xml:space="preserve"> </w:t>
      </w:r>
      <w:r>
        <w:t>a</w:t>
      </w:r>
      <w:r w:rsidR="007545F9">
        <w:t xml:space="preserve"> </w:t>
      </w:r>
      <w:r>
        <w:t>period</w:t>
      </w:r>
      <w:r w:rsidR="007545F9">
        <w:t xml:space="preserve"> </w:t>
      </w:r>
      <w:r>
        <w:t>"</w:t>
      </w:r>
      <w:r w:rsidRPr="0059460C">
        <w:rPr>
          <w:b/>
          <w:bCs/>
        </w:rPr>
        <w:t>.</w:t>
      </w:r>
      <w:r>
        <w:t>"</w:t>
      </w:r>
      <w:r w:rsidR="007545F9">
        <w:t xml:space="preserve"> </w:t>
      </w:r>
      <w:r>
        <w:t>instead</w:t>
      </w:r>
      <w:r w:rsidR="007545F9">
        <w:t xml:space="preserve"> </w:t>
      </w:r>
      <w:r>
        <w:t>of</w:t>
      </w:r>
      <w:r w:rsidR="007545F9">
        <w:t xml:space="preserve"> </w:t>
      </w:r>
      <w:r>
        <w:t>a</w:t>
      </w:r>
      <w:r w:rsidR="007545F9">
        <w:t xml:space="preserve"> </w:t>
      </w:r>
      <w:r w:rsidR="00676061">
        <w:t>name</w:t>
      </w:r>
      <w:r w:rsidR="007545F9">
        <w:t xml:space="preserve"> </w:t>
      </w:r>
      <w:r w:rsidR="00676061">
        <w:t>of</w:t>
      </w:r>
      <w:r w:rsidR="007545F9">
        <w:t xml:space="preserve"> </w:t>
      </w:r>
      <w:r w:rsidR="00676061">
        <w:t>a</w:t>
      </w:r>
      <w:r w:rsidR="007545F9">
        <w:t xml:space="preserve"> </w:t>
      </w:r>
      <w:r w:rsidR="00676061">
        <w:t>directory</w:t>
      </w:r>
      <w:r w:rsidR="007545F9">
        <w:t xml:space="preserve"> </w:t>
      </w:r>
      <w:r w:rsidR="00676061">
        <w:t>if</w:t>
      </w:r>
      <w:r w:rsidR="007545F9">
        <w:t xml:space="preserve"> </w:t>
      </w:r>
      <w:r w:rsidR="00676061">
        <w:t>you</w:t>
      </w:r>
      <w:r w:rsidR="007545F9">
        <w:t xml:space="preserve"> </w:t>
      </w:r>
      <w:r w:rsidR="00676061">
        <w:t>want</w:t>
      </w:r>
      <w:r w:rsidR="007545F9">
        <w:t xml:space="preserve"> </w:t>
      </w:r>
      <w:r w:rsidR="00676061">
        <w:t>to</w:t>
      </w:r>
      <w:r w:rsidR="007545F9">
        <w:t xml:space="preserve"> </w:t>
      </w:r>
      <w:r w:rsidR="00676061">
        <w:t>create</w:t>
      </w:r>
      <w:r w:rsidR="007545F9">
        <w:t xml:space="preserve"> </w:t>
      </w:r>
      <w:r w:rsidR="00676061">
        <w:t>a</w:t>
      </w:r>
      <w:r w:rsidR="007545F9">
        <w:t xml:space="preserve"> </w:t>
      </w:r>
      <w:proofErr w:type="spellStart"/>
      <w:r w:rsidR="00676061">
        <w:t>venv</w:t>
      </w:r>
      <w:proofErr w:type="spellEnd"/>
      <w:r w:rsidR="007545F9">
        <w:t xml:space="preserve"> </w:t>
      </w:r>
      <w:r w:rsidR="00676061">
        <w:t>environment</w:t>
      </w:r>
      <w:r w:rsidR="007545F9">
        <w:t xml:space="preserve"> </w:t>
      </w:r>
      <w:r w:rsidR="00676061">
        <w:t>in</w:t>
      </w:r>
      <w:r w:rsidR="007545F9">
        <w:t xml:space="preserve"> </w:t>
      </w:r>
      <w:r w:rsidR="00676061">
        <w:t>the</w:t>
      </w:r>
      <w:r w:rsidR="007545F9">
        <w:t xml:space="preserve"> </w:t>
      </w:r>
      <w:r w:rsidR="00676061">
        <w:t>current</w:t>
      </w:r>
      <w:r w:rsidR="007545F9">
        <w:t xml:space="preserve"> </w:t>
      </w:r>
      <w:r w:rsidR="00676061">
        <w:t>directory</w:t>
      </w:r>
      <w:r>
        <w:t>.</w:t>
      </w:r>
      <w:r w:rsidR="007545F9">
        <w:t xml:space="preserve"> </w:t>
      </w:r>
    </w:p>
    <w:p w14:paraId="306998CD" w14:textId="020EB803" w:rsidR="0088181A" w:rsidRDefault="008D7ABF" w:rsidP="008D7ABF">
      <w:pPr>
        <w:pStyle w:val="Heading3"/>
      </w:pPr>
      <w:r>
        <w:t>Review</w:t>
      </w:r>
      <w:r w:rsidR="007545F9">
        <w:t xml:space="preserve"> </w:t>
      </w:r>
      <w:r w:rsidR="0088181A">
        <w:t>your</w:t>
      </w:r>
      <w:r w:rsidR="007545F9">
        <w:t xml:space="preserve"> </w:t>
      </w:r>
      <w:r w:rsidR="0088181A">
        <w:t>Python</w:t>
      </w:r>
      <w:r w:rsidR="007545F9">
        <w:t xml:space="preserve"> </w:t>
      </w:r>
      <w:r w:rsidR="0088181A">
        <w:t>virtual</w:t>
      </w:r>
      <w:r w:rsidR="007545F9">
        <w:t xml:space="preserve"> </w:t>
      </w:r>
      <w:r w:rsidR="0088181A">
        <w:t>environment</w:t>
      </w:r>
      <w:r w:rsidR="007545F9">
        <w:t xml:space="preserve"> </w:t>
      </w:r>
      <w:r w:rsidR="0088181A">
        <w:t>(</w:t>
      </w:r>
      <w:proofErr w:type="spellStart"/>
      <w:r w:rsidR="0088181A">
        <w:t>venv</w:t>
      </w:r>
      <w:proofErr w:type="spellEnd"/>
      <w:r w:rsidR="0088181A">
        <w:t>).</w:t>
      </w:r>
    </w:p>
    <w:p w14:paraId="2C46D29B" w14:textId="59AA8D2C" w:rsidR="0098215A" w:rsidRDefault="005E19E6" w:rsidP="005E19E6">
      <w:pPr>
        <w:pStyle w:val="SubStepAlpha"/>
      </w:pPr>
      <w:r>
        <w:t>Change</w:t>
      </w:r>
      <w:r w:rsidR="007545F9">
        <w:t xml:space="preserve"> </w:t>
      </w:r>
      <w:r>
        <w:t>directories</w:t>
      </w:r>
      <w:r w:rsidR="007545F9">
        <w:t xml:space="preserve"> </w:t>
      </w:r>
      <w:r>
        <w:t>to</w:t>
      </w:r>
      <w:r w:rsidR="007545F9">
        <w:t xml:space="preserve"> </w:t>
      </w:r>
      <w:r>
        <w:t>your</w:t>
      </w:r>
      <w:r w:rsidR="007545F9">
        <w:t xml:space="preserve"> </w:t>
      </w:r>
      <w:r>
        <w:t>new</w:t>
      </w:r>
      <w:r w:rsidR="007545F9">
        <w:t xml:space="preserve"> </w:t>
      </w:r>
      <w:r w:rsidR="0098215A">
        <w:t>"</w:t>
      </w:r>
      <w:r w:rsidR="0098215A" w:rsidRPr="0098215A">
        <w:t>target</w:t>
      </w:r>
      <w:r w:rsidR="0098215A">
        <w:t>"</w:t>
      </w:r>
      <w:r w:rsidR="007545F9">
        <w:t xml:space="preserve"> </w:t>
      </w:r>
      <w:r w:rsidR="0098215A" w:rsidRPr="0098215A">
        <w:t>directory</w:t>
      </w:r>
      <w:r w:rsidR="007545F9">
        <w:t xml:space="preserve"> </w:t>
      </w:r>
      <w:r w:rsidR="0059460C" w:rsidRPr="00C16227">
        <w:rPr>
          <w:b/>
          <w:bCs/>
        </w:rPr>
        <w:t>csr1kv</w:t>
      </w:r>
      <w:r w:rsidR="007545F9">
        <w:t xml:space="preserve"> </w:t>
      </w:r>
      <w:r>
        <w:t>and</w:t>
      </w:r>
      <w:r w:rsidR="007545F9">
        <w:t xml:space="preserve"> </w:t>
      </w:r>
      <w:r>
        <w:t>list</w:t>
      </w:r>
      <w:r w:rsidR="007545F9">
        <w:t xml:space="preserve"> </w:t>
      </w:r>
      <w:r>
        <w:t>the</w:t>
      </w:r>
      <w:r w:rsidR="007545F9">
        <w:t xml:space="preserve"> </w:t>
      </w:r>
      <w:r>
        <w:t>files.</w:t>
      </w:r>
      <w:r w:rsidR="007545F9">
        <w:t xml:space="preserve"> </w:t>
      </w:r>
      <w:proofErr w:type="spellStart"/>
      <w:r w:rsidR="0073153D">
        <w:t>Venv</w:t>
      </w:r>
      <w:proofErr w:type="spellEnd"/>
      <w:r w:rsidR="007545F9">
        <w:t xml:space="preserve"> </w:t>
      </w:r>
      <w:r w:rsidR="0073153D">
        <w:t>creates</w:t>
      </w:r>
      <w:r w:rsidR="007545F9">
        <w:t xml:space="preserve"> </w:t>
      </w:r>
      <w:r w:rsidR="0073153D" w:rsidRPr="005E19E6">
        <w:t>a</w:t>
      </w:r>
      <w:r w:rsidR="007545F9">
        <w:t xml:space="preserve"> </w:t>
      </w:r>
      <w:r w:rsidR="0073153D" w:rsidRPr="005E19E6">
        <w:t>self-contained</w:t>
      </w:r>
      <w:r w:rsidR="007545F9">
        <w:t xml:space="preserve"> </w:t>
      </w:r>
      <w:r w:rsidR="0073153D" w:rsidRPr="005E19E6">
        <w:t>directory</w:t>
      </w:r>
      <w:r w:rsidR="007545F9">
        <w:t xml:space="preserve"> </w:t>
      </w:r>
      <w:r w:rsidR="0073153D" w:rsidRPr="005E19E6">
        <w:t>tree</w:t>
      </w:r>
      <w:r w:rsidR="007545F9">
        <w:t xml:space="preserve"> </w:t>
      </w:r>
      <w:r w:rsidR="0073153D">
        <w:t>(test-project)</w:t>
      </w:r>
      <w:r w:rsidR="007545F9">
        <w:t xml:space="preserve"> </w:t>
      </w:r>
      <w:r w:rsidR="0073153D" w:rsidRPr="005E19E6">
        <w:t>that</w:t>
      </w:r>
      <w:r w:rsidR="007545F9">
        <w:t xml:space="preserve"> </w:t>
      </w:r>
      <w:r w:rsidR="0073153D" w:rsidRPr="005E19E6">
        <w:t>contains</w:t>
      </w:r>
      <w:r w:rsidR="007545F9">
        <w:t xml:space="preserve"> </w:t>
      </w:r>
      <w:r w:rsidR="0073153D" w:rsidRPr="005E19E6">
        <w:t>a</w:t>
      </w:r>
      <w:r w:rsidR="007545F9">
        <w:t xml:space="preserve"> </w:t>
      </w:r>
      <w:r w:rsidR="0073153D" w:rsidRPr="005E19E6">
        <w:t>Python</w:t>
      </w:r>
      <w:r w:rsidR="007545F9">
        <w:t xml:space="preserve"> </w:t>
      </w:r>
      <w:r w:rsidR="0073153D" w:rsidRPr="005E19E6">
        <w:t>installation</w:t>
      </w:r>
      <w:r w:rsidR="007545F9">
        <w:t xml:space="preserve"> </w:t>
      </w:r>
      <w:r w:rsidR="0073153D" w:rsidRPr="005E19E6">
        <w:t>for</w:t>
      </w:r>
      <w:r w:rsidR="007545F9">
        <w:t xml:space="preserve"> </w:t>
      </w:r>
      <w:r w:rsidR="0073153D" w:rsidRPr="005E19E6">
        <w:t>a</w:t>
      </w:r>
      <w:r w:rsidR="007545F9">
        <w:t xml:space="preserve"> </w:t>
      </w:r>
      <w:r w:rsidR="0073153D" w:rsidRPr="005E19E6">
        <w:t>particular</w:t>
      </w:r>
      <w:r w:rsidR="007545F9">
        <w:t xml:space="preserve"> </w:t>
      </w:r>
      <w:r w:rsidR="0073153D" w:rsidRPr="005E19E6">
        <w:t>version</w:t>
      </w:r>
      <w:r w:rsidR="007545F9">
        <w:t xml:space="preserve"> </w:t>
      </w:r>
      <w:r w:rsidR="0073153D" w:rsidRPr="005E19E6">
        <w:t>of</w:t>
      </w:r>
      <w:r w:rsidR="007545F9">
        <w:t xml:space="preserve"> </w:t>
      </w:r>
      <w:r w:rsidR="0073153D" w:rsidRPr="005E19E6">
        <w:t>Python,</w:t>
      </w:r>
      <w:r w:rsidR="007545F9">
        <w:t xml:space="preserve"> </w:t>
      </w:r>
      <w:r w:rsidR="0073153D" w:rsidRPr="005E19E6">
        <w:t>plus</w:t>
      </w:r>
      <w:r w:rsidR="007545F9">
        <w:t xml:space="preserve"> </w:t>
      </w:r>
      <w:r w:rsidR="0073153D" w:rsidRPr="005E19E6">
        <w:t>a</w:t>
      </w:r>
      <w:r w:rsidR="007545F9">
        <w:t xml:space="preserve"> </w:t>
      </w:r>
      <w:r w:rsidR="0073153D" w:rsidRPr="005E19E6">
        <w:t>number</w:t>
      </w:r>
      <w:r w:rsidR="007545F9">
        <w:t xml:space="preserve"> </w:t>
      </w:r>
      <w:r w:rsidR="0073153D" w:rsidRPr="005E19E6">
        <w:t>of</w:t>
      </w:r>
      <w:r w:rsidR="007545F9">
        <w:t xml:space="preserve"> </w:t>
      </w:r>
      <w:r w:rsidR="0073153D" w:rsidRPr="005E19E6">
        <w:t>additional</w:t>
      </w:r>
      <w:r w:rsidR="007545F9">
        <w:t xml:space="preserve"> </w:t>
      </w:r>
      <w:r w:rsidR="0073153D" w:rsidRPr="005E19E6">
        <w:t>packages</w:t>
      </w:r>
      <w:r w:rsidRPr="005E19E6">
        <w:t>.</w:t>
      </w:r>
      <w:r w:rsidR="007545F9">
        <w:t xml:space="preserve"> </w:t>
      </w:r>
      <w:r w:rsidR="009F6163" w:rsidRPr="0098215A">
        <w:t>It</w:t>
      </w:r>
      <w:r w:rsidR="007545F9">
        <w:t xml:space="preserve"> </w:t>
      </w:r>
      <w:r w:rsidR="009F6163" w:rsidRPr="0098215A">
        <w:t>also</w:t>
      </w:r>
      <w:r w:rsidR="007545F9">
        <w:t xml:space="preserve"> </w:t>
      </w:r>
      <w:r w:rsidR="009F6163" w:rsidRPr="0098215A">
        <w:t>creates</w:t>
      </w:r>
      <w:r w:rsidR="007545F9">
        <w:t xml:space="preserve"> </w:t>
      </w:r>
      <w:r w:rsidR="009F6163" w:rsidRPr="0098215A">
        <w:t>a</w:t>
      </w:r>
      <w:r w:rsidR="007545F9">
        <w:t xml:space="preserve"> </w:t>
      </w:r>
      <w:r w:rsidR="009F6163" w:rsidRPr="0098215A">
        <w:t>bin</w:t>
      </w:r>
      <w:r w:rsidR="007545F9">
        <w:t xml:space="preserve"> </w:t>
      </w:r>
      <w:r w:rsidR="009F6163" w:rsidRPr="0098215A">
        <w:t>subdirectory</w:t>
      </w:r>
      <w:r w:rsidR="007545F9">
        <w:t xml:space="preserve"> </w:t>
      </w:r>
      <w:r w:rsidR="009F6163" w:rsidRPr="0098215A">
        <w:t>containing</w:t>
      </w:r>
      <w:r w:rsidR="007545F9">
        <w:t xml:space="preserve"> </w:t>
      </w:r>
      <w:r w:rsidR="009F6163" w:rsidRPr="0098215A">
        <w:t>a</w:t>
      </w:r>
      <w:r w:rsidR="007545F9">
        <w:t xml:space="preserve"> </w:t>
      </w:r>
      <w:r w:rsidR="009F6163" w:rsidRPr="0098215A">
        <w:t>copy</w:t>
      </w:r>
      <w:r w:rsidR="007545F9">
        <w:t xml:space="preserve"> </w:t>
      </w:r>
      <w:r w:rsidR="009F6163" w:rsidRPr="0098215A">
        <w:t>of</w:t>
      </w:r>
      <w:r w:rsidR="007545F9">
        <w:t xml:space="preserve"> </w:t>
      </w:r>
      <w:r w:rsidR="009F6163" w:rsidRPr="0098215A">
        <w:t>the</w:t>
      </w:r>
      <w:r w:rsidR="007545F9">
        <w:t xml:space="preserve"> </w:t>
      </w:r>
      <w:r w:rsidR="009F6163" w:rsidRPr="0098215A">
        <w:t>Python</w:t>
      </w:r>
      <w:r w:rsidR="007545F9">
        <w:t xml:space="preserve"> </w:t>
      </w:r>
      <w:r w:rsidR="009F6163" w:rsidRPr="0098215A">
        <w:t>binary.</w:t>
      </w:r>
    </w:p>
    <w:p w14:paraId="1EE167CC" w14:textId="04DAD1AD" w:rsidR="005E19E6" w:rsidRPr="00E63788" w:rsidRDefault="00E87B24" w:rsidP="005E19E6">
      <w:pPr>
        <w:pStyle w:val="SubStepAlpha"/>
        <w:numPr>
          <w:ilvl w:val="0"/>
          <w:numId w:val="0"/>
        </w:numPr>
        <w:ind w:left="720"/>
      </w:pPr>
      <w:r>
        <w:t>Notice</w:t>
      </w:r>
      <w:r w:rsidR="007545F9">
        <w:t xml:space="preserve"> </w:t>
      </w:r>
      <w:r>
        <w:t>in</w:t>
      </w:r>
      <w:r w:rsidR="007545F9">
        <w:t xml:space="preserve"> </w:t>
      </w:r>
      <w:r>
        <w:t>particular</w:t>
      </w:r>
      <w:r w:rsidR="007545F9">
        <w:t xml:space="preserve"> </w:t>
      </w:r>
      <w:r>
        <w:t>the</w:t>
      </w:r>
      <w:r w:rsidR="007545F9">
        <w:t xml:space="preserve"> </w:t>
      </w:r>
      <w:r w:rsidRPr="00F86CAF">
        <w:rPr>
          <w:b/>
          <w:bCs/>
        </w:rPr>
        <w:t>bin</w:t>
      </w:r>
      <w:r w:rsidR="007545F9">
        <w:t xml:space="preserve"> </w:t>
      </w:r>
      <w:r>
        <w:t>subdirectory</w:t>
      </w:r>
      <w:r w:rsidR="007545F9">
        <w:t xml:space="preserve"> </w:t>
      </w:r>
      <w:r>
        <w:t>and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Pr="00F86CAF">
        <w:rPr>
          <w:b/>
          <w:bCs/>
        </w:rPr>
        <w:t>pyvenv.cfg</w:t>
      </w:r>
      <w:proofErr w:type="spellEnd"/>
      <w:r w:rsidR="007545F9">
        <w:t xml:space="preserve"> </w:t>
      </w:r>
      <w:r>
        <w:t>files</w:t>
      </w:r>
      <w:r w:rsidR="007545F9">
        <w:t xml:space="preserve"> </w:t>
      </w:r>
      <w:r>
        <w:t>that</w:t>
      </w:r>
      <w:r w:rsidR="007545F9">
        <w:t xml:space="preserve"> </w:t>
      </w:r>
      <w:r>
        <w:t>were</w:t>
      </w:r>
      <w:r w:rsidR="007545F9">
        <w:t xml:space="preserve"> </w:t>
      </w:r>
      <w:r>
        <w:t>created.</w:t>
      </w:r>
    </w:p>
    <w:p w14:paraId="1096A4B3" w14:textId="1E6604DE" w:rsidR="0059460C" w:rsidRPr="0059460C" w:rsidRDefault="0059460C" w:rsidP="0059460C">
      <w:pPr>
        <w:pStyle w:val="CMD"/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$</w:t>
      </w:r>
      <w:r w:rsidR="007545F9">
        <w:t xml:space="preserve"> </w:t>
      </w:r>
      <w:r w:rsidRPr="0059460C">
        <w:rPr>
          <w:b/>
          <w:bCs/>
        </w:rPr>
        <w:t>cd</w:t>
      </w:r>
      <w:r w:rsidR="007545F9">
        <w:rPr>
          <w:b/>
          <w:bCs/>
        </w:rPr>
        <w:t xml:space="preserve"> </w:t>
      </w:r>
      <w:r w:rsidRPr="0059460C">
        <w:rPr>
          <w:b/>
          <w:bCs/>
        </w:rPr>
        <w:t>csr1kv</w:t>
      </w:r>
    </w:p>
    <w:p w14:paraId="7E391661" w14:textId="7CACAABC" w:rsidR="0059460C" w:rsidRPr="0059460C" w:rsidRDefault="0059460C" w:rsidP="0059460C">
      <w:pPr>
        <w:pStyle w:val="CMD"/>
        <w:rPr>
          <w:b/>
          <w:bCs/>
        </w:rPr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  <w:r w:rsidR="007545F9">
        <w:t xml:space="preserve"> </w:t>
      </w:r>
      <w:r w:rsidRPr="0059460C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59460C">
        <w:rPr>
          <w:b/>
          <w:bCs/>
        </w:rPr>
        <w:t>-l</w:t>
      </w:r>
    </w:p>
    <w:p w14:paraId="6F1C7FA5" w14:textId="071EFAA4" w:rsidR="0059460C" w:rsidRPr="0059460C" w:rsidRDefault="0059460C" w:rsidP="009924CD">
      <w:pPr>
        <w:pStyle w:val="CMDOutput"/>
      </w:pPr>
      <w:r w:rsidRPr="0059460C">
        <w:t>total</w:t>
      </w:r>
      <w:r w:rsidR="007545F9">
        <w:t xml:space="preserve"> </w:t>
      </w:r>
      <w:r w:rsidRPr="0059460C">
        <w:t>20</w:t>
      </w:r>
    </w:p>
    <w:p w14:paraId="3359D940" w14:textId="28B4B278" w:rsidR="0059460C" w:rsidRPr="0059460C" w:rsidRDefault="0059460C" w:rsidP="009924CD">
      <w:pPr>
        <w:pStyle w:val="CMDOutput"/>
      </w:pPr>
      <w:proofErr w:type="spellStart"/>
      <w:r w:rsidRPr="0059460C">
        <w:t>drwxrwxr-x</w:t>
      </w:r>
      <w:proofErr w:type="spellEnd"/>
      <w:r w:rsidR="007545F9">
        <w:t xml:space="preserve"> </w:t>
      </w:r>
      <w:r w:rsidRPr="0059460C">
        <w:t>2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4096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rPr>
          <w:highlight w:val="yellow"/>
        </w:rPr>
        <w:t>bin</w:t>
      </w:r>
    </w:p>
    <w:p w14:paraId="18F02CEA" w14:textId="6B54D294" w:rsidR="0059460C" w:rsidRPr="0059460C" w:rsidRDefault="0059460C" w:rsidP="009924CD">
      <w:pPr>
        <w:pStyle w:val="CMDOutput"/>
      </w:pPr>
      <w:proofErr w:type="spellStart"/>
      <w:r w:rsidRPr="0059460C">
        <w:t>drwxrwxr-x</w:t>
      </w:r>
      <w:proofErr w:type="spellEnd"/>
      <w:r w:rsidR="007545F9">
        <w:t xml:space="preserve"> </w:t>
      </w:r>
      <w:r w:rsidRPr="0059460C">
        <w:t>2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4096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include</w:t>
      </w:r>
    </w:p>
    <w:p w14:paraId="50F7DD7B" w14:textId="25B8C021" w:rsidR="0059460C" w:rsidRPr="0059460C" w:rsidRDefault="0059460C" w:rsidP="009924CD">
      <w:pPr>
        <w:pStyle w:val="CMDOutput"/>
      </w:pPr>
      <w:proofErr w:type="spellStart"/>
      <w:r w:rsidRPr="0059460C">
        <w:t>drwxrwxr-x</w:t>
      </w:r>
      <w:proofErr w:type="spellEnd"/>
      <w:r w:rsidR="007545F9">
        <w:t xml:space="preserve"> </w:t>
      </w:r>
      <w:r w:rsidRPr="0059460C">
        <w:t>3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4096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lib</w:t>
      </w:r>
    </w:p>
    <w:p w14:paraId="4FF894AB" w14:textId="401378CA" w:rsidR="0059460C" w:rsidRPr="0059460C" w:rsidRDefault="0059460C" w:rsidP="009924CD">
      <w:pPr>
        <w:pStyle w:val="CMDOutput"/>
      </w:pPr>
      <w:proofErr w:type="spellStart"/>
      <w:r w:rsidRPr="0059460C">
        <w:t>lrwxrwxrwx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  </w:t>
      </w:r>
      <w:r w:rsidRPr="0059460C">
        <w:t>3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lib64</w:t>
      </w:r>
      <w:r w:rsidR="007545F9">
        <w:t xml:space="preserve"> </w:t>
      </w:r>
      <w:r w:rsidRPr="0059460C">
        <w:t>-&gt;</w:t>
      </w:r>
      <w:r w:rsidR="007545F9">
        <w:t xml:space="preserve"> </w:t>
      </w:r>
      <w:r w:rsidRPr="0059460C">
        <w:t>lib</w:t>
      </w:r>
    </w:p>
    <w:p w14:paraId="0E6C4DEC" w14:textId="5ED298F7" w:rsidR="0059460C" w:rsidRPr="0059460C" w:rsidRDefault="0059460C" w:rsidP="009924CD">
      <w:pPr>
        <w:pStyle w:val="CMDOutput"/>
      </w:pPr>
      <w:r w:rsidRPr="0059460C">
        <w:t>-</w:t>
      </w:r>
      <w:proofErr w:type="spellStart"/>
      <w:r w:rsidRPr="0059460C">
        <w:t>rw</w:t>
      </w:r>
      <w:proofErr w:type="spellEnd"/>
      <w:r w:rsidRPr="0059460C">
        <w:t>-</w:t>
      </w:r>
      <w:proofErr w:type="spellStart"/>
      <w:r w:rsidRPr="0059460C">
        <w:t>rw</w:t>
      </w:r>
      <w:proofErr w:type="spellEnd"/>
      <w:r w:rsidRPr="0059460C">
        <w:t>-r--</w:t>
      </w:r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 </w:t>
      </w:r>
      <w:r w:rsidRPr="0059460C">
        <w:t>69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proofErr w:type="spellStart"/>
      <w:r w:rsidRPr="0059460C">
        <w:rPr>
          <w:highlight w:val="yellow"/>
        </w:rPr>
        <w:t>pyvenv.cfg</w:t>
      </w:r>
      <w:proofErr w:type="spellEnd"/>
    </w:p>
    <w:p w14:paraId="6BF61C7E" w14:textId="61BB7F63" w:rsidR="0059460C" w:rsidRPr="0059460C" w:rsidRDefault="0059460C" w:rsidP="009924CD">
      <w:pPr>
        <w:pStyle w:val="CMDOutput"/>
      </w:pPr>
      <w:proofErr w:type="spellStart"/>
      <w:r w:rsidRPr="0059460C">
        <w:t>drwxrwxr-x</w:t>
      </w:r>
      <w:proofErr w:type="spellEnd"/>
      <w:r w:rsidR="007545F9">
        <w:t xml:space="preserve"> </w:t>
      </w:r>
      <w:r w:rsidRPr="0059460C">
        <w:t>3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4096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share</w:t>
      </w:r>
    </w:p>
    <w:p w14:paraId="23E257AC" w14:textId="7EF6BB14" w:rsidR="00FB4DD8" w:rsidRDefault="0059460C" w:rsidP="009924CD">
      <w:pPr>
        <w:pStyle w:val="CMD"/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</w:p>
    <w:p w14:paraId="533F428E" w14:textId="2FD55CAD" w:rsidR="005E19E6" w:rsidRPr="00E63788" w:rsidRDefault="009F6163" w:rsidP="005E19E6">
      <w:pPr>
        <w:pStyle w:val="SubStepAlpha"/>
      </w:pPr>
      <w:r>
        <w:t>Examine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Pr="00331731">
        <w:rPr>
          <w:b/>
          <w:bCs/>
        </w:rPr>
        <w:t>pyvenv.cfg</w:t>
      </w:r>
      <w:proofErr w:type="spellEnd"/>
      <w:r w:rsidR="007545F9">
        <w:rPr>
          <w:b/>
          <w:bCs/>
        </w:rPr>
        <w:t xml:space="preserve"> </w:t>
      </w:r>
      <w:r>
        <w:t>file.</w:t>
      </w:r>
      <w:r w:rsidR="007545F9">
        <w:t xml:space="preserve"> </w:t>
      </w:r>
      <w:r w:rsidR="00C1571C">
        <w:t>Notice</w:t>
      </w:r>
      <w:r w:rsidR="007545F9">
        <w:t xml:space="preserve"> </w:t>
      </w:r>
      <w:r w:rsidR="00331731">
        <w:t>that</w:t>
      </w:r>
      <w:r w:rsidR="007545F9">
        <w:t xml:space="preserve"> </w:t>
      </w:r>
      <w:r w:rsidR="00C1571C">
        <w:t>this</w:t>
      </w:r>
      <w:r w:rsidR="007545F9">
        <w:t xml:space="preserve"> </w:t>
      </w:r>
      <w:r>
        <w:t>file</w:t>
      </w:r>
      <w:r w:rsidR="007545F9">
        <w:t xml:space="preserve"> </w:t>
      </w:r>
      <w:r>
        <w:t>points</w:t>
      </w:r>
      <w:r w:rsidR="007545F9">
        <w:t xml:space="preserve"> </w:t>
      </w:r>
      <w:r w:rsidR="005E19E6" w:rsidRPr="0098215A">
        <w:t>to</w:t>
      </w:r>
      <w:r w:rsidR="007545F9">
        <w:t xml:space="preserve"> </w:t>
      </w:r>
      <w:r w:rsidR="00331731">
        <w:t>the</w:t>
      </w:r>
      <w:r w:rsidR="007545F9">
        <w:t xml:space="preserve"> </w:t>
      </w:r>
      <w:r w:rsidR="00331731">
        <w:t>location</w:t>
      </w:r>
      <w:r w:rsidR="007545F9">
        <w:t xml:space="preserve"> </w:t>
      </w:r>
      <w:r w:rsidR="00331731">
        <w:t>of</w:t>
      </w:r>
      <w:r w:rsidR="007545F9">
        <w:t xml:space="preserve"> </w:t>
      </w:r>
      <w:r w:rsidR="00331731">
        <w:t>your</w:t>
      </w:r>
      <w:r w:rsidR="007545F9">
        <w:t xml:space="preserve"> </w:t>
      </w:r>
      <w:r w:rsidR="005E19E6" w:rsidRPr="0098215A">
        <w:t>Python</w:t>
      </w:r>
      <w:r w:rsidR="007545F9">
        <w:t xml:space="preserve"> </w:t>
      </w:r>
      <w:r w:rsidR="005E19E6" w:rsidRPr="0098215A">
        <w:t>installation</w:t>
      </w:r>
      <w:r w:rsidR="007545F9">
        <w:t xml:space="preserve"> </w:t>
      </w:r>
      <w:r w:rsidR="00331731">
        <w:t>in</w:t>
      </w:r>
      <w:r w:rsidR="007545F9">
        <w:t xml:space="preserve"> </w:t>
      </w:r>
      <w:r w:rsidR="00331731">
        <w:t>/</w:t>
      </w:r>
      <w:proofErr w:type="spellStart"/>
      <w:r w:rsidR="00331731">
        <w:t>usr</w:t>
      </w:r>
      <w:proofErr w:type="spellEnd"/>
      <w:r w:rsidR="00331731">
        <w:t>/bin.</w:t>
      </w:r>
    </w:p>
    <w:p w14:paraId="71ECEE32" w14:textId="6DD3A0FB" w:rsidR="0059460C" w:rsidRPr="0059460C" w:rsidRDefault="0059460C" w:rsidP="0059460C">
      <w:pPr>
        <w:pStyle w:val="CMD"/>
        <w:rPr>
          <w:b/>
          <w:bCs/>
        </w:rPr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  <w:r w:rsidR="007545F9">
        <w:t xml:space="preserve"> </w:t>
      </w:r>
      <w:r w:rsidRPr="0059460C">
        <w:rPr>
          <w:b/>
          <w:bCs/>
        </w:rPr>
        <w:t>cat</w:t>
      </w:r>
      <w:r w:rsidR="007545F9">
        <w:rPr>
          <w:b/>
          <w:bCs/>
        </w:rPr>
        <w:t xml:space="preserve"> </w:t>
      </w:r>
      <w:proofErr w:type="spellStart"/>
      <w:r w:rsidRPr="0059460C">
        <w:rPr>
          <w:b/>
          <w:bCs/>
        </w:rPr>
        <w:t>pyvenv.cfg</w:t>
      </w:r>
      <w:proofErr w:type="spellEnd"/>
    </w:p>
    <w:p w14:paraId="297ADF03" w14:textId="58462E70" w:rsidR="0059460C" w:rsidRPr="0059460C" w:rsidRDefault="0059460C" w:rsidP="009924CD">
      <w:pPr>
        <w:pStyle w:val="CMDOutput"/>
      </w:pPr>
      <w:r w:rsidRPr="0059460C">
        <w:rPr>
          <w:highlight w:val="yellow"/>
        </w:rPr>
        <w:t>home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=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/</w:t>
      </w:r>
      <w:proofErr w:type="spellStart"/>
      <w:r w:rsidRPr="0059460C">
        <w:rPr>
          <w:highlight w:val="yellow"/>
        </w:rPr>
        <w:t>usr</w:t>
      </w:r>
      <w:proofErr w:type="spellEnd"/>
      <w:r w:rsidRPr="0059460C">
        <w:rPr>
          <w:highlight w:val="yellow"/>
        </w:rPr>
        <w:t>/bin</w:t>
      </w:r>
    </w:p>
    <w:p w14:paraId="69CA50D3" w14:textId="4CF279DA" w:rsidR="0059460C" w:rsidRPr="0059460C" w:rsidRDefault="0059460C" w:rsidP="009924CD">
      <w:pPr>
        <w:pStyle w:val="CMDOutput"/>
      </w:pPr>
      <w:r w:rsidRPr="0059460C">
        <w:t>include-system-site-packages</w:t>
      </w:r>
      <w:r w:rsidR="007545F9">
        <w:t xml:space="preserve"> </w:t>
      </w:r>
      <w:r w:rsidRPr="0059460C">
        <w:t>=</w:t>
      </w:r>
      <w:r w:rsidR="007545F9">
        <w:t xml:space="preserve"> </w:t>
      </w:r>
      <w:r w:rsidRPr="0059460C">
        <w:t>false</w:t>
      </w:r>
    </w:p>
    <w:p w14:paraId="118BAD96" w14:textId="70D7BF44" w:rsidR="0059460C" w:rsidRPr="0059460C" w:rsidRDefault="0059460C" w:rsidP="009924CD">
      <w:pPr>
        <w:pStyle w:val="CMDOutput"/>
      </w:pPr>
      <w:r w:rsidRPr="0059460C">
        <w:t>version</w:t>
      </w:r>
      <w:r w:rsidR="007545F9">
        <w:t xml:space="preserve"> </w:t>
      </w:r>
      <w:r w:rsidRPr="0059460C">
        <w:t>=</w:t>
      </w:r>
      <w:r w:rsidR="007545F9">
        <w:t xml:space="preserve"> </w:t>
      </w:r>
      <w:r w:rsidRPr="0059460C">
        <w:t>3.8.2</w:t>
      </w:r>
    </w:p>
    <w:p w14:paraId="29B19376" w14:textId="5A73F642" w:rsidR="00A80EEE" w:rsidRPr="009924CD" w:rsidRDefault="0059460C" w:rsidP="009924CD">
      <w:pPr>
        <w:pStyle w:val="CMD"/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</w:p>
    <w:p w14:paraId="2D73ED37" w14:textId="0E877B02" w:rsidR="00A80EEE" w:rsidRPr="009924CD" w:rsidRDefault="0059460C" w:rsidP="009924CD">
      <w:pPr>
        <w:pStyle w:val="SubStepAlpha"/>
      </w:pPr>
      <w:r w:rsidRPr="000F1007">
        <w:t>A</w:t>
      </w:r>
      <w:r w:rsidR="007545F9">
        <w:t xml:space="preserve"> </w:t>
      </w:r>
      <w:r w:rsidRPr="000F1007">
        <w:t>symbolic</w:t>
      </w:r>
      <w:r w:rsidR="007545F9">
        <w:t xml:space="preserve"> </w:t>
      </w:r>
      <w:r w:rsidRPr="000F1007">
        <w:t>link</w:t>
      </w:r>
      <w:r w:rsidR="007545F9">
        <w:t xml:space="preserve"> </w:t>
      </w:r>
      <w:r w:rsidRPr="000F1007">
        <w:t>(also</w:t>
      </w:r>
      <w:r w:rsidR="007545F9">
        <w:t xml:space="preserve"> </w:t>
      </w:r>
      <w:r w:rsidRPr="000F1007">
        <w:t>known</w:t>
      </w:r>
      <w:r w:rsidR="007545F9">
        <w:t xml:space="preserve"> </w:t>
      </w:r>
      <w:r w:rsidRPr="000F1007">
        <w:t>as</w:t>
      </w:r>
      <w:r w:rsidR="007545F9">
        <w:t xml:space="preserve"> </w:t>
      </w:r>
      <w:r>
        <w:t>a</w:t>
      </w:r>
      <w:r w:rsidR="007545F9">
        <w:t xml:space="preserve"> </w:t>
      </w:r>
      <w:proofErr w:type="spellStart"/>
      <w:r w:rsidRPr="000F1007">
        <w:t>symlink</w:t>
      </w:r>
      <w:proofErr w:type="spellEnd"/>
      <w:r w:rsidRPr="000F1007">
        <w:t>)</w:t>
      </w:r>
      <w:r w:rsidR="007545F9">
        <w:t xml:space="preserve"> </w:t>
      </w:r>
      <w:r>
        <w:t>is</w:t>
      </w:r>
      <w:r w:rsidR="007545F9">
        <w:t xml:space="preserve"> </w:t>
      </w:r>
      <w:r>
        <w:t>a</w:t>
      </w:r>
      <w:r w:rsidR="007545F9">
        <w:t xml:space="preserve"> </w:t>
      </w:r>
      <w:r w:rsidRPr="000F1007">
        <w:t>special</w:t>
      </w:r>
      <w:r w:rsidR="007545F9">
        <w:t xml:space="preserve"> </w:t>
      </w:r>
      <w:r w:rsidRPr="000F1007">
        <w:t>type</w:t>
      </w:r>
      <w:r w:rsidR="007545F9">
        <w:t xml:space="preserve"> </w:t>
      </w:r>
      <w:r w:rsidRPr="000F1007">
        <w:t>of</w:t>
      </w:r>
      <w:r w:rsidR="007545F9">
        <w:t xml:space="preserve"> </w:t>
      </w:r>
      <w:r w:rsidRPr="000F1007">
        <w:t>file</w:t>
      </w:r>
      <w:r w:rsidR="007545F9">
        <w:t xml:space="preserve"> </w:t>
      </w:r>
      <w:r w:rsidRPr="000F1007">
        <w:t>that</w:t>
      </w:r>
      <w:r w:rsidR="007545F9">
        <w:t xml:space="preserve"> </w:t>
      </w:r>
      <w:r w:rsidRPr="000F1007">
        <w:t>serves</w:t>
      </w:r>
      <w:r w:rsidR="007545F9">
        <w:t xml:space="preserve"> </w:t>
      </w:r>
      <w:r w:rsidRPr="000F1007">
        <w:t>as</w:t>
      </w:r>
      <w:r w:rsidR="007545F9">
        <w:t xml:space="preserve"> </w:t>
      </w:r>
      <w:r w:rsidRPr="000F1007">
        <w:t>a</w:t>
      </w:r>
      <w:r w:rsidR="007545F9">
        <w:t xml:space="preserve"> </w:t>
      </w:r>
      <w:r w:rsidRPr="000F1007">
        <w:t>reference</w:t>
      </w:r>
      <w:r w:rsidR="007545F9">
        <w:t xml:space="preserve"> </w:t>
      </w:r>
      <w:r w:rsidRPr="000F1007">
        <w:t>to</w:t>
      </w:r>
      <w:r w:rsidR="007545F9">
        <w:t xml:space="preserve"> </w:t>
      </w:r>
      <w:r w:rsidRPr="000F1007">
        <w:t>another</w:t>
      </w:r>
      <w:r w:rsidR="007545F9">
        <w:t xml:space="preserve"> </w:t>
      </w:r>
      <w:r w:rsidRPr="000F1007">
        <w:t>file</w:t>
      </w:r>
      <w:r w:rsidR="007545F9">
        <w:t xml:space="preserve"> </w:t>
      </w:r>
      <w:r w:rsidRPr="000F1007">
        <w:t>or</w:t>
      </w:r>
      <w:r w:rsidR="007545F9">
        <w:t xml:space="preserve"> </w:t>
      </w:r>
      <w:r w:rsidRPr="000F1007">
        <w:t>directory.</w:t>
      </w:r>
      <w:r w:rsidR="007545F9">
        <w:t xml:space="preserve"> </w:t>
      </w:r>
      <w:r>
        <w:t>To</w:t>
      </w:r>
      <w:r w:rsidR="007545F9">
        <w:t xml:space="preserve"> </w:t>
      </w:r>
      <w:r>
        <w:t>get</w:t>
      </w:r>
      <w:r w:rsidR="007545F9">
        <w:t xml:space="preserve"> </w:t>
      </w:r>
      <w:r>
        <w:t>a</w:t>
      </w:r>
      <w:r w:rsidR="007545F9">
        <w:t xml:space="preserve"> </w:t>
      </w:r>
      <w:r>
        <w:t>better</w:t>
      </w:r>
      <w:r w:rsidR="007545F9">
        <w:t xml:space="preserve"> </w:t>
      </w:r>
      <w:r>
        <w:t>understanding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>
        <w:t>venv</w:t>
      </w:r>
      <w:proofErr w:type="spellEnd"/>
      <w:r w:rsidR="007545F9">
        <w:t xml:space="preserve"> </w:t>
      </w:r>
      <w:r>
        <w:t>and</w:t>
      </w:r>
      <w:r w:rsidR="007545F9">
        <w:t xml:space="preserve"> </w:t>
      </w:r>
      <w:r>
        <w:t>how</w:t>
      </w:r>
      <w:r w:rsidR="007545F9">
        <w:t xml:space="preserve"> </w:t>
      </w:r>
      <w:r>
        <w:t>it</w:t>
      </w:r>
      <w:r w:rsidR="007545F9">
        <w:t xml:space="preserve"> </w:t>
      </w:r>
      <w:r>
        <w:t>uses</w:t>
      </w:r>
      <w:r w:rsidR="007545F9">
        <w:t xml:space="preserve"> </w:t>
      </w:r>
      <w:r>
        <w:t>symbolic</w:t>
      </w:r>
      <w:r w:rsidR="007545F9">
        <w:t xml:space="preserve"> </w:t>
      </w:r>
      <w:r>
        <w:t>links,</w:t>
      </w:r>
      <w:r w:rsidR="007545F9">
        <w:t xml:space="preserve"> </w:t>
      </w:r>
      <w:r>
        <w:t>list</w:t>
      </w:r>
      <w:r w:rsidR="007545F9">
        <w:t xml:space="preserve"> </w:t>
      </w:r>
      <w:r>
        <w:t>Python</w:t>
      </w:r>
      <w:r w:rsidR="007545F9">
        <w:t xml:space="preserve"> </w:t>
      </w:r>
      <w:r>
        <w:t>files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>
        <w:t>/</w:t>
      </w:r>
      <w:proofErr w:type="spellStart"/>
      <w:r>
        <w:t>usr</w:t>
      </w:r>
      <w:proofErr w:type="spellEnd"/>
      <w:r>
        <w:t>/bin</w:t>
      </w:r>
      <w:r w:rsidR="007545F9">
        <w:t xml:space="preserve"> </w:t>
      </w:r>
      <w:r>
        <w:t>directory</w:t>
      </w:r>
      <w:r w:rsidR="007545F9">
        <w:t xml:space="preserve"> </w:t>
      </w:r>
      <w:r>
        <w:t>referenced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Pr="00F35C7B">
        <w:rPr>
          <w:b/>
          <w:bCs/>
        </w:rPr>
        <w:t>pyvenv.cfg</w:t>
      </w:r>
      <w:proofErr w:type="spellEnd"/>
      <w:r w:rsidR="007545F9">
        <w:t xml:space="preserve"> </w:t>
      </w:r>
      <w:r>
        <w:t>file.</w:t>
      </w:r>
      <w:r w:rsidR="0026298C">
        <w:t xml:space="preserve"> </w:t>
      </w:r>
      <w:r w:rsidR="003145E4">
        <w:t>Use the</w:t>
      </w:r>
      <w:r w:rsidR="0088398B">
        <w:t xml:space="preserve"> </w:t>
      </w:r>
      <w:r w:rsidR="0088398B" w:rsidRPr="0088398B">
        <w:rPr>
          <w:b/>
          <w:bCs/>
        </w:rPr>
        <w:t>ls</w:t>
      </w:r>
      <w:r w:rsidR="003145E4">
        <w:t xml:space="preserve"> </w:t>
      </w:r>
      <w:r w:rsidR="0088398B">
        <w:t xml:space="preserve">number </w:t>
      </w:r>
      <w:r w:rsidR="003145E4">
        <w:t>one option (-1) to list the files each on one line.</w:t>
      </w:r>
    </w:p>
    <w:p w14:paraId="5B7C8AF2" w14:textId="77777777" w:rsidR="0026298C" w:rsidRDefault="0026298C" w:rsidP="0026298C">
      <w:pPr>
        <w:pStyle w:val="CMD"/>
      </w:pP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 xml:space="preserve">/csr1kv$ </w:t>
      </w:r>
      <w:r w:rsidRPr="003145E4">
        <w:rPr>
          <w:b/>
          <w:bCs/>
        </w:rPr>
        <w:t xml:space="preserve">ls </w:t>
      </w:r>
      <w:r w:rsidRPr="003145E4">
        <w:rPr>
          <w:b/>
          <w:bCs/>
          <w:highlight w:val="yellow"/>
        </w:rPr>
        <w:t>-1</w:t>
      </w:r>
      <w:r w:rsidRPr="003145E4">
        <w:rPr>
          <w:b/>
          <w:bCs/>
        </w:rPr>
        <w:t xml:space="preserve"> /</w:t>
      </w:r>
      <w:proofErr w:type="spellStart"/>
      <w:r w:rsidRPr="003145E4">
        <w:rPr>
          <w:b/>
          <w:bCs/>
        </w:rPr>
        <w:t>usr</w:t>
      </w:r>
      <w:proofErr w:type="spellEnd"/>
      <w:r w:rsidRPr="003145E4">
        <w:rPr>
          <w:b/>
          <w:bCs/>
        </w:rPr>
        <w:t>/bin/python*</w:t>
      </w:r>
    </w:p>
    <w:p w14:paraId="53EB48AB" w14:textId="77777777" w:rsidR="0026298C" w:rsidRDefault="0026298C" w:rsidP="003145E4">
      <w:pPr>
        <w:pStyle w:val="CMDOutput"/>
      </w:pPr>
      <w:r>
        <w:t>/</w:t>
      </w:r>
      <w:proofErr w:type="spellStart"/>
      <w:r>
        <w:t>usr</w:t>
      </w:r>
      <w:proofErr w:type="spellEnd"/>
      <w:r>
        <w:t>/bin/python3</w:t>
      </w:r>
    </w:p>
    <w:p w14:paraId="044FB166" w14:textId="77777777" w:rsidR="0026298C" w:rsidRDefault="0026298C" w:rsidP="003145E4">
      <w:pPr>
        <w:pStyle w:val="CMDOutput"/>
      </w:pPr>
      <w:r>
        <w:t>/</w:t>
      </w:r>
      <w:proofErr w:type="spellStart"/>
      <w:r>
        <w:t>usr</w:t>
      </w:r>
      <w:proofErr w:type="spellEnd"/>
      <w:r>
        <w:t>/bin/python3.8</w:t>
      </w:r>
    </w:p>
    <w:p w14:paraId="00555167" w14:textId="77777777" w:rsidR="0026298C" w:rsidRDefault="0026298C" w:rsidP="003145E4">
      <w:pPr>
        <w:pStyle w:val="CMDOutput"/>
      </w:pPr>
      <w:r>
        <w:lastRenderedPageBreak/>
        <w:t>/</w:t>
      </w:r>
      <w:proofErr w:type="spellStart"/>
      <w:r>
        <w:t>usr</w:t>
      </w:r>
      <w:proofErr w:type="spellEnd"/>
      <w:r>
        <w:t>/bin/python3.8-config</w:t>
      </w:r>
    </w:p>
    <w:p w14:paraId="64208A7F" w14:textId="77777777" w:rsidR="0026298C" w:rsidRDefault="0026298C" w:rsidP="003145E4">
      <w:pPr>
        <w:pStyle w:val="CMDOutput"/>
      </w:pPr>
      <w:r>
        <w:t>/</w:t>
      </w:r>
      <w:proofErr w:type="spellStart"/>
      <w:r>
        <w:t>usr</w:t>
      </w:r>
      <w:proofErr w:type="spellEnd"/>
      <w:r>
        <w:t>/bin/python3-config</w:t>
      </w:r>
    </w:p>
    <w:p w14:paraId="4F6E1F2D" w14:textId="77777777" w:rsidR="0026298C" w:rsidRDefault="0026298C" w:rsidP="003145E4">
      <w:pPr>
        <w:pStyle w:val="CMDOutput"/>
      </w:pPr>
      <w:r>
        <w:t>/</w:t>
      </w:r>
      <w:proofErr w:type="spellStart"/>
      <w:r>
        <w:t>usr</w:t>
      </w:r>
      <w:proofErr w:type="spellEnd"/>
      <w:r>
        <w:t>/bin/python-argcomplete-check-easy-install-script3</w:t>
      </w:r>
    </w:p>
    <w:p w14:paraId="4EAEDEEF" w14:textId="77777777" w:rsidR="0026298C" w:rsidRDefault="0026298C" w:rsidP="003145E4">
      <w:pPr>
        <w:pStyle w:val="CMDOutput"/>
      </w:pPr>
      <w:r>
        <w:t>/</w:t>
      </w:r>
      <w:proofErr w:type="spellStart"/>
      <w:r>
        <w:t>usr</w:t>
      </w:r>
      <w:proofErr w:type="spellEnd"/>
      <w:r>
        <w:t>/bin/python-argcomplete-tcsh3</w:t>
      </w:r>
    </w:p>
    <w:p w14:paraId="025303AB" w14:textId="25AB4BA5" w:rsidR="00A80EEE" w:rsidRDefault="0026298C" w:rsidP="0026298C">
      <w:pPr>
        <w:pStyle w:val="CMD"/>
      </w:pP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>/csr1kv$</w:t>
      </w:r>
    </w:p>
    <w:p w14:paraId="7E1D5CF1" w14:textId="4C9E996E" w:rsidR="00E87B24" w:rsidRDefault="00DB14B3" w:rsidP="00331731">
      <w:pPr>
        <w:pStyle w:val="SubStepAlpha"/>
      </w:pPr>
      <w:r>
        <w:t>Now</w:t>
      </w:r>
      <w:r w:rsidR="007545F9">
        <w:t xml:space="preserve"> </w:t>
      </w:r>
      <w:r>
        <w:t>examine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>
        <w:t>venv</w:t>
      </w:r>
      <w:proofErr w:type="spellEnd"/>
      <w:r>
        <w:t>-created</w:t>
      </w:r>
      <w:r w:rsidR="007545F9">
        <w:t xml:space="preserve"> </w:t>
      </w:r>
      <w:r w:rsidRPr="003604E3">
        <w:rPr>
          <w:b/>
          <w:bCs/>
        </w:rPr>
        <w:t>bin</w:t>
      </w:r>
      <w:r w:rsidR="007545F9">
        <w:t xml:space="preserve"> </w:t>
      </w:r>
      <w:r>
        <w:t>subdirectory</w:t>
      </w:r>
      <w:r w:rsidR="00E87B24">
        <w:t>.</w:t>
      </w:r>
      <w:r w:rsidR="007545F9">
        <w:t xml:space="preserve"> </w:t>
      </w:r>
      <w:r>
        <w:t>Notice</w:t>
      </w:r>
      <w:r w:rsidR="007545F9">
        <w:t xml:space="preserve"> </w:t>
      </w:r>
      <w:r>
        <w:t>there</w:t>
      </w:r>
      <w:r w:rsidR="007545F9">
        <w:t xml:space="preserve"> </w:t>
      </w:r>
      <w:r>
        <w:t>are</w:t>
      </w:r>
      <w:r w:rsidR="007545F9">
        <w:t xml:space="preserve"> </w:t>
      </w:r>
      <w:r>
        <w:t>two</w:t>
      </w:r>
      <w:r w:rsidR="007545F9">
        <w:t xml:space="preserve"> </w:t>
      </w:r>
      <w:r>
        <w:t>files</w:t>
      </w:r>
      <w:r w:rsidR="007545F9">
        <w:t xml:space="preserve"> </w:t>
      </w: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subdirectory,</w:t>
      </w:r>
      <w:r w:rsidR="007545F9">
        <w:t xml:space="preserve"> </w:t>
      </w:r>
      <w:r>
        <w:t>both</w:t>
      </w:r>
      <w:r w:rsidR="007545F9">
        <w:t xml:space="preserve"> </w:t>
      </w:r>
      <w:r>
        <w:t>of</w:t>
      </w:r>
      <w:r w:rsidR="007545F9">
        <w:t xml:space="preserve"> </w:t>
      </w:r>
      <w:r>
        <w:t>which</w:t>
      </w:r>
      <w:r w:rsidR="007545F9">
        <w:t xml:space="preserve"> </w:t>
      </w:r>
      <w:r>
        <w:t>are</w:t>
      </w:r>
      <w:r w:rsidR="007545F9">
        <w:t xml:space="preserve"> </w:t>
      </w:r>
      <w:proofErr w:type="spellStart"/>
      <w:r w:rsidR="00CF222E">
        <w:t>symlinks</w:t>
      </w:r>
      <w:proofErr w:type="spellEnd"/>
      <w:r>
        <w:t>.</w:t>
      </w:r>
      <w:r w:rsidR="007545F9">
        <w:t xml:space="preserve"> </w:t>
      </w: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case,</w:t>
      </w:r>
      <w:r w:rsidR="007545F9">
        <w:t xml:space="preserve"> </w:t>
      </w:r>
      <w:r>
        <w:t>it</w:t>
      </w:r>
      <w:r w:rsidR="007545F9">
        <w:t xml:space="preserve"> </w:t>
      </w:r>
      <w:r>
        <w:t>is</w:t>
      </w:r>
      <w:r w:rsidR="007545F9">
        <w:t xml:space="preserve"> </w:t>
      </w:r>
      <w:r>
        <w:t>a</w:t>
      </w:r>
      <w:r w:rsidR="007545F9">
        <w:t xml:space="preserve"> </w:t>
      </w:r>
      <w:r>
        <w:t>link</w:t>
      </w:r>
      <w:r w:rsidR="007545F9">
        <w:t xml:space="preserve"> </w:t>
      </w:r>
      <w:r>
        <w:t>to</w:t>
      </w:r>
      <w:r w:rsidR="007545F9">
        <w:t xml:space="preserve"> </w:t>
      </w:r>
      <w:r>
        <w:t>the</w:t>
      </w:r>
      <w:r w:rsidR="007545F9">
        <w:t xml:space="preserve"> </w:t>
      </w:r>
      <w:r>
        <w:t>Python</w:t>
      </w:r>
      <w:r w:rsidR="007545F9">
        <w:t xml:space="preserve"> </w:t>
      </w:r>
      <w:r>
        <w:t>binaries</w:t>
      </w:r>
      <w:r w:rsidR="007545F9">
        <w:t xml:space="preserve"> </w:t>
      </w:r>
      <w:r>
        <w:t>in</w:t>
      </w:r>
      <w:r w:rsidR="007545F9">
        <w:t xml:space="preserve"> </w:t>
      </w:r>
      <w:r w:rsidRPr="00CF222E">
        <w:rPr>
          <w:b/>
          <w:bCs/>
        </w:rPr>
        <w:t>/</w:t>
      </w:r>
      <w:proofErr w:type="spellStart"/>
      <w:r w:rsidRPr="00CF222E">
        <w:rPr>
          <w:b/>
          <w:bCs/>
        </w:rPr>
        <w:t>usr</w:t>
      </w:r>
      <w:proofErr w:type="spellEnd"/>
      <w:r w:rsidRPr="00CF222E">
        <w:rPr>
          <w:b/>
          <w:bCs/>
        </w:rPr>
        <w:t>/bin</w:t>
      </w:r>
      <w:r>
        <w:t>.</w:t>
      </w:r>
      <w:r w:rsidR="007545F9">
        <w:t xml:space="preserve"> </w:t>
      </w:r>
      <w:proofErr w:type="spellStart"/>
      <w:r w:rsidR="00387F13" w:rsidRPr="00387F13">
        <w:t>Symlinks</w:t>
      </w:r>
      <w:proofErr w:type="spellEnd"/>
      <w:r w:rsidR="007545F9">
        <w:t xml:space="preserve"> </w:t>
      </w:r>
      <w:r w:rsidR="00387F13" w:rsidRPr="00387F13">
        <w:t>are</w:t>
      </w:r>
      <w:r w:rsidR="007545F9">
        <w:t xml:space="preserve"> </w:t>
      </w:r>
      <w:r w:rsidR="00387F13" w:rsidRPr="00387F13">
        <w:t>used</w:t>
      </w:r>
      <w:r w:rsidR="007545F9">
        <w:t xml:space="preserve"> </w:t>
      </w:r>
      <w:r w:rsidR="00387F13" w:rsidRPr="00387F13">
        <w:t>to</w:t>
      </w:r>
      <w:r w:rsidR="007545F9">
        <w:t xml:space="preserve"> </w:t>
      </w:r>
      <w:r w:rsidR="00387F13" w:rsidRPr="00387F13">
        <w:t>link</w:t>
      </w:r>
      <w:r w:rsidR="007545F9">
        <w:t xml:space="preserve"> </w:t>
      </w:r>
      <w:r w:rsidR="00387F13" w:rsidRPr="00387F13">
        <w:t>libraries</w:t>
      </w:r>
      <w:r w:rsidR="007545F9">
        <w:t xml:space="preserve"> </w:t>
      </w:r>
      <w:r w:rsidR="00387F13" w:rsidRPr="00387F13">
        <w:t>and</w:t>
      </w:r>
      <w:r w:rsidR="007545F9">
        <w:t xml:space="preserve"> </w:t>
      </w:r>
      <w:r w:rsidR="00387F13" w:rsidRPr="00387F13">
        <w:t>make</w:t>
      </w:r>
      <w:r w:rsidR="007545F9">
        <w:t xml:space="preserve"> </w:t>
      </w:r>
      <w:r w:rsidR="00387F13" w:rsidRPr="00387F13">
        <w:t>sure</w:t>
      </w:r>
      <w:r w:rsidR="007545F9">
        <w:t xml:space="preserve"> </w:t>
      </w:r>
      <w:r w:rsidR="00387F13" w:rsidRPr="00387F13">
        <w:t>files</w:t>
      </w:r>
      <w:r w:rsidR="007545F9">
        <w:t xml:space="preserve"> </w:t>
      </w:r>
      <w:r w:rsidR="00387F13">
        <w:t>there</w:t>
      </w:r>
      <w:r w:rsidR="007545F9">
        <w:t xml:space="preserve"> </w:t>
      </w:r>
      <w:r w:rsidR="00243F4D">
        <w:t>have</w:t>
      </w:r>
      <w:r w:rsidR="007545F9">
        <w:t xml:space="preserve"> </w:t>
      </w:r>
      <w:r w:rsidR="00387F13">
        <w:t>consistent</w:t>
      </w:r>
      <w:r w:rsidR="007545F9">
        <w:t xml:space="preserve"> </w:t>
      </w:r>
      <w:r w:rsidR="00387F13">
        <w:t>access</w:t>
      </w:r>
      <w:r w:rsidR="007545F9">
        <w:t xml:space="preserve"> </w:t>
      </w:r>
      <w:r w:rsidR="00387F13">
        <w:t>to</w:t>
      </w:r>
      <w:r w:rsidR="007545F9">
        <w:t xml:space="preserve"> </w:t>
      </w:r>
      <w:r w:rsidR="00387F13">
        <w:t>these</w:t>
      </w:r>
      <w:r w:rsidR="007545F9">
        <w:t xml:space="preserve"> </w:t>
      </w:r>
      <w:r w:rsidR="00387F13">
        <w:t>files</w:t>
      </w:r>
      <w:r w:rsidR="007545F9">
        <w:t xml:space="preserve"> </w:t>
      </w:r>
      <w:r w:rsidR="00387F13" w:rsidRPr="00387F13">
        <w:t>without</w:t>
      </w:r>
      <w:r w:rsidR="007545F9">
        <w:t xml:space="preserve"> </w:t>
      </w:r>
      <w:r w:rsidR="00387F13">
        <w:t>having</w:t>
      </w:r>
      <w:r w:rsidR="007545F9">
        <w:t xml:space="preserve"> </w:t>
      </w:r>
      <w:r w:rsidR="00387F13">
        <w:t>to</w:t>
      </w:r>
      <w:r w:rsidR="007545F9">
        <w:t xml:space="preserve"> </w:t>
      </w:r>
      <w:r w:rsidR="00387F13" w:rsidRPr="00387F13">
        <w:t>mov</w:t>
      </w:r>
      <w:r w:rsidR="00387F13">
        <w:t>e</w:t>
      </w:r>
      <w:r w:rsidR="007545F9">
        <w:t xml:space="preserve"> </w:t>
      </w:r>
      <w:r w:rsidR="00387F13">
        <w:t>or</w:t>
      </w:r>
      <w:r w:rsidR="007545F9">
        <w:t xml:space="preserve"> </w:t>
      </w:r>
      <w:r w:rsidR="00387F13">
        <w:t>create</w:t>
      </w:r>
      <w:r w:rsidR="007545F9">
        <w:t xml:space="preserve"> </w:t>
      </w:r>
      <w:r w:rsidR="00387F13">
        <w:t>a</w:t>
      </w:r>
      <w:r w:rsidR="007545F9">
        <w:t xml:space="preserve"> </w:t>
      </w:r>
      <w:r w:rsidR="00387F13">
        <w:t>copy</w:t>
      </w:r>
      <w:r w:rsidR="007545F9">
        <w:t xml:space="preserve"> </w:t>
      </w:r>
      <w:r w:rsidR="00387F13">
        <w:t>of</w:t>
      </w:r>
      <w:r w:rsidR="007545F9">
        <w:t xml:space="preserve"> </w:t>
      </w:r>
      <w:r w:rsidR="00387F13">
        <w:t>the</w:t>
      </w:r>
      <w:r w:rsidR="007545F9">
        <w:t xml:space="preserve"> </w:t>
      </w:r>
      <w:r w:rsidR="00387F13">
        <w:t>original</w:t>
      </w:r>
      <w:r w:rsidR="007545F9">
        <w:t xml:space="preserve"> </w:t>
      </w:r>
      <w:r w:rsidR="00387F13">
        <w:t>file</w:t>
      </w:r>
      <w:r w:rsidR="00387F13" w:rsidRPr="00387F13">
        <w:t>.</w:t>
      </w:r>
      <w:r w:rsidR="007545F9">
        <w:t xml:space="preserve"> </w:t>
      </w:r>
      <w:r w:rsidR="007141A7">
        <w:t>There</w:t>
      </w:r>
      <w:r w:rsidR="007545F9">
        <w:t xml:space="preserve"> </w:t>
      </w:r>
      <w:r w:rsidR="007141A7">
        <w:t>is</w:t>
      </w:r>
      <w:r w:rsidR="007545F9">
        <w:t xml:space="preserve"> </w:t>
      </w:r>
      <w:r w:rsidR="007141A7">
        <w:t>also</w:t>
      </w:r>
      <w:r w:rsidR="007545F9">
        <w:t xml:space="preserve"> </w:t>
      </w:r>
      <w:r w:rsidR="007141A7">
        <w:t>a</w:t>
      </w:r>
      <w:r w:rsidR="007545F9">
        <w:t xml:space="preserve"> </w:t>
      </w:r>
      <w:r w:rsidR="007141A7">
        <w:t>file,</w:t>
      </w:r>
      <w:r w:rsidR="007545F9">
        <w:t xml:space="preserve"> </w:t>
      </w:r>
      <w:r w:rsidR="007141A7" w:rsidRPr="007141A7">
        <w:rPr>
          <w:b/>
          <w:bCs/>
        </w:rPr>
        <w:t>activate</w:t>
      </w:r>
      <w:r w:rsidR="007141A7">
        <w:t>,</w:t>
      </w:r>
      <w:r w:rsidR="007545F9">
        <w:t xml:space="preserve"> </w:t>
      </w:r>
      <w:r w:rsidR="007141A7">
        <w:t>that</w:t>
      </w:r>
      <w:r w:rsidR="007545F9">
        <w:t xml:space="preserve"> </w:t>
      </w:r>
      <w:r w:rsidR="007141A7">
        <w:t>will</w:t>
      </w:r>
      <w:r w:rsidR="007545F9">
        <w:t xml:space="preserve"> </w:t>
      </w:r>
      <w:r w:rsidR="007141A7">
        <w:t>be</w:t>
      </w:r>
      <w:r w:rsidR="007545F9">
        <w:t xml:space="preserve"> </w:t>
      </w:r>
      <w:r w:rsidR="007141A7">
        <w:t>discussed</w:t>
      </w:r>
      <w:r w:rsidR="007545F9">
        <w:t xml:space="preserve"> </w:t>
      </w:r>
      <w:r w:rsidR="007141A7">
        <w:t>next.</w:t>
      </w:r>
    </w:p>
    <w:p w14:paraId="25ACF632" w14:textId="07FF4438" w:rsidR="0059460C" w:rsidRPr="0059460C" w:rsidRDefault="0059460C" w:rsidP="0059460C">
      <w:pPr>
        <w:pStyle w:val="CMD"/>
      </w:pPr>
      <w:proofErr w:type="spellStart"/>
      <w:r>
        <w:t>d</w:t>
      </w:r>
      <w:r w:rsidRPr="0059460C">
        <w:t>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  <w:r w:rsidR="007545F9">
        <w:t xml:space="preserve"> </w:t>
      </w:r>
      <w:r w:rsidRPr="00E32E7A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E32E7A">
        <w:rPr>
          <w:b/>
          <w:bCs/>
        </w:rPr>
        <w:t>-l</w:t>
      </w:r>
      <w:r w:rsidR="007545F9">
        <w:rPr>
          <w:b/>
          <w:bCs/>
        </w:rPr>
        <w:t xml:space="preserve"> </w:t>
      </w:r>
      <w:r w:rsidRPr="00E32E7A">
        <w:rPr>
          <w:b/>
          <w:bCs/>
        </w:rPr>
        <w:t>bin</w:t>
      </w:r>
    </w:p>
    <w:p w14:paraId="776D958E" w14:textId="66E8BA22" w:rsidR="0059460C" w:rsidRPr="0059460C" w:rsidRDefault="0059460C" w:rsidP="00483404">
      <w:pPr>
        <w:pStyle w:val="CMDOutput"/>
      </w:pPr>
      <w:r w:rsidRPr="0059460C">
        <w:t>total</w:t>
      </w:r>
      <w:r w:rsidR="007545F9">
        <w:t xml:space="preserve"> </w:t>
      </w:r>
      <w:r w:rsidRPr="0059460C">
        <w:t>44</w:t>
      </w:r>
    </w:p>
    <w:p w14:paraId="420F6E09" w14:textId="66CA4B34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</w:t>
      </w:r>
      <w:proofErr w:type="spellEnd"/>
      <w:r w:rsidRPr="0059460C">
        <w:t>-r--r--</w:t>
      </w:r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2225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rPr>
          <w:highlight w:val="yellow"/>
        </w:rPr>
        <w:t>activate</w:t>
      </w:r>
    </w:p>
    <w:p w14:paraId="64FD1613" w14:textId="599EEF30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</w:t>
      </w:r>
      <w:proofErr w:type="spellEnd"/>
      <w:r w:rsidRPr="0059460C">
        <w:t>-r--r--</w:t>
      </w:r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1277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proofErr w:type="spellStart"/>
      <w:r w:rsidRPr="0059460C">
        <w:t>activate.csh</w:t>
      </w:r>
      <w:proofErr w:type="spellEnd"/>
    </w:p>
    <w:p w14:paraId="5C44C9B1" w14:textId="1671FBEF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</w:t>
      </w:r>
      <w:proofErr w:type="spellEnd"/>
      <w:r w:rsidRPr="0059460C">
        <w:t>-r--r--</w:t>
      </w:r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2429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proofErr w:type="spellStart"/>
      <w:r w:rsidRPr="0059460C">
        <w:t>activate.fish</w:t>
      </w:r>
      <w:proofErr w:type="spellEnd"/>
    </w:p>
    <w:p w14:paraId="55FA6FA1" w14:textId="08F9EF94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</w:t>
      </w:r>
      <w:proofErr w:type="spellEnd"/>
      <w:r w:rsidRPr="0059460C">
        <w:t>-r--r--</w:t>
      </w:r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r w:rsidRPr="0059460C">
        <w:t>8471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Activate.ps1</w:t>
      </w:r>
    </w:p>
    <w:p w14:paraId="039955A6" w14:textId="5F7EB857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rwxrwxr-x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</w:t>
      </w:r>
      <w:r w:rsidRPr="0059460C">
        <w:t>267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proofErr w:type="spellStart"/>
      <w:r w:rsidRPr="0059460C">
        <w:t>easy_install</w:t>
      </w:r>
      <w:proofErr w:type="spellEnd"/>
    </w:p>
    <w:p w14:paraId="2C7772D5" w14:textId="0879F5A9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rwxrwxr-x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</w:t>
      </w:r>
      <w:r w:rsidRPr="0059460C">
        <w:t>267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easy_install-3.8</w:t>
      </w:r>
    </w:p>
    <w:p w14:paraId="7D7D31B0" w14:textId="144CA9A0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rwxrwxr-x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</w:t>
      </w:r>
      <w:r w:rsidRPr="0059460C">
        <w:t>258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pip</w:t>
      </w:r>
    </w:p>
    <w:p w14:paraId="46E824BF" w14:textId="09649F97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rwxrwxr-x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</w:t>
      </w:r>
      <w:r w:rsidRPr="0059460C">
        <w:t>258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pip3</w:t>
      </w:r>
    </w:p>
    <w:p w14:paraId="52D69E4F" w14:textId="3F46C7AA" w:rsidR="0059460C" w:rsidRPr="0059460C" w:rsidRDefault="0059460C" w:rsidP="00483404">
      <w:pPr>
        <w:pStyle w:val="CMDOutput"/>
      </w:pPr>
      <w:r w:rsidRPr="0059460C">
        <w:t>-</w:t>
      </w:r>
      <w:proofErr w:type="spellStart"/>
      <w:r w:rsidRPr="0059460C">
        <w:t>rwxrwxr-x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</w:t>
      </w:r>
      <w:r w:rsidRPr="0059460C">
        <w:t>258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t>pip3.8</w:t>
      </w:r>
    </w:p>
    <w:p w14:paraId="0E841E42" w14:textId="39ADA96F" w:rsidR="0059460C" w:rsidRPr="0059460C" w:rsidRDefault="0059460C" w:rsidP="00483404">
      <w:pPr>
        <w:pStyle w:val="CMDOutput"/>
      </w:pPr>
      <w:proofErr w:type="spellStart"/>
      <w:r w:rsidRPr="0059460C">
        <w:rPr>
          <w:highlight w:val="yellow"/>
        </w:rPr>
        <w:t>l</w:t>
      </w:r>
      <w:r w:rsidRPr="0059460C">
        <w:t>rwxrwxrwx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  </w:t>
      </w:r>
      <w:r w:rsidRPr="0059460C">
        <w:t>7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rPr>
          <w:highlight w:val="yellow"/>
        </w:rPr>
        <w:t>python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-&gt;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python3</w:t>
      </w:r>
    </w:p>
    <w:p w14:paraId="7D89907B" w14:textId="524F1456" w:rsidR="0059460C" w:rsidRPr="0059460C" w:rsidRDefault="0059460C" w:rsidP="00483404">
      <w:pPr>
        <w:pStyle w:val="CMDOutput"/>
      </w:pPr>
      <w:proofErr w:type="spellStart"/>
      <w:r w:rsidRPr="0059460C">
        <w:rPr>
          <w:highlight w:val="yellow"/>
        </w:rPr>
        <w:t>l</w:t>
      </w:r>
      <w:r w:rsidRPr="0059460C">
        <w:t>rwxrwxrwx</w:t>
      </w:r>
      <w:proofErr w:type="spellEnd"/>
      <w:r w:rsidR="007545F9">
        <w:t xml:space="preserve"> </w:t>
      </w:r>
      <w:r w:rsidRPr="0059460C">
        <w:t>1</w:t>
      </w:r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</w:t>
      </w:r>
      <w:proofErr w:type="spellStart"/>
      <w:r w:rsidRPr="0059460C">
        <w:t>devasc</w:t>
      </w:r>
      <w:proofErr w:type="spellEnd"/>
      <w:r w:rsidR="007545F9">
        <w:t xml:space="preserve">   </w:t>
      </w:r>
      <w:r w:rsidRPr="0059460C">
        <w:t>16</w:t>
      </w:r>
      <w:r w:rsidR="007545F9">
        <w:t xml:space="preserve"> </w:t>
      </w:r>
      <w:r w:rsidRPr="0059460C">
        <w:t>May</w:t>
      </w:r>
      <w:r w:rsidR="007545F9">
        <w:t xml:space="preserve"> </w:t>
      </w:r>
      <w:r w:rsidRPr="0059460C">
        <w:t>31</w:t>
      </w:r>
      <w:r w:rsidR="007545F9">
        <w:t xml:space="preserve"> </w:t>
      </w:r>
      <w:r w:rsidRPr="0059460C">
        <w:t>16:07</w:t>
      </w:r>
      <w:r w:rsidR="007545F9">
        <w:t xml:space="preserve"> </w:t>
      </w:r>
      <w:r w:rsidRPr="0059460C">
        <w:rPr>
          <w:highlight w:val="yellow"/>
        </w:rPr>
        <w:t>python3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-&gt;</w:t>
      </w:r>
      <w:r w:rsidR="007545F9">
        <w:rPr>
          <w:highlight w:val="yellow"/>
        </w:rPr>
        <w:t xml:space="preserve"> </w:t>
      </w:r>
      <w:r w:rsidRPr="0059460C">
        <w:rPr>
          <w:highlight w:val="yellow"/>
        </w:rPr>
        <w:t>/</w:t>
      </w:r>
      <w:proofErr w:type="spellStart"/>
      <w:r w:rsidRPr="0059460C">
        <w:rPr>
          <w:highlight w:val="yellow"/>
        </w:rPr>
        <w:t>usr</w:t>
      </w:r>
      <w:proofErr w:type="spellEnd"/>
      <w:r w:rsidRPr="0059460C">
        <w:rPr>
          <w:highlight w:val="yellow"/>
        </w:rPr>
        <w:t>/bin/python3</w:t>
      </w:r>
    </w:p>
    <w:p w14:paraId="2FCFC12F" w14:textId="3FCEB5BF" w:rsidR="0059460C" w:rsidRPr="0059460C" w:rsidRDefault="0059460C" w:rsidP="0059460C">
      <w:pPr>
        <w:pStyle w:val="CMD"/>
      </w:pPr>
      <w:proofErr w:type="spellStart"/>
      <w:r w:rsidRPr="0059460C">
        <w:t>devasc@labvm</w:t>
      </w:r>
      <w:proofErr w:type="spellEnd"/>
      <w:r w:rsidRPr="0059460C">
        <w:t>:~/labs/</w:t>
      </w:r>
      <w:proofErr w:type="spellStart"/>
      <w:r w:rsidRPr="0059460C">
        <w:t>devnet-src</w:t>
      </w:r>
      <w:proofErr w:type="spellEnd"/>
      <w:r w:rsidRPr="0059460C">
        <w:t>/</w:t>
      </w:r>
      <w:proofErr w:type="spellStart"/>
      <w:r w:rsidRPr="0059460C">
        <w:t>pyats</w:t>
      </w:r>
      <w:proofErr w:type="spellEnd"/>
      <w:r w:rsidRPr="0059460C">
        <w:t>/csr1kv$</w:t>
      </w:r>
    </w:p>
    <w:p w14:paraId="4082E891" w14:textId="6A3DE849" w:rsidR="007141A7" w:rsidRPr="00E63788" w:rsidRDefault="007141A7" w:rsidP="007141A7">
      <w:pPr>
        <w:pStyle w:val="SubStepAlpha"/>
      </w:pPr>
      <w:r>
        <w:t>Launch</w:t>
      </w:r>
      <w:r w:rsidR="007545F9">
        <w:t xml:space="preserve"> </w:t>
      </w:r>
      <w:r>
        <w:t>the</w:t>
      </w:r>
      <w:r w:rsidR="007545F9">
        <w:t xml:space="preserve"> </w:t>
      </w:r>
      <w:r>
        <w:t>virtual</w:t>
      </w:r>
      <w:r w:rsidR="007545F9">
        <w:t xml:space="preserve"> </w:t>
      </w:r>
      <w:r>
        <w:t>environment</w:t>
      </w:r>
      <w:r w:rsidR="007545F9">
        <w:t xml:space="preserve"> </w:t>
      </w:r>
      <w:r>
        <w:t>using</w:t>
      </w:r>
      <w:r w:rsidR="007545F9">
        <w:t xml:space="preserve"> </w:t>
      </w:r>
      <w:r w:rsidRPr="00483404">
        <w:rPr>
          <w:b/>
          <w:bCs/>
        </w:rPr>
        <w:t>bin/activate</w:t>
      </w:r>
      <w:r>
        <w:t>.</w:t>
      </w:r>
      <w:r w:rsidR="007545F9">
        <w:t xml:space="preserve"> </w:t>
      </w:r>
      <w:r>
        <w:t>Notice</w:t>
      </w:r>
      <w:r w:rsidR="007545F9">
        <w:t xml:space="preserve"> </w:t>
      </w:r>
      <w:r>
        <w:t>your</w:t>
      </w:r>
      <w:r w:rsidR="007545F9">
        <w:t xml:space="preserve"> </w:t>
      </w:r>
      <w:r>
        <w:t>prompt</w:t>
      </w:r>
      <w:r w:rsidR="007545F9">
        <w:t xml:space="preserve"> </w:t>
      </w:r>
      <w:r>
        <w:t>is</w:t>
      </w:r>
      <w:r w:rsidR="00483404">
        <w:t xml:space="preserve"> now</w:t>
      </w:r>
      <w:r w:rsidR="007545F9">
        <w:t xml:space="preserve"> </w:t>
      </w:r>
      <w:r>
        <w:t>preceded</w:t>
      </w:r>
      <w:r w:rsidR="007545F9">
        <w:t xml:space="preserve"> </w:t>
      </w:r>
      <w:r>
        <w:t>with</w:t>
      </w:r>
      <w:r w:rsidR="007545F9">
        <w:t xml:space="preserve"> </w:t>
      </w:r>
      <w:r w:rsidRPr="003A5D6A">
        <w:rPr>
          <w:b/>
          <w:bCs/>
        </w:rPr>
        <w:t>(csr1kv)</w:t>
      </w:r>
      <w:r>
        <w:t>.</w:t>
      </w:r>
      <w:r w:rsidR="007545F9">
        <w:t xml:space="preserve"> </w:t>
      </w:r>
      <w:r>
        <w:t>All</w:t>
      </w:r>
      <w:r w:rsidR="007545F9">
        <w:t xml:space="preserve"> </w:t>
      </w:r>
      <w:r>
        <w:t>the</w:t>
      </w:r>
      <w:r w:rsidR="007545F9">
        <w:t xml:space="preserve"> </w:t>
      </w:r>
      <w:r>
        <w:t>commands</w:t>
      </w:r>
      <w:r w:rsidR="007545F9">
        <w:t xml:space="preserve"> </w:t>
      </w:r>
      <w:r>
        <w:t>done</w:t>
      </w:r>
      <w:r w:rsidR="007545F9">
        <w:t xml:space="preserve"> </w:t>
      </w:r>
      <w:r>
        <w:t>from</w:t>
      </w:r>
      <w:r w:rsidR="007545F9">
        <w:t xml:space="preserve"> </w:t>
      </w:r>
      <w:r>
        <w:t>this</w:t>
      </w:r>
      <w:r w:rsidR="007545F9">
        <w:t xml:space="preserve"> </w:t>
      </w:r>
      <w:r>
        <w:t>point</w:t>
      </w:r>
      <w:r w:rsidR="007545F9">
        <w:t xml:space="preserve"> </w:t>
      </w:r>
      <w:r>
        <w:t>on</w:t>
      </w:r>
      <w:r w:rsidR="007545F9">
        <w:t xml:space="preserve"> </w:t>
      </w:r>
      <w:r>
        <w:t>are</w:t>
      </w:r>
      <w:r w:rsidR="007545F9">
        <w:t xml:space="preserve"> </w:t>
      </w:r>
      <w:r>
        <w:t>within</w:t>
      </w:r>
      <w:r w:rsidR="007545F9">
        <w:t xml:space="preserve"> </w:t>
      </w:r>
      <w:r>
        <w:t>this</w:t>
      </w:r>
      <w:r w:rsidR="007545F9">
        <w:t xml:space="preserve"> </w:t>
      </w:r>
      <w:proofErr w:type="spellStart"/>
      <w:r>
        <w:t>venv</w:t>
      </w:r>
      <w:proofErr w:type="spellEnd"/>
      <w:r>
        <w:t>.</w:t>
      </w:r>
    </w:p>
    <w:p w14:paraId="3CE613F2" w14:textId="36622B4F" w:rsidR="007141A7" w:rsidRPr="007141A7" w:rsidRDefault="007141A7" w:rsidP="007141A7">
      <w:pPr>
        <w:pStyle w:val="CMD"/>
      </w:pPr>
      <w:proofErr w:type="spellStart"/>
      <w:r w:rsidRPr="007141A7">
        <w:t>devasc@labvm</w:t>
      </w:r>
      <w:proofErr w:type="spellEnd"/>
      <w:r w:rsidRPr="007141A7">
        <w:t>:~/labs/</w:t>
      </w:r>
      <w:proofErr w:type="spellStart"/>
      <w:r w:rsidRPr="007141A7">
        <w:t>devnet-src</w:t>
      </w:r>
      <w:proofErr w:type="spellEnd"/>
      <w:r w:rsidRPr="007141A7">
        <w:t>/</w:t>
      </w:r>
      <w:proofErr w:type="spellStart"/>
      <w:r w:rsidRPr="007141A7">
        <w:t>pyats</w:t>
      </w:r>
      <w:proofErr w:type="spellEnd"/>
      <w:r w:rsidRPr="007141A7">
        <w:t>/csr1kv$</w:t>
      </w:r>
      <w:r w:rsidR="007545F9">
        <w:t xml:space="preserve"> </w:t>
      </w:r>
      <w:r w:rsidRPr="007141A7">
        <w:rPr>
          <w:b/>
          <w:bCs/>
        </w:rPr>
        <w:t>source</w:t>
      </w:r>
      <w:r w:rsidR="007545F9">
        <w:rPr>
          <w:b/>
          <w:bCs/>
        </w:rPr>
        <w:t xml:space="preserve"> </w:t>
      </w:r>
      <w:r w:rsidRPr="007141A7">
        <w:rPr>
          <w:b/>
          <w:bCs/>
        </w:rPr>
        <w:t>bin/activate</w:t>
      </w:r>
    </w:p>
    <w:p w14:paraId="728830CE" w14:textId="55CE4D3C" w:rsidR="000F1007" w:rsidRPr="000F1007" w:rsidRDefault="007141A7" w:rsidP="000F1007">
      <w:pPr>
        <w:pStyle w:val="CMD"/>
      </w:pPr>
      <w:r w:rsidRPr="007141A7">
        <w:t>(csr1kv)</w:t>
      </w:r>
      <w:r w:rsidR="007545F9">
        <w:t xml:space="preserve"> </w:t>
      </w:r>
      <w:proofErr w:type="spellStart"/>
      <w:r w:rsidRPr="007141A7">
        <w:t>devasc@labvm</w:t>
      </w:r>
      <w:proofErr w:type="spellEnd"/>
      <w:r w:rsidRPr="007141A7">
        <w:t>:~/labs/</w:t>
      </w:r>
      <w:proofErr w:type="spellStart"/>
      <w:r w:rsidRPr="007141A7">
        <w:t>devnet-src</w:t>
      </w:r>
      <w:proofErr w:type="spellEnd"/>
      <w:r w:rsidRPr="007141A7">
        <w:t>/</w:t>
      </w:r>
      <w:proofErr w:type="spellStart"/>
      <w:r w:rsidRPr="007141A7">
        <w:t>pyats</w:t>
      </w:r>
      <w:proofErr w:type="spellEnd"/>
      <w:r w:rsidRPr="007141A7">
        <w:t>/csr1kv$</w:t>
      </w:r>
    </w:p>
    <w:p w14:paraId="54B645D9" w14:textId="52899B19" w:rsidR="00331731" w:rsidRPr="00331731" w:rsidRDefault="007141A7" w:rsidP="003A5D6A">
      <w:pPr>
        <w:pStyle w:val="SubStepAlpha"/>
        <w:numPr>
          <w:ilvl w:val="0"/>
          <w:numId w:val="0"/>
        </w:numPr>
        <w:ind w:left="720"/>
      </w:pPr>
      <w:r w:rsidRPr="003A5D6A">
        <w:rPr>
          <w:b/>
          <w:bCs/>
        </w:rPr>
        <w:t>Note</w:t>
      </w:r>
      <w:r>
        <w:t>:</w:t>
      </w:r>
      <w:r w:rsidR="007545F9">
        <w:t xml:space="preserve"> </w:t>
      </w:r>
      <w:r>
        <w:t>The</w:t>
      </w:r>
      <w:r w:rsidR="007545F9">
        <w:t xml:space="preserve"> </w:t>
      </w:r>
      <w:r w:rsidRPr="007141A7">
        <w:rPr>
          <w:b/>
          <w:bCs/>
        </w:rPr>
        <w:t>deactivate</w:t>
      </w:r>
      <w:r w:rsidR="007545F9">
        <w:t xml:space="preserve"> </w:t>
      </w:r>
      <w:r>
        <w:t>command</w:t>
      </w:r>
      <w:r w:rsidR="007545F9">
        <w:t xml:space="preserve"> </w:t>
      </w:r>
      <w:r>
        <w:t>is</w:t>
      </w:r>
      <w:r w:rsidR="007545F9">
        <w:t xml:space="preserve"> </w:t>
      </w:r>
      <w:r>
        <w:t>used</w:t>
      </w:r>
      <w:r w:rsidR="007545F9">
        <w:t xml:space="preserve"> </w:t>
      </w:r>
      <w:r>
        <w:t>to</w:t>
      </w:r>
      <w:r w:rsidR="007545F9">
        <w:t xml:space="preserve"> </w:t>
      </w:r>
      <w:r>
        <w:t>exit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>
        <w:t>venv</w:t>
      </w:r>
      <w:proofErr w:type="spellEnd"/>
      <w:r w:rsidR="007545F9">
        <w:t xml:space="preserve"> </w:t>
      </w:r>
      <w:r>
        <w:t>environment</w:t>
      </w:r>
      <w:r w:rsidR="007545F9">
        <w:t xml:space="preserve"> </w:t>
      </w:r>
      <w:r>
        <w:t>and</w:t>
      </w:r>
      <w:r w:rsidR="007545F9">
        <w:t xml:space="preserve"> </w:t>
      </w:r>
      <w:r>
        <w:t>return</w:t>
      </w:r>
      <w:r w:rsidR="007545F9">
        <w:t xml:space="preserve"> </w:t>
      </w:r>
      <w:r>
        <w:t>to</w:t>
      </w:r>
      <w:r w:rsidR="007545F9">
        <w:t xml:space="preserve"> </w:t>
      </w:r>
      <w:r>
        <w:t>the</w:t>
      </w:r>
      <w:r w:rsidR="007545F9">
        <w:t xml:space="preserve"> </w:t>
      </w:r>
      <w:r>
        <w:t>normal</w:t>
      </w:r>
      <w:r w:rsidR="007545F9">
        <w:t xml:space="preserve"> </w:t>
      </w:r>
      <w:r>
        <w:t>shell</w:t>
      </w:r>
      <w:r w:rsidR="007545F9">
        <w:t xml:space="preserve"> </w:t>
      </w:r>
      <w:r>
        <w:t>environment.</w:t>
      </w:r>
    </w:p>
    <w:p w14:paraId="37F4B379" w14:textId="55D9B423" w:rsidR="00EA2E9A" w:rsidRDefault="00C74EB0" w:rsidP="00EA2E9A">
      <w:pPr>
        <w:pStyle w:val="Heading2"/>
      </w:pPr>
      <w:r>
        <w:t>U</w:t>
      </w:r>
      <w:r w:rsidR="00EA2E9A">
        <w:t>s</w:t>
      </w:r>
      <w:r w:rsidR="00CE6366">
        <w:t>e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="00EA2E9A">
        <w:t>pyATS</w:t>
      </w:r>
      <w:proofErr w:type="spellEnd"/>
      <w:r w:rsidR="007545F9">
        <w:t xml:space="preserve"> </w:t>
      </w:r>
      <w:r w:rsidR="00CE6366">
        <w:t>Testing Library</w:t>
      </w:r>
    </w:p>
    <w:p w14:paraId="41960139" w14:textId="5175F03A" w:rsidR="00EA2E9A" w:rsidRDefault="00EA2E9A" w:rsidP="00EA2E9A">
      <w:pPr>
        <w:pStyle w:val="BodyTextL25"/>
      </w:pP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part,</w:t>
      </w:r>
      <w:r w:rsidR="007545F9">
        <w:t xml:space="preserve">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 w:rsidR="002328E6">
        <w:t>use</w:t>
      </w:r>
      <w:r w:rsidR="007545F9">
        <w:t xml:space="preserve"> </w:t>
      </w:r>
      <w:proofErr w:type="spellStart"/>
      <w:r w:rsidR="00820C9E">
        <w:t>pyATS</w:t>
      </w:r>
      <w:proofErr w:type="spellEnd"/>
      <w:r w:rsidR="00820C9E">
        <w:t>,</w:t>
      </w:r>
      <w:r w:rsidR="007545F9">
        <w:t xml:space="preserve"> </w:t>
      </w:r>
      <w:r w:rsidR="00820C9E">
        <w:t>a</w:t>
      </w:r>
      <w:r w:rsidR="007545F9">
        <w:t xml:space="preserve"> </w:t>
      </w:r>
      <w:r w:rsidR="00820C9E">
        <w:rPr>
          <w:color w:val="000000" w:themeColor="text1"/>
        </w:rPr>
        <w:t>python</w:t>
      </w:r>
      <w:r w:rsidR="007545F9">
        <w:rPr>
          <w:color w:val="000000" w:themeColor="text1"/>
        </w:rPr>
        <w:t xml:space="preserve"> </w:t>
      </w:r>
      <w:r w:rsidR="00820C9E">
        <w:rPr>
          <w:color w:val="000000" w:themeColor="text1"/>
        </w:rPr>
        <w:t>testing</w:t>
      </w:r>
      <w:r w:rsidR="007545F9">
        <w:rPr>
          <w:color w:val="000000" w:themeColor="text1"/>
        </w:rPr>
        <w:t xml:space="preserve"> </w:t>
      </w:r>
      <w:r w:rsidR="00820C9E">
        <w:rPr>
          <w:color w:val="000000" w:themeColor="text1"/>
        </w:rPr>
        <w:t>library</w:t>
      </w:r>
      <w:r>
        <w:t>.</w:t>
      </w:r>
      <w:r w:rsidR="007545F9">
        <w:t xml:space="preserve"> </w:t>
      </w:r>
    </w:p>
    <w:p w14:paraId="00B94D48" w14:textId="31EA6997" w:rsidR="007A2D8D" w:rsidRPr="007A2D8D" w:rsidRDefault="00882107" w:rsidP="007A2D8D">
      <w:pPr>
        <w:pStyle w:val="Heading3"/>
      </w:pPr>
      <w:r>
        <w:t>Installing</w:t>
      </w:r>
      <w:r w:rsidR="007545F9">
        <w:t xml:space="preserve"> </w:t>
      </w:r>
      <w:proofErr w:type="spellStart"/>
      <w:r>
        <w:t>pyATS</w:t>
      </w:r>
      <w:proofErr w:type="spellEnd"/>
      <w:r>
        <w:t>.</w:t>
      </w:r>
    </w:p>
    <w:p w14:paraId="78148220" w14:textId="774EDB5B" w:rsidR="00AE4289" w:rsidRDefault="00882107" w:rsidP="00AE4289">
      <w:pPr>
        <w:pStyle w:val="BodyTextL25"/>
      </w:pPr>
      <w:r>
        <w:t>Install</w:t>
      </w:r>
      <w:r w:rsidR="007545F9">
        <w:t xml:space="preserve"> </w:t>
      </w:r>
      <w:proofErr w:type="spellStart"/>
      <w:r>
        <w:t>pyATS</w:t>
      </w:r>
      <w:proofErr w:type="spellEnd"/>
      <w:r w:rsidR="007545F9">
        <w:t xml:space="preserve"> </w:t>
      </w:r>
      <w:r>
        <w:t>using</w:t>
      </w:r>
      <w:r w:rsidR="007545F9">
        <w:t xml:space="preserve"> </w:t>
      </w:r>
      <w:r w:rsidRPr="00AE4289">
        <w:rPr>
          <w:b/>
          <w:bCs/>
        </w:rPr>
        <w:t>pip3</w:t>
      </w:r>
      <w:r w:rsidRPr="002B57FA">
        <w:t>.</w:t>
      </w:r>
      <w:r w:rsidR="007545F9">
        <w:t xml:space="preserve"> </w:t>
      </w:r>
      <w:r w:rsidR="00976B5D">
        <w:t xml:space="preserve">This will take a few minutes. </w:t>
      </w:r>
      <w:r w:rsidR="00454453">
        <w:t>During</w:t>
      </w:r>
      <w:r w:rsidR="007545F9">
        <w:t xml:space="preserve"> </w:t>
      </w:r>
      <w:r w:rsidR="00454453">
        <w:t>installation</w:t>
      </w:r>
      <w:r w:rsidR="007545F9">
        <w:t xml:space="preserve"> </w:t>
      </w:r>
      <w:r w:rsidR="00454453">
        <w:t>you</w:t>
      </w:r>
      <w:r w:rsidR="007545F9">
        <w:t xml:space="preserve"> </w:t>
      </w:r>
      <w:r w:rsidR="00454453">
        <w:t>may</w:t>
      </w:r>
      <w:r w:rsidR="007545F9">
        <w:t xml:space="preserve"> </w:t>
      </w:r>
      <w:r w:rsidR="00454453">
        <w:t>see</w:t>
      </w:r>
      <w:r w:rsidR="007545F9">
        <w:t xml:space="preserve"> </w:t>
      </w:r>
      <w:r w:rsidR="00454453">
        <w:t>some</w:t>
      </w:r>
      <w:r w:rsidR="007545F9">
        <w:t xml:space="preserve"> </w:t>
      </w:r>
      <w:r w:rsidR="00454453">
        <w:t>errors.</w:t>
      </w:r>
      <w:r w:rsidR="007545F9">
        <w:t xml:space="preserve"> </w:t>
      </w:r>
      <w:r w:rsidR="00454453">
        <w:t>These</w:t>
      </w:r>
      <w:r w:rsidR="007545F9">
        <w:t xml:space="preserve"> </w:t>
      </w:r>
      <w:r w:rsidR="00454453">
        <w:t>can</w:t>
      </w:r>
      <w:r w:rsidR="007545F9">
        <w:t xml:space="preserve"> </w:t>
      </w:r>
      <w:r w:rsidR="00454453">
        <w:t>usually</w:t>
      </w:r>
      <w:r w:rsidR="007545F9">
        <w:t xml:space="preserve"> </w:t>
      </w:r>
      <w:r w:rsidR="00454453">
        <w:t>be</w:t>
      </w:r>
      <w:r w:rsidR="007545F9">
        <w:t xml:space="preserve"> </w:t>
      </w:r>
      <w:r w:rsidR="00454453">
        <w:t>ignored</w:t>
      </w:r>
      <w:r w:rsidR="007545F9">
        <w:t xml:space="preserve"> </w:t>
      </w:r>
      <w:r w:rsidR="00454453">
        <w:t>as</w:t>
      </w:r>
      <w:r w:rsidR="007545F9">
        <w:t xml:space="preserve"> </w:t>
      </w:r>
      <w:r w:rsidR="00454453">
        <w:t>long</w:t>
      </w:r>
      <w:r w:rsidR="007545F9">
        <w:t xml:space="preserve"> </w:t>
      </w:r>
      <w:r w:rsidR="00454453">
        <w:t>as</w:t>
      </w:r>
      <w:r w:rsidR="007545F9">
        <w:t xml:space="preserve"> </w:t>
      </w:r>
      <w:proofErr w:type="spellStart"/>
      <w:r w:rsidR="00454453">
        <w:t>pyATS</w:t>
      </w:r>
      <w:proofErr w:type="spellEnd"/>
      <w:r w:rsidR="007545F9">
        <w:t xml:space="preserve"> </w:t>
      </w:r>
      <w:r w:rsidR="00454453">
        <w:t>can</w:t>
      </w:r>
      <w:r w:rsidR="007545F9">
        <w:t xml:space="preserve"> </w:t>
      </w:r>
      <w:r w:rsidR="00454453">
        <w:t>be</w:t>
      </w:r>
      <w:r w:rsidR="007545F9">
        <w:t xml:space="preserve"> </w:t>
      </w:r>
      <w:r w:rsidR="00454453">
        <w:t>verified</w:t>
      </w:r>
      <w:r w:rsidR="007545F9">
        <w:t xml:space="preserve"> </w:t>
      </w:r>
      <w:r w:rsidR="00454453">
        <w:t>as</w:t>
      </w:r>
      <w:r w:rsidR="007545F9">
        <w:t xml:space="preserve"> </w:t>
      </w:r>
      <w:r w:rsidR="00454453">
        <w:t>shown</w:t>
      </w:r>
      <w:r w:rsidR="007545F9">
        <w:t xml:space="preserve"> </w:t>
      </w:r>
      <w:r w:rsidR="00454453">
        <w:t>in</w:t>
      </w:r>
      <w:r w:rsidR="007545F9">
        <w:t xml:space="preserve"> </w:t>
      </w:r>
      <w:r w:rsidR="00454453">
        <w:t>the</w:t>
      </w:r>
      <w:r w:rsidR="007545F9">
        <w:t xml:space="preserve"> </w:t>
      </w:r>
      <w:r w:rsidR="00454453">
        <w:t>next</w:t>
      </w:r>
      <w:r w:rsidR="007545F9">
        <w:t xml:space="preserve"> </w:t>
      </w:r>
      <w:r w:rsidR="00454453">
        <w:t>step.</w:t>
      </w:r>
    </w:p>
    <w:p w14:paraId="47DD84ED" w14:textId="5DD40096" w:rsidR="00882107" w:rsidRPr="00882107" w:rsidRDefault="00146864" w:rsidP="00882107">
      <w:pPr>
        <w:pStyle w:val="CMD"/>
        <w:rPr>
          <w:b/>
          <w:bCs/>
        </w:rPr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</w:t>
      </w:r>
      <w:r w:rsidR="00C80B38" w:rsidRPr="00331731">
        <w:t>$</w:t>
      </w:r>
      <w:r w:rsidR="007545F9">
        <w:t xml:space="preserve"> </w:t>
      </w:r>
      <w:r w:rsidR="00882107" w:rsidRPr="00882107">
        <w:rPr>
          <w:b/>
          <w:bCs/>
        </w:rPr>
        <w:t>pip3</w:t>
      </w:r>
      <w:r w:rsidR="007545F9">
        <w:rPr>
          <w:b/>
          <w:bCs/>
        </w:rPr>
        <w:t xml:space="preserve"> </w:t>
      </w:r>
      <w:r w:rsidR="00882107" w:rsidRPr="00882107">
        <w:rPr>
          <w:b/>
          <w:bCs/>
        </w:rPr>
        <w:t>install</w:t>
      </w:r>
      <w:r w:rsidR="007545F9">
        <w:rPr>
          <w:b/>
          <w:bCs/>
        </w:rPr>
        <w:t xml:space="preserve"> </w:t>
      </w:r>
      <w:proofErr w:type="spellStart"/>
      <w:r w:rsidR="00882107" w:rsidRPr="00882107">
        <w:rPr>
          <w:b/>
          <w:bCs/>
        </w:rPr>
        <w:t>pyats</w:t>
      </w:r>
      <w:proofErr w:type="spellEnd"/>
      <w:r w:rsidR="00882107" w:rsidRPr="00882107">
        <w:rPr>
          <w:b/>
          <w:bCs/>
        </w:rPr>
        <w:t>[full]</w:t>
      </w:r>
    </w:p>
    <w:p w14:paraId="18415E14" w14:textId="292758E7" w:rsidR="00882107" w:rsidRPr="00882107" w:rsidRDefault="00882107" w:rsidP="00803AFE">
      <w:pPr>
        <w:pStyle w:val="CMDOutput"/>
      </w:pPr>
      <w:r w:rsidRPr="00882107">
        <w:t>Collecting</w:t>
      </w:r>
      <w:r w:rsidR="007545F9">
        <w:t xml:space="preserve"> </w:t>
      </w:r>
      <w:proofErr w:type="spellStart"/>
      <w:r w:rsidRPr="00882107">
        <w:t>pyats</w:t>
      </w:r>
      <w:proofErr w:type="spellEnd"/>
      <w:r w:rsidRPr="00882107">
        <w:t>[full]</w:t>
      </w:r>
    </w:p>
    <w:p w14:paraId="1EC2E0E9" w14:textId="7FD764FC" w:rsidR="00882107" w:rsidRPr="00882107" w:rsidRDefault="007545F9" w:rsidP="00803AFE">
      <w:pPr>
        <w:pStyle w:val="CMDOutput"/>
      </w:pPr>
      <w:r>
        <w:t xml:space="preserve">  </w:t>
      </w:r>
      <w:r w:rsidR="00882107" w:rsidRPr="00882107">
        <w:t>Downloading</w:t>
      </w:r>
      <w:r>
        <w:t xml:space="preserve"> </w:t>
      </w:r>
      <w:r w:rsidR="00882107" w:rsidRPr="00882107">
        <w:t>pyats-20.4-cp38-cp38-manylinux1_x86_64.whl</w:t>
      </w:r>
      <w:r>
        <w:t xml:space="preserve"> </w:t>
      </w:r>
      <w:r w:rsidR="00882107" w:rsidRPr="00882107">
        <w:t>(2.0</w:t>
      </w:r>
      <w:r>
        <w:t xml:space="preserve"> </w:t>
      </w:r>
      <w:r w:rsidR="00882107" w:rsidRPr="00882107">
        <w:t>MB)</w:t>
      </w:r>
    </w:p>
    <w:p w14:paraId="353B149A" w14:textId="77777777" w:rsidR="00882107" w:rsidRPr="00882107" w:rsidRDefault="00882107" w:rsidP="00803AFE">
      <w:pPr>
        <w:pStyle w:val="CMDOutput"/>
      </w:pPr>
    </w:p>
    <w:p w14:paraId="2CA14065" w14:textId="054A1DF9" w:rsidR="00882107" w:rsidRDefault="00882107" w:rsidP="00803AFE">
      <w:pPr>
        <w:pStyle w:val="CMDOutput"/>
      </w:pPr>
      <w:r>
        <w:t>&lt;output</w:t>
      </w:r>
      <w:r w:rsidR="007545F9">
        <w:t xml:space="preserve"> </w:t>
      </w:r>
      <w:r>
        <w:t>omitted&gt;</w:t>
      </w:r>
    </w:p>
    <w:p w14:paraId="1AC0B58C" w14:textId="10AAE677" w:rsidR="00882107" w:rsidRDefault="00146864" w:rsidP="00AE4289">
      <w:pPr>
        <w:pStyle w:val="CMD"/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</w:t>
      </w:r>
      <w:r>
        <w:t>$</w:t>
      </w:r>
      <w:r w:rsidR="007545F9">
        <w:t xml:space="preserve"> </w:t>
      </w:r>
    </w:p>
    <w:p w14:paraId="250BF0BB" w14:textId="54B886F6" w:rsidR="00454453" w:rsidRDefault="00454453" w:rsidP="00454453">
      <w:pPr>
        <w:pStyle w:val="Heading3"/>
      </w:pPr>
      <w:r>
        <w:lastRenderedPageBreak/>
        <w:t>Verifying</w:t>
      </w:r>
      <w:r w:rsidR="007545F9">
        <w:t xml:space="preserve"> </w:t>
      </w:r>
      <w:proofErr w:type="spellStart"/>
      <w:r>
        <w:t>pyATS</w:t>
      </w:r>
      <w:proofErr w:type="spellEnd"/>
      <w:r>
        <w:t>.</w:t>
      </w:r>
    </w:p>
    <w:p w14:paraId="7C5BBAE9" w14:textId="69A571D1" w:rsidR="00CF4CDC" w:rsidRDefault="00CF4CDC" w:rsidP="00612513">
      <w:pPr>
        <w:pStyle w:val="BodyTextL25"/>
      </w:pPr>
      <w:r>
        <w:t>Verify</w:t>
      </w:r>
      <w:r w:rsidR="007545F9">
        <w:t xml:space="preserve"> </w:t>
      </w:r>
      <w:r>
        <w:t>that</w:t>
      </w:r>
      <w:r w:rsidR="007545F9">
        <w:t xml:space="preserve"> </w:t>
      </w:r>
      <w:proofErr w:type="spellStart"/>
      <w:r>
        <w:t>pyATS</w:t>
      </w:r>
      <w:proofErr w:type="spellEnd"/>
      <w:r w:rsidR="007545F9">
        <w:t xml:space="preserve"> </w:t>
      </w:r>
      <w:r>
        <w:t>was</w:t>
      </w:r>
      <w:r w:rsidR="007545F9">
        <w:t xml:space="preserve"> </w:t>
      </w:r>
      <w:r>
        <w:t>successfully</w:t>
      </w:r>
      <w:r w:rsidR="007545F9">
        <w:t xml:space="preserve"> </w:t>
      </w:r>
      <w:r>
        <w:t>installed</w:t>
      </w:r>
      <w:r w:rsidR="007545F9">
        <w:t xml:space="preserve"> </w:t>
      </w:r>
      <w:r w:rsidR="00541829">
        <w:t>using</w:t>
      </w:r>
      <w:r w:rsidR="007545F9">
        <w:t xml:space="preserve"> </w:t>
      </w:r>
      <w:r w:rsidR="006A275A">
        <w:t>the</w:t>
      </w:r>
      <w:r w:rsidR="007545F9">
        <w:t xml:space="preserve"> </w:t>
      </w:r>
      <w:proofErr w:type="spellStart"/>
      <w:r w:rsidR="00541829" w:rsidRPr="00541829">
        <w:rPr>
          <w:b/>
          <w:bCs/>
        </w:rPr>
        <w:t>pyats</w:t>
      </w:r>
      <w:proofErr w:type="spellEnd"/>
      <w:r w:rsidR="007545F9">
        <w:rPr>
          <w:b/>
          <w:bCs/>
        </w:rPr>
        <w:t xml:space="preserve"> </w:t>
      </w:r>
      <w:r w:rsidR="00541829" w:rsidRPr="00541829">
        <w:rPr>
          <w:b/>
          <w:bCs/>
        </w:rPr>
        <w:t>--help</w:t>
      </w:r>
      <w:r w:rsidR="007545F9">
        <w:t xml:space="preserve"> </w:t>
      </w:r>
      <w:r w:rsidR="00541829">
        <w:t>command</w:t>
      </w:r>
      <w:r w:rsidR="00454453">
        <w:t>.</w:t>
      </w:r>
      <w:r w:rsidR="007545F9">
        <w:t xml:space="preserve"> </w:t>
      </w:r>
      <w:r w:rsidR="00AC33A2">
        <w:t xml:space="preserve">Notice you can get additional help on any </w:t>
      </w:r>
      <w:proofErr w:type="spellStart"/>
      <w:r w:rsidR="00AC33A2">
        <w:t>pyats</w:t>
      </w:r>
      <w:proofErr w:type="spellEnd"/>
      <w:r w:rsidR="00AC33A2">
        <w:t xml:space="preserve"> command with the </w:t>
      </w:r>
      <w:proofErr w:type="spellStart"/>
      <w:r w:rsidR="00AC33A2" w:rsidRPr="00AC33A2">
        <w:rPr>
          <w:b/>
          <w:bCs/>
        </w:rPr>
        <w:t>pyats</w:t>
      </w:r>
      <w:proofErr w:type="spellEnd"/>
      <w:r w:rsidR="00AC33A2" w:rsidRPr="00AC33A2">
        <w:rPr>
          <w:b/>
          <w:bCs/>
        </w:rPr>
        <w:t xml:space="preserve"> &lt;command&gt; --help</w:t>
      </w:r>
      <w:r w:rsidR="00AC33A2">
        <w:t xml:space="preserve"> command.</w:t>
      </w:r>
    </w:p>
    <w:p w14:paraId="1B650163" w14:textId="5E35B8DC" w:rsidR="00146864" w:rsidRPr="00146864" w:rsidRDefault="00146864" w:rsidP="00146864">
      <w:pPr>
        <w:pStyle w:val="CMD"/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/csr1kv$</w:t>
      </w:r>
      <w:r w:rsidR="007545F9">
        <w:t xml:space="preserve"> </w:t>
      </w:r>
      <w:proofErr w:type="spellStart"/>
      <w:r w:rsidRPr="00146864">
        <w:rPr>
          <w:b/>
          <w:bCs/>
        </w:rPr>
        <w:t>pyats</w:t>
      </w:r>
      <w:proofErr w:type="spellEnd"/>
      <w:r w:rsidR="007545F9">
        <w:rPr>
          <w:b/>
          <w:bCs/>
        </w:rPr>
        <w:t xml:space="preserve"> </w:t>
      </w:r>
      <w:r w:rsidRPr="00146864">
        <w:rPr>
          <w:b/>
          <w:bCs/>
        </w:rPr>
        <w:t>--help</w:t>
      </w:r>
    </w:p>
    <w:p w14:paraId="0CF2FA13" w14:textId="77777777" w:rsidR="00146864" w:rsidRPr="00146864" w:rsidRDefault="00146864" w:rsidP="00D86EDE">
      <w:pPr>
        <w:pStyle w:val="CMDOutput"/>
      </w:pPr>
      <w:r w:rsidRPr="00146864">
        <w:t>Usage:</w:t>
      </w:r>
    </w:p>
    <w:p w14:paraId="60706CD6" w14:textId="53919DF0" w:rsidR="00146864" w:rsidRPr="00146864" w:rsidRDefault="007545F9" w:rsidP="00D86EDE">
      <w:pPr>
        <w:pStyle w:val="CMDOutput"/>
      </w:pPr>
      <w:r>
        <w:t xml:space="preserve">  </w:t>
      </w:r>
      <w:proofErr w:type="spellStart"/>
      <w:r w:rsidR="00146864" w:rsidRPr="00146864">
        <w:t>pyats</w:t>
      </w:r>
      <w:proofErr w:type="spellEnd"/>
      <w:r>
        <w:t xml:space="preserve"> </w:t>
      </w:r>
      <w:r w:rsidR="00146864" w:rsidRPr="00146864">
        <w:t>&lt;command&gt;</w:t>
      </w:r>
      <w:r>
        <w:t xml:space="preserve"> </w:t>
      </w:r>
      <w:r w:rsidR="00146864" w:rsidRPr="00146864">
        <w:t>[options]</w:t>
      </w:r>
    </w:p>
    <w:p w14:paraId="540C47F3" w14:textId="77777777" w:rsidR="00146864" w:rsidRPr="00146864" w:rsidRDefault="00146864" w:rsidP="00D86EDE">
      <w:pPr>
        <w:pStyle w:val="CMDOutput"/>
      </w:pPr>
    </w:p>
    <w:p w14:paraId="763118EE" w14:textId="77777777" w:rsidR="00146864" w:rsidRPr="00146864" w:rsidRDefault="00146864" w:rsidP="00D86EDE">
      <w:pPr>
        <w:pStyle w:val="CMDOutput"/>
      </w:pPr>
      <w:r w:rsidRPr="00146864">
        <w:t>Commands:</w:t>
      </w:r>
    </w:p>
    <w:p w14:paraId="549652A1" w14:textId="7DAE6B37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create</w:t>
      </w:r>
      <w:r>
        <w:t xml:space="preserve">              </w:t>
      </w:r>
      <w:proofErr w:type="spellStart"/>
      <w:r w:rsidR="00146864" w:rsidRPr="00146864">
        <w:t>create</w:t>
      </w:r>
      <w:proofErr w:type="spellEnd"/>
      <w:r>
        <w:t xml:space="preserve"> </w:t>
      </w:r>
      <w:r w:rsidR="00146864" w:rsidRPr="00146864">
        <w:t>scripts</w:t>
      </w:r>
      <w:r>
        <w:t xml:space="preserve"> </w:t>
      </w:r>
      <w:r w:rsidR="00146864" w:rsidRPr="00146864">
        <w:t>and</w:t>
      </w:r>
      <w:r>
        <w:t xml:space="preserve"> </w:t>
      </w:r>
      <w:r w:rsidR="00146864" w:rsidRPr="00146864">
        <w:t>libraries</w:t>
      </w:r>
      <w:r>
        <w:t xml:space="preserve"> </w:t>
      </w:r>
      <w:r w:rsidR="00146864" w:rsidRPr="00146864">
        <w:t>from</w:t>
      </w:r>
      <w:r>
        <w:t xml:space="preserve"> </w:t>
      </w:r>
      <w:r w:rsidR="00146864" w:rsidRPr="00146864">
        <w:t>template</w:t>
      </w:r>
    </w:p>
    <w:p w14:paraId="25ECC12F" w14:textId="4E21142A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diff</w:t>
      </w:r>
      <w:r>
        <w:t xml:space="preserve">                </w:t>
      </w:r>
      <w:r w:rsidR="00146864" w:rsidRPr="00146864">
        <w:t>Command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diff</w:t>
      </w:r>
      <w:r>
        <w:t xml:space="preserve"> </w:t>
      </w:r>
      <w:r w:rsidR="00146864" w:rsidRPr="00146864">
        <w:t>two</w:t>
      </w:r>
      <w:r>
        <w:t xml:space="preserve"> </w:t>
      </w:r>
      <w:r w:rsidR="00146864" w:rsidRPr="00146864">
        <w:t>snapshots</w:t>
      </w:r>
      <w:r>
        <w:t xml:space="preserve"> </w:t>
      </w:r>
      <w:r w:rsidR="00146864" w:rsidRPr="00146864">
        <w:t>saved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file</w:t>
      </w:r>
      <w:r>
        <w:t xml:space="preserve"> </w:t>
      </w:r>
      <w:r w:rsidR="00146864" w:rsidRPr="00146864">
        <w:t>or</w:t>
      </w:r>
      <w:r>
        <w:t xml:space="preserve"> </w:t>
      </w:r>
      <w:r w:rsidR="00146864" w:rsidRPr="00146864">
        <w:t>directory</w:t>
      </w:r>
    </w:p>
    <w:p w14:paraId="06BBE19F" w14:textId="498C25D7" w:rsidR="00146864" w:rsidRPr="00146864" w:rsidRDefault="007545F9" w:rsidP="00D86EDE">
      <w:pPr>
        <w:pStyle w:val="CMDOutput"/>
      </w:pPr>
      <w:r>
        <w:t xml:space="preserve">    </w:t>
      </w:r>
      <w:proofErr w:type="spellStart"/>
      <w:r w:rsidR="00146864" w:rsidRPr="00146864">
        <w:t>dnac</w:t>
      </w:r>
      <w:proofErr w:type="spellEnd"/>
      <w:r>
        <w:t xml:space="preserve">                </w:t>
      </w:r>
      <w:r w:rsidR="00146864" w:rsidRPr="00146864">
        <w:t>Command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learn</w:t>
      </w:r>
      <w:r>
        <w:t xml:space="preserve"> </w:t>
      </w:r>
      <w:r w:rsidR="00146864" w:rsidRPr="00146864">
        <w:t>DNAC</w:t>
      </w:r>
      <w:r>
        <w:t xml:space="preserve"> </w:t>
      </w:r>
      <w:r w:rsidR="00146864" w:rsidRPr="00146864">
        <w:t>features</w:t>
      </w:r>
      <w:r>
        <w:t xml:space="preserve"> </w:t>
      </w:r>
      <w:r w:rsidR="00146864" w:rsidRPr="00146864">
        <w:t>and</w:t>
      </w:r>
      <w:r>
        <w:t xml:space="preserve"> </w:t>
      </w:r>
      <w:r w:rsidR="00146864" w:rsidRPr="00146864">
        <w:t>save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file</w:t>
      </w:r>
      <w:r>
        <w:t xml:space="preserve"> </w:t>
      </w:r>
      <w:r w:rsidR="00146864" w:rsidRPr="00146864">
        <w:t>(Prototype)</w:t>
      </w:r>
    </w:p>
    <w:p w14:paraId="70CB576B" w14:textId="23B8F2DF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learn</w:t>
      </w:r>
      <w:r>
        <w:t xml:space="preserve">               </w:t>
      </w:r>
      <w:r w:rsidR="00146864" w:rsidRPr="00146864">
        <w:t>Command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learn</w:t>
      </w:r>
      <w:r>
        <w:t xml:space="preserve"> </w:t>
      </w:r>
      <w:r w:rsidR="00146864" w:rsidRPr="00146864">
        <w:t>device</w:t>
      </w:r>
      <w:r>
        <w:t xml:space="preserve"> </w:t>
      </w:r>
      <w:r w:rsidR="00146864" w:rsidRPr="00146864">
        <w:t>features</w:t>
      </w:r>
      <w:r>
        <w:t xml:space="preserve"> </w:t>
      </w:r>
      <w:r w:rsidR="00146864" w:rsidRPr="00146864">
        <w:t>and</w:t>
      </w:r>
      <w:r>
        <w:t xml:space="preserve"> </w:t>
      </w:r>
      <w:r w:rsidR="00146864" w:rsidRPr="00146864">
        <w:t>save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file</w:t>
      </w:r>
    </w:p>
    <w:p w14:paraId="43E588BA" w14:textId="5364441D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logs</w:t>
      </w:r>
      <w:r>
        <w:t xml:space="preserve">                </w:t>
      </w:r>
      <w:r w:rsidR="00146864" w:rsidRPr="00146864">
        <w:t>command</w:t>
      </w:r>
      <w:r>
        <w:t xml:space="preserve"> </w:t>
      </w:r>
      <w:r w:rsidR="00146864" w:rsidRPr="00146864">
        <w:t>enabling</w:t>
      </w:r>
      <w:r>
        <w:t xml:space="preserve"> </w:t>
      </w:r>
      <w:r w:rsidR="00146864" w:rsidRPr="00146864">
        <w:t>log</w:t>
      </w:r>
      <w:r>
        <w:t xml:space="preserve"> </w:t>
      </w:r>
      <w:r w:rsidR="00146864" w:rsidRPr="00146864">
        <w:t>archive</w:t>
      </w:r>
      <w:r>
        <w:t xml:space="preserve"> </w:t>
      </w:r>
      <w:r w:rsidR="00146864" w:rsidRPr="00146864">
        <w:t>viewing</w:t>
      </w:r>
      <w:r>
        <w:t xml:space="preserve"> </w:t>
      </w:r>
      <w:r w:rsidR="00146864" w:rsidRPr="00146864">
        <w:t>in</w:t>
      </w:r>
      <w:r>
        <w:t xml:space="preserve"> </w:t>
      </w:r>
      <w:r w:rsidR="00146864" w:rsidRPr="00146864">
        <w:t>local</w:t>
      </w:r>
      <w:r>
        <w:t xml:space="preserve"> </w:t>
      </w:r>
      <w:r w:rsidR="00146864" w:rsidRPr="00146864">
        <w:t>browser</w:t>
      </w:r>
    </w:p>
    <w:p w14:paraId="57BB0DED" w14:textId="1320CD4F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parse</w:t>
      </w:r>
      <w:r>
        <w:t xml:space="preserve">               </w:t>
      </w:r>
      <w:r w:rsidR="00146864" w:rsidRPr="00146864">
        <w:t>Command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parse</w:t>
      </w:r>
      <w:r>
        <w:t xml:space="preserve"> </w:t>
      </w:r>
      <w:r w:rsidR="00146864" w:rsidRPr="00146864">
        <w:t>show</w:t>
      </w:r>
      <w:r>
        <w:t xml:space="preserve"> </w:t>
      </w:r>
      <w:r w:rsidR="00146864" w:rsidRPr="00146864">
        <w:t>commands</w:t>
      </w:r>
    </w:p>
    <w:p w14:paraId="3E122C71" w14:textId="62466BC3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run</w:t>
      </w:r>
      <w:r>
        <w:t xml:space="preserve">                 </w:t>
      </w:r>
      <w:r w:rsidR="00146864" w:rsidRPr="00146864">
        <w:t>runs</w:t>
      </w:r>
      <w:r>
        <w:t xml:space="preserve"> </w:t>
      </w:r>
      <w:r w:rsidR="00146864" w:rsidRPr="00146864">
        <w:t>the</w:t>
      </w:r>
      <w:r>
        <w:t xml:space="preserve"> </w:t>
      </w:r>
      <w:r w:rsidR="00146864" w:rsidRPr="00146864">
        <w:t>provided</w:t>
      </w:r>
      <w:r>
        <w:t xml:space="preserve"> </w:t>
      </w:r>
      <w:r w:rsidR="00146864" w:rsidRPr="00146864">
        <w:t>script</w:t>
      </w:r>
      <w:r>
        <w:t xml:space="preserve"> </w:t>
      </w:r>
      <w:r w:rsidR="00146864" w:rsidRPr="00146864">
        <w:t>and</w:t>
      </w:r>
      <w:r>
        <w:t xml:space="preserve"> </w:t>
      </w:r>
      <w:r w:rsidR="00146864" w:rsidRPr="00146864">
        <w:t>output</w:t>
      </w:r>
      <w:r>
        <w:t xml:space="preserve"> </w:t>
      </w:r>
      <w:r w:rsidR="00146864" w:rsidRPr="00146864">
        <w:t>corresponding</w:t>
      </w:r>
      <w:r>
        <w:t xml:space="preserve"> </w:t>
      </w:r>
      <w:r w:rsidR="00146864" w:rsidRPr="00146864">
        <w:t>results.</w:t>
      </w:r>
    </w:p>
    <w:p w14:paraId="5A3FC1BE" w14:textId="6C4727E6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secret</w:t>
      </w:r>
      <w:r>
        <w:t xml:space="preserve">              </w:t>
      </w:r>
      <w:r w:rsidR="00146864" w:rsidRPr="00146864">
        <w:t>utilities</w:t>
      </w:r>
      <w:r>
        <w:t xml:space="preserve"> </w:t>
      </w:r>
      <w:r w:rsidR="00146864" w:rsidRPr="00146864">
        <w:t>for</w:t>
      </w:r>
      <w:r>
        <w:t xml:space="preserve"> </w:t>
      </w:r>
      <w:r w:rsidR="00146864" w:rsidRPr="00146864">
        <w:t>working</w:t>
      </w:r>
      <w:r>
        <w:t xml:space="preserve"> </w:t>
      </w:r>
      <w:r w:rsidR="00146864" w:rsidRPr="00146864">
        <w:t>with</w:t>
      </w:r>
      <w:r>
        <w:t xml:space="preserve"> </w:t>
      </w:r>
      <w:r w:rsidR="00146864" w:rsidRPr="00146864">
        <w:t>secret</w:t>
      </w:r>
      <w:r>
        <w:t xml:space="preserve"> </w:t>
      </w:r>
      <w:r w:rsidR="00146864" w:rsidRPr="00146864">
        <w:t>strings.</w:t>
      </w:r>
    </w:p>
    <w:p w14:paraId="5AF875EE" w14:textId="7C5503F3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shell</w:t>
      </w:r>
      <w:r>
        <w:t xml:space="preserve">               </w:t>
      </w:r>
      <w:r w:rsidR="00146864" w:rsidRPr="00146864">
        <w:t>enter</w:t>
      </w:r>
      <w:r>
        <w:t xml:space="preserve"> </w:t>
      </w:r>
      <w:r w:rsidR="00146864" w:rsidRPr="00146864">
        <w:t>Python</w:t>
      </w:r>
      <w:r>
        <w:t xml:space="preserve"> </w:t>
      </w:r>
      <w:r w:rsidR="00146864" w:rsidRPr="00146864">
        <w:t>shell,</w:t>
      </w:r>
      <w:r>
        <w:t xml:space="preserve"> </w:t>
      </w:r>
      <w:r w:rsidR="00146864" w:rsidRPr="00146864">
        <w:t>loading</w:t>
      </w:r>
      <w:r>
        <w:t xml:space="preserve"> </w:t>
      </w:r>
      <w:r w:rsidR="00146864" w:rsidRPr="00146864">
        <w:t>a</w:t>
      </w:r>
      <w:r>
        <w:t xml:space="preserve"> </w:t>
      </w:r>
      <w:proofErr w:type="spellStart"/>
      <w:r w:rsidR="00146864" w:rsidRPr="00146864">
        <w:t>pyATS</w:t>
      </w:r>
      <w:proofErr w:type="spellEnd"/>
      <w:r>
        <w:t xml:space="preserve"> </w:t>
      </w:r>
      <w:r w:rsidR="00146864" w:rsidRPr="00146864">
        <w:t>testbed</w:t>
      </w:r>
      <w:r>
        <w:t xml:space="preserve"> </w:t>
      </w:r>
      <w:r w:rsidR="00146864" w:rsidRPr="00146864">
        <w:t>file</w:t>
      </w:r>
      <w:r>
        <w:t xml:space="preserve"> </w:t>
      </w:r>
      <w:r w:rsidR="00146864" w:rsidRPr="00146864">
        <w:t>and/or</w:t>
      </w:r>
      <w:r>
        <w:t xml:space="preserve"> </w:t>
      </w:r>
      <w:r w:rsidR="00146864" w:rsidRPr="00146864">
        <w:t>pickled</w:t>
      </w:r>
      <w:r>
        <w:t xml:space="preserve"> </w:t>
      </w:r>
      <w:r w:rsidR="00146864" w:rsidRPr="00146864">
        <w:t>data</w:t>
      </w:r>
    </w:p>
    <w:p w14:paraId="08D1187C" w14:textId="12CFCCC1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validate</w:t>
      </w:r>
      <w:r>
        <w:t xml:space="preserve">            </w:t>
      </w:r>
      <w:proofErr w:type="spellStart"/>
      <w:r w:rsidR="00146864" w:rsidRPr="00146864">
        <w:t>utlities</w:t>
      </w:r>
      <w:proofErr w:type="spellEnd"/>
      <w:r>
        <w:t xml:space="preserve"> </w:t>
      </w:r>
      <w:r w:rsidR="00146864" w:rsidRPr="00146864">
        <w:t>that</w:t>
      </w:r>
      <w:r>
        <w:t xml:space="preserve"> </w:t>
      </w:r>
      <w:r w:rsidR="00146864" w:rsidRPr="00146864">
        <w:t>helps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validate</w:t>
      </w:r>
      <w:r>
        <w:t xml:space="preserve"> </w:t>
      </w:r>
      <w:r w:rsidR="00146864" w:rsidRPr="00146864">
        <w:t>input</w:t>
      </w:r>
      <w:r>
        <w:t xml:space="preserve"> </w:t>
      </w:r>
      <w:r w:rsidR="00146864" w:rsidRPr="00146864">
        <w:t>files</w:t>
      </w:r>
    </w:p>
    <w:p w14:paraId="58A50B89" w14:textId="355CC6F2" w:rsidR="00146864" w:rsidRPr="00146864" w:rsidRDefault="007545F9" w:rsidP="00D86EDE">
      <w:pPr>
        <w:pStyle w:val="CMDOutput"/>
      </w:pPr>
      <w:r>
        <w:t xml:space="preserve">    </w:t>
      </w:r>
      <w:r w:rsidR="00146864" w:rsidRPr="00146864">
        <w:t>version</w:t>
      </w:r>
      <w:r>
        <w:t xml:space="preserve">             </w:t>
      </w:r>
      <w:r w:rsidR="00146864" w:rsidRPr="00146864">
        <w:t>commands</w:t>
      </w:r>
      <w:r>
        <w:t xml:space="preserve"> </w:t>
      </w:r>
      <w:r w:rsidR="00146864" w:rsidRPr="00146864">
        <w:t>related</w:t>
      </w:r>
      <w:r>
        <w:t xml:space="preserve"> </w:t>
      </w:r>
      <w:r w:rsidR="00146864" w:rsidRPr="00146864">
        <w:t>to</w:t>
      </w:r>
      <w:r>
        <w:t xml:space="preserve"> </w:t>
      </w:r>
      <w:r w:rsidR="00146864" w:rsidRPr="00146864">
        <w:t>version</w:t>
      </w:r>
      <w:r>
        <w:t xml:space="preserve"> </w:t>
      </w:r>
      <w:r w:rsidR="00146864" w:rsidRPr="00146864">
        <w:t>display</w:t>
      </w:r>
      <w:r>
        <w:t xml:space="preserve"> </w:t>
      </w:r>
      <w:r w:rsidR="00146864" w:rsidRPr="00146864">
        <w:t>and</w:t>
      </w:r>
      <w:r>
        <w:t xml:space="preserve"> </w:t>
      </w:r>
      <w:r w:rsidR="00146864" w:rsidRPr="00146864">
        <w:t>manipulation</w:t>
      </w:r>
    </w:p>
    <w:p w14:paraId="4EB87357" w14:textId="77777777" w:rsidR="00146864" w:rsidRPr="00146864" w:rsidRDefault="00146864" w:rsidP="00D86EDE">
      <w:pPr>
        <w:pStyle w:val="CMDOutput"/>
      </w:pPr>
    </w:p>
    <w:p w14:paraId="152DB204" w14:textId="434908FB" w:rsidR="00146864" w:rsidRPr="00146864" w:rsidRDefault="00146864" w:rsidP="00D86EDE">
      <w:pPr>
        <w:pStyle w:val="CMDOutput"/>
      </w:pPr>
      <w:r w:rsidRPr="00146864">
        <w:t>General</w:t>
      </w:r>
      <w:r w:rsidR="007545F9">
        <w:t xml:space="preserve"> </w:t>
      </w:r>
      <w:r w:rsidRPr="00146864">
        <w:t>Options:</w:t>
      </w:r>
    </w:p>
    <w:p w14:paraId="1512FC07" w14:textId="61967353" w:rsidR="00146864" w:rsidRPr="00146864" w:rsidRDefault="007545F9" w:rsidP="00D86EDE">
      <w:pPr>
        <w:pStyle w:val="CMDOutput"/>
      </w:pPr>
      <w:r>
        <w:t xml:space="preserve">  </w:t>
      </w:r>
      <w:r w:rsidR="00146864" w:rsidRPr="00146864">
        <w:t>-h,</w:t>
      </w:r>
      <w:r>
        <w:t xml:space="preserve"> </w:t>
      </w:r>
      <w:r w:rsidR="00146864" w:rsidRPr="00146864">
        <w:t>--help</w:t>
      </w:r>
      <w:r>
        <w:t xml:space="preserve">            </w:t>
      </w:r>
      <w:r w:rsidR="00146864" w:rsidRPr="00146864">
        <w:t>Show</w:t>
      </w:r>
      <w:r>
        <w:t xml:space="preserve"> </w:t>
      </w:r>
      <w:r w:rsidR="00146864" w:rsidRPr="00146864">
        <w:t>help</w:t>
      </w:r>
    </w:p>
    <w:p w14:paraId="145B5157" w14:textId="77777777" w:rsidR="00146864" w:rsidRPr="00146864" w:rsidRDefault="00146864" w:rsidP="00D86EDE">
      <w:pPr>
        <w:pStyle w:val="CMDOutput"/>
      </w:pPr>
    </w:p>
    <w:p w14:paraId="0E4C444F" w14:textId="20B30597" w:rsidR="00146864" w:rsidRPr="00146864" w:rsidRDefault="00146864" w:rsidP="00D86EDE">
      <w:pPr>
        <w:pStyle w:val="CMDOutput"/>
      </w:pPr>
      <w:r w:rsidRPr="005A5AFB">
        <w:rPr>
          <w:highlight w:val="yellow"/>
        </w:rPr>
        <w:t>Run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'</w:t>
      </w:r>
      <w:proofErr w:type="spellStart"/>
      <w:r w:rsidRPr="005A5AFB">
        <w:rPr>
          <w:highlight w:val="yellow"/>
        </w:rPr>
        <w:t>pyats</w:t>
      </w:r>
      <w:proofErr w:type="spellEnd"/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&lt;command&gt;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--help'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for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more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information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on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a</w:t>
      </w:r>
      <w:r w:rsidR="007545F9" w:rsidRPr="005A5AFB">
        <w:rPr>
          <w:highlight w:val="yellow"/>
        </w:rPr>
        <w:t xml:space="preserve"> </w:t>
      </w:r>
      <w:r w:rsidRPr="005A5AFB">
        <w:rPr>
          <w:highlight w:val="yellow"/>
        </w:rPr>
        <w:t>command.</w:t>
      </w:r>
    </w:p>
    <w:p w14:paraId="1EE54C0A" w14:textId="0EEA2F60" w:rsidR="00146864" w:rsidRPr="00146864" w:rsidRDefault="00146864" w:rsidP="00146864">
      <w:pPr>
        <w:pStyle w:val="CMD"/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/csr1kv$</w:t>
      </w:r>
    </w:p>
    <w:p w14:paraId="6CD02B31" w14:textId="7FB57A87" w:rsidR="00147FC3" w:rsidRDefault="00EB1FCD" w:rsidP="00147FC3">
      <w:pPr>
        <w:pStyle w:val="Heading3"/>
      </w:pPr>
      <w:r>
        <w:t>Clone</w:t>
      </w:r>
      <w:r w:rsidR="007545F9">
        <w:t xml:space="preserve"> </w:t>
      </w:r>
      <w:r w:rsidR="00CF3C30">
        <w:t xml:space="preserve">and examine </w:t>
      </w:r>
      <w:r w:rsidR="000C1771">
        <w:t>the</w:t>
      </w:r>
      <w:r w:rsidR="007545F9">
        <w:t xml:space="preserve"> </w:t>
      </w:r>
      <w:proofErr w:type="spellStart"/>
      <w:r w:rsidR="00147FC3">
        <w:t>pyATS</w:t>
      </w:r>
      <w:proofErr w:type="spellEnd"/>
      <w:r w:rsidR="007545F9">
        <w:t xml:space="preserve"> </w:t>
      </w:r>
      <w:r w:rsidR="00147FC3">
        <w:t>sample</w:t>
      </w:r>
      <w:r w:rsidR="007545F9">
        <w:t xml:space="preserve"> </w:t>
      </w:r>
      <w:r w:rsidR="00147FC3">
        <w:t>scripts</w:t>
      </w:r>
      <w:r w:rsidR="007545F9">
        <w:t xml:space="preserve"> </w:t>
      </w:r>
      <w:r w:rsidR="00EB6029">
        <w:t>from</w:t>
      </w:r>
      <w:r w:rsidR="007545F9">
        <w:t xml:space="preserve"> </w:t>
      </w:r>
      <w:r w:rsidR="00EB6029">
        <w:t>GitHub</w:t>
      </w:r>
      <w:r w:rsidR="00147FC3">
        <w:t>.</w:t>
      </w:r>
    </w:p>
    <w:p w14:paraId="0915D7E9" w14:textId="7797A1E8" w:rsidR="00147FC3" w:rsidRDefault="007D3D9B" w:rsidP="00CF3C30">
      <w:pPr>
        <w:pStyle w:val="SubStepAlpha"/>
      </w:pPr>
      <w:r>
        <w:t>Clone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="00146864">
        <w:t>Github</w:t>
      </w:r>
      <w:proofErr w:type="spellEnd"/>
      <w:r w:rsidR="007545F9">
        <w:t xml:space="preserve"> </w:t>
      </w:r>
      <w:proofErr w:type="spellStart"/>
      <w:r>
        <w:t>pyATS</w:t>
      </w:r>
      <w:proofErr w:type="spellEnd"/>
      <w:r w:rsidR="007545F9">
        <w:t xml:space="preserve"> </w:t>
      </w:r>
      <w:r>
        <w:t>sample</w:t>
      </w:r>
      <w:r w:rsidR="007545F9">
        <w:t xml:space="preserve"> </w:t>
      </w:r>
      <w:r>
        <w:t>scripts</w:t>
      </w:r>
      <w:r w:rsidR="007545F9">
        <w:t xml:space="preserve"> </w:t>
      </w:r>
      <w:r>
        <w:t>repository</w:t>
      </w:r>
      <w:r w:rsidR="007545F9">
        <w:t xml:space="preserve"> </w:t>
      </w:r>
      <w:proofErr w:type="spellStart"/>
      <w:r w:rsidRPr="005A5AFB">
        <w:rPr>
          <w:b/>
          <w:bCs/>
        </w:rPr>
        <w:t>Cisco</w:t>
      </w:r>
      <w:r w:rsidR="00146864" w:rsidRPr="005A5AFB">
        <w:rPr>
          <w:b/>
          <w:bCs/>
        </w:rPr>
        <w:t>TestAutomation</w:t>
      </w:r>
      <w:proofErr w:type="spellEnd"/>
      <w:r w:rsidR="00147FC3">
        <w:t>.</w:t>
      </w:r>
      <w:r w:rsidR="007545F9">
        <w:t xml:space="preserve"> </w:t>
      </w:r>
    </w:p>
    <w:p w14:paraId="7CDDC401" w14:textId="1275CCD7" w:rsidR="00146864" w:rsidRPr="00146864" w:rsidRDefault="00146864" w:rsidP="00146864">
      <w:pPr>
        <w:pStyle w:val="CMD"/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/csr1kv$</w:t>
      </w:r>
      <w:r w:rsidR="007545F9">
        <w:t xml:space="preserve"> </w:t>
      </w:r>
      <w:r w:rsidRPr="00146864">
        <w:rPr>
          <w:b/>
          <w:bCs/>
        </w:rPr>
        <w:t>git</w:t>
      </w:r>
      <w:r w:rsidR="007545F9">
        <w:rPr>
          <w:b/>
          <w:bCs/>
        </w:rPr>
        <w:t xml:space="preserve"> </w:t>
      </w:r>
      <w:r w:rsidRPr="00146864">
        <w:rPr>
          <w:b/>
          <w:bCs/>
        </w:rPr>
        <w:t>clone</w:t>
      </w:r>
      <w:r w:rsidR="007545F9">
        <w:rPr>
          <w:b/>
          <w:bCs/>
        </w:rPr>
        <w:t xml:space="preserve"> </w:t>
      </w:r>
      <w:r w:rsidRPr="00146864">
        <w:rPr>
          <w:b/>
          <w:bCs/>
        </w:rPr>
        <w:t>https://github.com/CiscoTestAutomation/examples</w:t>
      </w:r>
    </w:p>
    <w:p w14:paraId="62B5552B" w14:textId="532CE5BC" w:rsidR="00146864" w:rsidRPr="00146864" w:rsidRDefault="00146864" w:rsidP="005A5AFB">
      <w:pPr>
        <w:pStyle w:val="CMDOutput"/>
      </w:pPr>
      <w:r w:rsidRPr="00146864">
        <w:t>Cloning</w:t>
      </w:r>
      <w:r w:rsidR="007545F9">
        <w:t xml:space="preserve"> </w:t>
      </w:r>
      <w:r w:rsidRPr="00146864">
        <w:t>into</w:t>
      </w:r>
      <w:r w:rsidR="007545F9">
        <w:t xml:space="preserve"> </w:t>
      </w:r>
      <w:r w:rsidRPr="00146864">
        <w:t>'examples'...</w:t>
      </w:r>
    </w:p>
    <w:p w14:paraId="619147BB" w14:textId="23824DAA" w:rsidR="00146864" w:rsidRPr="00146864" w:rsidRDefault="00146864" w:rsidP="005A5AFB">
      <w:pPr>
        <w:pStyle w:val="CMDOutput"/>
      </w:pPr>
      <w:r w:rsidRPr="00146864">
        <w:t>remote:</w:t>
      </w:r>
      <w:r w:rsidR="007545F9">
        <w:t xml:space="preserve"> </w:t>
      </w:r>
      <w:r w:rsidRPr="00146864">
        <w:t>Enumerating</w:t>
      </w:r>
      <w:r w:rsidR="007545F9">
        <w:t xml:space="preserve"> </w:t>
      </w:r>
      <w:r w:rsidRPr="00146864">
        <w:t>objects:</w:t>
      </w:r>
      <w:r w:rsidR="007545F9">
        <w:t xml:space="preserve"> </w:t>
      </w:r>
      <w:r w:rsidRPr="00146864">
        <w:t>35,</w:t>
      </w:r>
      <w:r w:rsidR="007545F9">
        <w:t xml:space="preserve"> </w:t>
      </w:r>
      <w:r w:rsidRPr="00146864">
        <w:t>done.</w:t>
      </w:r>
    </w:p>
    <w:p w14:paraId="1D79CD78" w14:textId="66705D26" w:rsidR="00146864" w:rsidRPr="00146864" w:rsidRDefault="00146864" w:rsidP="005A5AFB">
      <w:pPr>
        <w:pStyle w:val="CMDOutput"/>
      </w:pPr>
      <w:r w:rsidRPr="00146864">
        <w:t>remote:</w:t>
      </w:r>
      <w:r w:rsidR="007545F9">
        <w:t xml:space="preserve"> </w:t>
      </w:r>
      <w:r w:rsidRPr="00146864">
        <w:t>Counting</w:t>
      </w:r>
      <w:r w:rsidR="007545F9">
        <w:t xml:space="preserve"> </w:t>
      </w:r>
      <w:r w:rsidRPr="00146864">
        <w:t>objects:</w:t>
      </w:r>
      <w:r w:rsidR="007545F9">
        <w:t xml:space="preserve"> </w:t>
      </w:r>
      <w:r w:rsidRPr="00146864">
        <w:t>100%</w:t>
      </w:r>
      <w:r w:rsidR="007545F9">
        <w:t xml:space="preserve"> </w:t>
      </w:r>
      <w:r w:rsidRPr="00146864">
        <w:t>(35/35),</w:t>
      </w:r>
      <w:r w:rsidR="007545F9">
        <w:t xml:space="preserve"> </w:t>
      </w:r>
      <w:r w:rsidRPr="00146864">
        <w:t>done.</w:t>
      </w:r>
    </w:p>
    <w:p w14:paraId="64CC23B9" w14:textId="52B14B81" w:rsidR="00146864" w:rsidRPr="00146864" w:rsidRDefault="00146864" w:rsidP="005A5AFB">
      <w:pPr>
        <w:pStyle w:val="CMDOutput"/>
      </w:pPr>
      <w:r w:rsidRPr="00146864">
        <w:t>remote:</w:t>
      </w:r>
      <w:r w:rsidR="007545F9">
        <w:t xml:space="preserve"> </w:t>
      </w:r>
      <w:r w:rsidRPr="00146864">
        <w:t>Compressing</w:t>
      </w:r>
      <w:r w:rsidR="007545F9">
        <w:t xml:space="preserve"> </w:t>
      </w:r>
      <w:r w:rsidRPr="00146864">
        <w:t>objects:</w:t>
      </w:r>
      <w:r w:rsidR="007545F9">
        <w:t xml:space="preserve"> </w:t>
      </w:r>
      <w:r w:rsidRPr="00146864">
        <w:t>100%</w:t>
      </w:r>
      <w:r w:rsidR="007545F9">
        <w:t xml:space="preserve"> </w:t>
      </w:r>
      <w:r w:rsidRPr="00146864">
        <w:t>(31/31),</w:t>
      </w:r>
      <w:r w:rsidR="007545F9">
        <w:t xml:space="preserve"> </w:t>
      </w:r>
      <w:r w:rsidRPr="00146864">
        <w:t>done.</w:t>
      </w:r>
    </w:p>
    <w:p w14:paraId="068353B7" w14:textId="5B575AE4" w:rsidR="00146864" w:rsidRPr="00146864" w:rsidRDefault="00146864" w:rsidP="005A5AFB">
      <w:pPr>
        <w:pStyle w:val="CMDOutput"/>
      </w:pPr>
      <w:r w:rsidRPr="00146864">
        <w:t>remote:</w:t>
      </w:r>
      <w:r w:rsidR="007545F9">
        <w:t xml:space="preserve"> </w:t>
      </w:r>
      <w:r w:rsidRPr="00146864">
        <w:t>Total</w:t>
      </w:r>
      <w:r w:rsidR="007545F9">
        <w:t xml:space="preserve"> </w:t>
      </w:r>
      <w:r w:rsidRPr="00146864">
        <w:t>658</w:t>
      </w:r>
      <w:r w:rsidR="007545F9">
        <w:t xml:space="preserve"> </w:t>
      </w:r>
      <w:r w:rsidRPr="00146864">
        <w:t>(delta</w:t>
      </w:r>
      <w:r w:rsidR="007545F9">
        <w:t xml:space="preserve"> </w:t>
      </w:r>
      <w:r w:rsidRPr="00146864">
        <w:t>11),</w:t>
      </w:r>
      <w:r w:rsidR="007545F9">
        <w:t xml:space="preserve"> </w:t>
      </w:r>
      <w:r w:rsidRPr="00146864">
        <w:t>reused</w:t>
      </w:r>
      <w:r w:rsidR="007545F9">
        <w:t xml:space="preserve"> </w:t>
      </w:r>
      <w:r w:rsidRPr="00146864">
        <w:t>18</w:t>
      </w:r>
      <w:r w:rsidR="007545F9">
        <w:t xml:space="preserve"> </w:t>
      </w:r>
      <w:r w:rsidRPr="00146864">
        <w:t>(delta</w:t>
      </w:r>
      <w:r w:rsidR="007545F9">
        <w:t xml:space="preserve"> </w:t>
      </w:r>
      <w:r w:rsidRPr="00146864">
        <w:t>4),</w:t>
      </w:r>
      <w:r w:rsidR="007545F9">
        <w:t xml:space="preserve"> </w:t>
      </w:r>
      <w:r w:rsidRPr="00146864">
        <w:t>pack-reused</w:t>
      </w:r>
      <w:r w:rsidR="007545F9">
        <w:t xml:space="preserve"> </w:t>
      </w:r>
      <w:r w:rsidRPr="00146864">
        <w:t>623</w:t>
      </w:r>
    </w:p>
    <w:p w14:paraId="772F4F58" w14:textId="44DE5BD8" w:rsidR="00146864" w:rsidRPr="00146864" w:rsidRDefault="00146864" w:rsidP="005A5AFB">
      <w:pPr>
        <w:pStyle w:val="CMDOutput"/>
      </w:pPr>
      <w:r w:rsidRPr="00146864">
        <w:t>Receiving</w:t>
      </w:r>
      <w:r w:rsidR="007545F9">
        <w:t xml:space="preserve"> </w:t>
      </w:r>
      <w:r w:rsidRPr="00146864">
        <w:t>objects:</w:t>
      </w:r>
      <w:r w:rsidR="007545F9">
        <w:t xml:space="preserve"> </w:t>
      </w:r>
      <w:r w:rsidRPr="00146864">
        <w:t>100%</w:t>
      </w:r>
      <w:r w:rsidR="007545F9">
        <w:t xml:space="preserve"> </w:t>
      </w:r>
      <w:r w:rsidRPr="00146864">
        <w:t>(658/658),</w:t>
      </w:r>
      <w:r w:rsidR="007545F9">
        <w:t xml:space="preserve"> </w:t>
      </w:r>
      <w:r w:rsidRPr="00146864">
        <w:t>1.00</w:t>
      </w:r>
      <w:r w:rsidR="007545F9">
        <w:t xml:space="preserve"> </w:t>
      </w:r>
      <w:proofErr w:type="spellStart"/>
      <w:r w:rsidRPr="00146864">
        <w:t>MiB</w:t>
      </w:r>
      <w:proofErr w:type="spellEnd"/>
      <w:r w:rsidR="007545F9">
        <w:t xml:space="preserve"> </w:t>
      </w:r>
      <w:r w:rsidRPr="00146864">
        <w:t>|</w:t>
      </w:r>
      <w:r w:rsidR="007545F9">
        <w:t xml:space="preserve"> </w:t>
      </w:r>
      <w:r w:rsidRPr="00146864">
        <w:t>4.82</w:t>
      </w:r>
      <w:r w:rsidR="007545F9">
        <w:t xml:space="preserve"> </w:t>
      </w:r>
      <w:proofErr w:type="spellStart"/>
      <w:r w:rsidRPr="00146864">
        <w:t>MiB</w:t>
      </w:r>
      <w:proofErr w:type="spellEnd"/>
      <w:r w:rsidRPr="00146864">
        <w:t>/s,</w:t>
      </w:r>
      <w:r w:rsidR="007545F9">
        <w:t xml:space="preserve"> </w:t>
      </w:r>
      <w:r w:rsidRPr="00146864">
        <w:t>done.</w:t>
      </w:r>
    </w:p>
    <w:p w14:paraId="6D03E830" w14:textId="084EC30F" w:rsidR="00146864" w:rsidRPr="00146864" w:rsidRDefault="00146864" w:rsidP="005A5AFB">
      <w:pPr>
        <w:pStyle w:val="CMDOutput"/>
      </w:pPr>
      <w:r w:rsidRPr="00146864">
        <w:t>Resolving</w:t>
      </w:r>
      <w:r w:rsidR="007545F9">
        <w:t xml:space="preserve"> </w:t>
      </w:r>
      <w:r w:rsidRPr="00146864">
        <w:t>deltas:</w:t>
      </w:r>
      <w:r w:rsidR="007545F9">
        <w:t xml:space="preserve"> </w:t>
      </w:r>
      <w:r w:rsidRPr="00146864">
        <w:t>100%</w:t>
      </w:r>
      <w:r w:rsidR="007545F9">
        <w:t xml:space="preserve"> </w:t>
      </w:r>
      <w:r w:rsidRPr="00146864">
        <w:t>(338/338),</w:t>
      </w:r>
      <w:r w:rsidR="007545F9">
        <w:t xml:space="preserve"> </w:t>
      </w:r>
      <w:r w:rsidRPr="00146864">
        <w:t>done.</w:t>
      </w:r>
    </w:p>
    <w:p w14:paraId="57016D6F" w14:textId="702A85D3" w:rsidR="00147FC3" w:rsidRDefault="00146864" w:rsidP="00CF3C30">
      <w:pPr>
        <w:pStyle w:val="CMD"/>
      </w:pPr>
      <w:r w:rsidRPr="00146864">
        <w:t>(csr1kv)</w:t>
      </w:r>
      <w:r w:rsidR="007545F9">
        <w:t xml:space="preserve"> </w:t>
      </w:r>
      <w:proofErr w:type="spellStart"/>
      <w:r w:rsidRPr="00146864">
        <w:t>devasc@labvm</w:t>
      </w:r>
      <w:proofErr w:type="spellEnd"/>
      <w:r w:rsidRPr="00146864">
        <w:t>:~/labs/</w:t>
      </w:r>
      <w:proofErr w:type="spellStart"/>
      <w:r w:rsidRPr="00146864">
        <w:t>devnet-src</w:t>
      </w:r>
      <w:proofErr w:type="spellEnd"/>
      <w:r w:rsidRPr="00146864">
        <w:t>/</w:t>
      </w:r>
      <w:proofErr w:type="spellStart"/>
      <w:r w:rsidRPr="00146864">
        <w:t>pyats</w:t>
      </w:r>
      <w:proofErr w:type="spellEnd"/>
      <w:r w:rsidRPr="00146864">
        <w:t>/csr1kv$</w:t>
      </w:r>
    </w:p>
    <w:p w14:paraId="13B34FD4" w14:textId="16C64E11" w:rsidR="00E6231F" w:rsidRDefault="00E6231F" w:rsidP="00E6231F">
      <w:pPr>
        <w:pStyle w:val="SubStepAlpha"/>
      </w:pPr>
      <w:r>
        <w:t>Verify</w:t>
      </w:r>
      <w:r w:rsidR="007545F9">
        <w:t xml:space="preserve"> </w:t>
      </w:r>
      <w:r>
        <w:t>the</w:t>
      </w:r>
      <w:r w:rsidR="007545F9">
        <w:t xml:space="preserve"> </w:t>
      </w:r>
      <w:r w:rsidR="00301F25">
        <w:t>copy</w:t>
      </w:r>
      <w:r w:rsidR="007545F9">
        <w:t xml:space="preserve"> </w:t>
      </w:r>
      <w:r>
        <w:t>was</w:t>
      </w:r>
      <w:r w:rsidR="007545F9">
        <w:t xml:space="preserve"> </w:t>
      </w:r>
      <w:r>
        <w:t>successful</w:t>
      </w:r>
      <w:r w:rsidR="007545F9">
        <w:t xml:space="preserve"> </w:t>
      </w:r>
      <w:r w:rsidR="0053589E">
        <w:t>by</w:t>
      </w:r>
      <w:r w:rsidR="007545F9">
        <w:t xml:space="preserve"> </w:t>
      </w:r>
      <w:r w:rsidR="0053589E">
        <w:t>listing</w:t>
      </w:r>
      <w:r w:rsidR="007545F9">
        <w:t xml:space="preserve"> </w:t>
      </w:r>
      <w:r w:rsidR="0053589E">
        <w:t>the</w:t>
      </w:r>
      <w:r w:rsidR="007545F9">
        <w:t xml:space="preserve"> </w:t>
      </w:r>
      <w:r w:rsidR="0053589E">
        <w:t>files</w:t>
      </w:r>
      <w:r w:rsidR="007545F9">
        <w:t xml:space="preserve"> </w:t>
      </w:r>
      <w:r w:rsidR="0053589E">
        <w:t>in</w:t>
      </w:r>
      <w:r w:rsidR="007545F9">
        <w:t xml:space="preserve"> </w:t>
      </w:r>
      <w:r w:rsidR="0053589E">
        <w:t>the</w:t>
      </w:r>
      <w:r w:rsidR="007545F9">
        <w:t xml:space="preserve"> </w:t>
      </w:r>
      <w:r w:rsidR="0053589E">
        <w:t>current</w:t>
      </w:r>
      <w:r w:rsidR="007545F9">
        <w:t xml:space="preserve"> </w:t>
      </w:r>
      <w:r w:rsidR="0053589E">
        <w:t>directory.</w:t>
      </w:r>
      <w:r w:rsidR="007545F9">
        <w:t xml:space="preserve"> </w:t>
      </w:r>
      <w:r w:rsidR="0053589E">
        <w:t>Notice</w:t>
      </w:r>
      <w:r w:rsidR="007545F9">
        <w:t xml:space="preserve"> </w:t>
      </w:r>
      <w:r w:rsidR="0053589E">
        <w:t>there</w:t>
      </w:r>
      <w:r w:rsidR="007545F9">
        <w:t xml:space="preserve"> </w:t>
      </w:r>
      <w:r w:rsidR="0053589E">
        <w:t>is</w:t>
      </w:r>
      <w:r w:rsidR="007545F9">
        <w:t xml:space="preserve"> </w:t>
      </w:r>
      <w:r w:rsidR="0053589E">
        <w:t>a</w:t>
      </w:r>
      <w:r w:rsidR="007545F9">
        <w:t xml:space="preserve"> </w:t>
      </w:r>
      <w:r w:rsidR="0053589E">
        <w:t>new</w:t>
      </w:r>
      <w:r w:rsidR="007545F9">
        <w:t xml:space="preserve"> </w:t>
      </w:r>
      <w:r w:rsidR="0053589E">
        <w:t>subdirectory</w:t>
      </w:r>
      <w:r w:rsidR="007545F9">
        <w:t xml:space="preserve"> </w:t>
      </w:r>
      <w:r w:rsidR="00014808">
        <w:rPr>
          <w:b/>
          <w:bCs/>
        </w:rPr>
        <w:t>example</w:t>
      </w:r>
      <w:r>
        <w:t>.</w:t>
      </w:r>
      <w:r w:rsidR="007545F9">
        <w:t xml:space="preserve"> </w:t>
      </w:r>
    </w:p>
    <w:p w14:paraId="7987AF5F" w14:textId="4997AF35" w:rsidR="00014808" w:rsidRPr="00014808" w:rsidRDefault="00014808" w:rsidP="00014808">
      <w:pPr>
        <w:pStyle w:val="CMD"/>
        <w:rPr>
          <w:b/>
          <w:bCs/>
        </w:rPr>
      </w:pPr>
      <w:r w:rsidRPr="00014808">
        <w:t>(csr1kv)</w:t>
      </w:r>
      <w:r w:rsidR="007545F9">
        <w:t xml:space="preserve"> </w:t>
      </w:r>
      <w:proofErr w:type="spellStart"/>
      <w:r w:rsidRPr="00014808">
        <w:t>devasc@labvm</w:t>
      </w:r>
      <w:proofErr w:type="spellEnd"/>
      <w:r w:rsidRPr="00014808">
        <w:t>:~/labs/</w:t>
      </w:r>
      <w:proofErr w:type="spellStart"/>
      <w:r w:rsidRPr="00014808">
        <w:t>devnet-src</w:t>
      </w:r>
      <w:proofErr w:type="spellEnd"/>
      <w:r w:rsidRPr="00014808">
        <w:t>/</w:t>
      </w:r>
      <w:proofErr w:type="spellStart"/>
      <w:r w:rsidRPr="00014808">
        <w:t>pyats</w:t>
      </w:r>
      <w:proofErr w:type="spellEnd"/>
      <w:r w:rsidRPr="00014808">
        <w:t>/csr1kv$</w:t>
      </w:r>
      <w:r w:rsidR="007545F9">
        <w:t xml:space="preserve"> </w:t>
      </w:r>
      <w:r w:rsidRPr="00014808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014808">
        <w:rPr>
          <w:b/>
          <w:bCs/>
        </w:rPr>
        <w:t>-l</w:t>
      </w:r>
    </w:p>
    <w:p w14:paraId="655FBF74" w14:textId="5B29618A" w:rsidR="00014808" w:rsidRPr="00014808" w:rsidRDefault="00014808" w:rsidP="00E27CD7">
      <w:pPr>
        <w:pStyle w:val="CMDOutput"/>
      </w:pPr>
      <w:r w:rsidRPr="00014808">
        <w:t>total</w:t>
      </w:r>
      <w:r w:rsidR="007545F9">
        <w:t xml:space="preserve"> </w:t>
      </w:r>
      <w:r w:rsidRPr="00014808">
        <w:t>24</w:t>
      </w:r>
    </w:p>
    <w:p w14:paraId="2540AD5E" w14:textId="3F1B6A8F" w:rsidR="00014808" w:rsidRPr="00014808" w:rsidRDefault="00014808" w:rsidP="00E27CD7">
      <w:pPr>
        <w:pStyle w:val="CMDOutput"/>
      </w:pPr>
      <w:proofErr w:type="spellStart"/>
      <w:r w:rsidRPr="00014808">
        <w:t>drwxrwxr-x</w:t>
      </w:r>
      <w:proofErr w:type="spellEnd"/>
      <w:r w:rsidR="007545F9">
        <w:t xml:space="preserve">  </w:t>
      </w:r>
      <w:r w:rsidRPr="00014808">
        <w:t>2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r w:rsidRPr="00014808">
        <w:t>4096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r w:rsidRPr="00014808">
        <w:t>bin</w:t>
      </w:r>
    </w:p>
    <w:p w14:paraId="3D47BC06" w14:textId="026518A8" w:rsidR="00014808" w:rsidRPr="00014808" w:rsidRDefault="00014808" w:rsidP="00E27CD7">
      <w:pPr>
        <w:pStyle w:val="CMDOutput"/>
      </w:pPr>
      <w:proofErr w:type="spellStart"/>
      <w:r w:rsidRPr="00014808">
        <w:rPr>
          <w:highlight w:val="yellow"/>
        </w:rPr>
        <w:t>d</w:t>
      </w:r>
      <w:r w:rsidRPr="00014808">
        <w:t>rwxrwxr-x</w:t>
      </w:r>
      <w:proofErr w:type="spellEnd"/>
      <w:r w:rsidR="007545F9">
        <w:t xml:space="preserve"> </w:t>
      </w:r>
      <w:r w:rsidRPr="00014808">
        <w:t>21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r w:rsidRPr="00014808">
        <w:t>4096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16:47</w:t>
      </w:r>
      <w:r w:rsidR="007545F9">
        <w:t xml:space="preserve"> </w:t>
      </w:r>
      <w:r w:rsidRPr="00014808">
        <w:rPr>
          <w:highlight w:val="yellow"/>
        </w:rPr>
        <w:t>examples</w:t>
      </w:r>
    </w:p>
    <w:p w14:paraId="040519F6" w14:textId="6E65BF43" w:rsidR="00014808" w:rsidRPr="00014808" w:rsidRDefault="00014808" w:rsidP="00E27CD7">
      <w:pPr>
        <w:pStyle w:val="CMDOutput"/>
      </w:pPr>
      <w:proofErr w:type="spellStart"/>
      <w:r w:rsidRPr="00014808">
        <w:t>drwxrwxr-x</w:t>
      </w:r>
      <w:proofErr w:type="spellEnd"/>
      <w:r w:rsidR="007545F9">
        <w:t xml:space="preserve">  </w:t>
      </w:r>
      <w:r w:rsidRPr="00014808">
        <w:t>2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r w:rsidRPr="00014808">
        <w:t>4096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r w:rsidRPr="00014808">
        <w:t>include</w:t>
      </w:r>
    </w:p>
    <w:p w14:paraId="52C1956F" w14:textId="2BED0E94" w:rsidR="00014808" w:rsidRPr="00014808" w:rsidRDefault="00014808" w:rsidP="00E27CD7">
      <w:pPr>
        <w:pStyle w:val="CMDOutput"/>
      </w:pPr>
      <w:proofErr w:type="spellStart"/>
      <w:r w:rsidRPr="00014808">
        <w:t>drwxrwxr-x</w:t>
      </w:r>
      <w:proofErr w:type="spellEnd"/>
      <w:r w:rsidR="007545F9">
        <w:t xml:space="preserve">  </w:t>
      </w:r>
      <w:r w:rsidRPr="00014808">
        <w:t>3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r w:rsidRPr="00014808">
        <w:t>4096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r w:rsidRPr="00014808">
        <w:t>lib</w:t>
      </w:r>
    </w:p>
    <w:p w14:paraId="678E9D76" w14:textId="6A46BB14" w:rsidR="00014808" w:rsidRPr="00014808" w:rsidRDefault="00014808" w:rsidP="00E27CD7">
      <w:pPr>
        <w:pStyle w:val="CMDOutput"/>
      </w:pPr>
      <w:proofErr w:type="spellStart"/>
      <w:r w:rsidRPr="00014808">
        <w:t>lrwxrwxrwx</w:t>
      </w:r>
      <w:proofErr w:type="spellEnd"/>
      <w:r w:rsidR="007545F9">
        <w:t xml:space="preserve">  </w:t>
      </w:r>
      <w:r w:rsidRPr="00014808">
        <w:t>1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   </w:t>
      </w:r>
      <w:r w:rsidRPr="00014808">
        <w:t>3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r w:rsidRPr="00014808">
        <w:t>lib64</w:t>
      </w:r>
      <w:r w:rsidR="007545F9">
        <w:t xml:space="preserve"> </w:t>
      </w:r>
      <w:r w:rsidRPr="00014808">
        <w:t>-&gt;</w:t>
      </w:r>
      <w:r w:rsidR="007545F9">
        <w:t xml:space="preserve"> </w:t>
      </w:r>
      <w:r w:rsidRPr="00014808">
        <w:t>lib</w:t>
      </w:r>
    </w:p>
    <w:p w14:paraId="653BA569" w14:textId="3E59F63E" w:rsidR="00014808" w:rsidRPr="00014808" w:rsidRDefault="00014808" w:rsidP="00E27CD7">
      <w:pPr>
        <w:pStyle w:val="CMDOutput"/>
      </w:pPr>
      <w:r w:rsidRPr="00014808">
        <w:lastRenderedPageBreak/>
        <w:t>-</w:t>
      </w:r>
      <w:proofErr w:type="spellStart"/>
      <w:r w:rsidRPr="00014808">
        <w:t>rw</w:t>
      </w:r>
      <w:proofErr w:type="spellEnd"/>
      <w:r w:rsidRPr="00014808">
        <w:t>-</w:t>
      </w:r>
      <w:proofErr w:type="spellStart"/>
      <w:r w:rsidRPr="00014808">
        <w:t>rw</w:t>
      </w:r>
      <w:proofErr w:type="spellEnd"/>
      <w:r w:rsidRPr="00014808">
        <w:t>-r--</w:t>
      </w:r>
      <w:r w:rsidR="007545F9">
        <w:t xml:space="preserve">  </w:t>
      </w:r>
      <w:r w:rsidRPr="00014808">
        <w:t>1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  </w:t>
      </w:r>
      <w:r w:rsidRPr="00014808">
        <w:t>69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proofErr w:type="spellStart"/>
      <w:r w:rsidRPr="00014808">
        <w:t>pyvenv.cfg</w:t>
      </w:r>
      <w:proofErr w:type="spellEnd"/>
    </w:p>
    <w:p w14:paraId="3C459C6A" w14:textId="750F1148" w:rsidR="00014808" w:rsidRPr="00014808" w:rsidRDefault="00014808" w:rsidP="00E27CD7">
      <w:pPr>
        <w:pStyle w:val="CMDOutput"/>
      </w:pPr>
      <w:proofErr w:type="spellStart"/>
      <w:r w:rsidRPr="00014808">
        <w:t>drwxrwxr-x</w:t>
      </w:r>
      <w:proofErr w:type="spellEnd"/>
      <w:r w:rsidR="007545F9">
        <w:t xml:space="preserve">  </w:t>
      </w:r>
      <w:r w:rsidRPr="00014808">
        <w:t>3</w:t>
      </w:r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proofErr w:type="spellStart"/>
      <w:r w:rsidRPr="00014808">
        <w:t>devasc</w:t>
      </w:r>
      <w:proofErr w:type="spellEnd"/>
      <w:r w:rsidR="007545F9">
        <w:t xml:space="preserve"> </w:t>
      </w:r>
      <w:r w:rsidRPr="00014808">
        <w:t>4096</w:t>
      </w:r>
      <w:r w:rsidR="007545F9">
        <w:t xml:space="preserve"> </w:t>
      </w:r>
      <w:r w:rsidRPr="00014808">
        <w:t>May</w:t>
      </w:r>
      <w:r w:rsidR="007545F9">
        <w:t xml:space="preserve"> </w:t>
      </w:r>
      <w:r w:rsidRPr="00014808">
        <w:t>31</w:t>
      </w:r>
      <w:r w:rsidR="007545F9">
        <w:t xml:space="preserve"> </w:t>
      </w:r>
      <w:r w:rsidRPr="00014808">
        <w:t>16:07</w:t>
      </w:r>
      <w:r w:rsidR="007545F9">
        <w:t xml:space="preserve"> </w:t>
      </w:r>
      <w:r w:rsidRPr="00014808">
        <w:t>share</w:t>
      </w:r>
    </w:p>
    <w:p w14:paraId="3B5B78F2" w14:textId="178F2B53" w:rsidR="00AB0192" w:rsidRDefault="00014808" w:rsidP="00DB7479">
      <w:pPr>
        <w:pStyle w:val="CMD"/>
      </w:pPr>
      <w:r w:rsidRPr="00014808">
        <w:t>(csr1kv)</w:t>
      </w:r>
      <w:r w:rsidR="007545F9">
        <w:t xml:space="preserve"> </w:t>
      </w:r>
      <w:proofErr w:type="spellStart"/>
      <w:r w:rsidRPr="00014808">
        <w:t>devasc@labvm</w:t>
      </w:r>
      <w:proofErr w:type="spellEnd"/>
      <w:r w:rsidRPr="00014808">
        <w:t>:~/labs/</w:t>
      </w:r>
      <w:proofErr w:type="spellStart"/>
      <w:r w:rsidRPr="00014808">
        <w:t>devnet-src</w:t>
      </w:r>
      <w:proofErr w:type="spellEnd"/>
      <w:r w:rsidRPr="00014808">
        <w:t>/</w:t>
      </w:r>
      <w:proofErr w:type="spellStart"/>
      <w:r w:rsidRPr="00014808">
        <w:t>pyats</w:t>
      </w:r>
      <w:proofErr w:type="spellEnd"/>
      <w:r w:rsidRPr="00014808">
        <w:t>/csr1kv$</w:t>
      </w:r>
    </w:p>
    <w:p w14:paraId="6757F0CA" w14:textId="179BDEBB" w:rsidR="0053589E" w:rsidRDefault="00BE0219" w:rsidP="0053589E">
      <w:pPr>
        <w:pStyle w:val="SubStepAlpha"/>
      </w:pPr>
      <w:r>
        <w:t>List</w:t>
      </w:r>
      <w:r w:rsidR="007545F9">
        <w:t xml:space="preserve"> </w:t>
      </w:r>
      <w:r>
        <w:t>the</w:t>
      </w:r>
      <w:r w:rsidR="007545F9">
        <w:t xml:space="preserve"> </w:t>
      </w:r>
      <w:r>
        <w:t>files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 w:rsidR="00E03F7A">
        <w:rPr>
          <w:b/>
          <w:bCs/>
        </w:rPr>
        <w:t>examples</w:t>
      </w:r>
      <w:r w:rsidR="007545F9">
        <w:t xml:space="preserve"> </w:t>
      </w:r>
      <w:r w:rsidR="00E80011">
        <w:t>subdirectory</w:t>
      </w:r>
      <w:r w:rsidR="0053589E">
        <w:t>.</w:t>
      </w:r>
      <w:r w:rsidR="007545F9">
        <w:t xml:space="preserve"> </w:t>
      </w:r>
      <w:r w:rsidR="008B39C2">
        <w:t>Notice</w:t>
      </w:r>
      <w:r w:rsidR="007545F9">
        <w:t xml:space="preserve"> </w:t>
      </w:r>
      <w:r w:rsidR="008B39C2">
        <w:t>there</w:t>
      </w:r>
      <w:r w:rsidR="007545F9">
        <w:t xml:space="preserve"> </w:t>
      </w:r>
      <w:r w:rsidR="008B39C2">
        <w:t>is</w:t>
      </w:r>
      <w:r w:rsidR="007545F9">
        <w:t xml:space="preserve"> </w:t>
      </w:r>
      <w:r w:rsidR="008B39C2">
        <w:t>a</w:t>
      </w:r>
      <w:r w:rsidR="007545F9">
        <w:t xml:space="preserve"> </w:t>
      </w:r>
      <w:r w:rsidR="008B39C2">
        <w:t>subdirectory,</w:t>
      </w:r>
      <w:r w:rsidR="007545F9">
        <w:t xml:space="preserve"> </w:t>
      </w:r>
      <w:r w:rsidR="008B39C2" w:rsidRPr="008B39C2">
        <w:rPr>
          <w:b/>
          <w:bCs/>
        </w:rPr>
        <w:t>basic</w:t>
      </w:r>
      <w:r w:rsidR="00E03F7A">
        <w:t>,</w:t>
      </w:r>
      <w:r w:rsidR="007545F9">
        <w:t xml:space="preserve"> </w:t>
      </w:r>
      <w:r w:rsidR="00E03F7A">
        <w:t>along</w:t>
      </w:r>
      <w:r w:rsidR="007545F9">
        <w:t xml:space="preserve"> </w:t>
      </w:r>
      <w:r w:rsidR="00E03F7A">
        <w:t>with</w:t>
      </w:r>
      <w:r w:rsidR="007545F9">
        <w:t xml:space="preserve"> </w:t>
      </w:r>
      <w:r w:rsidR="00E03F7A">
        <w:t>a</w:t>
      </w:r>
      <w:r w:rsidR="007545F9">
        <w:t xml:space="preserve"> </w:t>
      </w:r>
      <w:r w:rsidR="00E03F7A">
        <w:t>several</w:t>
      </w:r>
      <w:r w:rsidR="007545F9">
        <w:t xml:space="preserve"> </w:t>
      </w:r>
      <w:r w:rsidR="00E03F7A">
        <w:t>other</w:t>
      </w:r>
      <w:r w:rsidR="007545F9">
        <w:t xml:space="preserve"> </w:t>
      </w:r>
      <w:r w:rsidR="00E03F7A">
        <w:t>files.</w:t>
      </w:r>
    </w:p>
    <w:p w14:paraId="0EAC9532" w14:textId="22BEC0BD" w:rsidR="00E03F7A" w:rsidRPr="00E03F7A" w:rsidRDefault="00E03F7A" w:rsidP="00E03F7A">
      <w:pPr>
        <w:pStyle w:val="CMD"/>
      </w:pPr>
      <w:r w:rsidRPr="00E03F7A">
        <w:t>(csr1kv)</w:t>
      </w:r>
      <w:r w:rsidR="007545F9">
        <w:t xml:space="preserve"> </w:t>
      </w:r>
      <w:proofErr w:type="spellStart"/>
      <w:r w:rsidRPr="00E03F7A">
        <w:t>devasc@labvm</w:t>
      </w:r>
      <w:proofErr w:type="spellEnd"/>
      <w:r w:rsidRPr="00E03F7A">
        <w:t>:~/labs/</w:t>
      </w:r>
      <w:proofErr w:type="spellStart"/>
      <w:r w:rsidRPr="00E03F7A">
        <w:t>devnet-src</w:t>
      </w:r>
      <w:proofErr w:type="spellEnd"/>
      <w:r w:rsidRPr="00E03F7A">
        <w:t>/</w:t>
      </w:r>
      <w:proofErr w:type="spellStart"/>
      <w:r w:rsidRPr="00E03F7A">
        <w:t>pyats</w:t>
      </w:r>
      <w:proofErr w:type="spellEnd"/>
      <w:r w:rsidRPr="00E03F7A">
        <w:t>/csr1kv$</w:t>
      </w:r>
      <w:r w:rsidR="007545F9">
        <w:t xml:space="preserve"> </w:t>
      </w:r>
      <w:r w:rsidRPr="00F7680C">
        <w:rPr>
          <w:b/>
          <w:bCs/>
        </w:rPr>
        <w:t>ls</w:t>
      </w:r>
      <w:r w:rsidR="007545F9" w:rsidRPr="00F7680C">
        <w:rPr>
          <w:b/>
          <w:bCs/>
        </w:rPr>
        <w:t xml:space="preserve"> </w:t>
      </w:r>
      <w:r w:rsidRPr="00F7680C">
        <w:rPr>
          <w:b/>
          <w:bCs/>
        </w:rPr>
        <w:t>-l</w:t>
      </w:r>
      <w:r w:rsidR="007545F9" w:rsidRPr="00F7680C">
        <w:rPr>
          <w:b/>
          <w:bCs/>
        </w:rPr>
        <w:t xml:space="preserve"> </w:t>
      </w:r>
      <w:r w:rsidRPr="00F7680C">
        <w:rPr>
          <w:b/>
          <w:bCs/>
        </w:rPr>
        <w:t>examples</w:t>
      </w:r>
    </w:p>
    <w:p w14:paraId="0DE44575" w14:textId="0AF4C551" w:rsidR="00E03F7A" w:rsidRPr="00E03F7A" w:rsidRDefault="00E03F7A" w:rsidP="00DB7479">
      <w:pPr>
        <w:pStyle w:val="CMDOutput"/>
      </w:pPr>
      <w:r w:rsidRPr="00E03F7A">
        <w:t>total</w:t>
      </w:r>
      <w:r w:rsidR="007545F9">
        <w:t xml:space="preserve"> </w:t>
      </w:r>
      <w:r w:rsidRPr="00E03F7A">
        <w:t>88</w:t>
      </w:r>
    </w:p>
    <w:p w14:paraId="09494604" w14:textId="3EE30F20" w:rsidR="00E03F7A" w:rsidRPr="00E03F7A" w:rsidRDefault="00E03F7A" w:rsidP="00DB7479">
      <w:pPr>
        <w:pStyle w:val="CMDOutput"/>
      </w:pPr>
      <w:proofErr w:type="spellStart"/>
      <w:r w:rsidRPr="00E03F7A">
        <w:t>drwxrwxr-x</w:t>
      </w:r>
      <w:proofErr w:type="spellEnd"/>
      <w:r w:rsidR="007545F9">
        <w:t xml:space="preserve">  </w:t>
      </w:r>
      <w:r w:rsidRPr="00E03F7A">
        <w:t>3</w:t>
      </w:r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 </w:t>
      </w:r>
      <w:r w:rsidRPr="00E03F7A">
        <w:t>4096</w:t>
      </w:r>
      <w:r w:rsidR="007545F9">
        <w:t xml:space="preserve"> </w:t>
      </w:r>
      <w:r w:rsidRPr="00E03F7A">
        <w:t>May</w:t>
      </w:r>
      <w:r w:rsidR="007545F9">
        <w:t xml:space="preserve"> </w:t>
      </w:r>
      <w:r w:rsidRPr="00E03F7A">
        <w:t>31</w:t>
      </w:r>
      <w:r w:rsidR="007545F9">
        <w:t xml:space="preserve"> </w:t>
      </w:r>
      <w:r w:rsidRPr="00E03F7A">
        <w:t>16:47</w:t>
      </w:r>
      <w:r w:rsidR="007545F9">
        <w:t xml:space="preserve"> </w:t>
      </w:r>
      <w:proofErr w:type="spellStart"/>
      <w:r w:rsidRPr="00E03F7A">
        <w:t>abstraction_example</w:t>
      </w:r>
      <w:proofErr w:type="spellEnd"/>
    </w:p>
    <w:p w14:paraId="5B0FB6E2" w14:textId="33018754" w:rsidR="00E03F7A" w:rsidRPr="00E03F7A" w:rsidRDefault="00E03F7A" w:rsidP="00DB7479">
      <w:pPr>
        <w:pStyle w:val="CMDOutput"/>
      </w:pPr>
      <w:proofErr w:type="spellStart"/>
      <w:r w:rsidRPr="00E03F7A">
        <w:rPr>
          <w:highlight w:val="yellow"/>
        </w:rPr>
        <w:t>d</w:t>
      </w:r>
      <w:r w:rsidRPr="00E03F7A">
        <w:t>rwxrwxr-x</w:t>
      </w:r>
      <w:proofErr w:type="spellEnd"/>
      <w:r w:rsidR="007545F9">
        <w:t xml:space="preserve">  </w:t>
      </w:r>
      <w:r w:rsidRPr="00E03F7A">
        <w:t>2</w:t>
      </w:r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 </w:t>
      </w:r>
      <w:r w:rsidRPr="00E03F7A">
        <w:t>4096</w:t>
      </w:r>
      <w:r w:rsidR="007545F9">
        <w:t xml:space="preserve"> </w:t>
      </w:r>
      <w:r w:rsidRPr="00E03F7A">
        <w:t>May</w:t>
      </w:r>
      <w:r w:rsidR="007545F9">
        <w:t xml:space="preserve"> </w:t>
      </w:r>
      <w:r w:rsidRPr="00E03F7A">
        <w:t>31</w:t>
      </w:r>
      <w:r w:rsidR="007545F9">
        <w:t xml:space="preserve"> </w:t>
      </w:r>
      <w:r w:rsidRPr="00E03F7A">
        <w:t>16:47</w:t>
      </w:r>
      <w:r w:rsidR="007545F9">
        <w:t xml:space="preserve"> </w:t>
      </w:r>
      <w:r w:rsidRPr="00E03F7A">
        <w:rPr>
          <w:highlight w:val="yellow"/>
        </w:rPr>
        <w:t>basic</w:t>
      </w:r>
    </w:p>
    <w:p w14:paraId="28155E79" w14:textId="01447EA5" w:rsidR="00E03F7A" w:rsidRPr="00E03F7A" w:rsidRDefault="00DB7479" w:rsidP="00DB7479">
      <w:pPr>
        <w:pStyle w:val="CMDOutput"/>
      </w:pPr>
      <w:r>
        <w:t>&lt;output omitted&gt;</w:t>
      </w:r>
    </w:p>
    <w:p w14:paraId="56D621F2" w14:textId="73FD9F3B" w:rsidR="00E03F7A" w:rsidRPr="00E03F7A" w:rsidRDefault="00E03F7A" w:rsidP="00DB7479">
      <w:pPr>
        <w:pStyle w:val="CMDOutput"/>
      </w:pPr>
      <w:proofErr w:type="spellStart"/>
      <w:r w:rsidRPr="00E03F7A">
        <w:t>drwxrwxr-x</w:t>
      </w:r>
      <w:proofErr w:type="spellEnd"/>
      <w:r w:rsidR="007545F9">
        <w:t xml:space="preserve">  </w:t>
      </w:r>
      <w:r w:rsidRPr="00E03F7A">
        <w:t>2</w:t>
      </w:r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</w:t>
      </w:r>
      <w:proofErr w:type="spellStart"/>
      <w:r w:rsidRPr="00E03F7A">
        <w:t>devasc</w:t>
      </w:r>
      <w:proofErr w:type="spellEnd"/>
      <w:r w:rsidR="007545F9">
        <w:t xml:space="preserve">  </w:t>
      </w:r>
      <w:r w:rsidRPr="00E03F7A">
        <w:t>4096</w:t>
      </w:r>
      <w:r w:rsidR="007545F9">
        <w:t xml:space="preserve"> </w:t>
      </w:r>
      <w:r w:rsidRPr="00E03F7A">
        <w:t>May</w:t>
      </w:r>
      <w:r w:rsidR="007545F9">
        <w:t xml:space="preserve"> </w:t>
      </w:r>
      <w:r w:rsidRPr="00E03F7A">
        <w:t>31</w:t>
      </w:r>
      <w:r w:rsidR="007545F9">
        <w:t xml:space="preserve"> </w:t>
      </w:r>
      <w:r w:rsidRPr="00E03F7A">
        <w:t>16:47</w:t>
      </w:r>
      <w:r w:rsidR="007545F9">
        <w:t xml:space="preserve"> </w:t>
      </w:r>
      <w:proofErr w:type="spellStart"/>
      <w:r w:rsidRPr="00E03F7A">
        <w:t>uids</w:t>
      </w:r>
      <w:proofErr w:type="spellEnd"/>
    </w:p>
    <w:p w14:paraId="6FE12085" w14:textId="22B9A2FF" w:rsidR="00E03F7A" w:rsidRPr="00E03F7A" w:rsidRDefault="00E03F7A" w:rsidP="00E03F7A">
      <w:pPr>
        <w:pStyle w:val="CMD"/>
      </w:pPr>
      <w:r w:rsidRPr="00E03F7A">
        <w:t>(csr1kv)</w:t>
      </w:r>
      <w:r w:rsidR="007545F9">
        <w:t xml:space="preserve"> </w:t>
      </w:r>
      <w:proofErr w:type="spellStart"/>
      <w:r w:rsidRPr="00E03F7A">
        <w:t>devasc@labvm</w:t>
      </w:r>
      <w:proofErr w:type="spellEnd"/>
      <w:r w:rsidRPr="00E03F7A">
        <w:t>:~/labs/</w:t>
      </w:r>
      <w:proofErr w:type="spellStart"/>
      <w:r w:rsidRPr="00E03F7A">
        <w:t>devnet-src</w:t>
      </w:r>
      <w:proofErr w:type="spellEnd"/>
      <w:r w:rsidRPr="00E03F7A">
        <w:t>/</w:t>
      </w:r>
      <w:proofErr w:type="spellStart"/>
      <w:r w:rsidRPr="00E03F7A">
        <w:t>pyats</w:t>
      </w:r>
      <w:proofErr w:type="spellEnd"/>
      <w:r w:rsidRPr="00E03F7A">
        <w:t>/csr1kv$</w:t>
      </w:r>
      <w:r w:rsidR="007545F9">
        <w:t xml:space="preserve"> </w:t>
      </w:r>
    </w:p>
    <w:p w14:paraId="3ACD216C" w14:textId="0BD6EE21" w:rsidR="008B39C2" w:rsidRDefault="008B39C2" w:rsidP="008B39C2">
      <w:pPr>
        <w:pStyle w:val="SubStepAlpha"/>
      </w:pPr>
      <w:r>
        <w:t>List</w:t>
      </w:r>
      <w:r w:rsidR="007545F9">
        <w:t xml:space="preserve"> </w:t>
      </w:r>
      <w:r>
        <w:t>the</w:t>
      </w:r>
      <w:r w:rsidR="007545F9">
        <w:t xml:space="preserve"> </w:t>
      </w:r>
      <w:r>
        <w:t>files</w:t>
      </w:r>
      <w:r w:rsidR="007545F9">
        <w:t xml:space="preserve"> </w:t>
      </w: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rPr>
          <w:b/>
          <w:bCs/>
        </w:rPr>
        <w:t>basic</w:t>
      </w:r>
      <w:r w:rsidR="007545F9">
        <w:t xml:space="preserve"> </w:t>
      </w:r>
      <w:r>
        <w:t>subdirectory.</w:t>
      </w:r>
      <w:r w:rsidR="007545F9">
        <w:t xml:space="preserve"> </w:t>
      </w:r>
      <w:r>
        <w:t>This</w:t>
      </w:r>
      <w:r w:rsidR="007545F9">
        <w:t xml:space="preserve"> </w:t>
      </w:r>
      <w:r>
        <w:t>is</w:t>
      </w:r>
      <w:r w:rsidR="007545F9">
        <w:t xml:space="preserve"> </w:t>
      </w:r>
      <w:r>
        <w:t>the</w:t>
      </w:r>
      <w:r w:rsidR="007545F9">
        <w:t xml:space="preserve"> </w:t>
      </w:r>
      <w:r>
        <w:t>location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r>
        <w:t>scripts</w:t>
      </w:r>
      <w:r w:rsidR="007545F9">
        <w:t xml:space="preserve">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>
        <w:t>be</w:t>
      </w:r>
      <w:r w:rsidR="007545F9">
        <w:t xml:space="preserve"> </w:t>
      </w:r>
      <w:r>
        <w:t>using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>
        <w:t>next</w:t>
      </w:r>
      <w:r w:rsidR="007545F9">
        <w:t xml:space="preserve"> </w:t>
      </w:r>
      <w:r>
        <w:t>step.</w:t>
      </w:r>
    </w:p>
    <w:p w14:paraId="7E1E9A90" w14:textId="48D3DA0C" w:rsidR="00E521CE" w:rsidRPr="00E521CE" w:rsidRDefault="00E521CE" w:rsidP="00E521CE">
      <w:pPr>
        <w:pStyle w:val="CMD"/>
      </w:pPr>
      <w:r w:rsidRPr="00E521CE">
        <w:t>(csr1kv)</w:t>
      </w:r>
      <w:r w:rsidR="007545F9">
        <w:t xml:space="preserve"> </w:t>
      </w:r>
      <w:proofErr w:type="spellStart"/>
      <w:r w:rsidRPr="00E521CE">
        <w:t>devasc@labvm</w:t>
      </w:r>
      <w:proofErr w:type="spellEnd"/>
      <w:r w:rsidRPr="00E521CE">
        <w:t>:~/labs/</w:t>
      </w:r>
      <w:proofErr w:type="spellStart"/>
      <w:r w:rsidRPr="00E521CE">
        <w:t>devnet-src</w:t>
      </w:r>
      <w:proofErr w:type="spellEnd"/>
      <w:r w:rsidRPr="00E521CE">
        <w:t>/</w:t>
      </w:r>
      <w:proofErr w:type="spellStart"/>
      <w:r w:rsidRPr="00E521CE">
        <w:t>pyats</w:t>
      </w:r>
      <w:proofErr w:type="spellEnd"/>
      <w:r w:rsidRPr="00E521CE">
        <w:t>/csr1kv$</w:t>
      </w:r>
      <w:r w:rsidR="007545F9">
        <w:t xml:space="preserve"> </w:t>
      </w:r>
      <w:r w:rsidRPr="00E521CE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E521CE">
        <w:rPr>
          <w:b/>
          <w:bCs/>
        </w:rPr>
        <w:t>-l</w:t>
      </w:r>
      <w:r w:rsidR="007545F9">
        <w:rPr>
          <w:b/>
          <w:bCs/>
        </w:rPr>
        <w:t xml:space="preserve"> </w:t>
      </w:r>
      <w:r w:rsidRPr="00E521CE">
        <w:rPr>
          <w:b/>
          <w:bCs/>
        </w:rPr>
        <w:t>examples/basic</w:t>
      </w:r>
    </w:p>
    <w:p w14:paraId="771C7461" w14:textId="0260E863" w:rsidR="00E521CE" w:rsidRPr="00E521CE" w:rsidRDefault="00E521CE" w:rsidP="00DB7479">
      <w:pPr>
        <w:pStyle w:val="CMDOutput"/>
      </w:pPr>
      <w:r w:rsidRPr="00E521CE">
        <w:t>total</w:t>
      </w:r>
      <w:r w:rsidR="007545F9">
        <w:t xml:space="preserve"> </w:t>
      </w:r>
      <w:r w:rsidRPr="00E521CE">
        <w:t>12</w:t>
      </w:r>
    </w:p>
    <w:p w14:paraId="19A9A700" w14:textId="7E8E23D5" w:rsidR="00E521CE" w:rsidRPr="00E521CE" w:rsidRDefault="00E521CE" w:rsidP="00DB7479">
      <w:pPr>
        <w:pStyle w:val="CMDOutput"/>
      </w:pPr>
      <w:r w:rsidRPr="00E521CE">
        <w:t>-</w:t>
      </w:r>
      <w:proofErr w:type="spellStart"/>
      <w:r w:rsidRPr="00E521CE">
        <w:t>rw</w:t>
      </w:r>
      <w:proofErr w:type="spellEnd"/>
      <w:r w:rsidRPr="00E521CE">
        <w:t>-</w:t>
      </w:r>
      <w:proofErr w:type="spellStart"/>
      <w:r w:rsidRPr="00E521CE">
        <w:t>rw</w:t>
      </w:r>
      <w:proofErr w:type="spellEnd"/>
      <w:r w:rsidRPr="00E521CE">
        <w:t>-r--</w:t>
      </w:r>
      <w:r w:rsidR="007545F9">
        <w:t xml:space="preserve"> </w:t>
      </w:r>
      <w:r w:rsidRPr="00E521CE">
        <w:t>1</w:t>
      </w:r>
      <w:r w:rsidR="007545F9">
        <w:t xml:space="preserve"> </w:t>
      </w:r>
      <w:proofErr w:type="spellStart"/>
      <w:r w:rsidRPr="00E521CE">
        <w:t>devasc</w:t>
      </w:r>
      <w:proofErr w:type="spellEnd"/>
      <w:r w:rsidR="007545F9">
        <w:t xml:space="preserve"> </w:t>
      </w:r>
      <w:proofErr w:type="spellStart"/>
      <w:r w:rsidRPr="00E521CE">
        <w:t>devasc</w:t>
      </w:r>
      <w:proofErr w:type="spellEnd"/>
      <w:r w:rsidR="007545F9">
        <w:t xml:space="preserve">  </w:t>
      </w:r>
      <w:r w:rsidRPr="00E521CE">
        <w:t>510</w:t>
      </w:r>
      <w:r w:rsidR="007545F9">
        <w:t xml:space="preserve"> </w:t>
      </w:r>
      <w:r w:rsidRPr="00E521CE">
        <w:t>May</w:t>
      </w:r>
      <w:r w:rsidR="007545F9">
        <w:t xml:space="preserve"> </w:t>
      </w:r>
      <w:r w:rsidRPr="00E521CE">
        <w:t>31</w:t>
      </w:r>
      <w:r w:rsidR="007545F9">
        <w:t xml:space="preserve"> </w:t>
      </w:r>
      <w:r w:rsidRPr="00E521CE">
        <w:t>16:47</w:t>
      </w:r>
      <w:r w:rsidR="007545F9">
        <w:t xml:space="preserve"> </w:t>
      </w:r>
      <w:r w:rsidRPr="00E521CE">
        <w:rPr>
          <w:highlight w:val="yellow"/>
        </w:rPr>
        <w:t>basic_example_job.py</w:t>
      </w:r>
    </w:p>
    <w:p w14:paraId="1C7864EC" w14:textId="18408F8D" w:rsidR="00E521CE" w:rsidRPr="00E521CE" w:rsidRDefault="00E521CE" w:rsidP="00DB7479">
      <w:pPr>
        <w:pStyle w:val="CMDOutput"/>
      </w:pPr>
      <w:r w:rsidRPr="00E521CE">
        <w:t>-</w:t>
      </w:r>
      <w:proofErr w:type="spellStart"/>
      <w:r w:rsidRPr="00E521CE">
        <w:t>rwxrwxr-x</w:t>
      </w:r>
      <w:proofErr w:type="spellEnd"/>
      <w:r w:rsidR="007545F9">
        <w:t xml:space="preserve"> </w:t>
      </w:r>
      <w:r w:rsidRPr="00E521CE">
        <w:t>1</w:t>
      </w:r>
      <w:r w:rsidR="007545F9">
        <w:t xml:space="preserve"> </w:t>
      </w:r>
      <w:proofErr w:type="spellStart"/>
      <w:r w:rsidRPr="00E521CE">
        <w:t>devasc</w:t>
      </w:r>
      <w:proofErr w:type="spellEnd"/>
      <w:r w:rsidR="007545F9">
        <w:t xml:space="preserve"> </w:t>
      </w:r>
      <w:proofErr w:type="spellStart"/>
      <w:r w:rsidRPr="00E521CE">
        <w:t>devasc</w:t>
      </w:r>
      <w:proofErr w:type="spellEnd"/>
      <w:r w:rsidR="007545F9">
        <w:t xml:space="preserve"> </w:t>
      </w:r>
      <w:r w:rsidRPr="00E521CE">
        <w:t>4475</w:t>
      </w:r>
      <w:r w:rsidR="007545F9">
        <w:t xml:space="preserve"> </w:t>
      </w:r>
      <w:r w:rsidRPr="00E521CE">
        <w:t>May</w:t>
      </w:r>
      <w:r w:rsidR="007545F9">
        <w:t xml:space="preserve"> </w:t>
      </w:r>
      <w:r w:rsidRPr="00E521CE">
        <w:t>31</w:t>
      </w:r>
      <w:r w:rsidR="007545F9">
        <w:t xml:space="preserve"> </w:t>
      </w:r>
      <w:r w:rsidRPr="00E521CE">
        <w:t>16:47</w:t>
      </w:r>
      <w:r w:rsidR="007545F9">
        <w:t xml:space="preserve"> </w:t>
      </w:r>
      <w:r w:rsidRPr="00E521CE">
        <w:rPr>
          <w:highlight w:val="yellow"/>
        </w:rPr>
        <w:t>basic_example_script.py</w:t>
      </w:r>
    </w:p>
    <w:p w14:paraId="4A493A84" w14:textId="3BBB36D8" w:rsidR="00E122D7" w:rsidRDefault="00E521CE" w:rsidP="00E8524D">
      <w:pPr>
        <w:pStyle w:val="CMD"/>
      </w:pPr>
      <w:r w:rsidRPr="00E521CE">
        <w:t>(csr1kv)</w:t>
      </w:r>
      <w:r w:rsidR="007545F9">
        <w:t xml:space="preserve"> </w:t>
      </w:r>
      <w:proofErr w:type="spellStart"/>
      <w:r w:rsidRPr="00E521CE">
        <w:t>devasc@labvm</w:t>
      </w:r>
      <w:proofErr w:type="spellEnd"/>
      <w:r w:rsidRPr="00E521CE">
        <w:t>:~/labs/</w:t>
      </w:r>
      <w:proofErr w:type="spellStart"/>
      <w:r w:rsidRPr="00E521CE">
        <w:t>devnet-src</w:t>
      </w:r>
      <w:proofErr w:type="spellEnd"/>
      <w:r w:rsidRPr="00E521CE">
        <w:t>/</w:t>
      </w:r>
      <w:proofErr w:type="spellStart"/>
      <w:r w:rsidRPr="00E521CE">
        <w:t>pyats</w:t>
      </w:r>
      <w:proofErr w:type="spellEnd"/>
      <w:r w:rsidRPr="00E521CE">
        <w:t>/csr1kv$</w:t>
      </w:r>
    </w:p>
    <w:p w14:paraId="25C7C039" w14:textId="5B08C76C" w:rsidR="004F1679" w:rsidRPr="004F1679" w:rsidRDefault="006B0E79" w:rsidP="004F1679">
      <w:pPr>
        <w:pStyle w:val="Heading3"/>
      </w:pPr>
      <w:r>
        <w:t>Examin</w:t>
      </w:r>
      <w:r w:rsidR="00F970DE">
        <w:t>e the basic script files</w:t>
      </w:r>
      <w:r w:rsidR="004F1679">
        <w:t>.</w:t>
      </w:r>
    </w:p>
    <w:p w14:paraId="29050443" w14:textId="7E128D9D" w:rsidR="00927185" w:rsidRDefault="00535221" w:rsidP="00F970DE">
      <w:pPr>
        <w:pStyle w:val="BodyTextL25"/>
      </w:pPr>
      <w:r w:rsidRPr="00535221">
        <w:t>The</w:t>
      </w:r>
      <w:r w:rsidR="007545F9">
        <w:t xml:space="preserve"> </w:t>
      </w:r>
      <w:r w:rsidRPr="00535221">
        <w:t>test</w:t>
      </w:r>
      <w:r w:rsidR="007545F9">
        <w:t xml:space="preserve"> </w:t>
      </w:r>
      <w:r w:rsidRPr="00535221">
        <w:t>declaration</w:t>
      </w:r>
      <w:r w:rsidR="007545F9">
        <w:t xml:space="preserve"> </w:t>
      </w:r>
      <w:r w:rsidRPr="00535221">
        <w:t>syntax</w:t>
      </w:r>
      <w:r w:rsidR="007545F9">
        <w:t xml:space="preserve"> </w:t>
      </w:r>
      <w:r w:rsidRPr="00535221">
        <w:t>for</w:t>
      </w:r>
      <w:r w:rsidR="007545F9">
        <w:t xml:space="preserve"> </w:t>
      </w:r>
      <w:proofErr w:type="spellStart"/>
      <w:r w:rsidRPr="00535221">
        <w:t>pyATS</w:t>
      </w:r>
      <w:proofErr w:type="spellEnd"/>
      <w:r w:rsidR="007545F9">
        <w:t xml:space="preserve"> </w:t>
      </w:r>
      <w:r w:rsidRPr="00535221">
        <w:t>is</w:t>
      </w:r>
      <w:r w:rsidR="007545F9">
        <w:t xml:space="preserve"> </w:t>
      </w:r>
      <w:r w:rsidR="00337BAC">
        <w:t>based</w:t>
      </w:r>
      <w:r w:rsidR="007545F9">
        <w:t xml:space="preserve"> </w:t>
      </w:r>
      <w:r w:rsidR="00337BAC">
        <w:t>on</w:t>
      </w:r>
      <w:r w:rsidR="007545F9">
        <w:t xml:space="preserve"> </w:t>
      </w:r>
      <w:r w:rsidRPr="00535221">
        <w:t>popular</w:t>
      </w:r>
      <w:r w:rsidR="007545F9">
        <w:t xml:space="preserve"> </w:t>
      </w:r>
      <w:r w:rsidRPr="00535221">
        <w:t>Python</w:t>
      </w:r>
      <w:r w:rsidR="007545F9">
        <w:t xml:space="preserve"> </w:t>
      </w:r>
      <w:r w:rsidRPr="00535221">
        <w:t>unit-testing</w:t>
      </w:r>
      <w:r w:rsidR="007545F9">
        <w:t xml:space="preserve"> </w:t>
      </w:r>
      <w:r w:rsidRPr="00535221">
        <w:t>frameworks</w:t>
      </w:r>
      <w:r w:rsidR="007545F9">
        <w:t xml:space="preserve"> </w:t>
      </w:r>
      <w:r w:rsidRPr="00535221">
        <w:t>like</w:t>
      </w:r>
      <w:r w:rsidR="007545F9">
        <w:t xml:space="preserve"> </w:t>
      </w:r>
      <w:proofErr w:type="spellStart"/>
      <w:r w:rsidRPr="00535221">
        <w:t>pytest</w:t>
      </w:r>
      <w:proofErr w:type="spellEnd"/>
      <w:r w:rsidRPr="00535221">
        <w:t>.</w:t>
      </w:r>
      <w:r w:rsidR="007545F9">
        <w:t xml:space="preserve"> </w:t>
      </w:r>
      <w:r w:rsidRPr="00535221">
        <w:t>It</w:t>
      </w:r>
      <w:r w:rsidR="007545F9">
        <w:t xml:space="preserve"> </w:t>
      </w:r>
      <w:r w:rsidRPr="00535221">
        <w:t>supports</w:t>
      </w:r>
      <w:r w:rsidR="007545F9">
        <w:t xml:space="preserve"> </w:t>
      </w:r>
      <w:r w:rsidRPr="00535221">
        <w:t>basic</w:t>
      </w:r>
      <w:r w:rsidR="007545F9">
        <w:t xml:space="preserve"> </w:t>
      </w:r>
      <w:r w:rsidRPr="00535221">
        <w:t>testing</w:t>
      </w:r>
      <w:r w:rsidR="007545F9">
        <w:t xml:space="preserve"> </w:t>
      </w:r>
      <w:r w:rsidRPr="00535221">
        <w:t>statements,</w:t>
      </w:r>
      <w:r w:rsidR="007545F9">
        <w:t xml:space="preserve"> </w:t>
      </w:r>
      <w:r w:rsidRPr="00535221">
        <w:t>such</w:t>
      </w:r>
      <w:r w:rsidR="007545F9">
        <w:t xml:space="preserve"> </w:t>
      </w:r>
      <w:r w:rsidRPr="00535221">
        <w:t>as</w:t>
      </w:r>
      <w:r w:rsidR="007545F9">
        <w:t xml:space="preserve"> </w:t>
      </w:r>
      <w:r w:rsidRPr="00535221">
        <w:t>an</w:t>
      </w:r>
      <w:r w:rsidR="007545F9">
        <w:t xml:space="preserve"> </w:t>
      </w:r>
      <w:r w:rsidRPr="00535221">
        <w:t>assertion</w:t>
      </w:r>
      <w:r w:rsidR="007545F9">
        <w:t xml:space="preserve"> </w:t>
      </w:r>
      <w:r w:rsidRPr="00535221">
        <w:t>that</w:t>
      </w:r>
      <w:r w:rsidR="007545F9">
        <w:t xml:space="preserve"> </w:t>
      </w:r>
      <w:r w:rsidRPr="00535221">
        <w:t>a</w:t>
      </w:r>
      <w:r w:rsidR="007545F9">
        <w:t xml:space="preserve"> </w:t>
      </w:r>
      <w:r w:rsidRPr="00535221">
        <w:t>variable</w:t>
      </w:r>
      <w:r w:rsidR="007545F9">
        <w:t xml:space="preserve"> </w:t>
      </w:r>
      <w:r w:rsidRPr="00535221">
        <w:t>has</w:t>
      </w:r>
      <w:r w:rsidR="007545F9">
        <w:t xml:space="preserve"> </w:t>
      </w:r>
      <w:r w:rsidRPr="00535221">
        <w:t>a</w:t>
      </w:r>
      <w:r w:rsidR="007545F9">
        <w:t xml:space="preserve"> </w:t>
      </w:r>
      <w:r w:rsidRPr="00535221">
        <w:t>given</w:t>
      </w:r>
      <w:r w:rsidR="007545F9">
        <w:t xml:space="preserve"> </w:t>
      </w:r>
      <w:r w:rsidRPr="00535221">
        <w:t>value,</w:t>
      </w:r>
      <w:r w:rsidR="007545F9">
        <w:t xml:space="preserve"> </w:t>
      </w:r>
      <w:r w:rsidRPr="00535221">
        <w:t>and</w:t>
      </w:r>
      <w:r w:rsidR="007545F9">
        <w:t xml:space="preserve"> </w:t>
      </w:r>
      <w:r w:rsidR="007F1316">
        <w:t>along</w:t>
      </w:r>
      <w:r w:rsidR="007545F9">
        <w:t xml:space="preserve"> </w:t>
      </w:r>
      <w:r w:rsidR="007F1316">
        <w:t>with</w:t>
      </w:r>
      <w:r w:rsidR="007545F9">
        <w:t xml:space="preserve"> </w:t>
      </w:r>
      <w:r w:rsidRPr="00535221">
        <w:t>explicitly</w:t>
      </w:r>
      <w:r w:rsidR="007545F9">
        <w:t xml:space="preserve"> </w:t>
      </w:r>
      <w:r w:rsidR="007F1316">
        <w:t>providing</w:t>
      </w:r>
      <w:r w:rsidR="007545F9">
        <w:t xml:space="preserve"> </w:t>
      </w:r>
      <w:r w:rsidRPr="00535221">
        <w:t>results</w:t>
      </w:r>
      <w:r w:rsidR="007545F9">
        <w:t xml:space="preserve"> </w:t>
      </w:r>
      <w:r w:rsidRPr="00535221">
        <w:t>via</w:t>
      </w:r>
      <w:r w:rsidR="007545F9">
        <w:t xml:space="preserve"> </w:t>
      </w:r>
      <w:r w:rsidRPr="00535221">
        <w:t>specific</w:t>
      </w:r>
      <w:r w:rsidR="007545F9">
        <w:t xml:space="preserve"> </w:t>
      </w:r>
      <w:r w:rsidRPr="00535221">
        <w:t>APIs.</w:t>
      </w:r>
      <w:r w:rsidR="007545F9">
        <w:t xml:space="preserve"> </w:t>
      </w:r>
    </w:p>
    <w:p w14:paraId="6EE28A31" w14:textId="31651B52" w:rsidR="003D5E7E" w:rsidRDefault="00927185" w:rsidP="00EA618B">
      <w:pPr>
        <w:pStyle w:val="SubStepAlpha"/>
      </w:pPr>
      <w:r>
        <w:t>The</w:t>
      </w:r>
      <w:r w:rsidR="007545F9">
        <w:t xml:space="preserve"> </w:t>
      </w:r>
      <w:r>
        <w:t>Python</w:t>
      </w:r>
      <w:r w:rsidR="007545F9">
        <w:t xml:space="preserve"> </w:t>
      </w:r>
      <w:r>
        <w:t>script</w:t>
      </w:r>
      <w:r w:rsidR="007545F9">
        <w:t xml:space="preserve">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 w:rsidR="00EA618B">
        <w:t>use</w:t>
      </w:r>
      <w:r w:rsidR="007545F9">
        <w:t xml:space="preserve"> </w:t>
      </w:r>
      <w:r w:rsidR="00566D8C">
        <w:t>is</w:t>
      </w:r>
      <w:r w:rsidR="007545F9">
        <w:t xml:space="preserve"> </w:t>
      </w:r>
      <w:r w:rsidRPr="00566D8C">
        <w:rPr>
          <w:b/>
          <w:bCs/>
        </w:rPr>
        <w:t>basic_example_script.py</w:t>
      </w:r>
      <w:r>
        <w:t>.</w:t>
      </w:r>
      <w:r w:rsidR="007545F9">
        <w:t xml:space="preserve"> </w:t>
      </w:r>
      <w:r w:rsidR="00A979F8">
        <w:t>Display</w:t>
      </w:r>
      <w:r w:rsidR="007545F9">
        <w:t xml:space="preserve"> </w:t>
      </w:r>
      <w:r w:rsidR="00A979F8">
        <w:t>the</w:t>
      </w:r>
      <w:r w:rsidR="007545F9">
        <w:t xml:space="preserve"> </w:t>
      </w:r>
      <w:r w:rsidR="00A979F8">
        <w:t>content</w:t>
      </w:r>
      <w:r w:rsidR="007545F9">
        <w:t xml:space="preserve"> </w:t>
      </w:r>
      <w:r w:rsidR="00A979F8">
        <w:t>of</w:t>
      </w:r>
      <w:r w:rsidR="007545F9">
        <w:t xml:space="preserve"> </w:t>
      </w:r>
      <w:r w:rsidR="00A979F8">
        <w:t>the</w:t>
      </w:r>
      <w:r w:rsidR="007545F9">
        <w:t xml:space="preserve"> </w:t>
      </w:r>
      <w:r w:rsidR="00A979F8">
        <w:t>Python</w:t>
      </w:r>
      <w:r w:rsidR="007545F9">
        <w:t xml:space="preserve"> </w:t>
      </w:r>
      <w:r w:rsidR="00A979F8">
        <w:t>script</w:t>
      </w:r>
      <w:r w:rsidR="007545F9">
        <w:t xml:space="preserve"> </w:t>
      </w:r>
      <w:r w:rsidR="00A979F8">
        <w:t>using</w:t>
      </w:r>
      <w:r w:rsidR="007545F9">
        <w:t xml:space="preserve"> </w:t>
      </w:r>
      <w:r w:rsidR="00A979F8">
        <w:t>the</w:t>
      </w:r>
      <w:r w:rsidR="007545F9">
        <w:t xml:space="preserve"> </w:t>
      </w:r>
      <w:r w:rsidR="00A979F8" w:rsidRPr="00927185">
        <w:rPr>
          <w:b/>
          <w:bCs/>
        </w:rPr>
        <w:t>cat</w:t>
      </w:r>
      <w:r w:rsidR="007545F9">
        <w:t xml:space="preserve"> </w:t>
      </w:r>
      <w:r w:rsidR="00A979F8">
        <w:t>command</w:t>
      </w:r>
      <w:r w:rsidR="00C146FC">
        <w:t xml:space="preserve">. Pipe it to </w:t>
      </w:r>
      <w:r w:rsidR="00C146FC" w:rsidRPr="00C146FC">
        <w:rPr>
          <w:b/>
          <w:bCs/>
        </w:rPr>
        <w:t>more</w:t>
      </w:r>
      <w:r w:rsidR="00C146FC">
        <w:t xml:space="preserve"> if you want to view it one screen or line at a time</w:t>
      </w:r>
      <w:r w:rsidR="00A979F8">
        <w:t>.</w:t>
      </w:r>
      <w:r w:rsidR="007545F9">
        <w:t xml:space="preserve"> </w:t>
      </w:r>
      <w:r w:rsidR="003D5E7E">
        <w:t>Notice</w:t>
      </w:r>
      <w:r w:rsidR="007545F9">
        <w:t xml:space="preserve"> </w:t>
      </w:r>
      <w:r w:rsidR="003D5E7E">
        <w:t>that</w:t>
      </w:r>
      <w:r w:rsidR="007545F9">
        <w:t xml:space="preserve"> </w:t>
      </w:r>
      <w:r w:rsidR="003D5E7E">
        <w:t>this</w:t>
      </w:r>
      <w:r w:rsidR="007545F9">
        <w:t xml:space="preserve"> </w:t>
      </w:r>
      <w:r w:rsidR="003D5E7E">
        <w:t>script</w:t>
      </w:r>
      <w:r w:rsidR="007545F9">
        <w:t xml:space="preserve"> </w:t>
      </w:r>
      <w:r w:rsidR="003D5E7E">
        <w:t>contains</w:t>
      </w:r>
      <w:r w:rsidR="007545F9">
        <w:t xml:space="preserve"> </w:t>
      </w:r>
      <w:r w:rsidR="003D5E7E">
        <w:t>the</w:t>
      </w:r>
      <w:r w:rsidR="007545F9">
        <w:t xml:space="preserve"> </w:t>
      </w:r>
      <w:r w:rsidR="003D5E7E">
        <w:t>following</w:t>
      </w:r>
      <w:r w:rsidR="007545F9">
        <w:t xml:space="preserve"> </w:t>
      </w:r>
      <w:r w:rsidR="003D5E7E">
        <w:t>sections</w:t>
      </w:r>
      <w:r w:rsidR="007545F9">
        <w:t xml:space="preserve"> </w:t>
      </w:r>
      <w:r w:rsidR="003D5E7E">
        <w:t>as</w:t>
      </w:r>
      <w:r w:rsidR="007545F9">
        <w:t xml:space="preserve"> </w:t>
      </w:r>
      <w:r w:rsidR="003D5E7E">
        <w:t>highlighted</w:t>
      </w:r>
      <w:r w:rsidR="007545F9">
        <w:t xml:space="preserve"> </w:t>
      </w:r>
      <w:r w:rsidR="003D5E7E">
        <w:t>in</w:t>
      </w:r>
      <w:r w:rsidR="007545F9">
        <w:t xml:space="preserve"> </w:t>
      </w:r>
      <w:r w:rsidR="003D5E7E">
        <w:t>the</w:t>
      </w:r>
      <w:r w:rsidR="007545F9">
        <w:t xml:space="preserve"> </w:t>
      </w:r>
      <w:r w:rsidR="003D5E7E">
        <w:t>output</w:t>
      </w:r>
      <w:r w:rsidR="007545F9">
        <w:t xml:space="preserve"> </w:t>
      </w:r>
      <w:r w:rsidR="003D5E7E">
        <w:t>below:</w:t>
      </w:r>
    </w:p>
    <w:p w14:paraId="03DC6AB9" w14:textId="13155279" w:rsidR="003D5E7E" w:rsidRDefault="003D5E7E" w:rsidP="00A45406">
      <w:pPr>
        <w:pStyle w:val="Bulletlevel2"/>
      </w:pPr>
      <w:r>
        <w:t>A</w:t>
      </w:r>
      <w:r w:rsidR="007545F9">
        <w:t xml:space="preserve"> </w:t>
      </w:r>
      <w:r>
        <w:t>common</w:t>
      </w:r>
      <w:r w:rsidR="007545F9">
        <w:t xml:space="preserve"> </w:t>
      </w:r>
      <w:r>
        <w:t>setup</w:t>
      </w:r>
      <w:r w:rsidR="007545F9">
        <w:t xml:space="preserve"> </w:t>
      </w:r>
      <w:proofErr w:type="gramStart"/>
      <w:r>
        <w:t>block</w:t>
      </w:r>
      <w:proofErr w:type="gramEnd"/>
    </w:p>
    <w:p w14:paraId="39F6E47E" w14:textId="7349D38F" w:rsidR="003D5E7E" w:rsidRDefault="003D5E7E" w:rsidP="00A45406">
      <w:pPr>
        <w:pStyle w:val="Bulletlevel2"/>
      </w:pPr>
      <w:r>
        <w:t>Multiple</w:t>
      </w:r>
      <w:r w:rsidR="007545F9">
        <w:t xml:space="preserve"> </w:t>
      </w:r>
      <w:r>
        <w:t>testing</w:t>
      </w:r>
      <w:r w:rsidR="007545F9">
        <w:t xml:space="preserve"> </w:t>
      </w:r>
      <w:r>
        <w:t>blocks</w:t>
      </w:r>
    </w:p>
    <w:p w14:paraId="54115D17" w14:textId="320C3ADC" w:rsidR="0041777E" w:rsidRPr="0041777E" w:rsidRDefault="003D5E7E" w:rsidP="00A45406">
      <w:pPr>
        <w:pStyle w:val="Bulletlevel2"/>
      </w:pPr>
      <w:r>
        <w:t>A</w:t>
      </w:r>
      <w:r w:rsidR="007545F9">
        <w:t xml:space="preserve"> </w:t>
      </w:r>
      <w:r>
        <w:t>common</w:t>
      </w:r>
      <w:r w:rsidR="007545F9">
        <w:t xml:space="preserve"> </w:t>
      </w:r>
      <w:r>
        <w:t>Cleanup</w:t>
      </w:r>
      <w:r w:rsidR="007545F9">
        <w:t xml:space="preserve"> </w:t>
      </w:r>
      <w:r>
        <w:t>block</w:t>
      </w:r>
    </w:p>
    <w:p w14:paraId="5C04A9F0" w14:textId="77777777" w:rsidR="0041777E" w:rsidRDefault="0041777E" w:rsidP="0041777E">
      <w:pPr>
        <w:pStyle w:val="SubStepAlpha"/>
        <w:numPr>
          <w:ilvl w:val="0"/>
          <w:numId w:val="0"/>
        </w:numPr>
        <w:ind w:left="720"/>
      </w:pPr>
      <w:r>
        <w:t>These blocks contain statements that prepare and/or determine readiness of the test topology (a process that can include problem injection), perform tests, and then return the topology to a known state.</w:t>
      </w:r>
    </w:p>
    <w:p w14:paraId="61357CE1" w14:textId="398E2299" w:rsidR="0041777E" w:rsidRDefault="0041777E" w:rsidP="00EA618B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t xml:space="preserve">The Testing blocks - often referred to in </w:t>
      </w:r>
      <w:proofErr w:type="spellStart"/>
      <w:r>
        <w:t>pyATS</w:t>
      </w:r>
      <w:proofErr w:type="spellEnd"/>
      <w:r>
        <w:t xml:space="preserve"> documentation as the Test Cases - can each contain multiple tests, with their own Setup and Cleanup code. Best practice suggests, though, that the common Cleanup section, at the end, be designed for idempotency</w:t>
      </w:r>
      <w:r w:rsidR="00F7680C">
        <w:t>, meaning</w:t>
      </w:r>
      <w:r>
        <w:t xml:space="preserve"> it should check and restore all changes made by Setup and Test, </w:t>
      </w:r>
      <w:r w:rsidR="00F7680C">
        <w:t xml:space="preserve">and </w:t>
      </w:r>
      <w:r>
        <w:t>restor</w:t>
      </w:r>
      <w:r w:rsidR="00F7680C">
        <w:t>e</w:t>
      </w:r>
      <w:r>
        <w:t xml:space="preserve"> the topology to its original, desired state. </w:t>
      </w:r>
    </w:p>
    <w:p w14:paraId="42A53A3A" w14:textId="00839C57" w:rsidR="00A979F8" w:rsidRPr="00535221" w:rsidRDefault="003D5E7E" w:rsidP="00EA618B">
      <w:pPr>
        <w:pStyle w:val="SubStepAlpha"/>
        <w:numPr>
          <w:ilvl w:val="0"/>
          <w:numId w:val="0"/>
        </w:numPr>
        <w:ind w:left="720"/>
      </w:pPr>
      <w:r w:rsidRPr="00EA618B">
        <w:rPr>
          <w:b/>
          <w:bCs/>
        </w:rPr>
        <w:t>Note</w:t>
      </w:r>
      <w:r>
        <w:t>:</w:t>
      </w:r>
      <w:r w:rsidR="007545F9">
        <w:t xml:space="preserve"> </w:t>
      </w:r>
      <w:r>
        <w:t>Although</w:t>
      </w:r>
      <w:r w:rsidR="007545F9">
        <w:t xml:space="preserve"> </w:t>
      </w:r>
      <w:r>
        <w:t>it</w:t>
      </w:r>
      <w:r w:rsidR="007545F9">
        <w:t xml:space="preserve"> </w:t>
      </w:r>
      <w:r>
        <w:t>is</w:t>
      </w:r>
      <w:r w:rsidR="007545F9">
        <w:t xml:space="preserve"> </w:t>
      </w:r>
      <w:r>
        <w:t>not</w:t>
      </w:r>
      <w:r w:rsidR="007545F9">
        <w:t xml:space="preserve"> </w:t>
      </w:r>
      <w:r>
        <w:t>necessary</w:t>
      </w:r>
      <w:r w:rsidR="007545F9">
        <w:t xml:space="preserve"> </w:t>
      </w:r>
      <w:r>
        <w:t>to</w:t>
      </w:r>
      <w:r w:rsidR="007545F9">
        <w:t xml:space="preserve"> </w:t>
      </w:r>
      <w:r>
        <w:t>understand</w:t>
      </w:r>
      <w:r w:rsidR="007545F9">
        <w:t xml:space="preserve"> </w:t>
      </w:r>
      <w:r>
        <w:t>the</w:t>
      </w:r>
      <w:r w:rsidR="007545F9">
        <w:t xml:space="preserve"> </w:t>
      </w:r>
      <w:r>
        <w:t>code,</w:t>
      </w:r>
      <w:r w:rsidR="007545F9">
        <w:t xml:space="preserve">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>
        <w:t>find</w:t>
      </w:r>
      <w:r w:rsidR="007545F9">
        <w:t xml:space="preserve"> </w:t>
      </w:r>
      <w:r>
        <w:t>it</w:t>
      </w:r>
      <w:r w:rsidR="007545F9">
        <w:t xml:space="preserve"> </w:t>
      </w:r>
      <w:r>
        <w:t>helpful</w:t>
      </w:r>
      <w:r w:rsidR="007545F9">
        <w:t xml:space="preserve"> </w:t>
      </w:r>
      <w:r>
        <w:t>to</w:t>
      </w:r>
      <w:r w:rsidR="007545F9">
        <w:t xml:space="preserve"> </w:t>
      </w:r>
      <w:r>
        <w:t>read</w:t>
      </w:r>
      <w:r w:rsidR="007545F9">
        <w:t xml:space="preserve"> </w:t>
      </w:r>
      <w:r>
        <w:t>the</w:t>
      </w:r>
      <w:r w:rsidR="007545F9">
        <w:t xml:space="preserve"> </w:t>
      </w:r>
      <w:r>
        <w:t>comments</w:t>
      </w:r>
      <w:r w:rsidR="007545F9">
        <w:t xml:space="preserve"> </w:t>
      </w:r>
      <w:r>
        <w:t>within</w:t>
      </w:r>
      <w:r w:rsidR="007545F9">
        <w:t xml:space="preserve"> </w:t>
      </w:r>
      <w:r>
        <w:t>the</w:t>
      </w:r>
      <w:r w:rsidR="007545F9">
        <w:t xml:space="preserve"> </w:t>
      </w:r>
      <w:r>
        <w:t>Python</w:t>
      </w:r>
      <w:r w:rsidR="007545F9">
        <w:t xml:space="preserve"> </w:t>
      </w:r>
      <w:r>
        <w:t>script.</w:t>
      </w:r>
      <w:r w:rsidR="007545F9">
        <w:t xml:space="preserve"> </w:t>
      </w:r>
    </w:p>
    <w:p w14:paraId="577BE347" w14:textId="6397FE57" w:rsidR="00331CCB" w:rsidRPr="00331CCB" w:rsidRDefault="00331CCB" w:rsidP="00331CCB">
      <w:pPr>
        <w:pStyle w:val="CMD"/>
      </w:pPr>
      <w:r w:rsidRPr="00331CCB">
        <w:t>(csr1kv)</w:t>
      </w:r>
      <w:r w:rsidR="007545F9">
        <w:t xml:space="preserve"> </w:t>
      </w:r>
      <w:proofErr w:type="spellStart"/>
      <w:r w:rsidRPr="00331CCB">
        <w:t>devasc@labvm</w:t>
      </w:r>
      <w:proofErr w:type="spellEnd"/>
      <w:r w:rsidRPr="00331CCB">
        <w:t>:~/labs/</w:t>
      </w:r>
      <w:proofErr w:type="spellStart"/>
      <w:r w:rsidRPr="00331CCB">
        <w:t>devnet-src</w:t>
      </w:r>
      <w:proofErr w:type="spellEnd"/>
      <w:r w:rsidRPr="00331CCB">
        <w:t>/</w:t>
      </w:r>
      <w:proofErr w:type="spellStart"/>
      <w:r w:rsidRPr="00331CCB">
        <w:t>pyats</w:t>
      </w:r>
      <w:proofErr w:type="spellEnd"/>
      <w:r w:rsidRPr="00331CCB">
        <w:t>/csr1kv$</w:t>
      </w:r>
      <w:r w:rsidR="007545F9">
        <w:t xml:space="preserve"> </w:t>
      </w:r>
      <w:r w:rsidRPr="00331CCB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331CCB">
        <w:rPr>
          <w:b/>
          <w:bCs/>
        </w:rPr>
        <w:t>examples/basic/basic_example_script.py</w:t>
      </w:r>
      <w:r w:rsidR="00B857C9">
        <w:rPr>
          <w:b/>
          <w:bCs/>
        </w:rPr>
        <w:t xml:space="preserve"> | more</w:t>
      </w:r>
    </w:p>
    <w:p w14:paraId="46CAFAA0" w14:textId="5984D079" w:rsidR="00331CCB" w:rsidRPr="00331CCB" w:rsidRDefault="00331CCB" w:rsidP="00EA618B">
      <w:pPr>
        <w:pStyle w:val="CMDOutput"/>
      </w:pPr>
      <w:r w:rsidRPr="00331CCB">
        <w:t>#!/</w:t>
      </w:r>
      <w:proofErr w:type="spellStart"/>
      <w:r w:rsidRPr="00331CCB">
        <w:t>usr</w:t>
      </w:r>
      <w:proofErr w:type="spellEnd"/>
      <w:r w:rsidRPr="00331CCB">
        <w:t>/bin/env</w:t>
      </w:r>
      <w:r w:rsidR="007545F9">
        <w:t xml:space="preserve"> </w:t>
      </w:r>
      <w:r w:rsidRPr="00331CCB">
        <w:t>python</w:t>
      </w:r>
    </w:p>
    <w:p w14:paraId="73FDB22D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66A95152" w14:textId="18423B15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basic_example.py</w:t>
      </w:r>
      <w:r w:rsidR="007545F9">
        <w:t xml:space="preserve"> </w:t>
      </w:r>
      <w:r w:rsidRPr="00331CCB">
        <w:t>:</w:t>
      </w:r>
      <w:r w:rsidR="007545F9">
        <w:t xml:space="preserve"> </w:t>
      </w:r>
      <w:r w:rsidRPr="00331CCB">
        <w:t>A</w:t>
      </w:r>
      <w:r w:rsidR="007545F9">
        <w:t xml:space="preserve"> </w:t>
      </w:r>
      <w:r w:rsidRPr="00331CCB">
        <w:t>very</w:t>
      </w:r>
      <w:r w:rsidR="007545F9">
        <w:t xml:space="preserve"> </w:t>
      </w:r>
      <w:r w:rsidRPr="00331CCB">
        <w:t>simple</w:t>
      </w:r>
      <w:r w:rsidR="007545F9">
        <w:t xml:space="preserve"> </w:t>
      </w:r>
      <w:r w:rsidRPr="00331CCB">
        <w:t>test</w:t>
      </w:r>
      <w:r w:rsidR="007545F9">
        <w:t xml:space="preserve"> </w:t>
      </w:r>
      <w:r w:rsidRPr="00331CCB">
        <w:t>script</w:t>
      </w:r>
      <w:r w:rsidR="007545F9">
        <w:t xml:space="preserve"> </w:t>
      </w:r>
      <w:r w:rsidRPr="00331CCB">
        <w:t>example</w:t>
      </w:r>
      <w:r w:rsidR="007545F9">
        <w:t xml:space="preserve"> </w:t>
      </w:r>
      <w:r w:rsidRPr="00331CCB">
        <w:t>which</w:t>
      </w:r>
      <w:r w:rsidR="007545F9">
        <w:t xml:space="preserve"> </w:t>
      </w:r>
      <w:r w:rsidRPr="00331CCB">
        <w:t>include:</w:t>
      </w:r>
    </w:p>
    <w:p w14:paraId="08A1A310" w14:textId="1A3988DC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    </w:t>
      </w:r>
      <w:proofErr w:type="spellStart"/>
      <w:r w:rsidRPr="00331CCB">
        <w:t>common_setup</w:t>
      </w:r>
      <w:proofErr w:type="spellEnd"/>
    </w:p>
    <w:p w14:paraId="3BF96259" w14:textId="5CE89927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    </w:t>
      </w:r>
      <w:proofErr w:type="spellStart"/>
      <w:r w:rsidRPr="00331CCB">
        <w:t>Tescases</w:t>
      </w:r>
      <w:proofErr w:type="spellEnd"/>
    </w:p>
    <w:p w14:paraId="693EB963" w14:textId="5B86FE23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    </w:t>
      </w:r>
      <w:proofErr w:type="spellStart"/>
      <w:r w:rsidRPr="00331CCB">
        <w:t>common_cleanup</w:t>
      </w:r>
      <w:proofErr w:type="spellEnd"/>
    </w:p>
    <w:p w14:paraId="265AE8A1" w14:textId="526E7A3D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The</w:t>
      </w:r>
      <w:r w:rsidR="007545F9">
        <w:t xml:space="preserve"> </w:t>
      </w:r>
      <w:r w:rsidRPr="00331CCB">
        <w:t>purpose</w:t>
      </w:r>
      <w:r w:rsidR="007545F9">
        <w:t xml:space="preserve"> </w:t>
      </w:r>
      <w:r w:rsidRPr="00331CCB">
        <w:t>of</w:t>
      </w:r>
      <w:r w:rsidR="007545F9">
        <w:t xml:space="preserve"> </w:t>
      </w:r>
      <w:r w:rsidRPr="00331CCB">
        <w:t>this</w:t>
      </w:r>
      <w:r w:rsidR="007545F9">
        <w:t xml:space="preserve"> </w:t>
      </w:r>
      <w:r w:rsidRPr="00331CCB">
        <w:t>sample</w:t>
      </w:r>
      <w:r w:rsidR="007545F9">
        <w:t xml:space="preserve"> </w:t>
      </w:r>
      <w:r w:rsidRPr="00331CCB">
        <w:t>test</w:t>
      </w:r>
      <w:r w:rsidR="007545F9">
        <w:t xml:space="preserve"> </w:t>
      </w:r>
      <w:r w:rsidRPr="00331CCB">
        <w:t>script</w:t>
      </w:r>
      <w:r w:rsidR="007545F9">
        <w:t xml:space="preserve"> </w:t>
      </w:r>
      <w:r w:rsidRPr="00331CCB">
        <w:t>is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show</w:t>
      </w:r>
      <w:r w:rsidR="007545F9">
        <w:t xml:space="preserve"> </w:t>
      </w:r>
      <w:r w:rsidRPr="00331CCB">
        <w:t>the</w:t>
      </w:r>
      <w:r w:rsidR="007545F9">
        <w:t xml:space="preserve"> </w:t>
      </w:r>
      <w:r w:rsidRPr="00331CCB">
        <w:t>"hello</w:t>
      </w:r>
      <w:r w:rsidR="007545F9">
        <w:t xml:space="preserve"> </w:t>
      </w:r>
      <w:r w:rsidRPr="00331CCB">
        <w:t>world"</w:t>
      </w:r>
    </w:p>
    <w:p w14:paraId="089B1DEA" w14:textId="085975F7" w:rsidR="00331CCB" w:rsidRPr="00331CCB" w:rsidRDefault="00331CCB" w:rsidP="00EA618B">
      <w:pPr>
        <w:pStyle w:val="CMDOutput"/>
      </w:pPr>
      <w:r w:rsidRPr="00331CCB">
        <w:lastRenderedPageBreak/>
        <w:t>#</w:t>
      </w:r>
      <w:r w:rsidR="007545F9">
        <w:t xml:space="preserve"> </w:t>
      </w:r>
      <w:r w:rsidRPr="00331CCB">
        <w:t>of</w:t>
      </w:r>
      <w:r w:rsidR="007545F9">
        <w:t xml:space="preserve"> </w:t>
      </w:r>
      <w:proofErr w:type="spellStart"/>
      <w:r w:rsidRPr="00331CCB">
        <w:t>aetest</w:t>
      </w:r>
      <w:proofErr w:type="spellEnd"/>
      <w:r w:rsidRPr="00331CCB">
        <w:t>.</w:t>
      </w:r>
    </w:p>
    <w:p w14:paraId="41D7610A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7EB29DF6" w14:textId="77777777" w:rsidR="00331CCB" w:rsidRPr="00331CCB" w:rsidRDefault="00331CCB" w:rsidP="00EA618B">
      <w:pPr>
        <w:pStyle w:val="CMDOutput"/>
      </w:pPr>
    </w:p>
    <w:p w14:paraId="2562E4B3" w14:textId="7E06FE9B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get</w:t>
      </w:r>
      <w:r w:rsidR="007545F9">
        <w:t xml:space="preserve"> </w:t>
      </w:r>
      <w:r w:rsidRPr="00331CCB">
        <w:t>a</w:t>
      </w:r>
      <w:r w:rsidR="007545F9">
        <w:t xml:space="preserve"> </w:t>
      </w:r>
      <w:r w:rsidRPr="00331CCB">
        <w:t>logger</w:t>
      </w:r>
      <w:r w:rsidR="007545F9">
        <w:t xml:space="preserve"> </w:t>
      </w:r>
      <w:r w:rsidRPr="00331CCB">
        <w:t>for</w:t>
      </w:r>
      <w:r w:rsidR="007545F9">
        <w:t xml:space="preserve"> </w:t>
      </w:r>
      <w:r w:rsidRPr="00331CCB">
        <w:t>the</w:t>
      </w:r>
      <w:r w:rsidR="007545F9">
        <w:t xml:space="preserve"> </w:t>
      </w:r>
      <w:r w:rsidRPr="00331CCB">
        <w:t>script</w:t>
      </w:r>
    </w:p>
    <w:p w14:paraId="5DEC6418" w14:textId="6D6283A8" w:rsidR="00331CCB" w:rsidRPr="00331CCB" w:rsidRDefault="00331CCB" w:rsidP="00EA618B">
      <w:pPr>
        <w:pStyle w:val="CMDOutput"/>
      </w:pPr>
      <w:r w:rsidRPr="00331CCB">
        <w:t>import</w:t>
      </w:r>
      <w:r w:rsidR="007545F9">
        <w:t xml:space="preserve"> </w:t>
      </w:r>
      <w:r w:rsidRPr="00331CCB">
        <w:t>logging</w:t>
      </w:r>
    </w:p>
    <w:p w14:paraId="50C8C7FB" w14:textId="77777777" w:rsidR="00331CCB" w:rsidRPr="00331CCB" w:rsidRDefault="00331CCB" w:rsidP="00EA618B">
      <w:pPr>
        <w:pStyle w:val="CMDOutput"/>
      </w:pPr>
    </w:p>
    <w:p w14:paraId="41ACCB2A" w14:textId="314CDE2F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Needed</w:t>
      </w:r>
      <w:r w:rsidR="007545F9">
        <w:t xml:space="preserve"> </w:t>
      </w:r>
      <w:r w:rsidRPr="00331CCB">
        <w:t>for</w:t>
      </w:r>
      <w:r w:rsidR="007545F9">
        <w:t xml:space="preserve"> </w:t>
      </w:r>
      <w:proofErr w:type="spellStart"/>
      <w:r w:rsidRPr="00331CCB">
        <w:t>aetest</w:t>
      </w:r>
      <w:proofErr w:type="spellEnd"/>
      <w:r w:rsidR="007545F9">
        <w:t xml:space="preserve"> </w:t>
      </w:r>
      <w:r w:rsidRPr="00331CCB">
        <w:t>script</w:t>
      </w:r>
    </w:p>
    <w:p w14:paraId="1CFAE214" w14:textId="016E1873" w:rsidR="00331CCB" w:rsidRPr="00331CCB" w:rsidRDefault="00331CCB" w:rsidP="00EA618B">
      <w:pPr>
        <w:pStyle w:val="CMDOutput"/>
      </w:pPr>
      <w:r w:rsidRPr="00331CCB">
        <w:t>from</w:t>
      </w:r>
      <w:r w:rsidR="007545F9">
        <w:t xml:space="preserve"> </w:t>
      </w:r>
      <w:proofErr w:type="spellStart"/>
      <w:r w:rsidRPr="00331CCB">
        <w:t>pyats</w:t>
      </w:r>
      <w:proofErr w:type="spellEnd"/>
      <w:r w:rsidR="007545F9">
        <w:t xml:space="preserve"> </w:t>
      </w:r>
      <w:r w:rsidRPr="00331CCB">
        <w:t>import</w:t>
      </w:r>
      <w:r w:rsidR="007545F9">
        <w:t xml:space="preserve"> </w:t>
      </w:r>
      <w:proofErr w:type="spellStart"/>
      <w:r w:rsidRPr="00331CCB">
        <w:t>aetest</w:t>
      </w:r>
      <w:proofErr w:type="spellEnd"/>
    </w:p>
    <w:p w14:paraId="5FBFC83E" w14:textId="77777777" w:rsidR="00331CCB" w:rsidRPr="00331CCB" w:rsidRDefault="00331CCB" w:rsidP="00EA618B">
      <w:pPr>
        <w:pStyle w:val="CMDOutput"/>
      </w:pPr>
    </w:p>
    <w:p w14:paraId="5B71EE74" w14:textId="4C7E301D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Get</w:t>
      </w:r>
      <w:r w:rsidR="007545F9">
        <w:t xml:space="preserve"> </w:t>
      </w:r>
      <w:r w:rsidRPr="00331CCB">
        <w:t>your</w:t>
      </w:r>
      <w:r w:rsidR="007545F9">
        <w:t xml:space="preserve"> </w:t>
      </w:r>
      <w:r w:rsidRPr="00331CCB">
        <w:t>logger</w:t>
      </w:r>
      <w:r w:rsidR="007545F9">
        <w:t xml:space="preserve"> </w:t>
      </w:r>
      <w:r w:rsidRPr="00331CCB">
        <w:t>for</w:t>
      </w:r>
      <w:r w:rsidR="007545F9">
        <w:t xml:space="preserve"> </w:t>
      </w:r>
      <w:r w:rsidRPr="00331CCB">
        <w:t>your</w:t>
      </w:r>
      <w:r w:rsidR="007545F9">
        <w:t xml:space="preserve"> </w:t>
      </w:r>
      <w:r w:rsidRPr="00331CCB">
        <w:t>script</w:t>
      </w:r>
    </w:p>
    <w:p w14:paraId="3CD5C29D" w14:textId="0635EF75" w:rsidR="00331CCB" w:rsidRPr="00331CCB" w:rsidRDefault="00331CCB" w:rsidP="00EA618B">
      <w:pPr>
        <w:pStyle w:val="CMDOutput"/>
      </w:pPr>
      <w:r w:rsidRPr="00331CCB">
        <w:t>log</w:t>
      </w:r>
      <w:r w:rsidR="007545F9">
        <w:t xml:space="preserve"> </w:t>
      </w:r>
      <w:r w:rsidRPr="00331CCB">
        <w:t>=</w:t>
      </w:r>
      <w:r w:rsidR="007545F9">
        <w:t xml:space="preserve"> </w:t>
      </w:r>
      <w:proofErr w:type="spellStart"/>
      <w:r w:rsidRPr="00331CCB">
        <w:t>logging.getLogger</w:t>
      </w:r>
      <w:proofErr w:type="spellEnd"/>
      <w:r w:rsidRPr="00331CCB">
        <w:t>(__name__)</w:t>
      </w:r>
    </w:p>
    <w:p w14:paraId="6F97DF24" w14:textId="77777777" w:rsidR="00331CCB" w:rsidRPr="00331CCB" w:rsidRDefault="00331CCB" w:rsidP="00EA618B">
      <w:pPr>
        <w:pStyle w:val="CMDOutput"/>
      </w:pPr>
    </w:p>
    <w:p w14:paraId="30586DAD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4B745A97" w14:textId="09A85A0B" w:rsidR="00331CCB" w:rsidRPr="00331CCB" w:rsidRDefault="00331CCB" w:rsidP="00EA618B">
      <w:pPr>
        <w:pStyle w:val="CMDOutput"/>
      </w:pPr>
      <w:r w:rsidRPr="00331CCB">
        <w:t>###</w:t>
      </w:r>
      <w:r w:rsidR="007545F9">
        <w:t xml:space="preserve">                  </w:t>
      </w:r>
      <w:r w:rsidRPr="00331CCB">
        <w:rPr>
          <w:highlight w:val="yellow"/>
        </w:rPr>
        <w:t>COMMON</w:t>
      </w:r>
      <w:r w:rsidR="007545F9">
        <w:rPr>
          <w:highlight w:val="yellow"/>
        </w:rPr>
        <w:t xml:space="preserve"> </w:t>
      </w:r>
      <w:r w:rsidRPr="00331CCB">
        <w:rPr>
          <w:highlight w:val="yellow"/>
        </w:rPr>
        <w:t>SETUP</w:t>
      </w:r>
      <w:r w:rsidR="007545F9">
        <w:rPr>
          <w:highlight w:val="yellow"/>
        </w:rPr>
        <w:t xml:space="preserve"> </w:t>
      </w:r>
      <w:r w:rsidRPr="00331CCB">
        <w:rPr>
          <w:highlight w:val="yellow"/>
        </w:rPr>
        <w:t>SECTION</w:t>
      </w:r>
      <w:r w:rsidR="007545F9">
        <w:t xml:space="preserve">                       </w:t>
      </w:r>
      <w:r w:rsidRPr="00331CCB">
        <w:t>###</w:t>
      </w:r>
    </w:p>
    <w:p w14:paraId="49C43D67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08747D80" w14:textId="77777777" w:rsidR="00331CCB" w:rsidRPr="00331CCB" w:rsidRDefault="00331CCB" w:rsidP="00EA618B">
      <w:pPr>
        <w:pStyle w:val="CMDOutput"/>
      </w:pPr>
    </w:p>
    <w:p w14:paraId="77FF4C3F" w14:textId="7872885C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This</w:t>
      </w:r>
      <w:r w:rsidR="007545F9">
        <w:t xml:space="preserve"> </w:t>
      </w:r>
      <w:r w:rsidRPr="00331CCB">
        <w:t>is</w:t>
      </w:r>
      <w:r w:rsidR="007545F9">
        <w:t xml:space="preserve"> </w:t>
      </w:r>
      <w:r w:rsidRPr="00331CCB">
        <w:t>how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create</w:t>
      </w:r>
      <w:r w:rsidR="007545F9">
        <w:t xml:space="preserve"> </w:t>
      </w:r>
      <w:r w:rsidRPr="00331CCB">
        <w:t>a</w:t>
      </w:r>
      <w:r w:rsidR="007545F9">
        <w:t xml:space="preserve"> </w:t>
      </w:r>
      <w:proofErr w:type="spellStart"/>
      <w:r w:rsidRPr="00331CCB">
        <w:t>CommonSetup</w:t>
      </w:r>
      <w:proofErr w:type="spellEnd"/>
    </w:p>
    <w:p w14:paraId="181D084C" w14:textId="29937236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You</w:t>
      </w:r>
      <w:r w:rsidR="007545F9">
        <w:t xml:space="preserve"> </w:t>
      </w:r>
      <w:r w:rsidRPr="00331CCB">
        <w:t>can</w:t>
      </w:r>
      <w:r w:rsidR="007545F9">
        <w:t xml:space="preserve"> </w:t>
      </w:r>
      <w:r w:rsidRPr="00331CCB">
        <w:t>have</w:t>
      </w:r>
      <w:r w:rsidR="007545F9">
        <w:t xml:space="preserve"> </w:t>
      </w:r>
      <w:r w:rsidRPr="00331CCB">
        <w:t>one</w:t>
      </w:r>
      <w:r w:rsidR="007545F9">
        <w:t xml:space="preserve"> </w:t>
      </w:r>
      <w:r w:rsidRPr="00331CCB">
        <w:t>of</w:t>
      </w:r>
      <w:r w:rsidR="007545F9">
        <w:t xml:space="preserve"> </w:t>
      </w:r>
      <w:r w:rsidRPr="00331CCB">
        <w:t>no</w:t>
      </w:r>
      <w:r w:rsidR="007545F9">
        <w:t xml:space="preserve"> </w:t>
      </w:r>
      <w:proofErr w:type="spellStart"/>
      <w:r w:rsidRPr="00331CCB">
        <w:t>CommonSetup</w:t>
      </w:r>
      <w:proofErr w:type="spellEnd"/>
    </w:p>
    <w:p w14:paraId="2CD40561" w14:textId="2DE729EC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proofErr w:type="spellStart"/>
      <w:r w:rsidRPr="00331CCB">
        <w:t>CommonSetup</w:t>
      </w:r>
      <w:proofErr w:type="spellEnd"/>
      <w:r w:rsidR="007545F9">
        <w:t xml:space="preserve"> </w:t>
      </w:r>
      <w:r w:rsidRPr="00331CCB">
        <w:t>can</w:t>
      </w:r>
      <w:r w:rsidR="007545F9">
        <w:t xml:space="preserve"> </w:t>
      </w:r>
      <w:r w:rsidRPr="00331CCB">
        <w:t>be</w:t>
      </w:r>
      <w:r w:rsidR="007545F9">
        <w:t xml:space="preserve"> </w:t>
      </w:r>
      <w:r w:rsidRPr="00331CCB">
        <w:t>named</w:t>
      </w:r>
      <w:r w:rsidR="007545F9">
        <w:t xml:space="preserve"> </w:t>
      </w:r>
      <w:r w:rsidRPr="00331CCB">
        <w:t>whatever</w:t>
      </w:r>
      <w:r w:rsidR="007545F9">
        <w:t xml:space="preserve"> </w:t>
      </w:r>
      <w:r w:rsidRPr="00331CCB">
        <w:t>you</w:t>
      </w:r>
      <w:r w:rsidR="007545F9">
        <w:t xml:space="preserve"> </w:t>
      </w:r>
      <w:r w:rsidRPr="00331CCB">
        <w:t>want</w:t>
      </w:r>
    </w:p>
    <w:p w14:paraId="5CDF35CD" w14:textId="77777777" w:rsidR="00331CCB" w:rsidRPr="00331CCB" w:rsidRDefault="00331CCB" w:rsidP="00EA618B">
      <w:pPr>
        <w:pStyle w:val="CMDOutput"/>
      </w:pPr>
    </w:p>
    <w:p w14:paraId="7A1FD1F6" w14:textId="18400D84" w:rsidR="00331CCB" w:rsidRPr="00331CCB" w:rsidRDefault="00331CCB" w:rsidP="00EA618B">
      <w:pPr>
        <w:pStyle w:val="CMDOutput"/>
      </w:pPr>
      <w:r w:rsidRPr="00331CCB">
        <w:t>class</w:t>
      </w:r>
      <w:r w:rsidR="007545F9">
        <w:t xml:space="preserve"> </w:t>
      </w:r>
      <w:proofErr w:type="spellStart"/>
      <w:r w:rsidRPr="00331CCB">
        <w:t>common_setup</w:t>
      </w:r>
      <w:proofErr w:type="spellEnd"/>
      <w:r w:rsidRPr="00331CCB">
        <w:t>(</w:t>
      </w:r>
      <w:proofErr w:type="spellStart"/>
      <w:r w:rsidRPr="00331CCB">
        <w:t>aetest.CommonSetup</w:t>
      </w:r>
      <w:proofErr w:type="spellEnd"/>
      <w:r w:rsidRPr="00331CCB">
        <w:t>):</w:t>
      </w:r>
    </w:p>
    <w:p w14:paraId="31C6B810" w14:textId="61A35795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"""</w:t>
      </w:r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2F9014A8" w14:textId="77777777" w:rsidR="00331CCB" w:rsidRPr="00331CCB" w:rsidRDefault="00331CCB" w:rsidP="00EA618B">
      <w:pPr>
        <w:pStyle w:val="CMDOutput"/>
      </w:pPr>
    </w:p>
    <w:p w14:paraId="45753883" w14:textId="3F6B7FE0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proofErr w:type="spellStart"/>
      <w:r w:rsidR="00331CCB" w:rsidRPr="00331CCB">
        <w:t>CommonSetup</w:t>
      </w:r>
      <w:proofErr w:type="spellEnd"/>
      <w:r>
        <w:t xml:space="preserve"> </w:t>
      </w:r>
      <w:r w:rsidR="00331CCB" w:rsidRPr="00331CCB">
        <w:t>have</w:t>
      </w:r>
      <w:r>
        <w:t xml:space="preserve"> </w:t>
      </w:r>
      <w:r w:rsidR="00331CCB" w:rsidRPr="00331CCB">
        <w:t>subsection.</w:t>
      </w:r>
      <w:r>
        <w:t xml:space="preserve"> </w:t>
      </w:r>
    </w:p>
    <w:p w14:paraId="3D05DE5E" w14:textId="6FAB4576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You</w:t>
      </w:r>
      <w:r>
        <w:t xml:space="preserve"> </w:t>
      </w:r>
      <w:r w:rsidR="00331CCB" w:rsidRPr="00331CCB">
        <w:t>can</w:t>
      </w:r>
      <w:r>
        <w:t xml:space="preserve"> </w:t>
      </w:r>
      <w:r w:rsidR="00331CCB" w:rsidRPr="00331CCB">
        <w:t>have</w:t>
      </w:r>
      <w:r>
        <w:t xml:space="preserve"> </w:t>
      </w:r>
      <w:r w:rsidR="00331CCB" w:rsidRPr="00331CCB">
        <w:t>1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many</w:t>
      </w:r>
      <w:r>
        <w:t xml:space="preserve"> </w:t>
      </w:r>
      <w:r w:rsidR="00331CCB" w:rsidRPr="00331CCB">
        <w:t>subsection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wanted</w:t>
      </w:r>
    </w:p>
    <w:p w14:paraId="2530A1C1" w14:textId="7233DCAC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here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an</w:t>
      </w:r>
      <w:r>
        <w:t xml:space="preserve"> </w:t>
      </w:r>
      <w:r w:rsidR="00331CCB" w:rsidRPr="00331CCB">
        <w:t>example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2</w:t>
      </w:r>
      <w:r>
        <w:t xml:space="preserve"> </w:t>
      </w:r>
      <w:r w:rsidR="00331CCB" w:rsidRPr="00331CCB">
        <w:t>subsections</w:t>
      </w:r>
    </w:p>
    <w:p w14:paraId="55BA2847" w14:textId="77777777" w:rsidR="00331CCB" w:rsidRPr="00331CCB" w:rsidRDefault="00331CCB" w:rsidP="00EA618B">
      <w:pPr>
        <w:pStyle w:val="CMDOutput"/>
      </w:pPr>
    </w:p>
    <w:p w14:paraId="61A80A5A" w14:textId="33F9AD3C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First</w:t>
      </w:r>
      <w:r>
        <w:t xml:space="preserve"> </w:t>
      </w:r>
      <w:r w:rsidR="00331CCB" w:rsidRPr="00331CCB">
        <w:t>subsection</w:t>
      </w:r>
    </w:p>
    <w:p w14:paraId="06A20161" w14:textId="05A10A0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aetest.subsection</w:t>
      </w:r>
      <w:proofErr w:type="spellEnd"/>
    </w:p>
    <w:p w14:paraId="101BA22F" w14:textId="6DD3BFB3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sample_subsection_1(self):</w:t>
      </w:r>
    </w:p>
    <w:p w14:paraId="0F29A48B" w14:textId="44B527A7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subsection</w:t>
      </w:r>
      <w:r>
        <w:t xml:space="preserve"> </w:t>
      </w:r>
      <w:r w:rsidR="00331CCB" w:rsidRPr="00331CCB">
        <w:t>"""</w:t>
      </w:r>
    </w:p>
    <w:p w14:paraId="4B9A1634" w14:textId="3AAECF29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</w:t>
      </w:r>
      <w:proofErr w:type="spellStart"/>
      <w:r w:rsidR="00331CCB" w:rsidRPr="00331CCB">
        <w:t>Aetest</w:t>
      </w:r>
      <w:proofErr w:type="spellEnd"/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")</w:t>
      </w:r>
    </w:p>
    <w:p w14:paraId="71529B16" w14:textId="77777777" w:rsidR="00331CCB" w:rsidRPr="00331CCB" w:rsidRDefault="00331CCB" w:rsidP="00EA618B">
      <w:pPr>
        <w:pStyle w:val="CMDOutput"/>
      </w:pPr>
    </w:p>
    <w:p w14:paraId="09147ECD" w14:textId="21525075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If</w:t>
      </w:r>
      <w:r>
        <w:t xml:space="preserve"> </w:t>
      </w:r>
      <w:r w:rsidR="00331CCB" w:rsidRPr="00331CCB">
        <w:t>you</w:t>
      </w:r>
      <w:r>
        <w:t xml:space="preserve"> </w:t>
      </w:r>
      <w:r w:rsidR="00331CCB" w:rsidRPr="00331CCB">
        <w:t>want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get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name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current</w:t>
      </w:r>
      <w:r>
        <w:t xml:space="preserve"> </w:t>
      </w:r>
      <w:r w:rsidR="00331CCB" w:rsidRPr="00331CCB">
        <w:t>section,</w:t>
      </w:r>
      <w:r>
        <w:t xml:space="preserve"> </w:t>
      </w:r>
    </w:p>
    <w:p w14:paraId="72512FD9" w14:textId="38F7ADAD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add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argument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function.</w:t>
      </w:r>
    </w:p>
    <w:p w14:paraId="2FA58C92" w14:textId="77777777" w:rsidR="00331CCB" w:rsidRPr="00331CCB" w:rsidRDefault="00331CCB" w:rsidP="00EA618B">
      <w:pPr>
        <w:pStyle w:val="CMDOutput"/>
      </w:pPr>
    </w:p>
    <w:p w14:paraId="7D0E96E0" w14:textId="00640B2E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Second</w:t>
      </w:r>
      <w:r>
        <w:t xml:space="preserve"> </w:t>
      </w:r>
      <w:r w:rsidR="00331CCB" w:rsidRPr="00331CCB">
        <w:t>subsection</w:t>
      </w:r>
    </w:p>
    <w:p w14:paraId="33BF0769" w14:textId="4515FE7D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aetest.subsection</w:t>
      </w:r>
      <w:proofErr w:type="spellEnd"/>
    </w:p>
    <w:p w14:paraId="428C20AF" w14:textId="6D261AEF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sample_subsection_2(self,</w:t>
      </w:r>
      <w:r>
        <w:t xml:space="preserve"> </w:t>
      </w:r>
      <w:r w:rsidR="00331CCB" w:rsidRPr="00331CCB">
        <w:t>section):</w:t>
      </w:r>
    </w:p>
    <w:p w14:paraId="14CEB5BD" w14:textId="77CC4A95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subsection</w:t>
      </w:r>
      <w:r>
        <w:t xml:space="preserve"> </w:t>
      </w:r>
      <w:r w:rsidR="00331CCB" w:rsidRPr="00331CCB">
        <w:t>"""</w:t>
      </w:r>
    </w:p>
    <w:p w14:paraId="591ED72B" w14:textId="022FBD29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log.info("Inside</w:t>
      </w:r>
      <w:r>
        <w:t xml:space="preserve"> </w:t>
      </w:r>
      <w:r w:rsidR="00331CCB" w:rsidRPr="00331CCB">
        <w:t>%s"</w:t>
      </w:r>
      <w:r>
        <w:t xml:space="preserve"> </w:t>
      </w:r>
      <w:r w:rsidR="00331CCB" w:rsidRPr="00331CCB">
        <w:t>%</w:t>
      </w:r>
      <w:r>
        <w:t xml:space="preserve"> </w:t>
      </w:r>
      <w:r w:rsidR="00331CCB" w:rsidRPr="00331CCB">
        <w:t>(section))</w:t>
      </w:r>
    </w:p>
    <w:p w14:paraId="0F317FB7" w14:textId="77777777" w:rsidR="00331CCB" w:rsidRPr="00331CCB" w:rsidRDefault="00331CCB" w:rsidP="00EA618B">
      <w:pPr>
        <w:pStyle w:val="CMDOutput"/>
      </w:pPr>
    </w:p>
    <w:p w14:paraId="78FD42F4" w14:textId="12D1904B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#</w:t>
      </w:r>
      <w:r>
        <w:t xml:space="preserve"> </w:t>
      </w:r>
      <w:r w:rsidR="00331CCB" w:rsidRPr="00331CCB">
        <w:t>And</w:t>
      </w:r>
      <w:r>
        <w:t xml:space="preserve"> </w:t>
      </w:r>
      <w:r w:rsidR="00331CCB" w:rsidRPr="00331CCB">
        <w:t>how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access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class</w:t>
      </w:r>
      <w:r>
        <w:t xml:space="preserve"> </w:t>
      </w:r>
      <w:r w:rsidR="00331CCB" w:rsidRPr="00331CCB">
        <w:t>itself</w:t>
      </w:r>
      <w:r>
        <w:t xml:space="preserve"> </w:t>
      </w:r>
      <w:r w:rsidR="00331CCB" w:rsidRPr="00331CCB">
        <w:t>?</w:t>
      </w:r>
    </w:p>
    <w:p w14:paraId="26FE82AD" w14:textId="77777777" w:rsidR="00331CCB" w:rsidRPr="00331CCB" w:rsidRDefault="00331CCB" w:rsidP="00EA618B">
      <w:pPr>
        <w:pStyle w:val="CMDOutput"/>
      </w:pPr>
    </w:p>
    <w:p w14:paraId="0CE80064" w14:textId="2CBEB9DD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#</w:t>
      </w:r>
      <w:r>
        <w:t xml:space="preserve"> </w:t>
      </w:r>
      <w:r w:rsidR="00331CCB" w:rsidRPr="00331CCB">
        <w:t>self</w:t>
      </w:r>
      <w:r>
        <w:t xml:space="preserve"> </w:t>
      </w:r>
      <w:r w:rsidR="00331CCB" w:rsidRPr="00331CCB">
        <w:t>refers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instance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that</w:t>
      </w:r>
      <w:r>
        <w:t xml:space="preserve"> </w:t>
      </w:r>
      <w:r w:rsidR="00331CCB" w:rsidRPr="00331CCB">
        <w:t>class,</w:t>
      </w:r>
      <w:r>
        <w:t xml:space="preserve"> </w:t>
      </w:r>
      <w:r w:rsidR="00331CCB" w:rsidRPr="00331CCB">
        <w:t>and</w:t>
      </w:r>
      <w:r>
        <w:t xml:space="preserve"> </w:t>
      </w:r>
      <w:r w:rsidR="00331CCB" w:rsidRPr="00331CCB">
        <w:t>remains</w:t>
      </w:r>
      <w:r>
        <w:t xml:space="preserve"> </w:t>
      </w:r>
      <w:r w:rsidR="00331CCB" w:rsidRPr="00331CCB">
        <w:t>consistent</w:t>
      </w:r>
    </w:p>
    <w:p w14:paraId="3B63B221" w14:textId="1B8020D6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#</w:t>
      </w:r>
      <w:r>
        <w:t xml:space="preserve"> </w:t>
      </w:r>
      <w:r w:rsidR="00331CCB" w:rsidRPr="00331CCB">
        <w:t>throughout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execution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that</w:t>
      </w:r>
      <w:r>
        <w:t xml:space="preserve"> </w:t>
      </w:r>
      <w:r w:rsidR="00331CCB" w:rsidRPr="00331CCB">
        <w:t>container.</w:t>
      </w:r>
    </w:p>
    <w:p w14:paraId="7AB55F7F" w14:textId="67ED89E3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log.info("Inside</w:t>
      </w:r>
      <w:r>
        <w:t xml:space="preserve"> </w:t>
      </w:r>
      <w:r w:rsidR="00331CCB" w:rsidRPr="00331CCB">
        <w:t>class</w:t>
      </w:r>
      <w:r>
        <w:t xml:space="preserve"> </w:t>
      </w:r>
      <w:r w:rsidR="00331CCB" w:rsidRPr="00331CCB">
        <w:t>%s"</w:t>
      </w:r>
      <w:r>
        <w:t xml:space="preserve"> </w:t>
      </w:r>
      <w:r w:rsidR="00331CCB" w:rsidRPr="00331CCB">
        <w:t>%</w:t>
      </w:r>
      <w:r>
        <w:t xml:space="preserve"> </w:t>
      </w:r>
      <w:r w:rsidR="00331CCB" w:rsidRPr="00331CCB">
        <w:t>(</w:t>
      </w:r>
      <w:proofErr w:type="spellStart"/>
      <w:r w:rsidR="00331CCB" w:rsidRPr="00331CCB">
        <w:t>self.uid</w:t>
      </w:r>
      <w:proofErr w:type="spellEnd"/>
      <w:r w:rsidR="00331CCB" w:rsidRPr="00331CCB">
        <w:t>))</w:t>
      </w:r>
    </w:p>
    <w:p w14:paraId="1B1D7E3B" w14:textId="77777777" w:rsidR="00331CCB" w:rsidRPr="00331CCB" w:rsidRDefault="00331CCB" w:rsidP="00EA618B">
      <w:pPr>
        <w:pStyle w:val="CMDOutput"/>
      </w:pPr>
    </w:p>
    <w:p w14:paraId="558050E9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36ACCC51" w14:textId="594E9104" w:rsidR="00331CCB" w:rsidRPr="00331CCB" w:rsidRDefault="00331CCB" w:rsidP="00EA618B">
      <w:pPr>
        <w:pStyle w:val="CMDOutput"/>
      </w:pPr>
      <w:r w:rsidRPr="00331CCB">
        <w:lastRenderedPageBreak/>
        <w:t>###</w:t>
      </w:r>
      <w:r w:rsidR="007545F9">
        <w:t xml:space="preserve">                     </w:t>
      </w:r>
      <w:r w:rsidRPr="00331CCB">
        <w:rPr>
          <w:highlight w:val="yellow"/>
        </w:rPr>
        <w:t>TESTCASES</w:t>
      </w:r>
      <w:r w:rsidR="007545F9">
        <w:rPr>
          <w:highlight w:val="yellow"/>
        </w:rPr>
        <w:t xml:space="preserve"> </w:t>
      </w:r>
      <w:r w:rsidRPr="00331CCB">
        <w:rPr>
          <w:highlight w:val="yellow"/>
        </w:rPr>
        <w:t>SECTION</w:t>
      </w:r>
      <w:r w:rsidR="007545F9">
        <w:t xml:space="preserve">                       </w:t>
      </w:r>
      <w:r w:rsidRPr="00331CCB">
        <w:t>###</w:t>
      </w:r>
    </w:p>
    <w:p w14:paraId="1E2718D1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</w:t>
      </w:r>
    </w:p>
    <w:p w14:paraId="5CEFD826" w14:textId="77777777" w:rsidR="00331CCB" w:rsidRPr="00331CCB" w:rsidRDefault="00331CCB" w:rsidP="00EA618B">
      <w:pPr>
        <w:pStyle w:val="CMDOutput"/>
      </w:pPr>
    </w:p>
    <w:p w14:paraId="78441BEB" w14:textId="1350FAE9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This</w:t>
      </w:r>
      <w:r w:rsidR="007545F9">
        <w:t xml:space="preserve"> </w:t>
      </w:r>
      <w:r w:rsidRPr="00331CCB">
        <w:t>is</w:t>
      </w:r>
      <w:r w:rsidR="007545F9">
        <w:t xml:space="preserve"> </w:t>
      </w:r>
      <w:r w:rsidRPr="00331CCB">
        <w:t>how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create</w:t>
      </w:r>
      <w:r w:rsidR="007545F9">
        <w:t xml:space="preserve"> </w:t>
      </w:r>
      <w:r w:rsidRPr="00331CCB">
        <w:t>a</w:t>
      </w:r>
      <w:r w:rsidR="007545F9">
        <w:t xml:space="preserve"> </w:t>
      </w:r>
      <w:r w:rsidRPr="00331CCB">
        <w:t>testcase</w:t>
      </w:r>
    </w:p>
    <w:p w14:paraId="67EFF8B6" w14:textId="48627B11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You</w:t>
      </w:r>
      <w:r w:rsidR="007545F9">
        <w:t xml:space="preserve"> </w:t>
      </w:r>
      <w:r w:rsidRPr="00331CCB">
        <w:t>can</w:t>
      </w:r>
      <w:r w:rsidR="007545F9">
        <w:t xml:space="preserve"> </w:t>
      </w:r>
      <w:r w:rsidRPr="00331CCB">
        <w:t>have</w:t>
      </w:r>
      <w:r w:rsidR="007545F9">
        <w:t xml:space="preserve"> </w:t>
      </w:r>
      <w:r w:rsidRPr="00331CCB">
        <w:t>0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as</w:t>
      </w:r>
      <w:r w:rsidR="007545F9">
        <w:t xml:space="preserve"> </w:t>
      </w:r>
      <w:r w:rsidRPr="00331CCB">
        <w:t>many</w:t>
      </w:r>
      <w:r w:rsidR="007545F9">
        <w:t xml:space="preserve"> </w:t>
      </w:r>
      <w:r w:rsidRPr="00331CCB">
        <w:t>testcase</w:t>
      </w:r>
      <w:r w:rsidR="007545F9">
        <w:t xml:space="preserve"> </w:t>
      </w:r>
      <w:r w:rsidRPr="00331CCB">
        <w:t>as</w:t>
      </w:r>
      <w:r w:rsidR="007545F9">
        <w:t xml:space="preserve"> </w:t>
      </w:r>
      <w:r w:rsidRPr="00331CCB">
        <w:t>wanted</w:t>
      </w:r>
    </w:p>
    <w:p w14:paraId="7C253F25" w14:textId="77777777" w:rsidR="00331CCB" w:rsidRPr="00331CCB" w:rsidRDefault="00331CCB" w:rsidP="00EA618B">
      <w:pPr>
        <w:pStyle w:val="CMDOutput"/>
      </w:pPr>
    </w:p>
    <w:p w14:paraId="3BF47743" w14:textId="69C54E72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Testcase</w:t>
      </w:r>
      <w:r w:rsidR="007545F9">
        <w:t xml:space="preserve"> </w:t>
      </w:r>
      <w:r w:rsidRPr="00331CCB">
        <w:t>name</w:t>
      </w:r>
      <w:r w:rsidR="007545F9">
        <w:t xml:space="preserve"> </w:t>
      </w:r>
      <w:r w:rsidRPr="00331CCB">
        <w:t>:</w:t>
      </w:r>
      <w:r w:rsidR="007545F9">
        <w:t xml:space="preserve"> </w:t>
      </w:r>
      <w:proofErr w:type="spellStart"/>
      <w:r w:rsidRPr="00331CCB">
        <w:t>tc_one</w:t>
      </w:r>
      <w:proofErr w:type="spellEnd"/>
    </w:p>
    <w:p w14:paraId="2C9012E4" w14:textId="515F60FA" w:rsidR="00331CCB" w:rsidRPr="00331CCB" w:rsidRDefault="00331CCB" w:rsidP="00EA618B">
      <w:pPr>
        <w:pStyle w:val="CMDOutput"/>
      </w:pPr>
      <w:r w:rsidRPr="00331CCB">
        <w:t>class</w:t>
      </w:r>
      <w:r w:rsidR="007545F9">
        <w:t xml:space="preserve"> </w:t>
      </w:r>
      <w:proofErr w:type="spellStart"/>
      <w:r w:rsidRPr="00331CCB">
        <w:t>tc_one</w:t>
      </w:r>
      <w:proofErr w:type="spellEnd"/>
      <w:r w:rsidRPr="00331CCB">
        <w:t>(</w:t>
      </w:r>
      <w:proofErr w:type="spellStart"/>
      <w:r w:rsidRPr="00331CCB">
        <w:t>aetest.Testcase</w:t>
      </w:r>
      <w:proofErr w:type="spellEnd"/>
      <w:r w:rsidRPr="00331CCB">
        <w:t>):</w:t>
      </w:r>
    </w:p>
    <w:p w14:paraId="2E318E98" w14:textId="6944E9A3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"""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user</w:t>
      </w:r>
      <w:r>
        <w:t xml:space="preserve"> </w:t>
      </w:r>
      <w:r w:rsidR="00331CCB" w:rsidRPr="00331CCB">
        <w:t>Testcases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3E3827EC" w14:textId="77777777" w:rsidR="00331CCB" w:rsidRPr="00331CCB" w:rsidRDefault="00331CCB" w:rsidP="00EA618B">
      <w:pPr>
        <w:pStyle w:val="CMDOutput"/>
      </w:pPr>
    </w:p>
    <w:p w14:paraId="0B606640" w14:textId="7D7A65BF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Testcases</w:t>
      </w:r>
      <w:r>
        <w:t xml:space="preserve"> </w:t>
      </w:r>
      <w:r w:rsidR="00331CCB" w:rsidRPr="00331CCB">
        <w:t>are</w:t>
      </w:r>
      <w:r>
        <w:t xml:space="preserve"> </w:t>
      </w:r>
      <w:r w:rsidR="00331CCB" w:rsidRPr="00331CCB">
        <w:t>divided</w:t>
      </w:r>
      <w:r>
        <w:t xml:space="preserve"> </w:t>
      </w:r>
      <w:r w:rsidR="00331CCB" w:rsidRPr="00331CCB">
        <w:t>into</w:t>
      </w:r>
      <w:r>
        <w:t xml:space="preserve"> </w:t>
      </w:r>
      <w:r w:rsidR="00331CCB" w:rsidRPr="00331CCB">
        <w:t>3</w:t>
      </w:r>
      <w:r>
        <w:t xml:space="preserve"> </w:t>
      </w:r>
      <w:r w:rsidR="00331CCB" w:rsidRPr="00331CCB">
        <w:t>sections</w:t>
      </w:r>
    </w:p>
    <w:p w14:paraId="0C3F4CBE" w14:textId="08881A8B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Setup,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and</w:t>
      </w:r>
      <w:r>
        <w:t xml:space="preserve"> </w:t>
      </w:r>
      <w:r w:rsidR="00331CCB" w:rsidRPr="00331CCB">
        <w:t>Cleanup.</w:t>
      </w:r>
    </w:p>
    <w:p w14:paraId="736FBDEE" w14:textId="77777777" w:rsidR="00331CCB" w:rsidRPr="00331CCB" w:rsidRDefault="00331CCB" w:rsidP="00EA618B">
      <w:pPr>
        <w:pStyle w:val="CMDOutput"/>
      </w:pPr>
    </w:p>
    <w:p w14:paraId="20D65A69" w14:textId="7201DA1C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how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create</w:t>
      </w:r>
      <w:r>
        <w:t xml:space="preserve"> </w:t>
      </w:r>
      <w:r w:rsidR="00331CCB" w:rsidRPr="00331CCB">
        <w:t>a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section</w:t>
      </w:r>
    </w:p>
    <w:p w14:paraId="5A5726DD" w14:textId="14CA50C0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aetest.setup</w:t>
      </w:r>
      <w:proofErr w:type="spellEnd"/>
    </w:p>
    <w:p w14:paraId="5C7AD961" w14:textId="57F6DC7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proofErr w:type="spellStart"/>
      <w:r w:rsidR="00331CCB" w:rsidRPr="00331CCB">
        <w:t>prepare_testcase</w:t>
      </w:r>
      <w:proofErr w:type="spellEnd"/>
      <w:r w:rsidR="00331CCB" w:rsidRPr="00331CCB">
        <w:t>(self,</w:t>
      </w:r>
      <w:r>
        <w:t xml:space="preserve"> </w:t>
      </w:r>
      <w:r w:rsidR="00331CCB" w:rsidRPr="00331CCB">
        <w:t>section):</w:t>
      </w:r>
    </w:p>
    <w:p w14:paraId="6FF24A0F" w14:textId="75172AE9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Testcase</w:t>
      </w:r>
      <w:r>
        <w:t xml:space="preserve"> </w:t>
      </w:r>
      <w:r w:rsidR="00331CCB" w:rsidRPr="00331CCB">
        <w:t>Setup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3D1009E6" w14:textId="20C80958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log.info("Preparing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test")</w:t>
      </w:r>
    </w:p>
    <w:p w14:paraId="2B589E7D" w14:textId="6855486B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log.info(section)</w:t>
      </w:r>
    </w:p>
    <w:p w14:paraId="01C4E466" w14:textId="77777777" w:rsidR="00331CCB" w:rsidRPr="00331CCB" w:rsidRDefault="00331CCB" w:rsidP="00EA618B">
      <w:pPr>
        <w:pStyle w:val="CMDOutput"/>
      </w:pPr>
    </w:p>
    <w:p w14:paraId="797ADF5D" w14:textId="62A1E421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how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create</w:t>
      </w:r>
      <w:r>
        <w:t xml:space="preserve"> </w:t>
      </w:r>
      <w:r w:rsidR="00331CCB" w:rsidRPr="00331CCB">
        <w:t>a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</w:p>
    <w:p w14:paraId="79D7E979" w14:textId="6BCD1100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You</w:t>
      </w:r>
      <w:r>
        <w:t xml:space="preserve"> </w:t>
      </w:r>
      <w:r w:rsidR="00331CCB" w:rsidRPr="00331CCB">
        <w:t>can</w:t>
      </w:r>
      <w:r>
        <w:t xml:space="preserve"> </w:t>
      </w:r>
      <w:r w:rsidR="00331CCB" w:rsidRPr="00331CCB">
        <w:t>have</w:t>
      </w:r>
      <w:r>
        <w:t xml:space="preserve"> </w:t>
      </w:r>
      <w:r w:rsidR="00331CCB" w:rsidRPr="00331CCB">
        <w:t>0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many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wanted</w:t>
      </w:r>
    </w:p>
    <w:p w14:paraId="6B24AD15" w14:textId="36E7AF9E" w:rsidR="00331CCB" w:rsidRPr="00331CCB" w:rsidRDefault="007545F9" w:rsidP="00EA618B">
      <w:pPr>
        <w:pStyle w:val="CMDOutput"/>
      </w:pPr>
      <w:r>
        <w:t xml:space="preserve">    </w:t>
      </w:r>
    </w:p>
    <w:p w14:paraId="7910EEA5" w14:textId="2F659D20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First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</w:p>
    <w:p w14:paraId="19A01F10" w14:textId="74BC3DE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r>
        <w:t xml:space="preserve"> </w:t>
      </w:r>
      <w:proofErr w:type="spellStart"/>
      <w:r w:rsidR="00331CCB" w:rsidRPr="00331CCB">
        <w:t>aetest.test</w:t>
      </w:r>
      <w:proofErr w:type="spellEnd"/>
    </w:p>
    <w:p w14:paraId="2ED46AAD" w14:textId="631ABE93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simple_test_1(self):</w:t>
      </w:r>
    </w:p>
    <w:p w14:paraId="260D3BBA" w14:textId="7A3DDBA7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Sample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section.</w:t>
      </w:r>
      <w:r>
        <w:t xml:space="preserve"> </w:t>
      </w:r>
      <w:r w:rsidR="00331CCB" w:rsidRPr="00331CCB">
        <w:t>Only</w:t>
      </w:r>
      <w:r>
        <w:t xml:space="preserve"> </w:t>
      </w:r>
      <w:r w:rsidR="00331CCB" w:rsidRPr="00331CCB">
        <w:t>print</w:t>
      </w:r>
      <w:r>
        <w:t xml:space="preserve"> </w:t>
      </w:r>
      <w:r w:rsidR="00331CCB" w:rsidRPr="00331CCB">
        <w:t>"""</w:t>
      </w:r>
    </w:p>
    <w:p w14:paraId="64B90FFB" w14:textId="245E068E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log.info("First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")</w:t>
      </w:r>
    </w:p>
    <w:p w14:paraId="2AA6FFFA" w14:textId="77777777" w:rsidR="00331CCB" w:rsidRPr="00331CCB" w:rsidRDefault="00331CCB" w:rsidP="00EA618B">
      <w:pPr>
        <w:pStyle w:val="CMDOutput"/>
      </w:pPr>
    </w:p>
    <w:p w14:paraId="63B6F3F5" w14:textId="7AC82083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Second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</w:p>
    <w:p w14:paraId="7CB9EB8C" w14:textId="74E49982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r>
        <w:t xml:space="preserve"> </w:t>
      </w:r>
      <w:proofErr w:type="spellStart"/>
      <w:r w:rsidR="00331CCB" w:rsidRPr="00331CCB">
        <w:t>aetest.test</w:t>
      </w:r>
      <w:proofErr w:type="spellEnd"/>
    </w:p>
    <w:p w14:paraId="038E4922" w14:textId="40A278BC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simple_test_2(self):</w:t>
      </w:r>
    </w:p>
    <w:p w14:paraId="049846CA" w14:textId="714CA5EF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Sample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section.</w:t>
      </w:r>
      <w:r>
        <w:t xml:space="preserve"> </w:t>
      </w:r>
      <w:r w:rsidR="00331CCB" w:rsidRPr="00331CCB">
        <w:t>Only</w:t>
      </w:r>
      <w:r>
        <w:t xml:space="preserve"> </w:t>
      </w:r>
      <w:r w:rsidR="00331CCB" w:rsidRPr="00331CCB">
        <w:t>print</w:t>
      </w:r>
      <w:r>
        <w:t xml:space="preserve"> </w:t>
      </w:r>
      <w:r w:rsidR="00331CCB" w:rsidRPr="00331CCB">
        <w:t>"""</w:t>
      </w:r>
    </w:p>
    <w:p w14:paraId="60E07804" w14:textId="7D75BCE1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log.info("Second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")</w:t>
      </w:r>
    </w:p>
    <w:p w14:paraId="1E6919FB" w14:textId="77777777" w:rsidR="00331CCB" w:rsidRPr="00331CCB" w:rsidRDefault="00331CCB" w:rsidP="00EA618B">
      <w:pPr>
        <w:pStyle w:val="CMDOutput"/>
      </w:pPr>
    </w:p>
    <w:p w14:paraId="41167492" w14:textId="36E526EE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how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create</w:t>
      </w:r>
      <w:r>
        <w:t xml:space="preserve"> </w:t>
      </w:r>
      <w:r w:rsidR="00331CCB" w:rsidRPr="00331CCB">
        <w:t>a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section</w:t>
      </w:r>
    </w:p>
    <w:p w14:paraId="1582DC55" w14:textId="6862528D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aetest.cleanup</w:t>
      </w:r>
      <w:proofErr w:type="spellEnd"/>
    </w:p>
    <w:p w14:paraId="584B73CE" w14:textId="6C3398C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proofErr w:type="spellStart"/>
      <w:r w:rsidR="00331CCB" w:rsidRPr="00331CCB">
        <w:t>clean_testcase</w:t>
      </w:r>
      <w:proofErr w:type="spellEnd"/>
      <w:r w:rsidR="00331CCB" w:rsidRPr="00331CCB">
        <w:t>(self):</w:t>
      </w:r>
    </w:p>
    <w:p w14:paraId="61A69840" w14:textId="6DAA3ED3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Testcase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4F2BB71A" w14:textId="593C481B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log.info("Pass</w:t>
      </w:r>
      <w:r>
        <w:t xml:space="preserve"> </w:t>
      </w:r>
      <w:r w:rsidR="00331CCB" w:rsidRPr="00331CCB">
        <w:t>testcase</w:t>
      </w:r>
      <w:r>
        <w:t xml:space="preserve"> </w:t>
      </w:r>
      <w:r w:rsidR="00331CCB" w:rsidRPr="00331CCB">
        <w:t>cleanup")</w:t>
      </w:r>
    </w:p>
    <w:p w14:paraId="5B1C30D8" w14:textId="77777777" w:rsidR="00331CCB" w:rsidRPr="00331CCB" w:rsidRDefault="00331CCB" w:rsidP="00EA618B">
      <w:pPr>
        <w:pStyle w:val="CMDOutput"/>
      </w:pPr>
    </w:p>
    <w:p w14:paraId="638AA47C" w14:textId="67723A20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Testcase</w:t>
      </w:r>
      <w:r w:rsidR="007545F9">
        <w:t xml:space="preserve"> </w:t>
      </w:r>
      <w:r w:rsidRPr="00331CCB">
        <w:t>name</w:t>
      </w:r>
      <w:r w:rsidR="007545F9">
        <w:t xml:space="preserve"> </w:t>
      </w:r>
      <w:r w:rsidRPr="00331CCB">
        <w:t>:</w:t>
      </w:r>
      <w:r w:rsidR="007545F9">
        <w:t xml:space="preserve"> </w:t>
      </w:r>
      <w:proofErr w:type="spellStart"/>
      <w:r w:rsidRPr="00331CCB">
        <w:t>tc_two</w:t>
      </w:r>
      <w:proofErr w:type="spellEnd"/>
    </w:p>
    <w:p w14:paraId="58D516F7" w14:textId="242CD031" w:rsidR="00331CCB" w:rsidRPr="00331CCB" w:rsidRDefault="00331CCB" w:rsidP="00EA618B">
      <w:pPr>
        <w:pStyle w:val="CMDOutput"/>
      </w:pPr>
      <w:r w:rsidRPr="00331CCB">
        <w:t>class</w:t>
      </w:r>
      <w:r w:rsidR="007545F9">
        <w:t xml:space="preserve"> </w:t>
      </w:r>
      <w:proofErr w:type="spellStart"/>
      <w:r w:rsidRPr="00331CCB">
        <w:t>tc_two</w:t>
      </w:r>
      <w:proofErr w:type="spellEnd"/>
      <w:r w:rsidRPr="00331CCB">
        <w:t>(</w:t>
      </w:r>
      <w:proofErr w:type="spellStart"/>
      <w:r w:rsidRPr="00331CCB">
        <w:t>aetest.Testcase</w:t>
      </w:r>
      <w:proofErr w:type="spellEnd"/>
      <w:r w:rsidRPr="00331CCB">
        <w:t>):</w:t>
      </w:r>
    </w:p>
    <w:p w14:paraId="01DEED7B" w14:textId="30458BE1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"""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user</w:t>
      </w:r>
      <w:r>
        <w:t xml:space="preserve"> </w:t>
      </w:r>
      <w:r w:rsidR="00331CCB" w:rsidRPr="00331CCB">
        <w:t>Testcases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604942CD" w14:textId="77777777" w:rsidR="00331CCB" w:rsidRPr="00331CCB" w:rsidRDefault="00331CCB" w:rsidP="00EA618B">
      <w:pPr>
        <w:pStyle w:val="CMDOutput"/>
      </w:pPr>
    </w:p>
    <w:p w14:paraId="75949860" w14:textId="40A52F3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r>
        <w:t xml:space="preserve"> </w:t>
      </w:r>
      <w:proofErr w:type="spellStart"/>
      <w:r w:rsidR="00331CCB" w:rsidRPr="00331CCB">
        <w:t>aetest.test</w:t>
      </w:r>
      <w:proofErr w:type="spellEnd"/>
    </w:p>
    <w:p w14:paraId="60A68CEA" w14:textId="009E09AA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simple_test_1(self):</w:t>
      </w:r>
    </w:p>
    <w:p w14:paraId="7078D887" w14:textId="4CB9B86D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Sample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section.</w:t>
      </w:r>
      <w:r>
        <w:t xml:space="preserve"> </w:t>
      </w:r>
      <w:r w:rsidR="00331CCB" w:rsidRPr="00331CCB">
        <w:t>Only</w:t>
      </w:r>
      <w:r>
        <w:t xml:space="preserve"> </w:t>
      </w:r>
      <w:r w:rsidR="00331CCB" w:rsidRPr="00331CCB">
        <w:t>print</w:t>
      </w:r>
      <w:r>
        <w:t xml:space="preserve"> </w:t>
      </w:r>
      <w:r w:rsidR="00331CCB" w:rsidRPr="00331CCB">
        <w:t>"""</w:t>
      </w:r>
    </w:p>
    <w:p w14:paraId="6717A5FB" w14:textId="686B74C4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log.info("First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")</w:t>
      </w:r>
    </w:p>
    <w:p w14:paraId="1147809A" w14:textId="76941A06" w:rsidR="00331CCB" w:rsidRPr="00331CCB" w:rsidRDefault="007545F9" w:rsidP="00EA618B">
      <w:pPr>
        <w:pStyle w:val="CMDOutput"/>
      </w:pPr>
      <w:r>
        <w:lastRenderedPageBreak/>
        <w:t xml:space="preserve">        </w:t>
      </w:r>
      <w:proofErr w:type="spellStart"/>
      <w:r w:rsidR="00331CCB" w:rsidRPr="00331CCB">
        <w:t>self.failed</w:t>
      </w:r>
      <w:proofErr w:type="spellEnd"/>
      <w:r w:rsidR="00331CCB" w:rsidRPr="00331CCB">
        <w:t>('This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an</w:t>
      </w:r>
      <w:r>
        <w:t xml:space="preserve"> </w:t>
      </w:r>
      <w:r w:rsidR="00331CCB" w:rsidRPr="00331CCB">
        <w:t>intentional</w:t>
      </w:r>
      <w:r>
        <w:t xml:space="preserve"> </w:t>
      </w:r>
      <w:r w:rsidR="00331CCB" w:rsidRPr="00331CCB">
        <w:t>failure')</w:t>
      </w:r>
    </w:p>
    <w:p w14:paraId="7F1D556E" w14:textId="77777777" w:rsidR="00331CCB" w:rsidRPr="00331CCB" w:rsidRDefault="00331CCB" w:rsidP="00EA618B">
      <w:pPr>
        <w:pStyle w:val="CMDOutput"/>
      </w:pPr>
    </w:p>
    <w:p w14:paraId="236353B9" w14:textId="6828D60B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Second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</w:p>
    <w:p w14:paraId="348FB64D" w14:textId="10B16252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r>
        <w:t xml:space="preserve"> </w:t>
      </w:r>
      <w:proofErr w:type="spellStart"/>
      <w:r w:rsidR="00331CCB" w:rsidRPr="00331CCB">
        <w:t>aetest.test</w:t>
      </w:r>
      <w:proofErr w:type="spellEnd"/>
    </w:p>
    <w:p w14:paraId="08517680" w14:textId="3F2E93F8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r w:rsidR="00331CCB" w:rsidRPr="00331CCB">
        <w:t>simple_test_2(self):</w:t>
      </w:r>
    </w:p>
    <w:p w14:paraId="383BCDC3" w14:textId="581E4EDE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Sample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section.</w:t>
      </w:r>
      <w:r>
        <w:t xml:space="preserve"> </w:t>
      </w:r>
      <w:r w:rsidR="00331CCB" w:rsidRPr="00331CCB">
        <w:t>Only</w:t>
      </w:r>
      <w:r>
        <w:t xml:space="preserve"> </w:t>
      </w:r>
      <w:r w:rsidR="00331CCB" w:rsidRPr="00331CCB">
        <w:t>print</w:t>
      </w:r>
      <w:r>
        <w:t xml:space="preserve"> </w:t>
      </w:r>
      <w:r w:rsidR="00331CCB" w:rsidRPr="00331CCB">
        <w:t>"""</w:t>
      </w:r>
    </w:p>
    <w:p w14:paraId="695193B2" w14:textId="57F1F8A6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log.info("Second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")</w:t>
      </w:r>
    </w:p>
    <w:p w14:paraId="799BF60B" w14:textId="77777777" w:rsidR="00331CCB" w:rsidRPr="00331CCB" w:rsidRDefault="00331CCB" w:rsidP="00EA618B">
      <w:pPr>
        <w:pStyle w:val="CMDOutput"/>
      </w:pPr>
    </w:p>
    <w:p w14:paraId="6F3AF0CA" w14:textId="6D762C89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This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how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create</w:t>
      </w:r>
      <w:r>
        <w:t xml:space="preserve"> </w:t>
      </w:r>
      <w:r w:rsidR="00331CCB" w:rsidRPr="00331CCB">
        <w:t>a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section</w:t>
      </w:r>
    </w:p>
    <w:p w14:paraId="43346BB2" w14:textId="28961277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aetest.cleanup</w:t>
      </w:r>
      <w:proofErr w:type="spellEnd"/>
    </w:p>
    <w:p w14:paraId="4D145E4F" w14:textId="048CA509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proofErr w:type="spellStart"/>
      <w:r w:rsidR="00331CCB" w:rsidRPr="00331CCB">
        <w:t>clean_testcase</w:t>
      </w:r>
      <w:proofErr w:type="spellEnd"/>
      <w:r w:rsidR="00331CCB" w:rsidRPr="00331CCB">
        <w:t>(self):</w:t>
      </w:r>
    </w:p>
    <w:p w14:paraId="2172E3F4" w14:textId="5260B473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Testcase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section</w:t>
      </w:r>
      <w:r>
        <w:t xml:space="preserve"> </w:t>
      </w:r>
      <w:r w:rsidR="00331CCB" w:rsidRPr="00331CCB">
        <w:t>"""</w:t>
      </w:r>
    </w:p>
    <w:p w14:paraId="4F9FC6A8" w14:textId="48AADDA5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log.info("Pass</w:t>
      </w:r>
      <w:r>
        <w:t xml:space="preserve"> </w:t>
      </w:r>
      <w:r w:rsidR="00331CCB" w:rsidRPr="00331CCB">
        <w:t>testcase</w:t>
      </w:r>
      <w:r>
        <w:t xml:space="preserve"> </w:t>
      </w:r>
      <w:r w:rsidR="00331CCB" w:rsidRPr="00331CCB">
        <w:t>cleanup")</w:t>
      </w:r>
    </w:p>
    <w:p w14:paraId="3F94EBA8" w14:textId="77777777" w:rsidR="00331CCB" w:rsidRPr="00331CCB" w:rsidRDefault="00331CCB" w:rsidP="00EA618B">
      <w:pPr>
        <w:pStyle w:val="CMDOutput"/>
      </w:pPr>
    </w:p>
    <w:p w14:paraId="4F215097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#####################################################################</w:t>
      </w:r>
    </w:p>
    <w:p w14:paraId="4C1D9269" w14:textId="22EB703C" w:rsidR="00331CCB" w:rsidRPr="00331CCB" w:rsidRDefault="00331CCB" w:rsidP="00EA618B">
      <w:pPr>
        <w:pStyle w:val="CMDOutput"/>
      </w:pPr>
      <w:r w:rsidRPr="00331CCB">
        <w:t>####</w:t>
      </w:r>
      <w:r w:rsidR="007545F9">
        <w:t xml:space="preserve">                       </w:t>
      </w:r>
      <w:r w:rsidRPr="00331CCB">
        <w:rPr>
          <w:highlight w:val="yellow"/>
        </w:rPr>
        <w:t>COMMON</w:t>
      </w:r>
      <w:r w:rsidR="007545F9">
        <w:rPr>
          <w:highlight w:val="yellow"/>
        </w:rPr>
        <w:t xml:space="preserve"> </w:t>
      </w:r>
      <w:r w:rsidRPr="00331CCB">
        <w:rPr>
          <w:highlight w:val="yellow"/>
        </w:rPr>
        <w:t>CLEANUP</w:t>
      </w:r>
      <w:r w:rsidR="007545F9">
        <w:rPr>
          <w:highlight w:val="yellow"/>
        </w:rPr>
        <w:t xml:space="preserve"> </w:t>
      </w:r>
      <w:r w:rsidRPr="00331CCB">
        <w:rPr>
          <w:highlight w:val="yellow"/>
        </w:rPr>
        <w:t>SECTION</w:t>
      </w:r>
      <w:r w:rsidR="007545F9">
        <w:t xml:space="preserve">                 </w:t>
      </w:r>
      <w:r w:rsidRPr="00331CCB">
        <w:t>###</w:t>
      </w:r>
    </w:p>
    <w:p w14:paraId="2586B304" w14:textId="77777777" w:rsidR="00331CCB" w:rsidRPr="00331CCB" w:rsidRDefault="00331CCB" w:rsidP="00EA618B">
      <w:pPr>
        <w:pStyle w:val="CMDOutput"/>
      </w:pPr>
      <w:r w:rsidRPr="00331CCB">
        <w:t>#####################################################################</w:t>
      </w:r>
    </w:p>
    <w:p w14:paraId="3B8E775F" w14:textId="77777777" w:rsidR="00331CCB" w:rsidRPr="00331CCB" w:rsidRDefault="00331CCB" w:rsidP="00EA618B">
      <w:pPr>
        <w:pStyle w:val="CMDOutput"/>
      </w:pPr>
    </w:p>
    <w:p w14:paraId="638645F6" w14:textId="76BBD3C2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This</w:t>
      </w:r>
      <w:r w:rsidR="007545F9">
        <w:t xml:space="preserve"> </w:t>
      </w:r>
      <w:r w:rsidRPr="00331CCB">
        <w:t>is</w:t>
      </w:r>
      <w:r w:rsidR="007545F9">
        <w:t xml:space="preserve"> </w:t>
      </w:r>
      <w:r w:rsidRPr="00331CCB">
        <w:t>how</w:t>
      </w:r>
      <w:r w:rsidR="007545F9">
        <w:t xml:space="preserve"> </w:t>
      </w:r>
      <w:r w:rsidRPr="00331CCB">
        <w:t>to</w:t>
      </w:r>
      <w:r w:rsidR="007545F9">
        <w:t xml:space="preserve"> </w:t>
      </w:r>
      <w:r w:rsidRPr="00331CCB">
        <w:t>create</w:t>
      </w:r>
      <w:r w:rsidR="007545F9">
        <w:t xml:space="preserve"> </w:t>
      </w:r>
      <w:r w:rsidRPr="00331CCB">
        <w:t>a</w:t>
      </w:r>
      <w:r w:rsidR="007545F9">
        <w:t xml:space="preserve"> </w:t>
      </w:r>
      <w:proofErr w:type="spellStart"/>
      <w:r w:rsidRPr="00331CCB">
        <w:t>CommonCleanup</w:t>
      </w:r>
      <w:proofErr w:type="spellEnd"/>
    </w:p>
    <w:p w14:paraId="3136CF07" w14:textId="12139C46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r w:rsidRPr="00331CCB">
        <w:t>You</w:t>
      </w:r>
      <w:r w:rsidR="007545F9">
        <w:t xml:space="preserve"> </w:t>
      </w:r>
      <w:r w:rsidRPr="00331CCB">
        <w:t>can</w:t>
      </w:r>
      <w:r w:rsidR="007545F9">
        <w:t xml:space="preserve"> </w:t>
      </w:r>
      <w:r w:rsidRPr="00331CCB">
        <w:t>have</w:t>
      </w:r>
      <w:r w:rsidR="007545F9">
        <w:t xml:space="preserve"> </w:t>
      </w:r>
      <w:r w:rsidRPr="00331CCB">
        <w:t>0</w:t>
      </w:r>
      <w:r w:rsidR="007545F9">
        <w:t xml:space="preserve"> </w:t>
      </w:r>
      <w:r w:rsidRPr="00331CCB">
        <w:t>,</w:t>
      </w:r>
      <w:r w:rsidR="007545F9">
        <w:t xml:space="preserve"> </w:t>
      </w:r>
      <w:r w:rsidRPr="00331CCB">
        <w:t>or</w:t>
      </w:r>
      <w:r w:rsidR="007545F9">
        <w:t xml:space="preserve"> </w:t>
      </w:r>
      <w:r w:rsidRPr="00331CCB">
        <w:t>1</w:t>
      </w:r>
      <w:r w:rsidR="007545F9">
        <w:t xml:space="preserve"> </w:t>
      </w:r>
      <w:proofErr w:type="spellStart"/>
      <w:r w:rsidRPr="00331CCB">
        <w:t>CommonCleanup</w:t>
      </w:r>
      <w:proofErr w:type="spellEnd"/>
      <w:r w:rsidRPr="00331CCB">
        <w:t>.</w:t>
      </w:r>
    </w:p>
    <w:p w14:paraId="1EB0FF29" w14:textId="45E2C958" w:rsidR="00331CCB" w:rsidRPr="00331CCB" w:rsidRDefault="00331CCB" w:rsidP="00EA618B">
      <w:pPr>
        <w:pStyle w:val="CMDOutput"/>
      </w:pPr>
      <w:r w:rsidRPr="00331CCB">
        <w:t>#</w:t>
      </w:r>
      <w:r w:rsidR="007545F9">
        <w:t xml:space="preserve"> </w:t>
      </w:r>
      <w:proofErr w:type="spellStart"/>
      <w:r w:rsidRPr="00331CCB">
        <w:t>CommonCleanup</w:t>
      </w:r>
      <w:proofErr w:type="spellEnd"/>
      <w:r w:rsidR="007545F9">
        <w:t xml:space="preserve"> </w:t>
      </w:r>
      <w:r w:rsidRPr="00331CCB">
        <w:t>can</w:t>
      </w:r>
      <w:r w:rsidR="007545F9">
        <w:t xml:space="preserve"> </w:t>
      </w:r>
      <w:r w:rsidRPr="00331CCB">
        <w:t>be</w:t>
      </w:r>
      <w:r w:rsidR="007545F9">
        <w:t xml:space="preserve"> </w:t>
      </w:r>
      <w:r w:rsidRPr="00331CCB">
        <w:t>named</w:t>
      </w:r>
      <w:r w:rsidR="007545F9">
        <w:t xml:space="preserve"> </w:t>
      </w:r>
      <w:r w:rsidRPr="00331CCB">
        <w:t>whatever</w:t>
      </w:r>
      <w:r w:rsidR="007545F9">
        <w:t xml:space="preserve"> </w:t>
      </w:r>
      <w:r w:rsidRPr="00331CCB">
        <w:t>you</w:t>
      </w:r>
      <w:r w:rsidR="007545F9">
        <w:t xml:space="preserve"> </w:t>
      </w:r>
      <w:r w:rsidRPr="00331CCB">
        <w:t>want</w:t>
      </w:r>
      <w:r w:rsidR="007545F9">
        <w:t xml:space="preserve"> </w:t>
      </w:r>
      <w:r w:rsidRPr="00331CCB">
        <w:t>:)</w:t>
      </w:r>
    </w:p>
    <w:p w14:paraId="0739838B" w14:textId="28531807" w:rsidR="00331CCB" w:rsidRPr="00331CCB" w:rsidRDefault="00331CCB" w:rsidP="00EA618B">
      <w:pPr>
        <w:pStyle w:val="CMDOutput"/>
      </w:pPr>
      <w:r w:rsidRPr="00331CCB">
        <w:t>class</w:t>
      </w:r>
      <w:r w:rsidR="007545F9">
        <w:t xml:space="preserve"> </w:t>
      </w:r>
      <w:proofErr w:type="spellStart"/>
      <w:r w:rsidRPr="00331CCB">
        <w:t>common_cleanup</w:t>
      </w:r>
      <w:proofErr w:type="spellEnd"/>
      <w:r w:rsidRPr="00331CCB">
        <w:t>(</w:t>
      </w:r>
      <w:proofErr w:type="spellStart"/>
      <w:r w:rsidRPr="00331CCB">
        <w:t>aetest.CommonCleanup</w:t>
      </w:r>
      <w:proofErr w:type="spellEnd"/>
      <w:r w:rsidRPr="00331CCB">
        <w:t>):</w:t>
      </w:r>
    </w:p>
    <w:p w14:paraId="44780F16" w14:textId="4D7A35D2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"""</w:t>
      </w:r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for</w:t>
      </w:r>
      <w:r>
        <w:t xml:space="preserve"> </w:t>
      </w:r>
      <w:r w:rsidR="00331CCB" w:rsidRPr="00331CCB">
        <w:t>Sample</w:t>
      </w:r>
      <w:r>
        <w:t xml:space="preserve"> </w:t>
      </w:r>
      <w:r w:rsidR="00331CCB" w:rsidRPr="00331CCB">
        <w:t>Test</w:t>
      </w:r>
      <w:r>
        <w:t xml:space="preserve"> </w:t>
      </w:r>
      <w:r w:rsidR="00331CCB" w:rsidRPr="00331CCB">
        <w:t>"""</w:t>
      </w:r>
    </w:p>
    <w:p w14:paraId="4CE7A38C" w14:textId="77777777" w:rsidR="00331CCB" w:rsidRPr="00331CCB" w:rsidRDefault="00331CCB" w:rsidP="00EA618B">
      <w:pPr>
        <w:pStyle w:val="CMDOutput"/>
      </w:pPr>
    </w:p>
    <w:p w14:paraId="6D7A028E" w14:textId="49B10871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proofErr w:type="spellStart"/>
      <w:r w:rsidR="00331CCB" w:rsidRPr="00331CCB">
        <w:t>CommonCleanup</w:t>
      </w:r>
      <w:proofErr w:type="spellEnd"/>
      <w:r>
        <w:t xml:space="preserve"> </w:t>
      </w:r>
      <w:r w:rsidR="00331CCB" w:rsidRPr="00331CCB">
        <w:t>follow</w:t>
      </w:r>
      <w:r>
        <w:t xml:space="preserve"> </w:t>
      </w:r>
      <w:r w:rsidR="00331CCB" w:rsidRPr="00331CCB">
        <w:t>exactly</w:t>
      </w:r>
      <w:r>
        <w:t xml:space="preserve"> </w:t>
      </w:r>
      <w:r w:rsidR="00331CCB" w:rsidRPr="00331CCB">
        <w:t>the</w:t>
      </w:r>
      <w:r>
        <w:t xml:space="preserve"> </w:t>
      </w:r>
      <w:r w:rsidR="00331CCB" w:rsidRPr="00331CCB">
        <w:t>same</w:t>
      </w:r>
      <w:r>
        <w:t xml:space="preserve"> </w:t>
      </w:r>
      <w:r w:rsidR="00331CCB" w:rsidRPr="00331CCB">
        <w:t>rule</w:t>
      </w:r>
      <w:r>
        <w:t xml:space="preserve"> </w:t>
      </w:r>
      <w:r w:rsidR="00331CCB" w:rsidRPr="00331CCB">
        <w:t>as</w:t>
      </w:r>
      <w:r>
        <w:t xml:space="preserve"> </w:t>
      </w:r>
      <w:proofErr w:type="spellStart"/>
      <w:r w:rsidR="00331CCB" w:rsidRPr="00331CCB">
        <w:t>CommonSetup</w:t>
      </w:r>
      <w:proofErr w:type="spellEnd"/>
      <w:r>
        <w:t xml:space="preserve"> </w:t>
      </w:r>
      <w:r w:rsidR="00331CCB" w:rsidRPr="00331CCB">
        <w:t>regarding</w:t>
      </w:r>
    </w:p>
    <w:p w14:paraId="7CC0F379" w14:textId="458E793B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subsection</w:t>
      </w:r>
      <w:r>
        <w:t xml:space="preserve"> </w:t>
      </w:r>
    </w:p>
    <w:p w14:paraId="11496CC2" w14:textId="2BE40130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You</w:t>
      </w:r>
      <w:r>
        <w:t xml:space="preserve"> </w:t>
      </w:r>
      <w:r w:rsidR="00331CCB" w:rsidRPr="00331CCB">
        <w:t>can</w:t>
      </w:r>
      <w:r>
        <w:t xml:space="preserve"> </w:t>
      </w:r>
      <w:r w:rsidR="00331CCB" w:rsidRPr="00331CCB">
        <w:t>have</w:t>
      </w:r>
      <w:r>
        <w:t xml:space="preserve"> </w:t>
      </w:r>
      <w:r w:rsidR="00331CCB" w:rsidRPr="00331CCB">
        <w:t>1</w:t>
      </w:r>
      <w:r>
        <w:t xml:space="preserve"> </w:t>
      </w:r>
      <w:r w:rsidR="00331CCB" w:rsidRPr="00331CCB">
        <w:t>to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many</w:t>
      </w:r>
      <w:r>
        <w:t xml:space="preserve"> </w:t>
      </w:r>
      <w:r w:rsidR="00331CCB" w:rsidRPr="00331CCB">
        <w:t>subsection</w:t>
      </w:r>
      <w:r>
        <w:t xml:space="preserve"> </w:t>
      </w:r>
      <w:r w:rsidR="00331CCB" w:rsidRPr="00331CCB">
        <w:t>as</w:t>
      </w:r>
      <w:r>
        <w:t xml:space="preserve"> </w:t>
      </w:r>
      <w:r w:rsidR="00331CCB" w:rsidRPr="00331CCB">
        <w:t>wanted</w:t>
      </w:r>
    </w:p>
    <w:p w14:paraId="48DE156F" w14:textId="723C9619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#</w:t>
      </w:r>
      <w:r>
        <w:t xml:space="preserve"> </w:t>
      </w:r>
      <w:r w:rsidR="00331CCB" w:rsidRPr="00331CCB">
        <w:t>here</w:t>
      </w:r>
      <w:r>
        <w:t xml:space="preserve"> </w:t>
      </w:r>
      <w:r w:rsidR="00331CCB" w:rsidRPr="00331CCB">
        <w:t>is</w:t>
      </w:r>
      <w:r>
        <w:t xml:space="preserve"> </w:t>
      </w:r>
      <w:r w:rsidR="00331CCB" w:rsidRPr="00331CCB">
        <w:t>an</w:t>
      </w:r>
      <w:r>
        <w:t xml:space="preserve"> </w:t>
      </w:r>
      <w:r w:rsidR="00331CCB" w:rsidRPr="00331CCB">
        <w:t>example</w:t>
      </w:r>
      <w:r>
        <w:t xml:space="preserve"> </w:t>
      </w:r>
      <w:r w:rsidR="00331CCB" w:rsidRPr="00331CCB">
        <w:t>of</w:t>
      </w:r>
      <w:r>
        <w:t xml:space="preserve"> </w:t>
      </w:r>
      <w:r w:rsidR="00331CCB" w:rsidRPr="00331CCB">
        <w:t>1</w:t>
      </w:r>
      <w:r>
        <w:t xml:space="preserve"> </w:t>
      </w:r>
      <w:r w:rsidR="00331CCB" w:rsidRPr="00331CCB">
        <w:t>subsections</w:t>
      </w:r>
    </w:p>
    <w:p w14:paraId="0AE91DB1" w14:textId="77777777" w:rsidR="00331CCB" w:rsidRPr="00331CCB" w:rsidRDefault="00331CCB" w:rsidP="00EA618B">
      <w:pPr>
        <w:pStyle w:val="CMDOutput"/>
      </w:pPr>
    </w:p>
    <w:p w14:paraId="2C24C507" w14:textId="304A7684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@</w:t>
      </w:r>
      <w:proofErr w:type="spellStart"/>
      <w:r w:rsidR="00331CCB" w:rsidRPr="00331CCB">
        <w:t>aetest.subsection</w:t>
      </w:r>
      <w:proofErr w:type="spellEnd"/>
    </w:p>
    <w:p w14:paraId="19A75A16" w14:textId="76B1A171" w:rsidR="00331CCB" w:rsidRPr="00331CCB" w:rsidRDefault="007545F9" w:rsidP="00EA618B">
      <w:pPr>
        <w:pStyle w:val="CMDOutput"/>
      </w:pPr>
      <w:r>
        <w:t xml:space="preserve">    </w:t>
      </w:r>
      <w:r w:rsidR="00331CCB" w:rsidRPr="00331CCB">
        <w:t>def</w:t>
      </w:r>
      <w:r>
        <w:t xml:space="preserve"> </w:t>
      </w:r>
      <w:proofErr w:type="spellStart"/>
      <w:r w:rsidR="00331CCB" w:rsidRPr="00331CCB">
        <w:t>clean_everything</w:t>
      </w:r>
      <w:proofErr w:type="spellEnd"/>
      <w:r w:rsidR="00331CCB" w:rsidRPr="00331CCB">
        <w:t>(self):</w:t>
      </w:r>
    </w:p>
    <w:p w14:paraId="4437CED7" w14:textId="65B0D64A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"""</w:t>
      </w:r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Subsection</w:t>
      </w:r>
      <w:r>
        <w:t xml:space="preserve"> </w:t>
      </w:r>
      <w:r w:rsidR="00331CCB" w:rsidRPr="00331CCB">
        <w:t>"""</w:t>
      </w:r>
    </w:p>
    <w:p w14:paraId="2C06E792" w14:textId="75D5C785" w:rsidR="00331CCB" w:rsidRPr="00331CCB" w:rsidRDefault="007545F9" w:rsidP="00EA618B">
      <w:pPr>
        <w:pStyle w:val="CMDOutput"/>
      </w:pPr>
      <w:r>
        <w:t xml:space="preserve">        </w:t>
      </w:r>
      <w:r w:rsidR="00331CCB" w:rsidRPr="00331CCB">
        <w:t>log.info("</w:t>
      </w:r>
      <w:proofErr w:type="spellStart"/>
      <w:r w:rsidR="00331CCB" w:rsidRPr="00331CCB">
        <w:t>Aetest</w:t>
      </w:r>
      <w:proofErr w:type="spellEnd"/>
      <w:r>
        <w:t xml:space="preserve"> </w:t>
      </w:r>
      <w:r w:rsidR="00331CCB" w:rsidRPr="00331CCB">
        <w:t>Common</w:t>
      </w:r>
      <w:r>
        <w:t xml:space="preserve"> </w:t>
      </w:r>
      <w:r w:rsidR="00331CCB" w:rsidRPr="00331CCB">
        <w:t>Cleanup</w:t>
      </w:r>
      <w:r>
        <w:t xml:space="preserve"> </w:t>
      </w:r>
      <w:r w:rsidR="00331CCB" w:rsidRPr="00331CCB">
        <w:t>")</w:t>
      </w:r>
    </w:p>
    <w:p w14:paraId="1FEEA13C" w14:textId="77777777" w:rsidR="00331CCB" w:rsidRPr="00331CCB" w:rsidRDefault="00331CCB" w:rsidP="00EA618B">
      <w:pPr>
        <w:pStyle w:val="CMDOutput"/>
      </w:pPr>
    </w:p>
    <w:p w14:paraId="20AC426E" w14:textId="28DE45B1" w:rsidR="00331CCB" w:rsidRPr="00331CCB" w:rsidRDefault="00331CCB" w:rsidP="00EA618B">
      <w:pPr>
        <w:pStyle w:val="CMDOutput"/>
      </w:pPr>
      <w:r w:rsidRPr="00331CCB">
        <w:t>if</w:t>
      </w:r>
      <w:r w:rsidR="007545F9">
        <w:t xml:space="preserve"> </w:t>
      </w:r>
      <w:r w:rsidRPr="00331CCB">
        <w:t>__name__</w:t>
      </w:r>
      <w:r w:rsidR="007545F9">
        <w:t xml:space="preserve"> </w:t>
      </w:r>
      <w:r w:rsidRPr="00331CCB">
        <w:t>==</w:t>
      </w:r>
      <w:r w:rsidR="007545F9">
        <w:t xml:space="preserve"> </w:t>
      </w:r>
      <w:r w:rsidRPr="00331CCB">
        <w:t>'__main__':</w:t>
      </w:r>
      <w:r w:rsidR="007545F9">
        <w:t xml:space="preserve"> </w:t>
      </w:r>
      <w:r w:rsidRPr="00331CCB">
        <w:t>#</w:t>
      </w:r>
      <w:r w:rsidR="007545F9">
        <w:t xml:space="preserve"> </w:t>
      </w:r>
      <w:r w:rsidRPr="00331CCB">
        <w:t>pragma:</w:t>
      </w:r>
      <w:r w:rsidR="007545F9">
        <w:t xml:space="preserve"> </w:t>
      </w:r>
      <w:r w:rsidRPr="00331CCB">
        <w:t>no</w:t>
      </w:r>
      <w:r w:rsidR="007545F9">
        <w:t xml:space="preserve"> </w:t>
      </w:r>
      <w:r w:rsidRPr="00331CCB">
        <w:t>cover</w:t>
      </w:r>
    </w:p>
    <w:p w14:paraId="0B7D4251" w14:textId="2C3D74BC" w:rsidR="00331CCB" w:rsidRPr="00331CCB" w:rsidRDefault="007545F9" w:rsidP="00EA618B">
      <w:pPr>
        <w:pStyle w:val="CMDOutput"/>
      </w:pPr>
      <w:r>
        <w:t xml:space="preserve">    </w:t>
      </w:r>
      <w:proofErr w:type="spellStart"/>
      <w:r w:rsidR="00331CCB" w:rsidRPr="00331CCB">
        <w:t>aetest.main</w:t>
      </w:r>
      <w:proofErr w:type="spellEnd"/>
      <w:r w:rsidR="00331CCB" w:rsidRPr="00331CCB">
        <w:t>()</w:t>
      </w:r>
    </w:p>
    <w:p w14:paraId="79500C7D" w14:textId="42263754" w:rsidR="00E122D7" w:rsidRDefault="00331CCB" w:rsidP="00E8524D">
      <w:pPr>
        <w:pStyle w:val="CMD"/>
      </w:pPr>
      <w:r w:rsidRPr="00331CCB">
        <w:t>(csr1kv)</w:t>
      </w:r>
      <w:r w:rsidR="007545F9">
        <w:t xml:space="preserve"> </w:t>
      </w:r>
      <w:proofErr w:type="spellStart"/>
      <w:r w:rsidRPr="00331CCB">
        <w:t>devasc@labvm</w:t>
      </w:r>
      <w:proofErr w:type="spellEnd"/>
      <w:r w:rsidRPr="00331CCB">
        <w:t>:~/labs/</w:t>
      </w:r>
      <w:proofErr w:type="spellStart"/>
      <w:r w:rsidRPr="00331CCB">
        <w:t>devnet-src</w:t>
      </w:r>
      <w:proofErr w:type="spellEnd"/>
      <w:r w:rsidRPr="00331CCB">
        <w:t>/</w:t>
      </w:r>
      <w:proofErr w:type="spellStart"/>
      <w:r w:rsidRPr="00331CCB">
        <w:t>pyats</w:t>
      </w:r>
      <w:proofErr w:type="spellEnd"/>
      <w:r w:rsidRPr="00331CCB">
        <w:t>/csr1kv$</w:t>
      </w:r>
    </w:p>
    <w:p w14:paraId="6B3C4D9A" w14:textId="0BB32E64" w:rsidR="005F54B5" w:rsidRPr="005F54B5" w:rsidRDefault="005F54B5" w:rsidP="00A45406">
      <w:pPr>
        <w:pStyle w:val="BodyTextL50"/>
      </w:pPr>
      <w:r w:rsidRPr="005F54B5">
        <w:t>A</w:t>
      </w:r>
      <w:r w:rsidR="007545F9">
        <w:t xml:space="preserve"> </w:t>
      </w:r>
      <w:proofErr w:type="spellStart"/>
      <w:r w:rsidRPr="005F54B5">
        <w:t>pyATS</w:t>
      </w:r>
      <w:proofErr w:type="spellEnd"/>
      <w:r w:rsidR="007545F9">
        <w:t xml:space="preserve"> </w:t>
      </w:r>
      <w:r w:rsidRPr="005F54B5">
        <w:t>script</w:t>
      </w:r>
      <w:r w:rsidR="007545F9">
        <w:t xml:space="preserve"> </w:t>
      </w:r>
      <w:r w:rsidRPr="005F54B5">
        <w:t>is</w:t>
      </w:r>
      <w:r w:rsidR="007545F9">
        <w:t xml:space="preserve"> </w:t>
      </w:r>
      <w:r w:rsidRPr="005F54B5">
        <w:t>a</w:t>
      </w:r>
      <w:r w:rsidR="007545F9">
        <w:t xml:space="preserve"> </w:t>
      </w:r>
      <w:r w:rsidRPr="005F54B5">
        <w:t>Python</w:t>
      </w:r>
      <w:r w:rsidR="007545F9">
        <w:t xml:space="preserve"> </w:t>
      </w:r>
      <w:r w:rsidRPr="005F54B5">
        <w:t>file</w:t>
      </w:r>
      <w:r w:rsidR="007545F9">
        <w:t xml:space="preserve"> </w:t>
      </w:r>
      <w:r w:rsidRPr="005F54B5">
        <w:t>where</w:t>
      </w:r>
      <w:r w:rsidR="007545F9">
        <w:t xml:space="preserve"> </w:t>
      </w:r>
      <w:proofErr w:type="spellStart"/>
      <w:r w:rsidRPr="005F54B5">
        <w:t>pyATS</w:t>
      </w:r>
      <w:proofErr w:type="spellEnd"/>
      <w:r w:rsidR="007545F9">
        <w:t xml:space="preserve"> </w:t>
      </w:r>
      <w:r w:rsidRPr="005F54B5">
        <w:t>tests</w:t>
      </w:r>
      <w:r w:rsidR="007545F9">
        <w:t xml:space="preserve"> </w:t>
      </w:r>
      <w:r w:rsidRPr="005F54B5">
        <w:t>are</w:t>
      </w:r>
      <w:r w:rsidR="007545F9">
        <w:t xml:space="preserve"> </w:t>
      </w:r>
      <w:r w:rsidRPr="005F54B5">
        <w:t>declared.</w:t>
      </w:r>
      <w:r w:rsidR="007545F9">
        <w:t xml:space="preserve"> </w:t>
      </w:r>
      <w:r w:rsidRPr="005F54B5">
        <w:t>It</w:t>
      </w:r>
      <w:r w:rsidR="007545F9">
        <w:t xml:space="preserve"> </w:t>
      </w:r>
      <w:r w:rsidRPr="005F54B5">
        <w:t>can</w:t>
      </w:r>
      <w:r w:rsidR="007545F9">
        <w:t xml:space="preserve"> </w:t>
      </w:r>
      <w:r w:rsidRPr="005F54B5">
        <w:t>be</w:t>
      </w:r>
      <w:r w:rsidR="007545F9">
        <w:t xml:space="preserve"> </w:t>
      </w:r>
      <w:r w:rsidRPr="005F54B5">
        <w:t>run</w:t>
      </w:r>
      <w:r w:rsidR="007545F9">
        <w:t xml:space="preserve"> </w:t>
      </w:r>
      <w:r w:rsidRPr="005F54B5">
        <w:t>directly</w:t>
      </w:r>
      <w:r w:rsidR="007545F9">
        <w:t xml:space="preserve"> </w:t>
      </w:r>
      <w:r w:rsidRPr="005F54B5">
        <w:t>as</w:t>
      </w:r>
      <w:r w:rsidR="007545F9">
        <w:t xml:space="preserve"> </w:t>
      </w:r>
      <w:r w:rsidRPr="005F54B5">
        <w:t>a</w:t>
      </w:r>
      <w:r w:rsidR="007545F9">
        <w:t xml:space="preserve"> </w:t>
      </w:r>
      <w:r w:rsidRPr="005F54B5">
        <w:t>standalone</w:t>
      </w:r>
      <w:r w:rsidR="007545F9">
        <w:t xml:space="preserve"> </w:t>
      </w:r>
      <w:r w:rsidRPr="005F54B5">
        <w:t>Python</w:t>
      </w:r>
      <w:r w:rsidR="007545F9">
        <w:t xml:space="preserve"> </w:t>
      </w:r>
      <w:r w:rsidRPr="005F54B5">
        <w:t>script</w:t>
      </w:r>
      <w:r w:rsidR="007545F9">
        <w:t xml:space="preserve"> </w:t>
      </w:r>
      <w:r w:rsidRPr="005F54B5">
        <w:t>file,</w:t>
      </w:r>
      <w:r w:rsidR="007545F9">
        <w:t xml:space="preserve"> </w:t>
      </w:r>
      <w:r w:rsidRPr="005F54B5">
        <w:t>generating</w:t>
      </w:r>
      <w:r w:rsidR="007545F9">
        <w:t xml:space="preserve"> </w:t>
      </w:r>
      <w:r w:rsidRPr="005F54B5">
        <w:t>output</w:t>
      </w:r>
      <w:r w:rsidR="007545F9">
        <w:t xml:space="preserve"> </w:t>
      </w:r>
      <w:r w:rsidRPr="005F54B5">
        <w:t>only</w:t>
      </w:r>
      <w:r w:rsidR="007545F9">
        <w:t xml:space="preserve"> </w:t>
      </w:r>
      <w:r w:rsidRPr="005F54B5">
        <w:t>to</w:t>
      </w:r>
      <w:r w:rsidR="007545F9">
        <w:t xml:space="preserve"> </w:t>
      </w:r>
      <w:r w:rsidRPr="005F54B5">
        <w:t>your</w:t>
      </w:r>
      <w:r w:rsidR="007545F9">
        <w:t xml:space="preserve"> </w:t>
      </w:r>
      <w:r w:rsidRPr="005F54B5">
        <w:t>terminal</w:t>
      </w:r>
      <w:r w:rsidR="007545F9">
        <w:t xml:space="preserve"> </w:t>
      </w:r>
      <w:r w:rsidRPr="005F54B5">
        <w:t>window.</w:t>
      </w:r>
      <w:r w:rsidR="007545F9">
        <w:t xml:space="preserve"> </w:t>
      </w:r>
      <w:r w:rsidRPr="005F54B5">
        <w:t>Alternatively,</w:t>
      </w:r>
      <w:r w:rsidR="007545F9">
        <w:t xml:space="preserve"> </w:t>
      </w:r>
      <w:r w:rsidRPr="005F54B5">
        <w:t>one</w:t>
      </w:r>
      <w:r w:rsidR="007545F9">
        <w:t xml:space="preserve"> </w:t>
      </w:r>
      <w:r w:rsidRPr="005F54B5">
        <w:t>or</w:t>
      </w:r>
      <w:r w:rsidR="007545F9">
        <w:t xml:space="preserve"> </w:t>
      </w:r>
      <w:r w:rsidRPr="005F54B5">
        <w:t>more</w:t>
      </w:r>
      <w:r w:rsidR="007545F9">
        <w:t xml:space="preserve"> </w:t>
      </w:r>
      <w:proofErr w:type="spellStart"/>
      <w:r w:rsidRPr="005F54B5">
        <w:t>pyATS</w:t>
      </w:r>
      <w:proofErr w:type="spellEnd"/>
      <w:r w:rsidR="007545F9">
        <w:t xml:space="preserve"> </w:t>
      </w:r>
      <w:r w:rsidRPr="005F54B5">
        <w:t>scripts</w:t>
      </w:r>
      <w:r w:rsidR="007545F9">
        <w:t xml:space="preserve"> </w:t>
      </w:r>
      <w:r w:rsidRPr="005F54B5">
        <w:t>can</w:t>
      </w:r>
      <w:r w:rsidR="007545F9">
        <w:t xml:space="preserve"> </w:t>
      </w:r>
      <w:r w:rsidRPr="005F54B5">
        <w:t>be</w:t>
      </w:r>
      <w:r w:rsidR="007545F9">
        <w:t xml:space="preserve"> </w:t>
      </w:r>
      <w:r w:rsidRPr="005F54B5">
        <w:t>compiled</w:t>
      </w:r>
      <w:r w:rsidR="007545F9">
        <w:t xml:space="preserve"> </w:t>
      </w:r>
      <w:r w:rsidRPr="005F54B5">
        <w:t>into</w:t>
      </w:r>
      <w:r w:rsidR="007545F9">
        <w:t xml:space="preserve"> </w:t>
      </w:r>
      <w:r w:rsidRPr="005F54B5">
        <w:t>a</w:t>
      </w:r>
      <w:r w:rsidR="007545F9">
        <w:t xml:space="preserve"> </w:t>
      </w:r>
      <w:r w:rsidRPr="005F54B5">
        <w:t>"job"</w:t>
      </w:r>
      <w:r w:rsidR="007545F9">
        <w:t xml:space="preserve"> </w:t>
      </w:r>
      <w:r w:rsidRPr="005F54B5">
        <w:t>and</w:t>
      </w:r>
      <w:r w:rsidR="007545F9">
        <w:t xml:space="preserve"> </w:t>
      </w:r>
      <w:r w:rsidRPr="005F54B5">
        <w:t>run</w:t>
      </w:r>
      <w:r w:rsidR="007545F9">
        <w:t xml:space="preserve"> </w:t>
      </w:r>
      <w:r w:rsidRPr="005F54B5">
        <w:t>together</w:t>
      </w:r>
      <w:r w:rsidR="007545F9">
        <w:t xml:space="preserve"> </w:t>
      </w:r>
      <w:r w:rsidRPr="005F54B5">
        <w:t>as</w:t>
      </w:r>
      <w:r w:rsidR="007545F9">
        <w:t xml:space="preserve"> </w:t>
      </w:r>
      <w:r w:rsidRPr="005F54B5">
        <w:t>a</w:t>
      </w:r>
      <w:r w:rsidR="007545F9">
        <w:t xml:space="preserve"> </w:t>
      </w:r>
      <w:r w:rsidRPr="005F54B5">
        <w:t>batch,</w:t>
      </w:r>
      <w:r w:rsidR="007545F9">
        <w:t xml:space="preserve"> </w:t>
      </w:r>
      <w:r w:rsidRPr="005F54B5">
        <w:t>through</w:t>
      </w:r>
      <w:r w:rsidR="007545F9">
        <w:t xml:space="preserve"> </w:t>
      </w:r>
      <w:r w:rsidRPr="005F54B5">
        <w:t>the</w:t>
      </w:r>
      <w:r w:rsidR="007545F9">
        <w:t xml:space="preserve"> </w:t>
      </w:r>
      <w:proofErr w:type="spellStart"/>
      <w:r w:rsidRPr="005F54B5">
        <w:t>pyATS</w:t>
      </w:r>
      <w:proofErr w:type="spellEnd"/>
      <w:r w:rsidR="007545F9">
        <w:t xml:space="preserve"> </w:t>
      </w:r>
      <w:proofErr w:type="spellStart"/>
      <w:r w:rsidRPr="005F54B5">
        <w:t>EasyPy</w:t>
      </w:r>
      <w:proofErr w:type="spellEnd"/>
      <w:r w:rsidR="007545F9">
        <w:t xml:space="preserve"> </w:t>
      </w:r>
      <w:r w:rsidRPr="005F54B5">
        <w:t>module</w:t>
      </w:r>
      <w:r w:rsidR="00B857C9">
        <w:t xml:space="preserve">. </w:t>
      </w:r>
      <w:proofErr w:type="spellStart"/>
      <w:r w:rsidR="00B857C9">
        <w:t>EasyPy</w:t>
      </w:r>
      <w:proofErr w:type="spellEnd"/>
      <w:r w:rsidR="00B857C9">
        <w:t xml:space="preserve"> </w:t>
      </w:r>
      <w:r w:rsidRPr="005F54B5">
        <w:t>enables</w:t>
      </w:r>
      <w:r w:rsidR="007545F9">
        <w:t xml:space="preserve"> </w:t>
      </w:r>
      <w:r w:rsidRPr="005F54B5">
        <w:t>parallel</w:t>
      </w:r>
      <w:r w:rsidR="007545F9">
        <w:t xml:space="preserve"> </w:t>
      </w:r>
      <w:r w:rsidRPr="005F54B5">
        <w:t>execution</w:t>
      </w:r>
      <w:r w:rsidR="007545F9">
        <w:t xml:space="preserve"> </w:t>
      </w:r>
      <w:r w:rsidRPr="005F54B5">
        <w:t>of</w:t>
      </w:r>
      <w:r w:rsidR="007545F9">
        <w:t xml:space="preserve"> </w:t>
      </w:r>
      <w:r w:rsidRPr="005F54B5">
        <w:t>multiple</w:t>
      </w:r>
      <w:r w:rsidR="007545F9">
        <w:t xml:space="preserve"> </w:t>
      </w:r>
      <w:r w:rsidRPr="005F54B5">
        <w:t>scripts,</w:t>
      </w:r>
      <w:r w:rsidR="007545F9">
        <w:t xml:space="preserve"> </w:t>
      </w:r>
      <w:r w:rsidRPr="005F54B5">
        <w:t>collects</w:t>
      </w:r>
      <w:r w:rsidR="007545F9">
        <w:t xml:space="preserve"> </w:t>
      </w:r>
      <w:r w:rsidRPr="005F54B5">
        <w:t>logs</w:t>
      </w:r>
      <w:r w:rsidR="007545F9">
        <w:t xml:space="preserve"> </w:t>
      </w:r>
      <w:r w:rsidRPr="005F54B5">
        <w:t>in</w:t>
      </w:r>
      <w:r w:rsidR="007545F9">
        <w:t xml:space="preserve"> </w:t>
      </w:r>
      <w:r w:rsidRPr="005F54B5">
        <w:t>one</w:t>
      </w:r>
      <w:r w:rsidR="007545F9">
        <w:t xml:space="preserve"> </w:t>
      </w:r>
      <w:r w:rsidRPr="005F54B5">
        <w:t>place,</w:t>
      </w:r>
      <w:r w:rsidR="007545F9">
        <w:t xml:space="preserve"> </w:t>
      </w:r>
      <w:r w:rsidRPr="005F54B5">
        <w:t>and</w:t>
      </w:r>
      <w:r w:rsidR="007545F9">
        <w:t xml:space="preserve"> </w:t>
      </w:r>
      <w:r w:rsidRPr="005F54B5">
        <w:t>provides</w:t>
      </w:r>
      <w:r w:rsidR="007545F9">
        <w:t xml:space="preserve"> </w:t>
      </w:r>
      <w:r w:rsidRPr="005F54B5">
        <w:t>a</w:t>
      </w:r>
      <w:r w:rsidR="007545F9">
        <w:t xml:space="preserve"> </w:t>
      </w:r>
      <w:r w:rsidRPr="005F54B5">
        <w:t>central</w:t>
      </w:r>
      <w:r w:rsidR="007545F9">
        <w:t xml:space="preserve"> </w:t>
      </w:r>
      <w:r w:rsidRPr="005F54B5">
        <w:t>point</w:t>
      </w:r>
      <w:r w:rsidR="007545F9">
        <w:t xml:space="preserve"> </w:t>
      </w:r>
      <w:r w:rsidRPr="005F54B5">
        <w:t>from</w:t>
      </w:r>
      <w:r w:rsidR="007545F9">
        <w:t xml:space="preserve"> </w:t>
      </w:r>
      <w:r w:rsidRPr="005F54B5">
        <w:t>which</w:t>
      </w:r>
      <w:r w:rsidR="007545F9">
        <w:t xml:space="preserve"> </w:t>
      </w:r>
      <w:r w:rsidRPr="005F54B5">
        <w:t>to</w:t>
      </w:r>
      <w:r w:rsidR="007545F9">
        <w:t xml:space="preserve"> </w:t>
      </w:r>
      <w:r w:rsidRPr="005F54B5">
        <w:t>inject</w:t>
      </w:r>
      <w:r w:rsidR="007545F9">
        <w:t xml:space="preserve"> </w:t>
      </w:r>
      <w:r w:rsidRPr="005F54B5">
        <w:t>changes</w:t>
      </w:r>
      <w:r w:rsidR="007545F9">
        <w:t xml:space="preserve"> </w:t>
      </w:r>
      <w:r w:rsidRPr="005F54B5">
        <w:t>to</w:t>
      </w:r>
      <w:r w:rsidR="007545F9">
        <w:t xml:space="preserve"> </w:t>
      </w:r>
      <w:r w:rsidRPr="005F54B5">
        <w:t>the</w:t>
      </w:r>
      <w:r w:rsidR="007545F9">
        <w:t xml:space="preserve"> </w:t>
      </w:r>
      <w:r w:rsidRPr="005F54B5">
        <w:t>topology</w:t>
      </w:r>
      <w:r w:rsidR="007545F9">
        <w:t xml:space="preserve"> </w:t>
      </w:r>
      <w:r w:rsidRPr="005F54B5">
        <w:t>under</w:t>
      </w:r>
      <w:r w:rsidR="007545F9">
        <w:t xml:space="preserve"> </w:t>
      </w:r>
      <w:r w:rsidRPr="005F54B5">
        <w:t>test.</w:t>
      </w:r>
    </w:p>
    <w:p w14:paraId="0379ECA2" w14:textId="0A7BA3E5" w:rsidR="005F54B5" w:rsidRPr="005F54B5" w:rsidRDefault="00CC0CC0" w:rsidP="00B857C9">
      <w:pPr>
        <w:pStyle w:val="SubStepAlpha"/>
      </w:pPr>
      <w:r>
        <w:t>Use</w:t>
      </w:r>
      <w:r w:rsidR="007545F9">
        <w:t xml:space="preserve"> </w:t>
      </w:r>
      <w:r w:rsidRPr="00CC0CC0">
        <w:rPr>
          <w:b/>
          <w:bCs/>
        </w:rPr>
        <w:t>cat</w:t>
      </w:r>
      <w:r w:rsidR="007545F9">
        <w:t xml:space="preserve"> </w:t>
      </w:r>
      <w:r w:rsidRPr="00B857C9">
        <w:t>to</w:t>
      </w:r>
      <w:r w:rsidR="007545F9">
        <w:t xml:space="preserve"> </w:t>
      </w:r>
      <w:r>
        <w:t>display</w:t>
      </w:r>
      <w:r w:rsidR="007545F9">
        <w:t xml:space="preserve"> </w:t>
      </w:r>
      <w:r>
        <w:t>your</w:t>
      </w:r>
      <w:r w:rsidR="007545F9">
        <w:t xml:space="preserve"> </w:t>
      </w:r>
      <w:proofErr w:type="spellStart"/>
      <w:r w:rsidR="005F54B5" w:rsidRPr="005F54B5">
        <w:t>pyATS</w:t>
      </w:r>
      <w:proofErr w:type="spellEnd"/>
      <w:r w:rsidR="007545F9">
        <w:t xml:space="preserve"> </w:t>
      </w:r>
      <w:r w:rsidR="005F54B5" w:rsidRPr="005F54B5">
        <w:t>job</w:t>
      </w:r>
      <w:r w:rsidR="007545F9">
        <w:t xml:space="preserve"> </w:t>
      </w:r>
      <w:r w:rsidR="005F54B5" w:rsidRPr="005F54B5">
        <w:t>file</w:t>
      </w:r>
      <w:r w:rsidR="00A6380E">
        <w:t>,</w:t>
      </w:r>
      <w:r w:rsidR="007545F9">
        <w:t xml:space="preserve"> </w:t>
      </w:r>
      <w:r w:rsidR="00A6380E" w:rsidRPr="00A6380E">
        <w:rPr>
          <w:b/>
          <w:bCs/>
        </w:rPr>
        <w:t>pyats</w:t>
      </w:r>
      <w:r w:rsidR="00A8080F">
        <w:rPr>
          <w:b/>
          <w:bCs/>
        </w:rPr>
        <w:t>_</w:t>
      </w:r>
      <w:r w:rsidR="00A6380E" w:rsidRPr="00A6380E">
        <w:rPr>
          <w:b/>
          <w:bCs/>
        </w:rPr>
        <w:t>sample</w:t>
      </w:r>
      <w:r w:rsidR="00A8080F">
        <w:rPr>
          <w:b/>
          <w:bCs/>
        </w:rPr>
        <w:t>_job</w:t>
      </w:r>
      <w:r w:rsidR="00A6380E" w:rsidRPr="00A6380E">
        <w:rPr>
          <w:b/>
          <w:bCs/>
        </w:rPr>
        <w:t>.py</w:t>
      </w:r>
      <w:r>
        <w:t>.</w:t>
      </w:r>
      <w:r w:rsidR="007545F9">
        <w:t xml:space="preserve"> </w:t>
      </w:r>
      <w:r>
        <w:t>Notice</w:t>
      </w:r>
      <w:r w:rsidR="007545F9">
        <w:t xml:space="preserve"> </w:t>
      </w:r>
      <w:r>
        <w:t>the</w:t>
      </w:r>
      <w:r w:rsidR="007545F9">
        <w:t xml:space="preserve"> </w:t>
      </w:r>
      <w:r>
        <w:t>instructions</w:t>
      </w:r>
      <w:r w:rsidR="007545F9">
        <w:t xml:space="preserve"> </w:t>
      </w:r>
      <w:r>
        <w:t>on</w:t>
      </w:r>
      <w:r w:rsidR="007545F9">
        <w:t xml:space="preserve"> </w:t>
      </w:r>
      <w:r>
        <w:t>how</w:t>
      </w:r>
      <w:r w:rsidR="007545F9">
        <w:t xml:space="preserve"> </w:t>
      </w:r>
      <w:r>
        <w:t>to</w:t>
      </w:r>
      <w:r w:rsidR="007545F9">
        <w:t xml:space="preserve"> </w:t>
      </w:r>
      <w:r>
        <w:t>run</w:t>
      </w:r>
      <w:r w:rsidR="007545F9">
        <w:t xml:space="preserve"> </w:t>
      </w:r>
      <w:r>
        <w:t>this</w:t>
      </w:r>
      <w:r w:rsidR="007545F9">
        <w:t xml:space="preserve"> </w:t>
      </w:r>
      <w:r>
        <w:t>file,</w:t>
      </w:r>
      <w:r w:rsidR="007545F9">
        <w:t xml:space="preserve"> </w:t>
      </w:r>
      <w:r>
        <w:t>highlighted</w:t>
      </w:r>
      <w:r w:rsidR="007545F9">
        <w:t xml:space="preserve"> </w:t>
      </w:r>
      <w:r>
        <w:t>below.</w:t>
      </w:r>
    </w:p>
    <w:p w14:paraId="52A8389F" w14:textId="687D8046" w:rsidR="0078276D" w:rsidRPr="0078276D" w:rsidRDefault="0078276D" w:rsidP="0078276D">
      <w:pPr>
        <w:pStyle w:val="CMD"/>
        <w:rPr>
          <w:b/>
          <w:bCs/>
        </w:rPr>
      </w:pPr>
      <w:r w:rsidRPr="0078276D">
        <w:t>(csr1kv)</w:t>
      </w:r>
      <w:r w:rsidR="007545F9">
        <w:t xml:space="preserve"> </w:t>
      </w:r>
      <w:proofErr w:type="spellStart"/>
      <w:r w:rsidRPr="0078276D">
        <w:t>devasc@labvm</w:t>
      </w:r>
      <w:proofErr w:type="spellEnd"/>
      <w:r w:rsidRPr="0078276D">
        <w:t>:~/labs/</w:t>
      </w:r>
      <w:proofErr w:type="spellStart"/>
      <w:r w:rsidRPr="0078276D">
        <w:t>devnet-src</w:t>
      </w:r>
      <w:proofErr w:type="spellEnd"/>
      <w:r w:rsidRPr="0078276D">
        <w:t>/</w:t>
      </w:r>
      <w:proofErr w:type="spellStart"/>
      <w:r w:rsidRPr="0078276D">
        <w:t>pyats</w:t>
      </w:r>
      <w:proofErr w:type="spellEnd"/>
      <w:r w:rsidRPr="0078276D">
        <w:t>/csr1kv$</w:t>
      </w:r>
      <w:r w:rsidR="007545F9">
        <w:t xml:space="preserve"> </w:t>
      </w:r>
      <w:r w:rsidRPr="0078276D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78276D">
        <w:rPr>
          <w:b/>
          <w:bCs/>
        </w:rPr>
        <w:t>examples/basic/basic_example_job.py</w:t>
      </w:r>
    </w:p>
    <w:p w14:paraId="1A910574" w14:textId="071E6EE4" w:rsidR="0078276D" w:rsidRPr="0078276D" w:rsidRDefault="0078276D" w:rsidP="00C146FC">
      <w:pPr>
        <w:pStyle w:val="CMDOutput"/>
      </w:pPr>
      <w:r w:rsidRPr="0078276D">
        <w:t>#</w:t>
      </w:r>
      <w:r w:rsidR="007545F9">
        <w:t xml:space="preserve"> </w:t>
      </w:r>
      <w:r w:rsidRPr="0078276D">
        <w:t>To</w:t>
      </w:r>
      <w:r w:rsidR="007545F9">
        <w:t xml:space="preserve"> </w:t>
      </w:r>
      <w:r w:rsidRPr="0078276D">
        <w:t>run</w:t>
      </w:r>
      <w:r w:rsidR="007545F9">
        <w:t xml:space="preserve"> </w:t>
      </w:r>
      <w:r w:rsidRPr="0078276D">
        <w:t>the</w:t>
      </w:r>
      <w:r w:rsidR="007545F9">
        <w:t xml:space="preserve"> </w:t>
      </w:r>
      <w:r w:rsidRPr="0078276D">
        <w:t>job:</w:t>
      </w:r>
    </w:p>
    <w:p w14:paraId="488AF6E0" w14:textId="0AB82FDB" w:rsidR="0078276D" w:rsidRPr="0078276D" w:rsidRDefault="0078276D" w:rsidP="00C146FC">
      <w:pPr>
        <w:pStyle w:val="CMDOutput"/>
      </w:pPr>
      <w:r w:rsidRPr="0078276D">
        <w:t>#</w:t>
      </w:r>
      <w:r w:rsidR="007545F9">
        <w:t xml:space="preserve"> </w:t>
      </w:r>
      <w:proofErr w:type="spellStart"/>
      <w:r w:rsidRPr="0078276D">
        <w:t>pyats</w:t>
      </w:r>
      <w:proofErr w:type="spellEnd"/>
      <w:r w:rsidR="007545F9">
        <w:t xml:space="preserve"> </w:t>
      </w:r>
      <w:r w:rsidRPr="0078276D">
        <w:t>run</w:t>
      </w:r>
      <w:r w:rsidR="007545F9">
        <w:t xml:space="preserve"> </w:t>
      </w:r>
      <w:r w:rsidRPr="0078276D">
        <w:t>job</w:t>
      </w:r>
      <w:r w:rsidR="007545F9">
        <w:t xml:space="preserve"> </w:t>
      </w:r>
      <w:r w:rsidRPr="0078276D">
        <w:t>basic_example_job.py</w:t>
      </w:r>
    </w:p>
    <w:p w14:paraId="162DD102" w14:textId="1CE9A73F" w:rsidR="0078276D" w:rsidRPr="0078276D" w:rsidRDefault="0078276D" w:rsidP="00C146FC">
      <w:pPr>
        <w:pStyle w:val="CMDOutput"/>
      </w:pPr>
      <w:r w:rsidRPr="0078276D">
        <w:t>#</w:t>
      </w:r>
      <w:r w:rsidR="007545F9">
        <w:t xml:space="preserve"> </w:t>
      </w:r>
      <w:r w:rsidRPr="0078276D">
        <w:t>Description:</w:t>
      </w:r>
      <w:r w:rsidR="007545F9">
        <w:t xml:space="preserve"> </w:t>
      </w:r>
      <w:r w:rsidRPr="0078276D">
        <w:t>This</w:t>
      </w:r>
      <w:r w:rsidR="007545F9">
        <w:t xml:space="preserve"> </w:t>
      </w:r>
      <w:r w:rsidRPr="0078276D">
        <w:t>example</w:t>
      </w:r>
      <w:r w:rsidR="007545F9">
        <w:t xml:space="preserve"> </w:t>
      </w:r>
      <w:r w:rsidRPr="0078276D">
        <w:t>shows</w:t>
      </w:r>
      <w:r w:rsidR="007545F9">
        <w:t xml:space="preserve"> </w:t>
      </w:r>
      <w:r w:rsidRPr="0078276D">
        <w:t>the</w:t>
      </w:r>
      <w:r w:rsidR="007545F9">
        <w:t xml:space="preserve"> </w:t>
      </w:r>
      <w:r w:rsidRPr="0078276D">
        <w:t>basic</w:t>
      </w:r>
      <w:r w:rsidR="007545F9">
        <w:t xml:space="preserve"> </w:t>
      </w:r>
      <w:r w:rsidRPr="0078276D">
        <w:t>functionality</w:t>
      </w:r>
      <w:r w:rsidR="007545F9">
        <w:t xml:space="preserve"> </w:t>
      </w:r>
      <w:r w:rsidRPr="0078276D">
        <w:t>of</w:t>
      </w:r>
      <w:r w:rsidR="007545F9">
        <w:t xml:space="preserve"> </w:t>
      </w:r>
      <w:proofErr w:type="spellStart"/>
      <w:r w:rsidRPr="0078276D">
        <w:t>pyats</w:t>
      </w:r>
      <w:proofErr w:type="spellEnd"/>
    </w:p>
    <w:p w14:paraId="76B80733" w14:textId="1E720AF8" w:rsidR="0078276D" w:rsidRPr="0078276D" w:rsidRDefault="0078276D" w:rsidP="00C146FC">
      <w:pPr>
        <w:pStyle w:val="CMDOutput"/>
      </w:pPr>
      <w:r w:rsidRPr="0078276D">
        <w:lastRenderedPageBreak/>
        <w:t>#</w:t>
      </w:r>
      <w:r w:rsidR="007545F9">
        <w:t xml:space="preserve">              </w:t>
      </w:r>
      <w:r w:rsidRPr="0078276D">
        <w:t>with</w:t>
      </w:r>
      <w:r w:rsidR="007545F9">
        <w:t xml:space="preserve"> </w:t>
      </w:r>
      <w:r w:rsidRPr="0078276D">
        <w:t>few</w:t>
      </w:r>
      <w:r w:rsidR="007545F9">
        <w:t xml:space="preserve"> </w:t>
      </w:r>
      <w:r w:rsidRPr="0078276D">
        <w:t>passing</w:t>
      </w:r>
      <w:r w:rsidR="007545F9">
        <w:t xml:space="preserve"> </w:t>
      </w:r>
      <w:r w:rsidRPr="0078276D">
        <w:t>tests</w:t>
      </w:r>
    </w:p>
    <w:p w14:paraId="0CF928B1" w14:textId="77777777" w:rsidR="0078276D" w:rsidRPr="0078276D" w:rsidRDefault="0078276D" w:rsidP="00C146FC">
      <w:pPr>
        <w:pStyle w:val="CMDOutput"/>
      </w:pPr>
    </w:p>
    <w:p w14:paraId="4D9AB6D6" w14:textId="181B9BAC" w:rsidR="0078276D" w:rsidRPr="0078276D" w:rsidRDefault="0078276D" w:rsidP="00C146FC">
      <w:pPr>
        <w:pStyle w:val="CMDOutput"/>
      </w:pPr>
      <w:r w:rsidRPr="0078276D">
        <w:t>import</w:t>
      </w:r>
      <w:r w:rsidR="007545F9">
        <w:t xml:space="preserve"> </w:t>
      </w:r>
      <w:proofErr w:type="spellStart"/>
      <w:r w:rsidRPr="0078276D">
        <w:t>os</w:t>
      </w:r>
      <w:proofErr w:type="spellEnd"/>
    </w:p>
    <w:p w14:paraId="436513D9" w14:textId="1C80457E" w:rsidR="0078276D" w:rsidRPr="0078276D" w:rsidRDefault="0078276D" w:rsidP="00C146FC">
      <w:pPr>
        <w:pStyle w:val="CMDOutput"/>
      </w:pPr>
      <w:r w:rsidRPr="0078276D">
        <w:t>from</w:t>
      </w:r>
      <w:r w:rsidR="007545F9">
        <w:t xml:space="preserve"> </w:t>
      </w:r>
      <w:proofErr w:type="spellStart"/>
      <w:r w:rsidRPr="0078276D">
        <w:t>pyats.easypy</w:t>
      </w:r>
      <w:proofErr w:type="spellEnd"/>
      <w:r w:rsidR="007545F9">
        <w:t xml:space="preserve"> </w:t>
      </w:r>
      <w:r w:rsidRPr="0078276D">
        <w:t>import</w:t>
      </w:r>
      <w:r w:rsidR="007545F9">
        <w:t xml:space="preserve"> </w:t>
      </w:r>
      <w:r w:rsidRPr="0078276D">
        <w:t>run</w:t>
      </w:r>
    </w:p>
    <w:p w14:paraId="17B73916" w14:textId="77777777" w:rsidR="0078276D" w:rsidRPr="0078276D" w:rsidRDefault="0078276D" w:rsidP="00C146FC">
      <w:pPr>
        <w:pStyle w:val="CMDOutput"/>
      </w:pPr>
    </w:p>
    <w:p w14:paraId="6B15BEE1" w14:textId="6CB6642B" w:rsidR="0078276D" w:rsidRPr="0078276D" w:rsidRDefault="0078276D" w:rsidP="00C146FC">
      <w:pPr>
        <w:pStyle w:val="CMDOutput"/>
      </w:pPr>
      <w:r w:rsidRPr="0078276D">
        <w:t>#</w:t>
      </w:r>
      <w:r w:rsidR="007545F9">
        <w:t xml:space="preserve"> </w:t>
      </w:r>
      <w:r w:rsidRPr="0078276D">
        <w:t>All</w:t>
      </w:r>
      <w:r w:rsidR="007545F9">
        <w:t xml:space="preserve"> </w:t>
      </w:r>
      <w:r w:rsidRPr="0078276D">
        <w:t>run()</w:t>
      </w:r>
      <w:r w:rsidR="007545F9">
        <w:t xml:space="preserve"> </w:t>
      </w:r>
      <w:r w:rsidRPr="0078276D">
        <w:t>must</w:t>
      </w:r>
      <w:r w:rsidR="007545F9">
        <w:t xml:space="preserve"> </w:t>
      </w:r>
      <w:r w:rsidRPr="0078276D">
        <w:t>be</w:t>
      </w:r>
      <w:r w:rsidR="007545F9">
        <w:t xml:space="preserve"> </w:t>
      </w:r>
      <w:r w:rsidRPr="0078276D">
        <w:t>inside</w:t>
      </w:r>
      <w:r w:rsidR="007545F9">
        <w:t xml:space="preserve"> </w:t>
      </w:r>
      <w:r w:rsidRPr="0078276D">
        <w:t>a</w:t>
      </w:r>
      <w:r w:rsidR="007545F9">
        <w:t xml:space="preserve"> </w:t>
      </w:r>
      <w:r w:rsidRPr="0078276D">
        <w:t>main</w:t>
      </w:r>
      <w:r w:rsidR="007545F9">
        <w:t xml:space="preserve"> </w:t>
      </w:r>
      <w:r w:rsidRPr="0078276D">
        <w:t>function</w:t>
      </w:r>
    </w:p>
    <w:p w14:paraId="3C48BF4A" w14:textId="2C2DB929" w:rsidR="0078276D" w:rsidRPr="0078276D" w:rsidRDefault="0078276D" w:rsidP="00C146FC">
      <w:pPr>
        <w:pStyle w:val="CMDOutput"/>
      </w:pPr>
      <w:r w:rsidRPr="0078276D">
        <w:t>def</w:t>
      </w:r>
      <w:r w:rsidR="007545F9">
        <w:t xml:space="preserve"> </w:t>
      </w:r>
      <w:r w:rsidRPr="0078276D">
        <w:t>main():</w:t>
      </w:r>
    </w:p>
    <w:p w14:paraId="4DDF55F8" w14:textId="5B582B4E" w:rsidR="0078276D" w:rsidRPr="0078276D" w:rsidRDefault="007545F9" w:rsidP="00C146FC">
      <w:pPr>
        <w:pStyle w:val="CMDOutput"/>
      </w:pPr>
      <w:r>
        <w:t xml:space="preserve">    </w:t>
      </w:r>
      <w:r w:rsidR="0078276D" w:rsidRPr="0078276D">
        <w:t>#</w:t>
      </w:r>
      <w:r>
        <w:t xml:space="preserve"> </w:t>
      </w:r>
      <w:r w:rsidR="0078276D" w:rsidRPr="0078276D">
        <w:t>Find</w:t>
      </w:r>
      <w:r>
        <w:t xml:space="preserve"> </w:t>
      </w:r>
      <w:r w:rsidR="0078276D" w:rsidRPr="0078276D">
        <w:t>the</w:t>
      </w:r>
      <w:r>
        <w:t xml:space="preserve"> </w:t>
      </w:r>
      <w:r w:rsidR="0078276D" w:rsidRPr="0078276D">
        <w:t>location</w:t>
      </w:r>
      <w:r>
        <w:t xml:space="preserve"> </w:t>
      </w:r>
      <w:r w:rsidR="0078276D" w:rsidRPr="0078276D">
        <w:t>of</w:t>
      </w:r>
      <w:r>
        <w:t xml:space="preserve"> </w:t>
      </w:r>
      <w:r w:rsidR="0078276D" w:rsidRPr="0078276D">
        <w:t>the</w:t>
      </w:r>
      <w:r>
        <w:t xml:space="preserve"> </w:t>
      </w:r>
      <w:r w:rsidR="0078276D" w:rsidRPr="0078276D">
        <w:t>script</w:t>
      </w:r>
      <w:r>
        <w:t xml:space="preserve"> </w:t>
      </w:r>
      <w:r w:rsidR="0078276D" w:rsidRPr="0078276D">
        <w:t>in</w:t>
      </w:r>
      <w:r>
        <w:t xml:space="preserve"> </w:t>
      </w:r>
      <w:r w:rsidR="0078276D" w:rsidRPr="0078276D">
        <w:t>relation</w:t>
      </w:r>
      <w:r>
        <w:t xml:space="preserve"> </w:t>
      </w:r>
      <w:r w:rsidR="0078276D" w:rsidRPr="0078276D">
        <w:t>to</w:t>
      </w:r>
      <w:r>
        <w:t xml:space="preserve"> </w:t>
      </w:r>
      <w:r w:rsidR="0078276D" w:rsidRPr="0078276D">
        <w:t>the</w:t>
      </w:r>
      <w:r>
        <w:t xml:space="preserve"> </w:t>
      </w:r>
      <w:r w:rsidR="0078276D" w:rsidRPr="0078276D">
        <w:t>job</w:t>
      </w:r>
      <w:r>
        <w:t xml:space="preserve"> </w:t>
      </w:r>
      <w:r w:rsidR="0078276D" w:rsidRPr="0078276D">
        <w:t>file</w:t>
      </w:r>
    </w:p>
    <w:p w14:paraId="0BF1EE01" w14:textId="13E7C634" w:rsidR="0078276D" w:rsidRPr="0078276D" w:rsidRDefault="007545F9" w:rsidP="00C146FC">
      <w:pPr>
        <w:pStyle w:val="CMDOutput"/>
      </w:pPr>
      <w:r>
        <w:t xml:space="preserve">    </w:t>
      </w:r>
      <w:proofErr w:type="spellStart"/>
      <w:r w:rsidR="0078276D" w:rsidRPr="0078276D">
        <w:t>test_path</w:t>
      </w:r>
      <w:proofErr w:type="spellEnd"/>
      <w:r>
        <w:t xml:space="preserve"> </w:t>
      </w:r>
      <w:r w:rsidR="0078276D" w:rsidRPr="0078276D">
        <w:t>=</w:t>
      </w:r>
      <w:r>
        <w:t xml:space="preserve"> </w:t>
      </w:r>
      <w:proofErr w:type="spellStart"/>
      <w:r w:rsidR="0078276D" w:rsidRPr="0078276D">
        <w:t>os.path.dirname</w:t>
      </w:r>
      <w:proofErr w:type="spellEnd"/>
      <w:r w:rsidR="0078276D" w:rsidRPr="0078276D">
        <w:t>(</w:t>
      </w:r>
      <w:proofErr w:type="spellStart"/>
      <w:r w:rsidR="0078276D" w:rsidRPr="0078276D">
        <w:t>os.path.abspath</w:t>
      </w:r>
      <w:proofErr w:type="spellEnd"/>
      <w:r w:rsidR="0078276D" w:rsidRPr="0078276D">
        <w:t>(__file__))</w:t>
      </w:r>
    </w:p>
    <w:p w14:paraId="5B4446D9" w14:textId="4E2D7123" w:rsidR="0078276D" w:rsidRPr="0078276D" w:rsidRDefault="007545F9" w:rsidP="00C146FC">
      <w:pPr>
        <w:pStyle w:val="CMDOutput"/>
      </w:pPr>
      <w:r>
        <w:t xml:space="preserve">    </w:t>
      </w:r>
      <w:proofErr w:type="spellStart"/>
      <w:r w:rsidR="0078276D" w:rsidRPr="0078276D">
        <w:t>testscript</w:t>
      </w:r>
      <w:proofErr w:type="spellEnd"/>
      <w:r>
        <w:t xml:space="preserve"> </w:t>
      </w:r>
      <w:r w:rsidR="0078276D" w:rsidRPr="0078276D">
        <w:t>=</w:t>
      </w:r>
      <w:r>
        <w:t xml:space="preserve"> </w:t>
      </w:r>
      <w:proofErr w:type="spellStart"/>
      <w:r w:rsidR="0078276D" w:rsidRPr="0078276D">
        <w:t>os.path.join</w:t>
      </w:r>
      <w:proofErr w:type="spellEnd"/>
      <w:r w:rsidR="0078276D" w:rsidRPr="0078276D">
        <w:t>(</w:t>
      </w:r>
      <w:proofErr w:type="spellStart"/>
      <w:r w:rsidR="0078276D" w:rsidRPr="0078276D">
        <w:t>test_path</w:t>
      </w:r>
      <w:proofErr w:type="spellEnd"/>
      <w:r w:rsidR="0078276D" w:rsidRPr="0078276D">
        <w:t>,</w:t>
      </w:r>
      <w:r>
        <w:t xml:space="preserve"> </w:t>
      </w:r>
      <w:r w:rsidR="0078276D" w:rsidRPr="0078276D">
        <w:t>'basic_example_script.py')</w:t>
      </w:r>
    </w:p>
    <w:p w14:paraId="655ECC4B" w14:textId="77777777" w:rsidR="0078276D" w:rsidRPr="0078276D" w:rsidRDefault="0078276D" w:rsidP="00C146FC">
      <w:pPr>
        <w:pStyle w:val="CMDOutput"/>
      </w:pPr>
    </w:p>
    <w:p w14:paraId="00D054CF" w14:textId="5E8F2B35" w:rsidR="0078276D" w:rsidRPr="0078276D" w:rsidRDefault="007545F9" w:rsidP="00C146FC">
      <w:pPr>
        <w:pStyle w:val="CMDOutput"/>
      </w:pPr>
      <w:r>
        <w:t xml:space="preserve">    </w:t>
      </w:r>
      <w:r w:rsidR="0078276D" w:rsidRPr="0078276D">
        <w:t>#</w:t>
      </w:r>
      <w:r>
        <w:t xml:space="preserve"> </w:t>
      </w:r>
      <w:r w:rsidR="0078276D" w:rsidRPr="0078276D">
        <w:t>Execute</w:t>
      </w:r>
      <w:r>
        <w:t xml:space="preserve"> </w:t>
      </w:r>
      <w:r w:rsidR="0078276D" w:rsidRPr="0078276D">
        <w:t>the</w:t>
      </w:r>
      <w:r>
        <w:t xml:space="preserve"> </w:t>
      </w:r>
      <w:proofErr w:type="spellStart"/>
      <w:r w:rsidR="0078276D" w:rsidRPr="0078276D">
        <w:t>testscript</w:t>
      </w:r>
      <w:proofErr w:type="spellEnd"/>
    </w:p>
    <w:p w14:paraId="53522A77" w14:textId="04DCB90A" w:rsidR="0078276D" w:rsidRPr="0078276D" w:rsidRDefault="007545F9" w:rsidP="00C146FC">
      <w:pPr>
        <w:pStyle w:val="CMDOutput"/>
      </w:pPr>
      <w:r>
        <w:t xml:space="preserve">    </w:t>
      </w:r>
      <w:r w:rsidR="0078276D" w:rsidRPr="0078276D">
        <w:t>run(</w:t>
      </w:r>
      <w:proofErr w:type="spellStart"/>
      <w:r w:rsidR="0078276D" w:rsidRPr="0078276D">
        <w:t>testscript</w:t>
      </w:r>
      <w:proofErr w:type="spellEnd"/>
      <w:r w:rsidR="0078276D" w:rsidRPr="0078276D">
        <w:t>=</w:t>
      </w:r>
      <w:proofErr w:type="spellStart"/>
      <w:r w:rsidR="0078276D" w:rsidRPr="0078276D">
        <w:t>testscript</w:t>
      </w:r>
      <w:proofErr w:type="spellEnd"/>
      <w:r w:rsidR="0078276D" w:rsidRPr="0078276D">
        <w:t>)</w:t>
      </w:r>
    </w:p>
    <w:p w14:paraId="123409F3" w14:textId="5A1D8FC7" w:rsidR="0078276D" w:rsidRPr="0078276D" w:rsidRDefault="0078276D" w:rsidP="0078276D">
      <w:pPr>
        <w:pStyle w:val="CMD"/>
      </w:pPr>
      <w:r w:rsidRPr="0078276D">
        <w:t>(csr1kv)</w:t>
      </w:r>
      <w:r w:rsidR="007545F9">
        <w:t xml:space="preserve"> </w:t>
      </w:r>
      <w:proofErr w:type="spellStart"/>
      <w:r w:rsidRPr="0078276D">
        <w:t>devasc@labvm</w:t>
      </w:r>
      <w:proofErr w:type="spellEnd"/>
      <w:r w:rsidRPr="0078276D">
        <w:t>:~/labs/</w:t>
      </w:r>
      <w:proofErr w:type="spellStart"/>
      <w:r w:rsidRPr="0078276D">
        <w:t>devnet-src</w:t>
      </w:r>
      <w:proofErr w:type="spellEnd"/>
      <w:r w:rsidRPr="0078276D">
        <w:t>/</w:t>
      </w:r>
      <w:proofErr w:type="spellStart"/>
      <w:r w:rsidRPr="0078276D">
        <w:t>pyats</w:t>
      </w:r>
      <w:proofErr w:type="spellEnd"/>
      <w:r w:rsidRPr="0078276D">
        <w:t>/csr1kv$</w:t>
      </w:r>
      <w:r w:rsidR="007545F9">
        <w:t xml:space="preserve"> </w:t>
      </w:r>
    </w:p>
    <w:p w14:paraId="19249BC8" w14:textId="469FD79B" w:rsidR="00A6380E" w:rsidRDefault="00A6380E" w:rsidP="00A6380E">
      <w:pPr>
        <w:pStyle w:val="Heading3"/>
      </w:pPr>
      <w:r>
        <w:t>Run</w:t>
      </w:r>
      <w:r w:rsidR="007545F9">
        <w:t xml:space="preserve"> </w:t>
      </w:r>
      <w:proofErr w:type="spellStart"/>
      <w:r w:rsidR="0009588D">
        <w:t>pyATS</w:t>
      </w:r>
      <w:proofErr w:type="spellEnd"/>
      <w:r w:rsidR="007545F9">
        <w:t xml:space="preserve"> </w:t>
      </w:r>
      <w:r>
        <w:t>manually</w:t>
      </w:r>
      <w:r w:rsidR="007545F9">
        <w:t xml:space="preserve"> </w:t>
      </w:r>
      <w:r>
        <w:t>to</w:t>
      </w:r>
      <w:r w:rsidR="007545F9">
        <w:t xml:space="preserve"> </w:t>
      </w:r>
      <w:r>
        <w:t>invoke</w:t>
      </w:r>
      <w:r w:rsidR="007545F9">
        <w:t xml:space="preserve"> </w:t>
      </w:r>
      <w:r>
        <w:t>the</w:t>
      </w:r>
      <w:r w:rsidR="007545F9">
        <w:t xml:space="preserve"> </w:t>
      </w:r>
      <w:r>
        <w:t>basic</w:t>
      </w:r>
      <w:r w:rsidR="007545F9">
        <w:t xml:space="preserve"> </w:t>
      </w:r>
      <w:r>
        <w:t>test</w:t>
      </w:r>
      <w:r w:rsidR="007545F9">
        <w:t xml:space="preserve"> </w:t>
      </w:r>
      <w:r>
        <w:t>case.</w:t>
      </w:r>
    </w:p>
    <w:p w14:paraId="2C78FE48" w14:textId="36CCEA2F" w:rsidR="00A6380E" w:rsidRDefault="00C454C9" w:rsidP="00A6380E">
      <w:pPr>
        <w:pStyle w:val="SubStepAlpha"/>
      </w:pPr>
      <w:r>
        <w:t>Using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>
        <w:t>pyATS</w:t>
      </w:r>
      <w:proofErr w:type="spellEnd"/>
      <w:r w:rsidR="007545F9">
        <w:t xml:space="preserve"> </w:t>
      </w:r>
      <w:r>
        <w:t>job</w:t>
      </w:r>
      <w:r w:rsidR="007545F9">
        <w:t xml:space="preserve"> </w:t>
      </w:r>
      <w:r>
        <w:t>and</w:t>
      </w:r>
      <w:r w:rsidR="007545F9">
        <w:t xml:space="preserve"> </w:t>
      </w:r>
      <w:r>
        <w:t>script</w:t>
      </w:r>
      <w:r w:rsidR="007545F9">
        <w:t xml:space="preserve"> </w:t>
      </w:r>
      <w:r>
        <w:t>files,</w:t>
      </w:r>
      <w:r w:rsidR="007545F9">
        <w:t xml:space="preserve"> </w:t>
      </w:r>
      <w:r>
        <w:t>run</w:t>
      </w:r>
      <w:r w:rsidR="007545F9">
        <w:t xml:space="preserve"> </w:t>
      </w:r>
      <w:proofErr w:type="spellStart"/>
      <w:r w:rsidRPr="00C454C9">
        <w:t>pyATS</w:t>
      </w:r>
      <w:proofErr w:type="spellEnd"/>
      <w:r w:rsidR="007545F9">
        <w:t xml:space="preserve"> </w:t>
      </w:r>
      <w:r w:rsidRPr="00C454C9">
        <w:t>manually</w:t>
      </w:r>
      <w:r w:rsidR="007545F9">
        <w:t xml:space="preserve"> </w:t>
      </w:r>
      <w:r w:rsidRPr="00C454C9">
        <w:t>to</w:t>
      </w:r>
      <w:r w:rsidR="007545F9">
        <w:t xml:space="preserve"> </w:t>
      </w:r>
      <w:r w:rsidRPr="00C454C9">
        <w:t>invoke</w:t>
      </w:r>
      <w:r w:rsidR="007545F9">
        <w:t xml:space="preserve"> </w:t>
      </w:r>
      <w:r w:rsidRPr="00C454C9">
        <w:t>the</w:t>
      </w:r>
      <w:r w:rsidR="007545F9">
        <w:t xml:space="preserve"> </w:t>
      </w:r>
      <w:r w:rsidRPr="00C454C9">
        <w:t>basic</w:t>
      </w:r>
      <w:r w:rsidR="007545F9">
        <w:t xml:space="preserve"> </w:t>
      </w:r>
      <w:r w:rsidRPr="00C454C9">
        <w:t>test</w:t>
      </w:r>
      <w:r w:rsidR="007545F9">
        <w:t xml:space="preserve"> </w:t>
      </w:r>
      <w:r w:rsidRPr="00C454C9">
        <w:t>case</w:t>
      </w:r>
      <w:r>
        <w:t>.</w:t>
      </w:r>
      <w:r w:rsidR="007545F9">
        <w:t xml:space="preserve"> </w:t>
      </w:r>
      <w:r>
        <w:t>This</w:t>
      </w:r>
      <w:r w:rsidR="007545F9">
        <w:t xml:space="preserve"> </w:t>
      </w:r>
      <w:r>
        <w:t>will</w:t>
      </w:r>
      <w:r w:rsidR="007545F9">
        <w:t xml:space="preserve"> </w:t>
      </w:r>
      <w:r w:rsidR="00A8080F">
        <w:t>verify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="00A8080F">
        <w:t>pyATS</w:t>
      </w:r>
      <w:proofErr w:type="spellEnd"/>
      <w:r w:rsidR="007545F9">
        <w:t xml:space="preserve"> </w:t>
      </w:r>
      <w:r>
        <w:t>job</w:t>
      </w:r>
      <w:r w:rsidR="007545F9">
        <w:t xml:space="preserve"> </w:t>
      </w:r>
      <w:r>
        <w:t>and</w:t>
      </w:r>
      <w:r w:rsidR="007545F9">
        <w:t xml:space="preserve"> </w:t>
      </w:r>
      <w:r>
        <w:t>script</w:t>
      </w:r>
      <w:r w:rsidR="007545F9">
        <w:t xml:space="preserve"> </w:t>
      </w:r>
      <w:r w:rsidR="00A8080F">
        <w:t>files</w:t>
      </w:r>
      <w:r w:rsidR="007545F9">
        <w:t xml:space="preserve"> </w:t>
      </w:r>
      <w:r w:rsidR="00A8080F">
        <w:t>work</w:t>
      </w:r>
      <w:r w:rsidR="007545F9">
        <w:t xml:space="preserve"> </w:t>
      </w:r>
      <w:r>
        <w:t>properly.</w:t>
      </w:r>
      <w:r w:rsidR="007545F9">
        <w:t xml:space="preserve"> </w:t>
      </w:r>
      <w:r w:rsidR="00AD0820">
        <w:t>The</w:t>
      </w:r>
      <w:r w:rsidR="007545F9">
        <w:t xml:space="preserve"> </w:t>
      </w:r>
      <w:r w:rsidR="00AD0820">
        <w:t>information</w:t>
      </w:r>
      <w:r w:rsidR="007545F9">
        <w:t xml:space="preserve"> </w:t>
      </w:r>
      <w:r w:rsidR="00AD0820">
        <w:t>in</w:t>
      </w:r>
      <w:r w:rsidR="007545F9">
        <w:t xml:space="preserve"> </w:t>
      </w:r>
      <w:r w:rsidR="00AD0820">
        <w:t>the</w:t>
      </w:r>
      <w:r w:rsidR="007545F9">
        <w:t xml:space="preserve"> </w:t>
      </w:r>
      <w:r w:rsidR="00AD0820">
        <w:t>output</w:t>
      </w:r>
      <w:r w:rsidR="007545F9">
        <w:t xml:space="preserve"> </w:t>
      </w:r>
      <w:r w:rsidR="00AD0820">
        <w:t>is</w:t>
      </w:r>
      <w:r w:rsidR="007545F9">
        <w:t xml:space="preserve"> </w:t>
      </w:r>
      <w:r w:rsidR="00AD0820">
        <w:t>beyond</w:t>
      </w:r>
      <w:r w:rsidR="007545F9">
        <w:t xml:space="preserve"> </w:t>
      </w:r>
      <w:r w:rsidR="00AD0820">
        <w:t>the</w:t>
      </w:r>
      <w:r w:rsidR="007545F9">
        <w:t xml:space="preserve"> </w:t>
      </w:r>
      <w:r w:rsidR="00AD0820">
        <w:t>scope</w:t>
      </w:r>
      <w:r w:rsidR="007545F9">
        <w:t xml:space="preserve"> </w:t>
      </w:r>
      <w:r w:rsidR="00AD0820">
        <w:t>of</w:t>
      </w:r>
      <w:r w:rsidR="007545F9">
        <w:t xml:space="preserve"> </w:t>
      </w:r>
      <w:r w:rsidR="00AD0820">
        <w:t>this</w:t>
      </w:r>
      <w:r w:rsidR="007545F9">
        <w:t xml:space="preserve"> </w:t>
      </w:r>
      <w:r w:rsidR="00AD0820">
        <w:t>lab,</w:t>
      </w:r>
      <w:r w:rsidR="007545F9">
        <w:t xml:space="preserve"> </w:t>
      </w:r>
      <w:r w:rsidR="00AD0820">
        <w:t>however</w:t>
      </w:r>
      <w:r w:rsidR="007545F9">
        <w:t xml:space="preserve"> </w:t>
      </w:r>
      <w:r w:rsidR="00AD0820">
        <w:t>you</w:t>
      </w:r>
      <w:r w:rsidR="007545F9">
        <w:t xml:space="preserve"> </w:t>
      </w:r>
      <w:r w:rsidR="00AD0820">
        <w:t>will</w:t>
      </w:r>
      <w:r w:rsidR="007545F9">
        <w:t xml:space="preserve"> </w:t>
      </w:r>
      <w:r w:rsidR="00AD0820">
        <w:t>notice</w:t>
      </w:r>
      <w:r w:rsidR="007545F9">
        <w:t xml:space="preserve"> </w:t>
      </w:r>
      <w:r w:rsidR="00AD0820">
        <w:t>that</w:t>
      </w:r>
      <w:r w:rsidR="007545F9">
        <w:t xml:space="preserve"> </w:t>
      </w:r>
      <w:r w:rsidR="00AD0820">
        <w:t>the</w:t>
      </w:r>
      <w:r w:rsidR="007545F9">
        <w:t xml:space="preserve"> </w:t>
      </w:r>
      <w:r w:rsidR="00AD0820">
        <w:t>job</w:t>
      </w:r>
      <w:r w:rsidR="007545F9">
        <w:t xml:space="preserve"> </w:t>
      </w:r>
      <w:r w:rsidR="00AD0820">
        <w:t>and</w:t>
      </w:r>
      <w:r w:rsidR="007545F9">
        <w:t xml:space="preserve"> </w:t>
      </w:r>
      <w:r w:rsidR="00AD0820">
        <w:t>script</w:t>
      </w:r>
      <w:r w:rsidR="007545F9">
        <w:t xml:space="preserve"> </w:t>
      </w:r>
      <w:r w:rsidR="00AD0820">
        <w:t>passed</w:t>
      </w:r>
      <w:r w:rsidR="007545F9">
        <w:t xml:space="preserve"> </w:t>
      </w:r>
      <w:r w:rsidR="00AD0820">
        <w:t>all</w:t>
      </w:r>
      <w:r w:rsidR="007545F9">
        <w:t xml:space="preserve"> </w:t>
      </w:r>
      <w:r w:rsidR="00C000A6">
        <w:t>required</w:t>
      </w:r>
      <w:r w:rsidR="007545F9">
        <w:t xml:space="preserve"> </w:t>
      </w:r>
      <w:r w:rsidR="00AD0820">
        <w:t>tasks.</w:t>
      </w:r>
    </w:p>
    <w:p w14:paraId="38BFD398" w14:textId="0F1857F5" w:rsidR="00A6380E" w:rsidRPr="005F54B5" w:rsidRDefault="009914C2" w:rsidP="00E23FA1">
      <w:pPr>
        <w:pStyle w:val="SubStepAlpha"/>
        <w:numPr>
          <w:ilvl w:val="0"/>
          <w:numId w:val="0"/>
        </w:numPr>
        <w:ind w:left="720"/>
      </w:pPr>
      <w:r w:rsidRPr="00E23FA1">
        <w:rPr>
          <w:b/>
          <w:bCs/>
        </w:rPr>
        <w:t>Note</w:t>
      </w:r>
      <w:r w:rsidRPr="009914C2">
        <w:t>:</w:t>
      </w:r>
      <w:r w:rsidR="007545F9">
        <w:t xml:space="preserve"> </w:t>
      </w:r>
      <w:r w:rsidR="001D1924">
        <w:t xml:space="preserve">The output below was truncated. </w:t>
      </w:r>
      <w:r w:rsidRPr="009914C2">
        <w:t>The</w:t>
      </w:r>
      <w:r w:rsidR="007545F9">
        <w:t xml:space="preserve"> </w:t>
      </w:r>
      <w:r w:rsidRPr="009914C2">
        <w:t>Cisco</w:t>
      </w:r>
      <w:r w:rsidR="007545F9">
        <w:t xml:space="preserve"> </w:t>
      </w:r>
      <w:r w:rsidRPr="009914C2">
        <w:t>Test</w:t>
      </w:r>
      <w:r w:rsidR="007545F9">
        <w:t xml:space="preserve"> </w:t>
      </w:r>
      <w:r w:rsidRPr="009914C2">
        <w:t>Automation</w:t>
      </w:r>
      <w:r w:rsidR="007545F9">
        <w:t xml:space="preserve"> </w:t>
      </w:r>
      <w:r w:rsidRPr="009914C2">
        <w:t>repository</w:t>
      </w:r>
      <w:r w:rsidR="007545F9">
        <w:t xml:space="preserve"> </w:t>
      </w:r>
      <w:r w:rsidRPr="009914C2">
        <w:t>on</w:t>
      </w:r>
      <w:r w:rsidR="007545F9">
        <w:t xml:space="preserve"> </w:t>
      </w:r>
      <w:r w:rsidRPr="009914C2">
        <w:t>GitHub</w:t>
      </w:r>
      <w:r w:rsidR="007545F9">
        <w:t xml:space="preserve"> </w:t>
      </w:r>
      <w:r w:rsidRPr="009914C2">
        <w:t>is</w:t>
      </w:r>
      <w:r w:rsidR="007545F9">
        <w:t xml:space="preserve"> </w:t>
      </w:r>
      <w:r w:rsidRPr="009914C2">
        <w:t>subject</w:t>
      </w:r>
      <w:r w:rsidR="007545F9">
        <w:t xml:space="preserve"> </w:t>
      </w:r>
      <w:r w:rsidRPr="009914C2">
        <w:t>to</w:t>
      </w:r>
      <w:r w:rsidR="007545F9">
        <w:t xml:space="preserve"> </w:t>
      </w:r>
      <w:r w:rsidRPr="009914C2">
        <w:t>change</w:t>
      </w:r>
      <w:r>
        <w:t>,</w:t>
      </w:r>
      <w:r w:rsidR="007545F9">
        <w:t xml:space="preserve"> </w:t>
      </w:r>
      <w:r w:rsidR="00576014">
        <w:t>which</w:t>
      </w:r>
      <w:r w:rsidR="007545F9">
        <w:t xml:space="preserve"> </w:t>
      </w:r>
      <w:r w:rsidR="00576014">
        <w:t>includes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>
        <w:t>pyATS</w:t>
      </w:r>
      <w:proofErr w:type="spellEnd"/>
      <w:r w:rsidR="007545F9">
        <w:t xml:space="preserve"> </w:t>
      </w:r>
      <w:r>
        <w:t>job</w:t>
      </w:r>
      <w:r w:rsidR="007545F9">
        <w:t xml:space="preserve"> </w:t>
      </w:r>
      <w:r>
        <w:t>and</w:t>
      </w:r>
      <w:r w:rsidR="007545F9">
        <w:t xml:space="preserve"> </w:t>
      </w:r>
      <w:r>
        <w:t>scripts</w:t>
      </w:r>
      <w:r w:rsidR="007545F9">
        <w:t xml:space="preserve"> </w:t>
      </w:r>
      <w:r>
        <w:t>files</w:t>
      </w:r>
      <w:r w:rsidRPr="009914C2">
        <w:t>.</w:t>
      </w:r>
      <w:r w:rsidR="007545F9">
        <w:t xml:space="preserve"> </w:t>
      </w:r>
      <w:r w:rsidRPr="009914C2">
        <w:t>Your</w:t>
      </w:r>
      <w:r w:rsidR="007545F9">
        <w:t xml:space="preserve"> </w:t>
      </w:r>
      <w:r w:rsidRPr="009914C2">
        <w:t>output</w:t>
      </w:r>
      <w:r w:rsidR="007545F9">
        <w:t xml:space="preserve"> </w:t>
      </w:r>
      <w:r w:rsidRPr="009914C2">
        <w:t>is</w:t>
      </w:r>
      <w:r w:rsidR="007545F9">
        <w:t xml:space="preserve"> </w:t>
      </w:r>
      <w:r w:rsidRPr="009914C2">
        <w:t>subject</w:t>
      </w:r>
      <w:r w:rsidR="007545F9">
        <w:t xml:space="preserve"> </w:t>
      </w:r>
      <w:r w:rsidRPr="009914C2">
        <w:t>to</w:t>
      </w:r>
      <w:r w:rsidR="007545F9">
        <w:t xml:space="preserve"> </w:t>
      </w:r>
      <w:r w:rsidRPr="009914C2">
        <w:t>change</w:t>
      </w:r>
      <w:r w:rsidR="007545F9">
        <w:t xml:space="preserve"> </w:t>
      </w:r>
      <w:r w:rsidR="00A75D36">
        <w:t>but</w:t>
      </w:r>
      <w:r w:rsidR="007545F9">
        <w:t xml:space="preserve"> </w:t>
      </w:r>
      <w:r w:rsidR="00A75D36">
        <w:t>should</w:t>
      </w:r>
      <w:r w:rsidR="007545F9">
        <w:t xml:space="preserve"> </w:t>
      </w:r>
      <w:r w:rsidR="00A75D36">
        <w:t>not</w:t>
      </w:r>
      <w:r w:rsidR="007545F9">
        <w:t xml:space="preserve"> </w:t>
      </w:r>
      <w:r w:rsidR="00A75D36">
        <w:t>affect</w:t>
      </w:r>
      <w:r w:rsidR="007545F9">
        <w:t xml:space="preserve"> </w:t>
      </w:r>
      <w:r w:rsidR="00A75D36">
        <w:t>your</w:t>
      </w:r>
      <w:r w:rsidR="007545F9">
        <w:t xml:space="preserve"> </w:t>
      </w:r>
      <w:r w:rsidR="00A75D36">
        <w:t>outcome</w:t>
      </w:r>
      <w:r w:rsidRPr="009914C2">
        <w:t>.</w:t>
      </w:r>
      <w:r w:rsidR="007545F9">
        <w:t xml:space="preserve"> </w:t>
      </w:r>
      <w:r>
        <w:t>For</w:t>
      </w:r>
      <w:r w:rsidR="007545F9">
        <w:t xml:space="preserve"> </w:t>
      </w:r>
      <w:r>
        <w:t>example,</w:t>
      </w:r>
      <w:r w:rsidR="007545F9">
        <w:t xml:space="preserve"> </w:t>
      </w:r>
      <w:r>
        <w:t>an</w:t>
      </w:r>
      <w:r w:rsidR="007545F9">
        <w:t xml:space="preserve"> </w:t>
      </w:r>
      <w:r>
        <w:t>intentional</w:t>
      </w:r>
      <w:r w:rsidR="007545F9">
        <w:t xml:space="preserve"> </w:t>
      </w:r>
      <w:r>
        <w:t>failure</w:t>
      </w:r>
      <w:r w:rsidR="007545F9">
        <w:t xml:space="preserve"> </w:t>
      </w:r>
      <w:r>
        <w:t>was</w:t>
      </w:r>
      <w:r w:rsidR="007545F9">
        <w:t xml:space="preserve"> </w:t>
      </w:r>
      <w:r>
        <w:t>added</w:t>
      </w:r>
      <w:r w:rsidR="007545F9">
        <w:t xml:space="preserve"> </w:t>
      </w:r>
      <w:r>
        <w:t>to</w:t>
      </w:r>
      <w:r w:rsidR="007545F9">
        <w:t xml:space="preserve"> </w:t>
      </w:r>
      <w:r>
        <w:t>the</w:t>
      </w:r>
      <w:r w:rsidR="007545F9">
        <w:t xml:space="preserve"> </w:t>
      </w:r>
      <w:r w:rsidRPr="001D1924">
        <w:rPr>
          <w:b/>
          <w:bCs/>
        </w:rPr>
        <w:t>basic_example_script</w:t>
      </w:r>
      <w:r w:rsidR="001D1924" w:rsidRPr="001D1924">
        <w:rPr>
          <w:b/>
          <w:bCs/>
        </w:rPr>
        <w:t>.py</w:t>
      </w:r>
      <w:r w:rsidR="007545F9">
        <w:t xml:space="preserve"> </w:t>
      </w:r>
      <w:r w:rsidR="00A75D36">
        <w:t>file</w:t>
      </w:r>
      <w:r>
        <w:t>.</w:t>
      </w:r>
      <w:r w:rsidR="007545F9">
        <w:t xml:space="preserve"> </w:t>
      </w:r>
      <w:r>
        <w:t>This</w:t>
      </w:r>
      <w:r w:rsidR="007545F9">
        <w:t xml:space="preserve"> </w:t>
      </w:r>
      <w:r>
        <w:t>is</w:t>
      </w:r>
      <w:r w:rsidR="007545F9">
        <w:t xml:space="preserve"> </w:t>
      </w:r>
      <w:r>
        <w:t>an</w:t>
      </w:r>
      <w:r w:rsidR="007545F9">
        <w:t xml:space="preserve"> </w:t>
      </w:r>
      <w:r>
        <w:t>intentional</w:t>
      </w:r>
      <w:r w:rsidR="007545F9">
        <w:t xml:space="preserve"> </w:t>
      </w:r>
      <w:r>
        <w:t>failure</w:t>
      </w:r>
      <w:r w:rsidR="007545F9">
        <w:t xml:space="preserve"> </w:t>
      </w:r>
      <w:r>
        <w:t>and</w:t>
      </w:r>
      <w:r w:rsidR="007545F9">
        <w:t xml:space="preserve"> </w:t>
      </w:r>
      <w:r>
        <w:t>does</w:t>
      </w:r>
      <w:r w:rsidR="007545F9">
        <w:t xml:space="preserve"> </w:t>
      </w:r>
      <w:r>
        <w:t>not</w:t>
      </w:r>
      <w:r w:rsidR="007545F9">
        <w:t xml:space="preserve"> </w:t>
      </w:r>
      <w:r>
        <w:t>cause</w:t>
      </w:r>
      <w:r w:rsidR="007545F9">
        <w:t xml:space="preserve"> </w:t>
      </w:r>
      <w:r>
        <w:t>any</w:t>
      </w:r>
      <w:r w:rsidR="007545F9">
        <w:t xml:space="preserve"> </w:t>
      </w:r>
      <w:r>
        <w:t>problems</w:t>
      </w:r>
      <w:r w:rsidR="008F25A3">
        <w:t>.</w:t>
      </w:r>
      <w:r w:rsidR="007545F9">
        <w:t xml:space="preserve"> </w:t>
      </w:r>
      <w:r w:rsidR="008F25A3">
        <w:t>It</w:t>
      </w:r>
      <w:r w:rsidR="007545F9">
        <w:t xml:space="preserve"> </w:t>
      </w:r>
      <w:r w:rsidR="00A75D36">
        <w:t>is</w:t>
      </w:r>
      <w:r w:rsidR="007545F9">
        <w:t xml:space="preserve"> </w:t>
      </w:r>
      <w:r w:rsidR="00A75D36">
        <w:t>an</w:t>
      </w:r>
      <w:r w:rsidR="007545F9">
        <w:t xml:space="preserve"> </w:t>
      </w:r>
      <w:r w:rsidR="00A75D36">
        <w:t>example</w:t>
      </w:r>
      <w:r w:rsidR="007545F9">
        <w:t xml:space="preserve"> </w:t>
      </w:r>
      <w:r w:rsidR="00A75D36">
        <w:t>that</w:t>
      </w:r>
      <w:r w:rsidR="007545F9">
        <w:t xml:space="preserve"> </w:t>
      </w:r>
      <w:r w:rsidR="00A75D36">
        <w:t>repositories</w:t>
      </w:r>
      <w:r w:rsidR="007545F9">
        <w:t xml:space="preserve"> </w:t>
      </w:r>
      <w:r w:rsidR="00A75D36">
        <w:t>are</w:t>
      </w:r>
      <w:r w:rsidR="007545F9">
        <w:t xml:space="preserve"> </w:t>
      </w:r>
      <w:r w:rsidR="00A75D36">
        <w:t>dynamic</w:t>
      </w:r>
      <w:r>
        <w:t>.</w:t>
      </w:r>
      <w:r w:rsidR="007545F9">
        <w:t xml:space="preserve"> </w:t>
      </w:r>
      <w:r>
        <w:t>It</w:t>
      </w:r>
      <w:r w:rsidR="007545F9">
        <w:t xml:space="preserve"> </w:t>
      </w:r>
      <w:r>
        <w:t>is</w:t>
      </w:r>
      <w:r w:rsidR="007545F9">
        <w:t xml:space="preserve"> </w:t>
      </w:r>
      <w:r>
        <w:t>one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r>
        <w:t>highlighted</w:t>
      </w:r>
      <w:r w:rsidR="007545F9">
        <w:t xml:space="preserve"> </w:t>
      </w:r>
      <w:r>
        <w:t>lines</w:t>
      </w:r>
      <w:r w:rsidR="007545F9">
        <w:t xml:space="preserve"> </w:t>
      </w:r>
      <w:r>
        <w:t>below.</w:t>
      </w:r>
    </w:p>
    <w:p w14:paraId="63DE5A78" w14:textId="788E2615" w:rsidR="00A8080F" w:rsidRPr="00A8080F" w:rsidRDefault="00A8080F" w:rsidP="00A8080F">
      <w:pPr>
        <w:pStyle w:val="CMD"/>
      </w:pPr>
      <w:r w:rsidRPr="00A8080F">
        <w:t>(csr1kv)</w:t>
      </w:r>
      <w:r w:rsidR="007545F9">
        <w:t xml:space="preserve"> </w:t>
      </w:r>
      <w:proofErr w:type="spellStart"/>
      <w:r w:rsidRPr="00A8080F">
        <w:t>devasc@labvm</w:t>
      </w:r>
      <w:proofErr w:type="spellEnd"/>
      <w:r w:rsidRPr="00A8080F">
        <w:t>:~/labs/</w:t>
      </w:r>
      <w:proofErr w:type="spellStart"/>
      <w:r w:rsidRPr="00A8080F">
        <w:t>devnet-src</w:t>
      </w:r>
      <w:proofErr w:type="spellEnd"/>
      <w:r w:rsidRPr="00A8080F">
        <w:t>/</w:t>
      </w:r>
      <w:proofErr w:type="spellStart"/>
      <w:r w:rsidRPr="00A8080F">
        <w:t>pyats</w:t>
      </w:r>
      <w:proofErr w:type="spellEnd"/>
      <w:r w:rsidRPr="00A8080F">
        <w:t>/csr1kv$</w:t>
      </w:r>
      <w:r w:rsidR="007545F9">
        <w:t xml:space="preserve"> </w:t>
      </w:r>
      <w:proofErr w:type="spellStart"/>
      <w:r w:rsidRPr="00A8080F">
        <w:rPr>
          <w:b/>
          <w:bCs/>
        </w:rPr>
        <w:t>pyats</w:t>
      </w:r>
      <w:proofErr w:type="spellEnd"/>
      <w:r w:rsidR="007545F9">
        <w:rPr>
          <w:b/>
          <w:bCs/>
        </w:rPr>
        <w:t xml:space="preserve"> </w:t>
      </w:r>
      <w:r w:rsidRPr="00A8080F">
        <w:rPr>
          <w:b/>
          <w:bCs/>
        </w:rPr>
        <w:t>run</w:t>
      </w:r>
      <w:r w:rsidR="007545F9">
        <w:rPr>
          <w:b/>
          <w:bCs/>
        </w:rPr>
        <w:t xml:space="preserve"> </w:t>
      </w:r>
      <w:r w:rsidRPr="00A8080F">
        <w:rPr>
          <w:b/>
          <w:bCs/>
        </w:rPr>
        <w:t>job</w:t>
      </w:r>
      <w:r w:rsidR="007545F9">
        <w:rPr>
          <w:b/>
          <w:bCs/>
        </w:rPr>
        <w:t xml:space="preserve"> </w:t>
      </w:r>
      <w:r w:rsidRPr="00A8080F">
        <w:rPr>
          <w:b/>
          <w:bCs/>
        </w:rPr>
        <w:t>examples/basic/basic_example_job.py</w:t>
      </w:r>
    </w:p>
    <w:p w14:paraId="64418781" w14:textId="032881FD" w:rsidR="00A8080F" w:rsidRPr="00A8080F" w:rsidRDefault="00A8080F" w:rsidP="004368C6">
      <w:pPr>
        <w:pStyle w:val="CMDOutput"/>
      </w:pPr>
      <w:r w:rsidRPr="00A8080F">
        <w:t>2020-05-31T17:10:17: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Starting</w:t>
      </w:r>
      <w:r w:rsidR="007545F9">
        <w:t xml:space="preserve"> </w:t>
      </w:r>
      <w:r w:rsidRPr="00A8080F">
        <w:t>job</w:t>
      </w:r>
      <w:r w:rsidR="007545F9">
        <w:t xml:space="preserve"> </w:t>
      </w:r>
      <w:r w:rsidRPr="00A8080F">
        <w:t>run:</w:t>
      </w:r>
      <w:r w:rsidR="007545F9">
        <w:t xml:space="preserve"> </w:t>
      </w:r>
      <w:proofErr w:type="spellStart"/>
      <w:r w:rsidRPr="00A8080F">
        <w:t>basic_example_job</w:t>
      </w:r>
      <w:proofErr w:type="spellEnd"/>
    </w:p>
    <w:p w14:paraId="40F85EDE" w14:textId="2BE99D40" w:rsidR="00A8080F" w:rsidRPr="00A8080F" w:rsidRDefault="00A8080F" w:rsidP="004368C6">
      <w:pPr>
        <w:pStyle w:val="CMDOutput"/>
      </w:pPr>
      <w:r w:rsidRPr="00A8080F">
        <w:t>2020-05-31T17:10:17: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proofErr w:type="spellStart"/>
      <w:r w:rsidRPr="00A8080F">
        <w:t>Runinfo</w:t>
      </w:r>
      <w:proofErr w:type="spellEnd"/>
      <w:r w:rsidR="007545F9">
        <w:t xml:space="preserve"> </w:t>
      </w:r>
      <w:r w:rsidRPr="00A8080F">
        <w:t>directory:</w:t>
      </w:r>
      <w:r w:rsidR="007545F9">
        <w:t xml:space="preserve"> </w:t>
      </w:r>
      <w:r w:rsidRPr="00A8080F">
        <w:t>/home/devasc/.pyats/runinfo/basic_example_job.2020May31_17:10:16.735106</w:t>
      </w:r>
    </w:p>
    <w:p w14:paraId="135C3FEB" w14:textId="5DDC8FD1" w:rsidR="00A8080F" w:rsidRPr="00A8080F" w:rsidRDefault="00A8080F" w:rsidP="004368C6">
      <w:pPr>
        <w:pStyle w:val="CMDOutput"/>
      </w:pPr>
      <w:r w:rsidRPr="00A8080F">
        <w:t>2020-05-31T17:10:17: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--------------------------------------------------------------------------------</w:t>
      </w:r>
    </w:p>
    <w:p w14:paraId="550CE8F8" w14:textId="675AABE7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Starting</w:t>
      </w:r>
      <w:r w:rsidR="007545F9">
        <w:t xml:space="preserve"> </w:t>
      </w:r>
      <w:r w:rsidRPr="00A8080F">
        <w:t>task</w:t>
      </w:r>
      <w:r w:rsidR="007545F9">
        <w:t xml:space="preserve"> </w:t>
      </w:r>
      <w:r w:rsidRPr="00A8080F">
        <w:t>execution:</w:t>
      </w:r>
      <w:r w:rsidR="007545F9">
        <w:t xml:space="preserve"> </w:t>
      </w:r>
      <w:r w:rsidRPr="00A8080F">
        <w:t>Task-1</w:t>
      </w:r>
    </w:p>
    <w:p w14:paraId="6B5260B0" w14:textId="7AB02E8C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test</w:t>
      </w:r>
      <w:r w:rsidR="007545F9">
        <w:t xml:space="preserve"> </w:t>
      </w:r>
      <w:r w:rsidRPr="00A8080F">
        <w:t>harness</w:t>
      </w:r>
      <w:r w:rsidR="007545F9">
        <w:t xml:space="preserve"> </w:t>
      </w:r>
      <w:r w:rsidRPr="00A8080F">
        <w:t>=</w:t>
      </w:r>
      <w:r w:rsidR="007545F9">
        <w:t xml:space="preserve"> </w:t>
      </w:r>
      <w:proofErr w:type="spellStart"/>
      <w:r w:rsidRPr="00A8080F">
        <w:t>pyats.aetest</w:t>
      </w:r>
      <w:proofErr w:type="spellEnd"/>
    </w:p>
    <w:p w14:paraId="52541DAC" w14:textId="3D5C0BC2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proofErr w:type="spellStart"/>
      <w:r w:rsidRPr="00A8080F">
        <w:t>testscript</w:t>
      </w:r>
      <w:proofErr w:type="spellEnd"/>
      <w:r w:rsidR="007545F9">
        <w:t xml:space="preserve">   </w:t>
      </w:r>
      <w:r w:rsidRPr="00A8080F">
        <w:t>=</w:t>
      </w:r>
      <w:r w:rsidR="007545F9">
        <w:t xml:space="preserve"> </w:t>
      </w:r>
      <w:r w:rsidRPr="00A8080F">
        <w:t>/home/devasc/labs/devnet-src/pyats/csr1kv/examples/basic/basic_example_script.py</w:t>
      </w:r>
    </w:p>
    <w:p w14:paraId="00033252" w14:textId="061612C0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15AE174F" w14:textId="2B64EAB9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%AETEST-INFO:</w:t>
      </w:r>
      <w:r w:rsidR="007545F9">
        <w:t xml:space="preserve"> </w:t>
      </w:r>
      <w:r w:rsidRPr="00A8080F">
        <w:t>|</w:t>
      </w:r>
      <w:r w:rsidR="007545F9">
        <w:t xml:space="preserve">                            </w:t>
      </w:r>
      <w:r w:rsidRPr="00A8080F">
        <w:rPr>
          <w:highlight w:val="yellow"/>
        </w:rPr>
        <w:t>Starting</w:t>
      </w:r>
      <w:r w:rsidR="007545F9">
        <w:rPr>
          <w:highlight w:val="yellow"/>
        </w:rPr>
        <w:t xml:space="preserve"> </w:t>
      </w:r>
      <w:r w:rsidRPr="00A8080F">
        <w:rPr>
          <w:highlight w:val="yellow"/>
        </w:rPr>
        <w:t>common</w:t>
      </w:r>
      <w:r w:rsidR="007545F9">
        <w:rPr>
          <w:highlight w:val="yellow"/>
        </w:rPr>
        <w:t xml:space="preserve"> </w:t>
      </w:r>
      <w:r w:rsidRPr="00A8080F">
        <w:rPr>
          <w:highlight w:val="yellow"/>
        </w:rPr>
        <w:t>setup</w:t>
      </w:r>
      <w:r w:rsidR="007545F9">
        <w:t xml:space="preserve">                             </w:t>
      </w:r>
      <w:r w:rsidRPr="00A8080F">
        <w:t>|</w:t>
      </w:r>
    </w:p>
    <w:p w14:paraId="72E6026A" w14:textId="77777777" w:rsidR="001D1924" w:rsidRDefault="001D1924" w:rsidP="004368C6">
      <w:pPr>
        <w:pStyle w:val="CMDOutput"/>
      </w:pPr>
      <w:r>
        <w:t>&lt;output omitted&gt;</w:t>
      </w:r>
    </w:p>
    <w:p w14:paraId="40D2DBB8" w14:textId="1EDBD779" w:rsidR="00A8080F" w:rsidRPr="00A8080F" w:rsidRDefault="00A8080F" w:rsidP="004368C6">
      <w:pPr>
        <w:pStyle w:val="CMDOutput"/>
      </w:pPr>
      <w:r w:rsidRPr="00A8080F">
        <w:t>-------+</w:t>
      </w:r>
    </w:p>
    <w:p w14:paraId="7443F516" w14:textId="73D9DD28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%SCRIPT-INFO:</w:t>
      </w:r>
      <w:r w:rsidR="007545F9">
        <w:t xml:space="preserve"> </w:t>
      </w:r>
      <w:r w:rsidRPr="00A8080F">
        <w:t>First</w:t>
      </w:r>
      <w:r w:rsidR="007545F9">
        <w:t xml:space="preserve"> </w:t>
      </w:r>
      <w:r w:rsidRPr="00A8080F">
        <w:t>test</w:t>
      </w:r>
      <w:r w:rsidR="007545F9">
        <w:t xml:space="preserve"> </w:t>
      </w:r>
      <w:r w:rsidRPr="00A8080F">
        <w:t>section</w:t>
      </w:r>
      <w:r w:rsidR="007545F9">
        <w:t xml:space="preserve"> </w:t>
      </w:r>
    </w:p>
    <w:p w14:paraId="6E1E45A0" w14:textId="46435847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%AETEST-ERROR:</w:t>
      </w:r>
      <w:r w:rsidR="007545F9">
        <w:t xml:space="preserve"> </w:t>
      </w:r>
      <w:r w:rsidRPr="009B5D89">
        <w:rPr>
          <w:highlight w:val="yellow"/>
        </w:rPr>
        <w:t>Failed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reason: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This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is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an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intentional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failure</w:t>
      </w:r>
    </w:p>
    <w:p w14:paraId="1A61F60D" w14:textId="521F4967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%AETEST-INFO:</w:t>
      </w:r>
      <w:r w:rsidR="007545F9">
        <w:t xml:space="preserve"> </w:t>
      </w:r>
      <w:r w:rsidRPr="00A8080F">
        <w:t>The</w:t>
      </w:r>
      <w:r w:rsidR="007545F9">
        <w:t xml:space="preserve"> </w:t>
      </w:r>
      <w:r w:rsidRPr="00A8080F">
        <w:t>result</w:t>
      </w:r>
      <w:r w:rsidR="007545F9">
        <w:t xml:space="preserve"> </w:t>
      </w:r>
      <w:r w:rsidRPr="00A8080F">
        <w:t>of</w:t>
      </w:r>
      <w:r w:rsidR="007545F9">
        <w:t xml:space="preserve"> </w:t>
      </w:r>
      <w:r w:rsidRPr="00A8080F">
        <w:t>section</w:t>
      </w:r>
      <w:r w:rsidR="007545F9">
        <w:t xml:space="preserve"> </w:t>
      </w:r>
      <w:r w:rsidRPr="00A8080F">
        <w:t>simple_test_1</w:t>
      </w:r>
      <w:r w:rsidR="007545F9">
        <w:t xml:space="preserve"> </w:t>
      </w:r>
      <w:r w:rsidRPr="00A8080F">
        <w:t>is</w:t>
      </w:r>
      <w:r w:rsidR="007545F9">
        <w:t xml:space="preserve"> </w:t>
      </w:r>
      <w:r w:rsidRPr="00A8080F">
        <w:t>=&gt;</w:t>
      </w:r>
      <w:r w:rsidR="007545F9">
        <w:t xml:space="preserve"> </w:t>
      </w:r>
      <w:r w:rsidRPr="009B5D89">
        <w:rPr>
          <w:highlight w:val="yellow"/>
        </w:rPr>
        <w:t>FAILED</w:t>
      </w:r>
    </w:p>
    <w:p w14:paraId="3B290BFE" w14:textId="3557613B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30BDDCC0" w14:textId="40E7EDE0" w:rsidR="00A8080F" w:rsidRPr="00A8080F" w:rsidRDefault="00A8080F" w:rsidP="004368C6">
      <w:pPr>
        <w:pStyle w:val="CMDOutput"/>
      </w:pPr>
      <w:r w:rsidRPr="00A8080F">
        <w:t>2020-05-31T17:10:18:</w:t>
      </w:r>
      <w:r w:rsidR="007545F9">
        <w:t xml:space="preserve"> </w:t>
      </w:r>
      <w:r w:rsidRPr="00A8080F">
        <w:t>%AETEST-INFO:</w:t>
      </w:r>
      <w:r w:rsidR="007545F9">
        <w:t xml:space="preserve"> </w:t>
      </w:r>
      <w:r w:rsidRPr="00A8080F">
        <w:t>|</w:t>
      </w:r>
      <w:r w:rsidR="007545F9">
        <w:t xml:space="preserve">                        </w:t>
      </w:r>
      <w:r w:rsidRPr="009B5D89">
        <w:rPr>
          <w:highlight w:val="yellow"/>
        </w:rPr>
        <w:t>Starting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section</w:t>
      </w:r>
      <w:r w:rsidR="007545F9">
        <w:rPr>
          <w:highlight w:val="yellow"/>
        </w:rPr>
        <w:t xml:space="preserve"> </w:t>
      </w:r>
      <w:r w:rsidRPr="009B5D89">
        <w:rPr>
          <w:highlight w:val="yellow"/>
        </w:rPr>
        <w:t>simple_test_2</w:t>
      </w:r>
      <w:r w:rsidR="007545F9">
        <w:t xml:space="preserve">                        </w:t>
      </w:r>
      <w:r w:rsidRPr="00A8080F">
        <w:t>|</w:t>
      </w:r>
    </w:p>
    <w:p w14:paraId="1D0BEBDA" w14:textId="0EB3FBAD" w:rsidR="008236BE" w:rsidRDefault="008236BE" w:rsidP="004368C6">
      <w:pPr>
        <w:pStyle w:val="CMDOutput"/>
      </w:pPr>
      <w:r>
        <w:t>&lt;output omitted&gt;</w:t>
      </w:r>
    </w:p>
    <w:p w14:paraId="71B94D79" w14:textId="623EC4AC" w:rsidR="00A8080F" w:rsidRPr="00A8080F" w:rsidRDefault="00A8080F" w:rsidP="004368C6">
      <w:pPr>
        <w:pStyle w:val="CMDOutput"/>
      </w:pPr>
      <w:r w:rsidRPr="00A8080F">
        <w:t>-------+</w:t>
      </w:r>
    </w:p>
    <w:p w14:paraId="6CDE15D6" w14:textId="2958888C" w:rsidR="00A8080F" w:rsidRPr="00A8080F" w:rsidRDefault="00A8080F" w:rsidP="004368C6">
      <w:pPr>
        <w:pStyle w:val="CMDOutput"/>
      </w:pPr>
      <w:r w:rsidRPr="00A8080F">
        <w:lastRenderedPageBreak/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                             </w:t>
      </w:r>
      <w:proofErr w:type="spellStart"/>
      <w:r w:rsidRPr="00E739C2">
        <w:rPr>
          <w:highlight w:val="yellow"/>
        </w:rPr>
        <w:t>Easypy</w:t>
      </w:r>
      <w:proofErr w:type="spellEnd"/>
      <w:r w:rsidR="007545F9">
        <w:rPr>
          <w:highlight w:val="yellow"/>
        </w:rPr>
        <w:t xml:space="preserve"> </w:t>
      </w:r>
      <w:r w:rsidRPr="00E739C2">
        <w:rPr>
          <w:highlight w:val="yellow"/>
        </w:rPr>
        <w:t>Report</w:t>
      </w:r>
      <w:r w:rsidR="007545F9">
        <w:t xml:space="preserve">                                 </w:t>
      </w:r>
      <w:r w:rsidRPr="00A8080F">
        <w:t>|</w:t>
      </w:r>
    </w:p>
    <w:p w14:paraId="1EF8AEC0" w14:textId="465E9600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072F638E" w14:textId="7E5170A2" w:rsidR="00A8080F" w:rsidRPr="00A8080F" w:rsidRDefault="008236BE" w:rsidP="004368C6">
      <w:pPr>
        <w:pStyle w:val="CMDOutput"/>
      </w:pPr>
      <w:r>
        <w:t>&lt;output omitted&gt;</w:t>
      </w:r>
    </w:p>
    <w:p w14:paraId="400B0026" w14:textId="7B68E6C1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Overall</w:t>
      </w:r>
      <w:r w:rsidR="007545F9">
        <w:t xml:space="preserve"> </w:t>
      </w:r>
      <w:r w:rsidRPr="00A8080F">
        <w:t>Stats</w:t>
      </w:r>
    </w:p>
    <w:p w14:paraId="0111892D" w14:textId="43AFCB2C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E739C2">
        <w:rPr>
          <w:highlight w:val="yellow"/>
        </w:rPr>
        <w:t>Passed</w:t>
      </w:r>
      <w:r w:rsidR="007545F9">
        <w:rPr>
          <w:highlight w:val="yellow"/>
        </w:rPr>
        <w:t xml:space="preserve">     </w:t>
      </w:r>
      <w:r w:rsidRPr="00E739C2">
        <w:rPr>
          <w:highlight w:val="yellow"/>
        </w:rPr>
        <w:t>:</w:t>
      </w:r>
      <w:r w:rsidR="007545F9">
        <w:rPr>
          <w:highlight w:val="yellow"/>
        </w:rPr>
        <w:t xml:space="preserve"> </w:t>
      </w:r>
      <w:r w:rsidRPr="00E739C2">
        <w:rPr>
          <w:highlight w:val="yellow"/>
        </w:rPr>
        <w:t>3</w:t>
      </w:r>
    </w:p>
    <w:p w14:paraId="18C82EE2" w14:textId="4C25EEAD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proofErr w:type="spellStart"/>
      <w:r w:rsidRPr="00A8080F">
        <w:t>Passx</w:t>
      </w:r>
      <w:proofErr w:type="spellEnd"/>
      <w:r w:rsidR="007545F9">
        <w:t xml:space="preserve">      </w:t>
      </w:r>
      <w:r w:rsidRPr="00A8080F">
        <w:t>:</w:t>
      </w:r>
      <w:r w:rsidR="007545F9">
        <w:t xml:space="preserve"> </w:t>
      </w:r>
      <w:r w:rsidRPr="00A8080F">
        <w:t>0</w:t>
      </w:r>
    </w:p>
    <w:p w14:paraId="52BB5C08" w14:textId="3A320546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E739C2">
        <w:rPr>
          <w:highlight w:val="yellow"/>
        </w:rPr>
        <w:t>Failed</w:t>
      </w:r>
      <w:r w:rsidR="007545F9">
        <w:rPr>
          <w:highlight w:val="yellow"/>
        </w:rPr>
        <w:t xml:space="preserve">     </w:t>
      </w:r>
      <w:r w:rsidRPr="00E739C2">
        <w:rPr>
          <w:highlight w:val="yellow"/>
        </w:rPr>
        <w:t>:</w:t>
      </w:r>
      <w:r w:rsidR="007545F9">
        <w:rPr>
          <w:highlight w:val="yellow"/>
        </w:rPr>
        <w:t xml:space="preserve"> </w:t>
      </w:r>
      <w:r w:rsidRPr="00E739C2">
        <w:rPr>
          <w:highlight w:val="yellow"/>
        </w:rPr>
        <w:t>1</w:t>
      </w:r>
    </w:p>
    <w:p w14:paraId="78C692A1" w14:textId="1847F6DD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Aborted</w:t>
      </w:r>
      <w:r w:rsidR="007545F9">
        <w:t xml:space="preserve">    </w:t>
      </w:r>
      <w:r w:rsidRPr="00A8080F">
        <w:t>:</w:t>
      </w:r>
      <w:r w:rsidR="007545F9">
        <w:t xml:space="preserve"> </w:t>
      </w:r>
      <w:r w:rsidRPr="00A8080F">
        <w:t>0</w:t>
      </w:r>
    </w:p>
    <w:p w14:paraId="74F42C69" w14:textId="64BE34EC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Blocked</w:t>
      </w:r>
      <w:r w:rsidR="007545F9">
        <w:t xml:space="preserve">    </w:t>
      </w:r>
      <w:r w:rsidRPr="00A8080F">
        <w:t>:</w:t>
      </w:r>
      <w:r w:rsidR="007545F9">
        <w:t xml:space="preserve"> </w:t>
      </w:r>
      <w:r w:rsidRPr="00A8080F">
        <w:t>0</w:t>
      </w:r>
    </w:p>
    <w:p w14:paraId="5658B726" w14:textId="5CE93683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Skipped</w:t>
      </w:r>
      <w:r w:rsidR="007545F9">
        <w:t xml:space="preserve">    </w:t>
      </w:r>
      <w:r w:rsidRPr="00A8080F">
        <w:t>:</w:t>
      </w:r>
      <w:r w:rsidR="007545F9">
        <w:t xml:space="preserve"> </w:t>
      </w:r>
      <w:r w:rsidRPr="00A8080F">
        <w:t>0</w:t>
      </w:r>
    </w:p>
    <w:p w14:paraId="24770226" w14:textId="640750BA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Errored</w:t>
      </w:r>
      <w:r w:rsidR="007545F9">
        <w:t xml:space="preserve">    </w:t>
      </w:r>
      <w:r w:rsidRPr="00A8080F">
        <w:t>:</w:t>
      </w:r>
      <w:r w:rsidR="007545F9">
        <w:t xml:space="preserve"> </w:t>
      </w:r>
      <w:r w:rsidRPr="00A8080F">
        <w:t>0</w:t>
      </w:r>
    </w:p>
    <w:p w14:paraId="049A4160" w14:textId="2661D957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</w:p>
    <w:p w14:paraId="2CCAC3FC" w14:textId="23611BB7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E739C2">
        <w:rPr>
          <w:highlight w:val="yellow"/>
        </w:rPr>
        <w:t>TOTAL</w:t>
      </w:r>
      <w:r w:rsidR="007545F9">
        <w:rPr>
          <w:highlight w:val="yellow"/>
        </w:rPr>
        <w:t xml:space="preserve">      </w:t>
      </w:r>
      <w:r w:rsidRPr="00E739C2">
        <w:rPr>
          <w:highlight w:val="yellow"/>
        </w:rPr>
        <w:t>:</w:t>
      </w:r>
      <w:r w:rsidR="007545F9">
        <w:rPr>
          <w:highlight w:val="yellow"/>
        </w:rPr>
        <w:t xml:space="preserve"> </w:t>
      </w:r>
      <w:r w:rsidRPr="00E739C2">
        <w:rPr>
          <w:highlight w:val="yellow"/>
        </w:rPr>
        <w:t>4</w:t>
      </w:r>
    </w:p>
    <w:p w14:paraId="79CD78A7" w14:textId="100C7F4F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</w:p>
    <w:p w14:paraId="5A9AA444" w14:textId="0220DB56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Success</w:t>
      </w:r>
      <w:r w:rsidR="007545F9">
        <w:t xml:space="preserve"> </w:t>
      </w:r>
      <w:r w:rsidRPr="00A8080F">
        <w:t>Rate</w:t>
      </w:r>
      <w:r w:rsidR="007545F9">
        <w:t xml:space="preserve">   </w:t>
      </w:r>
      <w:r w:rsidRPr="00A8080F">
        <w:t>:</w:t>
      </w:r>
      <w:r w:rsidR="007545F9">
        <w:t xml:space="preserve"> </w:t>
      </w:r>
      <w:r w:rsidRPr="00A8080F">
        <w:t>75.00</w:t>
      </w:r>
      <w:r w:rsidR="007545F9">
        <w:t xml:space="preserve"> </w:t>
      </w:r>
      <w:r w:rsidRPr="00A8080F">
        <w:t>%</w:t>
      </w:r>
    </w:p>
    <w:p w14:paraId="799C9972" w14:textId="1052CB1E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</w:p>
    <w:p w14:paraId="07B794F7" w14:textId="66AEDEA0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28DA8699" w14:textId="395629F9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                          </w:t>
      </w:r>
      <w:r w:rsidRPr="001E73C0">
        <w:rPr>
          <w:highlight w:val="yellow"/>
        </w:rPr>
        <w:t>Task</w:t>
      </w:r>
      <w:r w:rsidR="007545F9">
        <w:rPr>
          <w:highlight w:val="yellow"/>
        </w:rPr>
        <w:t xml:space="preserve"> </w:t>
      </w:r>
      <w:r w:rsidRPr="001E73C0">
        <w:rPr>
          <w:highlight w:val="yellow"/>
        </w:rPr>
        <w:t>Result</w:t>
      </w:r>
      <w:r w:rsidR="007545F9">
        <w:rPr>
          <w:highlight w:val="yellow"/>
        </w:rPr>
        <w:t xml:space="preserve"> </w:t>
      </w:r>
      <w:r w:rsidRPr="001E73C0">
        <w:rPr>
          <w:highlight w:val="yellow"/>
        </w:rPr>
        <w:t>Summary</w:t>
      </w:r>
      <w:r w:rsidR="007545F9">
        <w:t xml:space="preserve">                              </w:t>
      </w:r>
      <w:r w:rsidRPr="00A8080F">
        <w:t>|</w:t>
      </w:r>
    </w:p>
    <w:p w14:paraId="626A5E44" w14:textId="258A1304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25AF49DF" w14:textId="015B4C82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Task-1:</w:t>
      </w:r>
      <w:r w:rsidR="007545F9">
        <w:rPr>
          <w:highlight w:val="yellow"/>
        </w:rPr>
        <w:t xml:space="preserve"> </w:t>
      </w:r>
      <w:proofErr w:type="spellStart"/>
      <w:r w:rsidRPr="00AD0820">
        <w:rPr>
          <w:highlight w:val="yellow"/>
        </w:rPr>
        <w:t>basic_example_script.common_setup</w:t>
      </w:r>
      <w:proofErr w:type="spellEnd"/>
      <w:r w:rsidR="007545F9">
        <w:t xml:space="preserve">                                 </w:t>
      </w:r>
      <w:r w:rsidRPr="00AD0820">
        <w:rPr>
          <w:highlight w:val="yellow"/>
        </w:rPr>
        <w:t>PASSED</w:t>
      </w:r>
    </w:p>
    <w:p w14:paraId="50B1AA75" w14:textId="5944B3AA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Task-1:</w:t>
      </w:r>
      <w:r w:rsidR="007545F9">
        <w:rPr>
          <w:highlight w:val="yellow"/>
        </w:rPr>
        <w:t xml:space="preserve"> </w:t>
      </w:r>
      <w:proofErr w:type="spellStart"/>
      <w:r w:rsidRPr="00AD0820">
        <w:rPr>
          <w:highlight w:val="yellow"/>
        </w:rPr>
        <w:t>basic_example_script.tc_one</w:t>
      </w:r>
      <w:proofErr w:type="spellEnd"/>
      <w:r w:rsidR="007545F9">
        <w:t xml:space="preserve">                                       </w:t>
      </w:r>
      <w:r w:rsidRPr="00AD0820">
        <w:rPr>
          <w:highlight w:val="yellow"/>
        </w:rPr>
        <w:t>PASSED</w:t>
      </w:r>
    </w:p>
    <w:p w14:paraId="4AE5180E" w14:textId="7B8799E7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Task-1:</w:t>
      </w:r>
      <w:r w:rsidR="007545F9">
        <w:rPr>
          <w:highlight w:val="yellow"/>
        </w:rPr>
        <w:t xml:space="preserve"> </w:t>
      </w:r>
      <w:proofErr w:type="spellStart"/>
      <w:r w:rsidRPr="00AD0820">
        <w:rPr>
          <w:highlight w:val="yellow"/>
        </w:rPr>
        <w:t>basic_example_script.tc_two</w:t>
      </w:r>
      <w:proofErr w:type="spellEnd"/>
      <w:r w:rsidR="007545F9">
        <w:t xml:space="preserve">                                       </w:t>
      </w:r>
      <w:r w:rsidRPr="00AD0820">
        <w:rPr>
          <w:highlight w:val="yellow"/>
        </w:rPr>
        <w:t>FAILED</w:t>
      </w:r>
    </w:p>
    <w:p w14:paraId="51D8AAD9" w14:textId="26BCB6DC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Task-1:</w:t>
      </w:r>
      <w:r w:rsidR="007545F9">
        <w:rPr>
          <w:highlight w:val="yellow"/>
        </w:rPr>
        <w:t xml:space="preserve"> </w:t>
      </w:r>
      <w:proofErr w:type="spellStart"/>
      <w:r w:rsidRPr="00AD0820">
        <w:rPr>
          <w:highlight w:val="yellow"/>
        </w:rPr>
        <w:t>basic_example_script.common_cleanup</w:t>
      </w:r>
      <w:proofErr w:type="spellEnd"/>
      <w:r w:rsidR="007545F9">
        <w:t xml:space="preserve">                               </w:t>
      </w:r>
      <w:r w:rsidRPr="00AD0820">
        <w:rPr>
          <w:highlight w:val="yellow"/>
        </w:rPr>
        <w:t>PASSED</w:t>
      </w:r>
    </w:p>
    <w:p w14:paraId="001F37E7" w14:textId="4C94E914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</w:p>
    <w:p w14:paraId="48B05011" w14:textId="31016E9B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2EFC6A07" w14:textId="68074242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                          </w:t>
      </w:r>
      <w:r w:rsidRPr="00C454C9">
        <w:rPr>
          <w:highlight w:val="yellow"/>
        </w:rPr>
        <w:t>Task</w:t>
      </w:r>
      <w:r w:rsidR="007545F9">
        <w:rPr>
          <w:highlight w:val="yellow"/>
        </w:rPr>
        <w:t xml:space="preserve"> </w:t>
      </w:r>
      <w:r w:rsidRPr="00C454C9">
        <w:rPr>
          <w:highlight w:val="yellow"/>
        </w:rPr>
        <w:t>Result</w:t>
      </w:r>
      <w:r w:rsidR="007545F9">
        <w:rPr>
          <w:highlight w:val="yellow"/>
        </w:rPr>
        <w:t xml:space="preserve"> </w:t>
      </w:r>
      <w:r w:rsidRPr="00C454C9">
        <w:rPr>
          <w:highlight w:val="yellow"/>
        </w:rPr>
        <w:t>Details</w:t>
      </w:r>
      <w:r w:rsidR="007545F9">
        <w:t xml:space="preserve">                              </w:t>
      </w:r>
      <w:r w:rsidRPr="00A8080F">
        <w:t>|</w:t>
      </w:r>
    </w:p>
    <w:p w14:paraId="247C6C35" w14:textId="1A70B886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+------------------------------------------------------------------------------+</w:t>
      </w:r>
    </w:p>
    <w:p w14:paraId="544FE2AD" w14:textId="43E26B8F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Task-1:</w:t>
      </w:r>
      <w:r w:rsidR="007545F9">
        <w:t xml:space="preserve"> </w:t>
      </w:r>
      <w:proofErr w:type="spellStart"/>
      <w:r w:rsidRPr="00A8080F">
        <w:t>basic_example_script</w:t>
      </w:r>
      <w:proofErr w:type="spellEnd"/>
    </w:p>
    <w:p w14:paraId="17B7F43F" w14:textId="4ED276B0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|--</w:t>
      </w:r>
      <w:r w:rsidR="007545F9">
        <w:t xml:space="preserve"> </w:t>
      </w:r>
      <w:proofErr w:type="spellStart"/>
      <w:r w:rsidRPr="00AD0820">
        <w:rPr>
          <w:highlight w:val="yellow"/>
        </w:rPr>
        <w:t>common_setup</w:t>
      </w:r>
      <w:proofErr w:type="spellEnd"/>
      <w:r w:rsidR="007545F9">
        <w:t xml:space="preserve">                                                          </w:t>
      </w:r>
      <w:r w:rsidRPr="00AD0820">
        <w:rPr>
          <w:highlight w:val="yellow"/>
        </w:rPr>
        <w:t>PASSED</w:t>
      </w:r>
    </w:p>
    <w:p w14:paraId="0721CFDC" w14:textId="541096A1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r w:rsidRPr="00AD0820">
        <w:rPr>
          <w:highlight w:val="yellow"/>
        </w:rPr>
        <w:t>sample_subsection_1</w:t>
      </w:r>
      <w:r w:rsidR="007545F9">
        <w:t xml:space="preserve">                                               </w:t>
      </w:r>
      <w:r w:rsidRPr="00AD0820">
        <w:rPr>
          <w:highlight w:val="yellow"/>
        </w:rPr>
        <w:t>PASSED</w:t>
      </w:r>
    </w:p>
    <w:p w14:paraId="372FDC86" w14:textId="53FE6D11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`--</w:t>
      </w:r>
      <w:r w:rsidR="007545F9">
        <w:t xml:space="preserve"> </w:t>
      </w:r>
      <w:r w:rsidRPr="00AD0820">
        <w:rPr>
          <w:highlight w:val="yellow"/>
        </w:rPr>
        <w:t>sample_subsection_2</w:t>
      </w:r>
      <w:r w:rsidR="007545F9">
        <w:t xml:space="preserve">                                               </w:t>
      </w:r>
      <w:r w:rsidRPr="00AD0820">
        <w:rPr>
          <w:highlight w:val="yellow"/>
        </w:rPr>
        <w:t>PASSED</w:t>
      </w:r>
    </w:p>
    <w:p w14:paraId="422BE3F6" w14:textId="0589F2AA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|--</w:t>
      </w:r>
      <w:r w:rsidR="007545F9">
        <w:t xml:space="preserve"> </w:t>
      </w:r>
      <w:proofErr w:type="spellStart"/>
      <w:r w:rsidRPr="00AD0820">
        <w:rPr>
          <w:highlight w:val="yellow"/>
        </w:rPr>
        <w:t>tc_one</w:t>
      </w:r>
      <w:proofErr w:type="spellEnd"/>
      <w:r w:rsidR="007545F9">
        <w:t xml:space="preserve">                                                                </w:t>
      </w:r>
      <w:r w:rsidRPr="00AD0820">
        <w:rPr>
          <w:highlight w:val="yellow"/>
        </w:rPr>
        <w:t>PASSED</w:t>
      </w:r>
    </w:p>
    <w:p w14:paraId="28D521B2" w14:textId="3593CF21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proofErr w:type="spellStart"/>
      <w:r w:rsidRPr="00AD0820">
        <w:rPr>
          <w:highlight w:val="yellow"/>
        </w:rPr>
        <w:t>prepare_testcase</w:t>
      </w:r>
      <w:proofErr w:type="spellEnd"/>
      <w:r w:rsidR="007545F9">
        <w:t xml:space="preserve">                                                  </w:t>
      </w:r>
      <w:r w:rsidRPr="00AD0820">
        <w:rPr>
          <w:highlight w:val="yellow"/>
        </w:rPr>
        <w:t>PASSED</w:t>
      </w:r>
    </w:p>
    <w:p w14:paraId="137A6E87" w14:textId="0527ACDB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r w:rsidRPr="00AD0820">
        <w:rPr>
          <w:highlight w:val="yellow"/>
        </w:rPr>
        <w:t>simple_test_1</w:t>
      </w:r>
      <w:r w:rsidR="007545F9">
        <w:t xml:space="preserve">                                                     </w:t>
      </w:r>
      <w:r w:rsidRPr="00AD0820">
        <w:rPr>
          <w:highlight w:val="yellow"/>
        </w:rPr>
        <w:t>PASSED</w:t>
      </w:r>
    </w:p>
    <w:p w14:paraId="5AEEE1BF" w14:textId="3A8E63F5" w:rsidR="00A8080F" w:rsidRPr="00A8080F" w:rsidRDefault="00A8080F" w:rsidP="004368C6">
      <w:pPr>
        <w:pStyle w:val="CMDOutput"/>
      </w:pPr>
      <w:r w:rsidRPr="00A8080F">
        <w:lastRenderedPageBreak/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r w:rsidRPr="00AD0820">
        <w:rPr>
          <w:highlight w:val="yellow"/>
        </w:rPr>
        <w:t>simple_test_2</w:t>
      </w:r>
      <w:r w:rsidR="007545F9">
        <w:t xml:space="preserve">                                                     </w:t>
      </w:r>
      <w:r w:rsidRPr="00AD0820">
        <w:rPr>
          <w:highlight w:val="yellow"/>
        </w:rPr>
        <w:t>PASSED</w:t>
      </w:r>
    </w:p>
    <w:p w14:paraId="195738C7" w14:textId="53CEB959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`--</w:t>
      </w:r>
      <w:r w:rsidR="007545F9">
        <w:t xml:space="preserve"> </w:t>
      </w:r>
      <w:proofErr w:type="spellStart"/>
      <w:r w:rsidRPr="00AD0820">
        <w:rPr>
          <w:highlight w:val="yellow"/>
        </w:rPr>
        <w:t>clean_testcase</w:t>
      </w:r>
      <w:proofErr w:type="spellEnd"/>
      <w:r w:rsidR="007545F9">
        <w:t xml:space="preserve">                                                    </w:t>
      </w:r>
      <w:r w:rsidRPr="00AD0820">
        <w:rPr>
          <w:highlight w:val="yellow"/>
        </w:rPr>
        <w:t>PASSED</w:t>
      </w:r>
    </w:p>
    <w:p w14:paraId="4229DC58" w14:textId="25605A04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|--</w:t>
      </w:r>
      <w:r w:rsidR="007545F9">
        <w:t xml:space="preserve"> </w:t>
      </w:r>
      <w:proofErr w:type="spellStart"/>
      <w:r w:rsidRPr="00AD0820">
        <w:rPr>
          <w:highlight w:val="yellow"/>
        </w:rPr>
        <w:t>tc_two</w:t>
      </w:r>
      <w:proofErr w:type="spellEnd"/>
      <w:r w:rsidR="007545F9">
        <w:t xml:space="preserve">                                                                </w:t>
      </w:r>
      <w:r w:rsidRPr="00AD0820">
        <w:rPr>
          <w:highlight w:val="yellow"/>
        </w:rPr>
        <w:t>FAILED</w:t>
      </w:r>
    </w:p>
    <w:p w14:paraId="5AF702B2" w14:textId="4A50B306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r w:rsidRPr="00AD0820">
        <w:rPr>
          <w:highlight w:val="yellow"/>
        </w:rPr>
        <w:t>simple_test_1</w:t>
      </w:r>
      <w:r w:rsidR="007545F9">
        <w:t xml:space="preserve">                                                     </w:t>
      </w:r>
      <w:r w:rsidRPr="00AD0820">
        <w:rPr>
          <w:highlight w:val="yellow"/>
        </w:rPr>
        <w:t>FAILED</w:t>
      </w:r>
    </w:p>
    <w:p w14:paraId="512F41A0" w14:textId="6261CF4A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|--</w:t>
      </w:r>
      <w:r w:rsidR="007545F9">
        <w:t xml:space="preserve"> </w:t>
      </w:r>
      <w:r w:rsidRPr="00AD0820">
        <w:rPr>
          <w:highlight w:val="yellow"/>
        </w:rPr>
        <w:t>simple_test_2</w:t>
      </w:r>
      <w:r w:rsidR="007545F9">
        <w:t xml:space="preserve">                                                     </w:t>
      </w:r>
      <w:r w:rsidRPr="00AD0820">
        <w:rPr>
          <w:highlight w:val="yellow"/>
        </w:rPr>
        <w:t>PASSED</w:t>
      </w:r>
    </w:p>
    <w:p w14:paraId="1CF58499" w14:textId="61CD2819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|</w:t>
      </w:r>
      <w:r w:rsidR="007545F9">
        <w:t xml:space="preserve">   </w:t>
      </w:r>
      <w:r w:rsidRPr="00A8080F">
        <w:t>`--</w:t>
      </w:r>
      <w:r w:rsidR="007545F9">
        <w:t xml:space="preserve"> </w:t>
      </w:r>
      <w:proofErr w:type="spellStart"/>
      <w:r w:rsidRPr="00AD0820">
        <w:rPr>
          <w:highlight w:val="yellow"/>
        </w:rPr>
        <w:t>clean_testcase</w:t>
      </w:r>
      <w:proofErr w:type="spellEnd"/>
      <w:r w:rsidR="007545F9">
        <w:t xml:space="preserve">                                                    </w:t>
      </w:r>
      <w:r w:rsidRPr="00AD0820">
        <w:rPr>
          <w:highlight w:val="yellow"/>
        </w:rPr>
        <w:t>PASSED</w:t>
      </w:r>
    </w:p>
    <w:p w14:paraId="11ECA386" w14:textId="5F5FC09A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`--</w:t>
      </w:r>
      <w:r w:rsidR="007545F9">
        <w:t xml:space="preserve"> </w:t>
      </w:r>
      <w:proofErr w:type="spellStart"/>
      <w:r w:rsidRPr="00AD0820">
        <w:rPr>
          <w:highlight w:val="yellow"/>
        </w:rPr>
        <w:t>common_cleanup</w:t>
      </w:r>
      <w:proofErr w:type="spellEnd"/>
      <w:r w:rsidR="007545F9">
        <w:t xml:space="preserve">                                                        </w:t>
      </w:r>
      <w:r w:rsidRPr="00AD0820">
        <w:rPr>
          <w:highlight w:val="yellow"/>
        </w:rPr>
        <w:t>PASSED</w:t>
      </w:r>
    </w:p>
    <w:p w14:paraId="3E49F929" w14:textId="0E7F611F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    </w:t>
      </w:r>
      <w:r w:rsidRPr="00A8080F">
        <w:t>`--</w:t>
      </w:r>
      <w:r w:rsidR="007545F9">
        <w:t xml:space="preserve"> </w:t>
      </w:r>
      <w:proofErr w:type="spellStart"/>
      <w:r w:rsidRPr="00AD0820">
        <w:rPr>
          <w:highlight w:val="yellow"/>
        </w:rPr>
        <w:t>clean_everything</w:t>
      </w:r>
      <w:proofErr w:type="spellEnd"/>
      <w:r w:rsidR="007545F9">
        <w:t xml:space="preserve">                                                  </w:t>
      </w:r>
      <w:r w:rsidRPr="00AD0820">
        <w:rPr>
          <w:highlight w:val="yellow"/>
        </w:rPr>
        <w:t>PASSED</w:t>
      </w:r>
    </w:p>
    <w:p w14:paraId="36E87D8D" w14:textId="5634441B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Sending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report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email...</w:t>
      </w:r>
    </w:p>
    <w:p w14:paraId="10255408" w14:textId="69516E69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8080F">
        <w:t>Missing</w:t>
      </w:r>
      <w:r w:rsidR="007545F9">
        <w:t xml:space="preserve"> </w:t>
      </w:r>
      <w:r w:rsidRPr="00A8080F">
        <w:t>SMTP</w:t>
      </w:r>
      <w:r w:rsidR="007545F9">
        <w:t xml:space="preserve"> </w:t>
      </w:r>
      <w:r w:rsidRPr="00A8080F">
        <w:t>server</w:t>
      </w:r>
      <w:r w:rsidR="007545F9">
        <w:t xml:space="preserve"> </w:t>
      </w:r>
      <w:r w:rsidRPr="00A8080F">
        <w:t>configuration,</w:t>
      </w:r>
      <w:r w:rsidR="007545F9">
        <w:t xml:space="preserve"> </w:t>
      </w:r>
      <w:r w:rsidRPr="00A8080F">
        <w:t>or</w:t>
      </w:r>
      <w:r w:rsidR="007545F9">
        <w:t xml:space="preserve"> </w:t>
      </w:r>
      <w:r w:rsidRPr="00A8080F">
        <w:t>failed</w:t>
      </w:r>
      <w:r w:rsidR="007545F9">
        <w:t xml:space="preserve"> </w:t>
      </w:r>
      <w:r w:rsidRPr="00A8080F">
        <w:t>to</w:t>
      </w:r>
      <w:r w:rsidR="007545F9">
        <w:t xml:space="preserve"> </w:t>
      </w:r>
      <w:r w:rsidRPr="00A8080F">
        <w:t>reach/authenticate/send</w:t>
      </w:r>
      <w:r w:rsidR="007545F9">
        <w:t xml:space="preserve"> </w:t>
      </w:r>
      <w:r w:rsidRPr="00A8080F">
        <w:t>mail.</w:t>
      </w:r>
      <w:r w:rsidR="007545F9">
        <w:t xml:space="preserve"> </w:t>
      </w:r>
      <w:r w:rsidRPr="00AD0820">
        <w:rPr>
          <w:highlight w:val="yellow"/>
        </w:rPr>
        <w:t>Result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notification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email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failed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to</w:t>
      </w:r>
      <w:r w:rsidR="007545F9">
        <w:rPr>
          <w:highlight w:val="yellow"/>
        </w:rPr>
        <w:t xml:space="preserve"> </w:t>
      </w:r>
      <w:r w:rsidRPr="00AD0820">
        <w:rPr>
          <w:highlight w:val="yellow"/>
        </w:rPr>
        <w:t>send.</w:t>
      </w:r>
    </w:p>
    <w:p w14:paraId="0315672A" w14:textId="19B490B7" w:rsidR="00A8080F" w:rsidRPr="00A8080F" w:rsidRDefault="00A8080F" w:rsidP="004368C6">
      <w:pPr>
        <w:pStyle w:val="CMDOutput"/>
      </w:pPr>
      <w:r w:rsidRPr="00A8080F">
        <w:t>2020-05-31T17:10:20:</w:t>
      </w:r>
      <w:r w:rsidR="007545F9">
        <w:t xml:space="preserve"> </w:t>
      </w:r>
      <w:r w:rsidRPr="00A8080F">
        <w:t>%EASYPY-INFO:</w:t>
      </w:r>
      <w:r w:rsidR="007545F9">
        <w:t xml:space="preserve"> </w:t>
      </w:r>
      <w:r w:rsidRPr="00AD0820">
        <w:rPr>
          <w:highlight w:val="yellow"/>
        </w:rPr>
        <w:t>Done!</w:t>
      </w:r>
    </w:p>
    <w:p w14:paraId="672368D5" w14:textId="77777777" w:rsidR="00A8080F" w:rsidRPr="00A8080F" w:rsidRDefault="00A8080F" w:rsidP="004368C6">
      <w:pPr>
        <w:pStyle w:val="CMDOutput"/>
      </w:pPr>
    </w:p>
    <w:p w14:paraId="5479A486" w14:textId="3F206CA9" w:rsidR="00A8080F" w:rsidRPr="00A8080F" w:rsidRDefault="00A8080F" w:rsidP="004368C6">
      <w:pPr>
        <w:pStyle w:val="CMDOutput"/>
      </w:pPr>
      <w:r w:rsidRPr="00A8080F">
        <w:t>Pro</w:t>
      </w:r>
      <w:r w:rsidR="007545F9">
        <w:t xml:space="preserve"> </w:t>
      </w:r>
      <w:r w:rsidRPr="00A8080F">
        <w:t>Tip</w:t>
      </w:r>
    </w:p>
    <w:p w14:paraId="59A97DCC" w14:textId="77777777" w:rsidR="00A8080F" w:rsidRPr="00A8080F" w:rsidRDefault="00A8080F" w:rsidP="004368C6">
      <w:pPr>
        <w:pStyle w:val="CMDOutput"/>
      </w:pPr>
      <w:r w:rsidRPr="00A8080F">
        <w:t>-------</w:t>
      </w:r>
    </w:p>
    <w:p w14:paraId="564BE222" w14:textId="0AAD0E60" w:rsidR="00A8080F" w:rsidRPr="00A8080F" w:rsidRDefault="007545F9" w:rsidP="004368C6">
      <w:pPr>
        <w:pStyle w:val="CMDOutput"/>
      </w:pPr>
      <w:r>
        <w:t xml:space="preserve">   </w:t>
      </w:r>
      <w:r w:rsidR="00A8080F" w:rsidRPr="00A8080F">
        <w:t>Use</w:t>
      </w:r>
      <w:r>
        <w:t xml:space="preserve"> </w:t>
      </w:r>
      <w:r w:rsidR="00A8080F" w:rsidRPr="00A8080F">
        <w:t>the</w:t>
      </w:r>
      <w:r>
        <w:t xml:space="preserve"> </w:t>
      </w:r>
      <w:r w:rsidR="00A8080F" w:rsidRPr="00A8080F">
        <w:t>following</w:t>
      </w:r>
      <w:r>
        <w:t xml:space="preserve"> </w:t>
      </w:r>
      <w:r w:rsidR="00A8080F" w:rsidRPr="00A8080F">
        <w:t>command</w:t>
      </w:r>
      <w:r>
        <w:t xml:space="preserve"> </w:t>
      </w:r>
      <w:r w:rsidR="00A8080F" w:rsidRPr="00A8080F">
        <w:t>to</w:t>
      </w:r>
      <w:r>
        <w:t xml:space="preserve"> </w:t>
      </w:r>
      <w:r w:rsidR="00A8080F" w:rsidRPr="00A8080F">
        <w:t>view</w:t>
      </w:r>
      <w:r>
        <w:t xml:space="preserve"> </w:t>
      </w:r>
      <w:r w:rsidR="00A8080F" w:rsidRPr="00A8080F">
        <w:t>your</w:t>
      </w:r>
      <w:r>
        <w:t xml:space="preserve"> </w:t>
      </w:r>
      <w:r w:rsidR="00A8080F" w:rsidRPr="00A8080F">
        <w:t>logs</w:t>
      </w:r>
      <w:r>
        <w:t xml:space="preserve"> </w:t>
      </w:r>
      <w:r w:rsidR="00A8080F" w:rsidRPr="00A8080F">
        <w:t>locally:</w:t>
      </w:r>
    </w:p>
    <w:p w14:paraId="382F2930" w14:textId="3198E025" w:rsidR="00A8080F" w:rsidRPr="00A8080F" w:rsidRDefault="007545F9" w:rsidP="004368C6">
      <w:pPr>
        <w:pStyle w:val="CMDOutput"/>
      </w:pPr>
      <w:r>
        <w:t xml:space="preserve">       </w:t>
      </w:r>
      <w:proofErr w:type="spellStart"/>
      <w:r w:rsidR="00A8080F" w:rsidRPr="00A8080F">
        <w:t>pyats</w:t>
      </w:r>
      <w:proofErr w:type="spellEnd"/>
      <w:r>
        <w:t xml:space="preserve"> </w:t>
      </w:r>
      <w:r w:rsidR="00A8080F" w:rsidRPr="00A8080F">
        <w:t>logs</w:t>
      </w:r>
      <w:r>
        <w:t xml:space="preserve"> </w:t>
      </w:r>
      <w:r w:rsidR="00A8080F" w:rsidRPr="00A8080F">
        <w:t>view</w:t>
      </w:r>
    </w:p>
    <w:p w14:paraId="044BF36D" w14:textId="77777777" w:rsidR="00A8080F" w:rsidRPr="00A8080F" w:rsidRDefault="00A8080F" w:rsidP="004368C6">
      <w:pPr>
        <w:pStyle w:val="CMDOutput"/>
      </w:pPr>
    </w:p>
    <w:p w14:paraId="5B380DF7" w14:textId="42468471" w:rsidR="00D8424B" w:rsidRPr="00A6380E" w:rsidRDefault="00A8080F" w:rsidP="00A6380E">
      <w:pPr>
        <w:pStyle w:val="CMD"/>
      </w:pPr>
      <w:r w:rsidRPr="00A8080F">
        <w:t>(csr1kv)</w:t>
      </w:r>
      <w:r w:rsidR="007545F9">
        <w:t xml:space="preserve"> </w:t>
      </w:r>
      <w:proofErr w:type="spellStart"/>
      <w:r w:rsidRPr="00A8080F">
        <w:t>devasc@labvm</w:t>
      </w:r>
      <w:proofErr w:type="spellEnd"/>
      <w:r w:rsidRPr="00A8080F">
        <w:t>:~/labs/</w:t>
      </w:r>
      <w:proofErr w:type="spellStart"/>
      <w:r w:rsidRPr="00A8080F">
        <w:t>devnet-src</w:t>
      </w:r>
      <w:proofErr w:type="spellEnd"/>
      <w:r w:rsidRPr="00A8080F">
        <w:t>/</w:t>
      </w:r>
      <w:proofErr w:type="spellStart"/>
      <w:r w:rsidRPr="00A8080F">
        <w:t>pyats</w:t>
      </w:r>
      <w:proofErr w:type="spellEnd"/>
      <w:r w:rsidRPr="00A8080F">
        <w:t>/csr1kv$</w:t>
      </w:r>
      <w:r w:rsidR="007545F9">
        <w:t xml:space="preserve"> </w:t>
      </w:r>
    </w:p>
    <w:p w14:paraId="2D7F4D12" w14:textId="64AD3E2E" w:rsidR="00516ACD" w:rsidRDefault="00BB1FDD" w:rsidP="00516ACD">
      <w:pPr>
        <w:pStyle w:val="Heading2"/>
      </w:pPr>
      <w:r>
        <w:t>Use Genie to Parse IOS Command Output</w:t>
      </w:r>
    </w:p>
    <w:p w14:paraId="23D8056D" w14:textId="7968A14E" w:rsidR="00CD241C" w:rsidRDefault="00012B27" w:rsidP="00012B27">
      <w:pPr>
        <w:pStyle w:val="BodyTextL25"/>
      </w:pP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 w:rsidR="00583FB4">
        <w:t xml:space="preserve">Part,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 w:rsidR="00583FB4">
        <w:t>use</w:t>
      </w:r>
      <w:r w:rsidR="007545F9">
        <w:t xml:space="preserve"> </w:t>
      </w:r>
      <w:r>
        <w:t>Genie</w:t>
      </w:r>
      <w:r w:rsidR="007545F9">
        <w:t xml:space="preserve"> </w:t>
      </w:r>
      <w:r>
        <w:t>to</w:t>
      </w:r>
      <w:r w:rsidR="007545F9">
        <w:t xml:space="preserve"> </w:t>
      </w:r>
      <w:r>
        <w:t>take</w:t>
      </w:r>
      <w:r w:rsidR="007545F9">
        <w:t xml:space="preserve"> </w:t>
      </w:r>
      <w:r>
        <w:t>unstructured</w:t>
      </w:r>
      <w:r w:rsidR="007545F9">
        <w:t xml:space="preserve"> </w:t>
      </w:r>
      <w:r>
        <w:t>IOS</w:t>
      </w:r>
      <w:r w:rsidR="007545F9">
        <w:t xml:space="preserve"> </w:t>
      </w:r>
      <w:r>
        <w:t>output</w:t>
      </w:r>
      <w:r w:rsidR="007545F9">
        <w:t xml:space="preserve"> </w:t>
      </w:r>
      <w:r>
        <w:t>and</w:t>
      </w:r>
      <w:r w:rsidR="007545F9">
        <w:t xml:space="preserve"> </w:t>
      </w:r>
      <w:r>
        <w:t>parse</w:t>
      </w:r>
      <w:r w:rsidR="007545F9">
        <w:t xml:space="preserve"> </w:t>
      </w:r>
      <w:r>
        <w:t>it</w:t>
      </w:r>
      <w:r w:rsidR="007545F9">
        <w:t xml:space="preserve"> </w:t>
      </w:r>
      <w:r>
        <w:t>into</w:t>
      </w:r>
      <w:r w:rsidR="007545F9">
        <w:t xml:space="preserve"> </w:t>
      </w:r>
      <w:r>
        <w:t>JSON</w:t>
      </w:r>
      <w:r w:rsidR="007545F9">
        <w:t xml:space="preserve"> </w:t>
      </w:r>
      <w:r>
        <w:t>output.</w:t>
      </w:r>
      <w:r w:rsidR="007545F9">
        <w:t xml:space="preserve"> </w:t>
      </w:r>
    </w:p>
    <w:p w14:paraId="615112F0" w14:textId="457E8317" w:rsidR="009914C2" w:rsidRDefault="00E21B91" w:rsidP="00496052">
      <w:pPr>
        <w:pStyle w:val="BodyTextL25"/>
      </w:pPr>
      <w:r w:rsidRPr="00496052">
        <w:rPr>
          <w:b/>
          <w:bCs/>
        </w:rPr>
        <w:t>Note</w:t>
      </w:r>
      <w:r>
        <w:t xml:space="preserve">: </w:t>
      </w:r>
      <w:r w:rsidR="00012B27">
        <w:t>Not</w:t>
      </w:r>
      <w:r w:rsidR="007545F9">
        <w:t xml:space="preserve"> </w:t>
      </w:r>
      <w:r w:rsidR="00012B27">
        <w:t>all</w:t>
      </w:r>
      <w:r w:rsidR="007545F9">
        <w:t xml:space="preserve"> </w:t>
      </w:r>
      <w:r w:rsidR="00012B27">
        <w:t>IOS</w:t>
      </w:r>
      <w:r w:rsidR="007545F9">
        <w:t xml:space="preserve"> </w:t>
      </w:r>
      <w:r w:rsidR="00012B27">
        <w:t>commands</w:t>
      </w:r>
      <w:r w:rsidR="007545F9">
        <w:t xml:space="preserve"> </w:t>
      </w:r>
      <w:r w:rsidR="00012B27">
        <w:t>are</w:t>
      </w:r>
      <w:r w:rsidR="007545F9">
        <w:t xml:space="preserve"> </w:t>
      </w:r>
      <w:r w:rsidR="00012B27">
        <w:t>supported.</w:t>
      </w:r>
      <w:r w:rsidR="007545F9">
        <w:t xml:space="preserve"> </w:t>
      </w:r>
      <w:r w:rsidR="00D75AA0">
        <w:t>Complete</w:t>
      </w:r>
      <w:r w:rsidR="007545F9">
        <w:t xml:space="preserve"> </w:t>
      </w:r>
      <w:r w:rsidR="00012B27">
        <w:t>Genie</w:t>
      </w:r>
      <w:r w:rsidR="007545F9">
        <w:t xml:space="preserve"> </w:t>
      </w:r>
      <w:r w:rsidR="00012B27">
        <w:t>documentation</w:t>
      </w:r>
      <w:r w:rsidR="007545F9">
        <w:t xml:space="preserve"> </w:t>
      </w:r>
      <w:r w:rsidR="00012B27">
        <w:t>can</w:t>
      </w:r>
      <w:r w:rsidR="007545F9">
        <w:t xml:space="preserve"> </w:t>
      </w:r>
      <w:r w:rsidR="00012B27">
        <w:t>be</w:t>
      </w:r>
      <w:r w:rsidR="007545F9">
        <w:t xml:space="preserve"> </w:t>
      </w:r>
      <w:r w:rsidR="00012B27">
        <w:t>found</w:t>
      </w:r>
      <w:r w:rsidR="007545F9">
        <w:t xml:space="preserve"> </w:t>
      </w:r>
      <w:r w:rsidR="00012B27">
        <w:t>at:</w:t>
      </w:r>
      <w:r w:rsidR="007545F9">
        <w:t xml:space="preserve"> </w:t>
      </w:r>
      <w:r w:rsidR="00012B27" w:rsidRPr="00012B27">
        <w:t>https://developer.cisco.com/docs/genie-docs/</w:t>
      </w:r>
      <w:r w:rsidR="007545F9">
        <w:t xml:space="preserve"> </w:t>
      </w:r>
    </w:p>
    <w:p w14:paraId="64E5BC76" w14:textId="0945C178" w:rsidR="00516ACD" w:rsidRPr="007A2D8D" w:rsidRDefault="00BB1FDD" w:rsidP="00516ACD">
      <w:pPr>
        <w:pStyle w:val="Heading3"/>
      </w:pPr>
      <w:r>
        <w:t>Create</w:t>
      </w:r>
      <w:r w:rsidR="007545F9">
        <w:t xml:space="preserve"> </w:t>
      </w:r>
      <w:r w:rsidR="00F86FFA">
        <w:t>a</w:t>
      </w:r>
      <w:r w:rsidR="007545F9">
        <w:t xml:space="preserve"> </w:t>
      </w:r>
      <w:r w:rsidR="00F86FFA">
        <w:t>testbed</w:t>
      </w:r>
      <w:r w:rsidR="007545F9">
        <w:t xml:space="preserve"> </w:t>
      </w:r>
      <w:r w:rsidR="00F86FFA">
        <w:t>YAML</w:t>
      </w:r>
      <w:r w:rsidR="007545F9">
        <w:t xml:space="preserve"> </w:t>
      </w:r>
      <w:r w:rsidR="00F86FFA">
        <w:t>file</w:t>
      </w:r>
      <w:r w:rsidR="00516ACD">
        <w:t>.</w:t>
      </w:r>
    </w:p>
    <w:p w14:paraId="010CBE38" w14:textId="7F35764D" w:rsidR="009609C4" w:rsidRDefault="009609C4" w:rsidP="009609C4">
      <w:pPr>
        <w:pStyle w:val="BodyTextL25"/>
      </w:pPr>
      <w:r>
        <w:t xml:space="preserve">The </w:t>
      </w:r>
      <w:proofErr w:type="spellStart"/>
      <w:r w:rsidR="00597C7A" w:rsidRPr="00597C7A">
        <w:t>pyATS</w:t>
      </w:r>
      <w:proofErr w:type="spellEnd"/>
      <w:r w:rsidR="007545F9">
        <w:t xml:space="preserve"> </w:t>
      </w:r>
      <w:r w:rsidR="00597C7A" w:rsidRPr="00597C7A">
        <w:t>and</w:t>
      </w:r>
      <w:r w:rsidR="007545F9">
        <w:t xml:space="preserve"> </w:t>
      </w:r>
      <w:r w:rsidR="00597C7A" w:rsidRPr="00597C7A">
        <w:t>Genie</w:t>
      </w:r>
      <w:r>
        <w:t xml:space="preserve"> tools</w:t>
      </w:r>
      <w:r w:rsidR="007545F9">
        <w:t xml:space="preserve"> </w:t>
      </w:r>
      <w:r w:rsidR="00597C7A" w:rsidRPr="00597C7A">
        <w:t>use</w:t>
      </w:r>
      <w:r w:rsidR="007545F9">
        <w:t xml:space="preserve"> </w:t>
      </w:r>
      <w:r w:rsidR="00597C7A" w:rsidRPr="00597C7A">
        <w:t>a</w:t>
      </w:r>
      <w:r w:rsidR="007545F9">
        <w:t xml:space="preserve"> </w:t>
      </w:r>
      <w:r w:rsidR="00597C7A" w:rsidRPr="00597C7A">
        <w:t>YAML</w:t>
      </w:r>
      <w:r w:rsidR="007545F9">
        <w:t xml:space="preserve"> </w:t>
      </w:r>
      <w:r w:rsidR="00597C7A" w:rsidRPr="00597C7A">
        <w:t>file</w:t>
      </w:r>
      <w:r w:rsidR="007545F9">
        <w:t xml:space="preserve"> </w:t>
      </w:r>
      <w:r w:rsidR="00597C7A" w:rsidRPr="00597C7A">
        <w:t>to</w:t>
      </w:r>
      <w:r w:rsidR="007545F9">
        <w:t xml:space="preserve"> </w:t>
      </w:r>
      <w:r w:rsidR="00597C7A" w:rsidRPr="00597C7A">
        <w:t>know</w:t>
      </w:r>
      <w:r w:rsidR="007545F9">
        <w:t xml:space="preserve"> </w:t>
      </w:r>
      <w:r w:rsidR="00597C7A" w:rsidRPr="00597C7A">
        <w:t>which</w:t>
      </w:r>
      <w:r w:rsidR="007545F9">
        <w:t xml:space="preserve"> </w:t>
      </w:r>
      <w:r w:rsidR="00597C7A" w:rsidRPr="00597C7A">
        <w:t>devices</w:t>
      </w:r>
      <w:r w:rsidR="007545F9">
        <w:t xml:space="preserve"> </w:t>
      </w:r>
      <w:r w:rsidR="00597C7A" w:rsidRPr="00597C7A">
        <w:t>to</w:t>
      </w:r>
      <w:r w:rsidR="007545F9">
        <w:t xml:space="preserve"> </w:t>
      </w:r>
      <w:r w:rsidR="00597C7A" w:rsidRPr="00597C7A">
        <w:t>connect</w:t>
      </w:r>
      <w:r w:rsidR="007545F9">
        <w:t xml:space="preserve"> </w:t>
      </w:r>
      <w:r w:rsidR="00597C7A" w:rsidRPr="00597C7A">
        <w:t>to</w:t>
      </w:r>
      <w:r w:rsidR="007545F9">
        <w:t xml:space="preserve"> </w:t>
      </w:r>
      <w:r w:rsidR="00597C7A" w:rsidRPr="00597C7A">
        <w:t>and</w:t>
      </w:r>
      <w:r w:rsidR="007545F9">
        <w:t xml:space="preserve"> </w:t>
      </w:r>
      <w:r w:rsidR="00597C7A" w:rsidRPr="00597C7A">
        <w:t>what</w:t>
      </w:r>
      <w:r w:rsidR="007545F9">
        <w:t xml:space="preserve"> </w:t>
      </w:r>
      <w:r w:rsidR="00597C7A" w:rsidRPr="00597C7A">
        <w:t>the</w:t>
      </w:r>
      <w:r w:rsidR="007545F9">
        <w:t xml:space="preserve"> </w:t>
      </w:r>
      <w:r w:rsidR="00597C7A" w:rsidRPr="00597C7A">
        <w:t>proper</w:t>
      </w:r>
      <w:r w:rsidR="007545F9">
        <w:t xml:space="preserve"> </w:t>
      </w:r>
      <w:r w:rsidR="00597C7A" w:rsidRPr="00597C7A">
        <w:t>credentials</w:t>
      </w:r>
      <w:r w:rsidR="007545F9">
        <w:t xml:space="preserve"> </w:t>
      </w:r>
      <w:r w:rsidR="00597C7A" w:rsidRPr="00597C7A">
        <w:t>are.</w:t>
      </w:r>
      <w:r w:rsidR="007545F9">
        <w:t xml:space="preserve"> </w:t>
      </w:r>
      <w:r w:rsidR="00597C7A" w:rsidRPr="00597C7A">
        <w:t>This</w:t>
      </w:r>
      <w:r w:rsidR="007545F9">
        <w:t xml:space="preserve"> </w:t>
      </w:r>
      <w:r w:rsidR="00597C7A" w:rsidRPr="00597C7A">
        <w:t>file</w:t>
      </w:r>
      <w:r w:rsidR="007545F9">
        <w:t xml:space="preserve"> </w:t>
      </w:r>
      <w:r w:rsidR="00597C7A" w:rsidRPr="00597C7A">
        <w:t>is</w:t>
      </w:r>
      <w:r w:rsidR="007545F9">
        <w:t xml:space="preserve"> </w:t>
      </w:r>
      <w:r w:rsidR="00597C7A" w:rsidRPr="00597C7A">
        <w:t>known</w:t>
      </w:r>
      <w:r w:rsidR="007545F9">
        <w:t xml:space="preserve"> </w:t>
      </w:r>
      <w:r w:rsidR="00597C7A" w:rsidRPr="00597C7A">
        <w:t>as</w:t>
      </w:r>
      <w:r w:rsidR="007545F9">
        <w:t xml:space="preserve"> </w:t>
      </w:r>
      <w:r w:rsidR="00597C7A" w:rsidRPr="00597C7A">
        <w:t>a</w:t>
      </w:r>
      <w:r w:rsidR="007545F9">
        <w:t xml:space="preserve"> </w:t>
      </w:r>
      <w:r w:rsidR="00597C7A" w:rsidRPr="00597C7A">
        <w:t>testbed</w:t>
      </w:r>
      <w:r w:rsidR="007545F9">
        <w:t xml:space="preserve"> </w:t>
      </w:r>
      <w:r w:rsidR="00597C7A" w:rsidRPr="00597C7A">
        <w:t>file.</w:t>
      </w:r>
      <w:r w:rsidR="007545F9">
        <w:t xml:space="preserve"> </w:t>
      </w:r>
      <w:r w:rsidR="00597C7A" w:rsidRPr="00597C7A">
        <w:t>Genie</w:t>
      </w:r>
      <w:r w:rsidR="007545F9">
        <w:t xml:space="preserve"> </w:t>
      </w:r>
      <w:r w:rsidR="00597C7A" w:rsidRPr="00597C7A">
        <w:t>includes</w:t>
      </w:r>
      <w:r w:rsidR="007545F9">
        <w:t xml:space="preserve"> </w:t>
      </w:r>
      <w:r w:rsidR="00597C7A" w:rsidRPr="00597C7A">
        <w:t>built-in</w:t>
      </w:r>
      <w:r w:rsidR="007545F9">
        <w:t xml:space="preserve"> </w:t>
      </w:r>
      <w:r w:rsidR="00597C7A" w:rsidRPr="00597C7A">
        <w:t>functionality</w:t>
      </w:r>
      <w:r w:rsidR="007545F9">
        <w:t xml:space="preserve"> </w:t>
      </w:r>
      <w:r w:rsidR="00597C7A" w:rsidRPr="00597C7A">
        <w:t>to</w:t>
      </w:r>
      <w:r w:rsidR="007545F9">
        <w:t xml:space="preserve"> </w:t>
      </w:r>
      <w:r w:rsidR="00597C7A" w:rsidRPr="00597C7A">
        <w:t>build</w:t>
      </w:r>
      <w:r w:rsidR="007545F9">
        <w:t xml:space="preserve"> </w:t>
      </w:r>
      <w:r w:rsidR="00597C7A" w:rsidRPr="00597C7A">
        <w:t>the</w:t>
      </w:r>
      <w:r w:rsidR="007545F9">
        <w:t xml:space="preserve"> </w:t>
      </w:r>
      <w:r w:rsidR="00597C7A" w:rsidRPr="00597C7A">
        <w:t>testbed</w:t>
      </w:r>
      <w:r w:rsidR="007545F9">
        <w:t xml:space="preserve"> </w:t>
      </w:r>
      <w:r w:rsidR="00597C7A" w:rsidRPr="00597C7A">
        <w:t>file</w:t>
      </w:r>
      <w:r w:rsidR="007545F9">
        <w:t xml:space="preserve"> </w:t>
      </w:r>
      <w:r w:rsidR="00597C7A" w:rsidRPr="00597C7A">
        <w:t>for</w:t>
      </w:r>
      <w:r w:rsidR="007545F9">
        <w:t xml:space="preserve"> </w:t>
      </w:r>
      <w:r w:rsidR="00597C7A" w:rsidRPr="00597C7A">
        <w:t>you.</w:t>
      </w:r>
      <w:r w:rsidR="007545F9">
        <w:t xml:space="preserve"> </w:t>
      </w:r>
    </w:p>
    <w:p w14:paraId="35E872A8" w14:textId="4683B1F0" w:rsidR="009609C4" w:rsidRDefault="009609C4" w:rsidP="00DB3D4A">
      <w:pPr>
        <w:pStyle w:val="SubStepAlpha"/>
      </w:pPr>
      <w:r>
        <w:t xml:space="preserve">Enter the command </w:t>
      </w:r>
      <w:r w:rsidRPr="00D725E0">
        <w:rPr>
          <w:b/>
          <w:bCs/>
        </w:rPr>
        <w:t>genie --help</w:t>
      </w:r>
      <w:r>
        <w:t xml:space="preserve"> to see all the available commands. </w:t>
      </w:r>
      <w:r w:rsidR="00A50C4F">
        <w:t xml:space="preserve">For additional help on any command, use the </w:t>
      </w:r>
      <w:r w:rsidR="00A50C4F" w:rsidRPr="00D725E0">
        <w:rPr>
          <w:b/>
          <w:bCs/>
        </w:rPr>
        <w:t>&lt;command&gt;</w:t>
      </w:r>
      <w:r w:rsidR="00A50C4F">
        <w:t xml:space="preserve"> parameter</w:t>
      </w:r>
      <w:r w:rsidR="00D725E0">
        <w:t>, as shown below</w:t>
      </w:r>
      <w:r w:rsidR="00CB62EF">
        <w:t>,</w:t>
      </w:r>
      <w:r w:rsidR="00D725E0">
        <w:t xml:space="preserve"> for the </w:t>
      </w:r>
      <w:r w:rsidR="00D725E0" w:rsidRPr="00D725E0">
        <w:rPr>
          <w:b/>
          <w:bCs/>
        </w:rPr>
        <w:t>create</w:t>
      </w:r>
      <w:r w:rsidR="00D725E0">
        <w:t xml:space="preserve"> command. Notice that </w:t>
      </w:r>
      <w:r w:rsidR="00D725E0" w:rsidRPr="00D725E0">
        <w:rPr>
          <w:b/>
          <w:bCs/>
        </w:rPr>
        <w:t>testbed</w:t>
      </w:r>
      <w:r w:rsidR="00D725E0">
        <w:t xml:space="preserve"> is one of the options for the </w:t>
      </w:r>
      <w:r w:rsidR="00D725E0" w:rsidRPr="00D725E0">
        <w:rPr>
          <w:b/>
          <w:bCs/>
        </w:rPr>
        <w:t>create</w:t>
      </w:r>
      <w:r w:rsidR="00D725E0">
        <w:t xml:space="preserve"> command.</w:t>
      </w:r>
    </w:p>
    <w:p w14:paraId="3323CD05" w14:textId="77777777" w:rsidR="00A50C4F" w:rsidRDefault="00A50C4F" w:rsidP="00A50C4F">
      <w:pPr>
        <w:pStyle w:val="CMD"/>
      </w:pPr>
      <w:r>
        <w:t xml:space="preserve">(csr1kv) </w:t>
      </w: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 xml:space="preserve">/csr1kv$ </w:t>
      </w:r>
      <w:r w:rsidRPr="00627DD2">
        <w:rPr>
          <w:b/>
          <w:bCs/>
        </w:rPr>
        <w:t>genie --help</w:t>
      </w:r>
    </w:p>
    <w:p w14:paraId="7F7D01A5" w14:textId="77777777" w:rsidR="00A50C4F" w:rsidRDefault="00A50C4F" w:rsidP="00D725E0">
      <w:pPr>
        <w:pStyle w:val="CMDOutput"/>
      </w:pPr>
      <w:r>
        <w:t>Usage:</w:t>
      </w:r>
    </w:p>
    <w:p w14:paraId="79B5060F" w14:textId="77777777" w:rsidR="00A50C4F" w:rsidRDefault="00A50C4F" w:rsidP="00D725E0">
      <w:pPr>
        <w:pStyle w:val="CMDOutput"/>
      </w:pPr>
      <w:r>
        <w:t xml:space="preserve">  genie &lt;command&gt; [options]</w:t>
      </w:r>
    </w:p>
    <w:p w14:paraId="30B655AD" w14:textId="77777777" w:rsidR="00A50C4F" w:rsidRDefault="00A50C4F" w:rsidP="00D725E0">
      <w:pPr>
        <w:pStyle w:val="CMDOutput"/>
      </w:pPr>
    </w:p>
    <w:p w14:paraId="5E019ACC" w14:textId="77777777" w:rsidR="00A50C4F" w:rsidRDefault="00A50C4F" w:rsidP="00D725E0">
      <w:pPr>
        <w:pStyle w:val="CMDOutput"/>
      </w:pPr>
      <w:r>
        <w:t>Commands:</w:t>
      </w:r>
    </w:p>
    <w:p w14:paraId="7E9C72DA" w14:textId="77777777" w:rsidR="00A50C4F" w:rsidRDefault="00A50C4F" w:rsidP="00D725E0">
      <w:pPr>
        <w:pStyle w:val="CMDOutput"/>
      </w:pPr>
      <w:r>
        <w:t xml:space="preserve">    </w:t>
      </w:r>
      <w:r w:rsidRPr="00627DD2">
        <w:rPr>
          <w:highlight w:val="yellow"/>
        </w:rPr>
        <w:t xml:space="preserve">create              </w:t>
      </w:r>
      <w:proofErr w:type="spellStart"/>
      <w:r w:rsidRPr="00627DD2">
        <w:rPr>
          <w:highlight w:val="yellow"/>
        </w:rPr>
        <w:t>Create</w:t>
      </w:r>
      <w:proofErr w:type="spellEnd"/>
      <w:r w:rsidRPr="00627DD2">
        <w:rPr>
          <w:highlight w:val="yellow"/>
        </w:rPr>
        <w:t xml:space="preserve"> Testbed, parser, triggers, ...</w:t>
      </w:r>
    </w:p>
    <w:p w14:paraId="52EF00DE" w14:textId="77777777" w:rsidR="00A50C4F" w:rsidRDefault="00A50C4F" w:rsidP="00D725E0">
      <w:pPr>
        <w:pStyle w:val="CMDOutput"/>
      </w:pPr>
      <w:r>
        <w:t xml:space="preserve">    diff                Command to diff two snapshots saved to file or directory</w:t>
      </w:r>
    </w:p>
    <w:p w14:paraId="36011F3D" w14:textId="77777777" w:rsidR="00A50C4F" w:rsidRDefault="00A50C4F" w:rsidP="00D725E0">
      <w:pPr>
        <w:pStyle w:val="CMDOutput"/>
      </w:pPr>
      <w:r>
        <w:t xml:space="preserve">    </w:t>
      </w:r>
      <w:proofErr w:type="spellStart"/>
      <w:r>
        <w:t>dnac</w:t>
      </w:r>
      <w:proofErr w:type="spellEnd"/>
      <w:r>
        <w:t xml:space="preserve">                Command to learn DNAC features and save to file (Prototype)</w:t>
      </w:r>
    </w:p>
    <w:p w14:paraId="641831C9" w14:textId="77777777" w:rsidR="00A50C4F" w:rsidRDefault="00A50C4F" w:rsidP="00D725E0">
      <w:pPr>
        <w:pStyle w:val="CMDOutput"/>
      </w:pPr>
      <w:r>
        <w:t xml:space="preserve">    learn               Command to learn device features and save to file</w:t>
      </w:r>
    </w:p>
    <w:p w14:paraId="0F3AE8EE" w14:textId="77777777" w:rsidR="00A50C4F" w:rsidRDefault="00A50C4F" w:rsidP="00D725E0">
      <w:pPr>
        <w:pStyle w:val="CMDOutput"/>
      </w:pPr>
      <w:r>
        <w:t xml:space="preserve">    parse               Command to parse show commands</w:t>
      </w:r>
    </w:p>
    <w:p w14:paraId="62069E11" w14:textId="77777777" w:rsidR="00A50C4F" w:rsidRDefault="00A50C4F" w:rsidP="00D725E0">
      <w:pPr>
        <w:pStyle w:val="CMDOutput"/>
      </w:pPr>
      <w:r>
        <w:lastRenderedPageBreak/>
        <w:t xml:space="preserve">    run                 </w:t>
      </w:r>
      <w:proofErr w:type="spellStart"/>
      <w:r>
        <w:t>Run</w:t>
      </w:r>
      <w:proofErr w:type="spellEnd"/>
      <w:r>
        <w:t xml:space="preserve"> Genie triggers &amp; verifications in </w:t>
      </w:r>
      <w:proofErr w:type="spellStart"/>
      <w:r>
        <w:t>pyATS</w:t>
      </w:r>
      <w:proofErr w:type="spellEnd"/>
      <w:r>
        <w:t xml:space="preserve"> runtime environment</w:t>
      </w:r>
    </w:p>
    <w:p w14:paraId="32EAE771" w14:textId="77777777" w:rsidR="00A50C4F" w:rsidRDefault="00A50C4F" w:rsidP="00D725E0">
      <w:pPr>
        <w:pStyle w:val="CMDOutput"/>
      </w:pPr>
      <w:r>
        <w:t xml:space="preserve">    shell               enter Python shell, loading a </w:t>
      </w:r>
      <w:proofErr w:type="spellStart"/>
      <w:r>
        <w:t>pyATS</w:t>
      </w:r>
      <w:proofErr w:type="spellEnd"/>
      <w:r>
        <w:t xml:space="preserve"> testbed file and/or pickled data</w:t>
      </w:r>
    </w:p>
    <w:p w14:paraId="78BD97CA" w14:textId="77777777" w:rsidR="00A50C4F" w:rsidRDefault="00A50C4F" w:rsidP="00D725E0">
      <w:pPr>
        <w:pStyle w:val="CMDOutput"/>
      </w:pPr>
    </w:p>
    <w:p w14:paraId="1C751400" w14:textId="77777777" w:rsidR="00A50C4F" w:rsidRDefault="00A50C4F" w:rsidP="00D725E0">
      <w:pPr>
        <w:pStyle w:val="CMDOutput"/>
      </w:pPr>
      <w:r>
        <w:t>General Options:</w:t>
      </w:r>
    </w:p>
    <w:p w14:paraId="528D01F7" w14:textId="77777777" w:rsidR="00A50C4F" w:rsidRDefault="00A50C4F" w:rsidP="00D725E0">
      <w:pPr>
        <w:pStyle w:val="CMDOutput"/>
      </w:pPr>
      <w:r>
        <w:t xml:space="preserve">  -h, --help            Show help</w:t>
      </w:r>
    </w:p>
    <w:p w14:paraId="069142E4" w14:textId="77777777" w:rsidR="00A50C4F" w:rsidRDefault="00A50C4F" w:rsidP="00D725E0">
      <w:pPr>
        <w:pStyle w:val="CMDOutput"/>
      </w:pPr>
    </w:p>
    <w:p w14:paraId="0DBFD65C" w14:textId="77777777" w:rsidR="00A50C4F" w:rsidRDefault="00A50C4F" w:rsidP="00D725E0">
      <w:pPr>
        <w:pStyle w:val="CMDOutput"/>
      </w:pPr>
      <w:r>
        <w:t>Run 'genie &lt;command&gt; --help' for more information on a command.</w:t>
      </w:r>
    </w:p>
    <w:p w14:paraId="138F3D60" w14:textId="77777777" w:rsidR="00A50C4F" w:rsidRDefault="00A50C4F" w:rsidP="00A50C4F">
      <w:pPr>
        <w:pStyle w:val="CMD"/>
      </w:pPr>
      <w:r>
        <w:t xml:space="preserve">(csr1kv) </w:t>
      </w: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 xml:space="preserve">/csr1kv$ </w:t>
      </w:r>
      <w:r w:rsidRPr="00627DD2">
        <w:rPr>
          <w:b/>
          <w:bCs/>
        </w:rPr>
        <w:t>genie create --help</w:t>
      </w:r>
    </w:p>
    <w:p w14:paraId="793236F5" w14:textId="77777777" w:rsidR="00A50C4F" w:rsidRDefault="00A50C4F" w:rsidP="00D725E0">
      <w:pPr>
        <w:pStyle w:val="CMDOutput"/>
      </w:pPr>
      <w:r>
        <w:t>Usage:</w:t>
      </w:r>
    </w:p>
    <w:p w14:paraId="16733FDB" w14:textId="77777777" w:rsidR="00A50C4F" w:rsidRDefault="00A50C4F" w:rsidP="00D725E0">
      <w:pPr>
        <w:pStyle w:val="CMDOutput"/>
      </w:pPr>
      <w:r>
        <w:t xml:space="preserve">  genie create &lt;subcommand&gt; [options]</w:t>
      </w:r>
    </w:p>
    <w:p w14:paraId="5E6568EF" w14:textId="77777777" w:rsidR="00A50C4F" w:rsidRDefault="00A50C4F" w:rsidP="00D725E0">
      <w:pPr>
        <w:pStyle w:val="CMDOutput"/>
      </w:pPr>
    </w:p>
    <w:p w14:paraId="73777163" w14:textId="77777777" w:rsidR="00A50C4F" w:rsidRDefault="00A50C4F" w:rsidP="00D725E0">
      <w:pPr>
        <w:pStyle w:val="CMDOutput"/>
      </w:pPr>
      <w:r>
        <w:t>Subcommands:</w:t>
      </w:r>
    </w:p>
    <w:p w14:paraId="4845D7A1" w14:textId="77777777" w:rsidR="00A50C4F" w:rsidRDefault="00A50C4F" w:rsidP="00D725E0">
      <w:pPr>
        <w:pStyle w:val="CMDOutput"/>
      </w:pPr>
      <w:r>
        <w:t xml:space="preserve">    parser              create a new Genie parser from template</w:t>
      </w:r>
    </w:p>
    <w:p w14:paraId="3A6E0E49" w14:textId="77777777" w:rsidR="00A50C4F" w:rsidRDefault="00A50C4F" w:rsidP="00D725E0">
      <w:pPr>
        <w:pStyle w:val="CMDOutput"/>
      </w:pPr>
      <w:r>
        <w:t xml:space="preserve">    </w:t>
      </w:r>
      <w:r w:rsidRPr="00627DD2">
        <w:rPr>
          <w:highlight w:val="yellow"/>
        </w:rPr>
        <w:t>testbed             create a testbed file automatically</w:t>
      </w:r>
    </w:p>
    <w:p w14:paraId="2B26D558" w14:textId="77777777" w:rsidR="00A50C4F" w:rsidRDefault="00A50C4F" w:rsidP="00D725E0">
      <w:pPr>
        <w:pStyle w:val="CMDOutput"/>
      </w:pPr>
      <w:r>
        <w:t xml:space="preserve">    trigger             create a new Genie trigger from template</w:t>
      </w:r>
    </w:p>
    <w:p w14:paraId="0BD36E1C" w14:textId="77777777" w:rsidR="00A50C4F" w:rsidRDefault="00A50C4F" w:rsidP="00D725E0">
      <w:pPr>
        <w:pStyle w:val="CMDOutput"/>
      </w:pPr>
    </w:p>
    <w:p w14:paraId="4933D32E" w14:textId="77777777" w:rsidR="00A50C4F" w:rsidRDefault="00A50C4F" w:rsidP="00D725E0">
      <w:pPr>
        <w:pStyle w:val="CMDOutput"/>
      </w:pPr>
      <w:r>
        <w:t>General Options:</w:t>
      </w:r>
    </w:p>
    <w:p w14:paraId="64396F97" w14:textId="77777777" w:rsidR="00A50C4F" w:rsidRDefault="00A50C4F" w:rsidP="00D725E0">
      <w:pPr>
        <w:pStyle w:val="CMDOutput"/>
      </w:pPr>
      <w:r>
        <w:t xml:space="preserve">  -h, --help            Show help</w:t>
      </w:r>
    </w:p>
    <w:p w14:paraId="0A7AD292" w14:textId="77777777" w:rsidR="00A50C4F" w:rsidRDefault="00A50C4F" w:rsidP="00D725E0">
      <w:pPr>
        <w:pStyle w:val="CMDOutput"/>
      </w:pPr>
      <w:r>
        <w:t xml:space="preserve">  -v, --verbose         Give more output, additive up to 3 times.</w:t>
      </w:r>
    </w:p>
    <w:p w14:paraId="24ECCEEF" w14:textId="77777777" w:rsidR="00A50C4F" w:rsidRDefault="00A50C4F" w:rsidP="00D725E0">
      <w:pPr>
        <w:pStyle w:val="CMDOutput"/>
      </w:pPr>
      <w:r>
        <w:t xml:space="preserve">  -q, --quiet           Give less output, additive up to 3 times, corresponding to WARNING, ERROR,</w:t>
      </w:r>
    </w:p>
    <w:p w14:paraId="2BCB5A87" w14:textId="77777777" w:rsidR="00A50C4F" w:rsidRDefault="00A50C4F" w:rsidP="00D725E0">
      <w:pPr>
        <w:pStyle w:val="CMDOutput"/>
      </w:pPr>
      <w:r>
        <w:t xml:space="preserve">                        and CRITICAL logging levels</w:t>
      </w:r>
    </w:p>
    <w:p w14:paraId="46129A01" w14:textId="2F63270A" w:rsidR="00A50C4F" w:rsidRDefault="00A50C4F" w:rsidP="00A50C4F">
      <w:pPr>
        <w:pStyle w:val="CMD"/>
      </w:pPr>
      <w:r>
        <w:t xml:space="preserve">(csr1kv) </w:t>
      </w: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</w:t>
      </w:r>
      <w:proofErr w:type="spellStart"/>
      <w:r>
        <w:t>pyats</w:t>
      </w:r>
      <w:proofErr w:type="spellEnd"/>
      <w:r>
        <w:t xml:space="preserve">/csr1kv$ </w:t>
      </w:r>
    </w:p>
    <w:p w14:paraId="7F52D04A" w14:textId="77B2F57E" w:rsidR="005B46BF" w:rsidRDefault="006B5EC5" w:rsidP="00C04209">
      <w:pPr>
        <w:pStyle w:val="SubStepAlpha"/>
      </w:pPr>
      <w:r>
        <w:t>To</w:t>
      </w:r>
      <w:r w:rsidR="007545F9">
        <w:t xml:space="preserve"> </w:t>
      </w:r>
      <w:r>
        <w:t>create</w:t>
      </w:r>
      <w:r w:rsidR="007545F9">
        <w:t xml:space="preserve"> </w:t>
      </w:r>
      <w:r>
        <w:t>your</w:t>
      </w:r>
      <w:r w:rsidR="007545F9">
        <w:t xml:space="preserve"> </w:t>
      </w:r>
      <w:r>
        <w:t>testbed</w:t>
      </w:r>
      <w:r w:rsidR="007545F9">
        <w:t xml:space="preserve"> </w:t>
      </w:r>
      <w:r w:rsidRPr="00C04209">
        <w:t>YAML</w:t>
      </w:r>
      <w:r w:rsidR="007545F9">
        <w:t xml:space="preserve"> </w:t>
      </w:r>
      <w:r>
        <w:t>file,</w:t>
      </w:r>
      <w:r w:rsidR="007545F9">
        <w:t xml:space="preserve"> </w:t>
      </w:r>
      <w:r>
        <w:t>enter</w:t>
      </w:r>
      <w:r w:rsidR="007545F9">
        <w:t xml:space="preserve"> </w:t>
      </w:r>
      <w:r>
        <w:t>the</w:t>
      </w:r>
      <w:r w:rsidR="007545F9">
        <w:t xml:space="preserve"> </w:t>
      </w:r>
      <w:r>
        <w:t>command</w:t>
      </w:r>
      <w:r w:rsidR="007545F9">
        <w:t xml:space="preserve"> </w:t>
      </w:r>
      <w:r>
        <w:t>below.</w:t>
      </w:r>
      <w:r w:rsidR="007545F9">
        <w:t xml:space="preserve"> </w:t>
      </w:r>
      <w:r w:rsidR="00EE7CF2">
        <w:t>The</w:t>
      </w:r>
      <w:r w:rsidR="007545F9">
        <w:t xml:space="preserve"> </w:t>
      </w:r>
      <w:r w:rsidR="00EE7CF2" w:rsidRPr="00C04209">
        <w:rPr>
          <w:b/>
          <w:bCs/>
        </w:rPr>
        <w:t>--output</w:t>
      </w:r>
      <w:r w:rsidR="007545F9">
        <w:t xml:space="preserve"> </w:t>
      </w:r>
      <w:r w:rsidR="00EE7CF2">
        <w:t>parameter</w:t>
      </w:r>
      <w:r w:rsidR="007545F9">
        <w:t xml:space="preserve"> </w:t>
      </w:r>
      <w:r w:rsidR="001542AF">
        <w:t>will</w:t>
      </w:r>
      <w:r w:rsidR="007545F9">
        <w:t xml:space="preserve"> </w:t>
      </w:r>
      <w:r w:rsidR="001542AF">
        <w:t>create</w:t>
      </w:r>
      <w:r w:rsidR="007545F9">
        <w:t xml:space="preserve"> </w:t>
      </w:r>
      <w:r w:rsidR="001542AF">
        <w:t>a</w:t>
      </w:r>
      <w:r w:rsidR="007545F9">
        <w:t xml:space="preserve"> </w:t>
      </w:r>
      <w:proofErr w:type="spellStart"/>
      <w:r w:rsidR="001542AF" w:rsidRPr="00C04209">
        <w:rPr>
          <w:b/>
          <w:bCs/>
        </w:rPr>
        <w:t>testbed.yml</w:t>
      </w:r>
      <w:proofErr w:type="spellEnd"/>
      <w:r w:rsidR="007545F9">
        <w:t xml:space="preserve"> </w:t>
      </w:r>
      <w:r w:rsidR="001542AF">
        <w:t>file</w:t>
      </w:r>
      <w:r w:rsidR="007545F9">
        <w:t xml:space="preserve"> </w:t>
      </w:r>
      <w:r w:rsidR="001542AF">
        <w:t>in</w:t>
      </w:r>
      <w:r w:rsidR="007545F9">
        <w:t xml:space="preserve"> </w:t>
      </w:r>
      <w:r w:rsidR="001542AF">
        <w:t>a</w:t>
      </w:r>
      <w:r w:rsidR="007545F9">
        <w:t xml:space="preserve"> </w:t>
      </w:r>
      <w:r w:rsidR="00EE7CF2">
        <w:t>directory</w:t>
      </w:r>
      <w:r w:rsidR="007545F9">
        <w:t xml:space="preserve"> </w:t>
      </w:r>
      <w:r w:rsidR="001542AF">
        <w:t>named</w:t>
      </w:r>
      <w:r w:rsidR="007545F9">
        <w:t xml:space="preserve"> </w:t>
      </w:r>
      <w:proofErr w:type="spellStart"/>
      <w:r w:rsidR="001542AF" w:rsidRPr="00C04209">
        <w:rPr>
          <w:b/>
          <w:bCs/>
        </w:rPr>
        <w:t>yaml</w:t>
      </w:r>
      <w:proofErr w:type="spellEnd"/>
      <w:r w:rsidR="001542AF">
        <w:t>.</w:t>
      </w:r>
      <w:r w:rsidR="007545F9">
        <w:t xml:space="preserve"> </w:t>
      </w:r>
      <w:r w:rsidR="001542AF">
        <w:t>The</w:t>
      </w:r>
      <w:r w:rsidR="007545F9">
        <w:t xml:space="preserve"> </w:t>
      </w:r>
      <w:r w:rsidR="001542AF">
        <w:t>directory</w:t>
      </w:r>
      <w:r w:rsidR="007545F9">
        <w:t xml:space="preserve"> </w:t>
      </w:r>
      <w:r w:rsidR="001542AF">
        <w:t>will</w:t>
      </w:r>
      <w:r w:rsidR="007545F9">
        <w:t xml:space="preserve"> </w:t>
      </w:r>
      <w:r w:rsidR="001542AF">
        <w:t>be</w:t>
      </w:r>
      <w:r w:rsidR="007545F9">
        <w:t xml:space="preserve"> </w:t>
      </w:r>
      <w:r w:rsidR="001542AF">
        <w:t>automatically</w:t>
      </w:r>
      <w:r w:rsidR="007545F9">
        <w:t xml:space="preserve"> </w:t>
      </w:r>
      <w:r w:rsidR="001542AF">
        <w:t>created.</w:t>
      </w:r>
      <w:r w:rsidR="007545F9">
        <w:t xml:space="preserve"> </w:t>
      </w:r>
      <w:r w:rsidR="000D4255">
        <w:t>The</w:t>
      </w:r>
      <w:r w:rsidR="007545F9">
        <w:t xml:space="preserve"> </w:t>
      </w:r>
      <w:r w:rsidR="000D4255" w:rsidRPr="00C04209">
        <w:rPr>
          <w:b/>
          <w:bCs/>
        </w:rPr>
        <w:t>--encode-password</w:t>
      </w:r>
      <w:r w:rsidR="007545F9">
        <w:t xml:space="preserve"> </w:t>
      </w:r>
      <w:r w:rsidR="000D4255">
        <w:t>parameter</w:t>
      </w:r>
      <w:r w:rsidR="007545F9">
        <w:t xml:space="preserve"> </w:t>
      </w:r>
      <w:r w:rsidR="000D4255">
        <w:t>will</w:t>
      </w:r>
      <w:r w:rsidR="007545F9">
        <w:t xml:space="preserve"> </w:t>
      </w:r>
      <w:r w:rsidR="000D4255">
        <w:t>encode</w:t>
      </w:r>
      <w:r w:rsidR="007545F9">
        <w:t xml:space="preserve"> </w:t>
      </w:r>
      <w:r w:rsidR="000D4255">
        <w:t>the</w:t>
      </w:r>
      <w:r w:rsidR="007545F9">
        <w:t xml:space="preserve"> </w:t>
      </w:r>
      <w:r w:rsidR="000D4255">
        <w:t>passwords</w:t>
      </w:r>
      <w:r w:rsidR="007545F9">
        <w:t xml:space="preserve"> </w:t>
      </w:r>
      <w:r w:rsidR="000D4255">
        <w:t>in</w:t>
      </w:r>
      <w:r w:rsidR="007545F9">
        <w:t xml:space="preserve"> </w:t>
      </w:r>
      <w:r w:rsidR="000D4255">
        <w:t>the</w:t>
      </w:r>
      <w:r w:rsidR="007545F9">
        <w:t xml:space="preserve"> </w:t>
      </w:r>
      <w:r w:rsidR="000D4255">
        <w:t>YAML</w:t>
      </w:r>
      <w:r w:rsidR="007545F9">
        <w:t xml:space="preserve"> </w:t>
      </w:r>
      <w:r w:rsidR="000D4255">
        <w:t>file.</w:t>
      </w:r>
      <w:r w:rsidR="007545F9">
        <w:t xml:space="preserve"> </w:t>
      </w:r>
      <w:r w:rsidR="00E30485">
        <w:t xml:space="preserve">The parameter </w:t>
      </w:r>
      <w:r w:rsidR="00E30485" w:rsidRPr="00C04209">
        <w:rPr>
          <w:b/>
          <w:bCs/>
        </w:rPr>
        <w:t>interactive</w:t>
      </w:r>
      <w:r w:rsidR="00E30485">
        <w:t xml:space="preserve"> means you will be asked a series of questions. Answer no to the first three questions. And then provide the following answers </w:t>
      </w:r>
      <w:r w:rsidR="00C04209">
        <w:t xml:space="preserve">to create the </w:t>
      </w:r>
      <w:proofErr w:type="spellStart"/>
      <w:r w:rsidR="00C04209" w:rsidRPr="00C04209">
        <w:rPr>
          <w:b/>
          <w:bCs/>
        </w:rPr>
        <w:t>testbed.yaml</w:t>
      </w:r>
      <w:proofErr w:type="spellEnd"/>
      <w:r w:rsidR="00C04209">
        <w:t xml:space="preserve"> file.</w:t>
      </w:r>
    </w:p>
    <w:p w14:paraId="270D9DA5" w14:textId="647C4E8F" w:rsidR="005B46BF" w:rsidRDefault="005B46BF" w:rsidP="00A45406">
      <w:pPr>
        <w:pStyle w:val="Bulletlevel2"/>
      </w:pPr>
      <w:r w:rsidRPr="00CB62EF">
        <w:rPr>
          <w:b/>
          <w:bCs/>
        </w:rPr>
        <w:t>Device</w:t>
      </w:r>
      <w:r>
        <w:t xml:space="preserve"> </w:t>
      </w:r>
      <w:r w:rsidRPr="00CB62EF">
        <w:rPr>
          <w:b/>
          <w:bCs/>
        </w:rPr>
        <w:t>hostname</w:t>
      </w:r>
      <w:r w:rsidR="00CB62EF">
        <w:t xml:space="preserve"> -</w:t>
      </w:r>
      <w:r>
        <w:t xml:space="preserve"> This must match the hostname of the device</w:t>
      </w:r>
      <w:r w:rsidR="00D60730">
        <w:t xml:space="preserve">, which for this lab is </w:t>
      </w:r>
      <w:r w:rsidR="00D60730" w:rsidRPr="00D60730">
        <w:rPr>
          <w:b/>
          <w:bCs/>
        </w:rPr>
        <w:t>CSR1kv</w:t>
      </w:r>
      <w:r w:rsidR="00D60730">
        <w:t>.</w:t>
      </w:r>
    </w:p>
    <w:p w14:paraId="292F482E" w14:textId="7A5ED959" w:rsidR="00A120F9" w:rsidRDefault="00A120F9" w:rsidP="00A45406">
      <w:pPr>
        <w:pStyle w:val="Bulletlevel2"/>
      </w:pPr>
      <w:r w:rsidRPr="00CB62EF">
        <w:rPr>
          <w:b/>
          <w:bCs/>
        </w:rPr>
        <w:t>IP</w:t>
      </w:r>
      <w:r>
        <w:t xml:space="preserve"> </w:t>
      </w:r>
      <w:r w:rsidRPr="00CB62EF">
        <w:rPr>
          <w:b/>
          <w:bCs/>
        </w:rPr>
        <w:t>address</w:t>
      </w:r>
      <w:r w:rsidR="00CB62EF">
        <w:t xml:space="preserve"> -</w:t>
      </w:r>
      <w:r>
        <w:t xml:space="preserve"> This must match your CSR1kv IPv4 address</w:t>
      </w:r>
      <w:r w:rsidR="00CB62EF">
        <w:t xml:space="preserve"> you discovered earlier in this lab</w:t>
      </w:r>
      <w:r>
        <w:t xml:space="preserve">. Shown here is </w:t>
      </w:r>
      <w:r w:rsidRPr="00CB62EF">
        <w:rPr>
          <w:b/>
          <w:bCs/>
        </w:rPr>
        <w:t>192.168.56.101</w:t>
      </w:r>
      <w:r>
        <w:t>.</w:t>
      </w:r>
    </w:p>
    <w:p w14:paraId="50659909" w14:textId="7B94E71C" w:rsidR="005B46BF" w:rsidRDefault="005B46BF" w:rsidP="00A45406">
      <w:pPr>
        <w:pStyle w:val="Bulletlevel2"/>
      </w:pPr>
      <w:r w:rsidRPr="00CB62EF">
        <w:rPr>
          <w:b/>
          <w:bCs/>
        </w:rPr>
        <w:t>Username</w:t>
      </w:r>
      <w:r w:rsidR="00CB62EF">
        <w:rPr>
          <w:b/>
          <w:bCs/>
        </w:rPr>
        <w:t xml:space="preserve"> </w:t>
      </w:r>
      <w:r w:rsidR="00CB62EF">
        <w:t>-</w:t>
      </w:r>
      <w:r>
        <w:t xml:space="preserve"> This is the local username used for </w:t>
      </w:r>
      <w:proofErr w:type="spellStart"/>
      <w:r>
        <w:t>ssh</w:t>
      </w:r>
      <w:proofErr w:type="spellEnd"/>
      <w:r w:rsidR="00843286">
        <w:t xml:space="preserve">, which is </w:t>
      </w:r>
      <w:r w:rsidR="00843286" w:rsidRPr="00843286">
        <w:rPr>
          <w:b/>
          <w:bCs/>
        </w:rPr>
        <w:t>cisco</w:t>
      </w:r>
      <w:r w:rsidR="00843286">
        <w:t>.</w:t>
      </w:r>
    </w:p>
    <w:p w14:paraId="64ACBCCB" w14:textId="427CAAB1" w:rsidR="005B46BF" w:rsidRDefault="005B46BF" w:rsidP="00A45406">
      <w:pPr>
        <w:pStyle w:val="Bulletlevel2"/>
      </w:pPr>
      <w:r w:rsidRPr="00CB62EF">
        <w:rPr>
          <w:b/>
          <w:bCs/>
        </w:rPr>
        <w:t>Default</w:t>
      </w:r>
      <w:r>
        <w:t xml:space="preserve"> </w:t>
      </w:r>
      <w:r w:rsidRPr="00CB62EF">
        <w:rPr>
          <w:b/>
          <w:bCs/>
        </w:rPr>
        <w:t>password</w:t>
      </w:r>
      <w:r w:rsidR="00CB62EF">
        <w:t xml:space="preserve"> -</w:t>
      </w:r>
      <w:r>
        <w:t xml:space="preserve"> This is the local password used for </w:t>
      </w:r>
      <w:proofErr w:type="spellStart"/>
      <w:r>
        <w:t>ssh</w:t>
      </w:r>
      <w:proofErr w:type="spellEnd"/>
      <w:r w:rsidR="00843286">
        <w:t xml:space="preserve">, which is </w:t>
      </w:r>
      <w:r w:rsidR="00843286" w:rsidRPr="00843286">
        <w:rPr>
          <w:b/>
          <w:bCs/>
        </w:rPr>
        <w:t>cisco</w:t>
      </w:r>
      <w:proofErr w:type="gramStart"/>
      <w:r w:rsidR="00843286" w:rsidRPr="00843286">
        <w:rPr>
          <w:b/>
          <w:bCs/>
        </w:rPr>
        <w:t>123!</w:t>
      </w:r>
      <w:r w:rsidR="00843286">
        <w:t>.</w:t>
      </w:r>
      <w:proofErr w:type="gramEnd"/>
    </w:p>
    <w:p w14:paraId="51D39F5F" w14:textId="3E7D0D5D" w:rsidR="005B46BF" w:rsidRDefault="005B46BF" w:rsidP="00A45406">
      <w:pPr>
        <w:pStyle w:val="Bulletlevel2"/>
      </w:pPr>
      <w:r w:rsidRPr="00CB62EF">
        <w:rPr>
          <w:b/>
          <w:bCs/>
        </w:rPr>
        <w:t>Enable</w:t>
      </w:r>
      <w:r>
        <w:t xml:space="preserve"> </w:t>
      </w:r>
      <w:r w:rsidRPr="00CB62EF">
        <w:rPr>
          <w:b/>
          <w:bCs/>
        </w:rPr>
        <w:t>password</w:t>
      </w:r>
      <w:r w:rsidR="00CB62EF">
        <w:t xml:space="preserve"> -</w:t>
      </w:r>
      <w:r>
        <w:t xml:space="preserve"> Leave blank. There is no privileged password configured on the router.</w:t>
      </w:r>
    </w:p>
    <w:p w14:paraId="3E95E15E" w14:textId="2483EE8C" w:rsidR="005B46BF" w:rsidRDefault="005B46BF" w:rsidP="00A45406">
      <w:pPr>
        <w:pStyle w:val="Bulletlevel2"/>
      </w:pPr>
      <w:r w:rsidRPr="00CB62EF">
        <w:rPr>
          <w:b/>
          <w:bCs/>
        </w:rPr>
        <w:t>Protocol</w:t>
      </w:r>
      <w:r w:rsidR="00CB62EF">
        <w:t xml:space="preserve"> -</w:t>
      </w:r>
      <w:r>
        <w:t xml:space="preserve"> SSH along with the key exchange group expected by the router.</w:t>
      </w:r>
    </w:p>
    <w:p w14:paraId="16F3B588" w14:textId="4E6B2FF6" w:rsidR="005B46BF" w:rsidRDefault="005B46BF" w:rsidP="00A45406">
      <w:pPr>
        <w:pStyle w:val="Bulletlevel2"/>
      </w:pPr>
      <w:r w:rsidRPr="00CB62EF">
        <w:rPr>
          <w:b/>
          <w:bCs/>
        </w:rPr>
        <w:t>OS</w:t>
      </w:r>
      <w:r w:rsidR="00CB62EF">
        <w:t xml:space="preserve"> -</w:t>
      </w:r>
      <w:r>
        <w:t xml:space="preserve"> The OS on the router.</w:t>
      </w:r>
    </w:p>
    <w:p w14:paraId="42BC0B67" w14:textId="5FF64699" w:rsidR="006B5EC5" w:rsidRPr="006B5EC5" w:rsidRDefault="006B5EC5" w:rsidP="006B5EC5">
      <w:pPr>
        <w:pStyle w:val="CMD"/>
      </w:pPr>
      <w:r w:rsidRPr="006B5EC5">
        <w:t>(csr1kv)</w:t>
      </w:r>
      <w:r w:rsidR="007545F9">
        <w:t xml:space="preserve"> </w:t>
      </w:r>
      <w:proofErr w:type="spellStart"/>
      <w:r w:rsidRPr="006B5EC5">
        <w:t>devasc@</w:t>
      </w:r>
      <w:proofErr w:type="gramStart"/>
      <w:r w:rsidRPr="006B5EC5">
        <w:t>labvm</w:t>
      </w:r>
      <w:proofErr w:type="spellEnd"/>
      <w:r w:rsidRPr="006B5EC5">
        <w:t>:~</w:t>
      </w:r>
      <w:proofErr w:type="gramEnd"/>
      <w:r w:rsidRPr="006B5EC5">
        <w:t>/labs/</w:t>
      </w:r>
      <w:proofErr w:type="spellStart"/>
      <w:r w:rsidRPr="006B5EC5">
        <w:t>devnet-src</w:t>
      </w:r>
      <w:proofErr w:type="spellEnd"/>
      <w:r w:rsidRPr="006B5EC5">
        <w:t>/</w:t>
      </w:r>
      <w:proofErr w:type="spellStart"/>
      <w:r w:rsidRPr="006B5EC5">
        <w:t>pyats</w:t>
      </w:r>
      <w:proofErr w:type="spellEnd"/>
      <w:r w:rsidRPr="006B5EC5">
        <w:t>/csr1kv$</w:t>
      </w:r>
      <w:r w:rsidR="007545F9">
        <w:t xml:space="preserve"> </w:t>
      </w:r>
      <w:r w:rsidRPr="006B5EC5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6B5EC5">
        <w:rPr>
          <w:b/>
          <w:bCs/>
        </w:rPr>
        <w:t>create</w:t>
      </w:r>
      <w:r w:rsidR="007545F9">
        <w:rPr>
          <w:b/>
          <w:bCs/>
        </w:rPr>
        <w:t xml:space="preserve"> </w:t>
      </w:r>
      <w:r w:rsidRPr="006B5EC5">
        <w:rPr>
          <w:b/>
          <w:bCs/>
        </w:rPr>
        <w:t>testbed</w:t>
      </w:r>
      <w:r w:rsidR="007545F9">
        <w:rPr>
          <w:b/>
          <w:bCs/>
        </w:rPr>
        <w:t xml:space="preserve"> </w:t>
      </w:r>
      <w:r w:rsidRPr="006B5EC5">
        <w:rPr>
          <w:b/>
          <w:bCs/>
        </w:rPr>
        <w:t>interactive</w:t>
      </w:r>
      <w:r w:rsidR="007545F9">
        <w:rPr>
          <w:b/>
          <w:bCs/>
        </w:rPr>
        <w:t xml:space="preserve"> </w:t>
      </w:r>
      <w:r w:rsidRPr="006B5EC5">
        <w:rPr>
          <w:b/>
          <w:bCs/>
        </w:rPr>
        <w:t>--output</w:t>
      </w:r>
      <w:r w:rsidR="007545F9">
        <w:rPr>
          <w:b/>
          <w:bCs/>
        </w:rPr>
        <w:t xml:space="preserve"> </w:t>
      </w:r>
      <w:proofErr w:type="spellStart"/>
      <w:r w:rsidRPr="006B5EC5">
        <w:rPr>
          <w:b/>
          <w:bCs/>
        </w:rPr>
        <w:t>yaml</w:t>
      </w:r>
      <w:proofErr w:type="spellEnd"/>
      <w:r w:rsidRPr="006B5EC5">
        <w:rPr>
          <w:b/>
          <w:bCs/>
        </w:rPr>
        <w:t>/</w:t>
      </w:r>
      <w:proofErr w:type="spellStart"/>
      <w:r w:rsidRPr="006B5EC5">
        <w:rPr>
          <w:b/>
          <w:bCs/>
        </w:rPr>
        <w:t>testbed.yml</w:t>
      </w:r>
      <w:proofErr w:type="spellEnd"/>
      <w:r w:rsidR="007545F9">
        <w:rPr>
          <w:b/>
          <w:bCs/>
        </w:rPr>
        <w:t xml:space="preserve"> </w:t>
      </w:r>
      <w:r w:rsidR="000D4255">
        <w:rPr>
          <w:b/>
          <w:bCs/>
        </w:rPr>
        <w:t>--encode-password</w:t>
      </w:r>
    </w:p>
    <w:p w14:paraId="430E397F" w14:textId="1F5DFB68" w:rsidR="006B5EC5" w:rsidRPr="006B5EC5" w:rsidRDefault="006B5EC5" w:rsidP="006B5EC5">
      <w:pPr>
        <w:pStyle w:val="CMD"/>
      </w:pPr>
      <w:r w:rsidRPr="006B5EC5">
        <w:t>Start</w:t>
      </w:r>
      <w:r w:rsidR="007545F9">
        <w:t xml:space="preserve"> </w:t>
      </w:r>
      <w:r w:rsidRPr="006B5EC5">
        <w:t>creating</w:t>
      </w:r>
      <w:r w:rsidR="007545F9">
        <w:t xml:space="preserve"> </w:t>
      </w:r>
      <w:r w:rsidRPr="006B5EC5">
        <w:t>Testbed</w:t>
      </w:r>
      <w:r w:rsidR="007545F9">
        <w:t xml:space="preserve"> </w:t>
      </w:r>
      <w:proofErr w:type="spellStart"/>
      <w:r w:rsidRPr="006B5EC5">
        <w:t>yaml</w:t>
      </w:r>
      <w:proofErr w:type="spellEnd"/>
      <w:r w:rsidR="007545F9">
        <w:t xml:space="preserve"> </w:t>
      </w:r>
      <w:r w:rsidRPr="006B5EC5">
        <w:t>file</w:t>
      </w:r>
      <w:r w:rsidR="007545F9">
        <w:t xml:space="preserve"> </w:t>
      </w:r>
      <w:r w:rsidRPr="006B5EC5">
        <w:t>...</w:t>
      </w:r>
    </w:p>
    <w:p w14:paraId="13C09721" w14:textId="7B444F23" w:rsidR="006B5EC5" w:rsidRPr="006B5EC5" w:rsidRDefault="006B5EC5" w:rsidP="006B5EC5">
      <w:pPr>
        <w:pStyle w:val="CMD"/>
        <w:rPr>
          <w:b/>
          <w:bCs/>
        </w:rPr>
      </w:pPr>
      <w:r w:rsidRPr="006B5EC5">
        <w:t>Do</w:t>
      </w:r>
      <w:r w:rsidR="007545F9">
        <w:t xml:space="preserve"> </w:t>
      </w:r>
      <w:r w:rsidRPr="006B5EC5">
        <w:t>all</w:t>
      </w:r>
      <w:r w:rsidR="007545F9">
        <w:t xml:space="preserve"> </w:t>
      </w:r>
      <w:r w:rsidRPr="006B5EC5">
        <w:t>of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devices</w:t>
      </w:r>
      <w:r w:rsidR="007545F9">
        <w:t xml:space="preserve"> </w:t>
      </w:r>
      <w:r w:rsidRPr="006B5EC5">
        <w:t>have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same</w:t>
      </w:r>
      <w:r w:rsidR="007545F9">
        <w:t xml:space="preserve"> </w:t>
      </w:r>
      <w:r w:rsidRPr="006B5EC5">
        <w:t>username?</w:t>
      </w:r>
      <w:r w:rsidR="007545F9">
        <w:t xml:space="preserve"> </w:t>
      </w:r>
      <w:r w:rsidRPr="006B5EC5">
        <w:t>[y/n]</w:t>
      </w:r>
      <w:r w:rsidR="007545F9">
        <w:t xml:space="preserve"> </w:t>
      </w:r>
      <w:r w:rsidRPr="006B5EC5">
        <w:rPr>
          <w:b/>
          <w:bCs/>
        </w:rPr>
        <w:t>n</w:t>
      </w:r>
    </w:p>
    <w:p w14:paraId="5E72863B" w14:textId="07824697" w:rsidR="006B5EC5" w:rsidRPr="006B5EC5" w:rsidRDefault="006B5EC5" w:rsidP="006B5EC5">
      <w:pPr>
        <w:pStyle w:val="CMD"/>
      </w:pPr>
      <w:r w:rsidRPr="006B5EC5">
        <w:t>Do</w:t>
      </w:r>
      <w:r w:rsidR="007545F9">
        <w:t xml:space="preserve"> </w:t>
      </w:r>
      <w:r w:rsidRPr="006B5EC5">
        <w:t>all</w:t>
      </w:r>
      <w:r w:rsidR="007545F9">
        <w:t xml:space="preserve"> </w:t>
      </w:r>
      <w:r w:rsidRPr="006B5EC5">
        <w:t>of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devices</w:t>
      </w:r>
      <w:r w:rsidR="007545F9">
        <w:t xml:space="preserve"> </w:t>
      </w:r>
      <w:r w:rsidRPr="006B5EC5">
        <w:t>have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same</w:t>
      </w:r>
      <w:r w:rsidR="007545F9">
        <w:t xml:space="preserve"> </w:t>
      </w:r>
      <w:r w:rsidRPr="006B5EC5">
        <w:t>default</w:t>
      </w:r>
      <w:r w:rsidR="007545F9">
        <w:t xml:space="preserve"> </w:t>
      </w:r>
      <w:r w:rsidRPr="006B5EC5">
        <w:t>password?</w:t>
      </w:r>
      <w:r w:rsidR="007545F9">
        <w:t xml:space="preserve"> </w:t>
      </w:r>
      <w:r w:rsidRPr="006B5EC5">
        <w:t>[y/n]</w:t>
      </w:r>
      <w:r w:rsidR="007545F9">
        <w:t xml:space="preserve"> </w:t>
      </w:r>
      <w:r w:rsidRPr="006B5EC5">
        <w:rPr>
          <w:b/>
          <w:bCs/>
        </w:rPr>
        <w:t>n</w:t>
      </w:r>
    </w:p>
    <w:p w14:paraId="6A947CF1" w14:textId="1C86A952" w:rsidR="006B5EC5" w:rsidRPr="006B5EC5" w:rsidRDefault="006B5EC5" w:rsidP="006B5EC5">
      <w:pPr>
        <w:pStyle w:val="CMD"/>
      </w:pPr>
      <w:r w:rsidRPr="006B5EC5">
        <w:t>Do</w:t>
      </w:r>
      <w:r w:rsidR="007545F9">
        <w:t xml:space="preserve"> </w:t>
      </w:r>
      <w:r w:rsidRPr="006B5EC5">
        <w:t>all</w:t>
      </w:r>
      <w:r w:rsidR="007545F9">
        <w:t xml:space="preserve"> </w:t>
      </w:r>
      <w:r w:rsidRPr="006B5EC5">
        <w:t>of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devices</w:t>
      </w:r>
      <w:r w:rsidR="007545F9">
        <w:t xml:space="preserve"> </w:t>
      </w:r>
      <w:r w:rsidRPr="006B5EC5">
        <w:t>have</w:t>
      </w:r>
      <w:r w:rsidR="007545F9">
        <w:t xml:space="preserve"> </w:t>
      </w:r>
      <w:r w:rsidRPr="006B5EC5">
        <w:t>the</w:t>
      </w:r>
      <w:r w:rsidR="007545F9">
        <w:t xml:space="preserve"> </w:t>
      </w:r>
      <w:r w:rsidRPr="006B5EC5">
        <w:t>same</w:t>
      </w:r>
      <w:r w:rsidR="007545F9">
        <w:t xml:space="preserve"> </w:t>
      </w:r>
      <w:r w:rsidRPr="006B5EC5">
        <w:t>enable</w:t>
      </w:r>
      <w:r w:rsidR="007545F9">
        <w:t xml:space="preserve"> </w:t>
      </w:r>
      <w:r w:rsidRPr="006B5EC5">
        <w:t>password?</w:t>
      </w:r>
      <w:r w:rsidR="007545F9">
        <w:t xml:space="preserve"> </w:t>
      </w:r>
      <w:r w:rsidRPr="006B5EC5">
        <w:t>[y/n]</w:t>
      </w:r>
      <w:r w:rsidR="007545F9">
        <w:t xml:space="preserve"> </w:t>
      </w:r>
      <w:r w:rsidRPr="006B5EC5">
        <w:rPr>
          <w:b/>
          <w:bCs/>
        </w:rPr>
        <w:t>n</w:t>
      </w:r>
    </w:p>
    <w:p w14:paraId="5D8A1EE3" w14:textId="77777777" w:rsidR="006B5EC5" w:rsidRPr="006B5EC5" w:rsidRDefault="006B5EC5" w:rsidP="006B5EC5">
      <w:pPr>
        <w:pStyle w:val="CMD"/>
      </w:pPr>
    </w:p>
    <w:p w14:paraId="16CFD58A" w14:textId="137FF69D" w:rsidR="006B5EC5" w:rsidRPr="006B5EC5" w:rsidRDefault="006B5EC5" w:rsidP="006B5EC5">
      <w:pPr>
        <w:pStyle w:val="CMD"/>
        <w:rPr>
          <w:b/>
          <w:bCs/>
        </w:rPr>
      </w:pPr>
      <w:r w:rsidRPr="006B5EC5">
        <w:t>Device</w:t>
      </w:r>
      <w:r w:rsidR="007545F9">
        <w:t xml:space="preserve"> </w:t>
      </w:r>
      <w:r w:rsidRPr="006B5EC5">
        <w:t>hostname:</w:t>
      </w:r>
      <w:r w:rsidR="007545F9">
        <w:t xml:space="preserve"> </w:t>
      </w:r>
      <w:r w:rsidRPr="006B5EC5">
        <w:rPr>
          <w:b/>
          <w:bCs/>
        </w:rPr>
        <w:t>CSR1kv</w:t>
      </w:r>
    </w:p>
    <w:p w14:paraId="3E3FD843" w14:textId="7C4F8E76" w:rsidR="006B5EC5" w:rsidRPr="006B5EC5" w:rsidRDefault="007545F9" w:rsidP="006B5EC5">
      <w:pPr>
        <w:pStyle w:val="CMD"/>
      </w:pPr>
      <w:r>
        <w:lastRenderedPageBreak/>
        <w:t xml:space="preserve">   </w:t>
      </w:r>
      <w:r w:rsidR="006B5EC5" w:rsidRPr="006B5EC5">
        <w:t>IP</w:t>
      </w:r>
      <w:r>
        <w:t xml:space="preserve"> </w:t>
      </w:r>
      <w:r w:rsidR="006B5EC5" w:rsidRPr="006B5EC5">
        <w:t>(</w:t>
      </w:r>
      <w:proofErr w:type="spellStart"/>
      <w:r w:rsidR="006B5EC5" w:rsidRPr="006B5EC5">
        <w:t>ip</w:t>
      </w:r>
      <w:proofErr w:type="spellEnd"/>
      <w:r w:rsidR="006B5EC5" w:rsidRPr="006B5EC5">
        <w:t>,</w:t>
      </w:r>
      <w:r>
        <w:t xml:space="preserve"> </w:t>
      </w:r>
      <w:r w:rsidR="006B5EC5" w:rsidRPr="006B5EC5">
        <w:t>or</w:t>
      </w:r>
      <w:r>
        <w:t xml:space="preserve"> </w:t>
      </w:r>
      <w:proofErr w:type="spellStart"/>
      <w:r w:rsidR="006B5EC5" w:rsidRPr="006B5EC5">
        <w:t>ip:port</w:t>
      </w:r>
      <w:proofErr w:type="spellEnd"/>
      <w:r w:rsidR="006B5EC5" w:rsidRPr="006B5EC5">
        <w:t>):</w:t>
      </w:r>
      <w:r>
        <w:t xml:space="preserve"> </w:t>
      </w:r>
      <w:r w:rsidR="006B5EC5" w:rsidRPr="006B5EC5">
        <w:rPr>
          <w:b/>
          <w:bCs/>
        </w:rPr>
        <w:t>192.168.56.101</w:t>
      </w:r>
    </w:p>
    <w:p w14:paraId="325866F8" w14:textId="22617389" w:rsidR="006B5EC5" w:rsidRPr="006B5EC5" w:rsidRDefault="007545F9" w:rsidP="006B5EC5">
      <w:pPr>
        <w:pStyle w:val="CMD"/>
      </w:pPr>
      <w:r>
        <w:t xml:space="preserve">   </w:t>
      </w:r>
      <w:r w:rsidR="006B5EC5" w:rsidRPr="006B5EC5">
        <w:t>Username:</w:t>
      </w:r>
      <w:r>
        <w:t xml:space="preserve"> </w:t>
      </w:r>
      <w:r w:rsidR="006B5EC5" w:rsidRPr="006B5EC5">
        <w:rPr>
          <w:b/>
          <w:bCs/>
        </w:rPr>
        <w:t>cisco</w:t>
      </w:r>
    </w:p>
    <w:p w14:paraId="04730FC4" w14:textId="40419D7A" w:rsidR="006B5EC5" w:rsidRPr="006B5EC5" w:rsidRDefault="006B5EC5" w:rsidP="006B5EC5">
      <w:pPr>
        <w:pStyle w:val="CMD"/>
      </w:pPr>
      <w:r w:rsidRPr="006B5EC5">
        <w:t>Default</w:t>
      </w:r>
      <w:r w:rsidR="007545F9">
        <w:t xml:space="preserve"> </w:t>
      </w:r>
      <w:r w:rsidRPr="006B5EC5">
        <w:t>Password</w:t>
      </w:r>
      <w:r w:rsidR="007545F9">
        <w:t xml:space="preserve"> </w:t>
      </w:r>
      <w:r w:rsidRPr="006B5EC5">
        <w:t>(leave</w:t>
      </w:r>
      <w:r w:rsidR="007545F9">
        <w:t xml:space="preserve"> </w:t>
      </w:r>
      <w:r w:rsidRPr="006B5EC5">
        <w:t>blank</w:t>
      </w:r>
      <w:r w:rsidR="007545F9">
        <w:t xml:space="preserve"> </w:t>
      </w:r>
      <w:r w:rsidRPr="006B5EC5">
        <w:t>if</w:t>
      </w:r>
      <w:r w:rsidR="007545F9">
        <w:t xml:space="preserve"> </w:t>
      </w:r>
      <w:r w:rsidRPr="006B5EC5">
        <w:t>you</w:t>
      </w:r>
      <w:r w:rsidR="007545F9">
        <w:t xml:space="preserve"> </w:t>
      </w:r>
      <w:r w:rsidRPr="006B5EC5">
        <w:t>want</w:t>
      </w:r>
      <w:r w:rsidR="007545F9">
        <w:t xml:space="preserve"> </w:t>
      </w:r>
      <w:r w:rsidRPr="006B5EC5">
        <w:t>to</w:t>
      </w:r>
      <w:r w:rsidR="007545F9">
        <w:t xml:space="preserve"> </w:t>
      </w:r>
      <w:r w:rsidRPr="006B5EC5">
        <w:t>enter</w:t>
      </w:r>
      <w:r w:rsidR="007545F9">
        <w:t xml:space="preserve"> </w:t>
      </w:r>
      <w:r w:rsidRPr="006B5EC5">
        <w:t>on</w:t>
      </w:r>
      <w:r w:rsidR="007545F9">
        <w:t xml:space="preserve"> </w:t>
      </w:r>
      <w:r w:rsidRPr="006B5EC5">
        <w:t>demand):</w:t>
      </w:r>
      <w:r w:rsidR="007545F9">
        <w:t xml:space="preserve"> </w:t>
      </w:r>
      <w:r w:rsidRPr="006B5EC5">
        <w:rPr>
          <w:b/>
          <w:bCs/>
        </w:rPr>
        <w:t>cisco123!</w:t>
      </w:r>
    </w:p>
    <w:p w14:paraId="4D30733F" w14:textId="3D9E2FFD" w:rsidR="006B5EC5" w:rsidRPr="006B5EC5" w:rsidRDefault="006B5EC5" w:rsidP="006B5EC5">
      <w:pPr>
        <w:pStyle w:val="CMD"/>
      </w:pPr>
      <w:r w:rsidRPr="006B5EC5">
        <w:t>Enable</w:t>
      </w:r>
      <w:r w:rsidR="007545F9">
        <w:t xml:space="preserve"> </w:t>
      </w:r>
      <w:r w:rsidRPr="006B5EC5">
        <w:t>Password</w:t>
      </w:r>
      <w:r w:rsidR="007545F9">
        <w:t xml:space="preserve"> </w:t>
      </w:r>
      <w:r w:rsidRPr="006B5EC5">
        <w:t>(leave</w:t>
      </w:r>
      <w:r w:rsidR="007545F9">
        <w:t xml:space="preserve"> </w:t>
      </w:r>
      <w:r w:rsidRPr="006B5EC5">
        <w:t>blank</w:t>
      </w:r>
      <w:r w:rsidR="007545F9">
        <w:t xml:space="preserve"> </w:t>
      </w:r>
      <w:r w:rsidRPr="006B5EC5">
        <w:t>if</w:t>
      </w:r>
      <w:r w:rsidR="007545F9">
        <w:t xml:space="preserve"> </w:t>
      </w:r>
      <w:r w:rsidRPr="006B5EC5">
        <w:t>you</w:t>
      </w:r>
      <w:r w:rsidR="007545F9">
        <w:t xml:space="preserve"> </w:t>
      </w:r>
      <w:r w:rsidRPr="006B5EC5">
        <w:t>want</w:t>
      </w:r>
      <w:r w:rsidR="007545F9">
        <w:t xml:space="preserve"> </w:t>
      </w:r>
      <w:r w:rsidRPr="006B5EC5">
        <w:t>to</w:t>
      </w:r>
      <w:r w:rsidR="007545F9">
        <w:t xml:space="preserve"> </w:t>
      </w:r>
      <w:r w:rsidRPr="006B5EC5">
        <w:t>enter</w:t>
      </w:r>
      <w:r w:rsidR="007545F9">
        <w:t xml:space="preserve"> </w:t>
      </w:r>
      <w:r w:rsidRPr="006B5EC5">
        <w:t>on</w:t>
      </w:r>
      <w:r w:rsidR="007545F9">
        <w:t xml:space="preserve"> </w:t>
      </w:r>
      <w:r w:rsidRPr="006B5EC5">
        <w:t>demand):</w:t>
      </w:r>
      <w:r w:rsidR="007545F9">
        <w:t xml:space="preserve"> </w:t>
      </w:r>
    </w:p>
    <w:p w14:paraId="56C215B2" w14:textId="7A3D2A9B" w:rsidR="006B5EC5" w:rsidRPr="006B5EC5" w:rsidRDefault="007545F9" w:rsidP="006B5EC5">
      <w:pPr>
        <w:pStyle w:val="CMD"/>
        <w:rPr>
          <w:b/>
          <w:bCs/>
        </w:rPr>
      </w:pPr>
      <w:r>
        <w:t xml:space="preserve">   </w:t>
      </w:r>
      <w:r w:rsidR="006B5EC5" w:rsidRPr="006B5EC5">
        <w:t>Protocol</w:t>
      </w:r>
      <w:r>
        <w:t xml:space="preserve"> </w:t>
      </w:r>
      <w:r w:rsidR="006B5EC5" w:rsidRPr="006B5EC5">
        <w:t>(</w:t>
      </w:r>
      <w:proofErr w:type="spellStart"/>
      <w:r w:rsidR="006B5EC5" w:rsidRPr="006B5EC5">
        <w:t>ssh</w:t>
      </w:r>
      <w:proofErr w:type="spellEnd"/>
      <w:r w:rsidR="006B5EC5" w:rsidRPr="006B5EC5">
        <w:t>,</w:t>
      </w:r>
      <w:r>
        <w:t xml:space="preserve"> </w:t>
      </w:r>
      <w:r w:rsidR="006B5EC5" w:rsidRPr="006B5EC5">
        <w:t>telnet,</w:t>
      </w:r>
      <w:r>
        <w:t xml:space="preserve"> </w:t>
      </w:r>
      <w:r w:rsidR="006B5EC5" w:rsidRPr="006B5EC5">
        <w:t>...):</w:t>
      </w:r>
      <w:r>
        <w:t xml:space="preserve"> </w:t>
      </w:r>
      <w:proofErr w:type="spellStart"/>
      <w:r w:rsidR="006B5EC5" w:rsidRPr="006B5EC5"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r w:rsidR="006B5EC5" w:rsidRPr="006B5EC5">
        <w:rPr>
          <w:b/>
          <w:bCs/>
        </w:rPr>
        <w:t>-o</w:t>
      </w:r>
      <w:r w:rsidR="00843286">
        <w:rPr>
          <w:b/>
          <w:bCs/>
        </w:rPr>
        <w:t xml:space="preserve"> </w:t>
      </w:r>
      <w:proofErr w:type="spellStart"/>
      <w:r w:rsidR="006B5EC5" w:rsidRPr="006B5EC5">
        <w:rPr>
          <w:b/>
          <w:bCs/>
        </w:rPr>
        <w:t>KexAlgorithms</w:t>
      </w:r>
      <w:proofErr w:type="spellEnd"/>
      <w:r w:rsidR="006B5EC5" w:rsidRPr="006B5EC5">
        <w:rPr>
          <w:b/>
          <w:bCs/>
        </w:rPr>
        <w:t>=diffie-hellman-group14-sha1</w:t>
      </w:r>
    </w:p>
    <w:p w14:paraId="6EC73763" w14:textId="37166352" w:rsidR="006B5EC5" w:rsidRPr="006B5EC5" w:rsidRDefault="007545F9" w:rsidP="006B5EC5">
      <w:pPr>
        <w:pStyle w:val="CMD"/>
      </w:pPr>
      <w:r>
        <w:t xml:space="preserve">   </w:t>
      </w:r>
      <w:r w:rsidR="006B5EC5" w:rsidRPr="006B5EC5">
        <w:t>OS</w:t>
      </w:r>
      <w:r>
        <w:t xml:space="preserve"> </w:t>
      </w:r>
      <w:r w:rsidR="006B5EC5" w:rsidRPr="006B5EC5">
        <w:t>(</w:t>
      </w:r>
      <w:proofErr w:type="spellStart"/>
      <w:r w:rsidR="006B5EC5" w:rsidRPr="006B5EC5">
        <w:t>iosxr</w:t>
      </w:r>
      <w:proofErr w:type="spellEnd"/>
      <w:r w:rsidR="006B5EC5" w:rsidRPr="006B5EC5">
        <w:t>,</w:t>
      </w:r>
      <w:r>
        <w:t xml:space="preserve"> </w:t>
      </w:r>
      <w:proofErr w:type="spellStart"/>
      <w:r w:rsidR="006B5EC5" w:rsidRPr="006B5EC5">
        <w:t>iosxe</w:t>
      </w:r>
      <w:proofErr w:type="spellEnd"/>
      <w:r w:rsidR="006B5EC5" w:rsidRPr="006B5EC5">
        <w:t>,</w:t>
      </w:r>
      <w:r>
        <w:t xml:space="preserve"> </w:t>
      </w:r>
      <w:proofErr w:type="spellStart"/>
      <w:r w:rsidR="006B5EC5" w:rsidRPr="006B5EC5">
        <w:t>ios</w:t>
      </w:r>
      <w:proofErr w:type="spellEnd"/>
      <w:r w:rsidR="006B5EC5" w:rsidRPr="006B5EC5">
        <w:t>,</w:t>
      </w:r>
      <w:r>
        <w:t xml:space="preserve"> </w:t>
      </w:r>
      <w:proofErr w:type="spellStart"/>
      <w:r w:rsidR="006B5EC5" w:rsidRPr="006B5EC5">
        <w:t>nxos</w:t>
      </w:r>
      <w:proofErr w:type="spellEnd"/>
      <w:r w:rsidR="006B5EC5" w:rsidRPr="006B5EC5">
        <w:t>,</w:t>
      </w:r>
      <w:r>
        <w:t xml:space="preserve"> </w:t>
      </w:r>
      <w:proofErr w:type="spellStart"/>
      <w:r w:rsidR="006B5EC5" w:rsidRPr="006B5EC5">
        <w:t>linux</w:t>
      </w:r>
      <w:proofErr w:type="spellEnd"/>
      <w:r w:rsidR="006B5EC5" w:rsidRPr="006B5EC5">
        <w:t>,</w:t>
      </w:r>
      <w:r>
        <w:t xml:space="preserve"> </w:t>
      </w:r>
      <w:r w:rsidR="006B5EC5" w:rsidRPr="006B5EC5">
        <w:t>...):</w:t>
      </w:r>
      <w:r>
        <w:t xml:space="preserve"> </w:t>
      </w:r>
      <w:proofErr w:type="spellStart"/>
      <w:r w:rsidR="006B5EC5" w:rsidRPr="006B5EC5">
        <w:rPr>
          <w:b/>
          <w:bCs/>
        </w:rPr>
        <w:t>iosxe</w:t>
      </w:r>
      <w:proofErr w:type="spellEnd"/>
    </w:p>
    <w:p w14:paraId="6BA4B61E" w14:textId="01DA3D22" w:rsidR="006B5EC5" w:rsidRPr="006B5EC5" w:rsidRDefault="006B5EC5" w:rsidP="006B5EC5">
      <w:pPr>
        <w:pStyle w:val="CMD"/>
      </w:pPr>
      <w:r w:rsidRPr="006B5EC5">
        <w:t>More</w:t>
      </w:r>
      <w:r w:rsidR="007545F9">
        <w:t xml:space="preserve"> </w:t>
      </w:r>
      <w:r w:rsidRPr="006B5EC5">
        <w:t>devices</w:t>
      </w:r>
      <w:r w:rsidR="007545F9">
        <w:t xml:space="preserve"> </w:t>
      </w:r>
      <w:r w:rsidRPr="006B5EC5">
        <w:t>to</w:t>
      </w:r>
      <w:r w:rsidR="007545F9">
        <w:t xml:space="preserve"> </w:t>
      </w:r>
      <w:r w:rsidRPr="006B5EC5">
        <w:t>add</w:t>
      </w:r>
      <w:r w:rsidR="007545F9">
        <w:t xml:space="preserve"> </w:t>
      </w:r>
      <w:r w:rsidRPr="006B5EC5">
        <w:t>?</w:t>
      </w:r>
      <w:r w:rsidR="007545F9">
        <w:t xml:space="preserve"> </w:t>
      </w:r>
      <w:r w:rsidRPr="006B5EC5">
        <w:t>[y/n]</w:t>
      </w:r>
      <w:r w:rsidR="007545F9">
        <w:t xml:space="preserve"> </w:t>
      </w:r>
      <w:r w:rsidRPr="006B5EC5">
        <w:rPr>
          <w:b/>
          <w:bCs/>
        </w:rPr>
        <w:t>n</w:t>
      </w:r>
    </w:p>
    <w:p w14:paraId="28EB7F22" w14:textId="105EBF74" w:rsidR="006B5EC5" w:rsidRPr="006B5EC5" w:rsidRDefault="006B5EC5" w:rsidP="0043515B">
      <w:pPr>
        <w:pStyle w:val="CMDOutput"/>
      </w:pPr>
      <w:r w:rsidRPr="006B5EC5">
        <w:t>Testbed</w:t>
      </w:r>
      <w:r w:rsidR="007545F9">
        <w:t xml:space="preserve"> </w:t>
      </w:r>
      <w:r w:rsidRPr="006B5EC5">
        <w:t>file</w:t>
      </w:r>
      <w:r w:rsidR="007545F9">
        <w:t xml:space="preserve"> </w:t>
      </w:r>
      <w:r w:rsidRPr="006B5EC5">
        <w:t>generated:</w:t>
      </w:r>
      <w:r w:rsidR="007545F9">
        <w:t xml:space="preserve"> </w:t>
      </w:r>
    </w:p>
    <w:p w14:paraId="6D78F3EC" w14:textId="1DE383B5" w:rsidR="006B5EC5" w:rsidRPr="006B5EC5" w:rsidRDefault="006B5EC5" w:rsidP="0043515B">
      <w:pPr>
        <w:pStyle w:val="CMDOutput"/>
      </w:pPr>
      <w:proofErr w:type="spellStart"/>
      <w:r w:rsidRPr="006B5EC5">
        <w:rPr>
          <w:highlight w:val="yellow"/>
        </w:rPr>
        <w:t>yaml</w:t>
      </w:r>
      <w:proofErr w:type="spellEnd"/>
      <w:r w:rsidRPr="006B5EC5">
        <w:rPr>
          <w:highlight w:val="yellow"/>
        </w:rPr>
        <w:t>/</w:t>
      </w:r>
      <w:proofErr w:type="spellStart"/>
      <w:r w:rsidRPr="006B5EC5">
        <w:rPr>
          <w:highlight w:val="yellow"/>
        </w:rPr>
        <w:t>testbed.yml</w:t>
      </w:r>
      <w:proofErr w:type="spellEnd"/>
      <w:r w:rsidR="007545F9">
        <w:t xml:space="preserve"> </w:t>
      </w:r>
    </w:p>
    <w:p w14:paraId="543283E4" w14:textId="77777777" w:rsidR="006B5EC5" w:rsidRPr="006B5EC5" w:rsidRDefault="006B5EC5" w:rsidP="0043515B">
      <w:pPr>
        <w:pStyle w:val="CMDOutput"/>
      </w:pPr>
    </w:p>
    <w:p w14:paraId="1FFBB0AF" w14:textId="3AE29F0E" w:rsidR="00F86FFA" w:rsidRDefault="006B5EC5" w:rsidP="0043515B">
      <w:pPr>
        <w:pStyle w:val="CMD"/>
      </w:pPr>
      <w:r w:rsidRPr="006B5EC5">
        <w:t>(csr1kv)</w:t>
      </w:r>
      <w:r w:rsidR="007545F9">
        <w:t xml:space="preserve"> </w:t>
      </w:r>
      <w:proofErr w:type="spellStart"/>
      <w:r w:rsidRPr="006B5EC5">
        <w:t>devasc@labvm</w:t>
      </w:r>
      <w:proofErr w:type="spellEnd"/>
      <w:r w:rsidRPr="006B5EC5">
        <w:t>:~/labs/</w:t>
      </w:r>
      <w:proofErr w:type="spellStart"/>
      <w:r w:rsidRPr="006B5EC5">
        <w:t>devnet-src</w:t>
      </w:r>
      <w:proofErr w:type="spellEnd"/>
      <w:r w:rsidRPr="006B5EC5">
        <w:t>/</w:t>
      </w:r>
      <w:proofErr w:type="spellStart"/>
      <w:r w:rsidRPr="006B5EC5">
        <w:t>pyats</w:t>
      </w:r>
      <w:proofErr w:type="spellEnd"/>
      <w:r w:rsidRPr="006B5EC5">
        <w:t>/csr1kv$</w:t>
      </w:r>
    </w:p>
    <w:p w14:paraId="3781EDAB" w14:textId="0FACE945" w:rsidR="00F86FFA" w:rsidRPr="00DB3D4A" w:rsidRDefault="00975BE3" w:rsidP="00F86FFA">
      <w:pPr>
        <w:pStyle w:val="SubStepAlpha"/>
      </w:pPr>
      <w:r>
        <w:t>Use</w:t>
      </w:r>
      <w:r w:rsidR="007545F9">
        <w:t xml:space="preserve"> </w:t>
      </w:r>
      <w:r w:rsidRPr="0043515B">
        <w:rPr>
          <w:b/>
          <w:bCs/>
        </w:rPr>
        <w:t>cat</w:t>
      </w:r>
      <w:r w:rsidR="007545F9">
        <w:t xml:space="preserve"> </w:t>
      </w:r>
      <w:r>
        <w:t>to</w:t>
      </w:r>
      <w:r w:rsidR="007545F9">
        <w:t xml:space="preserve"> </w:t>
      </w:r>
      <w:r>
        <w:t>view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Pr="00975BE3">
        <w:rPr>
          <w:b/>
          <w:bCs/>
        </w:rPr>
        <w:t>testbed.yml</w:t>
      </w:r>
      <w:proofErr w:type="spellEnd"/>
      <w:r w:rsidR="007545F9">
        <w:t xml:space="preserve"> </w:t>
      </w:r>
      <w:r>
        <w:t>file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proofErr w:type="spellStart"/>
      <w:r w:rsidRPr="0043515B">
        <w:rPr>
          <w:b/>
          <w:bCs/>
        </w:rPr>
        <w:t>yaml</w:t>
      </w:r>
      <w:proofErr w:type="spellEnd"/>
      <w:r w:rsidR="007545F9">
        <w:t xml:space="preserve"> </w:t>
      </w:r>
      <w:r>
        <w:t>directory</w:t>
      </w:r>
      <w:r w:rsidR="00F86FFA">
        <w:t>.</w:t>
      </w:r>
      <w:r w:rsidR="007545F9">
        <w:t xml:space="preserve"> </w:t>
      </w:r>
      <w:r w:rsidR="000275CE">
        <w:t xml:space="preserve">Notice your entries in the YAML file. Your SSH password is </w:t>
      </w:r>
      <w:r w:rsidR="00CB62EF">
        <w:t>encrypted</w:t>
      </w:r>
      <w:r w:rsidR="000275CE">
        <w:t xml:space="preserve"> and the enable password will "ASK" the user to enter the password if one is required.</w:t>
      </w:r>
    </w:p>
    <w:p w14:paraId="32586343" w14:textId="0CE1BB28" w:rsidR="005659FF" w:rsidRPr="005659FF" w:rsidRDefault="005659FF" w:rsidP="005659FF">
      <w:pPr>
        <w:pStyle w:val="CMD"/>
      </w:pPr>
      <w:r w:rsidRPr="005659FF">
        <w:t>(csr1kv)</w:t>
      </w:r>
      <w:r w:rsidR="007545F9">
        <w:t xml:space="preserve"> </w:t>
      </w:r>
      <w:proofErr w:type="spellStart"/>
      <w:r w:rsidRPr="005659FF">
        <w:t>devasc@labvm</w:t>
      </w:r>
      <w:proofErr w:type="spellEnd"/>
      <w:r w:rsidRPr="005659FF">
        <w:t>:~/labs/</w:t>
      </w:r>
      <w:proofErr w:type="spellStart"/>
      <w:r w:rsidRPr="005659FF">
        <w:t>devnet-src</w:t>
      </w:r>
      <w:proofErr w:type="spellEnd"/>
      <w:r w:rsidRPr="005659FF">
        <w:t>/</w:t>
      </w:r>
      <w:proofErr w:type="spellStart"/>
      <w:r w:rsidRPr="005659FF">
        <w:t>pyats</w:t>
      </w:r>
      <w:proofErr w:type="spellEnd"/>
      <w:r w:rsidRPr="005659FF">
        <w:t>/csr1kv$</w:t>
      </w:r>
      <w:r w:rsidR="007545F9">
        <w:t xml:space="preserve"> </w:t>
      </w:r>
      <w:r w:rsidRPr="0043515B">
        <w:rPr>
          <w:b/>
          <w:bCs/>
        </w:rPr>
        <w:t>cat</w:t>
      </w:r>
      <w:r w:rsidR="007545F9" w:rsidRPr="0043515B">
        <w:rPr>
          <w:b/>
          <w:bCs/>
        </w:rPr>
        <w:t xml:space="preserve"> </w:t>
      </w:r>
      <w:proofErr w:type="spellStart"/>
      <w:r w:rsidRPr="0043515B">
        <w:rPr>
          <w:b/>
          <w:bCs/>
        </w:rPr>
        <w:t>yaml</w:t>
      </w:r>
      <w:proofErr w:type="spellEnd"/>
      <w:r w:rsidRPr="0043515B">
        <w:rPr>
          <w:b/>
          <w:bCs/>
        </w:rPr>
        <w:t>/</w:t>
      </w:r>
      <w:proofErr w:type="spellStart"/>
      <w:r w:rsidRPr="0043515B">
        <w:rPr>
          <w:b/>
          <w:bCs/>
        </w:rPr>
        <w:t>testbed.yml</w:t>
      </w:r>
      <w:proofErr w:type="spellEnd"/>
    </w:p>
    <w:p w14:paraId="03E4CFCB" w14:textId="77777777" w:rsidR="005659FF" w:rsidRPr="005659FF" w:rsidRDefault="005659FF" w:rsidP="0043515B">
      <w:pPr>
        <w:pStyle w:val="CMDOutput"/>
      </w:pPr>
      <w:r w:rsidRPr="005659FF">
        <w:rPr>
          <w:highlight w:val="yellow"/>
        </w:rPr>
        <w:t>devices:</w:t>
      </w:r>
    </w:p>
    <w:p w14:paraId="7C045909" w14:textId="006C2875" w:rsidR="005659FF" w:rsidRPr="005659FF" w:rsidRDefault="007545F9" w:rsidP="0043515B">
      <w:pPr>
        <w:pStyle w:val="CMDOutput"/>
      </w:pPr>
      <w:r>
        <w:t xml:space="preserve">  </w:t>
      </w:r>
      <w:r w:rsidR="005659FF" w:rsidRPr="005659FF">
        <w:rPr>
          <w:highlight w:val="yellow"/>
        </w:rPr>
        <w:t>CSR1kv</w:t>
      </w:r>
      <w:r w:rsidR="005659FF" w:rsidRPr="005659FF">
        <w:t>:</w:t>
      </w:r>
    </w:p>
    <w:p w14:paraId="4DD8BA9C" w14:textId="4D73204E" w:rsidR="005659FF" w:rsidRPr="005659FF" w:rsidRDefault="007545F9" w:rsidP="0043515B">
      <w:pPr>
        <w:pStyle w:val="CMDOutput"/>
      </w:pPr>
      <w:r>
        <w:t xml:space="preserve">    </w:t>
      </w:r>
      <w:r w:rsidR="005659FF" w:rsidRPr="005659FF">
        <w:t>connections:</w:t>
      </w:r>
    </w:p>
    <w:p w14:paraId="0E7BD4C2" w14:textId="3D0E606E" w:rsidR="005659FF" w:rsidRPr="005659FF" w:rsidRDefault="007545F9" w:rsidP="0043515B">
      <w:pPr>
        <w:pStyle w:val="CMDOutput"/>
      </w:pPr>
      <w:r>
        <w:t xml:space="preserve">      </w:t>
      </w:r>
      <w:r w:rsidR="005659FF" w:rsidRPr="005659FF">
        <w:t>cli:</w:t>
      </w:r>
    </w:p>
    <w:p w14:paraId="3F9DC109" w14:textId="220F4B51" w:rsidR="005659FF" w:rsidRPr="005659FF" w:rsidRDefault="007545F9" w:rsidP="0043515B">
      <w:pPr>
        <w:pStyle w:val="CMDOutput"/>
      </w:pPr>
      <w:r>
        <w:t xml:space="preserve">        </w:t>
      </w:r>
      <w:proofErr w:type="spellStart"/>
      <w:r w:rsidR="005659FF" w:rsidRPr="005659FF">
        <w:rPr>
          <w:highlight w:val="yellow"/>
        </w:rPr>
        <w:t>ip</w:t>
      </w:r>
      <w:proofErr w:type="spellEnd"/>
      <w:r w:rsidR="005659FF" w:rsidRPr="005659FF">
        <w:rPr>
          <w:highlight w:val="yellow"/>
        </w:rPr>
        <w:t>:</w:t>
      </w:r>
      <w:r>
        <w:rPr>
          <w:highlight w:val="yellow"/>
        </w:rPr>
        <w:t xml:space="preserve"> </w:t>
      </w:r>
      <w:r w:rsidR="005659FF" w:rsidRPr="005659FF">
        <w:rPr>
          <w:highlight w:val="yellow"/>
        </w:rPr>
        <w:t>192.168.56.101</w:t>
      </w:r>
    </w:p>
    <w:p w14:paraId="220356B4" w14:textId="242CDA4F" w:rsidR="005659FF" w:rsidRPr="005659FF" w:rsidRDefault="007545F9" w:rsidP="0043515B">
      <w:pPr>
        <w:pStyle w:val="CMDOutput"/>
      </w:pPr>
      <w:r>
        <w:t xml:space="preserve">        </w:t>
      </w:r>
      <w:r w:rsidR="005659FF" w:rsidRPr="005659FF">
        <w:rPr>
          <w:highlight w:val="yellow"/>
        </w:rPr>
        <w:t>protocol:</w:t>
      </w:r>
      <w:r>
        <w:rPr>
          <w:highlight w:val="yellow"/>
        </w:rPr>
        <w:t xml:space="preserve"> </w:t>
      </w:r>
      <w:proofErr w:type="spellStart"/>
      <w:r w:rsidR="005659FF" w:rsidRPr="005659FF">
        <w:rPr>
          <w:highlight w:val="yellow"/>
        </w:rPr>
        <w:t>ssh</w:t>
      </w:r>
      <w:proofErr w:type="spellEnd"/>
      <w:r>
        <w:rPr>
          <w:highlight w:val="yellow"/>
        </w:rPr>
        <w:t xml:space="preserve"> </w:t>
      </w:r>
      <w:r w:rsidR="005659FF" w:rsidRPr="005659FF">
        <w:rPr>
          <w:highlight w:val="yellow"/>
        </w:rPr>
        <w:t>-o</w:t>
      </w:r>
      <w:r w:rsidR="009D7858">
        <w:rPr>
          <w:highlight w:val="yellow"/>
        </w:rPr>
        <w:t xml:space="preserve"> </w:t>
      </w:r>
      <w:proofErr w:type="spellStart"/>
      <w:r w:rsidR="005659FF" w:rsidRPr="005659FF">
        <w:rPr>
          <w:highlight w:val="yellow"/>
        </w:rPr>
        <w:t>KexAlgorithms</w:t>
      </w:r>
      <w:proofErr w:type="spellEnd"/>
      <w:r w:rsidR="005659FF" w:rsidRPr="005659FF">
        <w:rPr>
          <w:highlight w:val="yellow"/>
        </w:rPr>
        <w:t>=diffie-hellman-group14-sha1</w:t>
      </w:r>
    </w:p>
    <w:p w14:paraId="75220876" w14:textId="46F231FA" w:rsidR="005659FF" w:rsidRPr="005659FF" w:rsidRDefault="007545F9" w:rsidP="0043515B">
      <w:pPr>
        <w:pStyle w:val="CMDOutput"/>
      </w:pPr>
      <w:r>
        <w:t xml:space="preserve">    </w:t>
      </w:r>
      <w:r w:rsidR="005659FF" w:rsidRPr="005659FF">
        <w:t>credentials:</w:t>
      </w:r>
    </w:p>
    <w:p w14:paraId="35AB853D" w14:textId="0ADA9D7C" w:rsidR="005659FF" w:rsidRPr="005659FF" w:rsidRDefault="007545F9" w:rsidP="0043515B">
      <w:pPr>
        <w:pStyle w:val="CMDOutput"/>
      </w:pPr>
      <w:r>
        <w:t xml:space="preserve">      </w:t>
      </w:r>
      <w:r w:rsidR="005659FF" w:rsidRPr="005659FF">
        <w:t>default:</w:t>
      </w:r>
    </w:p>
    <w:p w14:paraId="10233E12" w14:textId="340FD9FC" w:rsidR="005659FF" w:rsidRPr="005659FF" w:rsidRDefault="007545F9" w:rsidP="0043515B">
      <w:pPr>
        <w:pStyle w:val="CMDOutput"/>
      </w:pPr>
      <w:r>
        <w:t xml:space="preserve">        </w:t>
      </w:r>
      <w:r w:rsidR="005659FF" w:rsidRPr="005659FF">
        <w:rPr>
          <w:highlight w:val="yellow"/>
        </w:rPr>
        <w:t>password:</w:t>
      </w:r>
      <w:r>
        <w:rPr>
          <w:highlight w:val="yellow"/>
        </w:rPr>
        <w:t xml:space="preserve"> </w:t>
      </w:r>
      <w:r w:rsidR="005659FF" w:rsidRPr="005659FF">
        <w:rPr>
          <w:highlight w:val="yellow"/>
        </w:rPr>
        <w:t>'%ENC{w5PDosOUw5fDosKQwpbCmMKH}'</w:t>
      </w:r>
    </w:p>
    <w:p w14:paraId="3310E1E7" w14:textId="46B04C55" w:rsidR="005659FF" w:rsidRPr="005659FF" w:rsidRDefault="007545F9" w:rsidP="0043515B">
      <w:pPr>
        <w:pStyle w:val="CMDOutput"/>
      </w:pPr>
      <w:r>
        <w:t xml:space="preserve">        </w:t>
      </w:r>
      <w:r w:rsidR="005659FF" w:rsidRPr="005659FF">
        <w:rPr>
          <w:highlight w:val="yellow"/>
        </w:rPr>
        <w:t>username:</w:t>
      </w:r>
      <w:r>
        <w:rPr>
          <w:highlight w:val="yellow"/>
        </w:rPr>
        <w:t xml:space="preserve"> </w:t>
      </w:r>
      <w:r w:rsidR="005659FF" w:rsidRPr="005659FF">
        <w:rPr>
          <w:highlight w:val="yellow"/>
        </w:rPr>
        <w:t>cisco</w:t>
      </w:r>
    </w:p>
    <w:p w14:paraId="29B71896" w14:textId="491369F6" w:rsidR="005659FF" w:rsidRPr="005659FF" w:rsidRDefault="007545F9" w:rsidP="0043515B">
      <w:pPr>
        <w:pStyle w:val="CMDOutput"/>
      </w:pPr>
      <w:r>
        <w:t xml:space="preserve">      </w:t>
      </w:r>
      <w:r w:rsidR="005659FF" w:rsidRPr="005659FF">
        <w:t>enable:</w:t>
      </w:r>
    </w:p>
    <w:p w14:paraId="7036F8C6" w14:textId="6FF4A0AE" w:rsidR="005659FF" w:rsidRPr="005659FF" w:rsidRDefault="007545F9" w:rsidP="0043515B">
      <w:pPr>
        <w:pStyle w:val="CMDOutput"/>
      </w:pPr>
      <w:r>
        <w:t xml:space="preserve">        </w:t>
      </w:r>
      <w:r w:rsidR="005659FF" w:rsidRPr="005659FF">
        <w:rPr>
          <w:highlight w:val="yellow"/>
        </w:rPr>
        <w:t>password:</w:t>
      </w:r>
      <w:r>
        <w:rPr>
          <w:highlight w:val="yellow"/>
        </w:rPr>
        <w:t xml:space="preserve"> </w:t>
      </w:r>
      <w:r w:rsidR="005659FF" w:rsidRPr="005659FF">
        <w:rPr>
          <w:highlight w:val="yellow"/>
        </w:rPr>
        <w:t>'%ASK{}'</w:t>
      </w:r>
    </w:p>
    <w:p w14:paraId="07F2AC4F" w14:textId="1655E2E9" w:rsidR="005659FF" w:rsidRPr="005659FF" w:rsidRDefault="007545F9" w:rsidP="0043515B">
      <w:pPr>
        <w:pStyle w:val="CMDOutput"/>
      </w:pPr>
      <w:r>
        <w:t xml:space="preserve">    </w:t>
      </w:r>
      <w:proofErr w:type="spellStart"/>
      <w:r w:rsidR="005659FF" w:rsidRPr="005659FF">
        <w:rPr>
          <w:highlight w:val="yellow"/>
        </w:rPr>
        <w:t>os</w:t>
      </w:r>
      <w:proofErr w:type="spellEnd"/>
      <w:r w:rsidR="005659FF" w:rsidRPr="005659FF">
        <w:rPr>
          <w:highlight w:val="yellow"/>
        </w:rPr>
        <w:t>:</w:t>
      </w:r>
      <w:r>
        <w:rPr>
          <w:highlight w:val="yellow"/>
        </w:rPr>
        <w:t xml:space="preserve"> </w:t>
      </w:r>
      <w:proofErr w:type="spellStart"/>
      <w:r w:rsidR="005659FF" w:rsidRPr="005659FF">
        <w:rPr>
          <w:highlight w:val="yellow"/>
        </w:rPr>
        <w:t>iosxe</w:t>
      </w:r>
      <w:proofErr w:type="spellEnd"/>
    </w:p>
    <w:p w14:paraId="03C9073A" w14:textId="11DEF107" w:rsidR="005659FF" w:rsidRPr="005659FF" w:rsidRDefault="007545F9" w:rsidP="0043515B">
      <w:pPr>
        <w:pStyle w:val="CMDOutput"/>
      </w:pPr>
      <w:r>
        <w:t xml:space="preserve">    </w:t>
      </w:r>
      <w:r w:rsidR="005659FF" w:rsidRPr="005659FF">
        <w:t>type:</w:t>
      </w:r>
      <w:r>
        <w:t xml:space="preserve"> </w:t>
      </w:r>
      <w:proofErr w:type="spellStart"/>
      <w:r w:rsidR="005659FF" w:rsidRPr="005659FF">
        <w:t>iosxe</w:t>
      </w:r>
      <w:proofErr w:type="spellEnd"/>
    </w:p>
    <w:p w14:paraId="5226FC35" w14:textId="68ACC8AD" w:rsidR="005659FF" w:rsidRPr="005659FF" w:rsidRDefault="005659FF" w:rsidP="005659FF">
      <w:pPr>
        <w:pStyle w:val="CMD"/>
      </w:pPr>
      <w:r w:rsidRPr="005659FF">
        <w:t>(csr1kv)</w:t>
      </w:r>
      <w:r w:rsidR="007545F9">
        <w:t xml:space="preserve"> </w:t>
      </w:r>
      <w:proofErr w:type="spellStart"/>
      <w:r w:rsidRPr="005659FF">
        <w:t>devasc@labvm</w:t>
      </w:r>
      <w:proofErr w:type="spellEnd"/>
      <w:r w:rsidRPr="005659FF">
        <w:t>:~/labs/</w:t>
      </w:r>
      <w:proofErr w:type="spellStart"/>
      <w:r w:rsidRPr="005659FF">
        <w:t>devnet-src</w:t>
      </w:r>
      <w:proofErr w:type="spellEnd"/>
      <w:r w:rsidRPr="005659FF">
        <w:t>/</w:t>
      </w:r>
      <w:proofErr w:type="spellStart"/>
      <w:r w:rsidRPr="005659FF">
        <w:t>pyats</w:t>
      </w:r>
      <w:proofErr w:type="spellEnd"/>
      <w:r w:rsidRPr="005659FF">
        <w:t>/csr1kv$</w:t>
      </w:r>
      <w:r w:rsidR="007545F9">
        <w:t xml:space="preserve"> </w:t>
      </w:r>
    </w:p>
    <w:p w14:paraId="2B77AC51" w14:textId="3E7DDE26" w:rsidR="00F84BE2" w:rsidRPr="007A2D8D" w:rsidRDefault="000275CE" w:rsidP="00F84BE2">
      <w:pPr>
        <w:pStyle w:val="Heading3"/>
      </w:pPr>
      <w:r>
        <w:t>Use</w:t>
      </w:r>
      <w:r w:rsidR="007545F9">
        <w:t xml:space="preserve"> </w:t>
      </w:r>
      <w:r w:rsidR="00F84BE2">
        <w:t>Genie</w:t>
      </w:r>
      <w:r w:rsidR="007545F9">
        <w:t xml:space="preserve"> </w:t>
      </w:r>
      <w:r w:rsidR="00F84BE2">
        <w:t>t</w:t>
      </w:r>
      <w:r w:rsidR="00F64602">
        <w:t>o</w:t>
      </w:r>
      <w:r w:rsidR="007545F9">
        <w:t xml:space="preserve"> </w:t>
      </w:r>
      <w:r w:rsidR="00F64602">
        <w:t>parse</w:t>
      </w:r>
      <w:r w:rsidR="007545F9">
        <w:t xml:space="preserve"> </w:t>
      </w:r>
      <w:r w:rsidR="00C87B7C">
        <w:t>output from the</w:t>
      </w:r>
      <w:r w:rsidR="006E14BC">
        <w:t xml:space="preserve"> show </w:t>
      </w:r>
      <w:proofErr w:type="spellStart"/>
      <w:r w:rsidR="006E14BC">
        <w:t>ip</w:t>
      </w:r>
      <w:proofErr w:type="spellEnd"/>
      <w:r w:rsidR="006E14BC">
        <w:t xml:space="preserve"> interface brief command </w:t>
      </w:r>
      <w:r w:rsidR="00F64602">
        <w:t>into</w:t>
      </w:r>
      <w:r w:rsidR="007545F9">
        <w:t xml:space="preserve"> </w:t>
      </w:r>
      <w:r w:rsidR="00F64602">
        <w:t>JSON</w:t>
      </w:r>
      <w:r w:rsidR="00F84BE2">
        <w:t>.</w:t>
      </w:r>
    </w:p>
    <w:p w14:paraId="0CD94253" w14:textId="607CAC0A" w:rsidR="009D7858" w:rsidRDefault="009D7858" w:rsidP="009D7858">
      <w:pPr>
        <w:pStyle w:val="SubStepAlpha"/>
      </w:pPr>
      <w:r w:rsidRPr="0096687F">
        <w:t>If</w:t>
      </w:r>
      <w:r>
        <w:t xml:space="preserve"> </w:t>
      </w:r>
      <w:r w:rsidRPr="0096687F">
        <w:t>you</w:t>
      </w:r>
      <w:r>
        <w:t xml:space="preserve"> </w:t>
      </w:r>
      <w:r w:rsidRPr="0096687F">
        <w:t>have</w:t>
      </w:r>
      <w:r>
        <w:t xml:space="preserve"> </w:t>
      </w:r>
      <w:r w:rsidRPr="0096687F">
        <w:t>not</w:t>
      </w:r>
      <w:r>
        <w:t xml:space="preserve"> </w:t>
      </w:r>
      <w:r w:rsidRPr="0096687F">
        <w:t>already</w:t>
      </w:r>
      <w:r>
        <w:t xml:space="preserve"> </w:t>
      </w:r>
      <w:r w:rsidRPr="0096687F">
        <w:t>completed</w:t>
      </w:r>
      <w:r>
        <w:t xml:space="preserve"> the </w:t>
      </w:r>
      <w:r w:rsidRPr="00F8027B">
        <w:rPr>
          <w:b/>
          <w:bCs/>
        </w:rPr>
        <w:t>Lab</w:t>
      </w:r>
      <w:r>
        <w:rPr>
          <w:b/>
          <w:bCs/>
        </w:rPr>
        <w:t xml:space="preserve"> </w:t>
      </w:r>
      <w:r w:rsidRPr="00F8027B">
        <w:rPr>
          <w:b/>
          <w:bCs/>
        </w:rPr>
        <w:t>-</w:t>
      </w:r>
      <w:r>
        <w:rPr>
          <w:b/>
          <w:bCs/>
        </w:rPr>
        <w:t xml:space="preserve"> </w:t>
      </w:r>
      <w:r w:rsidRPr="00F8027B">
        <w:rPr>
          <w:b/>
          <w:bCs/>
        </w:rPr>
        <w:t>Install</w:t>
      </w:r>
      <w:r>
        <w:rPr>
          <w:b/>
          <w:bCs/>
        </w:rPr>
        <w:t xml:space="preserve"> </w:t>
      </w:r>
      <w:r w:rsidRPr="00F8027B">
        <w:rPr>
          <w:b/>
          <w:bCs/>
        </w:rPr>
        <w:t>the</w:t>
      </w:r>
      <w:r>
        <w:rPr>
          <w:b/>
          <w:bCs/>
        </w:rPr>
        <w:t xml:space="preserve"> </w:t>
      </w:r>
      <w:r w:rsidRPr="00F8027B">
        <w:rPr>
          <w:b/>
          <w:bCs/>
        </w:rPr>
        <w:t>CSR1kv</w:t>
      </w:r>
      <w:r>
        <w:rPr>
          <w:b/>
          <w:bCs/>
        </w:rPr>
        <w:t xml:space="preserve"> </w:t>
      </w:r>
      <w:r w:rsidRPr="00F8027B">
        <w:rPr>
          <w:b/>
          <w:bCs/>
        </w:rPr>
        <w:t>VM</w:t>
      </w:r>
      <w:r w:rsidRPr="0096687F">
        <w:t>,</w:t>
      </w:r>
      <w:r>
        <w:t xml:space="preserve"> </w:t>
      </w:r>
      <w:r w:rsidRPr="0096687F">
        <w:t>do</w:t>
      </w:r>
      <w:r>
        <w:t xml:space="preserve"> </w:t>
      </w:r>
      <w:r w:rsidRPr="0096687F">
        <w:t>so</w:t>
      </w:r>
      <w:r>
        <w:t xml:space="preserve"> </w:t>
      </w:r>
      <w:r w:rsidRPr="0096687F">
        <w:t>now.</w:t>
      </w:r>
      <w:r>
        <w:t xml:space="preserve"> </w:t>
      </w:r>
      <w:r w:rsidRPr="0096687F">
        <w:t>If</w:t>
      </w:r>
      <w:r>
        <w:t xml:space="preserve"> </w:t>
      </w:r>
      <w:r w:rsidRPr="0096687F">
        <w:t>you</w:t>
      </w:r>
      <w:r>
        <w:t xml:space="preserve"> </w:t>
      </w:r>
      <w:r w:rsidRPr="0096687F">
        <w:t>have</w:t>
      </w:r>
      <w:r>
        <w:t xml:space="preserve"> </w:t>
      </w:r>
      <w:r w:rsidRPr="0096687F">
        <w:t>already</w:t>
      </w:r>
      <w:r>
        <w:t xml:space="preserve"> </w:t>
      </w:r>
      <w:r w:rsidRPr="0096687F">
        <w:t>completed</w:t>
      </w:r>
      <w:r>
        <w:t xml:space="preserve"> </w:t>
      </w:r>
      <w:r w:rsidRPr="0096687F">
        <w:t>that</w:t>
      </w:r>
      <w:r>
        <w:t xml:space="preserve"> </w:t>
      </w:r>
      <w:r w:rsidRPr="0096687F">
        <w:t>lab,</w:t>
      </w:r>
      <w:r>
        <w:t xml:space="preserve"> </w:t>
      </w:r>
      <w:r w:rsidRPr="0096687F">
        <w:t>launch</w:t>
      </w:r>
      <w:r>
        <w:t xml:space="preserve"> </w:t>
      </w:r>
      <w:r w:rsidRPr="0096687F">
        <w:t>the</w:t>
      </w:r>
      <w:r>
        <w:t xml:space="preserve"> CSR1kv VM </w:t>
      </w:r>
      <w:r w:rsidRPr="0096687F">
        <w:t>now.</w:t>
      </w:r>
    </w:p>
    <w:p w14:paraId="3D0B5EBF" w14:textId="23004FE3" w:rsidR="009D7858" w:rsidRDefault="009D7858" w:rsidP="009D7858">
      <w:pPr>
        <w:pStyle w:val="SubStepAlpha"/>
      </w:pPr>
      <w:r>
        <w:t xml:space="preserve">In the CSR1kv VM, enter the command </w:t>
      </w:r>
      <w:r w:rsidRPr="00243F4D">
        <w:rPr>
          <w:b/>
          <w:bCs/>
        </w:rPr>
        <w:t xml:space="preserve">show </w:t>
      </w:r>
      <w:proofErr w:type="spellStart"/>
      <w:r w:rsidRPr="00243F4D">
        <w:rPr>
          <w:b/>
          <w:bCs/>
        </w:rPr>
        <w:t>ip</w:t>
      </w:r>
      <w:proofErr w:type="spellEnd"/>
      <w:r w:rsidRPr="00243F4D">
        <w:rPr>
          <w:b/>
          <w:bCs/>
        </w:rPr>
        <w:t xml:space="preserve"> interface brief</w:t>
      </w:r>
      <w:r>
        <w:t xml:space="preserve"> from privileged exec mode. Your address may be incremented to some other address other than 192.168.56.101.</w:t>
      </w:r>
      <w:r w:rsidRPr="003A7B80">
        <w:t xml:space="preserve"> </w:t>
      </w:r>
      <w:r>
        <w:t>Make note of the IPv4 address for your CSR1kv VM. You will use it later in the lab.</w:t>
      </w:r>
    </w:p>
    <w:p w14:paraId="783EAA9D" w14:textId="77777777" w:rsidR="009D7858" w:rsidRPr="00243F4D" w:rsidRDefault="009D7858" w:rsidP="009D7858">
      <w:pPr>
        <w:pStyle w:val="CMD"/>
        <w:rPr>
          <w:b/>
          <w:bCs/>
        </w:rPr>
      </w:pPr>
      <w:r>
        <w:t xml:space="preserve">CSR1kv&gt; </w:t>
      </w:r>
      <w:proofErr w:type="spellStart"/>
      <w:r>
        <w:rPr>
          <w:b/>
          <w:bCs/>
        </w:rPr>
        <w:t>en</w:t>
      </w:r>
      <w:proofErr w:type="spellEnd"/>
    </w:p>
    <w:p w14:paraId="17243216" w14:textId="77777777" w:rsidR="009D7858" w:rsidRDefault="009D7858" w:rsidP="009D7858">
      <w:pPr>
        <w:pStyle w:val="CMD"/>
      </w:pPr>
      <w:r>
        <w:t xml:space="preserve">CSR1kv# </w:t>
      </w:r>
      <w:r w:rsidRPr="003A7B80">
        <w:rPr>
          <w:b/>
          <w:bCs/>
        </w:rPr>
        <w:t xml:space="preserve">show </w:t>
      </w:r>
      <w:proofErr w:type="spellStart"/>
      <w:r w:rsidRPr="003A7B80">
        <w:rPr>
          <w:b/>
          <w:bCs/>
        </w:rPr>
        <w:t>ip</w:t>
      </w:r>
      <w:proofErr w:type="spellEnd"/>
      <w:r w:rsidRPr="003A7B80">
        <w:rPr>
          <w:b/>
          <w:bCs/>
        </w:rPr>
        <w:t xml:space="preserve"> interface brief</w:t>
      </w:r>
    </w:p>
    <w:p w14:paraId="62A242F1" w14:textId="77777777" w:rsidR="009D7858" w:rsidRDefault="009D7858" w:rsidP="00A45406">
      <w:pPr>
        <w:pStyle w:val="CMDOutput"/>
      </w:pPr>
      <w:r>
        <w:t>Interface              IP-Address      OK? Method Status                Protocol</w:t>
      </w:r>
    </w:p>
    <w:p w14:paraId="05EF064C" w14:textId="77777777" w:rsidR="009D7858" w:rsidRDefault="009D7858" w:rsidP="00A45406">
      <w:pPr>
        <w:pStyle w:val="CMDOutput"/>
      </w:pPr>
      <w:r>
        <w:t xml:space="preserve">GigabitEthernet1       </w:t>
      </w:r>
      <w:proofErr w:type="gramStart"/>
      <w:r w:rsidRPr="003A7B80">
        <w:rPr>
          <w:highlight w:val="yellow"/>
        </w:rPr>
        <w:t>192.168.56.101</w:t>
      </w:r>
      <w:r>
        <w:t xml:space="preserve">  YES</w:t>
      </w:r>
      <w:proofErr w:type="gramEnd"/>
      <w:r>
        <w:t xml:space="preserve"> DHCP   up                    </w:t>
      </w:r>
      <w:proofErr w:type="spellStart"/>
      <w:r>
        <w:t>up</w:t>
      </w:r>
      <w:proofErr w:type="spellEnd"/>
      <w:r>
        <w:t xml:space="preserve">      </w:t>
      </w:r>
    </w:p>
    <w:p w14:paraId="3DD156EB" w14:textId="77777777" w:rsidR="009D7858" w:rsidRDefault="009D7858" w:rsidP="009D7858">
      <w:pPr>
        <w:pStyle w:val="CMD"/>
      </w:pPr>
      <w:r>
        <w:t>CSR1kv#</w:t>
      </w:r>
    </w:p>
    <w:p w14:paraId="291A7BE4" w14:textId="013AC8E2" w:rsidR="00F84BE2" w:rsidRDefault="00F64602" w:rsidP="00A73453">
      <w:pPr>
        <w:pStyle w:val="SubStepAlpha"/>
      </w:pPr>
      <w:r>
        <w:t>Using</w:t>
      </w:r>
      <w:r w:rsidR="007545F9">
        <w:t xml:space="preserve"> </w:t>
      </w:r>
      <w:r>
        <w:t>your</w:t>
      </w:r>
      <w:r w:rsidR="007545F9">
        <w:t xml:space="preserve"> </w:t>
      </w:r>
      <w:r>
        <w:t>testbed</w:t>
      </w:r>
      <w:r w:rsidR="007545F9">
        <w:t xml:space="preserve"> </w:t>
      </w:r>
      <w:r>
        <w:t>YAML</w:t>
      </w:r>
      <w:r w:rsidR="007545F9">
        <w:t xml:space="preserve"> </w:t>
      </w:r>
      <w:r>
        <w:t>file,</w:t>
      </w:r>
      <w:r w:rsidR="007545F9">
        <w:t xml:space="preserve"> </w:t>
      </w:r>
      <w:r>
        <w:t>invoke</w:t>
      </w:r>
      <w:r w:rsidR="007545F9">
        <w:t xml:space="preserve"> </w:t>
      </w:r>
      <w:r>
        <w:t>Genie</w:t>
      </w:r>
      <w:r w:rsidR="007545F9">
        <w:t xml:space="preserve"> </w:t>
      </w:r>
      <w:r>
        <w:t>to</w:t>
      </w:r>
      <w:r w:rsidR="007545F9">
        <w:t xml:space="preserve"> </w:t>
      </w:r>
      <w:r>
        <w:t>parse</w:t>
      </w:r>
      <w:r w:rsidR="007545F9">
        <w:t xml:space="preserve"> </w:t>
      </w:r>
      <w:r>
        <w:t>unstructured</w:t>
      </w:r>
      <w:r w:rsidR="007545F9">
        <w:t xml:space="preserve"> </w:t>
      </w:r>
      <w:r>
        <w:t>output</w:t>
      </w:r>
      <w:r w:rsidR="007545F9">
        <w:t xml:space="preserve"> </w:t>
      </w:r>
      <w:r>
        <w:t>from</w:t>
      </w:r>
      <w:r w:rsidR="007545F9">
        <w:t xml:space="preserve"> </w:t>
      </w:r>
      <w:r>
        <w:t>the</w:t>
      </w:r>
      <w:r w:rsidR="007545F9">
        <w:t xml:space="preserve"> </w:t>
      </w:r>
      <w:r w:rsidRPr="0094046B">
        <w:rPr>
          <w:b/>
          <w:bCs/>
        </w:rPr>
        <w:t>show</w:t>
      </w:r>
      <w:r w:rsidR="007545F9">
        <w:rPr>
          <w:b/>
          <w:bCs/>
        </w:rPr>
        <w:t xml:space="preserve"> </w:t>
      </w:r>
      <w:proofErr w:type="spellStart"/>
      <w:r w:rsidR="0094046B">
        <w:rPr>
          <w:b/>
          <w:bCs/>
        </w:rPr>
        <w:t>ip</w:t>
      </w:r>
      <w:proofErr w:type="spellEnd"/>
      <w:r w:rsidR="007545F9">
        <w:rPr>
          <w:b/>
          <w:bCs/>
        </w:rPr>
        <w:t xml:space="preserve"> </w:t>
      </w:r>
      <w:r w:rsidR="0094046B">
        <w:rPr>
          <w:b/>
          <w:bCs/>
        </w:rPr>
        <w:t>interface</w:t>
      </w:r>
      <w:r w:rsidR="007545F9">
        <w:rPr>
          <w:b/>
          <w:bCs/>
        </w:rPr>
        <w:t xml:space="preserve"> </w:t>
      </w:r>
      <w:r w:rsidR="0094046B">
        <w:rPr>
          <w:b/>
          <w:bCs/>
        </w:rPr>
        <w:t>brief</w:t>
      </w:r>
      <w:r w:rsidR="007545F9">
        <w:t xml:space="preserve"> </w:t>
      </w:r>
      <w:r>
        <w:t>command</w:t>
      </w:r>
      <w:r w:rsidR="007545F9">
        <w:t xml:space="preserve"> </w:t>
      </w:r>
      <w:r>
        <w:t>into</w:t>
      </w:r>
      <w:r w:rsidR="007545F9">
        <w:t xml:space="preserve"> </w:t>
      </w:r>
      <w:r>
        <w:t>structured</w:t>
      </w:r>
      <w:r w:rsidR="007545F9">
        <w:t xml:space="preserve"> </w:t>
      </w:r>
      <w:r>
        <w:t>JSON</w:t>
      </w:r>
      <w:r w:rsidR="00F84BE2">
        <w:t>.</w:t>
      </w:r>
      <w:r w:rsidR="007545F9">
        <w:t xml:space="preserve"> </w:t>
      </w:r>
      <w:r w:rsidR="008606F5">
        <w:t>This</w:t>
      </w:r>
      <w:r w:rsidR="007545F9">
        <w:t xml:space="preserve"> </w:t>
      </w:r>
      <w:r w:rsidR="008606F5">
        <w:t>command</w:t>
      </w:r>
      <w:r w:rsidR="007545F9">
        <w:t xml:space="preserve"> </w:t>
      </w:r>
      <w:r w:rsidR="008606F5">
        <w:t>includes</w:t>
      </w:r>
      <w:r w:rsidR="007545F9">
        <w:t xml:space="preserve"> </w:t>
      </w:r>
      <w:r w:rsidR="008606F5">
        <w:t>the</w:t>
      </w:r>
      <w:r w:rsidR="007545F9">
        <w:t xml:space="preserve"> </w:t>
      </w:r>
      <w:r w:rsidR="008606F5">
        <w:t>IOS</w:t>
      </w:r>
      <w:r w:rsidR="007545F9">
        <w:t xml:space="preserve"> </w:t>
      </w:r>
      <w:r w:rsidR="008606F5">
        <w:t>command</w:t>
      </w:r>
      <w:r w:rsidR="007545F9">
        <w:t xml:space="preserve"> </w:t>
      </w:r>
      <w:r w:rsidR="008606F5">
        <w:t>to</w:t>
      </w:r>
      <w:r w:rsidR="007545F9">
        <w:t xml:space="preserve"> </w:t>
      </w:r>
      <w:r w:rsidR="008606F5">
        <w:t>be</w:t>
      </w:r>
      <w:r w:rsidR="007545F9">
        <w:t xml:space="preserve"> </w:t>
      </w:r>
      <w:r w:rsidR="008606F5">
        <w:t>parsed</w:t>
      </w:r>
      <w:r w:rsidR="007545F9">
        <w:t xml:space="preserve"> </w:t>
      </w:r>
      <w:r w:rsidR="00CB62EF">
        <w:t>(</w:t>
      </w:r>
      <w:r w:rsidR="008606F5" w:rsidRPr="008606F5">
        <w:rPr>
          <w:b/>
          <w:bCs/>
        </w:rPr>
        <w:t>show</w:t>
      </w:r>
      <w:r w:rsidR="007545F9">
        <w:rPr>
          <w:b/>
          <w:bCs/>
        </w:rPr>
        <w:t xml:space="preserve"> </w:t>
      </w:r>
      <w:proofErr w:type="spellStart"/>
      <w:r w:rsidR="008606F5" w:rsidRPr="008606F5">
        <w:rPr>
          <w:b/>
          <w:bCs/>
        </w:rPr>
        <w:t>ip</w:t>
      </w:r>
      <w:proofErr w:type="spellEnd"/>
      <w:r w:rsidR="007545F9">
        <w:rPr>
          <w:b/>
          <w:bCs/>
        </w:rPr>
        <w:t xml:space="preserve"> </w:t>
      </w:r>
      <w:r w:rsidR="008606F5" w:rsidRPr="008606F5">
        <w:rPr>
          <w:b/>
          <w:bCs/>
        </w:rPr>
        <w:t>interface</w:t>
      </w:r>
      <w:r w:rsidR="007545F9">
        <w:rPr>
          <w:b/>
          <w:bCs/>
        </w:rPr>
        <w:t xml:space="preserve"> </w:t>
      </w:r>
      <w:r w:rsidR="008606F5" w:rsidRPr="008606F5">
        <w:rPr>
          <w:b/>
          <w:bCs/>
        </w:rPr>
        <w:t>brief</w:t>
      </w:r>
      <w:r w:rsidR="00CB62EF">
        <w:t>)</w:t>
      </w:r>
      <w:r w:rsidR="008606F5">
        <w:t>,</w:t>
      </w:r>
      <w:r w:rsidR="007545F9">
        <w:t xml:space="preserve"> </w:t>
      </w:r>
      <w:r w:rsidR="008606F5">
        <w:t>the</w:t>
      </w:r>
      <w:r w:rsidR="007545F9">
        <w:t xml:space="preserve"> </w:t>
      </w:r>
      <w:r w:rsidR="008606F5">
        <w:t>YAML</w:t>
      </w:r>
      <w:r w:rsidR="007545F9">
        <w:t xml:space="preserve"> </w:t>
      </w:r>
      <w:r w:rsidR="008606F5">
        <w:t>testbed</w:t>
      </w:r>
      <w:r w:rsidR="007545F9">
        <w:t xml:space="preserve"> </w:t>
      </w:r>
      <w:r w:rsidR="008606F5">
        <w:t>file</w:t>
      </w:r>
      <w:r w:rsidR="007545F9">
        <w:t xml:space="preserve"> </w:t>
      </w:r>
      <w:r w:rsidR="00CB62EF">
        <w:t>(</w:t>
      </w:r>
      <w:proofErr w:type="spellStart"/>
      <w:r w:rsidR="008606F5" w:rsidRPr="008606F5">
        <w:rPr>
          <w:b/>
          <w:bCs/>
        </w:rPr>
        <w:t>testbed.yml</w:t>
      </w:r>
      <w:proofErr w:type="spellEnd"/>
      <w:r w:rsidR="00CB62EF">
        <w:t>)</w:t>
      </w:r>
      <w:r w:rsidR="008606F5">
        <w:t>,</w:t>
      </w:r>
      <w:r w:rsidR="007545F9">
        <w:t xml:space="preserve"> </w:t>
      </w:r>
      <w:r w:rsidR="008606F5">
        <w:t>and</w:t>
      </w:r>
      <w:r w:rsidR="007545F9">
        <w:t xml:space="preserve"> </w:t>
      </w:r>
      <w:r w:rsidR="008606F5">
        <w:t>the</w:t>
      </w:r>
      <w:r w:rsidR="007545F9">
        <w:t xml:space="preserve"> </w:t>
      </w:r>
      <w:r w:rsidR="008606F5">
        <w:t>specified</w:t>
      </w:r>
      <w:r w:rsidR="007545F9">
        <w:t xml:space="preserve"> </w:t>
      </w:r>
      <w:r w:rsidR="008606F5">
        <w:t>device</w:t>
      </w:r>
      <w:r w:rsidR="007545F9">
        <w:t xml:space="preserve"> </w:t>
      </w:r>
      <w:r w:rsidR="008606F5">
        <w:t>in</w:t>
      </w:r>
      <w:r w:rsidR="007545F9">
        <w:t xml:space="preserve"> </w:t>
      </w:r>
      <w:r w:rsidR="008606F5">
        <w:t>the</w:t>
      </w:r>
      <w:r w:rsidR="007545F9">
        <w:t xml:space="preserve"> </w:t>
      </w:r>
      <w:r w:rsidR="008606F5">
        <w:t>testbed</w:t>
      </w:r>
      <w:r w:rsidR="007545F9">
        <w:t xml:space="preserve"> </w:t>
      </w:r>
      <w:r w:rsidR="008606F5">
        <w:t>file</w:t>
      </w:r>
      <w:r w:rsidR="007545F9">
        <w:t xml:space="preserve"> </w:t>
      </w:r>
      <w:r w:rsidR="00CB62EF">
        <w:t>(</w:t>
      </w:r>
      <w:r w:rsidR="008606F5" w:rsidRPr="008606F5">
        <w:rPr>
          <w:b/>
          <w:bCs/>
        </w:rPr>
        <w:t>CSR1kv</w:t>
      </w:r>
      <w:r w:rsidR="00CB62EF">
        <w:t>)</w:t>
      </w:r>
      <w:r w:rsidR="008606F5">
        <w:t>.</w:t>
      </w:r>
      <w:r w:rsidR="008E6313">
        <w:t xml:space="preserve"> </w:t>
      </w:r>
    </w:p>
    <w:p w14:paraId="192AE347" w14:textId="012388FD" w:rsidR="0094046B" w:rsidRPr="00CF1957" w:rsidRDefault="0094046B" w:rsidP="0094046B">
      <w:pPr>
        <w:pStyle w:val="CMD"/>
      </w:pPr>
      <w:r w:rsidRPr="00CF1957">
        <w:lastRenderedPageBreak/>
        <w:t>(csr1kv)</w:t>
      </w:r>
      <w:r w:rsidR="007545F9">
        <w:t xml:space="preserve"> </w:t>
      </w:r>
      <w:proofErr w:type="spellStart"/>
      <w:r w:rsidRPr="00CF1957">
        <w:t>devasc@labvm</w:t>
      </w:r>
      <w:proofErr w:type="spellEnd"/>
      <w:r w:rsidRPr="00CF1957">
        <w:t>:~/labs/</w:t>
      </w:r>
      <w:proofErr w:type="spellStart"/>
      <w:r w:rsidRPr="00CF1957">
        <w:t>devnet-src</w:t>
      </w:r>
      <w:proofErr w:type="spellEnd"/>
      <w:r w:rsidRPr="00CF1957">
        <w:t>/</w:t>
      </w:r>
      <w:proofErr w:type="spellStart"/>
      <w:r w:rsidRPr="00CF1957">
        <w:t>pyats</w:t>
      </w:r>
      <w:proofErr w:type="spellEnd"/>
      <w:r w:rsidRPr="00CF1957">
        <w:t>/csr1kv$</w:t>
      </w:r>
      <w:r w:rsidR="007545F9">
        <w:t xml:space="preserve"> </w:t>
      </w:r>
      <w:r w:rsidRPr="00CF1957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CF1957">
        <w:rPr>
          <w:b/>
          <w:bCs/>
        </w:rPr>
        <w:t>parse</w:t>
      </w:r>
      <w:r w:rsidR="007545F9">
        <w:rPr>
          <w:b/>
          <w:bCs/>
        </w:rPr>
        <w:t xml:space="preserve"> </w:t>
      </w:r>
      <w:r w:rsidRPr="00CF1957">
        <w:rPr>
          <w:b/>
          <w:bCs/>
        </w:rPr>
        <w:t>"show</w:t>
      </w:r>
      <w:r w:rsidR="007545F9">
        <w:rPr>
          <w:b/>
          <w:bCs/>
        </w:rPr>
        <w:t xml:space="preserve"> </w:t>
      </w:r>
      <w:proofErr w:type="spellStart"/>
      <w:r w:rsidRPr="00CF1957">
        <w:rPr>
          <w:b/>
          <w:bCs/>
        </w:rPr>
        <w:t>ip</w:t>
      </w:r>
      <w:proofErr w:type="spellEnd"/>
      <w:r w:rsidR="007545F9">
        <w:rPr>
          <w:b/>
          <w:bCs/>
        </w:rPr>
        <w:t xml:space="preserve"> </w:t>
      </w:r>
      <w:r w:rsidRPr="00CF1957">
        <w:rPr>
          <w:b/>
          <w:bCs/>
        </w:rPr>
        <w:t>interface</w:t>
      </w:r>
      <w:r w:rsidR="007545F9">
        <w:rPr>
          <w:b/>
          <w:bCs/>
        </w:rPr>
        <w:t xml:space="preserve"> </w:t>
      </w:r>
      <w:r w:rsidRPr="00CF1957">
        <w:rPr>
          <w:b/>
          <w:bCs/>
        </w:rPr>
        <w:t>brief"</w:t>
      </w:r>
      <w:r w:rsidR="007545F9">
        <w:rPr>
          <w:b/>
          <w:bCs/>
        </w:rPr>
        <w:t xml:space="preserve"> </w:t>
      </w:r>
      <w:r w:rsidRPr="00CF1957">
        <w:rPr>
          <w:b/>
          <w:bCs/>
        </w:rPr>
        <w:t>--testbed-file</w:t>
      </w:r>
      <w:r w:rsidR="007545F9">
        <w:rPr>
          <w:b/>
          <w:bCs/>
        </w:rPr>
        <w:t xml:space="preserve"> </w:t>
      </w:r>
      <w:proofErr w:type="spellStart"/>
      <w:r w:rsidRPr="00CF1957">
        <w:rPr>
          <w:b/>
          <w:bCs/>
        </w:rPr>
        <w:t>yaml</w:t>
      </w:r>
      <w:proofErr w:type="spellEnd"/>
      <w:r w:rsidRPr="00CF1957">
        <w:rPr>
          <w:b/>
          <w:bCs/>
        </w:rPr>
        <w:t>/</w:t>
      </w:r>
      <w:proofErr w:type="spellStart"/>
      <w:r w:rsidRPr="00CF1957">
        <w:rPr>
          <w:b/>
          <w:bCs/>
        </w:rPr>
        <w:t>testbed.yml</w:t>
      </w:r>
      <w:proofErr w:type="spellEnd"/>
      <w:r w:rsidR="007545F9">
        <w:rPr>
          <w:b/>
          <w:bCs/>
        </w:rPr>
        <w:t xml:space="preserve"> </w:t>
      </w:r>
      <w:r w:rsidRPr="00CF1957">
        <w:rPr>
          <w:b/>
          <w:bCs/>
        </w:rPr>
        <w:t>--devices</w:t>
      </w:r>
      <w:r w:rsidR="007545F9">
        <w:rPr>
          <w:b/>
          <w:bCs/>
        </w:rPr>
        <w:t xml:space="preserve"> </w:t>
      </w:r>
      <w:r w:rsidRPr="00CF1957">
        <w:rPr>
          <w:b/>
          <w:bCs/>
        </w:rPr>
        <w:t>CSR1kv</w:t>
      </w:r>
    </w:p>
    <w:p w14:paraId="1D5DCA73" w14:textId="6499C772" w:rsidR="0094046B" w:rsidRPr="00CF1957" w:rsidRDefault="0094046B" w:rsidP="000E2ACD">
      <w:pPr>
        <w:pStyle w:val="CMD"/>
      </w:pPr>
      <w:r w:rsidRPr="00CF1957">
        <w:t>Enter</w:t>
      </w:r>
      <w:r w:rsidR="007545F9">
        <w:t xml:space="preserve"> </w:t>
      </w:r>
      <w:r w:rsidRPr="00CF1957">
        <w:t>enable</w:t>
      </w:r>
      <w:r w:rsidR="007545F9">
        <w:t xml:space="preserve"> </w:t>
      </w:r>
      <w:r w:rsidRPr="00CF1957">
        <w:t>password</w:t>
      </w:r>
      <w:r w:rsidR="007545F9">
        <w:t xml:space="preserve"> </w:t>
      </w:r>
      <w:r w:rsidRPr="00CF1957">
        <w:t>for</w:t>
      </w:r>
      <w:r w:rsidR="007545F9">
        <w:t xml:space="preserve"> </w:t>
      </w:r>
      <w:r w:rsidRPr="00CF1957">
        <w:t>device</w:t>
      </w:r>
      <w:r w:rsidR="007545F9">
        <w:t xml:space="preserve"> </w:t>
      </w:r>
      <w:r w:rsidRPr="00CF1957">
        <w:t>CSR1kv:</w:t>
      </w:r>
      <w:r w:rsidR="007545F9">
        <w:t xml:space="preserve"> </w:t>
      </w:r>
      <w:r w:rsidR="000E2ACD" w:rsidRPr="000E2ACD">
        <w:rPr>
          <w:b/>
          <w:bCs/>
        </w:rPr>
        <w:t>&lt;Enter&gt;</w:t>
      </w:r>
    </w:p>
    <w:p w14:paraId="322C6556" w14:textId="487ABC68" w:rsidR="0094046B" w:rsidRPr="00CF1957" w:rsidRDefault="0094046B" w:rsidP="00B167F9">
      <w:pPr>
        <w:pStyle w:val="CMDOutput"/>
      </w:pPr>
      <w:r w:rsidRPr="00CF1957">
        <w:t>2020-05-31T18:59:23:</w:t>
      </w:r>
      <w:r w:rsidR="007545F9">
        <w:t xml:space="preserve"> </w:t>
      </w:r>
      <w:r w:rsidRPr="00CF1957">
        <w:t>%UNICON-WARNING:</w:t>
      </w:r>
      <w:r w:rsidR="007545F9">
        <w:t xml:space="preserve"> </w:t>
      </w:r>
      <w:r w:rsidRPr="00CF1957">
        <w:t>Device</w:t>
      </w:r>
      <w:r w:rsidR="007545F9">
        <w:t xml:space="preserve"> </w:t>
      </w:r>
      <w:r w:rsidRPr="00CF1957">
        <w:t>'CSR1kv'</w:t>
      </w:r>
      <w:r w:rsidR="007545F9">
        <w:t xml:space="preserve"> </w:t>
      </w:r>
      <w:r w:rsidRPr="00CF1957">
        <w:t>connection</w:t>
      </w:r>
      <w:r w:rsidR="007545F9">
        <w:t xml:space="preserve"> </w:t>
      </w:r>
      <w:r w:rsidRPr="00CF1957">
        <w:t>'cli'</w:t>
      </w:r>
      <w:r w:rsidR="007545F9">
        <w:t xml:space="preserve"> </w:t>
      </w:r>
      <w:r w:rsidRPr="00CF1957">
        <w:t>does</w:t>
      </w:r>
      <w:r w:rsidR="007545F9">
        <w:t xml:space="preserve"> </w:t>
      </w:r>
      <w:r w:rsidRPr="00CF1957">
        <w:t>not</w:t>
      </w:r>
      <w:r w:rsidR="007545F9">
        <w:t xml:space="preserve"> </w:t>
      </w:r>
      <w:r w:rsidRPr="00CF1957">
        <w:t>have</w:t>
      </w:r>
      <w:r w:rsidR="007545F9">
        <w:t xml:space="preserve"> </w:t>
      </w:r>
      <w:r w:rsidRPr="00CF1957">
        <w:t>IP</w:t>
      </w:r>
      <w:r w:rsidR="007545F9">
        <w:t xml:space="preserve"> </w:t>
      </w:r>
      <w:r w:rsidRPr="00CF1957">
        <w:t>and/or</w:t>
      </w:r>
      <w:r w:rsidR="007545F9">
        <w:t xml:space="preserve"> </w:t>
      </w:r>
      <w:r w:rsidRPr="00CF1957">
        <w:t>port</w:t>
      </w:r>
      <w:r w:rsidR="007545F9">
        <w:t xml:space="preserve"> </w:t>
      </w:r>
      <w:r w:rsidRPr="00CF1957">
        <w:t>specified,</w:t>
      </w:r>
      <w:r w:rsidR="007545F9">
        <w:t xml:space="preserve"> </w:t>
      </w:r>
      <w:r w:rsidRPr="00CF1957">
        <w:t>ignoring</w:t>
      </w:r>
    </w:p>
    <w:p w14:paraId="6C3859A0" w14:textId="31A8244E" w:rsidR="0094046B" w:rsidRPr="00CF1957" w:rsidRDefault="0094046B" w:rsidP="00B167F9">
      <w:pPr>
        <w:pStyle w:val="CMDOutput"/>
      </w:pPr>
      <w:r w:rsidRPr="00CF1957">
        <w:t>Device</w:t>
      </w:r>
      <w:r w:rsidR="007545F9">
        <w:t xml:space="preserve"> </w:t>
      </w:r>
      <w:r w:rsidRPr="00CF1957">
        <w:t>'CSR1kv'</w:t>
      </w:r>
      <w:r w:rsidR="007545F9">
        <w:t xml:space="preserve"> </w:t>
      </w:r>
      <w:r w:rsidRPr="00CF1957">
        <w:t>connection</w:t>
      </w:r>
      <w:r w:rsidR="007545F9">
        <w:t xml:space="preserve"> </w:t>
      </w:r>
      <w:r w:rsidRPr="00CF1957">
        <w:t>'cli'</w:t>
      </w:r>
      <w:r w:rsidR="007545F9">
        <w:t xml:space="preserve"> </w:t>
      </w:r>
      <w:r w:rsidRPr="00CF1957">
        <w:t>does</w:t>
      </w:r>
      <w:r w:rsidR="007545F9">
        <w:t xml:space="preserve"> </w:t>
      </w:r>
      <w:r w:rsidRPr="00CF1957">
        <w:t>not</w:t>
      </w:r>
      <w:r w:rsidR="007545F9">
        <w:t xml:space="preserve"> </w:t>
      </w:r>
      <w:r w:rsidRPr="00CF1957">
        <w:t>have</w:t>
      </w:r>
      <w:r w:rsidR="007545F9">
        <w:t xml:space="preserve"> </w:t>
      </w:r>
      <w:r w:rsidRPr="00CF1957">
        <w:t>IP</w:t>
      </w:r>
      <w:r w:rsidR="007545F9">
        <w:t xml:space="preserve"> </w:t>
      </w:r>
      <w:r w:rsidRPr="00CF1957">
        <w:t>and/or</w:t>
      </w:r>
      <w:r w:rsidR="007545F9">
        <w:t xml:space="preserve"> </w:t>
      </w:r>
      <w:r w:rsidRPr="00CF1957">
        <w:t>port</w:t>
      </w:r>
      <w:r w:rsidR="007545F9">
        <w:t xml:space="preserve"> </w:t>
      </w:r>
      <w:r w:rsidRPr="00CF1957">
        <w:t>specified,</w:t>
      </w:r>
      <w:r w:rsidR="007545F9">
        <w:t xml:space="preserve"> </w:t>
      </w:r>
      <w:r w:rsidRPr="00CF1957">
        <w:t>ignoring</w:t>
      </w:r>
    </w:p>
    <w:p w14:paraId="48D3309B" w14:textId="79239E77" w:rsidR="0094046B" w:rsidRPr="00CF1957" w:rsidRDefault="007545F9" w:rsidP="00B167F9">
      <w:pPr>
        <w:pStyle w:val="CMDOutput"/>
      </w:pPr>
      <w:r>
        <w:t xml:space="preserve">  </w:t>
      </w:r>
      <w:r w:rsidR="0094046B" w:rsidRPr="00CF1957">
        <w:t>0%|</w:t>
      </w:r>
      <w:r>
        <w:t xml:space="preserve">                                                                                     </w:t>
      </w:r>
      <w:r w:rsidR="0094046B" w:rsidRPr="00CF1957">
        <w:t>|</w:t>
      </w:r>
      <w:r>
        <w:t xml:space="preserve"> </w:t>
      </w:r>
      <w:r w:rsidR="0094046B" w:rsidRPr="00CF1957">
        <w:t>0/1</w:t>
      </w:r>
      <w:r>
        <w:t xml:space="preserve"> </w:t>
      </w:r>
      <w:r w:rsidR="0094046B" w:rsidRPr="00CF1957">
        <w:t>[00:00&lt;?,</w:t>
      </w:r>
      <w:r>
        <w:t xml:space="preserve"> </w:t>
      </w:r>
      <w:r w:rsidR="0094046B" w:rsidRPr="00CF1957">
        <w:t>?it/s]{</w:t>
      </w:r>
    </w:p>
    <w:p w14:paraId="68FC9049" w14:textId="5C9EE7C7" w:rsidR="0094046B" w:rsidRPr="00CF1957" w:rsidRDefault="007545F9" w:rsidP="00B167F9">
      <w:pPr>
        <w:pStyle w:val="CMDOutput"/>
      </w:pPr>
      <w:r>
        <w:t xml:space="preserve">  </w:t>
      </w:r>
      <w:r w:rsidR="0094046B" w:rsidRPr="00CF1957">
        <w:t>"interface":</w:t>
      </w:r>
      <w:r>
        <w:t xml:space="preserve"> </w:t>
      </w:r>
      <w:r w:rsidR="0094046B" w:rsidRPr="00CF1957">
        <w:t>{</w:t>
      </w:r>
    </w:p>
    <w:p w14:paraId="3C382287" w14:textId="5F856CA8" w:rsidR="0094046B" w:rsidRPr="00CF1957" w:rsidRDefault="007545F9" w:rsidP="00B167F9">
      <w:pPr>
        <w:pStyle w:val="CMDOutput"/>
      </w:pPr>
      <w:r>
        <w:t xml:space="preserve">    </w:t>
      </w:r>
      <w:r w:rsidR="0094046B" w:rsidRPr="00CF1957">
        <w:t>"GigabitEthernet1":</w:t>
      </w:r>
      <w:r>
        <w:t xml:space="preserve"> </w:t>
      </w:r>
      <w:r w:rsidR="0094046B" w:rsidRPr="00CF1957">
        <w:t>{</w:t>
      </w:r>
    </w:p>
    <w:p w14:paraId="50915EFF" w14:textId="358E1935" w:rsidR="0094046B" w:rsidRPr="00CF1957" w:rsidRDefault="007545F9" w:rsidP="00B167F9">
      <w:pPr>
        <w:pStyle w:val="CMDOutput"/>
      </w:pPr>
      <w:r>
        <w:t xml:space="preserve">      </w:t>
      </w:r>
      <w:r w:rsidR="0094046B" w:rsidRPr="00CF1957">
        <w:t>"</w:t>
      </w:r>
      <w:proofErr w:type="spellStart"/>
      <w:r w:rsidR="0094046B" w:rsidRPr="00CF1957">
        <w:t>interface_is_ok</w:t>
      </w:r>
      <w:proofErr w:type="spellEnd"/>
      <w:r w:rsidR="0094046B" w:rsidRPr="00CF1957">
        <w:t>":</w:t>
      </w:r>
      <w:r>
        <w:t xml:space="preserve"> </w:t>
      </w:r>
      <w:r w:rsidR="0094046B" w:rsidRPr="00CF1957">
        <w:t>"YES",</w:t>
      </w:r>
    </w:p>
    <w:p w14:paraId="73F64130" w14:textId="13FCF80F" w:rsidR="0094046B" w:rsidRPr="00CF1957" w:rsidRDefault="007545F9" w:rsidP="00B167F9">
      <w:pPr>
        <w:pStyle w:val="CMDOutput"/>
      </w:pPr>
      <w:r>
        <w:t xml:space="preserve">      </w:t>
      </w:r>
      <w:r w:rsidR="0094046B" w:rsidRPr="00CF1957">
        <w:t>"</w:t>
      </w:r>
      <w:proofErr w:type="spellStart"/>
      <w:r w:rsidR="0094046B" w:rsidRPr="00CF1957">
        <w:t>ip_address</w:t>
      </w:r>
      <w:proofErr w:type="spellEnd"/>
      <w:r w:rsidR="0094046B" w:rsidRPr="00CF1957">
        <w:t>":</w:t>
      </w:r>
      <w:r>
        <w:t xml:space="preserve"> </w:t>
      </w:r>
      <w:r w:rsidR="0094046B" w:rsidRPr="00CF1957">
        <w:t>"192.168.56.101",</w:t>
      </w:r>
    </w:p>
    <w:p w14:paraId="492FC580" w14:textId="50CAAC4A" w:rsidR="0094046B" w:rsidRPr="00CF1957" w:rsidRDefault="007545F9" w:rsidP="00B167F9">
      <w:pPr>
        <w:pStyle w:val="CMDOutput"/>
      </w:pPr>
      <w:r>
        <w:t xml:space="preserve">      </w:t>
      </w:r>
      <w:r w:rsidR="0094046B" w:rsidRPr="00CF1957">
        <w:t>"method":</w:t>
      </w:r>
      <w:r>
        <w:t xml:space="preserve"> </w:t>
      </w:r>
      <w:r w:rsidR="0094046B" w:rsidRPr="00CF1957">
        <w:t>"DHCP",</w:t>
      </w:r>
    </w:p>
    <w:p w14:paraId="48B88B1A" w14:textId="2C88F40C" w:rsidR="0094046B" w:rsidRPr="00CF1957" w:rsidRDefault="007545F9" w:rsidP="00B167F9">
      <w:pPr>
        <w:pStyle w:val="CMDOutput"/>
      </w:pPr>
      <w:r>
        <w:t xml:space="preserve">      </w:t>
      </w:r>
      <w:r w:rsidR="0094046B" w:rsidRPr="00CF1957">
        <w:t>"protocol":</w:t>
      </w:r>
      <w:r>
        <w:t xml:space="preserve"> </w:t>
      </w:r>
      <w:r w:rsidR="0094046B" w:rsidRPr="00CF1957">
        <w:t>"up",</w:t>
      </w:r>
    </w:p>
    <w:p w14:paraId="6ABD48D9" w14:textId="6C4518A4" w:rsidR="0094046B" w:rsidRPr="00CF1957" w:rsidRDefault="007545F9" w:rsidP="00B167F9">
      <w:pPr>
        <w:pStyle w:val="CMDOutput"/>
      </w:pPr>
      <w:r>
        <w:t xml:space="preserve">      </w:t>
      </w:r>
      <w:r w:rsidR="0094046B" w:rsidRPr="00CF1957">
        <w:t>"status":</w:t>
      </w:r>
      <w:r>
        <w:t xml:space="preserve"> </w:t>
      </w:r>
      <w:r w:rsidR="0094046B" w:rsidRPr="00CF1957">
        <w:t>"up"</w:t>
      </w:r>
    </w:p>
    <w:p w14:paraId="7AA095F4" w14:textId="533305C8" w:rsidR="0094046B" w:rsidRPr="00CF1957" w:rsidRDefault="007545F9" w:rsidP="00B167F9">
      <w:pPr>
        <w:pStyle w:val="CMDOutput"/>
      </w:pPr>
      <w:r>
        <w:t xml:space="preserve">    </w:t>
      </w:r>
      <w:r w:rsidR="0094046B" w:rsidRPr="00CF1957">
        <w:t>}</w:t>
      </w:r>
    </w:p>
    <w:p w14:paraId="7DA5ABC5" w14:textId="0E4F28AA" w:rsidR="0094046B" w:rsidRPr="00CF1957" w:rsidRDefault="007545F9" w:rsidP="00B167F9">
      <w:pPr>
        <w:pStyle w:val="CMDOutput"/>
      </w:pPr>
      <w:r>
        <w:t xml:space="preserve">  </w:t>
      </w:r>
      <w:r w:rsidR="0094046B" w:rsidRPr="00CF1957">
        <w:t>}</w:t>
      </w:r>
    </w:p>
    <w:p w14:paraId="57BBA7C4" w14:textId="77777777" w:rsidR="0094046B" w:rsidRPr="00CF1957" w:rsidRDefault="0094046B" w:rsidP="00B167F9">
      <w:pPr>
        <w:pStyle w:val="CMDOutput"/>
      </w:pPr>
      <w:r w:rsidRPr="00CF1957">
        <w:t>}</w:t>
      </w:r>
    </w:p>
    <w:p w14:paraId="551FE624" w14:textId="461E0CAF" w:rsidR="0094046B" w:rsidRPr="00CF1957" w:rsidRDefault="0094046B" w:rsidP="00B167F9">
      <w:pPr>
        <w:pStyle w:val="CMDOutput"/>
      </w:pPr>
      <w:r w:rsidRPr="00CF1957">
        <w:t>100%|█████████████████████████████████████████████████████████████████████████████|</w:t>
      </w:r>
      <w:r w:rsidR="007545F9">
        <w:t xml:space="preserve"> </w:t>
      </w:r>
      <w:r w:rsidRPr="00CF1957">
        <w:t>1/1</w:t>
      </w:r>
      <w:r w:rsidR="007545F9">
        <w:t xml:space="preserve"> </w:t>
      </w:r>
      <w:r w:rsidRPr="00CF1957">
        <w:t>[00:00&lt;00:00,</w:t>
      </w:r>
      <w:r w:rsidR="007545F9">
        <w:t xml:space="preserve">  </w:t>
      </w:r>
      <w:r w:rsidRPr="00CF1957">
        <w:t>2.22it/s]</w:t>
      </w:r>
    </w:p>
    <w:p w14:paraId="0FB1A9AC" w14:textId="77777777" w:rsidR="00B167F9" w:rsidRPr="00B167F9" w:rsidRDefault="00B167F9" w:rsidP="00B167F9">
      <w:pPr>
        <w:pStyle w:val="CMDOutput"/>
      </w:pPr>
    </w:p>
    <w:p w14:paraId="4F3AC2D3" w14:textId="44D10D98" w:rsidR="008A1573" w:rsidRPr="008A1573" w:rsidRDefault="00B167F9" w:rsidP="008A1573">
      <w:pPr>
        <w:pStyle w:val="CMD"/>
      </w:pPr>
      <w:r w:rsidRPr="00B167F9">
        <w:t xml:space="preserve">(csr1kv) </w:t>
      </w:r>
      <w:proofErr w:type="spellStart"/>
      <w:r w:rsidRPr="00B167F9">
        <w:t>devasc@labvm</w:t>
      </w:r>
      <w:proofErr w:type="spellEnd"/>
      <w:r w:rsidRPr="00B167F9">
        <w:t>:~/labs/</w:t>
      </w:r>
      <w:proofErr w:type="spellStart"/>
      <w:r w:rsidRPr="00B167F9">
        <w:t>devnet-src</w:t>
      </w:r>
      <w:proofErr w:type="spellEnd"/>
      <w:r w:rsidRPr="00B167F9">
        <w:t>/</w:t>
      </w:r>
      <w:proofErr w:type="spellStart"/>
      <w:r w:rsidRPr="00B167F9">
        <w:t>pyats</w:t>
      </w:r>
      <w:proofErr w:type="spellEnd"/>
      <w:r w:rsidRPr="00B167F9">
        <w:t>/csr1kv$ ^C</w:t>
      </w:r>
    </w:p>
    <w:p w14:paraId="684862A3" w14:textId="2D9B0A58" w:rsidR="001474D6" w:rsidRDefault="00562A39" w:rsidP="006513FB">
      <w:pPr>
        <w:pStyle w:val="Heading3"/>
      </w:pPr>
      <w:r>
        <w:t>U</w:t>
      </w:r>
      <w:r w:rsidR="00B167F9">
        <w:t>se Genie to</w:t>
      </w:r>
      <w:r w:rsidR="007545F9">
        <w:t xml:space="preserve"> </w:t>
      </w:r>
      <w:r w:rsidR="009E546F">
        <w:t>parse</w:t>
      </w:r>
      <w:r w:rsidR="00B167F9">
        <w:t xml:space="preserve"> output from the</w:t>
      </w:r>
      <w:r w:rsidR="007545F9">
        <w:t xml:space="preserve"> </w:t>
      </w:r>
      <w:r w:rsidR="009E546F">
        <w:t>show</w:t>
      </w:r>
      <w:r w:rsidR="007545F9">
        <w:t xml:space="preserve"> </w:t>
      </w:r>
      <w:r w:rsidR="009E546F">
        <w:t>version</w:t>
      </w:r>
      <w:r w:rsidR="007545F9">
        <w:t xml:space="preserve"> </w:t>
      </w:r>
      <w:r w:rsidR="00B167F9">
        <w:t>command</w:t>
      </w:r>
      <w:r w:rsidR="007545F9">
        <w:t xml:space="preserve"> </w:t>
      </w:r>
      <w:r w:rsidR="009E546F">
        <w:t>into</w:t>
      </w:r>
      <w:r w:rsidR="007545F9">
        <w:t xml:space="preserve"> </w:t>
      </w:r>
      <w:r w:rsidR="009E546F">
        <w:t>JSON.</w:t>
      </w:r>
    </w:p>
    <w:p w14:paraId="1AF69E06" w14:textId="513954B8" w:rsidR="00CF1957" w:rsidRPr="00DB3D4A" w:rsidRDefault="00CF1957" w:rsidP="00C87B7C">
      <w:pPr>
        <w:pStyle w:val="BodyTextL25"/>
      </w:pPr>
      <w:r>
        <w:t>For</w:t>
      </w:r>
      <w:r w:rsidR="007545F9">
        <w:t xml:space="preserve"> </w:t>
      </w:r>
      <w:r>
        <w:t>another</w:t>
      </w:r>
      <w:r w:rsidR="007545F9">
        <w:t xml:space="preserve"> </w:t>
      </w:r>
      <w:r>
        <w:t>example,</w:t>
      </w:r>
      <w:r w:rsidR="007545F9">
        <w:t xml:space="preserve"> </w:t>
      </w:r>
      <w:r>
        <w:t>parse</w:t>
      </w:r>
      <w:r w:rsidR="007545F9">
        <w:t xml:space="preserve"> </w:t>
      </w:r>
      <w:r>
        <w:t>unstructured</w:t>
      </w:r>
      <w:r w:rsidR="007545F9">
        <w:t xml:space="preserve"> </w:t>
      </w:r>
      <w:r>
        <w:t>output</w:t>
      </w:r>
      <w:r w:rsidR="007545F9">
        <w:t xml:space="preserve"> </w:t>
      </w:r>
      <w:r>
        <w:t>from</w:t>
      </w:r>
      <w:r w:rsidR="007545F9">
        <w:t xml:space="preserve"> </w:t>
      </w:r>
      <w:r>
        <w:t>the</w:t>
      </w:r>
      <w:r w:rsidR="007545F9">
        <w:t xml:space="preserve"> </w:t>
      </w:r>
      <w:r w:rsidRPr="0094046B">
        <w:rPr>
          <w:b/>
          <w:bCs/>
        </w:rPr>
        <w:t>show</w:t>
      </w:r>
      <w:r w:rsidR="007545F9">
        <w:rPr>
          <w:b/>
          <w:bCs/>
        </w:rPr>
        <w:t xml:space="preserve"> </w:t>
      </w:r>
      <w:r w:rsidR="0094046B">
        <w:rPr>
          <w:b/>
          <w:bCs/>
        </w:rPr>
        <w:t>version</w:t>
      </w:r>
      <w:r w:rsidR="007545F9">
        <w:t xml:space="preserve"> </w:t>
      </w:r>
      <w:r>
        <w:t>command</w:t>
      </w:r>
      <w:r w:rsidR="007545F9">
        <w:t xml:space="preserve"> </w:t>
      </w:r>
      <w:r>
        <w:t>into</w:t>
      </w:r>
      <w:r w:rsidR="007545F9">
        <w:t xml:space="preserve"> </w:t>
      </w:r>
      <w:r>
        <w:t>structured</w:t>
      </w:r>
      <w:r w:rsidR="007545F9">
        <w:t xml:space="preserve"> </w:t>
      </w:r>
      <w:r>
        <w:t>JSON.</w:t>
      </w:r>
      <w:r w:rsidR="007545F9">
        <w:t xml:space="preserve"> </w:t>
      </w:r>
    </w:p>
    <w:p w14:paraId="16ADD7E0" w14:textId="77A8CE56" w:rsidR="0094046B" w:rsidRPr="00F64602" w:rsidRDefault="0094046B" w:rsidP="0094046B">
      <w:pPr>
        <w:pStyle w:val="CMD"/>
        <w:rPr>
          <w:b/>
          <w:bCs/>
        </w:rPr>
      </w:pPr>
      <w:r w:rsidRPr="00F64602">
        <w:t>(csr1kv)</w:t>
      </w:r>
      <w:r w:rsidR="007545F9">
        <w:t xml:space="preserve"> </w:t>
      </w:r>
      <w:proofErr w:type="spellStart"/>
      <w:r w:rsidRPr="00F64602">
        <w:t>devasc@labvm</w:t>
      </w:r>
      <w:proofErr w:type="spellEnd"/>
      <w:r w:rsidRPr="00F64602">
        <w:t>:~/labs/</w:t>
      </w:r>
      <w:proofErr w:type="spellStart"/>
      <w:r w:rsidRPr="00F64602">
        <w:t>devnet-src</w:t>
      </w:r>
      <w:proofErr w:type="spellEnd"/>
      <w:r w:rsidRPr="00F64602">
        <w:t>/</w:t>
      </w:r>
      <w:proofErr w:type="spellStart"/>
      <w:r w:rsidRPr="00F64602">
        <w:t>pyats</w:t>
      </w:r>
      <w:proofErr w:type="spellEnd"/>
      <w:r w:rsidRPr="00F64602">
        <w:t>/csr1kv$</w:t>
      </w:r>
      <w:r w:rsidR="007545F9">
        <w:t xml:space="preserve"> </w:t>
      </w:r>
      <w:r w:rsidRPr="00F64602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F64602">
        <w:rPr>
          <w:b/>
          <w:bCs/>
        </w:rPr>
        <w:t>parse</w:t>
      </w:r>
      <w:r w:rsidR="007545F9">
        <w:rPr>
          <w:b/>
          <w:bCs/>
        </w:rPr>
        <w:t xml:space="preserve"> </w:t>
      </w:r>
      <w:r w:rsidRPr="00F64602">
        <w:rPr>
          <w:b/>
          <w:bCs/>
        </w:rPr>
        <w:t>"show</w:t>
      </w:r>
      <w:r w:rsidR="007545F9">
        <w:rPr>
          <w:b/>
          <w:bCs/>
        </w:rPr>
        <w:t xml:space="preserve"> </w:t>
      </w:r>
      <w:r w:rsidRPr="00F64602">
        <w:rPr>
          <w:b/>
          <w:bCs/>
        </w:rPr>
        <w:t>version"</w:t>
      </w:r>
      <w:r w:rsidR="007545F9">
        <w:rPr>
          <w:b/>
          <w:bCs/>
        </w:rPr>
        <w:t xml:space="preserve"> </w:t>
      </w:r>
      <w:r w:rsidRPr="00F64602">
        <w:rPr>
          <w:b/>
          <w:bCs/>
        </w:rPr>
        <w:t>--testbed-file</w:t>
      </w:r>
      <w:r w:rsidR="007545F9">
        <w:rPr>
          <w:b/>
          <w:bCs/>
        </w:rPr>
        <w:t xml:space="preserve"> </w:t>
      </w:r>
      <w:proofErr w:type="spellStart"/>
      <w:r w:rsidRPr="00F64602">
        <w:rPr>
          <w:b/>
          <w:bCs/>
        </w:rPr>
        <w:t>yaml</w:t>
      </w:r>
      <w:proofErr w:type="spellEnd"/>
      <w:r w:rsidRPr="00F64602">
        <w:rPr>
          <w:b/>
          <w:bCs/>
        </w:rPr>
        <w:t>/</w:t>
      </w:r>
      <w:proofErr w:type="spellStart"/>
      <w:r w:rsidRPr="00F64602">
        <w:rPr>
          <w:b/>
          <w:bCs/>
        </w:rPr>
        <w:t>testbed.yml</w:t>
      </w:r>
      <w:proofErr w:type="spellEnd"/>
      <w:r w:rsidR="007545F9">
        <w:rPr>
          <w:b/>
          <w:bCs/>
        </w:rPr>
        <w:t xml:space="preserve"> </w:t>
      </w:r>
      <w:r w:rsidRPr="00F64602">
        <w:rPr>
          <w:b/>
          <w:bCs/>
        </w:rPr>
        <w:t>--devices</w:t>
      </w:r>
      <w:r w:rsidR="007545F9">
        <w:rPr>
          <w:b/>
          <w:bCs/>
        </w:rPr>
        <w:t xml:space="preserve"> </w:t>
      </w:r>
      <w:r w:rsidRPr="00F64602">
        <w:rPr>
          <w:b/>
          <w:bCs/>
        </w:rPr>
        <w:t>CSR1kv</w:t>
      </w:r>
    </w:p>
    <w:p w14:paraId="263F6852" w14:textId="4F740084" w:rsidR="0094046B" w:rsidRPr="00F64602" w:rsidRDefault="0094046B" w:rsidP="0094046B">
      <w:pPr>
        <w:pStyle w:val="CMD"/>
        <w:rPr>
          <w:b/>
          <w:bCs/>
        </w:rPr>
      </w:pPr>
      <w:r w:rsidRPr="00F64602">
        <w:t>Enter</w:t>
      </w:r>
      <w:r w:rsidR="007545F9">
        <w:t xml:space="preserve"> </w:t>
      </w:r>
      <w:r w:rsidRPr="00F64602">
        <w:t>enable</w:t>
      </w:r>
      <w:r w:rsidR="007545F9">
        <w:t xml:space="preserve"> </w:t>
      </w:r>
      <w:r w:rsidRPr="00F64602">
        <w:t>password</w:t>
      </w:r>
      <w:r w:rsidR="007545F9">
        <w:t xml:space="preserve"> </w:t>
      </w:r>
      <w:r w:rsidRPr="00F64602">
        <w:t>for</w:t>
      </w:r>
      <w:r w:rsidR="007545F9">
        <w:t xml:space="preserve"> </w:t>
      </w:r>
      <w:r w:rsidRPr="00F64602">
        <w:t>device</w:t>
      </w:r>
      <w:r w:rsidR="007545F9">
        <w:t xml:space="preserve"> </w:t>
      </w:r>
      <w:r w:rsidRPr="00F64602">
        <w:t>CSR1kv:</w:t>
      </w:r>
      <w:r w:rsidR="007545F9">
        <w:t xml:space="preserve"> </w:t>
      </w:r>
      <w:r w:rsidRPr="00B36D53">
        <w:rPr>
          <w:b/>
          <w:bCs/>
        </w:rPr>
        <w:t>&lt;</w:t>
      </w:r>
      <w:r w:rsidR="000E2ACD">
        <w:rPr>
          <w:b/>
          <w:bCs/>
        </w:rPr>
        <w:t>Enter</w:t>
      </w:r>
      <w:r w:rsidRPr="00B36D53">
        <w:rPr>
          <w:b/>
          <w:bCs/>
        </w:rPr>
        <w:t>&gt;</w:t>
      </w:r>
    </w:p>
    <w:p w14:paraId="6991D140" w14:textId="464F8272" w:rsidR="0094046B" w:rsidRPr="00F64602" w:rsidRDefault="0094046B" w:rsidP="000E2ACD">
      <w:pPr>
        <w:pStyle w:val="CMDOutput"/>
      </w:pPr>
      <w:r w:rsidRPr="00F64602">
        <w:t>2020-05-31T18:41:32:</w:t>
      </w:r>
      <w:r w:rsidR="007545F9">
        <w:t xml:space="preserve"> </w:t>
      </w:r>
      <w:r w:rsidRPr="00F64602">
        <w:t>%UNICON-WARNING:</w:t>
      </w:r>
      <w:r w:rsidR="007545F9">
        <w:t xml:space="preserve"> </w:t>
      </w:r>
      <w:r w:rsidRPr="00F64602">
        <w:t>Device</w:t>
      </w:r>
      <w:r w:rsidR="007545F9">
        <w:t xml:space="preserve"> </w:t>
      </w:r>
      <w:r w:rsidRPr="00F64602">
        <w:t>'CSR1kv'</w:t>
      </w:r>
      <w:r w:rsidR="007545F9">
        <w:t xml:space="preserve"> </w:t>
      </w:r>
      <w:r w:rsidRPr="00F64602">
        <w:t>connection</w:t>
      </w:r>
      <w:r w:rsidR="007545F9">
        <w:t xml:space="preserve"> </w:t>
      </w:r>
      <w:r w:rsidRPr="00F64602">
        <w:t>'cli'</w:t>
      </w:r>
      <w:r w:rsidR="007545F9">
        <w:t xml:space="preserve"> </w:t>
      </w:r>
      <w:r w:rsidRPr="00F64602">
        <w:t>does</w:t>
      </w:r>
      <w:r w:rsidR="007545F9">
        <w:t xml:space="preserve"> </w:t>
      </w:r>
      <w:r w:rsidRPr="00F64602">
        <w:t>not</w:t>
      </w:r>
      <w:r w:rsidR="007545F9">
        <w:t xml:space="preserve"> </w:t>
      </w:r>
      <w:r w:rsidRPr="00F64602">
        <w:t>have</w:t>
      </w:r>
      <w:r w:rsidR="007545F9">
        <w:t xml:space="preserve"> </w:t>
      </w:r>
      <w:r w:rsidRPr="00F64602">
        <w:t>IP</w:t>
      </w:r>
      <w:r w:rsidR="007545F9">
        <w:t xml:space="preserve"> </w:t>
      </w:r>
      <w:r w:rsidRPr="00F64602">
        <w:t>and/or</w:t>
      </w:r>
      <w:r w:rsidR="007545F9">
        <w:t xml:space="preserve"> </w:t>
      </w:r>
      <w:r w:rsidRPr="00F64602">
        <w:t>port</w:t>
      </w:r>
      <w:r w:rsidR="007545F9">
        <w:t xml:space="preserve"> </w:t>
      </w:r>
      <w:r w:rsidRPr="00F64602">
        <w:t>specified,</w:t>
      </w:r>
      <w:r w:rsidR="007545F9">
        <w:t xml:space="preserve"> </w:t>
      </w:r>
      <w:r w:rsidRPr="00F64602">
        <w:t>ignoring</w:t>
      </w:r>
    </w:p>
    <w:p w14:paraId="1A157EAF" w14:textId="3528191E" w:rsidR="0094046B" w:rsidRPr="00F64602" w:rsidRDefault="0094046B" w:rsidP="000E2ACD">
      <w:pPr>
        <w:pStyle w:val="CMDOutput"/>
      </w:pPr>
      <w:r w:rsidRPr="00F64602">
        <w:t>Device</w:t>
      </w:r>
      <w:r w:rsidR="007545F9">
        <w:t xml:space="preserve"> </w:t>
      </w:r>
      <w:r w:rsidRPr="00F64602">
        <w:t>'CSR1kv'</w:t>
      </w:r>
      <w:r w:rsidR="007545F9">
        <w:t xml:space="preserve"> </w:t>
      </w:r>
      <w:r w:rsidRPr="00F64602">
        <w:t>connection</w:t>
      </w:r>
      <w:r w:rsidR="007545F9">
        <w:t xml:space="preserve"> </w:t>
      </w:r>
      <w:r w:rsidRPr="00F64602">
        <w:t>'cli'</w:t>
      </w:r>
      <w:r w:rsidR="007545F9">
        <w:t xml:space="preserve"> </w:t>
      </w:r>
      <w:r w:rsidRPr="00F64602">
        <w:t>does</w:t>
      </w:r>
      <w:r w:rsidR="007545F9">
        <w:t xml:space="preserve"> </w:t>
      </w:r>
      <w:r w:rsidRPr="00F64602">
        <w:t>not</w:t>
      </w:r>
      <w:r w:rsidR="007545F9">
        <w:t xml:space="preserve"> </w:t>
      </w:r>
      <w:r w:rsidRPr="00F64602">
        <w:t>have</w:t>
      </w:r>
      <w:r w:rsidR="007545F9">
        <w:t xml:space="preserve"> </w:t>
      </w:r>
      <w:r w:rsidRPr="00F64602">
        <w:t>IP</w:t>
      </w:r>
      <w:r w:rsidR="007545F9">
        <w:t xml:space="preserve"> </w:t>
      </w:r>
      <w:r w:rsidRPr="00F64602">
        <w:t>and/or</w:t>
      </w:r>
      <w:r w:rsidR="007545F9">
        <w:t xml:space="preserve"> </w:t>
      </w:r>
      <w:r w:rsidRPr="00F64602">
        <w:t>port</w:t>
      </w:r>
      <w:r w:rsidR="007545F9">
        <w:t xml:space="preserve"> </w:t>
      </w:r>
      <w:r w:rsidRPr="00F64602">
        <w:t>specified,</w:t>
      </w:r>
      <w:r w:rsidR="007545F9">
        <w:t xml:space="preserve"> </w:t>
      </w:r>
      <w:r w:rsidRPr="00F64602">
        <w:t>ignoring</w:t>
      </w:r>
    </w:p>
    <w:p w14:paraId="45A9D1C5" w14:textId="5BAC2AEB" w:rsidR="0094046B" w:rsidRPr="00F64602" w:rsidRDefault="007545F9" w:rsidP="000E2ACD">
      <w:pPr>
        <w:pStyle w:val="CMDOutput"/>
      </w:pPr>
      <w:r>
        <w:t xml:space="preserve">  </w:t>
      </w:r>
      <w:r w:rsidR="0094046B" w:rsidRPr="00F64602">
        <w:t>0%|</w:t>
      </w:r>
      <w:r>
        <w:t xml:space="preserve">                                                                                     </w:t>
      </w:r>
      <w:r w:rsidR="0094046B" w:rsidRPr="00F64602">
        <w:t>|</w:t>
      </w:r>
      <w:r>
        <w:t xml:space="preserve"> </w:t>
      </w:r>
      <w:r w:rsidR="0094046B" w:rsidRPr="00F64602">
        <w:t>0/1</w:t>
      </w:r>
      <w:r>
        <w:t xml:space="preserve"> </w:t>
      </w:r>
      <w:r w:rsidR="0094046B" w:rsidRPr="00F64602">
        <w:t>[00:00&lt;?,</w:t>
      </w:r>
      <w:r>
        <w:t xml:space="preserve"> </w:t>
      </w:r>
      <w:r w:rsidR="0094046B" w:rsidRPr="00F64602">
        <w:t>?it/s]{</w:t>
      </w:r>
    </w:p>
    <w:p w14:paraId="1EE15660" w14:textId="7D0F141E" w:rsidR="0094046B" w:rsidRPr="00F64602" w:rsidRDefault="007545F9" w:rsidP="000E2ACD">
      <w:pPr>
        <w:pStyle w:val="CMDOutput"/>
      </w:pPr>
      <w:r>
        <w:t xml:space="preserve">  </w:t>
      </w:r>
      <w:r w:rsidR="0094046B" w:rsidRPr="00F64602">
        <w:t>"version":</w:t>
      </w:r>
      <w:r>
        <w:t xml:space="preserve"> </w:t>
      </w:r>
      <w:r w:rsidR="0094046B" w:rsidRPr="00F64602">
        <w:t>{</w:t>
      </w:r>
    </w:p>
    <w:p w14:paraId="45BB5241" w14:textId="1FA11387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"chassis":</w:t>
      </w:r>
      <w:r>
        <w:t xml:space="preserve"> </w:t>
      </w:r>
      <w:r w:rsidR="0094046B" w:rsidRPr="00F64602">
        <w:t>"CSR1000V",</w:t>
      </w:r>
    </w:p>
    <w:p w14:paraId="3E4F55FD" w14:textId="40706DF2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chassis_sn</w:t>
      </w:r>
      <w:proofErr w:type="spellEnd"/>
      <w:r w:rsidR="0094046B" w:rsidRPr="00F64602">
        <w:t>":</w:t>
      </w:r>
      <w:r>
        <w:t xml:space="preserve"> </w:t>
      </w:r>
      <w:r w:rsidR="0094046B" w:rsidRPr="00F64602">
        <w:t>"9K8P1OFYE3D",</w:t>
      </w:r>
    </w:p>
    <w:p w14:paraId="04A2A49A" w14:textId="4A7ABA99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compiled_by</w:t>
      </w:r>
      <w:proofErr w:type="spellEnd"/>
      <w:r w:rsidR="0094046B" w:rsidRPr="00F64602">
        <w:t>":</w:t>
      </w:r>
      <w:r>
        <w:t xml:space="preserve"> </w:t>
      </w:r>
      <w:r w:rsidR="0094046B" w:rsidRPr="00F64602">
        <w:t>"</w:t>
      </w:r>
      <w:proofErr w:type="spellStart"/>
      <w:r w:rsidR="0094046B" w:rsidRPr="00F64602">
        <w:t>mcpre</w:t>
      </w:r>
      <w:proofErr w:type="spellEnd"/>
      <w:r w:rsidR="0094046B" w:rsidRPr="00F64602">
        <w:t>",</w:t>
      </w:r>
    </w:p>
    <w:p w14:paraId="6E916BAE" w14:textId="01689027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compiled_date</w:t>
      </w:r>
      <w:proofErr w:type="spellEnd"/>
      <w:r w:rsidR="0094046B" w:rsidRPr="00F64602">
        <w:t>":</w:t>
      </w:r>
      <w:r>
        <w:t xml:space="preserve"> </w:t>
      </w:r>
      <w:r w:rsidR="0094046B" w:rsidRPr="00F64602">
        <w:t>"Thu</w:t>
      </w:r>
      <w:r>
        <w:t xml:space="preserve"> </w:t>
      </w:r>
      <w:r w:rsidR="0094046B" w:rsidRPr="00F64602">
        <w:t>30-Jan-20</w:t>
      </w:r>
      <w:r>
        <w:t xml:space="preserve"> </w:t>
      </w:r>
      <w:r w:rsidR="0094046B" w:rsidRPr="00F64602">
        <w:t>18:48",</w:t>
      </w:r>
    </w:p>
    <w:p w14:paraId="5BDCD3D7" w14:textId="711012CE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curr_config_register</w:t>
      </w:r>
      <w:proofErr w:type="spellEnd"/>
      <w:r w:rsidR="0094046B" w:rsidRPr="00F64602">
        <w:t>":</w:t>
      </w:r>
      <w:r>
        <w:t xml:space="preserve"> </w:t>
      </w:r>
      <w:r w:rsidR="0094046B" w:rsidRPr="00F64602">
        <w:t>"0x2102",</w:t>
      </w:r>
    </w:p>
    <w:p w14:paraId="41B7D305" w14:textId="5D8DDAA9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"disks":</w:t>
      </w:r>
      <w:r>
        <w:t xml:space="preserve"> </w:t>
      </w:r>
      <w:r w:rsidR="0094046B" w:rsidRPr="00F64602">
        <w:t>{</w:t>
      </w:r>
    </w:p>
    <w:p w14:paraId="44274095" w14:textId="65E6009F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"</w:t>
      </w:r>
      <w:proofErr w:type="spellStart"/>
      <w:r w:rsidR="0094046B" w:rsidRPr="00F64602">
        <w:t>bootflash</w:t>
      </w:r>
      <w:proofErr w:type="spellEnd"/>
      <w:r w:rsidR="0094046B" w:rsidRPr="00F64602">
        <w:t>:.":</w:t>
      </w:r>
      <w:r>
        <w:t xml:space="preserve"> </w:t>
      </w:r>
      <w:r w:rsidR="0094046B" w:rsidRPr="00F64602">
        <w:t>{</w:t>
      </w:r>
    </w:p>
    <w:p w14:paraId="30E55ED5" w14:textId="54717EBF" w:rsidR="0094046B" w:rsidRPr="00F64602" w:rsidRDefault="007545F9" w:rsidP="000E2ACD">
      <w:pPr>
        <w:pStyle w:val="CMDOutput"/>
      </w:pPr>
      <w:r>
        <w:t xml:space="preserve">        </w:t>
      </w:r>
      <w:r w:rsidR="0094046B" w:rsidRPr="00F64602">
        <w:t>"</w:t>
      </w:r>
      <w:proofErr w:type="spellStart"/>
      <w:r w:rsidR="0094046B" w:rsidRPr="00F64602">
        <w:t>disk_size</w:t>
      </w:r>
      <w:proofErr w:type="spellEnd"/>
      <w:r w:rsidR="0094046B" w:rsidRPr="00F64602">
        <w:t>":</w:t>
      </w:r>
      <w:r>
        <w:t xml:space="preserve"> </w:t>
      </w:r>
      <w:r w:rsidR="0094046B" w:rsidRPr="00F64602">
        <w:t>"7774207",</w:t>
      </w:r>
    </w:p>
    <w:p w14:paraId="6A73EEE3" w14:textId="6FFCBA1A" w:rsidR="0094046B" w:rsidRPr="00F64602" w:rsidRDefault="007545F9" w:rsidP="000E2ACD">
      <w:pPr>
        <w:pStyle w:val="CMDOutput"/>
      </w:pPr>
      <w:r>
        <w:t xml:space="preserve">        </w:t>
      </w:r>
      <w:r w:rsidR="0094046B" w:rsidRPr="00F64602">
        <w:t>"</w:t>
      </w:r>
      <w:proofErr w:type="spellStart"/>
      <w:r w:rsidR="0094046B" w:rsidRPr="00F64602">
        <w:t>type_of_disk</w:t>
      </w:r>
      <w:proofErr w:type="spellEnd"/>
      <w:r w:rsidR="0094046B" w:rsidRPr="00F64602">
        <w:t>":</w:t>
      </w:r>
      <w:r>
        <w:t xml:space="preserve"> </w:t>
      </w:r>
      <w:r w:rsidR="0094046B" w:rsidRPr="00F64602">
        <w:t>"virtual</w:t>
      </w:r>
      <w:r>
        <w:t xml:space="preserve"> </w:t>
      </w:r>
      <w:r w:rsidR="0094046B" w:rsidRPr="00F64602">
        <w:t>hard</w:t>
      </w:r>
      <w:r>
        <w:t xml:space="preserve"> </w:t>
      </w:r>
      <w:r w:rsidR="0094046B" w:rsidRPr="00F64602">
        <w:t>disk"</w:t>
      </w:r>
    </w:p>
    <w:p w14:paraId="7CA06EAD" w14:textId="3C3F9CA1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},</w:t>
      </w:r>
    </w:p>
    <w:p w14:paraId="31C2D87C" w14:textId="17A3B900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"</w:t>
      </w:r>
      <w:proofErr w:type="spellStart"/>
      <w:r w:rsidR="0094046B" w:rsidRPr="00F64602">
        <w:t>webui</w:t>
      </w:r>
      <w:proofErr w:type="spellEnd"/>
      <w:r w:rsidR="0094046B" w:rsidRPr="00F64602">
        <w:t>:.":</w:t>
      </w:r>
      <w:r>
        <w:t xml:space="preserve"> </w:t>
      </w:r>
      <w:r w:rsidR="0094046B" w:rsidRPr="00F64602">
        <w:t>{</w:t>
      </w:r>
    </w:p>
    <w:p w14:paraId="1AF7EDC8" w14:textId="0E9A8581" w:rsidR="0094046B" w:rsidRPr="00F64602" w:rsidRDefault="007545F9" w:rsidP="000E2ACD">
      <w:pPr>
        <w:pStyle w:val="CMDOutput"/>
      </w:pPr>
      <w:r>
        <w:t xml:space="preserve">        </w:t>
      </w:r>
      <w:r w:rsidR="0094046B" w:rsidRPr="00F64602">
        <w:t>"</w:t>
      </w:r>
      <w:proofErr w:type="spellStart"/>
      <w:r w:rsidR="0094046B" w:rsidRPr="00F64602">
        <w:t>disk_size</w:t>
      </w:r>
      <w:proofErr w:type="spellEnd"/>
      <w:r w:rsidR="0094046B" w:rsidRPr="00F64602">
        <w:t>":</w:t>
      </w:r>
      <w:r>
        <w:t xml:space="preserve"> </w:t>
      </w:r>
      <w:r w:rsidR="0094046B" w:rsidRPr="00F64602">
        <w:t>"0",</w:t>
      </w:r>
    </w:p>
    <w:p w14:paraId="3469D83D" w14:textId="14CE8AAB" w:rsidR="0094046B" w:rsidRPr="00F64602" w:rsidRDefault="007545F9" w:rsidP="000E2ACD">
      <w:pPr>
        <w:pStyle w:val="CMDOutput"/>
      </w:pPr>
      <w:r>
        <w:t xml:space="preserve">        </w:t>
      </w:r>
      <w:r w:rsidR="0094046B" w:rsidRPr="00F64602">
        <w:t>"</w:t>
      </w:r>
      <w:proofErr w:type="spellStart"/>
      <w:r w:rsidR="0094046B" w:rsidRPr="00F64602">
        <w:t>type_of_disk</w:t>
      </w:r>
      <w:proofErr w:type="spellEnd"/>
      <w:r w:rsidR="0094046B" w:rsidRPr="00F64602">
        <w:t>":</w:t>
      </w:r>
      <w:r>
        <w:t xml:space="preserve"> </w:t>
      </w:r>
      <w:r w:rsidR="0094046B" w:rsidRPr="00F64602">
        <w:t>"</w:t>
      </w:r>
      <w:proofErr w:type="spellStart"/>
      <w:r w:rsidR="0094046B" w:rsidRPr="00F64602">
        <w:t>WebUI</w:t>
      </w:r>
      <w:proofErr w:type="spellEnd"/>
      <w:r>
        <w:t xml:space="preserve"> </w:t>
      </w:r>
      <w:r w:rsidR="0094046B" w:rsidRPr="00F64602">
        <w:t>ODM</w:t>
      </w:r>
      <w:r>
        <w:t xml:space="preserve"> </w:t>
      </w:r>
      <w:r w:rsidR="0094046B" w:rsidRPr="00F64602">
        <w:t>Files"</w:t>
      </w:r>
    </w:p>
    <w:p w14:paraId="5B997A0B" w14:textId="00AD18F6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}</w:t>
      </w:r>
    </w:p>
    <w:p w14:paraId="29EBE8B1" w14:textId="60314D46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},</w:t>
      </w:r>
    </w:p>
    <w:p w14:paraId="5A4A88F8" w14:textId="2C91D856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"hostname":</w:t>
      </w:r>
      <w:r>
        <w:t xml:space="preserve"> </w:t>
      </w:r>
      <w:r w:rsidR="0094046B" w:rsidRPr="00F64602">
        <w:t>"CSR1kv",</w:t>
      </w:r>
    </w:p>
    <w:p w14:paraId="7875748C" w14:textId="7D1EE250" w:rsidR="0094046B" w:rsidRPr="00F64602" w:rsidRDefault="007545F9" w:rsidP="000E2ACD">
      <w:pPr>
        <w:pStyle w:val="CMDOutput"/>
      </w:pPr>
      <w:r>
        <w:lastRenderedPageBreak/>
        <w:t xml:space="preserve">    </w:t>
      </w:r>
      <w:r w:rsidR="0094046B" w:rsidRPr="00F64602">
        <w:t>"</w:t>
      </w:r>
      <w:proofErr w:type="spellStart"/>
      <w:r w:rsidR="0094046B" w:rsidRPr="00F64602">
        <w:t>image_id</w:t>
      </w:r>
      <w:proofErr w:type="spellEnd"/>
      <w:r w:rsidR="0094046B" w:rsidRPr="00F64602">
        <w:t>":</w:t>
      </w:r>
      <w:r>
        <w:t xml:space="preserve"> </w:t>
      </w:r>
      <w:r w:rsidR="0094046B" w:rsidRPr="00F64602">
        <w:t>"X86_64_LINUX_IOSD-UNIVERSALK9-M",</w:t>
      </w:r>
    </w:p>
    <w:p w14:paraId="4D0512A0" w14:textId="6C7C0F69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image_type</w:t>
      </w:r>
      <w:proofErr w:type="spellEnd"/>
      <w:r w:rsidR="0094046B" w:rsidRPr="00F64602">
        <w:t>":</w:t>
      </w:r>
      <w:r>
        <w:t xml:space="preserve"> </w:t>
      </w:r>
      <w:r w:rsidR="0094046B" w:rsidRPr="00F64602">
        <w:t>"production</w:t>
      </w:r>
      <w:r>
        <w:t xml:space="preserve"> </w:t>
      </w:r>
      <w:r w:rsidR="0094046B" w:rsidRPr="00F64602">
        <w:t>image",</w:t>
      </w:r>
    </w:p>
    <w:p w14:paraId="56A85007" w14:textId="2862AF52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last_reload_reason</w:t>
      </w:r>
      <w:proofErr w:type="spellEnd"/>
      <w:r w:rsidR="0094046B" w:rsidRPr="00F64602">
        <w:t>":</w:t>
      </w:r>
      <w:r>
        <w:t xml:space="preserve"> </w:t>
      </w:r>
      <w:r w:rsidR="0094046B" w:rsidRPr="00F64602">
        <w:t>"reload",</w:t>
      </w:r>
    </w:p>
    <w:p w14:paraId="1212F676" w14:textId="319E2B5A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license_level</w:t>
      </w:r>
      <w:proofErr w:type="spellEnd"/>
      <w:r w:rsidR="0094046B" w:rsidRPr="00F64602">
        <w:t>":</w:t>
      </w:r>
      <w:r>
        <w:t xml:space="preserve"> </w:t>
      </w:r>
      <w:r w:rsidR="0094046B" w:rsidRPr="00F64602">
        <w:t>"ax",</w:t>
      </w:r>
    </w:p>
    <w:p w14:paraId="7C85BF24" w14:textId="118980CB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license_type</w:t>
      </w:r>
      <w:proofErr w:type="spellEnd"/>
      <w:r w:rsidR="0094046B" w:rsidRPr="00F64602">
        <w:t>":</w:t>
      </w:r>
      <w:r>
        <w:t xml:space="preserve"> </w:t>
      </w:r>
      <w:r w:rsidR="0094046B" w:rsidRPr="00F64602">
        <w:t>"Default.</w:t>
      </w:r>
      <w:r>
        <w:t xml:space="preserve"> </w:t>
      </w:r>
      <w:r w:rsidR="0094046B" w:rsidRPr="00F64602">
        <w:t>No</w:t>
      </w:r>
      <w:r>
        <w:t xml:space="preserve"> </w:t>
      </w:r>
      <w:r w:rsidR="0094046B" w:rsidRPr="00F64602">
        <w:t>valid</w:t>
      </w:r>
      <w:r>
        <w:t xml:space="preserve"> </w:t>
      </w:r>
      <w:r w:rsidR="0094046B" w:rsidRPr="00F64602">
        <w:t>license</w:t>
      </w:r>
      <w:r>
        <w:t xml:space="preserve"> </w:t>
      </w:r>
      <w:r w:rsidR="0094046B" w:rsidRPr="00F64602">
        <w:t>found.",</w:t>
      </w:r>
    </w:p>
    <w:p w14:paraId="3202C3B6" w14:textId="51B9F2EF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main_mem</w:t>
      </w:r>
      <w:proofErr w:type="spellEnd"/>
      <w:r w:rsidR="0094046B" w:rsidRPr="00F64602">
        <w:t>":</w:t>
      </w:r>
      <w:r>
        <w:t xml:space="preserve"> </w:t>
      </w:r>
      <w:r w:rsidR="0094046B" w:rsidRPr="00F64602">
        <w:t>"2182252",</w:t>
      </w:r>
    </w:p>
    <w:p w14:paraId="2F1AEBDE" w14:textId="77437232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mem_size</w:t>
      </w:r>
      <w:proofErr w:type="spellEnd"/>
      <w:r w:rsidR="0094046B" w:rsidRPr="00F64602">
        <w:t>":</w:t>
      </w:r>
      <w:r>
        <w:t xml:space="preserve"> </w:t>
      </w:r>
      <w:r w:rsidR="0094046B" w:rsidRPr="00F64602">
        <w:t>{</w:t>
      </w:r>
    </w:p>
    <w:p w14:paraId="36D779D1" w14:textId="19690754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"non-volatile</w:t>
      </w:r>
      <w:r>
        <w:t xml:space="preserve"> </w:t>
      </w:r>
      <w:r w:rsidR="0094046B" w:rsidRPr="00F64602">
        <w:t>configuration":</w:t>
      </w:r>
      <w:r>
        <w:t xml:space="preserve"> </w:t>
      </w:r>
      <w:r w:rsidR="0094046B" w:rsidRPr="00F64602">
        <w:t>"32768",</w:t>
      </w:r>
    </w:p>
    <w:p w14:paraId="03691C6C" w14:textId="29EFBEE4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"physical":</w:t>
      </w:r>
      <w:r>
        <w:t xml:space="preserve"> </w:t>
      </w:r>
      <w:r w:rsidR="0094046B" w:rsidRPr="00F64602">
        <w:t>"3985032"</w:t>
      </w:r>
    </w:p>
    <w:p w14:paraId="72741860" w14:textId="07554B57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},</w:t>
      </w:r>
    </w:p>
    <w:p w14:paraId="6AD7FD1B" w14:textId="1EE7936F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next_reload_license_level</w:t>
      </w:r>
      <w:proofErr w:type="spellEnd"/>
      <w:r w:rsidR="0094046B" w:rsidRPr="00F64602">
        <w:t>":</w:t>
      </w:r>
      <w:r>
        <w:t xml:space="preserve"> </w:t>
      </w:r>
      <w:r w:rsidR="0094046B" w:rsidRPr="00F64602">
        <w:t>"ax",</w:t>
      </w:r>
    </w:p>
    <w:p w14:paraId="7B15D3BD" w14:textId="17B7468D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number_of_intfs</w:t>
      </w:r>
      <w:proofErr w:type="spellEnd"/>
      <w:r w:rsidR="0094046B" w:rsidRPr="00F64602">
        <w:t>":</w:t>
      </w:r>
      <w:r>
        <w:t xml:space="preserve"> </w:t>
      </w:r>
      <w:r w:rsidR="0094046B" w:rsidRPr="00F64602">
        <w:t>{</w:t>
      </w:r>
    </w:p>
    <w:p w14:paraId="0F68FF43" w14:textId="3B1D98DE" w:rsidR="0094046B" w:rsidRPr="00F64602" w:rsidRDefault="007545F9" w:rsidP="000E2ACD">
      <w:pPr>
        <w:pStyle w:val="CMDOutput"/>
      </w:pPr>
      <w:r>
        <w:t xml:space="preserve">      </w:t>
      </w:r>
      <w:r w:rsidR="0094046B" w:rsidRPr="00F64602">
        <w:t>"Gigabit</w:t>
      </w:r>
      <w:r>
        <w:t xml:space="preserve"> </w:t>
      </w:r>
      <w:r w:rsidR="0094046B" w:rsidRPr="00F64602">
        <w:t>Ethernet":</w:t>
      </w:r>
      <w:r>
        <w:t xml:space="preserve"> </w:t>
      </w:r>
      <w:r w:rsidR="0094046B" w:rsidRPr="00F64602">
        <w:t>"1"</w:t>
      </w:r>
    </w:p>
    <w:p w14:paraId="4A155BB8" w14:textId="2EC696C6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},</w:t>
      </w:r>
    </w:p>
    <w:p w14:paraId="306C8C65" w14:textId="2E7C772F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os</w:t>
      </w:r>
      <w:proofErr w:type="spellEnd"/>
      <w:r w:rsidR="0094046B" w:rsidRPr="00F64602">
        <w:t>":</w:t>
      </w:r>
      <w:r>
        <w:t xml:space="preserve"> </w:t>
      </w:r>
      <w:r w:rsidR="0094046B" w:rsidRPr="00F64602">
        <w:t>"IOS-XE",</w:t>
      </w:r>
    </w:p>
    <w:p w14:paraId="4F52BD68" w14:textId="206F9C46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"platform":</w:t>
      </w:r>
      <w:r>
        <w:t xml:space="preserve"> </w:t>
      </w:r>
      <w:r w:rsidR="0094046B" w:rsidRPr="00F64602">
        <w:t>"Virtual</w:t>
      </w:r>
      <w:r>
        <w:t xml:space="preserve"> </w:t>
      </w:r>
      <w:r w:rsidR="0094046B" w:rsidRPr="00F64602">
        <w:t>XE",</w:t>
      </w:r>
    </w:p>
    <w:p w14:paraId="343919E5" w14:textId="239D6675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processor_type</w:t>
      </w:r>
      <w:proofErr w:type="spellEnd"/>
      <w:r w:rsidR="0094046B" w:rsidRPr="00F64602">
        <w:t>":</w:t>
      </w:r>
      <w:r>
        <w:t xml:space="preserve"> </w:t>
      </w:r>
      <w:r w:rsidR="0094046B" w:rsidRPr="00F64602">
        <w:t>"VXE",</w:t>
      </w:r>
    </w:p>
    <w:p w14:paraId="0DA33B3D" w14:textId="2EDFA567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returned_to_rom_by</w:t>
      </w:r>
      <w:proofErr w:type="spellEnd"/>
      <w:r w:rsidR="0094046B" w:rsidRPr="00F64602">
        <w:t>":</w:t>
      </w:r>
      <w:r>
        <w:t xml:space="preserve"> </w:t>
      </w:r>
      <w:r w:rsidR="0094046B" w:rsidRPr="00F64602">
        <w:t>"reload",</w:t>
      </w:r>
    </w:p>
    <w:p w14:paraId="4A244CDB" w14:textId="37BEDC23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"rom":</w:t>
      </w:r>
      <w:r>
        <w:t xml:space="preserve"> </w:t>
      </w:r>
      <w:r w:rsidR="0094046B" w:rsidRPr="00F64602">
        <w:t>"IOS-XE</w:t>
      </w:r>
      <w:r>
        <w:t xml:space="preserve"> </w:t>
      </w:r>
      <w:r w:rsidR="0094046B" w:rsidRPr="00F64602">
        <w:t>ROMMON",</w:t>
      </w:r>
    </w:p>
    <w:p w14:paraId="6DA54226" w14:textId="0EAD5483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rtr_type</w:t>
      </w:r>
      <w:proofErr w:type="spellEnd"/>
      <w:r w:rsidR="0094046B" w:rsidRPr="00F64602">
        <w:t>":</w:t>
      </w:r>
      <w:r>
        <w:t xml:space="preserve"> </w:t>
      </w:r>
      <w:r w:rsidR="0094046B" w:rsidRPr="00F64602">
        <w:t>"CSR1000V",</w:t>
      </w:r>
    </w:p>
    <w:p w14:paraId="77E7AEC7" w14:textId="1156DCB8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system_image</w:t>
      </w:r>
      <w:proofErr w:type="spellEnd"/>
      <w:r w:rsidR="0094046B" w:rsidRPr="00F64602">
        <w:t>":</w:t>
      </w:r>
      <w:r>
        <w:t xml:space="preserve"> </w:t>
      </w:r>
      <w:r w:rsidR="0094046B" w:rsidRPr="00F64602">
        <w:t>"</w:t>
      </w:r>
      <w:proofErr w:type="spellStart"/>
      <w:r w:rsidR="0094046B" w:rsidRPr="00F64602">
        <w:t>bootflash:packages.conf</w:t>
      </w:r>
      <w:proofErr w:type="spellEnd"/>
      <w:r w:rsidR="0094046B" w:rsidRPr="00F64602">
        <w:t>",</w:t>
      </w:r>
    </w:p>
    <w:p w14:paraId="0E28F59E" w14:textId="3C0E62B3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"uptime":</w:t>
      </w:r>
      <w:r>
        <w:t xml:space="preserve"> </w:t>
      </w:r>
      <w:r w:rsidR="0094046B" w:rsidRPr="00F64602">
        <w:t>"2</w:t>
      </w:r>
      <w:r>
        <w:t xml:space="preserve"> </w:t>
      </w:r>
      <w:r w:rsidR="0094046B" w:rsidRPr="00F64602">
        <w:t>days,</w:t>
      </w:r>
      <w:r>
        <w:t xml:space="preserve"> </w:t>
      </w:r>
      <w:r w:rsidR="0094046B" w:rsidRPr="00F64602">
        <w:t>6</w:t>
      </w:r>
      <w:r>
        <w:t xml:space="preserve"> </w:t>
      </w:r>
      <w:r w:rsidR="0094046B" w:rsidRPr="00F64602">
        <w:t>hours,</w:t>
      </w:r>
      <w:r>
        <w:t xml:space="preserve"> </w:t>
      </w:r>
      <w:r w:rsidR="0094046B" w:rsidRPr="00F64602">
        <w:t>26</w:t>
      </w:r>
      <w:r>
        <w:t xml:space="preserve"> </w:t>
      </w:r>
      <w:r w:rsidR="0094046B" w:rsidRPr="00F64602">
        <w:t>minutes",</w:t>
      </w:r>
    </w:p>
    <w:p w14:paraId="54636279" w14:textId="152CF9DA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uptime_this_cp</w:t>
      </w:r>
      <w:proofErr w:type="spellEnd"/>
      <w:r w:rsidR="0094046B" w:rsidRPr="00F64602">
        <w:t>":</w:t>
      </w:r>
      <w:r>
        <w:t xml:space="preserve"> </w:t>
      </w:r>
      <w:r w:rsidR="0094046B" w:rsidRPr="00F64602">
        <w:t>"2</w:t>
      </w:r>
      <w:r>
        <w:t xml:space="preserve"> </w:t>
      </w:r>
      <w:r w:rsidR="0094046B" w:rsidRPr="00F64602">
        <w:t>days,</w:t>
      </w:r>
      <w:r>
        <w:t xml:space="preserve"> </w:t>
      </w:r>
      <w:r w:rsidR="0094046B" w:rsidRPr="00F64602">
        <w:t>6</w:t>
      </w:r>
      <w:r>
        <w:t xml:space="preserve"> </w:t>
      </w:r>
      <w:r w:rsidR="0094046B" w:rsidRPr="00F64602">
        <w:t>hours,</w:t>
      </w:r>
      <w:r>
        <w:t xml:space="preserve"> </w:t>
      </w:r>
      <w:r w:rsidR="0094046B" w:rsidRPr="00F64602">
        <w:t>27</w:t>
      </w:r>
      <w:r>
        <w:t xml:space="preserve"> </w:t>
      </w:r>
      <w:r w:rsidR="0094046B" w:rsidRPr="00F64602">
        <w:t>minutes",</w:t>
      </w:r>
    </w:p>
    <w:p w14:paraId="03C59F04" w14:textId="763DB89E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"version":</w:t>
      </w:r>
      <w:r>
        <w:t xml:space="preserve"> </w:t>
      </w:r>
      <w:r w:rsidR="0094046B" w:rsidRPr="00F64602">
        <w:t>"16.9.5",</w:t>
      </w:r>
    </w:p>
    <w:p w14:paraId="4F7214E0" w14:textId="3D02D208" w:rsidR="0094046B" w:rsidRPr="00F64602" w:rsidRDefault="007545F9" w:rsidP="000E2ACD">
      <w:pPr>
        <w:pStyle w:val="CMDOutput"/>
      </w:pPr>
      <w:r>
        <w:t xml:space="preserve">    </w:t>
      </w:r>
      <w:r w:rsidR="0094046B" w:rsidRPr="00F64602">
        <w:t>"</w:t>
      </w:r>
      <w:proofErr w:type="spellStart"/>
      <w:r w:rsidR="0094046B" w:rsidRPr="00F64602">
        <w:t>version_short</w:t>
      </w:r>
      <w:proofErr w:type="spellEnd"/>
      <w:r w:rsidR="0094046B" w:rsidRPr="00F64602">
        <w:t>":</w:t>
      </w:r>
      <w:r>
        <w:t xml:space="preserve"> </w:t>
      </w:r>
      <w:r w:rsidR="0094046B" w:rsidRPr="00F64602">
        <w:t>"16.9"</w:t>
      </w:r>
    </w:p>
    <w:p w14:paraId="6697A698" w14:textId="2C64308E" w:rsidR="0094046B" w:rsidRPr="00F64602" w:rsidRDefault="007545F9" w:rsidP="000E2ACD">
      <w:pPr>
        <w:pStyle w:val="CMDOutput"/>
      </w:pPr>
      <w:r>
        <w:t xml:space="preserve">  </w:t>
      </w:r>
      <w:r w:rsidR="0094046B" w:rsidRPr="00F64602">
        <w:t>}</w:t>
      </w:r>
    </w:p>
    <w:p w14:paraId="62DF1186" w14:textId="77777777" w:rsidR="0094046B" w:rsidRPr="00F64602" w:rsidRDefault="0094046B" w:rsidP="000E2ACD">
      <w:pPr>
        <w:pStyle w:val="CMDOutput"/>
      </w:pPr>
      <w:r w:rsidRPr="00F64602">
        <w:t>}</w:t>
      </w:r>
    </w:p>
    <w:p w14:paraId="22B028A2" w14:textId="7DFCD70F" w:rsidR="0094046B" w:rsidRPr="00F64602" w:rsidRDefault="0094046B" w:rsidP="000E2ACD">
      <w:pPr>
        <w:pStyle w:val="CMDOutput"/>
      </w:pPr>
      <w:r w:rsidRPr="00F64602">
        <w:t>100%|█████████████████████████████████████████████████████████████████████████████|</w:t>
      </w:r>
      <w:r w:rsidR="007545F9">
        <w:t xml:space="preserve"> </w:t>
      </w:r>
      <w:r w:rsidRPr="00F64602">
        <w:t>1/1</w:t>
      </w:r>
      <w:r w:rsidR="007545F9">
        <w:t xml:space="preserve"> </w:t>
      </w:r>
      <w:r w:rsidRPr="00F64602">
        <w:t>[00:00&lt;00:00,</w:t>
      </w:r>
      <w:r w:rsidR="007545F9">
        <w:t xml:space="preserve">  </w:t>
      </w:r>
      <w:r w:rsidRPr="00F64602">
        <w:t>2.06it/s]</w:t>
      </w:r>
    </w:p>
    <w:p w14:paraId="5B13985B" w14:textId="77777777" w:rsidR="0094046B" w:rsidRPr="00F64602" w:rsidRDefault="0094046B" w:rsidP="000E2ACD">
      <w:pPr>
        <w:pStyle w:val="CMDOutput"/>
      </w:pPr>
    </w:p>
    <w:p w14:paraId="1509DAB9" w14:textId="1E02CB7A" w:rsidR="00CF1957" w:rsidRPr="00CF1957" w:rsidRDefault="0094046B" w:rsidP="00CF1957">
      <w:pPr>
        <w:pStyle w:val="CMD"/>
      </w:pPr>
      <w:r w:rsidRPr="00F64602">
        <w:t>(csr1kv)</w:t>
      </w:r>
      <w:r w:rsidR="007545F9">
        <w:t xml:space="preserve"> </w:t>
      </w:r>
      <w:proofErr w:type="spellStart"/>
      <w:r w:rsidRPr="00F64602">
        <w:t>devasc@labvm</w:t>
      </w:r>
      <w:proofErr w:type="spellEnd"/>
      <w:r w:rsidRPr="00F64602">
        <w:t>:~/labs/</w:t>
      </w:r>
      <w:proofErr w:type="spellStart"/>
      <w:r w:rsidRPr="00F64602">
        <w:t>devnet-src</w:t>
      </w:r>
      <w:proofErr w:type="spellEnd"/>
      <w:r w:rsidRPr="00F64602">
        <w:t>/</w:t>
      </w:r>
      <w:proofErr w:type="spellStart"/>
      <w:r w:rsidRPr="00F64602">
        <w:t>pyats</w:t>
      </w:r>
      <w:proofErr w:type="spellEnd"/>
      <w:r w:rsidRPr="00F64602">
        <w:t>/csr1kv$</w:t>
      </w:r>
      <w:r w:rsidR="007545F9">
        <w:t xml:space="preserve"> </w:t>
      </w:r>
    </w:p>
    <w:p w14:paraId="6190A8E7" w14:textId="6F6DD54B" w:rsidR="008606F5" w:rsidRDefault="000E2ACD" w:rsidP="008606F5">
      <w:pPr>
        <w:pStyle w:val="Heading2"/>
      </w:pPr>
      <w:r>
        <w:t>Use Genie to Compare Configurations</w:t>
      </w:r>
    </w:p>
    <w:p w14:paraId="7D21016B" w14:textId="38814B0C" w:rsidR="007A0973" w:rsidRDefault="007A0973" w:rsidP="008606F5">
      <w:pPr>
        <w:pStyle w:val="BodyTextL25"/>
      </w:pPr>
      <w:r>
        <w:t>As</w:t>
      </w:r>
      <w:r w:rsidR="007545F9">
        <w:t xml:space="preserve"> </w:t>
      </w:r>
      <w:r>
        <w:t>you</w:t>
      </w:r>
      <w:r w:rsidR="007545F9">
        <w:t xml:space="preserve"> </w:t>
      </w:r>
      <w:r>
        <w:t>have</w:t>
      </w:r>
      <w:r w:rsidR="007545F9">
        <w:t xml:space="preserve"> </w:t>
      </w:r>
      <w:r>
        <w:t>seen</w:t>
      </w:r>
      <w:r w:rsidR="007545F9">
        <w:t xml:space="preserve"> </w:t>
      </w:r>
      <w:r w:rsidR="008606F5">
        <w:t>Genie</w:t>
      </w:r>
      <w:r w:rsidR="007545F9">
        <w:t xml:space="preserve"> </w:t>
      </w:r>
      <w:r>
        <w:t>can</w:t>
      </w:r>
      <w:r w:rsidR="007545F9">
        <w:t xml:space="preserve"> </w:t>
      </w:r>
      <w:r>
        <w:t>be</w:t>
      </w:r>
      <w:r w:rsidR="007545F9">
        <w:t xml:space="preserve"> </w:t>
      </w:r>
      <w:r>
        <w:t>used</w:t>
      </w:r>
      <w:r w:rsidR="007545F9">
        <w:t xml:space="preserve"> </w:t>
      </w:r>
      <w:r>
        <w:t>to</w:t>
      </w:r>
      <w:r w:rsidR="007545F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7A0973">
        <w:t>parse</w:t>
      </w:r>
      <w:r w:rsidR="007545F9">
        <w:t xml:space="preserve"> </w:t>
      </w:r>
      <w:r w:rsidRPr="007A0973">
        <w:t>show</w:t>
      </w:r>
      <w:r w:rsidR="007545F9">
        <w:t xml:space="preserve"> </w:t>
      </w:r>
      <w:r w:rsidRPr="007A0973">
        <w:t>commands</w:t>
      </w:r>
      <w:r w:rsidR="007545F9">
        <w:t xml:space="preserve"> </w:t>
      </w:r>
      <w:r w:rsidRPr="007A0973">
        <w:t>into</w:t>
      </w:r>
      <w:r w:rsidR="007545F9">
        <w:t xml:space="preserve"> </w:t>
      </w:r>
      <w:r w:rsidRPr="007A0973">
        <w:t>structured</w:t>
      </w:r>
      <w:r w:rsidR="007545F9">
        <w:t xml:space="preserve"> </w:t>
      </w:r>
      <w:r w:rsidRPr="007A0973">
        <w:t>json</w:t>
      </w:r>
      <w:r>
        <w:t>.</w:t>
      </w:r>
      <w:r w:rsidR="007545F9">
        <w:t xml:space="preserve"> </w:t>
      </w:r>
      <w:r>
        <w:t>Genie</w:t>
      </w:r>
      <w:r w:rsidR="007545F9">
        <w:t xml:space="preserve"> </w:t>
      </w:r>
      <w:r>
        <w:t>can</w:t>
      </w:r>
      <w:r w:rsidR="007545F9">
        <w:t xml:space="preserve"> </w:t>
      </w:r>
      <w:r>
        <w:t>also</w:t>
      </w:r>
      <w:r w:rsidR="007545F9">
        <w:t xml:space="preserve"> </w:t>
      </w:r>
      <w:r>
        <w:t>be</w:t>
      </w:r>
      <w:r w:rsidR="007545F9">
        <w:t xml:space="preserve"> </w:t>
      </w:r>
      <w:r>
        <w:t>used</w:t>
      </w:r>
      <w:r w:rsidR="007545F9">
        <w:t xml:space="preserve"> </w:t>
      </w:r>
      <w:r>
        <w:t>to:</w:t>
      </w:r>
      <w:r w:rsidR="007545F9">
        <w:t xml:space="preserve"> </w:t>
      </w:r>
    </w:p>
    <w:p w14:paraId="084428FC" w14:textId="72102286" w:rsidR="007A0973" w:rsidRPr="00A45406" w:rsidRDefault="0095642E" w:rsidP="00A45406">
      <w:pPr>
        <w:pStyle w:val="Bulletlevel2"/>
      </w:pPr>
      <w:r>
        <w:t>T</w:t>
      </w:r>
      <w:r w:rsidR="007A0973" w:rsidRPr="007A0973">
        <w:t>ake</w:t>
      </w:r>
      <w:r w:rsidR="007545F9">
        <w:t xml:space="preserve"> </w:t>
      </w:r>
      <w:r w:rsidR="007A0973" w:rsidRPr="007A0973">
        <w:t>snapshots</w:t>
      </w:r>
      <w:r w:rsidR="007545F9">
        <w:t xml:space="preserve"> </w:t>
      </w:r>
      <w:r w:rsidR="007A0973" w:rsidRPr="007A0973">
        <w:t>of</w:t>
      </w:r>
      <w:r w:rsidR="007545F9">
        <w:t xml:space="preserve"> </w:t>
      </w:r>
      <w:r w:rsidR="007A0973" w:rsidRPr="007A0973">
        <w:t>configs</w:t>
      </w:r>
      <w:r w:rsidR="007545F9">
        <w:t xml:space="preserve"> </w:t>
      </w:r>
      <w:r w:rsidR="007A0973" w:rsidRPr="007A0973">
        <w:t>annua</w:t>
      </w:r>
      <w:r w:rsidR="007A0973" w:rsidRPr="00A45406">
        <w:t>lly</w:t>
      </w:r>
      <w:r w:rsidR="007545F9" w:rsidRPr="00A45406">
        <w:t xml:space="preserve"> </w:t>
      </w:r>
      <w:r w:rsidR="007A0973" w:rsidRPr="00A45406">
        <w:t>and</w:t>
      </w:r>
      <w:r w:rsidR="007545F9" w:rsidRPr="00A45406">
        <w:t xml:space="preserve"> </w:t>
      </w:r>
      <w:r w:rsidR="007A0973" w:rsidRPr="00A45406">
        <w:t>make</w:t>
      </w:r>
      <w:r w:rsidR="007545F9" w:rsidRPr="00A45406">
        <w:t xml:space="preserve"> </w:t>
      </w:r>
      <w:r w:rsidR="007A0973" w:rsidRPr="00A45406">
        <w:t>comparisons</w:t>
      </w:r>
      <w:r w:rsidR="007545F9" w:rsidRPr="00A45406">
        <w:t xml:space="preserve"> </w:t>
      </w:r>
      <w:r w:rsidR="007A0973" w:rsidRPr="00A45406">
        <w:t>between</w:t>
      </w:r>
      <w:r w:rsidR="007545F9" w:rsidRPr="00A45406">
        <w:t xml:space="preserve"> </w:t>
      </w:r>
      <w:r w:rsidR="007A0973" w:rsidRPr="00A45406">
        <w:t>them</w:t>
      </w:r>
    </w:p>
    <w:p w14:paraId="05AC9E7B" w14:textId="315D8EFA" w:rsidR="008606F5" w:rsidRPr="00A45406" w:rsidRDefault="0095642E" w:rsidP="00A45406">
      <w:pPr>
        <w:pStyle w:val="Bulletlevel2"/>
      </w:pPr>
      <w:r w:rsidRPr="00A45406">
        <w:t>A</w:t>
      </w:r>
      <w:r w:rsidR="007A0973" w:rsidRPr="00A45406">
        <w:t>utomate</w:t>
      </w:r>
      <w:r w:rsidR="007545F9" w:rsidRPr="00A45406">
        <w:t xml:space="preserve"> </w:t>
      </w:r>
      <w:r w:rsidR="007A0973" w:rsidRPr="00A45406">
        <w:t>testing</w:t>
      </w:r>
      <w:r w:rsidR="007545F9" w:rsidRPr="00A45406">
        <w:t xml:space="preserve"> </w:t>
      </w:r>
      <w:r w:rsidR="007A0973" w:rsidRPr="00A45406">
        <w:t>deployments</w:t>
      </w:r>
      <w:r w:rsidR="007545F9" w:rsidRPr="00A45406">
        <w:t xml:space="preserve"> </w:t>
      </w:r>
      <w:r w:rsidR="007A0973" w:rsidRPr="00A45406">
        <w:t>against</w:t>
      </w:r>
      <w:r w:rsidR="007545F9" w:rsidRPr="00A45406">
        <w:t xml:space="preserve"> </w:t>
      </w:r>
      <w:r w:rsidR="007A0973" w:rsidRPr="00A45406">
        <w:t>a</w:t>
      </w:r>
      <w:r w:rsidR="007545F9" w:rsidRPr="00A45406">
        <w:t xml:space="preserve"> </w:t>
      </w:r>
      <w:r w:rsidR="007A0973" w:rsidRPr="00A45406">
        <w:t>virtual</w:t>
      </w:r>
      <w:r w:rsidR="007545F9" w:rsidRPr="00A45406">
        <w:t xml:space="preserve"> </w:t>
      </w:r>
      <w:r w:rsidR="007A0973" w:rsidRPr="00A45406">
        <w:t>environment</w:t>
      </w:r>
      <w:r w:rsidR="007545F9" w:rsidRPr="00A45406">
        <w:t xml:space="preserve"> </w:t>
      </w:r>
      <w:r w:rsidR="007A0973" w:rsidRPr="00A45406">
        <w:t>for</w:t>
      </w:r>
      <w:r w:rsidR="007545F9" w:rsidRPr="00A45406">
        <w:t xml:space="preserve"> </w:t>
      </w:r>
      <w:r w:rsidR="007A0973" w:rsidRPr="00A45406">
        <w:t>testing</w:t>
      </w:r>
      <w:r w:rsidR="007545F9" w:rsidRPr="00A45406">
        <w:t xml:space="preserve"> </w:t>
      </w:r>
      <w:r w:rsidR="007A0973" w:rsidRPr="00A45406">
        <w:t>before</w:t>
      </w:r>
      <w:r w:rsidR="007545F9" w:rsidRPr="00A45406">
        <w:t xml:space="preserve"> </w:t>
      </w:r>
      <w:r w:rsidR="007A0973" w:rsidRPr="00A45406">
        <w:t>deployment</w:t>
      </w:r>
      <w:r w:rsidR="007545F9" w:rsidRPr="00A45406">
        <w:t xml:space="preserve"> </w:t>
      </w:r>
      <w:r w:rsidR="007A0973" w:rsidRPr="00A45406">
        <w:t>in</w:t>
      </w:r>
      <w:r w:rsidR="007545F9" w:rsidRPr="00A45406">
        <w:t xml:space="preserve"> </w:t>
      </w:r>
      <w:r w:rsidR="007A0973" w:rsidRPr="00A45406">
        <w:t>production</w:t>
      </w:r>
    </w:p>
    <w:p w14:paraId="6D3BFC9D" w14:textId="36C09F4C" w:rsidR="00F84BE2" w:rsidRDefault="0095642E" w:rsidP="00A45406">
      <w:pPr>
        <w:pStyle w:val="Bulletlevel2"/>
      </w:pPr>
      <w:r w:rsidRPr="00A45406">
        <w:t>T</w:t>
      </w:r>
      <w:r w:rsidR="007A0973" w:rsidRPr="00A45406">
        <w:t>o</w:t>
      </w:r>
      <w:r w:rsidR="007545F9" w:rsidRPr="00A45406">
        <w:t xml:space="preserve"> </w:t>
      </w:r>
      <w:r w:rsidR="007A0973" w:rsidRPr="00A45406">
        <w:t>troubleshoot</w:t>
      </w:r>
      <w:r w:rsidR="007545F9" w:rsidRPr="00A45406">
        <w:t xml:space="preserve"> </w:t>
      </w:r>
      <w:r w:rsidR="007A0973" w:rsidRPr="00A45406">
        <w:t>configurations</w:t>
      </w:r>
      <w:r w:rsidR="007545F9" w:rsidRPr="00A45406">
        <w:t xml:space="preserve"> </w:t>
      </w:r>
      <w:r w:rsidR="007A0973" w:rsidRPr="00A45406">
        <w:t>by</w:t>
      </w:r>
      <w:r w:rsidR="007545F9" w:rsidRPr="00A45406">
        <w:t xml:space="preserve"> </w:t>
      </w:r>
      <w:r w:rsidR="007A0973" w:rsidRPr="00A45406">
        <w:t>do</w:t>
      </w:r>
      <w:r w:rsidR="007A0973">
        <w:t>ing</w:t>
      </w:r>
      <w:r w:rsidR="007545F9">
        <w:t xml:space="preserve"> </w:t>
      </w:r>
      <w:r w:rsidR="007A0973">
        <w:t>comparisons</w:t>
      </w:r>
      <w:r w:rsidR="007545F9">
        <w:t xml:space="preserve"> </w:t>
      </w:r>
      <w:r w:rsidR="007A0973">
        <w:t>between</w:t>
      </w:r>
      <w:r w:rsidR="007545F9">
        <w:t xml:space="preserve"> </w:t>
      </w:r>
      <w:r w:rsidR="007A0973">
        <w:t>devices</w:t>
      </w:r>
    </w:p>
    <w:p w14:paraId="05E19EA7" w14:textId="08A9A19B" w:rsidR="007A0973" w:rsidRDefault="007A0973" w:rsidP="0095642E">
      <w:pPr>
        <w:pStyle w:val="BodyTextL25"/>
      </w:pPr>
      <w:r>
        <w:t>In</w:t>
      </w:r>
      <w:r w:rsidR="007545F9">
        <w:t xml:space="preserve"> </w:t>
      </w:r>
      <w:r w:rsidR="00A95A32">
        <w:t>parts</w:t>
      </w:r>
      <w:r w:rsidR="007545F9">
        <w:t xml:space="preserve"> </w:t>
      </w:r>
      <w:r w:rsidR="00A95A32">
        <w:t>5</w:t>
      </w:r>
      <w:r w:rsidR="007545F9">
        <w:t xml:space="preserve"> </w:t>
      </w:r>
      <w:r w:rsidR="00A95A32">
        <w:t>and</w:t>
      </w:r>
      <w:r w:rsidR="007545F9">
        <w:t xml:space="preserve"> </w:t>
      </w:r>
      <w:r w:rsidR="00A95A32">
        <w:t>6,</w:t>
      </w:r>
      <w:r w:rsidR="007545F9">
        <w:t xml:space="preserve"> </w:t>
      </w:r>
      <w:r>
        <w:t>you</w:t>
      </w:r>
      <w:r w:rsidR="007545F9">
        <w:t xml:space="preserve"> </w:t>
      </w:r>
      <w:r>
        <w:t>will</w:t>
      </w:r>
      <w:r w:rsidR="007545F9">
        <w:t xml:space="preserve"> </w:t>
      </w:r>
      <w:r>
        <w:t>see</w:t>
      </w:r>
      <w:r w:rsidR="007545F9">
        <w:t xml:space="preserve"> </w:t>
      </w:r>
      <w:r>
        <w:t>how</w:t>
      </w:r>
      <w:r w:rsidR="007545F9">
        <w:t xml:space="preserve"> </w:t>
      </w:r>
      <w:r>
        <w:t>to</w:t>
      </w:r>
      <w:r w:rsidR="007545F9">
        <w:t xml:space="preserve"> </w:t>
      </w:r>
      <w:r>
        <w:t>do</w:t>
      </w:r>
      <w:r w:rsidR="007545F9">
        <w:t xml:space="preserve"> </w:t>
      </w:r>
      <w:r>
        <w:t>a</w:t>
      </w:r>
      <w:r w:rsidR="007545F9">
        <w:t xml:space="preserve"> </w:t>
      </w:r>
      <w:r>
        <w:t>comparison</w:t>
      </w:r>
      <w:r w:rsidR="007545F9">
        <w:t xml:space="preserve"> </w:t>
      </w:r>
      <w:r>
        <w:t>between</w:t>
      </w:r>
      <w:r w:rsidR="007545F9">
        <w:t xml:space="preserve"> </w:t>
      </w:r>
      <w:r>
        <w:t>two</w:t>
      </w:r>
      <w:r w:rsidR="007545F9">
        <w:t xml:space="preserve"> </w:t>
      </w:r>
      <w:r>
        <w:t>different</w:t>
      </w:r>
      <w:r w:rsidR="007545F9">
        <w:t xml:space="preserve"> </w:t>
      </w:r>
      <w:r>
        <w:t>output</w:t>
      </w:r>
      <w:r w:rsidR="003560A9">
        <w:t>s</w:t>
      </w:r>
      <w:r>
        <w:t>.</w:t>
      </w:r>
      <w:r w:rsidR="007545F9">
        <w:t xml:space="preserve"> </w:t>
      </w:r>
    </w:p>
    <w:p w14:paraId="394C0B14" w14:textId="3C625D46" w:rsidR="006A4EC0" w:rsidRPr="007A2D8D" w:rsidRDefault="006A4EC0" w:rsidP="006A4EC0">
      <w:pPr>
        <w:pStyle w:val="Heading3"/>
      </w:pPr>
      <w:r>
        <w:t>Add</w:t>
      </w:r>
      <w:r w:rsidR="007545F9">
        <w:t xml:space="preserve"> </w:t>
      </w:r>
      <w:r>
        <w:t>an</w:t>
      </w:r>
      <w:r w:rsidR="007545F9">
        <w:t xml:space="preserve"> </w:t>
      </w:r>
      <w:r>
        <w:t>IPv6</w:t>
      </w:r>
      <w:r w:rsidR="007545F9">
        <w:t xml:space="preserve"> </w:t>
      </w:r>
      <w:r>
        <w:t>address</w:t>
      </w:r>
      <w:r w:rsidR="007545F9">
        <w:t xml:space="preserve"> </w:t>
      </w:r>
      <w:r>
        <w:t>to</w:t>
      </w:r>
      <w:r w:rsidR="007545F9">
        <w:t xml:space="preserve"> </w:t>
      </w:r>
      <w:r>
        <w:t>CSR1kv.</w:t>
      </w:r>
    </w:p>
    <w:p w14:paraId="7E255818" w14:textId="52BBFD2E" w:rsidR="006A4EC0" w:rsidRPr="00DB3D4A" w:rsidRDefault="006A4EC0" w:rsidP="006A4EC0">
      <w:pPr>
        <w:pStyle w:val="SubStepAlpha"/>
      </w:pPr>
      <w:r>
        <w:t>On</w:t>
      </w:r>
      <w:r w:rsidR="007545F9">
        <w:t xml:space="preserve"> </w:t>
      </w:r>
      <w:r w:rsidR="00AA1E17">
        <w:t xml:space="preserve">the </w:t>
      </w:r>
      <w:r>
        <w:t>CSR1kv</w:t>
      </w:r>
      <w:r w:rsidR="007545F9">
        <w:t xml:space="preserve"> </w:t>
      </w:r>
      <w:r w:rsidR="00AA1E17">
        <w:t>VM</w:t>
      </w:r>
      <w:r w:rsidR="007545F9">
        <w:t xml:space="preserve"> </w:t>
      </w:r>
      <w:r>
        <w:t>add</w:t>
      </w:r>
      <w:r w:rsidR="007545F9">
        <w:t xml:space="preserve"> </w:t>
      </w:r>
      <w:r>
        <w:t>the</w:t>
      </w:r>
      <w:r w:rsidR="007545F9">
        <w:t xml:space="preserve"> </w:t>
      </w:r>
      <w:r>
        <w:t>following</w:t>
      </w:r>
      <w:r w:rsidR="007545F9">
        <w:t xml:space="preserve"> </w:t>
      </w:r>
      <w:r>
        <w:t>IPv6</w:t>
      </w:r>
      <w:r w:rsidR="007545F9">
        <w:t xml:space="preserve"> </w:t>
      </w:r>
      <w:r>
        <w:t>address:</w:t>
      </w:r>
      <w:r w:rsidR="007545F9">
        <w:t xml:space="preserve"> </w:t>
      </w:r>
    </w:p>
    <w:p w14:paraId="7FE25F74" w14:textId="0524D85A" w:rsidR="006A4EC0" w:rsidRPr="006A4EC0" w:rsidRDefault="006A4EC0" w:rsidP="006A4EC0">
      <w:pPr>
        <w:pStyle w:val="CMD"/>
        <w:rPr>
          <w:b/>
          <w:bCs/>
        </w:rPr>
      </w:pPr>
      <w:r w:rsidRPr="006A4EC0">
        <w:t>CSR1kv(config)#</w:t>
      </w:r>
      <w:r w:rsidR="007545F9">
        <w:t xml:space="preserve"> </w:t>
      </w:r>
      <w:r w:rsidRPr="006A4EC0">
        <w:rPr>
          <w:b/>
          <w:bCs/>
        </w:rPr>
        <w:t>inter</w:t>
      </w:r>
      <w:r w:rsidR="006334AC">
        <w:rPr>
          <w:b/>
          <w:bCs/>
        </w:rPr>
        <w:t>face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gig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1</w:t>
      </w:r>
    </w:p>
    <w:p w14:paraId="5FDA465F" w14:textId="10EC9E0A" w:rsidR="006A4EC0" w:rsidRPr="006A4EC0" w:rsidRDefault="006A4EC0" w:rsidP="006A4EC0">
      <w:pPr>
        <w:pStyle w:val="CMD"/>
      </w:pPr>
      <w:r w:rsidRPr="006A4EC0">
        <w:t>CSR1kv(config-if)#</w:t>
      </w:r>
      <w:r w:rsidR="007545F9">
        <w:t xml:space="preserve"> </w:t>
      </w:r>
      <w:r w:rsidRPr="006A4EC0">
        <w:rPr>
          <w:b/>
          <w:bCs/>
        </w:rPr>
        <w:t>ipv6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address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2001:db8:acad:56::101/64</w:t>
      </w:r>
    </w:p>
    <w:p w14:paraId="53866DFF" w14:textId="7407A165" w:rsidR="005E1F5E" w:rsidRDefault="005E1F5E" w:rsidP="005E1F5E">
      <w:pPr>
        <w:pStyle w:val="Heading3"/>
      </w:pPr>
      <w:r>
        <w:lastRenderedPageBreak/>
        <w:t>Use</w:t>
      </w:r>
      <w:r w:rsidR="007545F9">
        <w:t xml:space="preserve"> </w:t>
      </w:r>
      <w:r>
        <w:t>Genie</w:t>
      </w:r>
      <w:r w:rsidR="007545F9">
        <w:t xml:space="preserve"> </w:t>
      </w:r>
      <w:r>
        <w:t>to</w:t>
      </w:r>
      <w:r w:rsidR="007545F9">
        <w:t xml:space="preserve"> </w:t>
      </w:r>
      <w:r>
        <w:t>verify</w:t>
      </w:r>
      <w:r w:rsidR="007545F9">
        <w:t xml:space="preserve"> </w:t>
      </w:r>
      <w:r>
        <w:t>configuration</w:t>
      </w:r>
      <w:r w:rsidR="007545F9">
        <w:t xml:space="preserve"> </w:t>
      </w:r>
      <w:r>
        <w:t>and</w:t>
      </w:r>
      <w:r w:rsidR="007545F9">
        <w:t xml:space="preserve"> </w:t>
      </w:r>
      <w:r>
        <w:t>parse</w:t>
      </w:r>
      <w:r w:rsidR="007545F9">
        <w:t xml:space="preserve"> </w:t>
      </w:r>
      <w:r>
        <w:t>output</w:t>
      </w:r>
      <w:r w:rsidR="007545F9">
        <w:t xml:space="preserve"> </w:t>
      </w:r>
      <w:r>
        <w:t>in</w:t>
      </w:r>
      <w:r w:rsidR="007545F9">
        <w:t xml:space="preserve"> </w:t>
      </w:r>
      <w:r>
        <w:t>JSON.</w:t>
      </w:r>
    </w:p>
    <w:p w14:paraId="37A5F845" w14:textId="3F0941F3" w:rsidR="005E1F5E" w:rsidRPr="00DB3D4A" w:rsidRDefault="007372B5" w:rsidP="005E1F5E">
      <w:pPr>
        <w:pStyle w:val="SubStepAlpha"/>
      </w:pPr>
      <w:r>
        <w:t>Parse</w:t>
      </w:r>
      <w:r w:rsidR="007545F9">
        <w:t xml:space="preserve"> </w:t>
      </w:r>
      <w:r>
        <w:t>unstructured</w:t>
      </w:r>
      <w:r w:rsidR="007545F9">
        <w:t xml:space="preserve"> </w:t>
      </w:r>
      <w:r>
        <w:t>output</w:t>
      </w:r>
      <w:r w:rsidR="007545F9">
        <w:t xml:space="preserve"> </w:t>
      </w:r>
      <w:r>
        <w:t>from</w:t>
      </w:r>
      <w:r w:rsidR="007545F9">
        <w:t xml:space="preserve"> </w:t>
      </w:r>
      <w:r>
        <w:t>the</w:t>
      </w:r>
      <w:r w:rsidR="007545F9">
        <w:t xml:space="preserve"> </w:t>
      </w:r>
      <w:r w:rsidRPr="0094046B">
        <w:rPr>
          <w:b/>
          <w:bCs/>
        </w:rPr>
        <w:t>show</w:t>
      </w:r>
      <w:r w:rsidR="007545F9">
        <w:rPr>
          <w:b/>
          <w:bCs/>
        </w:rPr>
        <w:t xml:space="preserve"> </w:t>
      </w:r>
      <w:r>
        <w:rPr>
          <w:b/>
          <w:bCs/>
        </w:rPr>
        <w:t>ipv6</w:t>
      </w:r>
      <w:r w:rsidR="007545F9">
        <w:rPr>
          <w:b/>
          <w:bCs/>
        </w:rPr>
        <w:t xml:space="preserve"> </w:t>
      </w:r>
      <w:r>
        <w:rPr>
          <w:b/>
          <w:bCs/>
        </w:rPr>
        <w:t>interface</w:t>
      </w:r>
      <w:r w:rsidR="007545F9">
        <w:rPr>
          <w:b/>
          <w:bCs/>
        </w:rPr>
        <w:t xml:space="preserve"> </w:t>
      </w:r>
      <w:r>
        <w:t>command</w:t>
      </w:r>
      <w:r w:rsidR="007545F9">
        <w:t xml:space="preserve"> </w:t>
      </w:r>
      <w:r>
        <w:t>into</w:t>
      </w:r>
      <w:r w:rsidR="007545F9">
        <w:t xml:space="preserve"> </w:t>
      </w:r>
      <w:r>
        <w:t>structured</w:t>
      </w:r>
      <w:r w:rsidR="007545F9">
        <w:t xml:space="preserve"> </w:t>
      </w:r>
      <w:r>
        <w:t>JSON</w:t>
      </w:r>
      <w:r w:rsidR="00130A38">
        <w:t>.</w:t>
      </w:r>
      <w:r w:rsidR="007545F9">
        <w:t xml:space="preserve"> </w:t>
      </w:r>
      <w:r w:rsidR="00130A38">
        <w:t>Use</w:t>
      </w:r>
      <w:r w:rsidR="007545F9">
        <w:t xml:space="preserve"> </w:t>
      </w:r>
      <w:r w:rsidR="00130A38">
        <w:t>the</w:t>
      </w:r>
      <w:r w:rsidR="007545F9">
        <w:t xml:space="preserve"> </w:t>
      </w:r>
      <w:r w:rsidR="00130A38" w:rsidRPr="00130A38">
        <w:rPr>
          <w:b/>
          <w:bCs/>
        </w:rPr>
        <w:t>--output</w:t>
      </w:r>
      <w:r w:rsidR="007545F9">
        <w:t xml:space="preserve"> </w:t>
      </w:r>
      <w:r w:rsidR="00130A38">
        <w:t>parameter</w:t>
      </w:r>
      <w:r w:rsidR="007545F9">
        <w:t xml:space="preserve"> </w:t>
      </w:r>
      <w:r w:rsidR="00130A38">
        <w:t>to</w:t>
      </w:r>
      <w:r w:rsidR="007545F9">
        <w:t xml:space="preserve"> </w:t>
      </w:r>
      <w:r w:rsidR="00130A38">
        <w:t>send</w:t>
      </w:r>
      <w:r w:rsidR="007545F9">
        <w:t xml:space="preserve"> </w:t>
      </w:r>
      <w:r w:rsidR="00130A38">
        <w:t>the</w:t>
      </w:r>
      <w:r w:rsidR="007545F9">
        <w:t xml:space="preserve"> </w:t>
      </w:r>
      <w:r w:rsidR="00130A38">
        <w:t>output</w:t>
      </w:r>
      <w:r w:rsidR="007545F9">
        <w:t xml:space="preserve"> </w:t>
      </w:r>
      <w:r w:rsidR="00130A38">
        <w:t>to</w:t>
      </w:r>
      <w:r w:rsidR="007545F9">
        <w:t xml:space="preserve"> </w:t>
      </w:r>
      <w:r w:rsidR="00130A38">
        <w:t>a</w:t>
      </w:r>
      <w:r w:rsidR="007545F9">
        <w:t xml:space="preserve"> </w:t>
      </w:r>
      <w:r w:rsidR="00130A38">
        <w:t>directory</w:t>
      </w:r>
      <w:r w:rsidR="007545F9">
        <w:t xml:space="preserve"> </w:t>
      </w:r>
      <w:r w:rsidR="00130A38" w:rsidRPr="00130A38">
        <w:rPr>
          <w:b/>
          <w:bCs/>
        </w:rPr>
        <w:t>verify-ipv6-1</w:t>
      </w:r>
      <w:r w:rsidR="00130A38">
        <w:t>.</w:t>
      </w:r>
      <w:r w:rsidR="007545F9">
        <w:t xml:space="preserve"> </w:t>
      </w:r>
      <w:r w:rsidR="004E0C6A">
        <w:t>Notice</w:t>
      </w:r>
      <w:r w:rsidR="007545F9">
        <w:t xml:space="preserve"> </w:t>
      </w:r>
      <w:r w:rsidR="004E0C6A">
        <w:t>in</w:t>
      </w:r>
      <w:r w:rsidR="007545F9">
        <w:t xml:space="preserve"> </w:t>
      </w:r>
      <w:r w:rsidR="004E0C6A">
        <w:t>the</w:t>
      </w:r>
      <w:r w:rsidR="007545F9">
        <w:t xml:space="preserve"> </w:t>
      </w:r>
      <w:r w:rsidR="004E0C6A">
        <w:t>output</w:t>
      </w:r>
      <w:r w:rsidR="007545F9">
        <w:t xml:space="preserve"> </w:t>
      </w:r>
      <w:r w:rsidR="004E0C6A">
        <w:t>that</w:t>
      </w:r>
      <w:r w:rsidR="007545F9">
        <w:t xml:space="preserve"> </w:t>
      </w:r>
      <w:r w:rsidR="004E0C6A">
        <w:t>Genie</w:t>
      </w:r>
      <w:r w:rsidR="007545F9">
        <w:t xml:space="preserve"> </w:t>
      </w:r>
      <w:r w:rsidR="004E0C6A">
        <w:t>tells</w:t>
      </w:r>
      <w:r w:rsidR="007545F9">
        <w:t xml:space="preserve"> </w:t>
      </w:r>
      <w:r w:rsidR="004E0C6A">
        <w:t>you</w:t>
      </w:r>
      <w:r w:rsidR="007545F9">
        <w:t xml:space="preserve"> </w:t>
      </w:r>
      <w:r w:rsidR="004E0C6A">
        <w:t>that</w:t>
      </w:r>
      <w:r w:rsidR="007545F9">
        <w:t xml:space="preserve"> </w:t>
      </w:r>
      <w:r w:rsidR="004E0C6A">
        <w:t>two</w:t>
      </w:r>
      <w:r w:rsidR="007545F9">
        <w:t xml:space="preserve"> </w:t>
      </w:r>
      <w:r w:rsidR="004E0C6A">
        <w:t>files</w:t>
      </w:r>
      <w:r w:rsidR="007545F9">
        <w:t xml:space="preserve"> </w:t>
      </w:r>
      <w:r w:rsidR="004E0C6A">
        <w:t>were</w:t>
      </w:r>
      <w:r w:rsidR="007545F9">
        <w:t xml:space="preserve"> </w:t>
      </w:r>
      <w:r w:rsidR="004E0C6A">
        <w:t>created.</w:t>
      </w:r>
    </w:p>
    <w:p w14:paraId="4EE9A11D" w14:textId="35C3E68F" w:rsidR="007372B5" w:rsidRPr="007372B5" w:rsidRDefault="007372B5" w:rsidP="007372B5">
      <w:pPr>
        <w:pStyle w:val="CMD"/>
      </w:pPr>
      <w:r w:rsidRPr="007372B5">
        <w:t>(csr1kv)</w:t>
      </w:r>
      <w:r w:rsidR="007545F9">
        <w:t xml:space="preserve"> </w:t>
      </w:r>
      <w:proofErr w:type="spellStart"/>
      <w:r w:rsidRPr="007372B5">
        <w:t>devasc@labvm</w:t>
      </w:r>
      <w:proofErr w:type="spellEnd"/>
      <w:r w:rsidRPr="007372B5">
        <w:t>:~/labs/</w:t>
      </w:r>
      <w:proofErr w:type="spellStart"/>
      <w:r w:rsidRPr="007372B5">
        <w:t>devnet-src</w:t>
      </w:r>
      <w:proofErr w:type="spellEnd"/>
      <w:r w:rsidRPr="007372B5">
        <w:t>/</w:t>
      </w:r>
      <w:proofErr w:type="spellStart"/>
      <w:r w:rsidRPr="007372B5">
        <w:t>pyats</w:t>
      </w:r>
      <w:proofErr w:type="spellEnd"/>
      <w:r w:rsidRPr="007372B5">
        <w:t>/csr1kv$</w:t>
      </w:r>
      <w:r w:rsidR="007545F9">
        <w:t xml:space="preserve"> </w:t>
      </w:r>
      <w:r w:rsidRPr="007372B5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parse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"show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ipv6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interface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gig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1"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--testbed-file</w:t>
      </w:r>
      <w:r w:rsidR="007545F9">
        <w:rPr>
          <w:b/>
          <w:bCs/>
        </w:rPr>
        <w:t xml:space="preserve"> </w:t>
      </w:r>
      <w:proofErr w:type="spellStart"/>
      <w:r w:rsidRPr="007372B5">
        <w:rPr>
          <w:b/>
          <w:bCs/>
        </w:rPr>
        <w:t>yaml</w:t>
      </w:r>
      <w:proofErr w:type="spellEnd"/>
      <w:r w:rsidRPr="007372B5">
        <w:rPr>
          <w:b/>
          <w:bCs/>
        </w:rPr>
        <w:t>/</w:t>
      </w:r>
      <w:proofErr w:type="spellStart"/>
      <w:r w:rsidRPr="007372B5">
        <w:rPr>
          <w:b/>
          <w:bCs/>
        </w:rPr>
        <w:t>testbed.yml</w:t>
      </w:r>
      <w:proofErr w:type="spellEnd"/>
      <w:r w:rsidR="007545F9">
        <w:rPr>
          <w:b/>
          <w:bCs/>
        </w:rPr>
        <w:t xml:space="preserve"> </w:t>
      </w:r>
      <w:r w:rsidRPr="007372B5">
        <w:rPr>
          <w:b/>
          <w:bCs/>
        </w:rPr>
        <w:t>--devices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CSR1kv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--output</w:t>
      </w:r>
      <w:r w:rsidR="007545F9">
        <w:rPr>
          <w:b/>
          <w:bCs/>
        </w:rPr>
        <w:t xml:space="preserve"> </w:t>
      </w:r>
      <w:r w:rsidRPr="007372B5">
        <w:rPr>
          <w:b/>
          <w:bCs/>
        </w:rPr>
        <w:t>verify-ipv6-1</w:t>
      </w:r>
    </w:p>
    <w:p w14:paraId="73D6AE8C" w14:textId="49E26D2F" w:rsidR="007372B5" w:rsidRPr="007372B5" w:rsidRDefault="007372B5" w:rsidP="00D6003A">
      <w:pPr>
        <w:pStyle w:val="CMDOutput"/>
      </w:pPr>
      <w:r w:rsidRPr="007372B5">
        <w:t>Enter</w:t>
      </w:r>
      <w:r w:rsidR="007545F9">
        <w:t xml:space="preserve"> </w:t>
      </w:r>
      <w:r w:rsidRPr="007372B5">
        <w:t>enable</w:t>
      </w:r>
      <w:r w:rsidR="007545F9">
        <w:t xml:space="preserve"> </w:t>
      </w:r>
      <w:r w:rsidRPr="007372B5">
        <w:t>password</w:t>
      </w:r>
      <w:r w:rsidR="007545F9">
        <w:t xml:space="preserve"> </w:t>
      </w:r>
      <w:r w:rsidRPr="007372B5">
        <w:t>for</w:t>
      </w:r>
      <w:r w:rsidR="007545F9">
        <w:t xml:space="preserve"> </w:t>
      </w:r>
      <w:r w:rsidRPr="007372B5">
        <w:t>device</w:t>
      </w:r>
      <w:r w:rsidR="007545F9">
        <w:t xml:space="preserve"> </w:t>
      </w:r>
      <w:r w:rsidRPr="007372B5">
        <w:t>CSR1kv:</w:t>
      </w:r>
      <w:r w:rsidR="007545F9">
        <w:t xml:space="preserve"> </w:t>
      </w:r>
      <w:r w:rsidR="00D6003A" w:rsidRPr="00D6003A">
        <w:rPr>
          <w:b/>
          <w:bCs/>
        </w:rPr>
        <w:t>&lt;</w:t>
      </w:r>
      <w:r w:rsidR="00B84675">
        <w:rPr>
          <w:b/>
          <w:bCs/>
        </w:rPr>
        <w:t>Enter</w:t>
      </w:r>
      <w:r w:rsidR="00D6003A" w:rsidRPr="00D6003A">
        <w:rPr>
          <w:b/>
          <w:bCs/>
        </w:rPr>
        <w:t>&gt;</w:t>
      </w:r>
    </w:p>
    <w:p w14:paraId="0DF328F9" w14:textId="038ECE86" w:rsidR="007372B5" w:rsidRPr="00B84675" w:rsidRDefault="007372B5" w:rsidP="00B84675">
      <w:pPr>
        <w:pStyle w:val="CMDOutput"/>
      </w:pPr>
      <w:r w:rsidRPr="00B84675">
        <w:t>2020-05-31T19:36:19:</w:t>
      </w:r>
      <w:r w:rsidR="007545F9" w:rsidRPr="00B84675">
        <w:t xml:space="preserve"> </w:t>
      </w:r>
      <w:r w:rsidRPr="00B84675">
        <w:t>%UNICON-WARNING:</w:t>
      </w:r>
      <w:r w:rsidR="007545F9" w:rsidRPr="00B84675">
        <w:t xml:space="preserve"> </w:t>
      </w:r>
      <w:r w:rsidRPr="00B84675">
        <w:t>Device</w:t>
      </w:r>
      <w:r w:rsidR="007545F9" w:rsidRPr="00B84675">
        <w:t xml:space="preserve"> </w:t>
      </w:r>
      <w:r w:rsidRPr="00B84675">
        <w:t>'CSR1kv'</w:t>
      </w:r>
      <w:r w:rsidR="007545F9" w:rsidRPr="00B84675">
        <w:t xml:space="preserve"> </w:t>
      </w:r>
      <w:r w:rsidRPr="00B84675">
        <w:t>connection</w:t>
      </w:r>
      <w:r w:rsidR="007545F9" w:rsidRPr="00B84675">
        <w:t xml:space="preserve"> </w:t>
      </w:r>
      <w:r w:rsidRPr="00B84675">
        <w:t>'cli'</w:t>
      </w:r>
      <w:r w:rsidR="007545F9" w:rsidRPr="00B84675">
        <w:t xml:space="preserve"> </w:t>
      </w:r>
      <w:r w:rsidRPr="00B84675">
        <w:t>does</w:t>
      </w:r>
      <w:r w:rsidR="007545F9" w:rsidRPr="00B84675">
        <w:t xml:space="preserve"> </w:t>
      </w:r>
      <w:r w:rsidRPr="00B84675">
        <w:t>not</w:t>
      </w:r>
      <w:r w:rsidR="007545F9" w:rsidRPr="00B84675">
        <w:t xml:space="preserve"> </w:t>
      </w:r>
      <w:r w:rsidRPr="00B84675">
        <w:t>have</w:t>
      </w:r>
      <w:r w:rsidR="007545F9" w:rsidRPr="00B84675">
        <w:t xml:space="preserve"> </w:t>
      </w:r>
      <w:r w:rsidRPr="00B84675">
        <w:t>IP</w:t>
      </w:r>
      <w:r w:rsidR="007545F9" w:rsidRPr="00B84675">
        <w:t xml:space="preserve"> </w:t>
      </w:r>
      <w:r w:rsidRPr="00B84675">
        <w:t>and/or</w:t>
      </w:r>
      <w:r w:rsidR="007545F9" w:rsidRPr="00B84675">
        <w:t xml:space="preserve"> </w:t>
      </w:r>
      <w:r w:rsidRPr="00B84675">
        <w:t>port</w:t>
      </w:r>
      <w:r w:rsidR="007545F9" w:rsidRPr="00B84675">
        <w:t xml:space="preserve"> </w:t>
      </w:r>
      <w:r w:rsidRPr="00B84675">
        <w:t>specified,</w:t>
      </w:r>
      <w:r w:rsidR="007545F9" w:rsidRPr="00B84675">
        <w:t xml:space="preserve"> </w:t>
      </w:r>
      <w:r w:rsidRPr="00B84675">
        <w:t>ignoring</w:t>
      </w:r>
    </w:p>
    <w:p w14:paraId="44779287" w14:textId="23CBFA52" w:rsidR="007372B5" w:rsidRPr="00B84675" w:rsidRDefault="007372B5" w:rsidP="00B84675">
      <w:pPr>
        <w:pStyle w:val="CMDOutput"/>
      </w:pPr>
      <w:r w:rsidRPr="00B84675">
        <w:t>Device</w:t>
      </w:r>
      <w:r w:rsidR="007545F9" w:rsidRPr="00B84675">
        <w:t xml:space="preserve"> </w:t>
      </w:r>
      <w:r w:rsidRPr="00B84675">
        <w:t>'CSR1kv'</w:t>
      </w:r>
      <w:r w:rsidR="007545F9" w:rsidRPr="00B84675">
        <w:t xml:space="preserve"> </w:t>
      </w:r>
      <w:r w:rsidRPr="00B84675">
        <w:t>connection</w:t>
      </w:r>
      <w:r w:rsidR="007545F9" w:rsidRPr="00B84675">
        <w:t xml:space="preserve"> </w:t>
      </w:r>
      <w:r w:rsidRPr="00B84675">
        <w:t>'cli'</w:t>
      </w:r>
      <w:r w:rsidR="007545F9" w:rsidRPr="00B84675">
        <w:t xml:space="preserve"> </w:t>
      </w:r>
      <w:r w:rsidRPr="00B84675">
        <w:t>does</w:t>
      </w:r>
      <w:r w:rsidR="007545F9" w:rsidRPr="00B84675">
        <w:t xml:space="preserve"> </w:t>
      </w:r>
      <w:r w:rsidRPr="00B84675">
        <w:t>not</w:t>
      </w:r>
      <w:r w:rsidR="007545F9" w:rsidRPr="00B84675">
        <w:t xml:space="preserve"> </w:t>
      </w:r>
      <w:r w:rsidRPr="00B84675">
        <w:t>have</w:t>
      </w:r>
      <w:r w:rsidR="007545F9" w:rsidRPr="00B84675">
        <w:t xml:space="preserve"> </w:t>
      </w:r>
      <w:r w:rsidRPr="00B84675">
        <w:t>IP</w:t>
      </w:r>
      <w:r w:rsidR="007545F9" w:rsidRPr="00B84675">
        <w:t xml:space="preserve"> </w:t>
      </w:r>
      <w:r w:rsidRPr="00B84675">
        <w:t>and/or</w:t>
      </w:r>
      <w:r w:rsidR="007545F9" w:rsidRPr="00B84675">
        <w:t xml:space="preserve"> </w:t>
      </w:r>
      <w:r w:rsidRPr="00B84675">
        <w:t>port</w:t>
      </w:r>
      <w:r w:rsidR="007545F9" w:rsidRPr="00B84675">
        <w:t xml:space="preserve"> </w:t>
      </w:r>
      <w:r w:rsidRPr="00B84675">
        <w:t>specified,</w:t>
      </w:r>
      <w:r w:rsidR="007545F9" w:rsidRPr="00B84675">
        <w:t xml:space="preserve"> </w:t>
      </w:r>
      <w:r w:rsidRPr="00B84675">
        <w:t>ignoring</w:t>
      </w:r>
    </w:p>
    <w:p w14:paraId="3A3D161E" w14:textId="4E480E11" w:rsidR="007372B5" w:rsidRPr="00B84675" w:rsidRDefault="007372B5" w:rsidP="00B84675">
      <w:pPr>
        <w:pStyle w:val="CMDOutput"/>
      </w:pPr>
      <w:r w:rsidRPr="00B84675">
        <w:t>100%|█████████████████████████████████████████████████████████████████████████████|</w:t>
      </w:r>
      <w:r w:rsidR="007545F9" w:rsidRPr="00B84675">
        <w:t xml:space="preserve"> </w:t>
      </w:r>
      <w:r w:rsidRPr="00B84675">
        <w:t>1/1</w:t>
      </w:r>
      <w:r w:rsidR="007545F9" w:rsidRPr="00B84675">
        <w:t xml:space="preserve"> </w:t>
      </w:r>
      <w:r w:rsidRPr="00B84675">
        <w:t>[00:00&lt;00:00,</w:t>
      </w:r>
      <w:r w:rsidR="007545F9" w:rsidRPr="00B84675">
        <w:t xml:space="preserve">  </w:t>
      </w:r>
      <w:r w:rsidRPr="00B84675">
        <w:t>2.08it/s]</w:t>
      </w:r>
    </w:p>
    <w:p w14:paraId="548644E7" w14:textId="77777777" w:rsidR="007372B5" w:rsidRPr="00B84675" w:rsidRDefault="007372B5" w:rsidP="00B84675">
      <w:pPr>
        <w:pStyle w:val="CMDOutput"/>
      </w:pPr>
      <w:r w:rsidRPr="00B84675">
        <w:t>+==============================================================================+</w:t>
      </w:r>
    </w:p>
    <w:p w14:paraId="3E0E411D" w14:textId="1D6E51F4" w:rsidR="007372B5" w:rsidRPr="00B84675" w:rsidRDefault="007372B5" w:rsidP="00B84675">
      <w:pPr>
        <w:pStyle w:val="CMDOutput"/>
      </w:pPr>
      <w:r w:rsidRPr="00B84675">
        <w:t>|</w:t>
      </w:r>
      <w:r w:rsidR="007545F9" w:rsidRPr="00B84675">
        <w:t xml:space="preserve"> </w:t>
      </w:r>
      <w:r w:rsidRPr="00B84675">
        <w:t>Genie</w:t>
      </w:r>
      <w:r w:rsidR="007545F9" w:rsidRPr="00B84675">
        <w:t xml:space="preserve"> </w:t>
      </w:r>
      <w:r w:rsidRPr="00B84675">
        <w:t>Parse</w:t>
      </w:r>
      <w:r w:rsidR="007545F9" w:rsidRPr="00B84675">
        <w:t xml:space="preserve"> </w:t>
      </w:r>
      <w:r w:rsidRPr="00B84675">
        <w:t>Summary</w:t>
      </w:r>
      <w:r w:rsidR="007545F9" w:rsidRPr="00B84675">
        <w:t xml:space="preserve"> </w:t>
      </w:r>
      <w:r w:rsidRPr="00B84675">
        <w:t>for</w:t>
      </w:r>
      <w:r w:rsidR="007545F9" w:rsidRPr="00B84675">
        <w:t xml:space="preserve"> </w:t>
      </w:r>
      <w:r w:rsidRPr="00B84675">
        <w:t>CSR1kv</w:t>
      </w:r>
      <w:r w:rsidR="007545F9" w:rsidRPr="00B84675">
        <w:t xml:space="preserve">                                               </w:t>
      </w:r>
      <w:r w:rsidRPr="00B84675">
        <w:t>|</w:t>
      </w:r>
    </w:p>
    <w:p w14:paraId="43E4BE4A" w14:textId="77777777" w:rsidR="007372B5" w:rsidRPr="00B84675" w:rsidRDefault="007372B5" w:rsidP="00B84675">
      <w:pPr>
        <w:pStyle w:val="CMDOutput"/>
      </w:pPr>
      <w:r w:rsidRPr="00B84675">
        <w:t>+==============================================================================+</w:t>
      </w:r>
    </w:p>
    <w:p w14:paraId="39650509" w14:textId="38EFDE30" w:rsidR="007372B5" w:rsidRPr="00B84675" w:rsidRDefault="007372B5" w:rsidP="00B84675">
      <w:pPr>
        <w:pStyle w:val="CMDOutput"/>
      </w:pPr>
      <w:r w:rsidRPr="00B84675">
        <w:t>|</w:t>
      </w:r>
      <w:r w:rsidR="007545F9" w:rsidRPr="00B84675">
        <w:t xml:space="preserve">  </w:t>
      </w:r>
      <w:r w:rsidRPr="00B84675">
        <w:t>Connected</w:t>
      </w:r>
      <w:r w:rsidR="007545F9" w:rsidRPr="00B84675">
        <w:t xml:space="preserve"> </w:t>
      </w:r>
      <w:r w:rsidRPr="00B84675">
        <w:t>to</w:t>
      </w:r>
      <w:r w:rsidR="007545F9" w:rsidRPr="00B84675">
        <w:t xml:space="preserve"> </w:t>
      </w:r>
      <w:r w:rsidRPr="00B84675">
        <w:t>CSR1kv</w:t>
      </w:r>
      <w:r w:rsidR="007545F9" w:rsidRPr="00B84675">
        <w:t xml:space="preserve">                                                         </w:t>
      </w:r>
      <w:r w:rsidRPr="00B84675">
        <w:t>|</w:t>
      </w:r>
    </w:p>
    <w:p w14:paraId="737EF02D" w14:textId="1B7E918A" w:rsidR="007372B5" w:rsidRPr="00B84675" w:rsidRDefault="007372B5" w:rsidP="00B84675">
      <w:pPr>
        <w:pStyle w:val="CMDOutput"/>
      </w:pPr>
      <w:r w:rsidRPr="00B84675">
        <w:t>|</w:t>
      </w:r>
      <w:r w:rsidR="007545F9" w:rsidRPr="00B84675">
        <w:t xml:space="preserve">  </w:t>
      </w:r>
      <w:r w:rsidRPr="00B84675">
        <w:t>-</w:t>
      </w:r>
      <w:r w:rsidR="007545F9" w:rsidRPr="00B84675">
        <w:t xml:space="preserve">  </w:t>
      </w:r>
      <w:r w:rsidRPr="00B84675">
        <w:t>Log:</w:t>
      </w:r>
      <w:r w:rsidR="007545F9" w:rsidRPr="00B84675">
        <w:t xml:space="preserve"> </w:t>
      </w:r>
      <w:r w:rsidRPr="00B84675">
        <w:t>verify-ipv6-1/connection_CSR1kv.txt</w:t>
      </w:r>
      <w:r w:rsidR="007545F9" w:rsidRPr="00B84675">
        <w:t xml:space="preserve">                                 </w:t>
      </w:r>
      <w:r w:rsidRPr="00B84675">
        <w:t>|</w:t>
      </w:r>
    </w:p>
    <w:p w14:paraId="67D0DA3E" w14:textId="77777777" w:rsidR="007372B5" w:rsidRPr="00B84675" w:rsidRDefault="007372B5" w:rsidP="00B84675">
      <w:pPr>
        <w:pStyle w:val="CMDOutput"/>
      </w:pPr>
      <w:r w:rsidRPr="00B84675">
        <w:t>|------------------------------------------------------------------------------|</w:t>
      </w:r>
    </w:p>
    <w:p w14:paraId="52516BF1" w14:textId="2DD34257" w:rsidR="007372B5" w:rsidRPr="00B84675" w:rsidRDefault="007372B5" w:rsidP="00B84675">
      <w:pPr>
        <w:pStyle w:val="CMDOutput"/>
      </w:pPr>
      <w:r w:rsidRPr="00B84675">
        <w:t>|</w:t>
      </w:r>
      <w:r w:rsidR="007545F9" w:rsidRPr="00B84675">
        <w:t xml:space="preserve">  </w:t>
      </w:r>
      <w:r w:rsidRPr="00B84675">
        <w:t>Parsed</w:t>
      </w:r>
      <w:r w:rsidR="007545F9" w:rsidRPr="00B84675">
        <w:t xml:space="preserve"> </w:t>
      </w:r>
      <w:r w:rsidRPr="00B84675">
        <w:t>command</w:t>
      </w:r>
      <w:r w:rsidR="007545F9" w:rsidRPr="00B84675">
        <w:t xml:space="preserve"> </w:t>
      </w:r>
      <w:r w:rsidRPr="00B84675">
        <w:t>'show</w:t>
      </w:r>
      <w:r w:rsidR="007545F9" w:rsidRPr="00B84675">
        <w:t xml:space="preserve"> </w:t>
      </w:r>
      <w:r w:rsidRPr="00B84675">
        <w:t>ipv6</w:t>
      </w:r>
      <w:r w:rsidR="007545F9" w:rsidRPr="00B84675">
        <w:t xml:space="preserve"> </w:t>
      </w:r>
      <w:r w:rsidRPr="00B84675">
        <w:t>interface</w:t>
      </w:r>
      <w:r w:rsidR="007545F9" w:rsidRPr="00B84675">
        <w:t xml:space="preserve"> </w:t>
      </w:r>
      <w:r w:rsidRPr="00B84675">
        <w:t>gig</w:t>
      </w:r>
      <w:r w:rsidR="007545F9" w:rsidRPr="00B84675">
        <w:t xml:space="preserve"> </w:t>
      </w:r>
      <w:r w:rsidRPr="00B84675">
        <w:t>1'</w:t>
      </w:r>
      <w:r w:rsidR="007545F9" w:rsidRPr="00B84675">
        <w:t xml:space="preserve">                                  </w:t>
      </w:r>
      <w:r w:rsidRPr="00B84675">
        <w:t>|</w:t>
      </w:r>
    </w:p>
    <w:p w14:paraId="18A6DA37" w14:textId="76341651" w:rsidR="007372B5" w:rsidRPr="00B84675" w:rsidRDefault="007372B5" w:rsidP="00B84675">
      <w:pPr>
        <w:pStyle w:val="CMDOutput"/>
        <w:rPr>
          <w:highlight w:val="yellow"/>
        </w:rPr>
      </w:pPr>
      <w:r w:rsidRPr="00B84675">
        <w:t>|</w:t>
      </w:r>
      <w:r w:rsidR="007545F9" w:rsidRPr="00B84675">
        <w:t xml:space="preserve">  </w:t>
      </w:r>
      <w:r w:rsidRPr="00B84675">
        <w:t>-</w:t>
      </w:r>
      <w:r w:rsidR="007545F9" w:rsidRPr="00B84675">
        <w:t xml:space="preserve">  </w:t>
      </w:r>
      <w:r w:rsidRPr="00B84675">
        <w:rPr>
          <w:highlight w:val="yellow"/>
        </w:rPr>
        <w:t>Parsed</w:t>
      </w:r>
      <w:r w:rsidR="007545F9" w:rsidRPr="00B84675">
        <w:rPr>
          <w:highlight w:val="yellow"/>
        </w:rPr>
        <w:t xml:space="preserve"> </w:t>
      </w:r>
      <w:r w:rsidRPr="00B84675">
        <w:rPr>
          <w:highlight w:val="yellow"/>
        </w:rPr>
        <w:t>structure:</w:t>
      </w:r>
      <w:r w:rsidR="007545F9" w:rsidRPr="00B84675">
        <w:rPr>
          <w:highlight w:val="yellow"/>
        </w:rPr>
        <w:t xml:space="preserve"> </w:t>
      </w:r>
      <w:r w:rsidRPr="00B84675">
        <w:rPr>
          <w:highlight w:val="yellow"/>
        </w:rPr>
        <w:t>verify-ipv6-1/CSR1kv_show-ipv6-interface-</w:t>
      </w:r>
      <w:r w:rsidR="007545F9" w:rsidRPr="00B84675">
        <w:rPr>
          <w:highlight w:val="yellow"/>
        </w:rPr>
        <w:t xml:space="preserve">              </w:t>
      </w:r>
      <w:r w:rsidRPr="00B84675">
        <w:rPr>
          <w:highlight w:val="yellow"/>
        </w:rPr>
        <w:t>|</w:t>
      </w:r>
    </w:p>
    <w:p w14:paraId="540E2567" w14:textId="11600DFC" w:rsidR="007372B5" w:rsidRPr="00B84675" w:rsidRDefault="007372B5" w:rsidP="00B84675">
      <w:pPr>
        <w:pStyle w:val="CMDOutput"/>
      </w:pPr>
      <w:r w:rsidRPr="00B84675">
        <w:rPr>
          <w:highlight w:val="yellow"/>
        </w:rPr>
        <w:t>|</w:t>
      </w:r>
      <w:r w:rsidR="007545F9" w:rsidRPr="00B84675">
        <w:rPr>
          <w:highlight w:val="yellow"/>
        </w:rPr>
        <w:t xml:space="preserve"> </w:t>
      </w:r>
      <w:r w:rsidRPr="00B84675">
        <w:rPr>
          <w:highlight w:val="yellow"/>
        </w:rPr>
        <w:t>gig-1_parsed.txt</w:t>
      </w:r>
      <w:r w:rsidR="007545F9" w:rsidRPr="00B84675">
        <w:t xml:space="preserve">                                                             </w:t>
      </w:r>
      <w:r w:rsidRPr="00B84675">
        <w:t>|</w:t>
      </w:r>
    </w:p>
    <w:p w14:paraId="3DBDCDD0" w14:textId="7B741747" w:rsidR="007372B5" w:rsidRPr="00B84675" w:rsidRDefault="007372B5" w:rsidP="00B84675">
      <w:pPr>
        <w:pStyle w:val="CMDOutput"/>
        <w:rPr>
          <w:highlight w:val="yellow"/>
        </w:rPr>
      </w:pPr>
      <w:r w:rsidRPr="00B84675">
        <w:t>|</w:t>
      </w:r>
      <w:r w:rsidR="007545F9" w:rsidRPr="00B84675">
        <w:t xml:space="preserve">  </w:t>
      </w:r>
      <w:r w:rsidRPr="00B84675">
        <w:t>-</w:t>
      </w:r>
      <w:r w:rsidR="007545F9" w:rsidRPr="00B84675">
        <w:t xml:space="preserve">  </w:t>
      </w:r>
      <w:r w:rsidRPr="00B84675">
        <w:rPr>
          <w:highlight w:val="yellow"/>
        </w:rPr>
        <w:t>Device</w:t>
      </w:r>
      <w:r w:rsidR="007545F9" w:rsidRPr="00B84675">
        <w:rPr>
          <w:highlight w:val="yellow"/>
        </w:rPr>
        <w:t xml:space="preserve"> </w:t>
      </w:r>
      <w:r w:rsidRPr="00B84675">
        <w:rPr>
          <w:highlight w:val="yellow"/>
        </w:rPr>
        <w:t>Console:</w:t>
      </w:r>
      <w:r w:rsidR="007545F9" w:rsidRPr="00B84675">
        <w:rPr>
          <w:highlight w:val="yellow"/>
        </w:rPr>
        <w:t xml:space="preserve">   </w:t>
      </w:r>
      <w:r w:rsidRPr="00B84675">
        <w:rPr>
          <w:highlight w:val="yellow"/>
        </w:rPr>
        <w:t>verify-ipv6-1/CSR1kv_show-ipv6-interface-</w:t>
      </w:r>
      <w:r w:rsidR="007545F9" w:rsidRPr="00B84675">
        <w:rPr>
          <w:highlight w:val="yellow"/>
        </w:rPr>
        <w:t xml:space="preserve">              </w:t>
      </w:r>
      <w:r w:rsidRPr="00B84675">
        <w:rPr>
          <w:highlight w:val="yellow"/>
        </w:rPr>
        <w:t>|</w:t>
      </w:r>
    </w:p>
    <w:p w14:paraId="358D85E5" w14:textId="6BDEA8D2" w:rsidR="007372B5" w:rsidRPr="00B84675" w:rsidRDefault="007372B5" w:rsidP="00B84675">
      <w:pPr>
        <w:pStyle w:val="CMDOutput"/>
      </w:pPr>
      <w:r w:rsidRPr="00B84675">
        <w:rPr>
          <w:highlight w:val="yellow"/>
        </w:rPr>
        <w:t>|</w:t>
      </w:r>
      <w:r w:rsidR="007545F9" w:rsidRPr="00B84675">
        <w:rPr>
          <w:highlight w:val="yellow"/>
        </w:rPr>
        <w:t xml:space="preserve"> </w:t>
      </w:r>
      <w:r w:rsidRPr="00B84675">
        <w:rPr>
          <w:highlight w:val="yellow"/>
        </w:rPr>
        <w:t>gig-1_console.txt</w:t>
      </w:r>
      <w:r w:rsidR="007545F9" w:rsidRPr="00B84675">
        <w:t xml:space="preserve">                                                            </w:t>
      </w:r>
      <w:r w:rsidRPr="00B84675">
        <w:t>|</w:t>
      </w:r>
    </w:p>
    <w:p w14:paraId="11567A29" w14:textId="264ECD36" w:rsidR="007372B5" w:rsidRPr="00B84675" w:rsidRDefault="007372B5" w:rsidP="00B84675">
      <w:pPr>
        <w:pStyle w:val="CMDOutput"/>
      </w:pPr>
      <w:r w:rsidRPr="00B84675">
        <w:t>|------------------------------------------------------------------------------|</w:t>
      </w:r>
    </w:p>
    <w:p w14:paraId="3D9933D0" w14:textId="0E839140" w:rsidR="007372B5" w:rsidRDefault="00130A38" w:rsidP="007372B5">
      <w:pPr>
        <w:pStyle w:val="CMD"/>
      </w:pPr>
      <w:r w:rsidRPr="007372B5">
        <w:t>csr1kv)</w:t>
      </w:r>
      <w:r w:rsidR="007545F9">
        <w:t xml:space="preserve"> </w:t>
      </w:r>
      <w:proofErr w:type="spellStart"/>
      <w:r w:rsidRPr="007372B5">
        <w:t>devasc@labvm</w:t>
      </w:r>
      <w:proofErr w:type="spellEnd"/>
      <w:r w:rsidRPr="007372B5">
        <w:t>:~/labs/</w:t>
      </w:r>
      <w:proofErr w:type="spellStart"/>
      <w:r w:rsidRPr="007372B5">
        <w:t>devnet-src</w:t>
      </w:r>
      <w:proofErr w:type="spellEnd"/>
      <w:r w:rsidRPr="007372B5">
        <w:t>/</w:t>
      </w:r>
      <w:proofErr w:type="spellStart"/>
      <w:r w:rsidRPr="007372B5">
        <w:t>pyats</w:t>
      </w:r>
      <w:proofErr w:type="spellEnd"/>
      <w:r w:rsidRPr="007372B5">
        <w:t>/csr1kv$</w:t>
      </w:r>
    </w:p>
    <w:p w14:paraId="43D8A70C" w14:textId="48499186" w:rsidR="003963C1" w:rsidRDefault="003963C1" w:rsidP="003963C1">
      <w:pPr>
        <w:pStyle w:val="SubStepAlpha"/>
      </w:pPr>
      <w:r>
        <w:t>List</w:t>
      </w:r>
      <w:r w:rsidR="007545F9">
        <w:t xml:space="preserve"> </w:t>
      </w:r>
      <w:r>
        <w:t>the</w:t>
      </w:r>
      <w:r w:rsidR="007545F9">
        <w:t xml:space="preserve"> </w:t>
      </w:r>
      <w:r>
        <w:t>files</w:t>
      </w:r>
      <w:r w:rsidR="007545F9">
        <w:t xml:space="preserve"> </w:t>
      </w:r>
      <w:r>
        <w:t>created</w:t>
      </w:r>
      <w:r w:rsidR="007545F9">
        <w:t xml:space="preserve"> </w:t>
      </w:r>
      <w:r>
        <w:t>by</w:t>
      </w:r>
      <w:r w:rsidR="007545F9">
        <w:t xml:space="preserve"> </w:t>
      </w:r>
      <w:r>
        <w:t>Genie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>
        <w:t>directory</w:t>
      </w:r>
      <w:r w:rsidR="007545F9">
        <w:t xml:space="preserve"> </w:t>
      </w:r>
      <w:r w:rsidRPr="00130A38">
        <w:rPr>
          <w:b/>
          <w:bCs/>
        </w:rPr>
        <w:t>verify-ipv6-1</w:t>
      </w:r>
      <w:r>
        <w:t>.</w:t>
      </w:r>
      <w:r w:rsidR="007545F9">
        <w:t xml:space="preserve"> </w:t>
      </w:r>
      <w:r>
        <w:t>Notice</w:t>
      </w:r>
      <w:r w:rsidR="007545F9">
        <w:t xml:space="preserve"> </w:t>
      </w:r>
      <w:r>
        <w:t>there</w:t>
      </w:r>
      <w:r w:rsidR="007545F9">
        <w:t xml:space="preserve"> </w:t>
      </w:r>
      <w:r w:rsidR="008F473F">
        <w:t>were</w:t>
      </w:r>
      <w:r w:rsidR="007545F9">
        <w:t xml:space="preserve"> </w:t>
      </w:r>
      <w:r>
        <w:t>two</w:t>
      </w:r>
      <w:r w:rsidR="007545F9">
        <w:t xml:space="preserve"> </w:t>
      </w:r>
      <w:r>
        <w:t>files</w:t>
      </w:r>
      <w:r w:rsidR="007545F9">
        <w:t xml:space="preserve"> </w:t>
      </w:r>
      <w:r w:rsidR="008F473F">
        <w:t>created</w:t>
      </w:r>
      <w:r w:rsidR="007545F9">
        <w:t xml:space="preserve"> </w:t>
      </w:r>
      <w:r>
        <w:t>with</w:t>
      </w:r>
      <w:r w:rsidR="007545F9">
        <w:t xml:space="preserve"> </w:t>
      </w:r>
      <w:r>
        <w:t>the</w:t>
      </w:r>
      <w:r w:rsidR="007545F9">
        <w:t xml:space="preserve"> </w:t>
      </w:r>
      <w:r w:rsidR="008F473F">
        <w:t>similar</w:t>
      </w:r>
      <w:r w:rsidR="007545F9">
        <w:t xml:space="preserve"> </w:t>
      </w:r>
      <w:r>
        <w:t>name</w:t>
      </w:r>
      <w:r w:rsidR="008F473F">
        <w:t>s</w:t>
      </w:r>
      <w:r w:rsidR="007545F9">
        <w:t xml:space="preserve"> </w:t>
      </w:r>
      <w:r>
        <w:t>but</w:t>
      </w:r>
      <w:r w:rsidR="007545F9">
        <w:t xml:space="preserve"> </w:t>
      </w:r>
      <w:r w:rsidR="008F473F">
        <w:t>one</w:t>
      </w:r>
      <w:r w:rsidR="007545F9">
        <w:t xml:space="preserve"> </w:t>
      </w:r>
      <w:r w:rsidR="008F473F">
        <w:t>ending</w:t>
      </w:r>
      <w:r w:rsidR="007545F9">
        <w:t xml:space="preserve"> </w:t>
      </w:r>
      <w:r w:rsidR="008F473F">
        <w:t>in</w:t>
      </w:r>
      <w:r w:rsidR="007545F9">
        <w:t xml:space="preserve"> </w:t>
      </w:r>
      <w:r w:rsidR="008F473F" w:rsidRPr="0046585F">
        <w:rPr>
          <w:b/>
          <w:bCs/>
        </w:rPr>
        <w:t>_console.txt</w:t>
      </w:r>
      <w:r w:rsidR="007545F9">
        <w:t xml:space="preserve"> </w:t>
      </w:r>
      <w:r w:rsidR="008F473F">
        <w:t>and</w:t>
      </w:r>
      <w:r w:rsidR="007545F9">
        <w:t xml:space="preserve"> </w:t>
      </w:r>
      <w:r w:rsidR="008F473F">
        <w:t>the</w:t>
      </w:r>
      <w:r w:rsidR="007545F9">
        <w:t xml:space="preserve"> </w:t>
      </w:r>
      <w:r w:rsidR="008F473F">
        <w:t>other</w:t>
      </w:r>
      <w:r w:rsidR="007545F9">
        <w:t xml:space="preserve"> </w:t>
      </w:r>
      <w:r w:rsidR="008F473F">
        <w:t>in</w:t>
      </w:r>
      <w:r w:rsidR="007545F9">
        <w:t xml:space="preserve"> </w:t>
      </w:r>
      <w:r w:rsidR="008F473F" w:rsidRPr="0046585F">
        <w:rPr>
          <w:b/>
          <w:bCs/>
        </w:rPr>
        <w:t>_parsed.txt</w:t>
      </w:r>
      <w:r w:rsidR="008F473F">
        <w:t>.</w:t>
      </w:r>
      <w:r w:rsidR="007545F9">
        <w:t xml:space="preserve"> </w:t>
      </w:r>
      <w:r w:rsidR="008F473F">
        <w:t>The</w:t>
      </w:r>
      <w:r w:rsidR="007545F9">
        <w:t xml:space="preserve"> </w:t>
      </w:r>
      <w:r w:rsidR="008F473F">
        <w:t>name</w:t>
      </w:r>
      <w:r w:rsidR="007545F9">
        <w:t xml:space="preserve"> </w:t>
      </w:r>
      <w:r w:rsidR="008F473F">
        <w:t>of</w:t>
      </w:r>
      <w:r w:rsidR="007545F9">
        <w:t xml:space="preserve"> </w:t>
      </w:r>
      <w:r w:rsidR="008F473F">
        <w:t>each</w:t>
      </w:r>
      <w:r w:rsidR="007545F9">
        <w:t xml:space="preserve"> </w:t>
      </w:r>
      <w:r w:rsidR="008F473F">
        <w:t>file</w:t>
      </w:r>
      <w:r w:rsidR="007545F9">
        <w:t xml:space="preserve"> </w:t>
      </w:r>
      <w:r w:rsidR="008F473F">
        <w:t>includes</w:t>
      </w:r>
      <w:r w:rsidR="007545F9">
        <w:t xml:space="preserve"> </w:t>
      </w:r>
      <w:r w:rsidR="008F473F">
        <w:t>the</w:t>
      </w:r>
      <w:r w:rsidR="007545F9">
        <w:t xml:space="preserve"> </w:t>
      </w:r>
      <w:r w:rsidR="008F473F">
        <w:t>device</w:t>
      </w:r>
      <w:r w:rsidR="007545F9">
        <w:t xml:space="preserve"> </w:t>
      </w:r>
      <w:r w:rsidR="008F473F">
        <w:t>name</w:t>
      </w:r>
      <w:r w:rsidR="007545F9">
        <w:t xml:space="preserve"> </w:t>
      </w:r>
      <w:r w:rsidR="008F473F">
        <w:t>and</w:t>
      </w:r>
      <w:r w:rsidR="007545F9">
        <w:t xml:space="preserve"> </w:t>
      </w:r>
      <w:r w:rsidR="008F473F">
        <w:t>the</w:t>
      </w:r>
      <w:r w:rsidR="007545F9">
        <w:t xml:space="preserve"> </w:t>
      </w:r>
      <w:r w:rsidR="008F473F">
        <w:t>IOS</w:t>
      </w:r>
      <w:r w:rsidR="007545F9">
        <w:t xml:space="preserve"> </w:t>
      </w:r>
      <w:r w:rsidR="008F473F">
        <w:t>command</w:t>
      </w:r>
      <w:r w:rsidR="007545F9">
        <w:t xml:space="preserve"> </w:t>
      </w:r>
      <w:r w:rsidR="008F473F">
        <w:t>used</w:t>
      </w:r>
      <w:r w:rsidR="007545F9">
        <w:t xml:space="preserve"> </w:t>
      </w:r>
      <w:r w:rsidR="008F473F">
        <w:t>in</w:t>
      </w:r>
      <w:r w:rsidR="007545F9">
        <w:t xml:space="preserve"> </w:t>
      </w:r>
      <w:r w:rsidR="008F473F">
        <w:t>the</w:t>
      </w:r>
      <w:r w:rsidR="007545F9">
        <w:t xml:space="preserve"> </w:t>
      </w:r>
      <w:r w:rsidR="008F473F">
        <w:t>Genie</w:t>
      </w:r>
      <w:r w:rsidR="007545F9">
        <w:t xml:space="preserve"> </w:t>
      </w:r>
      <w:r w:rsidR="008F473F">
        <w:t>parse</w:t>
      </w:r>
      <w:r w:rsidR="007545F9">
        <w:t xml:space="preserve"> </w:t>
      </w:r>
      <w:r w:rsidR="008F473F">
        <w:t>command.</w:t>
      </w:r>
    </w:p>
    <w:p w14:paraId="2E841AC8" w14:textId="16D0F477" w:rsidR="003963C1" w:rsidRPr="003963C1" w:rsidRDefault="003963C1" w:rsidP="003963C1">
      <w:pPr>
        <w:pStyle w:val="CMD"/>
      </w:pPr>
      <w:r w:rsidRPr="003963C1">
        <w:t>(csr1kv)</w:t>
      </w:r>
      <w:r w:rsidR="007545F9">
        <w:t xml:space="preserve"> </w:t>
      </w:r>
      <w:proofErr w:type="spellStart"/>
      <w:r w:rsidRPr="003963C1">
        <w:t>devasc@labvm</w:t>
      </w:r>
      <w:proofErr w:type="spellEnd"/>
      <w:r w:rsidRPr="003963C1">
        <w:t>:~/labs/</w:t>
      </w:r>
      <w:proofErr w:type="spellStart"/>
      <w:r w:rsidRPr="003963C1">
        <w:t>devnet-src</w:t>
      </w:r>
      <w:proofErr w:type="spellEnd"/>
      <w:r w:rsidRPr="003963C1">
        <w:t>/</w:t>
      </w:r>
      <w:proofErr w:type="spellStart"/>
      <w:r w:rsidRPr="003963C1">
        <w:t>pyats</w:t>
      </w:r>
      <w:proofErr w:type="spellEnd"/>
      <w:r w:rsidRPr="003963C1">
        <w:t>/csr1kv$</w:t>
      </w:r>
      <w:r w:rsidR="007545F9">
        <w:t xml:space="preserve"> </w:t>
      </w:r>
      <w:r w:rsidRPr="003963C1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3963C1">
        <w:rPr>
          <w:b/>
          <w:bCs/>
        </w:rPr>
        <w:t>-l</w:t>
      </w:r>
      <w:r w:rsidR="007545F9">
        <w:rPr>
          <w:b/>
          <w:bCs/>
        </w:rPr>
        <w:t xml:space="preserve"> </w:t>
      </w:r>
      <w:r w:rsidRPr="003963C1">
        <w:rPr>
          <w:b/>
          <w:bCs/>
        </w:rPr>
        <w:t>verify-ipv6-1</w:t>
      </w:r>
    </w:p>
    <w:p w14:paraId="1D043EF4" w14:textId="6A14FD09" w:rsidR="003963C1" w:rsidRPr="003963C1" w:rsidRDefault="003963C1" w:rsidP="003963C1">
      <w:pPr>
        <w:pStyle w:val="CMD"/>
      </w:pPr>
      <w:r w:rsidRPr="003963C1">
        <w:t>total</w:t>
      </w:r>
      <w:r w:rsidR="007545F9">
        <w:t xml:space="preserve"> </w:t>
      </w:r>
      <w:r w:rsidR="0046585F">
        <w:t>16</w:t>
      </w:r>
    </w:p>
    <w:p w14:paraId="46EFD761" w14:textId="43C46695" w:rsidR="003963C1" w:rsidRPr="003963C1" w:rsidRDefault="003963C1" w:rsidP="003963C1">
      <w:pPr>
        <w:pStyle w:val="CMD"/>
      </w:pPr>
      <w:r w:rsidRPr="003963C1">
        <w:t>-</w:t>
      </w:r>
      <w:proofErr w:type="spellStart"/>
      <w:r w:rsidRPr="003963C1">
        <w:t>rw-rw-rw</w:t>
      </w:r>
      <w:proofErr w:type="spellEnd"/>
      <w:r w:rsidRPr="003963C1">
        <w:t>-</w:t>
      </w:r>
      <w:r w:rsidR="007545F9">
        <w:t xml:space="preserve"> </w:t>
      </w:r>
      <w:r w:rsidRPr="003963C1">
        <w:t>1</w:t>
      </w:r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</w:t>
      </w:r>
      <w:r w:rsidRPr="003963C1">
        <w:t>9094</w:t>
      </w:r>
      <w:r w:rsidR="007545F9">
        <w:t xml:space="preserve"> </w:t>
      </w:r>
      <w:r w:rsidRPr="003963C1">
        <w:t>May</w:t>
      </w:r>
      <w:r w:rsidR="007545F9">
        <w:t xml:space="preserve"> </w:t>
      </w:r>
      <w:r w:rsidRPr="003963C1">
        <w:t>31</w:t>
      </w:r>
      <w:r w:rsidR="007545F9">
        <w:t xml:space="preserve"> </w:t>
      </w:r>
      <w:r w:rsidRPr="003963C1">
        <w:t>19:36</w:t>
      </w:r>
      <w:r w:rsidR="007545F9">
        <w:t xml:space="preserve"> </w:t>
      </w:r>
      <w:r w:rsidRPr="003963C1">
        <w:t>connection_CSR1kv.txt</w:t>
      </w:r>
    </w:p>
    <w:p w14:paraId="7A267BAD" w14:textId="302D3B70" w:rsidR="003963C1" w:rsidRPr="003963C1" w:rsidRDefault="003963C1" w:rsidP="003963C1">
      <w:pPr>
        <w:pStyle w:val="CMD"/>
      </w:pPr>
      <w:r w:rsidRPr="003963C1">
        <w:t>-</w:t>
      </w:r>
      <w:proofErr w:type="spellStart"/>
      <w:r w:rsidRPr="003963C1">
        <w:t>rw</w:t>
      </w:r>
      <w:proofErr w:type="spellEnd"/>
      <w:r w:rsidRPr="003963C1">
        <w:t>-</w:t>
      </w:r>
      <w:proofErr w:type="spellStart"/>
      <w:r w:rsidRPr="003963C1">
        <w:t>rw</w:t>
      </w:r>
      <w:proofErr w:type="spellEnd"/>
      <w:r w:rsidRPr="003963C1">
        <w:t>-r--</w:t>
      </w:r>
      <w:r w:rsidR="007545F9">
        <w:t xml:space="preserve"> </w:t>
      </w:r>
      <w:r w:rsidRPr="003963C1">
        <w:t>1</w:t>
      </w:r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 </w:t>
      </w:r>
      <w:r w:rsidRPr="003963C1">
        <w:t>745</w:t>
      </w:r>
      <w:r w:rsidR="007545F9">
        <w:t xml:space="preserve"> </w:t>
      </w:r>
      <w:r w:rsidRPr="003963C1">
        <w:t>May</w:t>
      </w:r>
      <w:r w:rsidR="007545F9">
        <w:t xml:space="preserve"> </w:t>
      </w:r>
      <w:r w:rsidRPr="003963C1">
        <w:t>31</w:t>
      </w:r>
      <w:r w:rsidR="007545F9">
        <w:t xml:space="preserve"> </w:t>
      </w:r>
      <w:r w:rsidRPr="003963C1">
        <w:t>19:36</w:t>
      </w:r>
      <w:r w:rsidR="007545F9">
        <w:t xml:space="preserve"> </w:t>
      </w:r>
      <w:r w:rsidRPr="003963C1">
        <w:rPr>
          <w:highlight w:val="yellow"/>
        </w:rPr>
        <w:t>CSR1kv_show-ipv6-interface-gig-1_console.txt</w:t>
      </w:r>
    </w:p>
    <w:p w14:paraId="31639B14" w14:textId="5A7F0E71" w:rsidR="003963C1" w:rsidRPr="003963C1" w:rsidRDefault="003963C1" w:rsidP="003963C1">
      <w:pPr>
        <w:pStyle w:val="CMD"/>
      </w:pPr>
      <w:r w:rsidRPr="003963C1">
        <w:t>-</w:t>
      </w:r>
      <w:proofErr w:type="spellStart"/>
      <w:r w:rsidRPr="003963C1">
        <w:t>rw</w:t>
      </w:r>
      <w:proofErr w:type="spellEnd"/>
      <w:r w:rsidRPr="003963C1">
        <w:t>-</w:t>
      </w:r>
      <w:proofErr w:type="spellStart"/>
      <w:r w:rsidRPr="003963C1">
        <w:t>rw</w:t>
      </w:r>
      <w:proofErr w:type="spellEnd"/>
      <w:r w:rsidRPr="003963C1">
        <w:t>-r--</w:t>
      </w:r>
      <w:r w:rsidR="007545F9">
        <w:t xml:space="preserve"> </w:t>
      </w:r>
      <w:r w:rsidRPr="003963C1">
        <w:t>1</w:t>
      </w:r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</w:t>
      </w:r>
      <w:proofErr w:type="spellStart"/>
      <w:r w:rsidRPr="003963C1">
        <w:t>devasc</w:t>
      </w:r>
      <w:proofErr w:type="spellEnd"/>
      <w:r w:rsidR="007545F9">
        <w:t xml:space="preserve">  </w:t>
      </w:r>
      <w:r w:rsidRPr="003963C1">
        <w:t>877</w:t>
      </w:r>
      <w:r w:rsidR="007545F9">
        <w:t xml:space="preserve"> </w:t>
      </w:r>
      <w:r w:rsidRPr="003963C1">
        <w:t>May</w:t>
      </w:r>
      <w:r w:rsidR="007545F9">
        <w:t xml:space="preserve"> </w:t>
      </w:r>
      <w:r w:rsidRPr="003963C1">
        <w:t>31</w:t>
      </w:r>
      <w:r w:rsidR="007545F9">
        <w:t xml:space="preserve"> </w:t>
      </w:r>
      <w:r w:rsidRPr="003963C1">
        <w:t>19:36</w:t>
      </w:r>
      <w:r w:rsidR="007545F9">
        <w:t xml:space="preserve"> </w:t>
      </w:r>
      <w:r w:rsidRPr="003963C1">
        <w:rPr>
          <w:highlight w:val="yellow"/>
        </w:rPr>
        <w:t>CSR1kv_show-ipv6-interface-gig-1_parsed.txt</w:t>
      </w:r>
    </w:p>
    <w:p w14:paraId="5541123A" w14:textId="5759F272" w:rsidR="003963C1" w:rsidRPr="003963C1" w:rsidRDefault="003963C1" w:rsidP="003963C1">
      <w:pPr>
        <w:pStyle w:val="CMD"/>
      </w:pPr>
      <w:r w:rsidRPr="003963C1">
        <w:t>(csr1kv)</w:t>
      </w:r>
      <w:r w:rsidR="007545F9">
        <w:t xml:space="preserve"> </w:t>
      </w:r>
      <w:proofErr w:type="spellStart"/>
      <w:r w:rsidRPr="003963C1">
        <w:t>devasc@labvm</w:t>
      </w:r>
      <w:proofErr w:type="spellEnd"/>
      <w:r w:rsidRPr="003963C1">
        <w:t>:~/labs/</w:t>
      </w:r>
      <w:proofErr w:type="spellStart"/>
      <w:r w:rsidRPr="003963C1">
        <w:t>devnet-src</w:t>
      </w:r>
      <w:proofErr w:type="spellEnd"/>
      <w:r w:rsidRPr="003963C1">
        <w:t>/</w:t>
      </w:r>
      <w:proofErr w:type="spellStart"/>
      <w:r w:rsidRPr="003963C1">
        <w:t>pyats</w:t>
      </w:r>
      <w:proofErr w:type="spellEnd"/>
      <w:r w:rsidRPr="003963C1">
        <w:t>/csr1kv$</w:t>
      </w:r>
    </w:p>
    <w:p w14:paraId="7E42D917" w14:textId="1ACADD07" w:rsidR="00130A38" w:rsidRPr="007372B5" w:rsidRDefault="00471E79" w:rsidP="007372B5">
      <w:pPr>
        <w:pStyle w:val="SubStepAlpha"/>
      </w:pPr>
      <w:r>
        <w:t>Use</w:t>
      </w:r>
      <w:r w:rsidR="007545F9">
        <w:t xml:space="preserve"> </w:t>
      </w:r>
      <w:r w:rsidRPr="00471E79">
        <w:rPr>
          <w:b/>
          <w:bCs/>
        </w:rPr>
        <w:t>cat</w:t>
      </w:r>
      <w:r w:rsidR="007545F9">
        <w:t xml:space="preserve"> </w:t>
      </w:r>
      <w:r>
        <w:t>to</w:t>
      </w:r>
      <w:r w:rsidR="007545F9">
        <w:t xml:space="preserve"> </w:t>
      </w:r>
      <w:r>
        <w:t>examine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 w:rsidR="00852A64">
        <w:t xml:space="preserve">of the </w:t>
      </w:r>
      <w:r w:rsidR="00852A64" w:rsidRPr="00D54A7E">
        <w:rPr>
          <w:b/>
          <w:bCs/>
        </w:rPr>
        <w:t>_console.txt</w:t>
      </w:r>
      <w:r w:rsidR="00852A64">
        <w:t xml:space="preserve"> file. </w:t>
      </w:r>
      <w:r w:rsidR="00024BD4">
        <w:t>Notice</w:t>
      </w:r>
      <w:r w:rsidR="007545F9">
        <w:t xml:space="preserve"> </w:t>
      </w:r>
      <w:r w:rsidR="00024BD4">
        <w:t>both</w:t>
      </w:r>
      <w:r w:rsidR="007545F9">
        <w:t xml:space="preserve"> </w:t>
      </w:r>
      <w:r w:rsidR="00024BD4">
        <w:t>the</w:t>
      </w:r>
      <w:r w:rsidR="007545F9">
        <w:t xml:space="preserve"> </w:t>
      </w:r>
      <w:r w:rsidR="00024BD4">
        <w:t>IPv6</w:t>
      </w:r>
      <w:r w:rsidR="007545F9">
        <w:t xml:space="preserve"> </w:t>
      </w:r>
      <w:r w:rsidR="00024BD4">
        <w:t>global</w:t>
      </w:r>
      <w:r w:rsidR="007545F9">
        <w:t xml:space="preserve"> </w:t>
      </w:r>
      <w:r w:rsidR="00024BD4">
        <w:t>unicast</w:t>
      </w:r>
      <w:r w:rsidR="007545F9">
        <w:t xml:space="preserve"> </w:t>
      </w:r>
      <w:r w:rsidR="00024BD4">
        <w:t>address</w:t>
      </w:r>
      <w:r w:rsidR="007545F9">
        <w:t xml:space="preserve"> </w:t>
      </w:r>
      <w:r w:rsidR="00024BD4">
        <w:t>that</w:t>
      </w:r>
      <w:r w:rsidR="007545F9">
        <w:t xml:space="preserve"> </w:t>
      </w:r>
      <w:r w:rsidR="00024BD4">
        <w:t>you</w:t>
      </w:r>
      <w:r w:rsidR="007545F9">
        <w:t xml:space="preserve"> </w:t>
      </w:r>
      <w:r w:rsidR="00024BD4">
        <w:t>configured</w:t>
      </w:r>
      <w:r w:rsidR="007545F9">
        <w:t xml:space="preserve"> </w:t>
      </w:r>
      <w:r w:rsidR="00024BD4">
        <w:t>and</w:t>
      </w:r>
      <w:r w:rsidR="007545F9">
        <w:t xml:space="preserve"> </w:t>
      </w:r>
      <w:r w:rsidR="00024BD4">
        <w:t>an</w:t>
      </w:r>
      <w:r w:rsidR="007545F9">
        <w:t xml:space="preserve"> </w:t>
      </w:r>
      <w:r w:rsidR="00024BD4">
        <w:t>automatic</w:t>
      </w:r>
      <w:r w:rsidR="007545F9">
        <w:t xml:space="preserve"> </w:t>
      </w:r>
      <w:r w:rsidR="00024BD4">
        <w:t>EUI-64</w:t>
      </w:r>
      <w:r w:rsidR="007545F9">
        <w:t xml:space="preserve"> </w:t>
      </w:r>
      <w:r w:rsidR="00024BD4">
        <w:t>link-local</w:t>
      </w:r>
      <w:r w:rsidR="007545F9">
        <w:t xml:space="preserve"> </w:t>
      </w:r>
      <w:r w:rsidR="00024BD4">
        <w:t>address.</w:t>
      </w:r>
      <w:r w:rsidR="007545F9">
        <w:t xml:space="preserve"> </w:t>
      </w:r>
    </w:p>
    <w:p w14:paraId="72A36431" w14:textId="1276D205" w:rsidR="004B7FE1" w:rsidRPr="004B7FE1" w:rsidRDefault="004B7FE1" w:rsidP="004B7FE1">
      <w:pPr>
        <w:pStyle w:val="CMD"/>
      </w:pPr>
      <w:r w:rsidRPr="004B7FE1">
        <w:t>(csr1kv)</w:t>
      </w:r>
      <w:r w:rsidR="007545F9">
        <w:t xml:space="preserve"> </w:t>
      </w:r>
      <w:proofErr w:type="spellStart"/>
      <w:r w:rsidRPr="004B7FE1">
        <w:t>devasc@labvm</w:t>
      </w:r>
      <w:proofErr w:type="spellEnd"/>
      <w:r w:rsidRPr="004B7FE1">
        <w:t>:~/labs/</w:t>
      </w:r>
      <w:proofErr w:type="spellStart"/>
      <w:r w:rsidRPr="004B7FE1">
        <w:t>devnet-src</w:t>
      </w:r>
      <w:proofErr w:type="spellEnd"/>
      <w:r w:rsidRPr="004B7FE1">
        <w:t>/</w:t>
      </w:r>
      <w:proofErr w:type="spellStart"/>
      <w:r w:rsidRPr="004B7FE1">
        <w:t>pyats</w:t>
      </w:r>
      <w:proofErr w:type="spellEnd"/>
      <w:r w:rsidRPr="004B7FE1">
        <w:t>/csr1kv$</w:t>
      </w:r>
      <w:r w:rsidR="007545F9">
        <w:t xml:space="preserve"> </w:t>
      </w:r>
      <w:r w:rsidRPr="004B7FE1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4B7FE1">
        <w:rPr>
          <w:b/>
          <w:bCs/>
        </w:rPr>
        <w:t>verify-ipv6-1/CSR1kv_show-ipv6-interface-gig-1_console.txt</w:t>
      </w:r>
      <w:r w:rsidR="007545F9">
        <w:t xml:space="preserve"> </w:t>
      </w:r>
    </w:p>
    <w:p w14:paraId="01479A79" w14:textId="5E9E6525" w:rsidR="004B7FE1" w:rsidRPr="004B7FE1" w:rsidRDefault="004B7FE1" w:rsidP="004B7FE1">
      <w:pPr>
        <w:pStyle w:val="CMD"/>
      </w:pPr>
      <w:r w:rsidRPr="004B7FE1">
        <w:t>+++</w:t>
      </w:r>
      <w:r w:rsidR="007545F9">
        <w:t xml:space="preserve"> </w:t>
      </w:r>
      <w:r w:rsidRPr="004B7FE1">
        <w:t>CSR1kv:</w:t>
      </w:r>
      <w:r w:rsidR="007545F9">
        <w:t xml:space="preserve"> </w:t>
      </w:r>
      <w:r w:rsidRPr="004B7FE1">
        <w:t>executing</w:t>
      </w:r>
      <w:r w:rsidR="007545F9">
        <w:t xml:space="preserve"> </w:t>
      </w:r>
      <w:r w:rsidRPr="004B7FE1">
        <w:t>command</w:t>
      </w:r>
      <w:r w:rsidR="007545F9">
        <w:t xml:space="preserve"> </w:t>
      </w:r>
      <w:r w:rsidRPr="004B7FE1">
        <w:t>'show</w:t>
      </w:r>
      <w:r w:rsidR="007545F9">
        <w:t xml:space="preserve"> </w:t>
      </w:r>
      <w:r w:rsidRPr="004B7FE1">
        <w:t>ipv6</w:t>
      </w:r>
      <w:r w:rsidR="007545F9">
        <w:t xml:space="preserve"> </w:t>
      </w:r>
      <w:r w:rsidRPr="004B7FE1">
        <w:t>interface</w:t>
      </w:r>
      <w:r w:rsidR="007545F9">
        <w:t xml:space="preserve"> </w:t>
      </w:r>
      <w:r w:rsidRPr="004B7FE1">
        <w:t>gig</w:t>
      </w:r>
      <w:r w:rsidR="007545F9">
        <w:t xml:space="preserve"> </w:t>
      </w:r>
      <w:r w:rsidRPr="004B7FE1">
        <w:t>1'</w:t>
      </w:r>
      <w:r w:rsidR="007545F9">
        <w:t xml:space="preserve"> </w:t>
      </w:r>
      <w:r w:rsidRPr="004B7FE1">
        <w:t>+++</w:t>
      </w:r>
    </w:p>
    <w:p w14:paraId="32FDD260" w14:textId="7E136F5A" w:rsidR="004B7FE1" w:rsidRPr="004B7FE1" w:rsidRDefault="004B7FE1" w:rsidP="004B7FE1">
      <w:pPr>
        <w:pStyle w:val="CMD"/>
      </w:pPr>
      <w:r w:rsidRPr="004B7FE1">
        <w:t>show</w:t>
      </w:r>
      <w:r w:rsidR="007545F9">
        <w:t xml:space="preserve"> </w:t>
      </w:r>
      <w:r w:rsidRPr="004B7FE1">
        <w:t>ipv6</w:t>
      </w:r>
      <w:r w:rsidR="007545F9">
        <w:t xml:space="preserve"> </w:t>
      </w:r>
      <w:r w:rsidRPr="004B7FE1">
        <w:t>interface</w:t>
      </w:r>
      <w:r w:rsidR="007545F9">
        <w:t xml:space="preserve"> </w:t>
      </w:r>
      <w:r w:rsidRPr="004B7FE1">
        <w:t>gig</w:t>
      </w:r>
      <w:r w:rsidR="007545F9">
        <w:t xml:space="preserve"> </w:t>
      </w:r>
      <w:r w:rsidRPr="004B7FE1">
        <w:t>1</w:t>
      </w:r>
    </w:p>
    <w:p w14:paraId="4E7C6C1D" w14:textId="535FABF4" w:rsidR="004B7FE1" w:rsidRPr="004B7FE1" w:rsidRDefault="004B7FE1" w:rsidP="004B7FE1">
      <w:pPr>
        <w:pStyle w:val="CMD"/>
      </w:pPr>
      <w:r w:rsidRPr="004B7FE1">
        <w:t>GigabitEthernet1</w:t>
      </w:r>
      <w:r w:rsidR="007545F9">
        <w:t xml:space="preserve"> </w:t>
      </w:r>
      <w:r w:rsidRPr="004B7FE1">
        <w:t>is</w:t>
      </w:r>
      <w:r w:rsidR="007545F9">
        <w:t xml:space="preserve"> </w:t>
      </w:r>
      <w:r w:rsidRPr="004B7FE1">
        <w:t>up,</w:t>
      </w:r>
      <w:r w:rsidR="007545F9">
        <w:t xml:space="preserve"> </w:t>
      </w:r>
      <w:r w:rsidRPr="004B7FE1">
        <w:t>line</w:t>
      </w:r>
      <w:r w:rsidR="007545F9">
        <w:t xml:space="preserve"> </w:t>
      </w:r>
      <w:r w:rsidRPr="004B7FE1">
        <w:t>protocol</w:t>
      </w:r>
      <w:r w:rsidR="007545F9">
        <w:t xml:space="preserve"> </w:t>
      </w:r>
      <w:r w:rsidRPr="004B7FE1">
        <w:t>is</w:t>
      </w:r>
      <w:r w:rsidR="007545F9">
        <w:t xml:space="preserve"> </w:t>
      </w:r>
      <w:r w:rsidRPr="004B7FE1">
        <w:t>up</w:t>
      </w:r>
    </w:p>
    <w:p w14:paraId="164C8591" w14:textId="39063347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IPv6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enabled,</w:t>
      </w:r>
      <w:r>
        <w:t xml:space="preserve"> </w:t>
      </w:r>
      <w:r w:rsidR="004B7FE1" w:rsidRPr="004B7FE1">
        <w:rPr>
          <w:highlight w:val="yellow"/>
        </w:rPr>
        <w:t>link-local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address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is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FE80::A00:27FF:FE73:D79F</w:t>
      </w:r>
      <w:r>
        <w:t xml:space="preserve"> </w:t>
      </w:r>
    </w:p>
    <w:p w14:paraId="10ACD290" w14:textId="1A65F7EF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No</w:t>
      </w:r>
      <w:r>
        <w:t xml:space="preserve"> </w:t>
      </w:r>
      <w:r w:rsidR="004B7FE1" w:rsidRPr="004B7FE1">
        <w:t>Virtual</w:t>
      </w:r>
      <w:r>
        <w:t xml:space="preserve"> </w:t>
      </w:r>
      <w:r w:rsidR="004B7FE1" w:rsidRPr="004B7FE1">
        <w:t>link-local</w:t>
      </w:r>
      <w:r>
        <w:t xml:space="preserve"> </w:t>
      </w:r>
      <w:r w:rsidR="004B7FE1" w:rsidRPr="004B7FE1">
        <w:t>address(es):</w:t>
      </w:r>
    </w:p>
    <w:p w14:paraId="51168B58" w14:textId="65619F28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Description:</w:t>
      </w:r>
      <w:r>
        <w:t xml:space="preserve"> </w:t>
      </w:r>
      <w:proofErr w:type="spellStart"/>
      <w:r w:rsidR="004B7FE1" w:rsidRPr="004B7FE1">
        <w:t>VBox</w:t>
      </w:r>
      <w:proofErr w:type="spellEnd"/>
    </w:p>
    <w:p w14:paraId="68EC8F2D" w14:textId="2B6DE182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Global</w:t>
      </w:r>
      <w:r>
        <w:t xml:space="preserve"> </w:t>
      </w:r>
      <w:r w:rsidR="004B7FE1" w:rsidRPr="004B7FE1">
        <w:t>unicast</w:t>
      </w:r>
      <w:r>
        <w:t xml:space="preserve"> </w:t>
      </w:r>
      <w:r w:rsidR="004B7FE1" w:rsidRPr="004B7FE1">
        <w:t>address(es):</w:t>
      </w:r>
    </w:p>
    <w:p w14:paraId="563D93E1" w14:textId="19787069" w:rsidR="004B7FE1" w:rsidRPr="004B7FE1" w:rsidRDefault="007545F9" w:rsidP="004B7FE1">
      <w:pPr>
        <w:pStyle w:val="CMD"/>
      </w:pPr>
      <w:r>
        <w:lastRenderedPageBreak/>
        <w:t xml:space="preserve">    </w:t>
      </w:r>
      <w:r w:rsidR="004B7FE1" w:rsidRPr="004B7FE1">
        <w:rPr>
          <w:highlight w:val="yellow"/>
        </w:rPr>
        <w:t>2001:DB8:ACAD:56::101</w:t>
      </w:r>
      <w:r w:rsidR="004B7FE1" w:rsidRPr="004B7FE1">
        <w:t>,</w:t>
      </w:r>
      <w:r>
        <w:t xml:space="preserve"> </w:t>
      </w:r>
      <w:r w:rsidR="004B7FE1" w:rsidRPr="004B7FE1">
        <w:t>subnet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2001:DB8:ACAD:56::/64</w:t>
      </w:r>
      <w:r>
        <w:t xml:space="preserve"> </w:t>
      </w:r>
    </w:p>
    <w:p w14:paraId="135EF31C" w14:textId="0AFFE470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Joined</w:t>
      </w:r>
      <w:r>
        <w:t xml:space="preserve"> </w:t>
      </w:r>
      <w:r w:rsidR="004B7FE1" w:rsidRPr="004B7FE1">
        <w:t>group</w:t>
      </w:r>
      <w:r>
        <w:t xml:space="preserve"> </w:t>
      </w:r>
      <w:r w:rsidR="004B7FE1" w:rsidRPr="004B7FE1">
        <w:t>address(es):</w:t>
      </w:r>
    </w:p>
    <w:p w14:paraId="3CA140E1" w14:textId="54716F13" w:rsidR="004B7FE1" w:rsidRPr="004B7FE1" w:rsidRDefault="007545F9" w:rsidP="004B7FE1">
      <w:pPr>
        <w:pStyle w:val="CMD"/>
      </w:pPr>
      <w:r>
        <w:t xml:space="preserve">    </w:t>
      </w:r>
      <w:r w:rsidR="004B7FE1" w:rsidRPr="004B7FE1">
        <w:t>FF02::1</w:t>
      </w:r>
    </w:p>
    <w:p w14:paraId="1142CB10" w14:textId="7E0227D8" w:rsidR="004B7FE1" w:rsidRPr="004B7FE1" w:rsidRDefault="007545F9" w:rsidP="004B7FE1">
      <w:pPr>
        <w:pStyle w:val="CMD"/>
      </w:pPr>
      <w:r>
        <w:t xml:space="preserve">    </w:t>
      </w:r>
      <w:r w:rsidR="004B7FE1" w:rsidRPr="004B7FE1">
        <w:t>FF02::1:FF00:101</w:t>
      </w:r>
    </w:p>
    <w:p w14:paraId="4A74D7B0" w14:textId="32F91A46" w:rsidR="004B7FE1" w:rsidRPr="004B7FE1" w:rsidRDefault="007545F9" w:rsidP="004B7FE1">
      <w:pPr>
        <w:pStyle w:val="CMD"/>
      </w:pPr>
      <w:r>
        <w:t xml:space="preserve">    </w:t>
      </w:r>
      <w:r w:rsidR="004B7FE1" w:rsidRPr="004B7FE1">
        <w:t>FF02::1:FF73:D79F</w:t>
      </w:r>
    </w:p>
    <w:p w14:paraId="7F836196" w14:textId="202B1204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MTU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1500</w:t>
      </w:r>
      <w:r>
        <w:t xml:space="preserve"> </w:t>
      </w:r>
      <w:r w:rsidR="004B7FE1" w:rsidRPr="004B7FE1">
        <w:t>bytes</w:t>
      </w:r>
    </w:p>
    <w:p w14:paraId="6E43B1D9" w14:textId="2DCA8F1C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ICMP</w:t>
      </w:r>
      <w:r>
        <w:t xml:space="preserve"> </w:t>
      </w:r>
      <w:r w:rsidR="004B7FE1" w:rsidRPr="004B7FE1">
        <w:t>error</w:t>
      </w:r>
      <w:r>
        <w:t xml:space="preserve"> </w:t>
      </w:r>
      <w:r w:rsidR="004B7FE1" w:rsidRPr="004B7FE1">
        <w:t>messages</w:t>
      </w:r>
      <w:r>
        <w:t xml:space="preserve"> </w:t>
      </w:r>
      <w:r w:rsidR="004B7FE1" w:rsidRPr="004B7FE1">
        <w:t>limited</w:t>
      </w:r>
      <w:r>
        <w:t xml:space="preserve"> </w:t>
      </w:r>
      <w:r w:rsidR="004B7FE1" w:rsidRPr="004B7FE1">
        <w:t>to</w:t>
      </w:r>
      <w:r>
        <w:t xml:space="preserve"> </w:t>
      </w:r>
      <w:r w:rsidR="004B7FE1" w:rsidRPr="004B7FE1">
        <w:t>one</w:t>
      </w:r>
      <w:r>
        <w:t xml:space="preserve"> </w:t>
      </w:r>
      <w:r w:rsidR="004B7FE1" w:rsidRPr="004B7FE1">
        <w:t>every</w:t>
      </w:r>
      <w:r>
        <w:t xml:space="preserve"> </w:t>
      </w:r>
      <w:r w:rsidR="004B7FE1" w:rsidRPr="004B7FE1">
        <w:t>100</w:t>
      </w:r>
      <w:r>
        <w:t xml:space="preserve"> </w:t>
      </w:r>
      <w:r w:rsidR="004B7FE1" w:rsidRPr="004B7FE1">
        <w:t>milliseconds</w:t>
      </w:r>
    </w:p>
    <w:p w14:paraId="360AC380" w14:textId="79F58C05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ICMP</w:t>
      </w:r>
      <w:r>
        <w:t xml:space="preserve"> </w:t>
      </w:r>
      <w:r w:rsidR="004B7FE1" w:rsidRPr="004B7FE1">
        <w:t>redirects</w:t>
      </w:r>
      <w:r>
        <w:t xml:space="preserve"> </w:t>
      </w:r>
      <w:r w:rsidR="004B7FE1" w:rsidRPr="004B7FE1">
        <w:t>are</w:t>
      </w:r>
      <w:r>
        <w:t xml:space="preserve"> </w:t>
      </w:r>
      <w:r w:rsidR="004B7FE1" w:rsidRPr="004B7FE1">
        <w:t>enabled</w:t>
      </w:r>
    </w:p>
    <w:p w14:paraId="55FACE1B" w14:textId="2CBF19EB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ICMP</w:t>
      </w:r>
      <w:r>
        <w:t xml:space="preserve"> </w:t>
      </w:r>
      <w:proofErr w:type="spellStart"/>
      <w:r w:rsidR="004B7FE1" w:rsidRPr="004B7FE1">
        <w:t>unreachables</w:t>
      </w:r>
      <w:proofErr w:type="spellEnd"/>
      <w:r>
        <w:t xml:space="preserve"> </w:t>
      </w:r>
      <w:r w:rsidR="004B7FE1" w:rsidRPr="004B7FE1">
        <w:t>are</w:t>
      </w:r>
      <w:r>
        <w:t xml:space="preserve"> </w:t>
      </w:r>
      <w:r w:rsidR="004B7FE1" w:rsidRPr="004B7FE1">
        <w:t>sent</w:t>
      </w:r>
    </w:p>
    <w:p w14:paraId="11C1BC07" w14:textId="0CA857F4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ND</w:t>
      </w:r>
      <w:r>
        <w:t xml:space="preserve"> </w:t>
      </w:r>
      <w:r w:rsidR="004B7FE1" w:rsidRPr="004B7FE1">
        <w:t>DAD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enabled,</w:t>
      </w:r>
      <w:r>
        <w:t xml:space="preserve"> </w:t>
      </w:r>
      <w:r w:rsidR="004B7FE1" w:rsidRPr="004B7FE1">
        <w:t>number</w:t>
      </w:r>
      <w:r>
        <w:t xml:space="preserve"> </w:t>
      </w:r>
      <w:r w:rsidR="004B7FE1" w:rsidRPr="004B7FE1">
        <w:t>of</w:t>
      </w:r>
      <w:r>
        <w:t xml:space="preserve"> </w:t>
      </w:r>
      <w:r w:rsidR="004B7FE1" w:rsidRPr="004B7FE1">
        <w:t>DAD</w:t>
      </w:r>
      <w:r>
        <w:t xml:space="preserve"> </w:t>
      </w:r>
      <w:r w:rsidR="004B7FE1" w:rsidRPr="004B7FE1">
        <w:t>attempts:</w:t>
      </w:r>
      <w:r>
        <w:t xml:space="preserve"> </w:t>
      </w:r>
      <w:r w:rsidR="004B7FE1" w:rsidRPr="004B7FE1">
        <w:t>1</w:t>
      </w:r>
    </w:p>
    <w:p w14:paraId="50570054" w14:textId="1059630E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ND</w:t>
      </w:r>
      <w:r>
        <w:t xml:space="preserve"> </w:t>
      </w:r>
      <w:r w:rsidR="004B7FE1" w:rsidRPr="004B7FE1">
        <w:t>reachable</w:t>
      </w:r>
      <w:r>
        <w:t xml:space="preserve"> </w:t>
      </w:r>
      <w:r w:rsidR="004B7FE1" w:rsidRPr="004B7FE1">
        <w:t>time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30000</w:t>
      </w:r>
      <w:r>
        <w:t xml:space="preserve"> </w:t>
      </w:r>
      <w:r w:rsidR="004B7FE1" w:rsidRPr="004B7FE1">
        <w:t>milliseconds</w:t>
      </w:r>
      <w:r>
        <w:t xml:space="preserve"> </w:t>
      </w:r>
      <w:r w:rsidR="004B7FE1" w:rsidRPr="004B7FE1">
        <w:t>(using</w:t>
      </w:r>
      <w:r>
        <w:t xml:space="preserve"> </w:t>
      </w:r>
      <w:r w:rsidR="004B7FE1" w:rsidRPr="004B7FE1">
        <w:t>30000)</w:t>
      </w:r>
    </w:p>
    <w:p w14:paraId="34B481AA" w14:textId="5554D65E" w:rsidR="004B7FE1" w:rsidRPr="004B7FE1" w:rsidRDefault="007545F9" w:rsidP="004B7FE1">
      <w:pPr>
        <w:pStyle w:val="CMD"/>
      </w:pPr>
      <w:r>
        <w:t xml:space="preserve">  </w:t>
      </w:r>
      <w:r w:rsidR="004B7FE1" w:rsidRPr="004B7FE1">
        <w:t>ND</w:t>
      </w:r>
      <w:r>
        <w:t xml:space="preserve"> </w:t>
      </w:r>
      <w:r w:rsidR="004B7FE1" w:rsidRPr="004B7FE1">
        <w:t>NS</w:t>
      </w:r>
      <w:r>
        <w:t xml:space="preserve"> </w:t>
      </w:r>
      <w:r w:rsidR="004B7FE1" w:rsidRPr="004B7FE1">
        <w:t>retransmit</w:t>
      </w:r>
      <w:r>
        <w:t xml:space="preserve"> </w:t>
      </w:r>
      <w:r w:rsidR="004B7FE1" w:rsidRPr="004B7FE1">
        <w:t>interval</w:t>
      </w:r>
      <w:r>
        <w:t xml:space="preserve"> </w:t>
      </w:r>
      <w:r w:rsidR="004B7FE1" w:rsidRPr="004B7FE1">
        <w:t>is</w:t>
      </w:r>
      <w:r>
        <w:t xml:space="preserve"> </w:t>
      </w:r>
      <w:r w:rsidR="004B7FE1" w:rsidRPr="004B7FE1">
        <w:t>1000</w:t>
      </w:r>
      <w:r>
        <w:t xml:space="preserve"> </w:t>
      </w:r>
      <w:r w:rsidR="004B7FE1" w:rsidRPr="004B7FE1">
        <w:t>milliseconds</w:t>
      </w:r>
    </w:p>
    <w:p w14:paraId="0BDF26DC" w14:textId="717879CA" w:rsidR="004B7FE1" w:rsidRDefault="004B7FE1" w:rsidP="004B7FE1">
      <w:pPr>
        <w:pStyle w:val="CMD"/>
      </w:pPr>
      <w:r w:rsidRPr="004B7FE1">
        <w:t>CSR1kv#</w:t>
      </w:r>
    </w:p>
    <w:p w14:paraId="39CFA682" w14:textId="738E1228" w:rsidR="004B7FE1" w:rsidRDefault="004B7FE1" w:rsidP="004B7FE1">
      <w:pPr>
        <w:pStyle w:val="CMD"/>
      </w:pPr>
      <w:r w:rsidRPr="004B7FE1">
        <w:t>(csr1kv)</w:t>
      </w:r>
      <w:r w:rsidR="007545F9">
        <w:t xml:space="preserve"> </w:t>
      </w:r>
      <w:proofErr w:type="spellStart"/>
      <w:r w:rsidRPr="004B7FE1">
        <w:t>devasc@labvm</w:t>
      </w:r>
      <w:proofErr w:type="spellEnd"/>
      <w:r w:rsidRPr="004B7FE1">
        <w:t>:~/labs/</w:t>
      </w:r>
      <w:proofErr w:type="spellStart"/>
      <w:r w:rsidRPr="004B7FE1">
        <w:t>devnet-src</w:t>
      </w:r>
      <w:proofErr w:type="spellEnd"/>
      <w:r w:rsidRPr="004B7FE1">
        <w:t>/</w:t>
      </w:r>
      <w:proofErr w:type="spellStart"/>
      <w:r w:rsidRPr="004B7FE1">
        <w:t>pyats</w:t>
      </w:r>
      <w:proofErr w:type="spellEnd"/>
      <w:r w:rsidRPr="004B7FE1">
        <w:t>/csr1kv$</w:t>
      </w:r>
    </w:p>
    <w:p w14:paraId="49B39105" w14:textId="6A6360E9" w:rsidR="00471E79" w:rsidRDefault="00471E79" w:rsidP="006F3171">
      <w:pPr>
        <w:pStyle w:val="SubStepAlpha"/>
      </w:pPr>
      <w:r>
        <w:t>Use</w:t>
      </w:r>
      <w:r w:rsidR="007545F9">
        <w:t xml:space="preserve"> </w:t>
      </w:r>
      <w:r w:rsidRPr="00B535AB">
        <w:rPr>
          <w:b/>
          <w:bCs/>
        </w:rPr>
        <w:t>cat</w:t>
      </w:r>
      <w:r w:rsidR="007545F9">
        <w:t xml:space="preserve"> </w:t>
      </w:r>
      <w:r>
        <w:t>to</w:t>
      </w:r>
      <w:r w:rsidR="007545F9">
        <w:t xml:space="preserve"> </w:t>
      </w:r>
      <w:r>
        <w:t>examine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 w:rsidR="00D54A7E">
        <w:t xml:space="preserve">of </w:t>
      </w:r>
      <w:r>
        <w:t>the</w:t>
      </w:r>
      <w:r w:rsidR="007545F9">
        <w:t xml:space="preserve"> </w:t>
      </w:r>
      <w:r w:rsidRPr="00B535AB">
        <w:rPr>
          <w:b/>
          <w:bCs/>
        </w:rPr>
        <w:t>_parsed.txt</w:t>
      </w:r>
      <w:r w:rsidR="00B535AB" w:rsidRPr="00B535AB">
        <w:rPr>
          <w:b/>
          <w:bCs/>
        </w:rPr>
        <w:t xml:space="preserve"> </w:t>
      </w:r>
      <w:r w:rsidR="00B535AB">
        <w:t>file</w:t>
      </w:r>
      <w:r>
        <w:t>.</w:t>
      </w:r>
      <w:r w:rsidR="007545F9">
        <w:t xml:space="preserve"> </w:t>
      </w:r>
      <w:r w:rsidRPr="00471E79">
        <w:t>This</w:t>
      </w:r>
      <w:r w:rsidR="007545F9">
        <w:t xml:space="preserve"> </w:t>
      </w:r>
      <w:r w:rsidRPr="00471E79">
        <w:t>is</w:t>
      </w:r>
      <w:r w:rsidR="007545F9">
        <w:t xml:space="preserve"> </w:t>
      </w:r>
      <w:r w:rsidRPr="00471E79">
        <w:t>the</w:t>
      </w:r>
      <w:r w:rsidR="007545F9">
        <w:t xml:space="preserve"> </w:t>
      </w:r>
      <w:r w:rsidRPr="00471E79">
        <w:t>parsed</w:t>
      </w:r>
      <w:r w:rsidR="007545F9">
        <w:t xml:space="preserve"> </w:t>
      </w:r>
      <w:r w:rsidRPr="00471E79">
        <w:t>JSON</w:t>
      </w:r>
      <w:r w:rsidR="007545F9">
        <w:t xml:space="preserve"> </w:t>
      </w:r>
      <w:r w:rsidRPr="00471E79">
        <w:t>file</w:t>
      </w:r>
      <w:r w:rsidR="007545F9">
        <w:t xml:space="preserve"> </w:t>
      </w:r>
      <w:r w:rsidRPr="00471E79">
        <w:t>of</w:t>
      </w:r>
      <w:r w:rsidR="007545F9">
        <w:t xml:space="preserve"> </w:t>
      </w:r>
      <w:r w:rsidRPr="00471E79">
        <w:t>the</w:t>
      </w:r>
      <w:r w:rsidR="007545F9">
        <w:t xml:space="preserve"> </w:t>
      </w:r>
      <w:r w:rsidRPr="00B535AB">
        <w:rPr>
          <w:b/>
          <w:bCs/>
        </w:rPr>
        <w:t>show</w:t>
      </w:r>
      <w:r w:rsidR="007545F9" w:rsidRPr="00B535AB">
        <w:rPr>
          <w:b/>
          <w:bCs/>
        </w:rPr>
        <w:t xml:space="preserve"> </w:t>
      </w:r>
      <w:r w:rsidRPr="00B535AB">
        <w:rPr>
          <w:b/>
          <w:bCs/>
        </w:rPr>
        <w:t>ipv6</w:t>
      </w:r>
      <w:r w:rsidR="007545F9" w:rsidRPr="00B535AB">
        <w:rPr>
          <w:b/>
          <w:bCs/>
        </w:rPr>
        <w:t xml:space="preserve"> </w:t>
      </w:r>
      <w:r w:rsidRPr="00B535AB">
        <w:rPr>
          <w:b/>
          <w:bCs/>
        </w:rPr>
        <w:t>interface</w:t>
      </w:r>
      <w:r w:rsidR="007545F9" w:rsidRPr="00B535AB">
        <w:rPr>
          <w:b/>
          <w:bCs/>
        </w:rPr>
        <w:t xml:space="preserve"> </w:t>
      </w:r>
      <w:r w:rsidRPr="00B535AB">
        <w:rPr>
          <w:b/>
          <w:bCs/>
        </w:rPr>
        <w:t>gig</w:t>
      </w:r>
      <w:r w:rsidR="007545F9" w:rsidRPr="00B535AB">
        <w:rPr>
          <w:b/>
          <w:bCs/>
        </w:rPr>
        <w:t xml:space="preserve"> </w:t>
      </w:r>
      <w:r w:rsidRPr="00B535AB">
        <w:rPr>
          <w:b/>
          <w:bCs/>
        </w:rPr>
        <w:t>1</w:t>
      </w:r>
      <w:r w:rsidR="007545F9">
        <w:t xml:space="preserve"> </w:t>
      </w:r>
      <w:r w:rsidRPr="00471E79">
        <w:t>command.</w:t>
      </w:r>
    </w:p>
    <w:p w14:paraId="0AE28012" w14:textId="09792925" w:rsidR="004B7FE1" w:rsidRPr="004B7FE1" w:rsidRDefault="004B7FE1" w:rsidP="004B7FE1">
      <w:pPr>
        <w:pStyle w:val="CMD"/>
      </w:pPr>
      <w:r w:rsidRPr="004B7FE1">
        <w:t>(csr1kv)</w:t>
      </w:r>
      <w:r w:rsidR="007545F9">
        <w:t xml:space="preserve"> </w:t>
      </w:r>
      <w:proofErr w:type="spellStart"/>
      <w:r w:rsidRPr="004B7FE1">
        <w:t>devasc@labvm</w:t>
      </w:r>
      <w:proofErr w:type="spellEnd"/>
      <w:r w:rsidRPr="004B7FE1">
        <w:t>:~/labs/</w:t>
      </w:r>
      <w:proofErr w:type="spellStart"/>
      <w:r w:rsidRPr="004B7FE1">
        <w:t>devnet-src</w:t>
      </w:r>
      <w:proofErr w:type="spellEnd"/>
      <w:r w:rsidRPr="004B7FE1">
        <w:t>/</w:t>
      </w:r>
      <w:proofErr w:type="spellStart"/>
      <w:r w:rsidRPr="004B7FE1">
        <w:t>pyats</w:t>
      </w:r>
      <w:proofErr w:type="spellEnd"/>
      <w:r w:rsidRPr="004B7FE1">
        <w:t>/csr1kv$</w:t>
      </w:r>
      <w:r w:rsidR="007545F9">
        <w:t xml:space="preserve"> </w:t>
      </w:r>
      <w:r w:rsidRPr="004B7FE1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4B7FE1">
        <w:rPr>
          <w:b/>
          <w:bCs/>
        </w:rPr>
        <w:t>verify-ipv6-1/CSR1kv_show-ipv6-interface-gig-1_parsed.txt</w:t>
      </w:r>
      <w:r w:rsidR="007545F9">
        <w:t xml:space="preserve"> </w:t>
      </w:r>
    </w:p>
    <w:p w14:paraId="2E57E438" w14:textId="77777777" w:rsidR="004B7FE1" w:rsidRPr="004B7FE1" w:rsidRDefault="004B7FE1" w:rsidP="00B535AB">
      <w:pPr>
        <w:pStyle w:val="CMDOutput"/>
      </w:pPr>
      <w:r w:rsidRPr="004B7FE1">
        <w:t>{</w:t>
      </w:r>
    </w:p>
    <w:p w14:paraId="7CDAFC3A" w14:textId="79249323" w:rsidR="004B7FE1" w:rsidRPr="004B7FE1" w:rsidRDefault="007545F9" w:rsidP="00B535AB">
      <w:pPr>
        <w:pStyle w:val="CMDOutput"/>
      </w:pPr>
      <w:r>
        <w:t xml:space="preserve">  </w:t>
      </w:r>
      <w:r w:rsidR="004B7FE1" w:rsidRPr="004B7FE1">
        <w:t>"GigabitEthernet1":</w:t>
      </w:r>
      <w:r>
        <w:t xml:space="preserve"> </w:t>
      </w:r>
      <w:r w:rsidR="004B7FE1" w:rsidRPr="004B7FE1">
        <w:t>{</w:t>
      </w:r>
    </w:p>
    <w:p w14:paraId="780B2CA3" w14:textId="14060BD1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t>"enabled":</w:t>
      </w:r>
      <w:r>
        <w:t xml:space="preserve"> </w:t>
      </w:r>
      <w:r w:rsidR="004B7FE1" w:rsidRPr="004B7FE1">
        <w:t>true,</w:t>
      </w:r>
    </w:p>
    <w:p w14:paraId="5FBC54E3" w14:textId="1B8FE9DD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rPr>
          <w:highlight w:val="yellow"/>
        </w:rPr>
        <w:t>"ipv6":</w:t>
      </w:r>
      <w:r>
        <w:t xml:space="preserve"> </w:t>
      </w:r>
      <w:r w:rsidR="004B7FE1" w:rsidRPr="004B7FE1">
        <w:t>{</w:t>
      </w:r>
    </w:p>
    <w:p w14:paraId="5711630D" w14:textId="1D0E77EA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"2001:DB8:ACAD:56::101/64":</w:t>
      </w:r>
      <w:r>
        <w:t xml:space="preserve"> </w:t>
      </w:r>
      <w:r w:rsidR="004B7FE1" w:rsidRPr="004B7FE1">
        <w:t>{</w:t>
      </w:r>
    </w:p>
    <w:p w14:paraId="5111DAB7" w14:textId="3ED667FC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rPr>
          <w:highlight w:val="yellow"/>
        </w:rPr>
        <w:t>"</w:t>
      </w:r>
      <w:proofErr w:type="spellStart"/>
      <w:r w:rsidR="004B7FE1" w:rsidRPr="004B7FE1">
        <w:rPr>
          <w:highlight w:val="yellow"/>
        </w:rPr>
        <w:t>ip</w:t>
      </w:r>
      <w:proofErr w:type="spellEnd"/>
      <w:r w:rsidR="004B7FE1" w:rsidRPr="004B7FE1">
        <w:rPr>
          <w:highlight w:val="yellow"/>
        </w:rPr>
        <w:t>":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"2001:DB8:ACAD:56::101"</w:t>
      </w:r>
      <w:r w:rsidR="004B7FE1" w:rsidRPr="004B7FE1">
        <w:t>,</w:t>
      </w:r>
    </w:p>
    <w:p w14:paraId="35007506" w14:textId="3CC5088D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rPr>
          <w:highlight w:val="yellow"/>
        </w:rPr>
        <w:t>"</w:t>
      </w:r>
      <w:proofErr w:type="spellStart"/>
      <w:r w:rsidR="004B7FE1" w:rsidRPr="004B7FE1">
        <w:rPr>
          <w:highlight w:val="yellow"/>
        </w:rPr>
        <w:t>prefix_length</w:t>
      </w:r>
      <w:proofErr w:type="spellEnd"/>
      <w:r w:rsidR="004B7FE1" w:rsidRPr="004B7FE1">
        <w:rPr>
          <w:highlight w:val="yellow"/>
        </w:rPr>
        <w:t>":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"64"</w:t>
      </w:r>
      <w:r w:rsidR="004B7FE1" w:rsidRPr="004B7FE1">
        <w:t>,</w:t>
      </w:r>
    </w:p>
    <w:p w14:paraId="6D963926" w14:textId="61C1332D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"status":</w:t>
      </w:r>
      <w:r>
        <w:t xml:space="preserve"> </w:t>
      </w:r>
      <w:r w:rsidR="004B7FE1" w:rsidRPr="004B7FE1">
        <w:t>"valid"</w:t>
      </w:r>
    </w:p>
    <w:p w14:paraId="371B5C11" w14:textId="1911E265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},</w:t>
      </w:r>
    </w:p>
    <w:p w14:paraId="2FA7DC5B" w14:textId="629A322D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"FE80::A00:27FF:FE73:D79F":</w:t>
      </w:r>
      <w:r>
        <w:t xml:space="preserve"> </w:t>
      </w:r>
      <w:r w:rsidR="004B7FE1" w:rsidRPr="004B7FE1">
        <w:t>{</w:t>
      </w:r>
    </w:p>
    <w:p w14:paraId="55BD6347" w14:textId="7216B3B9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rPr>
          <w:highlight w:val="yellow"/>
        </w:rPr>
        <w:t>"</w:t>
      </w:r>
      <w:proofErr w:type="spellStart"/>
      <w:r w:rsidR="004B7FE1" w:rsidRPr="004B7FE1">
        <w:rPr>
          <w:highlight w:val="yellow"/>
        </w:rPr>
        <w:t>ip</w:t>
      </w:r>
      <w:proofErr w:type="spellEnd"/>
      <w:r w:rsidR="004B7FE1" w:rsidRPr="004B7FE1">
        <w:rPr>
          <w:highlight w:val="yellow"/>
        </w:rPr>
        <w:t>":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"FE80::A00:27FF:FE73:D79F",</w:t>
      </w:r>
    </w:p>
    <w:p w14:paraId="5D967AED" w14:textId="3C54EFAB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rPr>
          <w:highlight w:val="yellow"/>
        </w:rPr>
        <w:t>"origin":</w:t>
      </w:r>
      <w:r>
        <w:rPr>
          <w:highlight w:val="yellow"/>
        </w:rPr>
        <w:t xml:space="preserve"> </w:t>
      </w:r>
      <w:r w:rsidR="004B7FE1" w:rsidRPr="004B7FE1">
        <w:rPr>
          <w:highlight w:val="yellow"/>
        </w:rPr>
        <w:t>"</w:t>
      </w:r>
      <w:proofErr w:type="spellStart"/>
      <w:r w:rsidR="004B7FE1" w:rsidRPr="004B7FE1">
        <w:rPr>
          <w:highlight w:val="yellow"/>
        </w:rPr>
        <w:t>link_layer</w:t>
      </w:r>
      <w:proofErr w:type="spellEnd"/>
      <w:r w:rsidR="004B7FE1" w:rsidRPr="004B7FE1">
        <w:rPr>
          <w:highlight w:val="yellow"/>
        </w:rPr>
        <w:t>",</w:t>
      </w:r>
    </w:p>
    <w:p w14:paraId="70F6B1A8" w14:textId="0062F156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"status":</w:t>
      </w:r>
      <w:r>
        <w:t xml:space="preserve"> </w:t>
      </w:r>
      <w:r w:rsidR="004B7FE1" w:rsidRPr="004B7FE1">
        <w:t>"valid"</w:t>
      </w:r>
    </w:p>
    <w:p w14:paraId="430A78E3" w14:textId="45B3C99B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},</w:t>
      </w:r>
    </w:p>
    <w:p w14:paraId="03CC63E0" w14:textId="31C8380A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"enabled":</w:t>
      </w:r>
      <w:r>
        <w:t xml:space="preserve"> </w:t>
      </w:r>
      <w:r w:rsidR="004B7FE1" w:rsidRPr="004B7FE1">
        <w:t>true,</w:t>
      </w:r>
    </w:p>
    <w:p w14:paraId="53203FD2" w14:textId="56CBBC19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</w:t>
      </w:r>
      <w:proofErr w:type="spellStart"/>
      <w:r w:rsidR="004B7FE1" w:rsidRPr="004B7FE1">
        <w:t>icmp</w:t>
      </w:r>
      <w:proofErr w:type="spellEnd"/>
      <w:r w:rsidR="004B7FE1" w:rsidRPr="004B7FE1">
        <w:t>":</w:t>
      </w:r>
      <w:r>
        <w:t xml:space="preserve"> </w:t>
      </w:r>
      <w:r w:rsidR="004B7FE1" w:rsidRPr="004B7FE1">
        <w:t>{</w:t>
      </w:r>
    </w:p>
    <w:p w14:paraId="173D4504" w14:textId="226E07A6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error_messages_limited</w:t>
      </w:r>
      <w:proofErr w:type="spellEnd"/>
      <w:r w:rsidR="004B7FE1" w:rsidRPr="004B7FE1">
        <w:t>":</w:t>
      </w:r>
      <w:r>
        <w:t xml:space="preserve"> </w:t>
      </w:r>
      <w:r w:rsidR="004B7FE1" w:rsidRPr="004B7FE1">
        <w:t>100,</w:t>
      </w:r>
    </w:p>
    <w:p w14:paraId="248D693F" w14:textId="275FA2CA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"redirects":</w:t>
      </w:r>
      <w:r>
        <w:t xml:space="preserve"> </w:t>
      </w:r>
      <w:r w:rsidR="004B7FE1" w:rsidRPr="004B7FE1">
        <w:t>true,</w:t>
      </w:r>
    </w:p>
    <w:p w14:paraId="600B519A" w14:textId="5272FDD9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unreachables</w:t>
      </w:r>
      <w:proofErr w:type="spellEnd"/>
      <w:r w:rsidR="004B7FE1" w:rsidRPr="004B7FE1">
        <w:t>":</w:t>
      </w:r>
      <w:r>
        <w:t xml:space="preserve"> </w:t>
      </w:r>
      <w:r w:rsidR="004B7FE1" w:rsidRPr="004B7FE1">
        <w:t>"sent"</w:t>
      </w:r>
    </w:p>
    <w:p w14:paraId="2D46783C" w14:textId="0A6B55B5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},</w:t>
      </w:r>
    </w:p>
    <w:p w14:paraId="037F4FDF" w14:textId="25449830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</w:t>
      </w:r>
      <w:proofErr w:type="spellStart"/>
      <w:r w:rsidR="004B7FE1" w:rsidRPr="004B7FE1">
        <w:t>nd</w:t>
      </w:r>
      <w:proofErr w:type="spellEnd"/>
      <w:r w:rsidR="004B7FE1" w:rsidRPr="004B7FE1">
        <w:t>":</w:t>
      </w:r>
      <w:r>
        <w:t xml:space="preserve"> </w:t>
      </w:r>
      <w:r w:rsidR="004B7FE1" w:rsidRPr="004B7FE1">
        <w:t>{</w:t>
      </w:r>
    </w:p>
    <w:p w14:paraId="4627C8B9" w14:textId="2C6AFB6E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dad_attempts</w:t>
      </w:r>
      <w:proofErr w:type="spellEnd"/>
      <w:r w:rsidR="004B7FE1" w:rsidRPr="004B7FE1">
        <w:t>":</w:t>
      </w:r>
      <w:r>
        <w:t xml:space="preserve"> </w:t>
      </w:r>
      <w:r w:rsidR="004B7FE1" w:rsidRPr="004B7FE1">
        <w:t>1,</w:t>
      </w:r>
    </w:p>
    <w:p w14:paraId="7F4C2936" w14:textId="1ECB9AFD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dad_enabled</w:t>
      </w:r>
      <w:proofErr w:type="spellEnd"/>
      <w:r w:rsidR="004B7FE1" w:rsidRPr="004B7FE1">
        <w:t>":</w:t>
      </w:r>
      <w:r>
        <w:t xml:space="preserve"> </w:t>
      </w:r>
      <w:r w:rsidR="004B7FE1" w:rsidRPr="004B7FE1">
        <w:t>true,</w:t>
      </w:r>
    </w:p>
    <w:p w14:paraId="27D5EBD0" w14:textId="6DF15F2B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ns_retransmit_interval</w:t>
      </w:r>
      <w:proofErr w:type="spellEnd"/>
      <w:r w:rsidR="004B7FE1" w:rsidRPr="004B7FE1">
        <w:t>":</w:t>
      </w:r>
      <w:r>
        <w:t xml:space="preserve"> </w:t>
      </w:r>
      <w:r w:rsidR="004B7FE1" w:rsidRPr="004B7FE1">
        <w:t>1000,</w:t>
      </w:r>
    </w:p>
    <w:p w14:paraId="54C45351" w14:textId="28A08ABC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reachable_time</w:t>
      </w:r>
      <w:proofErr w:type="spellEnd"/>
      <w:r w:rsidR="004B7FE1" w:rsidRPr="004B7FE1">
        <w:t>":</w:t>
      </w:r>
      <w:r>
        <w:t xml:space="preserve"> </w:t>
      </w:r>
      <w:r w:rsidR="004B7FE1" w:rsidRPr="004B7FE1">
        <w:t>30000,</w:t>
      </w:r>
    </w:p>
    <w:p w14:paraId="0ABD3294" w14:textId="21934838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"suppress":</w:t>
      </w:r>
      <w:r>
        <w:t xml:space="preserve"> </w:t>
      </w:r>
      <w:r w:rsidR="004B7FE1" w:rsidRPr="004B7FE1">
        <w:t>false,</w:t>
      </w:r>
    </w:p>
    <w:p w14:paraId="174A1DAD" w14:textId="4C4FB95B" w:rsidR="004B7FE1" w:rsidRPr="004B7FE1" w:rsidRDefault="007545F9" w:rsidP="00B535AB">
      <w:pPr>
        <w:pStyle w:val="CMDOutput"/>
      </w:pPr>
      <w:r>
        <w:t xml:space="preserve">        </w:t>
      </w:r>
      <w:r w:rsidR="004B7FE1" w:rsidRPr="004B7FE1">
        <w:t>"</w:t>
      </w:r>
      <w:proofErr w:type="spellStart"/>
      <w:r w:rsidR="004B7FE1" w:rsidRPr="004B7FE1">
        <w:t>using_time</w:t>
      </w:r>
      <w:proofErr w:type="spellEnd"/>
      <w:r w:rsidR="004B7FE1" w:rsidRPr="004B7FE1">
        <w:t>":</w:t>
      </w:r>
      <w:r>
        <w:t xml:space="preserve"> </w:t>
      </w:r>
      <w:r w:rsidR="004B7FE1" w:rsidRPr="004B7FE1">
        <w:t>30000</w:t>
      </w:r>
    </w:p>
    <w:p w14:paraId="11613B62" w14:textId="5D1DEB8C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}</w:t>
      </w:r>
    </w:p>
    <w:p w14:paraId="5A2FE7A8" w14:textId="5F1CBC3C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t>},</w:t>
      </w:r>
    </w:p>
    <w:p w14:paraId="7AD6F5B0" w14:textId="145165EA" w:rsidR="004B7FE1" w:rsidRPr="004B7FE1" w:rsidRDefault="007545F9" w:rsidP="00B535AB">
      <w:pPr>
        <w:pStyle w:val="CMDOutput"/>
      </w:pPr>
      <w:r>
        <w:lastRenderedPageBreak/>
        <w:t xml:space="preserve">    </w:t>
      </w:r>
      <w:r w:rsidR="004B7FE1" w:rsidRPr="004B7FE1">
        <w:t>"</w:t>
      </w:r>
      <w:proofErr w:type="spellStart"/>
      <w:r w:rsidR="004B7FE1" w:rsidRPr="004B7FE1">
        <w:t>joined_group_addresses</w:t>
      </w:r>
      <w:proofErr w:type="spellEnd"/>
      <w:r w:rsidR="004B7FE1" w:rsidRPr="004B7FE1">
        <w:t>":</w:t>
      </w:r>
      <w:r>
        <w:t xml:space="preserve"> </w:t>
      </w:r>
      <w:r w:rsidR="004B7FE1" w:rsidRPr="004B7FE1">
        <w:t>[</w:t>
      </w:r>
    </w:p>
    <w:p w14:paraId="239C6317" w14:textId="4D6B6EE0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"FF02::1",</w:t>
      </w:r>
    </w:p>
    <w:p w14:paraId="41923076" w14:textId="36CB3280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"FF02::1:FF00:101",</w:t>
      </w:r>
    </w:p>
    <w:p w14:paraId="205A072B" w14:textId="0D50C5DD" w:rsidR="004B7FE1" w:rsidRPr="004B7FE1" w:rsidRDefault="007545F9" w:rsidP="00B535AB">
      <w:pPr>
        <w:pStyle w:val="CMDOutput"/>
      </w:pPr>
      <w:r>
        <w:t xml:space="preserve">      </w:t>
      </w:r>
      <w:r w:rsidR="004B7FE1" w:rsidRPr="004B7FE1">
        <w:t>"FF02::1:FF73:D79F"</w:t>
      </w:r>
    </w:p>
    <w:p w14:paraId="38D1D077" w14:textId="1551C720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t>],</w:t>
      </w:r>
    </w:p>
    <w:p w14:paraId="643748E2" w14:textId="188A5F76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t>"</w:t>
      </w:r>
      <w:proofErr w:type="spellStart"/>
      <w:r w:rsidR="004B7FE1" w:rsidRPr="004B7FE1">
        <w:t>mtu</w:t>
      </w:r>
      <w:proofErr w:type="spellEnd"/>
      <w:r w:rsidR="004B7FE1" w:rsidRPr="004B7FE1">
        <w:t>":</w:t>
      </w:r>
      <w:r>
        <w:t xml:space="preserve"> </w:t>
      </w:r>
      <w:r w:rsidR="004B7FE1" w:rsidRPr="004B7FE1">
        <w:t>1500,</w:t>
      </w:r>
    </w:p>
    <w:p w14:paraId="37F3F645" w14:textId="72BCE356" w:rsidR="004B7FE1" w:rsidRPr="004B7FE1" w:rsidRDefault="007545F9" w:rsidP="00B535AB">
      <w:pPr>
        <w:pStyle w:val="CMDOutput"/>
      </w:pPr>
      <w:r>
        <w:t xml:space="preserve">    </w:t>
      </w:r>
      <w:r w:rsidR="004B7FE1" w:rsidRPr="004B7FE1">
        <w:t>"</w:t>
      </w:r>
      <w:proofErr w:type="spellStart"/>
      <w:r w:rsidR="004B7FE1" w:rsidRPr="004B7FE1">
        <w:t>oper_status</w:t>
      </w:r>
      <w:proofErr w:type="spellEnd"/>
      <w:r w:rsidR="004B7FE1" w:rsidRPr="004B7FE1">
        <w:t>":</w:t>
      </w:r>
      <w:r>
        <w:t xml:space="preserve"> </w:t>
      </w:r>
      <w:r w:rsidR="004B7FE1" w:rsidRPr="004B7FE1">
        <w:t>"up"</w:t>
      </w:r>
    </w:p>
    <w:p w14:paraId="253B8BAF" w14:textId="3022AFEC" w:rsidR="004B7FE1" w:rsidRPr="004B7FE1" w:rsidRDefault="007545F9" w:rsidP="00B535AB">
      <w:pPr>
        <w:pStyle w:val="CMDOutput"/>
      </w:pPr>
      <w:r>
        <w:t xml:space="preserve">  </w:t>
      </w:r>
      <w:r w:rsidR="004B7FE1" w:rsidRPr="004B7FE1">
        <w:t>},</w:t>
      </w:r>
    </w:p>
    <w:p w14:paraId="786A9183" w14:textId="30844307" w:rsidR="004B7FE1" w:rsidRPr="004B7FE1" w:rsidRDefault="007545F9" w:rsidP="00B535AB">
      <w:pPr>
        <w:pStyle w:val="CMDOutput"/>
      </w:pPr>
      <w:r>
        <w:t xml:space="preserve">  </w:t>
      </w:r>
      <w:r w:rsidR="004B7FE1" w:rsidRPr="004B7FE1">
        <w:t>"_exclude":</w:t>
      </w:r>
      <w:r>
        <w:t xml:space="preserve"> </w:t>
      </w:r>
      <w:r w:rsidR="004B7FE1" w:rsidRPr="004B7FE1">
        <w:t>[]</w:t>
      </w:r>
    </w:p>
    <w:p w14:paraId="7E6940C7" w14:textId="77777777" w:rsidR="00914481" w:rsidRDefault="004B7FE1" w:rsidP="00B535AB">
      <w:pPr>
        <w:pStyle w:val="CMDOutput"/>
      </w:pPr>
      <w:r w:rsidRPr="004B7FE1">
        <w:t>}</w:t>
      </w:r>
    </w:p>
    <w:p w14:paraId="2B5D3FBC" w14:textId="3A0EA51A" w:rsidR="004B7FE1" w:rsidRPr="004B7FE1" w:rsidRDefault="004B7FE1" w:rsidP="004B7FE1">
      <w:pPr>
        <w:pStyle w:val="CMD"/>
      </w:pPr>
      <w:r w:rsidRPr="004B7FE1">
        <w:t>(csr1kv)</w:t>
      </w:r>
      <w:r w:rsidR="007545F9">
        <w:t xml:space="preserve"> </w:t>
      </w:r>
      <w:proofErr w:type="spellStart"/>
      <w:r w:rsidRPr="004B7FE1">
        <w:t>devasc@labvm</w:t>
      </w:r>
      <w:proofErr w:type="spellEnd"/>
      <w:r w:rsidRPr="004B7FE1">
        <w:t>:~/labs/</w:t>
      </w:r>
      <w:proofErr w:type="spellStart"/>
      <w:r w:rsidRPr="004B7FE1">
        <w:t>devnet-src</w:t>
      </w:r>
      <w:proofErr w:type="spellEnd"/>
      <w:r w:rsidRPr="004B7FE1">
        <w:t>/</w:t>
      </w:r>
      <w:proofErr w:type="spellStart"/>
      <w:r w:rsidRPr="004B7FE1">
        <w:t>pyats</w:t>
      </w:r>
      <w:proofErr w:type="spellEnd"/>
      <w:r w:rsidRPr="004B7FE1">
        <w:t>/csr1kv$</w:t>
      </w:r>
      <w:r w:rsidR="007545F9">
        <w:t xml:space="preserve"> </w:t>
      </w:r>
    </w:p>
    <w:p w14:paraId="214F224D" w14:textId="062B7A6C" w:rsidR="00B11E0A" w:rsidRDefault="006334AC" w:rsidP="00B11E0A">
      <w:pPr>
        <w:pStyle w:val="Heading3"/>
      </w:pPr>
      <w:r>
        <w:t>Modify</w:t>
      </w:r>
      <w:r w:rsidR="007545F9">
        <w:t xml:space="preserve"> </w:t>
      </w:r>
      <w:r>
        <w:t>the</w:t>
      </w:r>
      <w:r w:rsidR="007545F9">
        <w:t xml:space="preserve"> </w:t>
      </w:r>
      <w:r>
        <w:t>IPv6</w:t>
      </w:r>
      <w:r w:rsidR="007545F9">
        <w:t xml:space="preserve"> </w:t>
      </w:r>
      <w:r>
        <w:t>Link-Local</w:t>
      </w:r>
      <w:r w:rsidR="007545F9">
        <w:t xml:space="preserve"> </w:t>
      </w:r>
      <w:r>
        <w:t>address</w:t>
      </w:r>
      <w:r w:rsidR="00B11E0A">
        <w:t>.</w:t>
      </w:r>
    </w:p>
    <w:p w14:paraId="0151F91F" w14:textId="129962F0" w:rsidR="00B11E0A" w:rsidRPr="00DB3D4A" w:rsidRDefault="00B11E0A" w:rsidP="00E9225C">
      <w:pPr>
        <w:pStyle w:val="BodyTextL25"/>
      </w:pPr>
      <w:r>
        <w:t>On</w:t>
      </w:r>
      <w:r w:rsidR="007545F9">
        <w:t xml:space="preserve"> </w:t>
      </w:r>
      <w:r>
        <w:t>CSR1kv</w:t>
      </w:r>
      <w:r w:rsidR="007545F9">
        <w:t xml:space="preserve"> </w:t>
      </w:r>
      <w:r w:rsidR="00E9225C">
        <w:t>VM</w:t>
      </w:r>
      <w:r w:rsidR="007545F9">
        <w:t xml:space="preserve"> </w:t>
      </w:r>
      <w:r>
        <w:t>add</w:t>
      </w:r>
      <w:r w:rsidR="007545F9">
        <w:t xml:space="preserve"> </w:t>
      </w:r>
      <w:r>
        <w:t>the</w:t>
      </w:r>
      <w:r w:rsidR="007545F9">
        <w:t xml:space="preserve"> </w:t>
      </w:r>
      <w:r>
        <w:t>following</w:t>
      </w:r>
      <w:r w:rsidR="007545F9">
        <w:t xml:space="preserve"> </w:t>
      </w:r>
      <w:r>
        <w:t>IPv6</w:t>
      </w:r>
      <w:r w:rsidR="007545F9">
        <w:t xml:space="preserve"> </w:t>
      </w:r>
      <w:r>
        <w:t>address:</w:t>
      </w:r>
      <w:r w:rsidR="007545F9">
        <w:t xml:space="preserve"> </w:t>
      </w:r>
    </w:p>
    <w:p w14:paraId="26552C6F" w14:textId="1441FF17" w:rsidR="00562A39" w:rsidRPr="00562A39" w:rsidRDefault="00562A39" w:rsidP="00B11E0A">
      <w:pPr>
        <w:pStyle w:val="CMD"/>
        <w:rPr>
          <w:b/>
          <w:bCs/>
        </w:rPr>
      </w:pPr>
      <w:r w:rsidRPr="006A4EC0">
        <w:t>CSR1kv</w:t>
      </w:r>
      <w:r>
        <w:t>&gt;</w:t>
      </w:r>
      <w:r w:rsidR="00A45406"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7173204A" w14:textId="42E3C5E9" w:rsidR="00562A39" w:rsidRDefault="00562A39" w:rsidP="00B11E0A">
      <w:pPr>
        <w:pStyle w:val="CMD"/>
      </w:pPr>
      <w:r w:rsidRPr="006A4EC0">
        <w:t>CSR1kv</w:t>
      </w:r>
      <w:r>
        <w:t>#</w:t>
      </w:r>
      <w:r w:rsidR="00A45406">
        <w:t xml:space="preserve"> </w:t>
      </w:r>
      <w:r w:rsidRPr="00562A39">
        <w:rPr>
          <w:b/>
          <w:bCs/>
        </w:rPr>
        <w:t>configure terminal</w:t>
      </w:r>
    </w:p>
    <w:p w14:paraId="3D7F8BE3" w14:textId="23928A44" w:rsidR="00562A39" w:rsidRDefault="00562A39" w:rsidP="00562A39">
      <w:pPr>
        <w:pStyle w:val="CMDOutput"/>
      </w:pPr>
      <w:r>
        <w:t>Enter configuration commands, one per line. End with CNTL/Z.</w:t>
      </w:r>
    </w:p>
    <w:p w14:paraId="40CEC126" w14:textId="2B9AEC97" w:rsidR="00B11E0A" w:rsidRPr="006A4EC0" w:rsidRDefault="00B11E0A" w:rsidP="00B11E0A">
      <w:pPr>
        <w:pStyle w:val="CMD"/>
        <w:rPr>
          <w:b/>
          <w:bCs/>
        </w:rPr>
      </w:pPr>
      <w:r w:rsidRPr="006A4EC0">
        <w:t>CSR1kv(config)#</w:t>
      </w:r>
      <w:r w:rsidR="007545F9">
        <w:t xml:space="preserve"> </w:t>
      </w:r>
      <w:r w:rsidRPr="006A4EC0">
        <w:rPr>
          <w:b/>
          <w:bCs/>
        </w:rPr>
        <w:t>inter</w:t>
      </w:r>
      <w:r w:rsidR="006334AC">
        <w:rPr>
          <w:b/>
          <w:bCs/>
        </w:rPr>
        <w:t>face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gig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1</w:t>
      </w:r>
    </w:p>
    <w:p w14:paraId="02635F4F" w14:textId="217543C4" w:rsidR="006A4EC0" w:rsidRDefault="00B11E0A" w:rsidP="00E9225C">
      <w:pPr>
        <w:pStyle w:val="CMD"/>
      </w:pPr>
      <w:r w:rsidRPr="006A4EC0">
        <w:t>CSR1kv(config-if)#</w:t>
      </w:r>
      <w:r w:rsidR="007545F9">
        <w:t xml:space="preserve"> </w:t>
      </w:r>
      <w:r w:rsidRPr="006A4EC0">
        <w:rPr>
          <w:b/>
          <w:bCs/>
        </w:rPr>
        <w:t>ipv6</w:t>
      </w:r>
      <w:r w:rsidR="007545F9">
        <w:rPr>
          <w:b/>
          <w:bCs/>
        </w:rPr>
        <w:t xml:space="preserve"> </w:t>
      </w:r>
      <w:r w:rsidRPr="006A4EC0">
        <w:rPr>
          <w:b/>
          <w:bCs/>
        </w:rPr>
        <w:t>address</w:t>
      </w:r>
      <w:r w:rsidR="007545F9">
        <w:rPr>
          <w:b/>
          <w:bCs/>
        </w:rPr>
        <w:t xml:space="preserve"> </w:t>
      </w:r>
      <w:r w:rsidR="006334AC">
        <w:rPr>
          <w:b/>
          <w:bCs/>
        </w:rPr>
        <w:t>fe80::56:1</w:t>
      </w:r>
      <w:r w:rsidR="007545F9">
        <w:rPr>
          <w:b/>
          <w:bCs/>
        </w:rPr>
        <w:t xml:space="preserve"> </w:t>
      </w:r>
      <w:r w:rsidR="006334AC">
        <w:rPr>
          <w:b/>
          <w:bCs/>
        </w:rPr>
        <w:t>link-local</w:t>
      </w:r>
    </w:p>
    <w:p w14:paraId="47C4876E" w14:textId="1769DAFF" w:rsidR="00C636EF" w:rsidRDefault="00C636EF" w:rsidP="00C636EF">
      <w:pPr>
        <w:pStyle w:val="Heading3"/>
      </w:pPr>
      <w:r>
        <w:t>Use</w:t>
      </w:r>
      <w:r w:rsidR="007545F9">
        <w:t xml:space="preserve"> </w:t>
      </w:r>
      <w:r>
        <w:t>Genie</w:t>
      </w:r>
      <w:r w:rsidR="007545F9">
        <w:t xml:space="preserve"> </w:t>
      </w:r>
      <w:r>
        <w:t>to</w:t>
      </w:r>
      <w:r w:rsidR="007545F9">
        <w:t xml:space="preserve"> </w:t>
      </w:r>
      <w:r>
        <w:t>verify</w:t>
      </w:r>
      <w:r w:rsidR="007545F9">
        <w:t xml:space="preserve"> </w:t>
      </w:r>
      <w:r>
        <w:t>configuration</w:t>
      </w:r>
      <w:r w:rsidR="007545F9">
        <w:t xml:space="preserve"> </w:t>
      </w:r>
      <w:r>
        <w:t>and</w:t>
      </w:r>
      <w:r w:rsidR="007545F9">
        <w:t xml:space="preserve"> </w:t>
      </w:r>
      <w:r>
        <w:t>parse</w:t>
      </w:r>
      <w:r w:rsidR="007545F9">
        <w:t xml:space="preserve"> </w:t>
      </w:r>
      <w:r>
        <w:t>output</w:t>
      </w:r>
      <w:r w:rsidR="007545F9">
        <w:t xml:space="preserve"> </w:t>
      </w:r>
      <w:r>
        <w:t>in</w:t>
      </w:r>
      <w:r w:rsidR="007545F9">
        <w:t xml:space="preserve"> </w:t>
      </w:r>
      <w:r>
        <w:t>JSON.</w:t>
      </w:r>
    </w:p>
    <w:p w14:paraId="7F2FC39F" w14:textId="70674832" w:rsidR="00284D15" w:rsidRDefault="00C636EF" w:rsidP="00284D15">
      <w:pPr>
        <w:pStyle w:val="SubStepAlpha"/>
      </w:pPr>
      <w:r>
        <w:t>Parse</w:t>
      </w:r>
      <w:r w:rsidR="007545F9">
        <w:t xml:space="preserve"> </w:t>
      </w:r>
      <w:r>
        <w:t>unstructured</w:t>
      </w:r>
      <w:r w:rsidR="007545F9">
        <w:t xml:space="preserve"> </w:t>
      </w:r>
      <w:r>
        <w:t>output</w:t>
      </w:r>
      <w:r w:rsidR="007545F9">
        <w:t xml:space="preserve"> </w:t>
      </w:r>
      <w:r>
        <w:t>from</w:t>
      </w:r>
      <w:r w:rsidR="007545F9">
        <w:t xml:space="preserve"> </w:t>
      </w:r>
      <w:r>
        <w:t>the</w:t>
      </w:r>
      <w:r w:rsidR="007545F9">
        <w:t xml:space="preserve"> </w:t>
      </w:r>
      <w:r w:rsidRPr="0094046B">
        <w:rPr>
          <w:b/>
          <w:bCs/>
        </w:rPr>
        <w:t>show</w:t>
      </w:r>
      <w:r w:rsidR="007545F9">
        <w:rPr>
          <w:b/>
          <w:bCs/>
        </w:rPr>
        <w:t xml:space="preserve"> </w:t>
      </w:r>
      <w:r>
        <w:rPr>
          <w:b/>
          <w:bCs/>
        </w:rPr>
        <w:t>ipv6</w:t>
      </w:r>
      <w:r w:rsidR="007545F9">
        <w:rPr>
          <w:b/>
          <w:bCs/>
        </w:rPr>
        <w:t xml:space="preserve"> </w:t>
      </w:r>
      <w:r>
        <w:rPr>
          <w:b/>
          <w:bCs/>
        </w:rPr>
        <w:t>interface</w:t>
      </w:r>
      <w:r w:rsidR="007545F9">
        <w:rPr>
          <w:b/>
          <w:bCs/>
        </w:rPr>
        <w:t xml:space="preserve"> </w:t>
      </w:r>
      <w:r>
        <w:t>command</w:t>
      </w:r>
      <w:r w:rsidR="007545F9">
        <w:t xml:space="preserve"> </w:t>
      </w:r>
      <w:r>
        <w:t>into</w:t>
      </w:r>
      <w:r w:rsidR="007545F9">
        <w:t xml:space="preserve"> </w:t>
      </w:r>
      <w:r>
        <w:t>structured</w:t>
      </w:r>
      <w:r w:rsidR="007545F9">
        <w:t xml:space="preserve"> </w:t>
      </w:r>
      <w:r>
        <w:t>JSON.</w:t>
      </w:r>
      <w:r w:rsidR="007545F9">
        <w:t xml:space="preserve"> </w:t>
      </w:r>
      <w:r>
        <w:t>Use</w:t>
      </w:r>
      <w:r w:rsidR="007545F9">
        <w:t xml:space="preserve"> </w:t>
      </w:r>
      <w:r>
        <w:t>the</w:t>
      </w:r>
      <w:r w:rsidR="007545F9">
        <w:t xml:space="preserve"> </w:t>
      </w:r>
      <w:r w:rsidRPr="00130A38">
        <w:rPr>
          <w:b/>
          <w:bCs/>
        </w:rPr>
        <w:t>--output</w:t>
      </w:r>
      <w:r w:rsidR="007545F9">
        <w:t xml:space="preserve"> </w:t>
      </w:r>
      <w:r>
        <w:t>parameter</w:t>
      </w:r>
      <w:r w:rsidR="007545F9">
        <w:t xml:space="preserve"> </w:t>
      </w:r>
      <w:r>
        <w:t>to</w:t>
      </w:r>
      <w:r w:rsidR="007545F9">
        <w:t xml:space="preserve"> </w:t>
      </w:r>
      <w:r>
        <w:t>send</w:t>
      </w:r>
      <w:r w:rsidR="007545F9">
        <w:t xml:space="preserve"> </w:t>
      </w:r>
      <w:r>
        <w:t>the</w:t>
      </w:r>
      <w:r w:rsidR="007545F9">
        <w:t xml:space="preserve"> </w:t>
      </w:r>
      <w:r>
        <w:t>output</w:t>
      </w:r>
      <w:r w:rsidR="007545F9">
        <w:t xml:space="preserve"> </w:t>
      </w:r>
      <w:r>
        <w:t>to</w:t>
      </w:r>
      <w:r w:rsidR="007545F9">
        <w:t xml:space="preserve"> </w:t>
      </w:r>
      <w:r>
        <w:t>a</w:t>
      </w:r>
      <w:r w:rsidR="007545F9">
        <w:t xml:space="preserve"> </w:t>
      </w:r>
      <w:r w:rsidRPr="00E9225C">
        <w:t>different</w:t>
      </w:r>
      <w:r w:rsidR="007545F9">
        <w:t xml:space="preserve"> </w:t>
      </w:r>
      <w:r>
        <w:t>directory</w:t>
      </w:r>
      <w:r w:rsidR="007545F9">
        <w:t xml:space="preserve"> </w:t>
      </w:r>
      <w:r w:rsidRPr="00130A38">
        <w:rPr>
          <w:b/>
          <w:bCs/>
        </w:rPr>
        <w:t>verify-ipv6-</w:t>
      </w:r>
      <w:r>
        <w:rPr>
          <w:b/>
          <w:bCs/>
        </w:rPr>
        <w:t>2</w:t>
      </w:r>
      <w:r>
        <w:t>.</w:t>
      </w:r>
      <w:r w:rsidR="007545F9">
        <w:t xml:space="preserve"> </w:t>
      </w:r>
      <w:r w:rsidR="00284D15">
        <w:t>You can use the command history to recall the previous command</w:t>
      </w:r>
      <w:r w:rsidR="00BB2480">
        <w:t xml:space="preserve"> (up arrow)</w:t>
      </w:r>
      <w:r w:rsidR="00284D15">
        <w:t xml:space="preserve">. Just make sure you change the </w:t>
      </w:r>
      <w:r w:rsidR="00284D15" w:rsidRPr="00BB2480">
        <w:rPr>
          <w:b/>
          <w:bCs/>
        </w:rPr>
        <w:t xml:space="preserve">1 </w:t>
      </w:r>
      <w:r w:rsidR="00284D15">
        <w:t xml:space="preserve">to a </w:t>
      </w:r>
      <w:r w:rsidR="00284D15" w:rsidRPr="00BB2480">
        <w:rPr>
          <w:b/>
          <w:bCs/>
        </w:rPr>
        <w:t>2</w:t>
      </w:r>
      <w:r w:rsidR="00284D15">
        <w:t xml:space="preserve"> to create a new </w:t>
      </w:r>
      <w:r w:rsidR="00284D15" w:rsidRPr="00BB2480">
        <w:rPr>
          <w:b/>
          <w:bCs/>
        </w:rPr>
        <w:t>verify-ipv6-2</w:t>
      </w:r>
      <w:r w:rsidR="00284D15">
        <w:t xml:space="preserve"> directory.</w:t>
      </w:r>
    </w:p>
    <w:p w14:paraId="1AEED17F" w14:textId="15B032B3" w:rsidR="008276AB" w:rsidRPr="008276AB" w:rsidRDefault="008276AB" w:rsidP="008276AB">
      <w:pPr>
        <w:pStyle w:val="CMD"/>
      </w:pPr>
      <w:r w:rsidRPr="008276AB">
        <w:t>(csr1kv)</w:t>
      </w:r>
      <w:r w:rsidR="007545F9">
        <w:t xml:space="preserve"> </w:t>
      </w:r>
      <w:proofErr w:type="spellStart"/>
      <w:r w:rsidRPr="008276AB">
        <w:t>devasc@labvm</w:t>
      </w:r>
      <w:proofErr w:type="spellEnd"/>
      <w:r w:rsidRPr="008276AB">
        <w:t>:~/labs/</w:t>
      </w:r>
      <w:proofErr w:type="spellStart"/>
      <w:r w:rsidRPr="008276AB">
        <w:t>devnet-src</w:t>
      </w:r>
      <w:proofErr w:type="spellEnd"/>
      <w:r w:rsidRPr="008276AB">
        <w:t>/</w:t>
      </w:r>
      <w:proofErr w:type="spellStart"/>
      <w:r w:rsidRPr="008276AB">
        <w:t>pyats</w:t>
      </w:r>
      <w:proofErr w:type="spellEnd"/>
      <w:r w:rsidRPr="008276AB">
        <w:t>/csr1kv$</w:t>
      </w:r>
      <w:r w:rsidR="007545F9">
        <w:t xml:space="preserve"> </w:t>
      </w:r>
      <w:r w:rsidRPr="008276AB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parse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"show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ipv6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interface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gig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1"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--testbed-file</w:t>
      </w:r>
      <w:r w:rsidR="007545F9">
        <w:rPr>
          <w:b/>
          <w:bCs/>
        </w:rPr>
        <w:t xml:space="preserve"> </w:t>
      </w:r>
      <w:proofErr w:type="spellStart"/>
      <w:r w:rsidRPr="008276AB">
        <w:rPr>
          <w:b/>
          <w:bCs/>
        </w:rPr>
        <w:t>yaml</w:t>
      </w:r>
      <w:proofErr w:type="spellEnd"/>
      <w:r w:rsidRPr="008276AB">
        <w:rPr>
          <w:b/>
          <w:bCs/>
        </w:rPr>
        <w:t>/</w:t>
      </w:r>
      <w:proofErr w:type="spellStart"/>
      <w:r w:rsidRPr="008276AB">
        <w:rPr>
          <w:b/>
          <w:bCs/>
        </w:rPr>
        <w:t>testbed.yml</w:t>
      </w:r>
      <w:proofErr w:type="spellEnd"/>
      <w:r w:rsidR="007545F9">
        <w:rPr>
          <w:b/>
          <w:bCs/>
        </w:rPr>
        <w:t xml:space="preserve"> </w:t>
      </w:r>
      <w:r w:rsidRPr="008276AB">
        <w:rPr>
          <w:b/>
          <w:bCs/>
        </w:rPr>
        <w:t>--devices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CSR1kv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--output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verify-ipv6-2</w:t>
      </w:r>
    </w:p>
    <w:p w14:paraId="56E7B367" w14:textId="4AA0A8B5" w:rsidR="008276AB" w:rsidRPr="008276AB" w:rsidRDefault="008276AB" w:rsidP="008276AB">
      <w:pPr>
        <w:pStyle w:val="CMD"/>
      </w:pPr>
      <w:r w:rsidRPr="008276AB">
        <w:t>Enter</w:t>
      </w:r>
      <w:r w:rsidR="007545F9">
        <w:t xml:space="preserve"> </w:t>
      </w:r>
      <w:r w:rsidRPr="008276AB">
        <w:t>enable</w:t>
      </w:r>
      <w:r w:rsidR="007545F9">
        <w:t xml:space="preserve"> </w:t>
      </w:r>
      <w:r w:rsidRPr="008276AB">
        <w:t>password</w:t>
      </w:r>
      <w:r w:rsidR="007545F9">
        <w:t xml:space="preserve"> </w:t>
      </w:r>
      <w:r w:rsidRPr="008276AB">
        <w:t>for</w:t>
      </w:r>
      <w:r w:rsidR="007545F9">
        <w:t xml:space="preserve"> </w:t>
      </w:r>
      <w:r w:rsidRPr="008276AB">
        <w:t>device</w:t>
      </w:r>
      <w:r w:rsidR="007545F9">
        <w:t xml:space="preserve"> </w:t>
      </w:r>
      <w:r w:rsidRPr="008276AB">
        <w:t>CSR1kv:</w:t>
      </w:r>
      <w:r w:rsidR="007545F9">
        <w:t xml:space="preserve"> </w:t>
      </w:r>
      <w:r w:rsidR="00BB2480" w:rsidRPr="00BB2480">
        <w:rPr>
          <w:b/>
          <w:bCs/>
        </w:rPr>
        <w:t>&lt;Enter&gt;</w:t>
      </w:r>
    </w:p>
    <w:p w14:paraId="11DA4E16" w14:textId="2FED2F0B" w:rsidR="008276AB" w:rsidRPr="008276AB" w:rsidRDefault="008276AB" w:rsidP="00BB2480">
      <w:pPr>
        <w:pStyle w:val="CMDOutput"/>
      </w:pPr>
      <w:r w:rsidRPr="008276AB">
        <w:t>2020-05-31T20:03:58:</w:t>
      </w:r>
      <w:r w:rsidR="007545F9">
        <w:t xml:space="preserve"> </w:t>
      </w:r>
      <w:r w:rsidRPr="008276AB">
        <w:t>%UNICON-WARNING:</w:t>
      </w:r>
      <w:r w:rsidR="007545F9">
        <w:t xml:space="preserve"> </w:t>
      </w:r>
      <w:r w:rsidRPr="008276AB">
        <w:t>Device</w:t>
      </w:r>
      <w:r w:rsidR="007545F9">
        <w:t xml:space="preserve"> </w:t>
      </w:r>
      <w:r w:rsidRPr="008276AB">
        <w:t>'CSR1kv'</w:t>
      </w:r>
      <w:r w:rsidR="007545F9">
        <w:t xml:space="preserve"> </w:t>
      </w:r>
      <w:r w:rsidRPr="008276AB">
        <w:t>connection</w:t>
      </w:r>
      <w:r w:rsidR="007545F9">
        <w:t xml:space="preserve"> </w:t>
      </w:r>
      <w:r w:rsidRPr="008276AB">
        <w:t>'cli'</w:t>
      </w:r>
      <w:r w:rsidR="007545F9">
        <w:t xml:space="preserve"> </w:t>
      </w:r>
      <w:r w:rsidRPr="008276AB">
        <w:t>does</w:t>
      </w:r>
      <w:r w:rsidR="007545F9">
        <w:t xml:space="preserve"> </w:t>
      </w:r>
      <w:r w:rsidRPr="008276AB">
        <w:t>not</w:t>
      </w:r>
      <w:r w:rsidR="007545F9">
        <w:t xml:space="preserve"> </w:t>
      </w:r>
      <w:r w:rsidRPr="008276AB">
        <w:t>have</w:t>
      </w:r>
      <w:r w:rsidR="007545F9">
        <w:t xml:space="preserve"> </w:t>
      </w:r>
      <w:r w:rsidRPr="008276AB">
        <w:t>IP</w:t>
      </w:r>
      <w:r w:rsidR="007545F9">
        <w:t xml:space="preserve"> </w:t>
      </w:r>
      <w:r w:rsidRPr="008276AB">
        <w:t>and/or</w:t>
      </w:r>
      <w:r w:rsidR="007545F9">
        <w:t xml:space="preserve"> </w:t>
      </w:r>
      <w:r w:rsidRPr="008276AB">
        <w:t>port</w:t>
      </w:r>
      <w:r w:rsidR="007545F9">
        <w:t xml:space="preserve"> </w:t>
      </w:r>
      <w:r w:rsidRPr="008276AB">
        <w:t>specified,</w:t>
      </w:r>
      <w:r w:rsidR="007545F9">
        <w:t xml:space="preserve"> </w:t>
      </w:r>
      <w:r w:rsidRPr="008276AB">
        <w:t>ignoring</w:t>
      </w:r>
    </w:p>
    <w:p w14:paraId="7EF26965" w14:textId="49A8E701" w:rsidR="008276AB" w:rsidRPr="008276AB" w:rsidRDefault="008276AB" w:rsidP="00BB2480">
      <w:pPr>
        <w:pStyle w:val="CMDOutput"/>
      </w:pPr>
      <w:r w:rsidRPr="008276AB">
        <w:t>Device</w:t>
      </w:r>
      <w:r w:rsidR="007545F9">
        <w:t xml:space="preserve"> </w:t>
      </w:r>
      <w:r w:rsidRPr="008276AB">
        <w:t>'CSR1kv'</w:t>
      </w:r>
      <w:r w:rsidR="007545F9">
        <w:t xml:space="preserve"> </w:t>
      </w:r>
      <w:r w:rsidRPr="008276AB">
        <w:t>connection</w:t>
      </w:r>
      <w:r w:rsidR="007545F9">
        <w:t xml:space="preserve"> </w:t>
      </w:r>
      <w:r w:rsidRPr="008276AB">
        <w:t>'cli'</w:t>
      </w:r>
      <w:r w:rsidR="007545F9">
        <w:t xml:space="preserve"> </w:t>
      </w:r>
      <w:r w:rsidRPr="008276AB">
        <w:t>does</w:t>
      </w:r>
      <w:r w:rsidR="007545F9">
        <w:t xml:space="preserve"> </w:t>
      </w:r>
      <w:r w:rsidRPr="008276AB">
        <w:t>not</w:t>
      </w:r>
      <w:r w:rsidR="007545F9">
        <w:t xml:space="preserve"> </w:t>
      </w:r>
      <w:r w:rsidRPr="008276AB">
        <w:t>have</w:t>
      </w:r>
      <w:r w:rsidR="007545F9">
        <w:t xml:space="preserve"> </w:t>
      </w:r>
      <w:r w:rsidRPr="008276AB">
        <w:t>IP</w:t>
      </w:r>
      <w:r w:rsidR="007545F9">
        <w:t xml:space="preserve"> </w:t>
      </w:r>
      <w:r w:rsidRPr="008276AB">
        <w:t>and/or</w:t>
      </w:r>
      <w:r w:rsidR="007545F9">
        <w:t xml:space="preserve"> </w:t>
      </w:r>
      <w:r w:rsidRPr="008276AB">
        <w:t>port</w:t>
      </w:r>
      <w:r w:rsidR="007545F9">
        <w:t xml:space="preserve"> </w:t>
      </w:r>
      <w:r w:rsidRPr="008276AB">
        <w:t>specified,</w:t>
      </w:r>
      <w:r w:rsidR="007545F9">
        <w:t xml:space="preserve"> </w:t>
      </w:r>
      <w:r w:rsidRPr="008276AB">
        <w:t>ignoring</w:t>
      </w:r>
    </w:p>
    <w:p w14:paraId="34C24BDE" w14:textId="1D034C2C" w:rsidR="008276AB" w:rsidRPr="008276AB" w:rsidRDefault="008276AB" w:rsidP="00BB2480">
      <w:pPr>
        <w:pStyle w:val="CMDOutput"/>
      </w:pPr>
      <w:r w:rsidRPr="008276AB">
        <w:t>100%|█████████████████████████████████████████████████████████████████████████████|</w:t>
      </w:r>
      <w:r w:rsidR="007545F9">
        <w:t xml:space="preserve"> </w:t>
      </w:r>
      <w:r w:rsidRPr="008276AB">
        <w:t>1/1</w:t>
      </w:r>
      <w:r w:rsidR="007545F9">
        <w:t xml:space="preserve"> </w:t>
      </w:r>
      <w:r w:rsidRPr="008276AB">
        <w:t>[00:00&lt;00:00,</w:t>
      </w:r>
      <w:r w:rsidR="007545F9">
        <w:t xml:space="preserve">  </w:t>
      </w:r>
      <w:r w:rsidRPr="008276AB">
        <w:t>2.24it/s]</w:t>
      </w:r>
    </w:p>
    <w:p w14:paraId="1CE54703" w14:textId="77777777" w:rsidR="008276AB" w:rsidRPr="008276AB" w:rsidRDefault="008276AB" w:rsidP="00BB2480">
      <w:pPr>
        <w:pStyle w:val="CMDOutput"/>
      </w:pPr>
      <w:r w:rsidRPr="008276AB">
        <w:t>+==============================================================================+</w:t>
      </w:r>
    </w:p>
    <w:p w14:paraId="22E1FCE2" w14:textId="1F6CFF8B" w:rsidR="008276AB" w:rsidRPr="008276AB" w:rsidRDefault="008276AB" w:rsidP="00BB2480">
      <w:pPr>
        <w:pStyle w:val="CMDOutput"/>
      </w:pPr>
      <w:r w:rsidRPr="008276AB">
        <w:t>|</w:t>
      </w:r>
      <w:r w:rsidR="007545F9">
        <w:t xml:space="preserve"> </w:t>
      </w:r>
      <w:r w:rsidRPr="008276AB">
        <w:t>Genie</w:t>
      </w:r>
      <w:r w:rsidR="007545F9">
        <w:t xml:space="preserve"> </w:t>
      </w:r>
      <w:r w:rsidRPr="008276AB">
        <w:t>Parse</w:t>
      </w:r>
      <w:r w:rsidR="007545F9">
        <w:t xml:space="preserve"> </w:t>
      </w:r>
      <w:r w:rsidRPr="008276AB">
        <w:t>Summary</w:t>
      </w:r>
      <w:r w:rsidR="007545F9">
        <w:t xml:space="preserve"> </w:t>
      </w:r>
      <w:r w:rsidRPr="008276AB">
        <w:t>for</w:t>
      </w:r>
      <w:r w:rsidR="007545F9">
        <w:t xml:space="preserve"> </w:t>
      </w:r>
      <w:r w:rsidRPr="008276AB">
        <w:t>CSR1kv</w:t>
      </w:r>
      <w:r w:rsidR="007545F9">
        <w:t xml:space="preserve">                                               </w:t>
      </w:r>
      <w:r w:rsidRPr="008276AB">
        <w:t>|</w:t>
      </w:r>
    </w:p>
    <w:p w14:paraId="52AF25D2" w14:textId="77777777" w:rsidR="008276AB" w:rsidRPr="008276AB" w:rsidRDefault="008276AB" w:rsidP="00BB2480">
      <w:pPr>
        <w:pStyle w:val="CMDOutput"/>
      </w:pPr>
      <w:r w:rsidRPr="008276AB">
        <w:t>+==============================================================================+</w:t>
      </w:r>
    </w:p>
    <w:p w14:paraId="244ABA37" w14:textId="25C028DB" w:rsidR="008276AB" w:rsidRPr="008276AB" w:rsidRDefault="008276AB" w:rsidP="00BB2480">
      <w:pPr>
        <w:pStyle w:val="CMDOutput"/>
      </w:pPr>
      <w:r w:rsidRPr="008276AB">
        <w:t>|</w:t>
      </w:r>
      <w:r w:rsidR="007545F9">
        <w:t xml:space="preserve">  </w:t>
      </w:r>
      <w:r w:rsidRPr="008276AB">
        <w:t>Connected</w:t>
      </w:r>
      <w:r w:rsidR="007545F9">
        <w:t xml:space="preserve"> </w:t>
      </w:r>
      <w:r w:rsidRPr="008276AB">
        <w:t>to</w:t>
      </w:r>
      <w:r w:rsidR="007545F9">
        <w:t xml:space="preserve"> </w:t>
      </w:r>
      <w:r w:rsidRPr="008276AB">
        <w:t>CSR1kv</w:t>
      </w:r>
      <w:r w:rsidR="007545F9">
        <w:t xml:space="preserve">                                                         </w:t>
      </w:r>
      <w:r w:rsidRPr="008276AB">
        <w:t>|</w:t>
      </w:r>
    </w:p>
    <w:p w14:paraId="61D68A0C" w14:textId="2F8A29F9" w:rsidR="008276AB" w:rsidRPr="008276AB" w:rsidRDefault="008276AB" w:rsidP="00BB2480">
      <w:pPr>
        <w:pStyle w:val="CMDOutput"/>
      </w:pPr>
      <w:r w:rsidRPr="008276AB">
        <w:t>|</w:t>
      </w:r>
      <w:r w:rsidR="007545F9">
        <w:t xml:space="preserve">  </w:t>
      </w:r>
      <w:r w:rsidRPr="008276AB">
        <w:t>-</w:t>
      </w:r>
      <w:r w:rsidR="007545F9">
        <w:t xml:space="preserve">  </w:t>
      </w:r>
      <w:r w:rsidRPr="008276AB">
        <w:t>Log:</w:t>
      </w:r>
      <w:r w:rsidR="007545F9">
        <w:t xml:space="preserve"> </w:t>
      </w:r>
      <w:r w:rsidRPr="008276AB">
        <w:t>verify-ipv6-2/connection_CSR1kv.txt</w:t>
      </w:r>
      <w:r w:rsidR="007545F9">
        <w:t xml:space="preserve">                                 </w:t>
      </w:r>
      <w:r w:rsidRPr="008276AB">
        <w:t>|</w:t>
      </w:r>
    </w:p>
    <w:p w14:paraId="7E7AE5CB" w14:textId="77777777" w:rsidR="008276AB" w:rsidRPr="008276AB" w:rsidRDefault="008276AB" w:rsidP="00BB2480">
      <w:pPr>
        <w:pStyle w:val="CMDOutput"/>
      </w:pPr>
      <w:r w:rsidRPr="008276AB">
        <w:t>|------------------------------------------------------------------------------|</w:t>
      </w:r>
    </w:p>
    <w:p w14:paraId="4BCE8B1D" w14:textId="53097335" w:rsidR="008276AB" w:rsidRPr="008276AB" w:rsidRDefault="008276AB" w:rsidP="00BB2480">
      <w:pPr>
        <w:pStyle w:val="CMDOutput"/>
      </w:pPr>
      <w:r w:rsidRPr="008276AB">
        <w:t>|</w:t>
      </w:r>
      <w:r w:rsidR="007545F9">
        <w:t xml:space="preserve">  </w:t>
      </w:r>
      <w:r w:rsidRPr="008276AB">
        <w:t>Parsed</w:t>
      </w:r>
      <w:r w:rsidR="007545F9">
        <w:t xml:space="preserve"> </w:t>
      </w:r>
      <w:r w:rsidRPr="008276AB">
        <w:t>command</w:t>
      </w:r>
      <w:r w:rsidR="007545F9">
        <w:t xml:space="preserve"> </w:t>
      </w:r>
      <w:r w:rsidRPr="008276AB">
        <w:t>'show</w:t>
      </w:r>
      <w:r w:rsidR="007545F9">
        <w:t xml:space="preserve"> </w:t>
      </w:r>
      <w:r w:rsidRPr="008276AB">
        <w:t>ipv6</w:t>
      </w:r>
      <w:r w:rsidR="007545F9">
        <w:t xml:space="preserve"> </w:t>
      </w:r>
      <w:r w:rsidRPr="008276AB">
        <w:t>interface</w:t>
      </w:r>
      <w:r w:rsidR="007545F9">
        <w:t xml:space="preserve"> </w:t>
      </w:r>
      <w:r w:rsidRPr="008276AB">
        <w:t>gig</w:t>
      </w:r>
      <w:r w:rsidR="007545F9">
        <w:t xml:space="preserve"> </w:t>
      </w:r>
      <w:r w:rsidRPr="008276AB">
        <w:t>1'</w:t>
      </w:r>
      <w:r w:rsidR="007545F9">
        <w:t xml:space="preserve">                                  </w:t>
      </w:r>
      <w:r w:rsidRPr="008276AB">
        <w:t>|</w:t>
      </w:r>
    </w:p>
    <w:p w14:paraId="4DBBC6CE" w14:textId="3235297E" w:rsidR="008276AB" w:rsidRPr="008276AB" w:rsidRDefault="008276AB" w:rsidP="00BB2480">
      <w:pPr>
        <w:pStyle w:val="CMDOutput"/>
        <w:rPr>
          <w:highlight w:val="yellow"/>
        </w:rPr>
      </w:pPr>
      <w:r w:rsidRPr="008276AB">
        <w:t>|</w:t>
      </w:r>
      <w:r w:rsidR="007545F9">
        <w:t xml:space="preserve">  </w:t>
      </w:r>
      <w:r w:rsidRPr="008276AB">
        <w:t>-</w:t>
      </w:r>
      <w:r w:rsidR="007545F9">
        <w:t xml:space="preserve">  </w:t>
      </w:r>
      <w:r w:rsidRPr="008276AB">
        <w:rPr>
          <w:highlight w:val="yellow"/>
        </w:rPr>
        <w:t>Parsed</w:t>
      </w:r>
      <w:r w:rsidR="007545F9">
        <w:rPr>
          <w:highlight w:val="yellow"/>
        </w:rPr>
        <w:t xml:space="preserve"> </w:t>
      </w:r>
      <w:r w:rsidRPr="008276AB">
        <w:rPr>
          <w:highlight w:val="yellow"/>
        </w:rPr>
        <w:t>structure:</w:t>
      </w:r>
      <w:r w:rsidR="007545F9">
        <w:rPr>
          <w:highlight w:val="yellow"/>
        </w:rPr>
        <w:t xml:space="preserve"> </w:t>
      </w:r>
      <w:r w:rsidRPr="008276AB">
        <w:rPr>
          <w:highlight w:val="yellow"/>
        </w:rPr>
        <w:t>verify-ipv6-2/CSR1kv_show-ipv6-interface-</w:t>
      </w:r>
      <w:r w:rsidR="007545F9">
        <w:rPr>
          <w:highlight w:val="yellow"/>
        </w:rPr>
        <w:t xml:space="preserve">              </w:t>
      </w:r>
      <w:r w:rsidRPr="008276AB">
        <w:rPr>
          <w:highlight w:val="yellow"/>
        </w:rPr>
        <w:t>|</w:t>
      </w:r>
    </w:p>
    <w:p w14:paraId="37C69C8F" w14:textId="6CAFBF3B" w:rsidR="008276AB" w:rsidRPr="008276AB" w:rsidRDefault="008276AB" w:rsidP="00BB2480">
      <w:pPr>
        <w:pStyle w:val="CMDOutput"/>
      </w:pPr>
      <w:r w:rsidRPr="008276AB">
        <w:rPr>
          <w:highlight w:val="yellow"/>
        </w:rPr>
        <w:t>|</w:t>
      </w:r>
      <w:r w:rsidR="007545F9">
        <w:rPr>
          <w:highlight w:val="yellow"/>
        </w:rPr>
        <w:t xml:space="preserve"> </w:t>
      </w:r>
      <w:r w:rsidRPr="008276AB">
        <w:rPr>
          <w:highlight w:val="yellow"/>
        </w:rPr>
        <w:t>gig-1_parsed.txt</w:t>
      </w:r>
      <w:r w:rsidR="007545F9">
        <w:t xml:space="preserve">                                                             </w:t>
      </w:r>
      <w:r w:rsidRPr="008276AB">
        <w:t>|</w:t>
      </w:r>
    </w:p>
    <w:p w14:paraId="5970FDFA" w14:textId="1E049518" w:rsidR="008276AB" w:rsidRPr="008276AB" w:rsidRDefault="008276AB" w:rsidP="00BB2480">
      <w:pPr>
        <w:pStyle w:val="CMDOutput"/>
        <w:rPr>
          <w:highlight w:val="yellow"/>
        </w:rPr>
      </w:pPr>
      <w:r w:rsidRPr="008276AB">
        <w:t>|</w:t>
      </w:r>
      <w:r w:rsidR="007545F9">
        <w:t xml:space="preserve">  </w:t>
      </w:r>
      <w:r w:rsidRPr="008276AB">
        <w:t>-</w:t>
      </w:r>
      <w:r w:rsidR="007545F9">
        <w:t xml:space="preserve">  </w:t>
      </w:r>
      <w:r w:rsidRPr="008276AB">
        <w:rPr>
          <w:highlight w:val="yellow"/>
        </w:rPr>
        <w:t>Device</w:t>
      </w:r>
      <w:r w:rsidR="007545F9">
        <w:rPr>
          <w:highlight w:val="yellow"/>
        </w:rPr>
        <w:t xml:space="preserve"> </w:t>
      </w:r>
      <w:r w:rsidRPr="008276AB">
        <w:rPr>
          <w:highlight w:val="yellow"/>
        </w:rPr>
        <w:t>Console:</w:t>
      </w:r>
      <w:r w:rsidR="007545F9">
        <w:rPr>
          <w:highlight w:val="yellow"/>
        </w:rPr>
        <w:t xml:space="preserve">   </w:t>
      </w:r>
      <w:r w:rsidRPr="008276AB">
        <w:rPr>
          <w:highlight w:val="yellow"/>
        </w:rPr>
        <w:t>verify-ipv6-2/CSR1kv_show-ipv6-interface-</w:t>
      </w:r>
      <w:r w:rsidR="007545F9">
        <w:rPr>
          <w:highlight w:val="yellow"/>
        </w:rPr>
        <w:t xml:space="preserve">              </w:t>
      </w:r>
      <w:r w:rsidRPr="008276AB">
        <w:rPr>
          <w:highlight w:val="yellow"/>
        </w:rPr>
        <w:t>|</w:t>
      </w:r>
    </w:p>
    <w:p w14:paraId="5ECC4C77" w14:textId="24543408" w:rsidR="008276AB" w:rsidRPr="008276AB" w:rsidRDefault="008276AB" w:rsidP="00BB2480">
      <w:pPr>
        <w:pStyle w:val="CMDOutput"/>
      </w:pPr>
      <w:r w:rsidRPr="008276AB">
        <w:rPr>
          <w:highlight w:val="yellow"/>
        </w:rPr>
        <w:t>|</w:t>
      </w:r>
      <w:r w:rsidR="007545F9">
        <w:rPr>
          <w:highlight w:val="yellow"/>
        </w:rPr>
        <w:t xml:space="preserve"> </w:t>
      </w:r>
      <w:r w:rsidRPr="008276AB">
        <w:rPr>
          <w:highlight w:val="yellow"/>
        </w:rPr>
        <w:t>gig-1_console.txt</w:t>
      </w:r>
      <w:r w:rsidR="007545F9">
        <w:t xml:space="preserve">                                                            </w:t>
      </w:r>
      <w:r w:rsidRPr="008276AB">
        <w:t>|</w:t>
      </w:r>
    </w:p>
    <w:p w14:paraId="5E9E599B" w14:textId="77777777" w:rsidR="008276AB" w:rsidRPr="008276AB" w:rsidRDefault="008276AB" w:rsidP="00BB2480">
      <w:pPr>
        <w:pStyle w:val="CMDOutput"/>
      </w:pPr>
      <w:r w:rsidRPr="008276AB">
        <w:t>|------------------------------------------------------------------------------|</w:t>
      </w:r>
    </w:p>
    <w:p w14:paraId="7BE06A1E" w14:textId="77777777" w:rsidR="008276AB" w:rsidRPr="008276AB" w:rsidRDefault="008276AB" w:rsidP="00BB2480">
      <w:pPr>
        <w:pStyle w:val="CMDOutput"/>
      </w:pPr>
    </w:p>
    <w:p w14:paraId="18EC7386" w14:textId="10750A4A" w:rsidR="008276AB" w:rsidRDefault="008276AB" w:rsidP="008276AB">
      <w:pPr>
        <w:pStyle w:val="CMD"/>
      </w:pPr>
      <w:r w:rsidRPr="008276AB">
        <w:t>(csr1kv)</w:t>
      </w:r>
      <w:r w:rsidR="007545F9">
        <w:t xml:space="preserve"> </w:t>
      </w:r>
      <w:proofErr w:type="spellStart"/>
      <w:r w:rsidRPr="008276AB">
        <w:t>devasc@labvm</w:t>
      </w:r>
      <w:proofErr w:type="spellEnd"/>
      <w:r w:rsidRPr="008276AB">
        <w:t>:~/labs/</w:t>
      </w:r>
      <w:proofErr w:type="spellStart"/>
      <w:r w:rsidRPr="008276AB">
        <w:t>devnet-src</w:t>
      </w:r>
      <w:proofErr w:type="spellEnd"/>
      <w:r w:rsidRPr="008276AB">
        <w:t>/</w:t>
      </w:r>
      <w:proofErr w:type="spellStart"/>
      <w:r w:rsidRPr="008276AB">
        <w:t>pyats</w:t>
      </w:r>
      <w:proofErr w:type="spellEnd"/>
      <w:r w:rsidRPr="008276AB">
        <w:t>/csr1kv$</w:t>
      </w:r>
      <w:r w:rsidR="007545F9">
        <w:t xml:space="preserve"> </w:t>
      </w:r>
    </w:p>
    <w:p w14:paraId="0577DC79" w14:textId="124F754F" w:rsidR="008276AB" w:rsidRDefault="008276AB" w:rsidP="008276AB">
      <w:pPr>
        <w:pStyle w:val="SubStepAlpha"/>
      </w:pPr>
      <w:r>
        <w:lastRenderedPageBreak/>
        <w:t>List</w:t>
      </w:r>
      <w:r w:rsidR="007545F9">
        <w:t xml:space="preserve"> </w:t>
      </w:r>
      <w:r>
        <w:t>the</w:t>
      </w:r>
      <w:r w:rsidR="007545F9">
        <w:t xml:space="preserve"> </w:t>
      </w:r>
      <w:r>
        <w:t>files</w:t>
      </w:r>
      <w:r w:rsidR="007545F9">
        <w:t xml:space="preserve"> </w:t>
      </w:r>
      <w:r>
        <w:t>created</w:t>
      </w:r>
      <w:r w:rsidR="007545F9">
        <w:t xml:space="preserve"> </w:t>
      </w:r>
      <w:r>
        <w:t>by</w:t>
      </w:r>
      <w:r w:rsidR="007545F9">
        <w:t xml:space="preserve"> </w:t>
      </w:r>
      <w:r>
        <w:t>Genie</w:t>
      </w:r>
      <w:r w:rsidR="007545F9">
        <w:t xml:space="preserve"> </w:t>
      </w:r>
      <w:r>
        <w:t>in</w:t>
      </w:r>
      <w:r w:rsidR="007545F9">
        <w:t xml:space="preserve"> </w:t>
      </w:r>
      <w:r>
        <w:t>the</w:t>
      </w:r>
      <w:r w:rsidR="007545F9">
        <w:t xml:space="preserve"> </w:t>
      </w:r>
      <w:r>
        <w:t>directory</w:t>
      </w:r>
      <w:r w:rsidR="007545F9">
        <w:t xml:space="preserve"> </w:t>
      </w:r>
      <w:r w:rsidRPr="00130A38">
        <w:rPr>
          <w:b/>
          <w:bCs/>
        </w:rPr>
        <w:t>verify-ipv6-</w:t>
      </w:r>
      <w:r>
        <w:rPr>
          <w:b/>
          <w:bCs/>
        </w:rPr>
        <w:t>2</w:t>
      </w:r>
      <w:r>
        <w:t>.</w:t>
      </w:r>
      <w:r w:rsidR="007545F9">
        <w:t xml:space="preserve"> </w:t>
      </w:r>
      <w:r>
        <w:t>These</w:t>
      </w:r>
      <w:r w:rsidR="007545F9">
        <w:t xml:space="preserve"> </w:t>
      </w:r>
      <w:r>
        <w:t>are</w:t>
      </w:r>
      <w:r w:rsidR="007545F9">
        <w:t xml:space="preserve"> </w:t>
      </w:r>
      <w:r>
        <w:t>similar</w:t>
      </w:r>
      <w:r w:rsidR="007545F9">
        <w:t xml:space="preserve"> </w:t>
      </w:r>
      <w:r>
        <w:t>to</w:t>
      </w:r>
      <w:r w:rsidR="007545F9">
        <w:t xml:space="preserve"> </w:t>
      </w:r>
      <w:r>
        <w:t>the</w:t>
      </w:r>
      <w:r w:rsidR="007545F9">
        <w:t xml:space="preserve"> </w:t>
      </w:r>
      <w:r>
        <w:t>two</w:t>
      </w:r>
      <w:r w:rsidR="007545F9">
        <w:t xml:space="preserve"> </w:t>
      </w:r>
      <w:r>
        <w:t>files</w:t>
      </w:r>
      <w:r w:rsidR="007545F9">
        <w:t xml:space="preserve"> </w:t>
      </w:r>
      <w:r>
        <w:t>you</w:t>
      </w:r>
      <w:r w:rsidR="007545F9">
        <w:t xml:space="preserve"> </w:t>
      </w:r>
      <w:r>
        <w:t>created</w:t>
      </w:r>
      <w:r w:rsidR="007545F9">
        <w:t xml:space="preserve"> </w:t>
      </w:r>
      <w:r>
        <w:t>before</w:t>
      </w:r>
      <w:r w:rsidR="007545F9">
        <w:t xml:space="preserve"> </w:t>
      </w:r>
      <w:r>
        <w:t>changing</w:t>
      </w:r>
      <w:r w:rsidR="007545F9">
        <w:t xml:space="preserve"> </w:t>
      </w:r>
      <w:r>
        <w:t>the</w:t>
      </w:r>
      <w:r w:rsidR="007545F9">
        <w:t xml:space="preserve"> </w:t>
      </w:r>
      <w:r>
        <w:t>IPv6</w:t>
      </w:r>
      <w:r w:rsidR="007545F9">
        <w:t xml:space="preserve"> </w:t>
      </w:r>
      <w:r>
        <w:t>link-local</w:t>
      </w:r>
      <w:r w:rsidR="007545F9">
        <w:t xml:space="preserve"> </w:t>
      </w:r>
      <w:r>
        <w:t>address.</w:t>
      </w:r>
    </w:p>
    <w:p w14:paraId="11958A5E" w14:textId="4AFBAD13" w:rsidR="008276AB" w:rsidRPr="008276AB" w:rsidRDefault="008276AB" w:rsidP="008276AB">
      <w:pPr>
        <w:pStyle w:val="CMD"/>
      </w:pPr>
      <w:r w:rsidRPr="008276AB">
        <w:t>(csr1kv)</w:t>
      </w:r>
      <w:r w:rsidR="007545F9">
        <w:t xml:space="preserve"> </w:t>
      </w:r>
      <w:proofErr w:type="spellStart"/>
      <w:r w:rsidRPr="008276AB">
        <w:t>devasc@labvm</w:t>
      </w:r>
      <w:proofErr w:type="spellEnd"/>
      <w:r w:rsidRPr="008276AB">
        <w:t>:~/labs/</w:t>
      </w:r>
      <w:proofErr w:type="spellStart"/>
      <w:r w:rsidRPr="008276AB">
        <w:t>devnet-src</w:t>
      </w:r>
      <w:proofErr w:type="spellEnd"/>
      <w:r w:rsidRPr="008276AB">
        <w:t>/</w:t>
      </w:r>
      <w:proofErr w:type="spellStart"/>
      <w:r w:rsidRPr="008276AB">
        <w:t>pyats</w:t>
      </w:r>
      <w:proofErr w:type="spellEnd"/>
      <w:r w:rsidRPr="008276AB">
        <w:t>/csr1kv$</w:t>
      </w:r>
      <w:r w:rsidR="007545F9">
        <w:t xml:space="preserve"> </w:t>
      </w:r>
      <w:r w:rsidRPr="008276AB">
        <w:rPr>
          <w:b/>
          <w:bCs/>
        </w:rPr>
        <w:t>ls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-l</w:t>
      </w:r>
      <w:r w:rsidR="007545F9">
        <w:rPr>
          <w:b/>
          <w:bCs/>
        </w:rPr>
        <w:t xml:space="preserve"> </w:t>
      </w:r>
      <w:r w:rsidRPr="008276AB">
        <w:rPr>
          <w:b/>
          <w:bCs/>
        </w:rPr>
        <w:t>verify-ipv6-2</w:t>
      </w:r>
    </w:p>
    <w:p w14:paraId="30E9EBED" w14:textId="342B86CC" w:rsidR="008276AB" w:rsidRPr="008276AB" w:rsidRDefault="008276AB" w:rsidP="00BB2480">
      <w:pPr>
        <w:pStyle w:val="CMDOutput"/>
      </w:pPr>
      <w:r w:rsidRPr="008276AB">
        <w:t>total</w:t>
      </w:r>
      <w:r w:rsidR="007545F9">
        <w:t xml:space="preserve"> </w:t>
      </w:r>
      <w:r w:rsidRPr="008276AB">
        <w:t>16</w:t>
      </w:r>
    </w:p>
    <w:p w14:paraId="190CAA48" w14:textId="57B266FF" w:rsidR="008276AB" w:rsidRPr="008276AB" w:rsidRDefault="008276AB" w:rsidP="00BB2480">
      <w:pPr>
        <w:pStyle w:val="CMDOutput"/>
      </w:pPr>
      <w:r w:rsidRPr="008276AB">
        <w:t>-</w:t>
      </w:r>
      <w:proofErr w:type="spellStart"/>
      <w:r w:rsidRPr="008276AB">
        <w:t>rw-rw-rw</w:t>
      </w:r>
      <w:proofErr w:type="spellEnd"/>
      <w:r w:rsidRPr="008276AB">
        <w:t>-</w:t>
      </w:r>
      <w:r w:rsidR="007545F9">
        <w:t xml:space="preserve"> </w:t>
      </w:r>
      <w:r w:rsidRPr="008276AB">
        <w:t>1</w:t>
      </w:r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</w:t>
      </w:r>
      <w:r w:rsidRPr="008276AB">
        <w:t>4536</w:t>
      </w:r>
      <w:r w:rsidR="007545F9">
        <w:t xml:space="preserve"> </w:t>
      </w:r>
      <w:r w:rsidRPr="008276AB">
        <w:t>May</w:t>
      </w:r>
      <w:r w:rsidR="007545F9">
        <w:t xml:space="preserve"> </w:t>
      </w:r>
      <w:r w:rsidRPr="008276AB">
        <w:t>31</w:t>
      </w:r>
      <w:r w:rsidR="007545F9">
        <w:t xml:space="preserve"> </w:t>
      </w:r>
      <w:r w:rsidRPr="008276AB">
        <w:t>20:04</w:t>
      </w:r>
      <w:r w:rsidR="007545F9">
        <w:t xml:space="preserve"> </w:t>
      </w:r>
      <w:r w:rsidRPr="008276AB">
        <w:t>connection_CSR1kv.txt</w:t>
      </w:r>
    </w:p>
    <w:p w14:paraId="15ED5510" w14:textId="7AC77E4C" w:rsidR="008276AB" w:rsidRPr="008276AB" w:rsidRDefault="008276AB" w:rsidP="00BB2480">
      <w:pPr>
        <w:pStyle w:val="CMDOutput"/>
      </w:pPr>
      <w:r w:rsidRPr="008276AB">
        <w:t>-</w:t>
      </w:r>
      <w:proofErr w:type="spellStart"/>
      <w:r w:rsidRPr="008276AB">
        <w:t>rw</w:t>
      </w:r>
      <w:proofErr w:type="spellEnd"/>
      <w:r w:rsidRPr="008276AB">
        <w:t>-</w:t>
      </w:r>
      <w:proofErr w:type="spellStart"/>
      <w:r w:rsidRPr="008276AB">
        <w:t>rw</w:t>
      </w:r>
      <w:proofErr w:type="spellEnd"/>
      <w:r w:rsidRPr="008276AB">
        <w:t>-r--</w:t>
      </w:r>
      <w:r w:rsidR="007545F9">
        <w:t xml:space="preserve"> </w:t>
      </w:r>
      <w:r w:rsidRPr="008276AB">
        <w:t>1</w:t>
      </w:r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 </w:t>
      </w:r>
      <w:r w:rsidRPr="008276AB">
        <w:t>728</w:t>
      </w:r>
      <w:r w:rsidR="007545F9">
        <w:t xml:space="preserve"> </w:t>
      </w:r>
      <w:r w:rsidRPr="008276AB">
        <w:t>May</w:t>
      </w:r>
      <w:r w:rsidR="007545F9">
        <w:t xml:space="preserve"> </w:t>
      </w:r>
      <w:r w:rsidRPr="008276AB">
        <w:t>31</w:t>
      </w:r>
      <w:r w:rsidR="007545F9">
        <w:t xml:space="preserve"> </w:t>
      </w:r>
      <w:r w:rsidRPr="008276AB">
        <w:t>20:04</w:t>
      </w:r>
      <w:r w:rsidR="007545F9">
        <w:t xml:space="preserve"> </w:t>
      </w:r>
      <w:r w:rsidRPr="008276AB">
        <w:rPr>
          <w:highlight w:val="yellow"/>
        </w:rPr>
        <w:t>CSR1kv_show-ipv6-interface-gig-1_console.txt</w:t>
      </w:r>
    </w:p>
    <w:p w14:paraId="4CE51689" w14:textId="40F71908" w:rsidR="008276AB" w:rsidRPr="008276AB" w:rsidRDefault="008276AB" w:rsidP="00BB2480">
      <w:pPr>
        <w:pStyle w:val="CMDOutput"/>
      </w:pPr>
      <w:r w:rsidRPr="008276AB">
        <w:t>-</w:t>
      </w:r>
      <w:proofErr w:type="spellStart"/>
      <w:r w:rsidRPr="008276AB">
        <w:t>rw</w:t>
      </w:r>
      <w:proofErr w:type="spellEnd"/>
      <w:r w:rsidRPr="008276AB">
        <w:t>-</w:t>
      </w:r>
      <w:proofErr w:type="spellStart"/>
      <w:r w:rsidRPr="008276AB">
        <w:t>rw</w:t>
      </w:r>
      <w:proofErr w:type="spellEnd"/>
      <w:r w:rsidRPr="008276AB">
        <w:t>-r--</w:t>
      </w:r>
      <w:r w:rsidR="007545F9">
        <w:t xml:space="preserve"> </w:t>
      </w:r>
      <w:r w:rsidRPr="008276AB">
        <w:t>1</w:t>
      </w:r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</w:t>
      </w:r>
      <w:proofErr w:type="spellStart"/>
      <w:r w:rsidRPr="008276AB">
        <w:t>devasc</w:t>
      </w:r>
      <w:proofErr w:type="spellEnd"/>
      <w:r w:rsidR="007545F9">
        <w:t xml:space="preserve">  </w:t>
      </w:r>
      <w:r w:rsidRPr="008276AB">
        <w:t>846</w:t>
      </w:r>
      <w:r w:rsidR="007545F9">
        <w:t xml:space="preserve"> </w:t>
      </w:r>
      <w:r w:rsidRPr="008276AB">
        <w:t>May</w:t>
      </w:r>
      <w:r w:rsidR="007545F9">
        <w:t xml:space="preserve"> </w:t>
      </w:r>
      <w:r w:rsidRPr="008276AB">
        <w:t>31</w:t>
      </w:r>
      <w:r w:rsidR="007545F9">
        <w:t xml:space="preserve"> </w:t>
      </w:r>
      <w:r w:rsidRPr="008276AB">
        <w:t>20:04</w:t>
      </w:r>
      <w:r w:rsidR="007545F9">
        <w:t xml:space="preserve"> </w:t>
      </w:r>
      <w:r w:rsidRPr="008276AB">
        <w:rPr>
          <w:highlight w:val="yellow"/>
        </w:rPr>
        <w:t>CSR1kv_show-ipv6-interface-gig-1_parsed.txt</w:t>
      </w:r>
    </w:p>
    <w:p w14:paraId="574DA3C1" w14:textId="7E7A359C" w:rsidR="008276AB" w:rsidRDefault="008276AB" w:rsidP="008276AB">
      <w:pPr>
        <w:pStyle w:val="CMD"/>
      </w:pPr>
      <w:r w:rsidRPr="008276AB">
        <w:t>(csr1kv)</w:t>
      </w:r>
      <w:r w:rsidR="007545F9">
        <w:t xml:space="preserve"> </w:t>
      </w:r>
      <w:proofErr w:type="spellStart"/>
      <w:r w:rsidRPr="008276AB">
        <w:t>devasc@labvm</w:t>
      </w:r>
      <w:proofErr w:type="spellEnd"/>
      <w:r w:rsidRPr="008276AB">
        <w:t>:~/labs/</w:t>
      </w:r>
      <w:proofErr w:type="spellStart"/>
      <w:r w:rsidRPr="008276AB">
        <w:t>devnet-src</w:t>
      </w:r>
      <w:proofErr w:type="spellEnd"/>
      <w:r w:rsidRPr="008276AB">
        <w:t>/</w:t>
      </w:r>
      <w:proofErr w:type="spellStart"/>
      <w:r w:rsidRPr="008276AB">
        <w:t>pyats</w:t>
      </w:r>
      <w:proofErr w:type="spellEnd"/>
      <w:r w:rsidRPr="008276AB">
        <w:t>/csr1kv$</w:t>
      </w:r>
      <w:r w:rsidR="007545F9">
        <w:t xml:space="preserve"> </w:t>
      </w:r>
    </w:p>
    <w:p w14:paraId="24A5C167" w14:textId="759B2511" w:rsidR="00B3202D" w:rsidRDefault="00B3202D" w:rsidP="008276AB">
      <w:pPr>
        <w:pStyle w:val="SubStepAlpha"/>
      </w:pPr>
      <w:r>
        <w:t>Use</w:t>
      </w:r>
      <w:r w:rsidR="007545F9">
        <w:t xml:space="preserve"> </w:t>
      </w:r>
      <w:r>
        <w:t>the</w:t>
      </w:r>
      <w:r w:rsidR="007545F9">
        <w:t xml:space="preserve"> </w:t>
      </w:r>
      <w:r w:rsidRPr="00471E79">
        <w:rPr>
          <w:b/>
          <w:bCs/>
        </w:rPr>
        <w:t>cat</w:t>
      </w:r>
      <w:r w:rsidR="007545F9">
        <w:t xml:space="preserve"> </w:t>
      </w:r>
      <w:r>
        <w:t>to</w:t>
      </w:r>
      <w:r w:rsidR="007545F9">
        <w:t xml:space="preserve"> </w:t>
      </w:r>
      <w:r>
        <w:t>examine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 w:rsidR="00C11ACD">
        <w:t>each file</w:t>
      </w:r>
      <w:r>
        <w:t>.</w:t>
      </w:r>
      <w:r w:rsidR="007545F9">
        <w:t xml:space="preserve"> </w:t>
      </w:r>
      <w:r w:rsidR="00C11ACD">
        <w:t>The changes are highlighted in the output below</w:t>
      </w:r>
      <w:r>
        <w:t>.</w:t>
      </w:r>
    </w:p>
    <w:p w14:paraId="3C229216" w14:textId="6A1546B8" w:rsidR="00B3202D" w:rsidRPr="00B3202D" w:rsidRDefault="00B3202D" w:rsidP="00B3202D">
      <w:pPr>
        <w:pStyle w:val="CMD"/>
      </w:pPr>
      <w:r w:rsidRPr="00B3202D">
        <w:t>(csr1kv)</w:t>
      </w:r>
      <w:r w:rsidR="007545F9">
        <w:t xml:space="preserve"> </w:t>
      </w:r>
      <w:proofErr w:type="spellStart"/>
      <w:r w:rsidRPr="00B3202D">
        <w:t>devasc@labvm</w:t>
      </w:r>
      <w:proofErr w:type="spellEnd"/>
      <w:r w:rsidRPr="00B3202D">
        <w:t>:~/labs/</w:t>
      </w:r>
      <w:proofErr w:type="spellStart"/>
      <w:r w:rsidRPr="00B3202D">
        <w:t>devnet-src</w:t>
      </w:r>
      <w:proofErr w:type="spellEnd"/>
      <w:r w:rsidRPr="00B3202D">
        <w:t>/</w:t>
      </w:r>
      <w:proofErr w:type="spellStart"/>
      <w:r w:rsidRPr="00B3202D">
        <w:t>pyats</w:t>
      </w:r>
      <w:proofErr w:type="spellEnd"/>
      <w:r w:rsidRPr="00B3202D">
        <w:t>/csr1kv$</w:t>
      </w:r>
      <w:r w:rsidR="007545F9">
        <w:t xml:space="preserve"> </w:t>
      </w:r>
      <w:r w:rsidRPr="00B3202D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B3202D">
        <w:rPr>
          <w:b/>
          <w:bCs/>
        </w:rPr>
        <w:t>verify-ipv6-2/CSR1kv_show-ipv6-interface-gig-1_console.txt</w:t>
      </w:r>
      <w:r w:rsidR="007545F9">
        <w:t xml:space="preserve"> </w:t>
      </w:r>
    </w:p>
    <w:p w14:paraId="154B3C33" w14:textId="6A9DBC10" w:rsidR="00B3202D" w:rsidRPr="00B3202D" w:rsidRDefault="00B3202D" w:rsidP="00C11ACD">
      <w:pPr>
        <w:pStyle w:val="CMDOutput"/>
      </w:pPr>
      <w:r w:rsidRPr="00B3202D">
        <w:t>+++</w:t>
      </w:r>
      <w:r w:rsidR="007545F9">
        <w:t xml:space="preserve"> </w:t>
      </w:r>
      <w:r w:rsidRPr="00B3202D">
        <w:t>CSR1kv:</w:t>
      </w:r>
      <w:r w:rsidR="007545F9">
        <w:t xml:space="preserve"> </w:t>
      </w:r>
      <w:r w:rsidRPr="00B3202D">
        <w:t>executing</w:t>
      </w:r>
      <w:r w:rsidR="007545F9">
        <w:t xml:space="preserve"> </w:t>
      </w:r>
      <w:r w:rsidRPr="00B3202D">
        <w:t>command</w:t>
      </w:r>
      <w:r w:rsidR="007545F9">
        <w:t xml:space="preserve"> </w:t>
      </w:r>
      <w:r w:rsidRPr="00B3202D">
        <w:t>'show</w:t>
      </w:r>
      <w:r w:rsidR="007545F9">
        <w:t xml:space="preserve"> </w:t>
      </w:r>
      <w:r w:rsidRPr="00B3202D">
        <w:t>ipv6</w:t>
      </w:r>
      <w:r w:rsidR="007545F9">
        <w:t xml:space="preserve"> </w:t>
      </w:r>
      <w:r w:rsidRPr="00B3202D">
        <w:t>interface</w:t>
      </w:r>
      <w:r w:rsidR="007545F9">
        <w:t xml:space="preserve"> </w:t>
      </w:r>
      <w:r w:rsidRPr="00B3202D">
        <w:t>gig</w:t>
      </w:r>
      <w:r w:rsidR="007545F9">
        <w:t xml:space="preserve"> </w:t>
      </w:r>
      <w:r w:rsidRPr="00B3202D">
        <w:t>1'</w:t>
      </w:r>
      <w:r w:rsidR="007545F9">
        <w:t xml:space="preserve"> </w:t>
      </w:r>
      <w:r w:rsidRPr="00B3202D">
        <w:t>+++</w:t>
      </w:r>
    </w:p>
    <w:p w14:paraId="02511AB7" w14:textId="6DDA19BB" w:rsidR="00B3202D" w:rsidRPr="00B3202D" w:rsidRDefault="00B3202D" w:rsidP="00C11ACD">
      <w:pPr>
        <w:pStyle w:val="CMDOutput"/>
      </w:pPr>
      <w:r w:rsidRPr="00B3202D">
        <w:t>show</w:t>
      </w:r>
      <w:r w:rsidR="007545F9">
        <w:t xml:space="preserve"> </w:t>
      </w:r>
      <w:r w:rsidRPr="00B3202D">
        <w:t>ipv6</w:t>
      </w:r>
      <w:r w:rsidR="007545F9">
        <w:t xml:space="preserve"> </w:t>
      </w:r>
      <w:r w:rsidRPr="00B3202D">
        <w:t>interface</w:t>
      </w:r>
      <w:r w:rsidR="007545F9">
        <w:t xml:space="preserve"> </w:t>
      </w:r>
      <w:r w:rsidRPr="00B3202D">
        <w:t>gig</w:t>
      </w:r>
      <w:r w:rsidR="007545F9">
        <w:t xml:space="preserve"> </w:t>
      </w:r>
      <w:r w:rsidRPr="00B3202D">
        <w:t>1</w:t>
      </w:r>
    </w:p>
    <w:p w14:paraId="7C7A9C11" w14:textId="16E1454A" w:rsidR="00B3202D" w:rsidRPr="00B3202D" w:rsidRDefault="00B3202D" w:rsidP="00C11ACD">
      <w:pPr>
        <w:pStyle w:val="CMDOutput"/>
      </w:pPr>
      <w:r w:rsidRPr="00B3202D">
        <w:t>GigabitEthernet1</w:t>
      </w:r>
      <w:r w:rsidR="007545F9">
        <w:t xml:space="preserve"> </w:t>
      </w:r>
      <w:r w:rsidRPr="00B3202D">
        <w:t>is</w:t>
      </w:r>
      <w:r w:rsidR="007545F9">
        <w:t xml:space="preserve"> </w:t>
      </w:r>
      <w:r w:rsidRPr="00B3202D">
        <w:t>up,</w:t>
      </w:r>
      <w:r w:rsidR="007545F9">
        <w:t xml:space="preserve"> </w:t>
      </w:r>
      <w:r w:rsidRPr="00B3202D">
        <w:t>line</w:t>
      </w:r>
      <w:r w:rsidR="007545F9">
        <w:t xml:space="preserve"> </w:t>
      </w:r>
      <w:r w:rsidRPr="00B3202D">
        <w:t>protocol</w:t>
      </w:r>
      <w:r w:rsidR="007545F9">
        <w:t xml:space="preserve"> </w:t>
      </w:r>
      <w:r w:rsidRPr="00B3202D">
        <w:t>is</w:t>
      </w:r>
      <w:r w:rsidR="007545F9">
        <w:t xml:space="preserve"> </w:t>
      </w:r>
      <w:r w:rsidRPr="00B3202D">
        <w:t>up</w:t>
      </w:r>
    </w:p>
    <w:p w14:paraId="06C24439" w14:textId="51EB8A6E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IPv6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enabled,</w:t>
      </w:r>
      <w:r>
        <w:t xml:space="preserve"> </w:t>
      </w:r>
      <w:r w:rsidR="00B3202D" w:rsidRPr="00B3202D">
        <w:t>link-local</w:t>
      </w:r>
      <w:r>
        <w:t xml:space="preserve"> </w:t>
      </w:r>
      <w:r w:rsidR="00B3202D" w:rsidRPr="00B3202D">
        <w:t>address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FE80::56:1</w:t>
      </w:r>
      <w:r>
        <w:t xml:space="preserve"> </w:t>
      </w:r>
    </w:p>
    <w:p w14:paraId="65BFF57A" w14:textId="5E02371E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No</w:t>
      </w:r>
      <w:r>
        <w:t xml:space="preserve"> </w:t>
      </w:r>
      <w:r w:rsidR="00B3202D" w:rsidRPr="00B3202D">
        <w:t>Virtual</w:t>
      </w:r>
      <w:r>
        <w:t xml:space="preserve"> </w:t>
      </w:r>
      <w:r w:rsidR="00B3202D" w:rsidRPr="00B3202D">
        <w:t>link-local</w:t>
      </w:r>
      <w:r>
        <w:t xml:space="preserve"> </w:t>
      </w:r>
      <w:r w:rsidR="00B3202D" w:rsidRPr="00B3202D">
        <w:t>address(es):</w:t>
      </w:r>
    </w:p>
    <w:p w14:paraId="1039410F" w14:textId="5DB43B97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Description:</w:t>
      </w:r>
      <w:r>
        <w:t xml:space="preserve"> </w:t>
      </w:r>
      <w:proofErr w:type="spellStart"/>
      <w:r w:rsidR="00B3202D" w:rsidRPr="00B3202D">
        <w:t>VBox</w:t>
      </w:r>
      <w:proofErr w:type="spellEnd"/>
    </w:p>
    <w:p w14:paraId="7F8199F6" w14:textId="575EF1B5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Global</w:t>
      </w:r>
      <w:r>
        <w:t xml:space="preserve"> </w:t>
      </w:r>
      <w:r w:rsidR="00B3202D" w:rsidRPr="00B3202D">
        <w:t>unicast</w:t>
      </w:r>
      <w:r>
        <w:t xml:space="preserve"> </w:t>
      </w:r>
      <w:r w:rsidR="00B3202D" w:rsidRPr="00B3202D">
        <w:t>address(es):</w:t>
      </w:r>
    </w:p>
    <w:p w14:paraId="29FC7771" w14:textId="6378C59F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2001:DB8:ACAD:56::101,</w:t>
      </w:r>
      <w:r>
        <w:t xml:space="preserve"> </w:t>
      </w:r>
      <w:r w:rsidR="00B3202D" w:rsidRPr="00B3202D">
        <w:t>subnet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2001:DB8:ACAD:56::/64</w:t>
      </w:r>
      <w:r>
        <w:t xml:space="preserve"> </w:t>
      </w:r>
    </w:p>
    <w:p w14:paraId="557EF44E" w14:textId="4D54CCC1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Joined</w:t>
      </w:r>
      <w:r>
        <w:t xml:space="preserve"> </w:t>
      </w:r>
      <w:r w:rsidR="00B3202D" w:rsidRPr="00B3202D">
        <w:t>group</w:t>
      </w:r>
      <w:r>
        <w:t xml:space="preserve"> </w:t>
      </w:r>
      <w:r w:rsidR="00B3202D" w:rsidRPr="00B3202D">
        <w:t>address(es):</w:t>
      </w:r>
    </w:p>
    <w:p w14:paraId="026F2E67" w14:textId="5CD094D0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FF02::1</w:t>
      </w:r>
    </w:p>
    <w:p w14:paraId="7E53E5A1" w14:textId="3D3C126E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FF02::1:FF00:101</w:t>
      </w:r>
    </w:p>
    <w:p w14:paraId="739D44E1" w14:textId="0B8B2BDC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rPr>
          <w:highlight w:val="yellow"/>
        </w:rPr>
        <w:t>FF02::1:FF56:1</w:t>
      </w:r>
    </w:p>
    <w:p w14:paraId="7368522A" w14:textId="7200A174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MTU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1500</w:t>
      </w:r>
      <w:r>
        <w:t xml:space="preserve"> </w:t>
      </w:r>
      <w:r w:rsidR="00B3202D" w:rsidRPr="00B3202D">
        <w:t>bytes</w:t>
      </w:r>
    </w:p>
    <w:p w14:paraId="0424FACA" w14:textId="5CCE43DB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ICMP</w:t>
      </w:r>
      <w:r>
        <w:t xml:space="preserve"> </w:t>
      </w:r>
      <w:r w:rsidR="00B3202D" w:rsidRPr="00B3202D">
        <w:t>error</w:t>
      </w:r>
      <w:r>
        <w:t xml:space="preserve"> </w:t>
      </w:r>
      <w:r w:rsidR="00B3202D" w:rsidRPr="00B3202D">
        <w:t>messages</w:t>
      </w:r>
      <w:r>
        <w:t xml:space="preserve"> </w:t>
      </w:r>
      <w:r w:rsidR="00B3202D" w:rsidRPr="00B3202D">
        <w:t>limited</w:t>
      </w:r>
      <w:r>
        <w:t xml:space="preserve"> </w:t>
      </w:r>
      <w:r w:rsidR="00B3202D" w:rsidRPr="00B3202D">
        <w:t>to</w:t>
      </w:r>
      <w:r>
        <w:t xml:space="preserve"> </w:t>
      </w:r>
      <w:r w:rsidR="00B3202D" w:rsidRPr="00B3202D">
        <w:t>one</w:t>
      </w:r>
      <w:r>
        <w:t xml:space="preserve"> </w:t>
      </w:r>
      <w:r w:rsidR="00B3202D" w:rsidRPr="00B3202D">
        <w:t>every</w:t>
      </w:r>
      <w:r>
        <w:t xml:space="preserve"> </w:t>
      </w:r>
      <w:r w:rsidR="00B3202D" w:rsidRPr="00B3202D">
        <w:t>100</w:t>
      </w:r>
      <w:r>
        <w:t xml:space="preserve"> </w:t>
      </w:r>
      <w:r w:rsidR="00B3202D" w:rsidRPr="00B3202D">
        <w:t>milliseconds</w:t>
      </w:r>
    </w:p>
    <w:p w14:paraId="19B5CFA8" w14:textId="50705398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ICMP</w:t>
      </w:r>
      <w:r>
        <w:t xml:space="preserve"> </w:t>
      </w:r>
      <w:r w:rsidR="00B3202D" w:rsidRPr="00B3202D">
        <w:t>redirects</w:t>
      </w:r>
      <w:r>
        <w:t xml:space="preserve"> </w:t>
      </w:r>
      <w:r w:rsidR="00B3202D" w:rsidRPr="00B3202D">
        <w:t>are</w:t>
      </w:r>
      <w:r>
        <w:t xml:space="preserve"> </w:t>
      </w:r>
      <w:r w:rsidR="00B3202D" w:rsidRPr="00B3202D">
        <w:t>enabled</w:t>
      </w:r>
    </w:p>
    <w:p w14:paraId="6EEC2350" w14:textId="1483C4B6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ICMP</w:t>
      </w:r>
      <w:r>
        <w:t xml:space="preserve"> </w:t>
      </w:r>
      <w:proofErr w:type="spellStart"/>
      <w:r w:rsidR="00B3202D" w:rsidRPr="00B3202D">
        <w:t>unreachables</w:t>
      </w:r>
      <w:proofErr w:type="spellEnd"/>
      <w:r>
        <w:t xml:space="preserve"> </w:t>
      </w:r>
      <w:r w:rsidR="00B3202D" w:rsidRPr="00B3202D">
        <w:t>are</w:t>
      </w:r>
      <w:r>
        <w:t xml:space="preserve"> </w:t>
      </w:r>
      <w:r w:rsidR="00B3202D" w:rsidRPr="00B3202D">
        <w:t>sent</w:t>
      </w:r>
    </w:p>
    <w:p w14:paraId="7413B89C" w14:textId="01560C3A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ND</w:t>
      </w:r>
      <w:r>
        <w:t xml:space="preserve"> </w:t>
      </w:r>
      <w:r w:rsidR="00B3202D" w:rsidRPr="00B3202D">
        <w:t>DAD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enabled,</w:t>
      </w:r>
      <w:r>
        <w:t xml:space="preserve"> </w:t>
      </w:r>
      <w:r w:rsidR="00B3202D" w:rsidRPr="00B3202D">
        <w:t>number</w:t>
      </w:r>
      <w:r>
        <w:t xml:space="preserve"> </w:t>
      </w:r>
      <w:r w:rsidR="00B3202D" w:rsidRPr="00B3202D">
        <w:t>of</w:t>
      </w:r>
      <w:r>
        <w:t xml:space="preserve"> </w:t>
      </w:r>
      <w:r w:rsidR="00B3202D" w:rsidRPr="00B3202D">
        <w:t>DAD</w:t>
      </w:r>
      <w:r>
        <w:t xml:space="preserve"> </w:t>
      </w:r>
      <w:r w:rsidR="00B3202D" w:rsidRPr="00B3202D">
        <w:t>attempts:</w:t>
      </w:r>
      <w:r>
        <w:t xml:space="preserve"> </w:t>
      </w:r>
      <w:r w:rsidR="00B3202D" w:rsidRPr="00B3202D">
        <w:t>1</w:t>
      </w:r>
    </w:p>
    <w:p w14:paraId="339E1EF3" w14:textId="2B5E7151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ND</w:t>
      </w:r>
      <w:r>
        <w:t xml:space="preserve"> </w:t>
      </w:r>
      <w:r w:rsidR="00B3202D" w:rsidRPr="00B3202D">
        <w:t>reachable</w:t>
      </w:r>
      <w:r>
        <w:t xml:space="preserve"> </w:t>
      </w:r>
      <w:r w:rsidR="00B3202D" w:rsidRPr="00B3202D">
        <w:t>time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30000</w:t>
      </w:r>
      <w:r>
        <w:t xml:space="preserve"> </w:t>
      </w:r>
      <w:r w:rsidR="00B3202D" w:rsidRPr="00B3202D">
        <w:t>milliseconds</w:t>
      </w:r>
      <w:r>
        <w:t xml:space="preserve"> </w:t>
      </w:r>
      <w:r w:rsidR="00B3202D" w:rsidRPr="00B3202D">
        <w:t>(using</w:t>
      </w:r>
      <w:r>
        <w:t xml:space="preserve"> </w:t>
      </w:r>
      <w:r w:rsidR="00B3202D" w:rsidRPr="00B3202D">
        <w:t>30000)</w:t>
      </w:r>
    </w:p>
    <w:p w14:paraId="541627DE" w14:textId="7FADAFC0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ND</w:t>
      </w:r>
      <w:r>
        <w:t xml:space="preserve"> </w:t>
      </w:r>
      <w:r w:rsidR="00B3202D" w:rsidRPr="00B3202D">
        <w:t>NS</w:t>
      </w:r>
      <w:r>
        <w:t xml:space="preserve"> </w:t>
      </w:r>
      <w:r w:rsidR="00B3202D" w:rsidRPr="00B3202D">
        <w:t>retransmit</w:t>
      </w:r>
      <w:r>
        <w:t xml:space="preserve"> </w:t>
      </w:r>
      <w:r w:rsidR="00B3202D" w:rsidRPr="00B3202D">
        <w:t>interval</w:t>
      </w:r>
      <w:r>
        <w:t xml:space="preserve"> </w:t>
      </w:r>
      <w:r w:rsidR="00B3202D" w:rsidRPr="00B3202D">
        <w:t>is</w:t>
      </w:r>
      <w:r>
        <w:t xml:space="preserve"> </w:t>
      </w:r>
      <w:r w:rsidR="00B3202D" w:rsidRPr="00B3202D">
        <w:t>1000</w:t>
      </w:r>
      <w:r>
        <w:t xml:space="preserve"> </w:t>
      </w:r>
      <w:r w:rsidR="00B3202D" w:rsidRPr="00B3202D">
        <w:t>milliseconds</w:t>
      </w:r>
    </w:p>
    <w:p w14:paraId="71045673" w14:textId="77777777" w:rsidR="00B3202D" w:rsidRPr="00B3202D" w:rsidRDefault="00B3202D" w:rsidP="00C11ACD">
      <w:pPr>
        <w:pStyle w:val="CMDOutput"/>
      </w:pPr>
      <w:r w:rsidRPr="00B3202D">
        <w:t>CSR1kv#</w:t>
      </w:r>
    </w:p>
    <w:p w14:paraId="074C182F" w14:textId="2FA715A6" w:rsidR="00B3202D" w:rsidRPr="00B3202D" w:rsidRDefault="00B3202D" w:rsidP="00B3202D">
      <w:pPr>
        <w:pStyle w:val="CMD"/>
      </w:pPr>
      <w:r w:rsidRPr="00B3202D">
        <w:t>(csr1kv)</w:t>
      </w:r>
      <w:r w:rsidR="007545F9">
        <w:t xml:space="preserve"> </w:t>
      </w:r>
      <w:proofErr w:type="spellStart"/>
      <w:r w:rsidRPr="00B3202D">
        <w:t>devasc@labvm</w:t>
      </w:r>
      <w:proofErr w:type="spellEnd"/>
      <w:r w:rsidRPr="00B3202D">
        <w:t>:~/labs/</w:t>
      </w:r>
      <w:proofErr w:type="spellStart"/>
      <w:r w:rsidRPr="00B3202D">
        <w:t>devnet-src</w:t>
      </w:r>
      <w:proofErr w:type="spellEnd"/>
      <w:r w:rsidRPr="00B3202D">
        <w:t>/</w:t>
      </w:r>
      <w:proofErr w:type="spellStart"/>
      <w:r w:rsidRPr="00B3202D">
        <w:t>pyats</w:t>
      </w:r>
      <w:proofErr w:type="spellEnd"/>
      <w:r w:rsidRPr="00B3202D">
        <w:t>/csr1kv$</w:t>
      </w:r>
      <w:r w:rsidR="007545F9">
        <w:t xml:space="preserve"> </w:t>
      </w:r>
      <w:r w:rsidRPr="00B3202D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B3202D">
        <w:rPr>
          <w:b/>
          <w:bCs/>
        </w:rPr>
        <w:t>verify-ipv6-2/CSR1kv_show-ipv6-interface-gig-1_parsed.txt</w:t>
      </w:r>
      <w:r w:rsidR="007545F9">
        <w:t xml:space="preserve"> </w:t>
      </w:r>
    </w:p>
    <w:p w14:paraId="0D4865FF" w14:textId="77777777" w:rsidR="00B3202D" w:rsidRPr="00B3202D" w:rsidRDefault="00B3202D" w:rsidP="00C11ACD">
      <w:pPr>
        <w:pStyle w:val="CMDOutput"/>
      </w:pPr>
      <w:r w:rsidRPr="00B3202D">
        <w:t>{</w:t>
      </w:r>
    </w:p>
    <w:p w14:paraId="2D7D8D7A" w14:textId="20531900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"GigabitEthernet1":</w:t>
      </w:r>
      <w:r>
        <w:t xml:space="preserve"> </w:t>
      </w:r>
      <w:r w:rsidR="00B3202D" w:rsidRPr="00B3202D">
        <w:t>{</w:t>
      </w:r>
    </w:p>
    <w:p w14:paraId="44A950BF" w14:textId="19ED28E8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"enabled":</w:t>
      </w:r>
      <w:r>
        <w:t xml:space="preserve"> </w:t>
      </w:r>
      <w:r w:rsidR="00B3202D" w:rsidRPr="00B3202D">
        <w:t>true,</w:t>
      </w:r>
    </w:p>
    <w:p w14:paraId="2E8B778B" w14:textId="5956FE72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"ipv6":</w:t>
      </w:r>
      <w:r>
        <w:t xml:space="preserve"> </w:t>
      </w:r>
      <w:r w:rsidR="00B3202D" w:rsidRPr="00B3202D">
        <w:t>{</w:t>
      </w:r>
    </w:p>
    <w:p w14:paraId="3775E644" w14:textId="13AC4E0F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"2001:DB8:ACAD:56::101/64":</w:t>
      </w:r>
      <w:r>
        <w:t xml:space="preserve"> </w:t>
      </w:r>
      <w:r w:rsidR="00B3202D" w:rsidRPr="00B3202D">
        <w:t>{</w:t>
      </w:r>
    </w:p>
    <w:p w14:paraId="410F7F37" w14:textId="76D9DA0E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ip</w:t>
      </w:r>
      <w:proofErr w:type="spellEnd"/>
      <w:r w:rsidR="00B3202D" w:rsidRPr="00B3202D">
        <w:t>":</w:t>
      </w:r>
      <w:r>
        <w:t xml:space="preserve"> </w:t>
      </w:r>
      <w:r w:rsidR="00B3202D" w:rsidRPr="00B3202D">
        <w:t>"2001:DB8:ACAD:56::101",</w:t>
      </w:r>
    </w:p>
    <w:p w14:paraId="0A9049E2" w14:textId="210F6D35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prefix_length</w:t>
      </w:r>
      <w:proofErr w:type="spellEnd"/>
      <w:r w:rsidR="00B3202D" w:rsidRPr="00B3202D">
        <w:t>":</w:t>
      </w:r>
      <w:r>
        <w:t xml:space="preserve"> </w:t>
      </w:r>
      <w:r w:rsidR="00B3202D" w:rsidRPr="00B3202D">
        <w:t>"64",</w:t>
      </w:r>
    </w:p>
    <w:p w14:paraId="5C6F21F7" w14:textId="591A2225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"status":</w:t>
      </w:r>
      <w:r>
        <w:t xml:space="preserve"> </w:t>
      </w:r>
      <w:r w:rsidR="00B3202D" w:rsidRPr="00B3202D">
        <w:t>"valid"</w:t>
      </w:r>
    </w:p>
    <w:p w14:paraId="2E76E9C8" w14:textId="30EDE12F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},</w:t>
      </w:r>
    </w:p>
    <w:p w14:paraId="22F36A76" w14:textId="475BB840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rPr>
          <w:highlight w:val="yellow"/>
        </w:rPr>
        <w:t>"FE80::56:1"</w:t>
      </w:r>
      <w:r w:rsidR="00B3202D" w:rsidRPr="00B3202D">
        <w:t>:</w:t>
      </w:r>
      <w:r>
        <w:t xml:space="preserve"> </w:t>
      </w:r>
      <w:r w:rsidR="00B3202D" w:rsidRPr="00B3202D">
        <w:t>{</w:t>
      </w:r>
    </w:p>
    <w:p w14:paraId="6F47EB4F" w14:textId="127007DC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rPr>
          <w:highlight w:val="yellow"/>
        </w:rPr>
        <w:t>"</w:t>
      </w:r>
      <w:proofErr w:type="spellStart"/>
      <w:r w:rsidR="00B3202D" w:rsidRPr="00B3202D">
        <w:rPr>
          <w:highlight w:val="yellow"/>
        </w:rPr>
        <w:t>ip</w:t>
      </w:r>
      <w:proofErr w:type="spellEnd"/>
      <w:r w:rsidR="00B3202D" w:rsidRPr="00B3202D">
        <w:rPr>
          <w:highlight w:val="yellow"/>
        </w:rPr>
        <w:t>":</w:t>
      </w:r>
      <w:r>
        <w:rPr>
          <w:highlight w:val="yellow"/>
        </w:rPr>
        <w:t xml:space="preserve"> </w:t>
      </w:r>
      <w:r w:rsidR="00B3202D" w:rsidRPr="00B3202D">
        <w:rPr>
          <w:highlight w:val="yellow"/>
        </w:rPr>
        <w:t>"FE80::56:1",</w:t>
      </w:r>
    </w:p>
    <w:p w14:paraId="351B299D" w14:textId="56A104C3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"origin":</w:t>
      </w:r>
      <w:r>
        <w:t xml:space="preserve"> </w:t>
      </w:r>
      <w:r w:rsidR="00B3202D" w:rsidRPr="00B3202D">
        <w:t>"</w:t>
      </w:r>
      <w:proofErr w:type="spellStart"/>
      <w:r w:rsidR="00B3202D" w:rsidRPr="00B3202D">
        <w:t>link_layer</w:t>
      </w:r>
      <w:proofErr w:type="spellEnd"/>
      <w:r w:rsidR="00B3202D" w:rsidRPr="00B3202D">
        <w:t>",</w:t>
      </w:r>
    </w:p>
    <w:p w14:paraId="6E1845DF" w14:textId="1CAAEFBB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"status":</w:t>
      </w:r>
      <w:r>
        <w:t xml:space="preserve"> </w:t>
      </w:r>
      <w:r w:rsidR="00B3202D" w:rsidRPr="00B3202D">
        <w:t>"valid"</w:t>
      </w:r>
    </w:p>
    <w:p w14:paraId="343D740C" w14:textId="3C0E53F8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},</w:t>
      </w:r>
    </w:p>
    <w:p w14:paraId="3499C9E6" w14:textId="261CB69E" w:rsidR="00B3202D" w:rsidRPr="00B3202D" w:rsidRDefault="007545F9" w:rsidP="00C11ACD">
      <w:pPr>
        <w:pStyle w:val="CMDOutput"/>
      </w:pPr>
      <w:r>
        <w:lastRenderedPageBreak/>
        <w:t xml:space="preserve">      </w:t>
      </w:r>
      <w:r w:rsidR="00B3202D" w:rsidRPr="00B3202D">
        <w:t>"enabled":</w:t>
      </w:r>
      <w:r>
        <w:t xml:space="preserve"> </w:t>
      </w:r>
      <w:r w:rsidR="00B3202D" w:rsidRPr="00B3202D">
        <w:t>true,</w:t>
      </w:r>
    </w:p>
    <w:p w14:paraId="0AE358B8" w14:textId="77998611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</w:t>
      </w:r>
      <w:proofErr w:type="spellStart"/>
      <w:r w:rsidR="00B3202D" w:rsidRPr="00B3202D">
        <w:t>icmp</w:t>
      </w:r>
      <w:proofErr w:type="spellEnd"/>
      <w:r w:rsidR="00B3202D" w:rsidRPr="00B3202D">
        <w:t>":</w:t>
      </w:r>
      <w:r>
        <w:t xml:space="preserve"> </w:t>
      </w:r>
      <w:r w:rsidR="00B3202D" w:rsidRPr="00B3202D">
        <w:t>{</w:t>
      </w:r>
    </w:p>
    <w:p w14:paraId="4ECF4E5B" w14:textId="6839D8EA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error_messages_limited</w:t>
      </w:r>
      <w:proofErr w:type="spellEnd"/>
      <w:r w:rsidR="00B3202D" w:rsidRPr="00B3202D">
        <w:t>":</w:t>
      </w:r>
      <w:r>
        <w:t xml:space="preserve"> </w:t>
      </w:r>
      <w:r w:rsidR="00B3202D" w:rsidRPr="00B3202D">
        <w:t>100,</w:t>
      </w:r>
    </w:p>
    <w:p w14:paraId="01FDC5CA" w14:textId="59A0F9B6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"redirects":</w:t>
      </w:r>
      <w:r>
        <w:t xml:space="preserve"> </w:t>
      </w:r>
      <w:r w:rsidR="00B3202D" w:rsidRPr="00B3202D">
        <w:t>true,</w:t>
      </w:r>
    </w:p>
    <w:p w14:paraId="7F9989DB" w14:textId="3691FEED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unreachables</w:t>
      </w:r>
      <w:proofErr w:type="spellEnd"/>
      <w:r w:rsidR="00B3202D" w:rsidRPr="00B3202D">
        <w:t>":</w:t>
      </w:r>
      <w:r>
        <w:t xml:space="preserve"> </w:t>
      </w:r>
      <w:r w:rsidR="00B3202D" w:rsidRPr="00B3202D">
        <w:t>"sent"</w:t>
      </w:r>
    </w:p>
    <w:p w14:paraId="404A8E99" w14:textId="6BE25D20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},</w:t>
      </w:r>
    </w:p>
    <w:p w14:paraId="074D4DB1" w14:textId="1755FBD6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</w:t>
      </w:r>
      <w:proofErr w:type="spellStart"/>
      <w:r w:rsidR="00B3202D" w:rsidRPr="00B3202D">
        <w:t>nd</w:t>
      </w:r>
      <w:proofErr w:type="spellEnd"/>
      <w:r w:rsidR="00B3202D" w:rsidRPr="00B3202D">
        <w:t>":</w:t>
      </w:r>
      <w:r>
        <w:t xml:space="preserve"> </w:t>
      </w:r>
      <w:r w:rsidR="00B3202D" w:rsidRPr="00B3202D">
        <w:t>{</w:t>
      </w:r>
    </w:p>
    <w:p w14:paraId="3BAA2511" w14:textId="67E845DF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dad_attempts</w:t>
      </w:r>
      <w:proofErr w:type="spellEnd"/>
      <w:r w:rsidR="00B3202D" w:rsidRPr="00B3202D">
        <w:t>":</w:t>
      </w:r>
      <w:r>
        <w:t xml:space="preserve"> </w:t>
      </w:r>
      <w:r w:rsidR="00B3202D" w:rsidRPr="00B3202D">
        <w:t>1,</w:t>
      </w:r>
    </w:p>
    <w:p w14:paraId="095CC5A3" w14:textId="2762C103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dad_enabled</w:t>
      </w:r>
      <w:proofErr w:type="spellEnd"/>
      <w:r w:rsidR="00B3202D" w:rsidRPr="00B3202D">
        <w:t>":</w:t>
      </w:r>
      <w:r>
        <w:t xml:space="preserve"> </w:t>
      </w:r>
      <w:r w:rsidR="00B3202D" w:rsidRPr="00B3202D">
        <w:t>true,</w:t>
      </w:r>
    </w:p>
    <w:p w14:paraId="4716A421" w14:textId="1256FDBB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ns_retransmit_interval</w:t>
      </w:r>
      <w:proofErr w:type="spellEnd"/>
      <w:r w:rsidR="00B3202D" w:rsidRPr="00B3202D">
        <w:t>":</w:t>
      </w:r>
      <w:r>
        <w:t xml:space="preserve"> </w:t>
      </w:r>
      <w:r w:rsidR="00B3202D" w:rsidRPr="00B3202D">
        <w:t>1000,</w:t>
      </w:r>
    </w:p>
    <w:p w14:paraId="4AA35C61" w14:textId="7544DF6F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reachable_time</w:t>
      </w:r>
      <w:proofErr w:type="spellEnd"/>
      <w:r w:rsidR="00B3202D" w:rsidRPr="00B3202D">
        <w:t>":</w:t>
      </w:r>
      <w:r>
        <w:t xml:space="preserve"> </w:t>
      </w:r>
      <w:r w:rsidR="00B3202D" w:rsidRPr="00B3202D">
        <w:t>30000,</w:t>
      </w:r>
    </w:p>
    <w:p w14:paraId="781BDFA2" w14:textId="0D938131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"suppress":</w:t>
      </w:r>
      <w:r>
        <w:t xml:space="preserve"> </w:t>
      </w:r>
      <w:r w:rsidR="00B3202D" w:rsidRPr="00B3202D">
        <w:t>false,</w:t>
      </w:r>
    </w:p>
    <w:p w14:paraId="605F475B" w14:textId="77261A89" w:rsidR="00B3202D" w:rsidRPr="00B3202D" w:rsidRDefault="007545F9" w:rsidP="00C11ACD">
      <w:pPr>
        <w:pStyle w:val="CMDOutput"/>
      </w:pPr>
      <w:r>
        <w:t xml:space="preserve">        </w:t>
      </w:r>
      <w:r w:rsidR="00B3202D" w:rsidRPr="00B3202D">
        <w:t>"</w:t>
      </w:r>
      <w:proofErr w:type="spellStart"/>
      <w:r w:rsidR="00B3202D" w:rsidRPr="00B3202D">
        <w:t>using_time</w:t>
      </w:r>
      <w:proofErr w:type="spellEnd"/>
      <w:r w:rsidR="00B3202D" w:rsidRPr="00B3202D">
        <w:t>":</w:t>
      </w:r>
      <w:r>
        <w:t xml:space="preserve"> </w:t>
      </w:r>
      <w:r w:rsidR="00B3202D" w:rsidRPr="00B3202D">
        <w:t>30000</w:t>
      </w:r>
    </w:p>
    <w:p w14:paraId="4241517D" w14:textId="46B7F93A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}</w:t>
      </w:r>
    </w:p>
    <w:p w14:paraId="5EE003AC" w14:textId="60517092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},</w:t>
      </w:r>
    </w:p>
    <w:p w14:paraId="52F9C077" w14:textId="2DC5409F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"</w:t>
      </w:r>
      <w:proofErr w:type="spellStart"/>
      <w:r w:rsidR="00B3202D" w:rsidRPr="00B3202D">
        <w:t>joined_group_addresses</w:t>
      </w:r>
      <w:proofErr w:type="spellEnd"/>
      <w:r w:rsidR="00B3202D" w:rsidRPr="00B3202D">
        <w:t>":</w:t>
      </w:r>
      <w:r>
        <w:t xml:space="preserve"> </w:t>
      </w:r>
      <w:r w:rsidR="00B3202D" w:rsidRPr="00B3202D">
        <w:t>[</w:t>
      </w:r>
    </w:p>
    <w:p w14:paraId="52596D0C" w14:textId="5226E4C2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"FF02::1",</w:t>
      </w:r>
    </w:p>
    <w:p w14:paraId="4BB93AB4" w14:textId="16094C8F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"FF02::1:FF00:101",</w:t>
      </w:r>
    </w:p>
    <w:p w14:paraId="1C0DE0F6" w14:textId="0AE24CAA" w:rsidR="00B3202D" w:rsidRPr="00B3202D" w:rsidRDefault="007545F9" w:rsidP="00C11ACD">
      <w:pPr>
        <w:pStyle w:val="CMDOutput"/>
      </w:pPr>
      <w:r>
        <w:t xml:space="preserve">      </w:t>
      </w:r>
      <w:r w:rsidR="00B3202D" w:rsidRPr="00B3202D">
        <w:t>"FF02::1:FF56:1"</w:t>
      </w:r>
    </w:p>
    <w:p w14:paraId="5B7C017A" w14:textId="424FC28C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],</w:t>
      </w:r>
    </w:p>
    <w:p w14:paraId="3F51836E" w14:textId="0208E559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"</w:t>
      </w:r>
      <w:proofErr w:type="spellStart"/>
      <w:r w:rsidR="00B3202D" w:rsidRPr="00B3202D">
        <w:t>mtu</w:t>
      </w:r>
      <w:proofErr w:type="spellEnd"/>
      <w:r w:rsidR="00B3202D" w:rsidRPr="00B3202D">
        <w:t>":</w:t>
      </w:r>
      <w:r>
        <w:t xml:space="preserve"> </w:t>
      </w:r>
      <w:r w:rsidR="00B3202D" w:rsidRPr="00B3202D">
        <w:t>1500,</w:t>
      </w:r>
    </w:p>
    <w:p w14:paraId="352BF232" w14:textId="6A8BBF82" w:rsidR="00B3202D" w:rsidRPr="00B3202D" w:rsidRDefault="007545F9" w:rsidP="00C11ACD">
      <w:pPr>
        <w:pStyle w:val="CMDOutput"/>
      </w:pPr>
      <w:r>
        <w:t xml:space="preserve">    </w:t>
      </w:r>
      <w:r w:rsidR="00B3202D" w:rsidRPr="00B3202D">
        <w:t>"</w:t>
      </w:r>
      <w:proofErr w:type="spellStart"/>
      <w:r w:rsidR="00B3202D" w:rsidRPr="00B3202D">
        <w:t>oper_status</w:t>
      </w:r>
      <w:proofErr w:type="spellEnd"/>
      <w:r w:rsidR="00B3202D" w:rsidRPr="00B3202D">
        <w:t>":</w:t>
      </w:r>
      <w:r>
        <w:t xml:space="preserve"> </w:t>
      </w:r>
      <w:r w:rsidR="00B3202D" w:rsidRPr="00B3202D">
        <w:t>"up"</w:t>
      </w:r>
    </w:p>
    <w:p w14:paraId="71F73CD5" w14:textId="1CF932DC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},</w:t>
      </w:r>
    </w:p>
    <w:p w14:paraId="34E59AF6" w14:textId="09AB34B8" w:rsidR="00B3202D" w:rsidRPr="00B3202D" w:rsidRDefault="007545F9" w:rsidP="00C11ACD">
      <w:pPr>
        <w:pStyle w:val="CMDOutput"/>
      </w:pPr>
      <w:r>
        <w:t xml:space="preserve">  </w:t>
      </w:r>
      <w:r w:rsidR="00B3202D" w:rsidRPr="00B3202D">
        <w:t>"_exclude":</w:t>
      </w:r>
      <w:r>
        <w:t xml:space="preserve"> </w:t>
      </w:r>
      <w:r w:rsidR="00B3202D" w:rsidRPr="00B3202D">
        <w:t>[]</w:t>
      </w:r>
    </w:p>
    <w:p w14:paraId="08BA04C5" w14:textId="77777777" w:rsidR="00B3202D" w:rsidRDefault="00B3202D" w:rsidP="00C11ACD">
      <w:pPr>
        <w:pStyle w:val="CMDOutput"/>
      </w:pPr>
      <w:r w:rsidRPr="00B3202D">
        <w:t>}</w:t>
      </w:r>
    </w:p>
    <w:p w14:paraId="52D3346E" w14:textId="38D8C560" w:rsidR="00B3202D" w:rsidRPr="008276AB" w:rsidRDefault="00B3202D" w:rsidP="008276AB">
      <w:pPr>
        <w:pStyle w:val="CMD"/>
      </w:pPr>
      <w:r w:rsidRPr="00B3202D">
        <w:t>(csr1kv)</w:t>
      </w:r>
      <w:r w:rsidR="007545F9">
        <w:t xml:space="preserve"> </w:t>
      </w:r>
      <w:proofErr w:type="spellStart"/>
      <w:r w:rsidRPr="00B3202D">
        <w:t>devasc@labvm</w:t>
      </w:r>
      <w:proofErr w:type="spellEnd"/>
      <w:r w:rsidRPr="00B3202D">
        <w:t>:~/labs/</w:t>
      </w:r>
      <w:proofErr w:type="spellStart"/>
      <w:r w:rsidRPr="00B3202D">
        <w:t>devnet-src</w:t>
      </w:r>
      <w:proofErr w:type="spellEnd"/>
      <w:r w:rsidRPr="00B3202D">
        <w:t>/</w:t>
      </w:r>
      <w:proofErr w:type="spellStart"/>
      <w:r w:rsidRPr="00B3202D">
        <w:t>pyats</w:t>
      </w:r>
      <w:proofErr w:type="spellEnd"/>
      <w:r w:rsidRPr="00B3202D">
        <w:t>/csr1kv$</w:t>
      </w:r>
      <w:r w:rsidR="007545F9">
        <w:t xml:space="preserve"> </w:t>
      </w:r>
    </w:p>
    <w:p w14:paraId="3A2C8F32" w14:textId="3D87FB9C" w:rsidR="00B3202D" w:rsidRPr="007A2D8D" w:rsidRDefault="00AE10C5" w:rsidP="00B3202D">
      <w:pPr>
        <w:pStyle w:val="Heading3"/>
      </w:pPr>
      <w:r>
        <w:t>Use Genie to compare the difference between the configurations</w:t>
      </w:r>
      <w:r w:rsidR="00B3202D">
        <w:t>.</w:t>
      </w:r>
    </w:p>
    <w:p w14:paraId="2DCD9FE9" w14:textId="183726C5" w:rsidR="00803230" w:rsidRDefault="00833ECA" w:rsidP="00803230">
      <w:pPr>
        <w:pStyle w:val="BodyTextL25"/>
      </w:pPr>
      <w:r>
        <w:t>I</w:t>
      </w:r>
      <w:r w:rsidR="002D5853" w:rsidRPr="002D5853">
        <w:t>n</w:t>
      </w:r>
      <w:r w:rsidR="007545F9">
        <w:t xml:space="preserve"> </w:t>
      </w:r>
      <w:r w:rsidR="002D5853">
        <w:t>the</w:t>
      </w:r>
      <w:r w:rsidR="007545F9">
        <w:t xml:space="preserve"> </w:t>
      </w:r>
      <w:r w:rsidR="002D5853">
        <w:t>previous</w:t>
      </w:r>
      <w:r w:rsidR="007545F9">
        <w:t xml:space="preserve"> </w:t>
      </w:r>
      <w:r w:rsidR="002D5853">
        <w:t>step</w:t>
      </w:r>
      <w:r w:rsidR="00562A39">
        <w:t>,</w:t>
      </w:r>
      <w:r w:rsidR="007545F9">
        <w:t xml:space="preserve"> </w:t>
      </w:r>
      <w:r w:rsidR="002D5853" w:rsidRPr="002D5853">
        <w:t>it</w:t>
      </w:r>
      <w:r w:rsidR="007545F9">
        <w:t xml:space="preserve"> </w:t>
      </w:r>
      <w:r w:rsidR="002D5853" w:rsidRPr="002D5853">
        <w:t>is</w:t>
      </w:r>
      <w:r w:rsidR="007545F9">
        <w:t xml:space="preserve"> </w:t>
      </w:r>
      <w:r w:rsidR="002D5853" w:rsidRPr="002D5853">
        <w:t>fairly</w:t>
      </w:r>
      <w:r w:rsidR="007545F9">
        <w:t xml:space="preserve"> </w:t>
      </w:r>
      <w:r w:rsidR="002D5853" w:rsidRPr="002D5853">
        <w:t>easy</w:t>
      </w:r>
      <w:r w:rsidR="007545F9">
        <w:t xml:space="preserve"> </w:t>
      </w:r>
      <w:r w:rsidR="002D5853" w:rsidRPr="002D5853">
        <w:t>to</w:t>
      </w:r>
      <w:r w:rsidR="007545F9">
        <w:t xml:space="preserve"> </w:t>
      </w:r>
      <w:r w:rsidR="002D5853" w:rsidRPr="002D5853">
        <w:t>find</w:t>
      </w:r>
      <w:r w:rsidR="007545F9">
        <w:t xml:space="preserve"> </w:t>
      </w:r>
      <w:r w:rsidR="002D5853" w:rsidRPr="002D5853">
        <w:t>the</w:t>
      </w:r>
      <w:r w:rsidR="007545F9">
        <w:t xml:space="preserve"> </w:t>
      </w:r>
      <w:r w:rsidR="002D5853" w:rsidRPr="002D5853">
        <w:t>change</w:t>
      </w:r>
      <w:r w:rsidR="007545F9">
        <w:t xml:space="preserve"> </w:t>
      </w:r>
      <w:r w:rsidR="005337BC">
        <w:t>to</w:t>
      </w:r>
      <w:r w:rsidR="007545F9">
        <w:t xml:space="preserve"> </w:t>
      </w:r>
      <w:r w:rsidR="005337BC">
        <w:t>the</w:t>
      </w:r>
      <w:r w:rsidR="007545F9">
        <w:t xml:space="preserve"> </w:t>
      </w:r>
      <w:r w:rsidR="005337BC">
        <w:t>IPv6</w:t>
      </w:r>
      <w:r w:rsidR="007545F9">
        <w:t xml:space="preserve"> </w:t>
      </w:r>
      <w:r w:rsidR="005337BC">
        <w:t>link-local</w:t>
      </w:r>
      <w:r w:rsidR="007545F9">
        <w:t xml:space="preserve"> </w:t>
      </w:r>
      <w:r w:rsidR="005337BC">
        <w:t>address</w:t>
      </w:r>
      <w:r w:rsidR="002D5853" w:rsidRPr="002D5853">
        <w:t>.</w:t>
      </w:r>
      <w:r w:rsidR="007545F9">
        <w:t xml:space="preserve"> </w:t>
      </w:r>
      <w:r w:rsidR="002D5853" w:rsidRPr="002D5853">
        <w:t>But</w:t>
      </w:r>
      <w:r w:rsidR="007545F9">
        <w:t xml:space="preserve"> </w:t>
      </w:r>
      <w:r w:rsidR="002D5853" w:rsidRPr="002D5853">
        <w:t>assume</w:t>
      </w:r>
      <w:r w:rsidR="007545F9">
        <w:t xml:space="preserve"> </w:t>
      </w:r>
      <w:r w:rsidR="002D5853" w:rsidRPr="002D5853">
        <w:t>you</w:t>
      </w:r>
      <w:r w:rsidR="007545F9">
        <w:t xml:space="preserve"> </w:t>
      </w:r>
      <w:r w:rsidR="002D5853" w:rsidRPr="002D5853">
        <w:t>were</w:t>
      </w:r>
      <w:r w:rsidR="007545F9">
        <w:t xml:space="preserve"> </w:t>
      </w:r>
      <w:r w:rsidR="002D5853" w:rsidRPr="002D5853">
        <w:t>looking</w:t>
      </w:r>
      <w:r w:rsidR="007545F9">
        <w:t xml:space="preserve"> </w:t>
      </w:r>
      <w:r w:rsidR="002D5853" w:rsidRPr="002D5853">
        <w:t>for</w:t>
      </w:r>
      <w:r w:rsidR="007545F9">
        <w:t xml:space="preserve"> </w:t>
      </w:r>
      <w:r w:rsidR="002D5853" w:rsidRPr="002D5853">
        <w:t>a</w:t>
      </w:r>
      <w:r w:rsidR="007545F9">
        <w:t xml:space="preserve"> </w:t>
      </w:r>
      <w:r w:rsidR="002D5853" w:rsidRPr="002D5853">
        <w:t>problem</w:t>
      </w:r>
      <w:r w:rsidR="007545F9">
        <w:t xml:space="preserve"> </w:t>
      </w:r>
      <w:r w:rsidR="002D5853" w:rsidRPr="002D5853">
        <w:t>in</w:t>
      </w:r>
      <w:r w:rsidR="007545F9">
        <w:t xml:space="preserve"> </w:t>
      </w:r>
      <w:r w:rsidR="002D5853" w:rsidRPr="002D5853">
        <w:t>a</w:t>
      </w:r>
      <w:r w:rsidR="007545F9">
        <w:t xml:space="preserve"> </w:t>
      </w:r>
      <w:r w:rsidR="00A627B3">
        <w:t>complex</w:t>
      </w:r>
      <w:r w:rsidR="007545F9">
        <w:t xml:space="preserve"> </w:t>
      </w:r>
      <w:r w:rsidR="002D5853" w:rsidRPr="002D5853">
        <w:t>configuration.</w:t>
      </w:r>
      <w:r w:rsidR="007545F9">
        <w:t xml:space="preserve"> </w:t>
      </w:r>
      <w:r w:rsidR="002D5853" w:rsidRPr="002D5853">
        <w:t>Perhaps,</w:t>
      </w:r>
      <w:r w:rsidR="007545F9">
        <w:t xml:space="preserve"> </w:t>
      </w:r>
      <w:r w:rsidR="002D5853" w:rsidRPr="002D5853">
        <w:t>you</w:t>
      </w:r>
      <w:r w:rsidR="007545F9">
        <w:t xml:space="preserve"> </w:t>
      </w:r>
      <w:r w:rsidR="002D5853" w:rsidRPr="002D5853">
        <w:t>are</w:t>
      </w:r>
      <w:r w:rsidR="007545F9">
        <w:t xml:space="preserve"> </w:t>
      </w:r>
      <w:r w:rsidR="002D5853" w:rsidRPr="002D5853">
        <w:t>trying</w:t>
      </w:r>
      <w:r w:rsidR="007545F9">
        <w:t xml:space="preserve"> </w:t>
      </w:r>
      <w:r w:rsidR="002D5853" w:rsidRPr="002D5853">
        <w:t>to</w:t>
      </w:r>
      <w:r w:rsidR="007545F9">
        <w:t xml:space="preserve"> </w:t>
      </w:r>
      <w:r w:rsidR="002D5853" w:rsidRPr="002D5853">
        <w:t>find</w:t>
      </w:r>
      <w:r w:rsidR="007545F9">
        <w:t xml:space="preserve"> </w:t>
      </w:r>
      <w:r w:rsidR="002D5853" w:rsidRPr="002D5853">
        <w:t>a</w:t>
      </w:r>
      <w:r w:rsidR="007545F9">
        <w:t xml:space="preserve"> </w:t>
      </w:r>
      <w:r w:rsidR="002D5853" w:rsidRPr="002D5853">
        <w:t>difference</w:t>
      </w:r>
      <w:r w:rsidR="007545F9">
        <w:t xml:space="preserve"> </w:t>
      </w:r>
      <w:r w:rsidR="002D5853" w:rsidRPr="002D5853">
        <w:t>between</w:t>
      </w:r>
      <w:r w:rsidR="007545F9">
        <w:t xml:space="preserve"> </w:t>
      </w:r>
      <w:r w:rsidR="002D5853">
        <w:t>an</w:t>
      </w:r>
      <w:r w:rsidR="007545F9">
        <w:t xml:space="preserve"> </w:t>
      </w:r>
      <w:r w:rsidR="002D5853" w:rsidRPr="002D5853">
        <w:t>OSPF</w:t>
      </w:r>
      <w:r w:rsidR="007545F9">
        <w:t xml:space="preserve"> </w:t>
      </w:r>
      <w:r w:rsidR="002D5853" w:rsidRPr="002D5853">
        <w:t>configuration</w:t>
      </w:r>
      <w:r w:rsidR="007545F9">
        <w:t xml:space="preserve"> </w:t>
      </w:r>
      <w:r w:rsidR="002D5853">
        <w:t>on</w:t>
      </w:r>
      <w:r w:rsidR="007545F9">
        <w:t xml:space="preserve"> </w:t>
      </w:r>
      <w:r w:rsidR="002D5853" w:rsidRPr="002D5853">
        <w:t>a</w:t>
      </w:r>
      <w:r w:rsidR="007545F9">
        <w:t xml:space="preserve"> </w:t>
      </w:r>
      <w:r w:rsidR="002D5853" w:rsidRPr="002D5853">
        <w:t>router</w:t>
      </w:r>
      <w:r w:rsidR="007545F9">
        <w:t xml:space="preserve"> </w:t>
      </w:r>
      <w:r w:rsidR="002D5853" w:rsidRPr="002D5853">
        <w:t>that</w:t>
      </w:r>
      <w:r w:rsidR="007545F9">
        <w:t xml:space="preserve"> </w:t>
      </w:r>
      <w:r w:rsidR="002D5853" w:rsidRPr="002D5853">
        <w:t>is</w:t>
      </w:r>
      <w:r w:rsidR="007545F9">
        <w:t xml:space="preserve"> </w:t>
      </w:r>
      <w:r w:rsidR="002D5853" w:rsidRPr="002D5853">
        <w:t>receiving</w:t>
      </w:r>
      <w:r w:rsidR="007545F9">
        <w:t xml:space="preserve"> </w:t>
      </w:r>
      <w:r w:rsidR="002D5853" w:rsidRPr="002D5853">
        <w:t>the</w:t>
      </w:r>
      <w:r w:rsidR="007545F9">
        <w:t xml:space="preserve"> </w:t>
      </w:r>
      <w:r w:rsidR="002D5853" w:rsidRPr="002D5853">
        <w:t>proper</w:t>
      </w:r>
      <w:r w:rsidR="007545F9">
        <w:t xml:space="preserve"> </w:t>
      </w:r>
      <w:r w:rsidR="002D5853" w:rsidRPr="002D5853">
        <w:t>routes</w:t>
      </w:r>
      <w:r w:rsidR="007545F9">
        <w:t xml:space="preserve"> </w:t>
      </w:r>
      <w:r w:rsidR="002D5853" w:rsidRPr="002D5853">
        <w:t>and</w:t>
      </w:r>
      <w:r w:rsidR="007545F9">
        <w:t xml:space="preserve"> </w:t>
      </w:r>
      <w:r w:rsidR="002D5853" w:rsidRPr="002D5853">
        <w:t>a</w:t>
      </w:r>
      <w:r w:rsidR="002D5853">
        <w:t>nother</w:t>
      </w:r>
      <w:r w:rsidR="007545F9">
        <w:t xml:space="preserve"> </w:t>
      </w:r>
      <w:r w:rsidR="002D5853" w:rsidRPr="002D5853">
        <w:t>router</w:t>
      </w:r>
      <w:r w:rsidR="007545F9">
        <w:t xml:space="preserve"> </w:t>
      </w:r>
      <w:r w:rsidR="002D5853" w:rsidRPr="002D5853">
        <w:t>that</w:t>
      </w:r>
      <w:r w:rsidR="007545F9">
        <w:t xml:space="preserve"> </w:t>
      </w:r>
      <w:r w:rsidR="002D5853" w:rsidRPr="002D5853">
        <w:t>is</w:t>
      </w:r>
      <w:r w:rsidR="007545F9">
        <w:t xml:space="preserve"> </w:t>
      </w:r>
      <w:r w:rsidR="002D5853" w:rsidRPr="002D5853">
        <w:t>not</w:t>
      </w:r>
      <w:r w:rsidR="002D5853">
        <w:t>,</w:t>
      </w:r>
      <w:r w:rsidR="007545F9">
        <w:t xml:space="preserve"> </w:t>
      </w:r>
      <w:r w:rsidR="002D5853">
        <w:t>and</w:t>
      </w:r>
      <w:r w:rsidR="007545F9">
        <w:t xml:space="preserve"> </w:t>
      </w:r>
      <w:r w:rsidR="002D5853" w:rsidRPr="002D5853">
        <w:t>you</w:t>
      </w:r>
      <w:r w:rsidR="007545F9">
        <w:t xml:space="preserve"> </w:t>
      </w:r>
      <w:r w:rsidR="002D5853" w:rsidRPr="002D5853">
        <w:t>want</w:t>
      </w:r>
      <w:r w:rsidR="007545F9">
        <w:t xml:space="preserve"> </w:t>
      </w:r>
      <w:r w:rsidR="002D5853" w:rsidRPr="002D5853">
        <w:t>to</w:t>
      </w:r>
      <w:r w:rsidR="007545F9">
        <w:t xml:space="preserve"> </w:t>
      </w:r>
      <w:r w:rsidR="002D5853" w:rsidRPr="002D5853">
        <w:t>see</w:t>
      </w:r>
      <w:r w:rsidR="007545F9">
        <w:t xml:space="preserve"> </w:t>
      </w:r>
      <w:r w:rsidR="002D5853">
        <w:t>the</w:t>
      </w:r>
      <w:r w:rsidR="007545F9">
        <w:t xml:space="preserve"> </w:t>
      </w:r>
      <w:r w:rsidR="002D5853" w:rsidRPr="002D5853">
        <w:t>differences</w:t>
      </w:r>
      <w:r w:rsidR="007545F9">
        <w:t xml:space="preserve"> </w:t>
      </w:r>
      <w:r w:rsidR="002D5853">
        <w:t>in</w:t>
      </w:r>
      <w:r w:rsidR="007545F9">
        <w:t xml:space="preserve"> </w:t>
      </w:r>
      <w:r w:rsidR="002D5853">
        <w:t>their</w:t>
      </w:r>
      <w:r w:rsidR="007545F9">
        <w:t xml:space="preserve"> </w:t>
      </w:r>
      <w:r w:rsidR="002D5853">
        <w:t>OSPF</w:t>
      </w:r>
      <w:r w:rsidR="007545F9">
        <w:t xml:space="preserve"> </w:t>
      </w:r>
      <w:r w:rsidR="002D5853">
        <w:t>configurations</w:t>
      </w:r>
      <w:r w:rsidR="002D5853" w:rsidRPr="002D5853">
        <w:t>.</w:t>
      </w:r>
      <w:r w:rsidR="007545F9">
        <w:t xml:space="preserve"> </w:t>
      </w:r>
      <w:r w:rsidR="002D5853" w:rsidRPr="002D5853">
        <w:t>Or</w:t>
      </w:r>
      <w:r w:rsidR="007545F9">
        <w:t xml:space="preserve"> </w:t>
      </w:r>
      <w:r w:rsidR="002D5853" w:rsidRPr="002D5853">
        <w:t>perhaps,</w:t>
      </w:r>
      <w:r w:rsidR="007545F9">
        <w:t xml:space="preserve"> </w:t>
      </w:r>
      <w:r w:rsidR="00A627B3">
        <w:t>you</w:t>
      </w:r>
      <w:r w:rsidR="007545F9">
        <w:t xml:space="preserve"> </w:t>
      </w:r>
      <w:r w:rsidR="00A627B3">
        <w:t>are</w:t>
      </w:r>
      <w:r w:rsidR="007545F9">
        <w:t xml:space="preserve"> </w:t>
      </w:r>
      <w:r w:rsidR="00A627B3">
        <w:t>trying</w:t>
      </w:r>
      <w:r w:rsidR="007545F9">
        <w:t xml:space="preserve"> </w:t>
      </w:r>
      <w:r w:rsidR="00A627B3">
        <w:t>to</w:t>
      </w:r>
      <w:r w:rsidR="007545F9">
        <w:t xml:space="preserve"> </w:t>
      </w:r>
      <w:r w:rsidR="00A627B3">
        <w:t>spot</w:t>
      </w:r>
      <w:r w:rsidR="007545F9">
        <w:t xml:space="preserve"> </w:t>
      </w:r>
      <w:r w:rsidR="00A627B3">
        <w:t>the</w:t>
      </w:r>
      <w:r w:rsidR="007545F9">
        <w:t xml:space="preserve"> </w:t>
      </w:r>
      <w:r w:rsidR="00A627B3">
        <w:t>difference</w:t>
      </w:r>
      <w:r w:rsidR="007545F9">
        <w:t xml:space="preserve"> </w:t>
      </w:r>
      <w:r w:rsidR="00A627B3">
        <w:t>in</w:t>
      </w:r>
      <w:r w:rsidR="007545F9">
        <w:t xml:space="preserve"> </w:t>
      </w:r>
      <w:r w:rsidR="00A627B3">
        <w:t>a</w:t>
      </w:r>
      <w:r w:rsidR="007545F9">
        <w:t xml:space="preserve"> </w:t>
      </w:r>
      <w:r w:rsidR="00A627B3">
        <w:t>long</w:t>
      </w:r>
      <w:r w:rsidR="007545F9">
        <w:t xml:space="preserve"> </w:t>
      </w:r>
      <w:r w:rsidR="00A627B3">
        <w:t>list</w:t>
      </w:r>
      <w:r w:rsidR="007545F9">
        <w:t xml:space="preserve"> </w:t>
      </w:r>
      <w:r w:rsidR="00A627B3">
        <w:t>of</w:t>
      </w:r>
      <w:r w:rsidR="007545F9">
        <w:t xml:space="preserve"> </w:t>
      </w:r>
      <w:r w:rsidR="00A627B3">
        <w:t>ACL</w:t>
      </w:r>
      <w:r w:rsidR="007545F9">
        <w:t xml:space="preserve"> </w:t>
      </w:r>
      <w:r w:rsidR="00A627B3">
        <w:t>statements</w:t>
      </w:r>
      <w:r w:rsidR="007545F9">
        <w:t xml:space="preserve"> </w:t>
      </w:r>
      <w:r w:rsidR="00A627B3">
        <w:t>between</w:t>
      </w:r>
      <w:r w:rsidR="007545F9">
        <w:t xml:space="preserve"> </w:t>
      </w:r>
      <w:r w:rsidR="00A627B3">
        <w:t>two</w:t>
      </w:r>
      <w:r w:rsidR="007545F9">
        <w:t xml:space="preserve"> </w:t>
      </w:r>
      <w:r w:rsidR="00A627B3">
        <w:t>routers</w:t>
      </w:r>
      <w:r w:rsidR="007545F9">
        <w:t xml:space="preserve"> </w:t>
      </w:r>
      <w:r w:rsidR="00A627B3">
        <w:t>that</w:t>
      </w:r>
      <w:r w:rsidR="007545F9">
        <w:t xml:space="preserve"> </w:t>
      </w:r>
      <w:r w:rsidR="00A627B3">
        <w:t>are</w:t>
      </w:r>
      <w:r w:rsidR="007545F9">
        <w:t xml:space="preserve"> </w:t>
      </w:r>
      <w:r w:rsidR="00A627B3">
        <w:t>supposed</w:t>
      </w:r>
      <w:r w:rsidR="007545F9">
        <w:t xml:space="preserve"> </w:t>
      </w:r>
      <w:r w:rsidR="00A627B3">
        <w:t>to</w:t>
      </w:r>
      <w:r w:rsidR="007545F9">
        <w:t xml:space="preserve"> </w:t>
      </w:r>
      <w:r w:rsidR="00A627B3">
        <w:t>have</w:t>
      </w:r>
      <w:r w:rsidR="007545F9">
        <w:t xml:space="preserve"> </w:t>
      </w:r>
      <w:r w:rsidR="00A627B3">
        <w:t>identical</w:t>
      </w:r>
      <w:r w:rsidR="007545F9">
        <w:t xml:space="preserve"> </w:t>
      </w:r>
      <w:r w:rsidR="00A627B3">
        <w:t>security</w:t>
      </w:r>
      <w:r w:rsidR="007545F9">
        <w:t xml:space="preserve"> </w:t>
      </w:r>
      <w:r w:rsidR="00A627B3">
        <w:t>policies.</w:t>
      </w:r>
      <w:r w:rsidR="007545F9">
        <w:t xml:space="preserve"> </w:t>
      </w:r>
      <w:r w:rsidR="00B7620A">
        <w:t>Genie</w:t>
      </w:r>
      <w:r w:rsidR="007545F9">
        <w:t xml:space="preserve"> </w:t>
      </w:r>
      <w:r w:rsidR="00B7620A">
        <w:t>can</w:t>
      </w:r>
      <w:r w:rsidR="007545F9">
        <w:t xml:space="preserve"> </w:t>
      </w:r>
      <w:r w:rsidR="00B7620A">
        <w:t>do</w:t>
      </w:r>
      <w:r w:rsidR="007545F9">
        <w:t xml:space="preserve"> </w:t>
      </w:r>
      <w:r w:rsidR="00B7620A">
        <w:t>the</w:t>
      </w:r>
      <w:r w:rsidR="007545F9">
        <w:t xml:space="preserve"> </w:t>
      </w:r>
      <w:r w:rsidR="00B7620A">
        <w:t>comparison</w:t>
      </w:r>
      <w:r w:rsidR="007545F9">
        <w:t xml:space="preserve"> </w:t>
      </w:r>
      <w:r w:rsidR="00B7620A">
        <w:t>for</w:t>
      </w:r>
      <w:r w:rsidR="007545F9">
        <w:t xml:space="preserve"> </w:t>
      </w:r>
      <w:r w:rsidR="00B7620A">
        <w:t>you</w:t>
      </w:r>
      <w:r w:rsidR="007545F9">
        <w:t xml:space="preserve"> </w:t>
      </w:r>
      <w:r w:rsidR="00B7620A">
        <w:t>and</w:t>
      </w:r>
      <w:r w:rsidR="007545F9">
        <w:t xml:space="preserve"> </w:t>
      </w:r>
      <w:r w:rsidR="00B7620A">
        <w:t>make</w:t>
      </w:r>
      <w:r w:rsidR="007545F9">
        <w:t xml:space="preserve"> </w:t>
      </w:r>
      <w:r w:rsidR="00B7620A">
        <w:t>it</w:t>
      </w:r>
      <w:r w:rsidR="007545F9">
        <w:t xml:space="preserve"> </w:t>
      </w:r>
      <w:r w:rsidR="00B7620A">
        <w:t>easy</w:t>
      </w:r>
      <w:r w:rsidR="007545F9">
        <w:t xml:space="preserve"> </w:t>
      </w:r>
      <w:r w:rsidR="00B7620A">
        <w:t>to</w:t>
      </w:r>
      <w:r w:rsidR="007545F9">
        <w:t xml:space="preserve"> </w:t>
      </w:r>
      <w:r w:rsidR="00B7620A">
        <w:t>find</w:t>
      </w:r>
      <w:r w:rsidR="007545F9">
        <w:t xml:space="preserve"> </w:t>
      </w:r>
      <w:r w:rsidR="00B7620A">
        <w:t>the</w:t>
      </w:r>
      <w:r w:rsidR="007545F9">
        <w:t xml:space="preserve"> </w:t>
      </w:r>
      <w:r w:rsidR="00B7620A">
        <w:t>differences</w:t>
      </w:r>
      <w:r w:rsidR="00B3202D">
        <w:t>.</w:t>
      </w:r>
      <w:r w:rsidR="007545F9">
        <w:t xml:space="preserve"> </w:t>
      </w:r>
    </w:p>
    <w:p w14:paraId="57E4803E" w14:textId="16D70B17" w:rsidR="00B3202D" w:rsidRPr="00DB3D4A" w:rsidRDefault="003D1806" w:rsidP="00B3202D">
      <w:pPr>
        <w:pStyle w:val="SubStepAlpha"/>
      </w:pPr>
      <w:r>
        <w:t>Use</w:t>
      </w:r>
      <w:r w:rsidR="007545F9">
        <w:t xml:space="preserve"> </w:t>
      </w:r>
      <w:r>
        <w:t>the</w:t>
      </w:r>
      <w:r w:rsidR="007545F9">
        <w:t xml:space="preserve"> </w:t>
      </w:r>
      <w:r>
        <w:t>following</w:t>
      </w:r>
      <w:r w:rsidR="007545F9">
        <w:t xml:space="preserve"> </w:t>
      </w:r>
      <w:r>
        <w:t>command</w:t>
      </w:r>
      <w:r w:rsidR="007545F9">
        <w:t xml:space="preserve"> </w:t>
      </w:r>
      <w:r>
        <w:t>to</w:t>
      </w:r>
      <w:r w:rsidR="007545F9">
        <w:t xml:space="preserve"> </w:t>
      </w:r>
      <w:r>
        <w:t>have</w:t>
      </w:r>
      <w:r w:rsidR="007545F9">
        <w:t xml:space="preserve"> </w:t>
      </w:r>
      <w:r>
        <w:t>Genie</w:t>
      </w:r>
      <w:r w:rsidR="007545F9">
        <w:t xml:space="preserve"> </w:t>
      </w:r>
      <w:r>
        <w:t>find</w:t>
      </w:r>
      <w:r w:rsidR="007545F9">
        <w:t xml:space="preserve"> </w:t>
      </w:r>
      <w:r>
        <w:t>the</w:t>
      </w:r>
      <w:r w:rsidR="007545F9">
        <w:t xml:space="preserve"> </w:t>
      </w:r>
      <w:r>
        <w:t>differences</w:t>
      </w:r>
      <w:r w:rsidR="007545F9">
        <w:t xml:space="preserve"> </w:t>
      </w:r>
      <w:r>
        <w:t>between</w:t>
      </w:r>
      <w:r w:rsidR="007545F9">
        <w:t xml:space="preserve"> </w:t>
      </w:r>
      <w:r>
        <w:t>the</w:t>
      </w:r>
      <w:r w:rsidR="00803230">
        <w:t xml:space="preserve"> two</w:t>
      </w:r>
      <w:r w:rsidR="007545F9">
        <w:t xml:space="preserve"> </w:t>
      </w:r>
      <w:r>
        <w:t>parsed</w:t>
      </w:r>
      <w:r w:rsidR="007545F9">
        <w:t xml:space="preserve"> </w:t>
      </w:r>
      <w:r>
        <w:t>JSON</w:t>
      </w:r>
      <w:r w:rsidR="007545F9">
        <w:t xml:space="preserve"> </w:t>
      </w:r>
      <w:r>
        <w:t>files.</w:t>
      </w:r>
      <w:r w:rsidR="007545F9">
        <w:t xml:space="preserve"> </w:t>
      </w:r>
      <w:r>
        <w:t>Notice</w:t>
      </w:r>
      <w:r w:rsidR="007545F9">
        <w:t xml:space="preserve"> </w:t>
      </w:r>
      <w:r>
        <w:t>that</w:t>
      </w:r>
      <w:r w:rsidR="007545F9">
        <w:t xml:space="preserve"> </w:t>
      </w:r>
      <w:r>
        <w:t>the</w:t>
      </w:r>
      <w:r w:rsidR="007545F9">
        <w:t xml:space="preserve"> </w:t>
      </w:r>
      <w:r>
        <w:t>output</w:t>
      </w:r>
      <w:r w:rsidR="007545F9">
        <w:t xml:space="preserve"> </w:t>
      </w:r>
      <w:r>
        <w:t>tells</w:t>
      </w:r>
      <w:r w:rsidR="007545F9">
        <w:t xml:space="preserve"> </w:t>
      </w:r>
      <w:r>
        <w:t>you</w:t>
      </w:r>
      <w:r w:rsidR="007545F9">
        <w:t xml:space="preserve"> </w:t>
      </w:r>
      <w:r w:rsidRPr="00803230">
        <w:t>where</w:t>
      </w:r>
      <w:r w:rsidR="007545F9">
        <w:t xml:space="preserve"> </w:t>
      </w:r>
      <w:r>
        <w:t>you</w:t>
      </w:r>
      <w:r w:rsidR="007545F9">
        <w:t xml:space="preserve"> </w:t>
      </w:r>
      <w:r>
        <w:t>can</w:t>
      </w:r>
      <w:r w:rsidR="007545F9">
        <w:t xml:space="preserve"> </w:t>
      </w:r>
      <w:r>
        <w:t>find</w:t>
      </w:r>
      <w:r w:rsidR="007545F9">
        <w:t xml:space="preserve"> </w:t>
      </w:r>
      <w:r>
        <w:t>Genie's</w:t>
      </w:r>
      <w:r w:rsidR="007545F9">
        <w:t xml:space="preserve"> </w:t>
      </w:r>
      <w:r>
        <w:t>comparisons.</w:t>
      </w:r>
      <w:r w:rsidR="007545F9">
        <w:t xml:space="preserve"> </w:t>
      </w:r>
      <w:r w:rsidR="00820A01">
        <w:t>In</w:t>
      </w:r>
      <w:r w:rsidR="007545F9">
        <w:t xml:space="preserve"> </w:t>
      </w:r>
      <w:r w:rsidR="00820A01">
        <w:t>this</w:t>
      </w:r>
      <w:r w:rsidR="007545F9">
        <w:t xml:space="preserve"> </w:t>
      </w:r>
      <w:r w:rsidR="00820A01">
        <w:t>case</w:t>
      </w:r>
      <w:r w:rsidR="00562A39">
        <w:t>,</w:t>
      </w:r>
      <w:r w:rsidR="007545F9">
        <w:t xml:space="preserve"> </w:t>
      </w:r>
      <w:r w:rsidR="00820A01">
        <w:t>the</w:t>
      </w:r>
      <w:r w:rsidR="007545F9">
        <w:t xml:space="preserve"> </w:t>
      </w:r>
      <w:r w:rsidR="00820A01">
        <w:t>first</w:t>
      </w:r>
      <w:r w:rsidR="007545F9">
        <w:t xml:space="preserve"> </w:t>
      </w:r>
      <w:r w:rsidR="00820A01">
        <w:t>filename</w:t>
      </w:r>
      <w:r w:rsidR="007545F9">
        <w:t xml:space="preserve"> </w:t>
      </w:r>
      <w:r w:rsidR="00820A01">
        <w:t>is</w:t>
      </w:r>
      <w:r w:rsidR="007545F9">
        <w:t xml:space="preserve"> </w:t>
      </w:r>
      <w:r w:rsidR="00820A01">
        <w:t>the</w:t>
      </w:r>
      <w:r w:rsidR="007545F9">
        <w:t xml:space="preserve"> </w:t>
      </w:r>
      <w:r w:rsidR="00820A01">
        <w:t>previous</w:t>
      </w:r>
      <w:r w:rsidR="007545F9">
        <w:t xml:space="preserve"> </w:t>
      </w:r>
      <w:r w:rsidR="00820A01">
        <w:t>configuration</w:t>
      </w:r>
      <w:r w:rsidR="007545F9">
        <w:t xml:space="preserve"> </w:t>
      </w:r>
      <w:r w:rsidR="00820A01">
        <w:t>and</w:t>
      </w:r>
      <w:r w:rsidR="007545F9">
        <w:t xml:space="preserve"> </w:t>
      </w:r>
      <w:r w:rsidR="00820A01">
        <w:t>the</w:t>
      </w:r>
      <w:r w:rsidR="007545F9">
        <w:t xml:space="preserve"> </w:t>
      </w:r>
      <w:r w:rsidR="00820A01">
        <w:t>second</w:t>
      </w:r>
      <w:r w:rsidR="007545F9">
        <w:t xml:space="preserve"> </w:t>
      </w:r>
      <w:r w:rsidR="00820A01">
        <w:t>filename</w:t>
      </w:r>
      <w:r w:rsidR="007545F9">
        <w:t xml:space="preserve"> </w:t>
      </w:r>
      <w:r w:rsidR="00820A01">
        <w:t>is</w:t>
      </w:r>
      <w:r w:rsidR="007545F9">
        <w:t xml:space="preserve"> </w:t>
      </w:r>
      <w:r w:rsidR="00820A01">
        <w:t>the</w:t>
      </w:r>
      <w:r w:rsidR="007545F9">
        <w:t xml:space="preserve"> </w:t>
      </w:r>
      <w:r w:rsidR="00820A01">
        <w:t>current</w:t>
      </w:r>
      <w:r w:rsidR="007545F9">
        <w:t xml:space="preserve"> </w:t>
      </w:r>
      <w:r w:rsidR="00820A01">
        <w:t>configuration.</w:t>
      </w:r>
      <w:r w:rsidR="007545F9">
        <w:t xml:space="preserve"> </w:t>
      </w:r>
    </w:p>
    <w:p w14:paraId="6F446D36" w14:textId="794A108E" w:rsidR="008036F6" w:rsidRPr="008036F6" w:rsidRDefault="008036F6" w:rsidP="008036F6">
      <w:pPr>
        <w:pStyle w:val="CMD"/>
      </w:pPr>
      <w:r w:rsidRPr="008036F6">
        <w:t>(csr1kv)</w:t>
      </w:r>
      <w:r w:rsidR="007545F9">
        <w:t xml:space="preserve"> </w:t>
      </w:r>
      <w:proofErr w:type="spellStart"/>
      <w:r w:rsidRPr="008036F6">
        <w:t>devasc@labvm</w:t>
      </w:r>
      <w:proofErr w:type="spellEnd"/>
      <w:r w:rsidRPr="008036F6">
        <w:t>:~/labs/</w:t>
      </w:r>
      <w:proofErr w:type="spellStart"/>
      <w:r w:rsidRPr="008036F6">
        <w:t>devnet-src</w:t>
      </w:r>
      <w:proofErr w:type="spellEnd"/>
      <w:r w:rsidRPr="008036F6">
        <w:t>/</w:t>
      </w:r>
      <w:proofErr w:type="spellStart"/>
      <w:r w:rsidRPr="008036F6">
        <w:t>pyats</w:t>
      </w:r>
      <w:proofErr w:type="spellEnd"/>
      <w:r w:rsidRPr="008036F6">
        <w:t>/csr1kv$</w:t>
      </w:r>
      <w:r w:rsidR="007545F9">
        <w:t xml:space="preserve"> </w:t>
      </w:r>
      <w:r w:rsidRPr="008036F6">
        <w:rPr>
          <w:b/>
          <w:bCs/>
        </w:rPr>
        <w:t>genie</w:t>
      </w:r>
      <w:r w:rsidR="007545F9">
        <w:rPr>
          <w:b/>
          <w:bCs/>
        </w:rPr>
        <w:t xml:space="preserve"> </w:t>
      </w:r>
      <w:r w:rsidRPr="008036F6">
        <w:rPr>
          <w:b/>
          <w:bCs/>
        </w:rPr>
        <w:t>diff</w:t>
      </w:r>
      <w:r w:rsidR="007545F9">
        <w:rPr>
          <w:b/>
          <w:bCs/>
        </w:rPr>
        <w:t xml:space="preserve"> </w:t>
      </w:r>
      <w:r w:rsidRPr="008036F6">
        <w:rPr>
          <w:b/>
          <w:bCs/>
        </w:rPr>
        <w:t>verify-ipv6-1</w:t>
      </w:r>
      <w:r w:rsidR="007545F9">
        <w:rPr>
          <w:b/>
          <w:bCs/>
        </w:rPr>
        <w:t xml:space="preserve"> </w:t>
      </w:r>
      <w:r w:rsidRPr="008036F6">
        <w:rPr>
          <w:b/>
          <w:bCs/>
        </w:rPr>
        <w:t>verify-ipv6-2</w:t>
      </w:r>
    </w:p>
    <w:p w14:paraId="2F1EB099" w14:textId="658CD8A6" w:rsidR="008036F6" w:rsidRPr="008036F6" w:rsidRDefault="008036F6" w:rsidP="00947D60">
      <w:pPr>
        <w:pStyle w:val="CMDOutput"/>
      </w:pPr>
      <w:r w:rsidRPr="008036F6">
        <w:t>1it</w:t>
      </w:r>
      <w:r w:rsidR="007545F9">
        <w:t xml:space="preserve"> </w:t>
      </w:r>
      <w:r w:rsidRPr="008036F6">
        <w:t>[00:00,</w:t>
      </w:r>
      <w:r w:rsidR="007545F9">
        <w:t xml:space="preserve"> </w:t>
      </w:r>
      <w:r w:rsidRPr="008036F6">
        <w:t>579.32it/s]</w:t>
      </w:r>
    </w:p>
    <w:p w14:paraId="47699A59" w14:textId="77777777" w:rsidR="008036F6" w:rsidRPr="008036F6" w:rsidRDefault="008036F6" w:rsidP="00947D60">
      <w:pPr>
        <w:pStyle w:val="CMDOutput"/>
      </w:pPr>
      <w:r w:rsidRPr="008036F6">
        <w:t>+==============================================================================+</w:t>
      </w:r>
    </w:p>
    <w:p w14:paraId="39532E16" w14:textId="45F1FE86" w:rsidR="008036F6" w:rsidRPr="008036F6" w:rsidRDefault="008036F6" w:rsidP="00947D60">
      <w:pPr>
        <w:pStyle w:val="CMDOutput"/>
      </w:pPr>
      <w:r w:rsidRPr="008036F6">
        <w:t>|</w:t>
      </w:r>
      <w:r w:rsidR="007545F9">
        <w:t xml:space="preserve"> </w:t>
      </w:r>
      <w:r w:rsidRPr="008036F6">
        <w:t>Genie</w:t>
      </w:r>
      <w:r w:rsidR="007545F9">
        <w:t xml:space="preserve"> </w:t>
      </w:r>
      <w:r w:rsidRPr="008036F6">
        <w:t>Diff</w:t>
      </w:r>
      <w:r w:rsidR="007545F9">
        <w:t xml:space="preserve"> </w:t>
      </w:r>
      <w:r w:rsidRPr="008036F6">
        <w:t>Summary</w:t>
      </w:r>
      <w:r w:rsidR="007545F9">
        <w:t xml:space="preserve"> </w:t>
      </w:r>
      <w:r w:rsidRPr="008036F6">
        <w:t>between</w:t>
      </w:r>
      <w:r w:rsidR="007545F9">
        <w:t xml:space="preserve"> </w:t>
      </w:r>
      <w:r w:rsidRPr="008036F6">
        <w:t>directories</w:t>
      </w:r>
      <w:r w:rsidR="007545F9">
        <w:t xml:space="preserve"> </w:t>
      </w:r>
      <w:r w:rsidRPr="008036F6">
        <w:t>verify-ipv6-1/</w:t>
      </w:r>
      <w:r w:rsidR="007545F9">
        <w:t xml:space="preserve"> </w:t>
      </w:r>
      <w:r w:rsidRPr="008036F6">
        <w:t>and</w:t>
      </w:r>
      <w:r w:rsidR="007545F9">
        <w:t xml:space="preserve"> </w:t>
      </w:r>
      <w:r w:rsidRPr="008036F6">
        <w:t>verify-ipv6-2/</w:t>
      </w:r>
      <w:r w:rsidR="007545F9">
        <w:t xml:space="preserve">     </w:t>
      </w:r>
      <w:r w:rsidRPr="008036F6">
        <w:t>|</w:t>
      </w:r>
    </w:p>
    <w:p w14:paraId="471BCF18" w14:textId="77777777" w:rsidR="008036F6" w:rsidRPr="008036F6" w:rsidRDefault="008036F6" w:rsidP="00947D60">
      <w:pPr>
        <w:pStyle w:val="CMDOutput"/>
      </w:pPr>
      <w:r w:rsidRPr="008036F6">
        <w:t>+==============================================================================+</w:t>
      </w:r>
    </w:p>
    <w:p w14:paraId="10E4A20A" w14:textId="045564F2" w:rsidR="008036F6" w:rsidRPr="008036F6" w:rsidRDefault="008036F6" w:rsidP="00947D60">
      <w:pPr>
        <w:pStyle w:val="CMDOutput"/>
      </w:pPr>
      <w:r w:rsidRPr="008036F6">
        <w:t>|</w:t>
      </w:r>
      <w:r w:rsidR="007545F9">
        <w:t xml:space="preserve">  </w:t>
      </w:r>
      <w:r w:rsidRPr="008036F6">
        <w:t>File:</w:t>
      </w:r>
      <w:r w:rsidR="007545F9">
        <w:t xml:space="preserve"> </w:t>
      </w:r>
      <w:r w:rsidRPr="008036F6">
        <w:t>CSR1kv_show-ipv6-interface-gig-1_parsed.txt</w:t>
      </w:r>
      <w:r w:rsidR="007545F9">
        <w:t xml:space="preserve">                           </w:t>
      </w:r>
      <w:r w:rsidRPr="008036F6">
        <w:t>|</w:t>
      </w:r>
    </w:p>
    <w:p w14:paraId="2E2916B3" w14:textId="04DFB13D" w:rsidR="008036F6" w:rsidRPr="008036F6" w:rsidRDefault="008036F6" w:rsidP="00947D60">
      <w:pPr>
        <w:pStyle w:val="CMDOutput"/>
      </w:pPr>
      <w:r w:rsidRPr="008036F6">
        <w:t>|</w:t>
      </w:r>
      <w:r w:rsidR="007545F9">
        <w:t xml:space="preserve">   </w:t>
      </w:r>
      <w:r w:rsidRPr="008036F6">
        <w:t>-</w:t>
      </w:r>
      <w:r w:rsidR="007545F9">
        <w:t xml:space="preserve"> </w:t>
      </w:r>
      <w:r w:rsidRPr="008036F6">
        <w:rPr>
          <w:highlight w:val="yellow"/>
        </w:rPr>
        <w:t>Diff</w:t>
      </w:r>
      <w:r w:rsidR="007545F9">
        <w:rPr>
          <w:highlight w:val="yellow"/>
        </w:rPr>
        <w:t xml:space="preserve"> </w:t>
      </w:r>
      <w:r w:rsidRPr="008036F6">
        <w:rPr>
          <w:highlight w:val="yellow"/>
        </w:rPr>
        <w:t>can</w:t>
      </w:r>
      <w:r w:rsidR="007545F9">
        <w:rPr>
          <w:highlight w:val="yellow"/>
        </w:rPr>
        <w:t xml:space="preserve"> </w:t>
      </w:r>
      <w:r w:rsidRPr="008036F6">
        <w:rPr>
          <w:highlight w:val="yellow"/>
        </w:rPr>
        <w:t>be</w:t>
      </w:r>
      <w:r w:rsidR="007545F9">
        <w:rPr>
          <w:highlight w:val="yellow"/>
        </w:rPr>
        <w:t xml:space="preserve"> </w:t>
      </w:r>
      <w:r w:rsidRPr="008036F6">
        <w:rPr>
          <w:highlight w:val="yellow"/>
        </w:rPr>
        <w:t>found</w:t>
      </w:r>
      <w:r w:rsidR="007545F9">
        <w:rPr>
          <w:highlight w:val="yellow"/>
        </w:rPr>
        <w:t xml:space="preserve"> </w:t>
      </w:r>
      <w:r w:rsidRPr="008036F6">
        <w:rPr>
          <w:highlight w:val="yellow"/>
        </w:rPr>
        <w:t>at</w:t>
      </w:r>
      <w:r w:rsidR="007545F9">
        <w:rPr>
          <w:highlight w:val="yellow"/>
        </w:rPr>
        <w:t xml:space="preserve"> </w:t>
      </w:r>
      <w:r w:rsidRPr="008036F6">
        <w:rPr>
          <w:highlight w:val="yellow"/>
        </w:rPr>
        <w:t>./diff_CSR1kv_show-ipv6-interface-gig-1_parsed.txt</w:t>
      </w:r>
      <w:r w:rsidR="007545F9">
        <w:t xml:space="preserve">  </w:t>
      </w:r>
      <w:r w:rsidRPr="008036F6">
        <w:t>|</w:t>
      </w:r>
    </w:p>
    <w:p w14:paraId="59D675DD" w14:textId="3F80F9CE" w:rsidR="008036F6" w:rsidRPr="008036F6" w:rsidRDefault="008036F6" w:rsidP="00947D60">
      <w:pPr>
        <w:pStyle w:val="CMDOutput"/>
      </w:pPr>
      <w:r w:rsidRPr="008036F6">
        <w:t>|------------------------------------------------------------------------------|</w:t>
      </w:r>
    </w:p>
    <w:p w14:paraId="760CD5A8" w14:textId="24426894" w:rsidR="008036F6" w:rsidRPr="008036F6" w:rsidRDefault="008036F6" w:rsidP="008036F6">
      <w:pPr>
        <w:pStyle w:val="CMD"/>
      </w:pPr>
      <w:r w:rsidRPr="008036F6">
        <w:t>(csr1kv)</w:t>
      </w:r>
      <w:r w:rsidR="007545F9">
        <w:t xml:space="preserve"> </w:t>
      </w:r>
      <w:proofErr w:type="spellStart"/>
      <w:r w:rsidRPr="008036F6">
        <w:t>devasc@labvm</w:t>
      </w:r>
      <w:proofErr w:type="spellEnd"/>
      <w:r w:rsidRPr="008036F6">
        <w:t>:~/labs/</w:t>
      </w:r>
      <w:proofErr w:type="spellStart"/>
      <w:r w:rsidRPr="008036F6">
        <w:t>devnet-src</w:t>
      </w:r>
      <w:proofErr w:type="spellEnd"/>
      <w:r w:rsidRPr="008036F6">
        <w:t>/</w:t>
      </w:r>
      <w:proofErr w:type="spellStart"/>
      <w:r w:rsidRPr="008036F6">
        <w:t>pyats</w:t>
      </w:r>
      <w:proofErr w:type="spellEnd"/>
      <w:r w:rsidRPr="008036F6">
        <w:t>/csr1kv$</w:t>
      </w:r>
      <w:r w:rsidR="007545F9">
        <w:t xml:space="preserve"> </w:t>
      </w:r>
    </w:p>
    <w:p w14:paraId="65FA759C" w14:textId="361B8492" w:rsidR="00D815B9" w:rsidRPr="00DB3D4A" w:rsidRDefault="00560F1F" w:rsidP="00D815B9">
      <w:pPr>
        <w:pStyle w:val="SubStepAlpha"/>
      </w:pPr>
      <w:r>
        <w:t>Use</w:t>
      </w:r>
      <w:r w:rsidR="007545F9">
        <w:t xml:space="preserve"> </w:t>
      </w:r>
      <w:r w:rsidRPr="00914481">
        <w:rPr>
          <w:b/>
          <w:bCs/>
        </w:rPr>
        <w:t>cat</w:t>
      </w:r>
      <w:r w:rsidR="007545F9">
        <w:t xml:space="preserve"> </w:t>
      </w:r>
      <w:r>
        <w:t>to</w:t>
      </w:r>
      <w:r w:rsidR="007545F9">
        <w:t xml:space="preserve"> </w:t>
      </w:r>
      <w:r>
        <w:t>view</w:t>
      </w:r>
      <w:r w:rsidR="007545F9">
        <w:t xml:space="preserve"> </w:t>
      </w:r>
      <w:r>
        <w:t>the</w:t>
      </w:r>
      <w:r w:rsidR="007545F9">
        <w:t xml:space="preserve"> </w:t>
      </w:r>
      <w:r>
        <w:t>contents</w:t>
      </w:r>
      <w:r w:rsidR="007545F9">
        <w:t xml:space="preserve"> </w:t>
      </w:r>
      <w:r>
        <w:t>of</w:t>
      </w:r>
      <w:r w:rsidR="007545F9">
        <w:t xml:space="preserve"> </w:t>
      </w:r>
      <w:r>
        <w:t>the</w:t>
      </w:r>
      <w:r w:rsidR="007545F9">
        <w:t xml:space="preserve"> </w:t>
      </w:r>
      <w:r>
        <w:t>file</w:t>
      </w:r>
      <w:r w:rsidR="007545F9">
        <w:t xml:space="preserve"> </w:t>
      </w:r>
      <w:r>
        <w:t>with</w:t>
      </w:r>
      <w:r w:rsidR="007545F9">
        <w:t xml:space="preserve"> </w:t>
      </w:r>
      <w:r>
        <w:t>the</w:t>
      </w:r>
      <w:r w:rsidR="007545F9">
        <w:t xml:space="preserve"> </w:t>
      </w:r>
      <w:r>
        <w:t>differences</w:t>
      </w:r>
      <w:r w:rsidRPr="002D5853">
        <w:t>.</w:t>
      </w:r>
      <w:r w:rsidR="007545F9">
        <w:t xml:space="preserve"> </w:t>
      </w:r>
      <w:r>
        <w:t>The</w:t>
      </w:r>
      <w:r w:rsidR="007545F9">
        <w:t xml:space="preserve"> </w:t>
      </w:r>
      <w:r>
        <w:t>plus</w:t>
      </w:r>
      <w:r w:rsidR="007545F9">
        <w:t xml:space="preserve"> </w:t>
      </w:r>
      <w:r>
        <w:t>"+"</w:t>
      </w:r>
      <w:r w:rsidR="007545F9">
        <w:t xml:space="preserve"> </w:t>
      </w:r>
      <w:r>
        <w:t>sign</w:t>
      </w:r>
      <w:r w:rsidR="007545F9">
        <w:t xml:space="preserve"> </w:t>
      </w:r>
      <w:r>
        <w:t>indicated</w:t>
      </w:r>
      <w:r w:rsidR="007545F9">
        <w:t xml:space="preserve"> </w:t>
      </w:r>
      <w:r>
        <w:t>additions</w:t>
      </w:r>
      <w:r w:rsidR="007545F9">
        <w:t xml:space="preserve"> </w:t>
      </w:r>
      <w:r>
        <w:t>and</w:t>
      </w:r>
      <w:r w:rsidR="007545F9">
        <w:t xml:space="preserve"> </w:t>
      </w:r>
      <w:r>
        <w:t>the</w:t>
      </w:r>
      <w:r w:rsidR="007545F9">
        <w:t xml:space="preserve"> </w:t>
      </w:r>
      <w:r>
        <w:t>minus</w:t>
      </w:r>
      <w:r w:rsidR="007545F9">
        <w:t xml:space="preserve"> </w:t>
      </w:r>
      <w:r>
        <w:t>"-"</w:t>
      </w:r>
      <w:r w:rsidR="007545F9">
        <w:t xml:space="preserve"> </w:t>
      </w:r>
      <w:r>
        <w:t>sign</w:t>
      </w:r>
      <w:r w:rsidR="007545F9">
        <w:t xml:space="preserve"> </w:t>
      </w:r>
      <w:r>
        <w:t>indicates</w:t>
      </w:r>
      <w:r w:rsidR="007545F9">
        <w:t xml:space="preserve"> </w:t>
      </w:r>
      <w:r>
        <w:t>what</w:t>
      </w:r>
      <w:r w:rsidR="007545F9">
        <w:t xml:space="preserve"> </w:t>
      </w:r>
      <w:r>
        <w:t>was</w:t>
      </w:r>
      <w:r w:rsidR="007545F9">
        <w:t xml:space="preserve"> </w:t>
      </w:r>
      <w:r>
        <w:t>removed.</w:t>
      </w:r>
    </w:p>
    <w:p w14:paraId="2B80F366" w14:textId="4AE29377" w:rsidR="00560F1F" w:rsidRPr="00560F1F" w:rsidRDefault="00560F1F" w:rsidP="00560F1F">
      <w:pPr>
        <w:pStyle w:val="CMD"/>
      </w:pPr>
      <w:r w:rsidRPr="00560F1F">
        <w:lastRenderedPageBreak/>
        <w:t>(csr1kv)</w:t>
      </w:r>
      <w:r w:rsidR="007545F9">
        <w:t xml:space="preserve"> </w:t>
      </w:r>
      <w:proofErr w:type="spellStart"/>
      <w:r w:rsidRPr="00560F1F">
        <w:t>devasc@labvm</w:t>
      </w:r>
      <w:proofErr w:type="spellEnd"/>
      <w:r w:rsidRPr="00560F1F">
        <w:t>:~/labs/</w:t>
      </w:r>
      <w:proofErr w:type="spellStart"/>
      <w:r w:rsidRPr="00560F1F">
        <w:t>devnet-src</w:t>
      </w:r>
      <w:proofErr w:type="spellEnd"/>
      <w:r w:rsidRPr="00560F1F">
        <w:t>/</w:t>
      </w:r>
      <w:proofErr w:type="spellStart"/>
      <w:r w:rsidRPr="00560F1F">
        <w:t>pyats</w:t>
      </w:r>
      <w:proofErr w:type="spellEnd"/>
      <w:r w:rsidRPr="00560F1F">
        <w:t>/csr1kv$</w:t>
      </w:r>
      <w:r w:rsidR="007545F9">
        <w:t xml:space="preserve"> </w:t>
      </w:r>
      <w:r w:rsidRPr="00560F1F">
        <w:rPr>
          <w:b/>
          <w:bCs/>
        </w:rPr>
        <w:t>cat</w:t>
      </w:r>
      <w:r w:rsidR="007545F9">
        <w:rPr>
          <w:b/>
          <w:bCs/>
        </w:rPr>
        <w:t xml:space="preserve"> </w:t>
      </w:r>
      <w:r w:rsidRPr="00560F1F">
        <w:rPr>
          <w:b/>
          <w:bCs/>
        </w:rPr>
        <w:t>./diff_CSR1kv_show-ipv6-interface-gig-1_parsed.txt</w:t>
      </w:r>
    </w:p>
    <w:p w14:paraId="0D065A3D" w14:textId="714020DB" w:rsidR="00560F1F" w:rsidRPr="00560F1F" w:rsidRDefault="00560F1F" w:rsidP="00947D60">
      <w:pPr>
        <w:pStyle w:val="CMDOutput"/>
      </w:pPr>
      <w:r w:rsidRPr="00560F1F">
        <w:t>---</w:t>
      </w:r>
      <w:r w:rsidR="007545F9">
        <w:t xml:space="preserve"> </w:t>
      </w:r>
      <w:r w:rsidRPr="00560F1F">
        <w:t>verify-ipv6-1/CSR1kv_show-ipv6-interface-gig-1_parsed.txt</w:t>
      </w:r>
    </w:p>
    <w:p w14:paraId="47C082E4" w14:textId="44396F97" w:rsidR="00560F1F" w:rsidRPr="00560F1F" w:rsidRDefault="00560F1F" w:rsidP="00947D60">
      <w:pPr>
        <w:pStyle w:val="CMDOutput"/>
      </w:pPr>
      <w:r w:rsidRPr="00560F1F">
        <w:t>+++</w:t>
      </w:r>
      <w:r w:rsidR="007545F9">
        <w:t xml:space="preserve"> </w:t>
      </w:r>
      <w:r w:rsidRPr="00560F1F">
        <w:t>verify-ipv6-2/CSR1kv_show-ipv6-interface-gig-1_parsed.txt</w:t>
      </w:r>
    </w:p>
    <w:p w14:paraId="3F6A4F87" w14:textId="6A7ABB69" w:rsidR="00560F1F" w:rsidRPr="00560F1F" w:rsidRDefault="007545F9" w:rsidP="00947D60">
      <w:pPr>
        <w:pStyle w:val="CMDOutput"/>
      </w:pPr>
      <w:r>
        <w:t xml:space="preserve"> </w:t>
      </w:r>
      <w:r w:rsidR="00560F1F" w:rsidRPr="00560F1F">
        <w:t>GigabitEthernet1:</w:t>
      </w:r>
    </w:p>
    <w:p w14:paraId="6C79BAB1" w14:textId="70CD8A4F" w:rsidR="00560F1F" w:rsidRPr="00560F1F" w:rsidRDefault="007545F9" w:rsidP="00947D60">
      <w:pPr>
        <w:pStyle w:val="CMDOutput"/>
      </w:pPr>
      <w:r>
        <w:t xml:space="preserve">  </w:t>
      </w:r>
      <w:r w:rsidR="00560F1F" w:rsidRPr="00560F1F">
        <w:t>ipv6:</w:t>
      </w:r>
    </w:p>
    <w:p w14:paraId="14FC118A" w14:textId="215A01B5" w:rsidR="00560F1F" w:rsidRPr="00560F1F" w:rsidRDefault="00560F1F" w:rsidP="00947D60">
      <w:pPr>
        <w:pStyle w:val="CMDOutput"/>
      </w:pPr>
      <w:r w:rsidRPr="00560F1F">
        <w:rPr>
          <w:highlight w:val="yellow"/>
        </w:rPr>
        <w:t>+</w:t>
      </w:r>
      <w:r w:rsidR="007545F9">
        <w:rPr>
          <w:highlight w:val="yellow"/>
        </w:rPr>
        <w:t xml:space="preserve">  </w:t>
      </w:r>
      <w:r w:rsidRPr="00560F1F">
        <w:rPr>
          <w:highlight w:val="yellow"/>
        </w:rPr>
        <w:t>FE80::56:1:</w:t>
      </w:r>
      <w:r w:rsidR="007545F9">
        <w:t xml:space="preserve"> </w:t>
      </w:r>
    </w:p>
    <w:p w14:paraId="25398AB7" w14:textId="3461D02F" w:rsidR="00560F1F" w:rsidRPr="00560F1F" w:rsidRDefault="00560F1F" w:rsidP="00947D60">
      <w:pPr>
        <w:pStyle w:val="CMDOutput"/>
      </w:pPr>
      <w:r w:rsidRPr="00560F1F">
        <w:t>+</w:t>
      </w:r>
      <w:r w:rsidR="007545F9">
        <w:t xml:space="preserve">   </w:t>
      </w:r>
      <w:proofErr w:type="spellStart"/>
      <w:r w:rsidRPr="00560F1F">
        <w:t>ip</w:t>
      </w:r>
      <w:proofErr w:type="spellEnd"/>
      <w:r w:rsidRPr="00560F1F">
        <w:t>:</w:t>
      </w:r>
      <w:r w:rsidR="007545F9">
        <w:t xml:space="preserve"> </w:t>
      </w:r>
      <w:r w:rsidRPr="00560F1F">
        <w:t>FE80::56:1</w:t>
      </w:r>
    </w:p>
    <w:p w14:paraId="2B8B4F12" w14:textId="451D9EA4" w:rsidR="00560F1F" w:rsidRPr="00560F1F" w:rsidRDefault="00560F1F" w:rsidP="00947D60">
      <w:pPr>
        <w:pStyle w:val="CMDOutput"/>
      </w:pPr>
      <w:r w:rsidRPr="00560F1F">
        <w:t>+</w:t>
      </w:r>
      <w:r w:rsidR="007545F9">
        <w:t xml:space="preserve">   </w:t>
      </w:r>
      <w:r w:rsidRPr="00560F1F">
        <w:t>origin:</w:t>
      </w:r>
      <w:r w:rsidR="007545F9">
        <w:t xml:space="preserve"> </w:t>
      </w:r>
      <w:proofErr w:type="spellStart"/>
      <w:r w:rsidRPr="00560F1F">
        <w:t>link_layer</w:t>
      </w:r>
      <w:proofErr w:type="spellEnd"/>
    </w:p>
    <w:p w14:paraId="1A652F0C" w14:textId="060FA6E8" w:rsidR="00560F1F" w:rsidRPr="00560F1F" w:rsidRDefault="00560F1F" w:rsidP="00947D60">
      <w:pPr>
        <w:pStyle w:val="CMDOutput"/>
      </w:pPr>
      <w:r w:rsidRPr="00560F1F">
        <w:t>+</w:t>
      </w:r>
      <w:r w:rsidR="007545F9">
        <w:t xml:space="preserve">   </w:t>
      </w:r>
      <w:r w:rsidRPr="00560F1F">
        <w:t>status:</w:t>
      </w:r>
      <w:r w:rsidR="007545F9">
        <w:t xml:space="preserve"> </w:t>
      </w:r>
      <w:r w:rsidRPr="00560F1F">
        <w:t>valid</w:t>
      </w:r>
    </w:p>
    <w:p w14:paraId="36CA9A1B" w14:textId="75A59330" w:rsidR="00560F1F" w:rsidRPr="00560F1F" w:rsidRDefault="00560F1F" w:rsidP="00947D60">
      <w:pPr>
        <w:pStyle w:val="CMDOutput"/>
      </w:pPr>
      <w:r w:rsidRPr="00560F1F">
        <w:rPr>
          <w:highlight w:val="yellow"/>
        </w:rPr>
        <w:t>-</w:t>
      </w:r>
      <w:r w:rsidR="007545F9">
        <w:rPr>
          <w:highlight w:val="yellow"/>
        </w:rPr>
        <w:t xml:space="preserve">  </w:t>
      </w:r>
      <w:r w:rsidRPr="00560F1F">
        <w:rPr>
          <w:highlight w:val="yellow"/>
        </w:rPr>
        <w:t>FE80::A00:27FF:FE73:D79F:</w:t>
      </w:r>
      <w:r w:rsidR="007545F9">
        <w:t xml:space="preserve"> </w:t>
      </w:r>
    </w:p>
    <w:p w14:paraId="1586C0DF" w14:textId="42E2CE2D" w:rsidR="00560F1F" w:rsidRPr="00560F1F" w:rsidRDefault="00560F1F" w:rsidP="00947D60">
      <w:pPr>
        <w:pStyle w:val="CMDOutput"/>
      </w:pPr>
      <w:r w:rsidRPr="00560F1F">
        <w:t>-</w:t>
      </w:r>
      <w:r w:rsidR="007545F9">
        <w:t xml:space="preserve">   </w:t>
      </w:r>
      <w:proofErr w:type="spellStart"/>
      <w:r w:rsidRPr="00560F1F">
        <w:t>ip</w:t>
      </w:r>
      <w:proofErr w:type="spellEnd"/>
      <w:r w:rsidRPr="00560F1F">
        <w:t>:</w:t>
      </w:r>
      <w:r w:rsidR="007545F9">
        <w:t xml:space="preserve"> </w:t>
      </w:r>
      <w:r w:rsidRPr="00560F1F">
        <w:t>FE80::A00:27FF:FE73:D79F</w:t>
      </w:r>
    </w:p>
    <w:p w14:paraId="6DA1F44A" w14:textId="58563054" w:rsidR="00560F1F" w:rsidRPr="00560F1F" w:rsidRDefault="00560F1F" w:rsidP="00947D60">
      <w:pPr>
        <w:pStyle w:val="CMDOutput"/>
      </w:pPr>
      <w:r w:rsidRPr="00560F1F">
        <w:t>-</w:t>
      </w:r>
      <w:r w:rsidR="007545F9">
        <w:t xml:space="preserve">   </w:t>
      </w:r>
      <w:r w:rsidRPr="00560F1F">
        <w:t>origin:</w:t>
      </w:r>
      <w:r w:rsidR="007545F9">
        <w:t xml:space="preserve"> </w:t>
      </w:r>
      <w:proofErr w:type="spellStart"/>
      <w:r w:rsidRPr="00560F1F">
        <w:t>link_layer</w:t>
      </w:r>
      <w:proofErr w:type="spellEnd"/>
    </w:p>
    <w:p w14:paraId="7925AD72" w14:textId="57A7043C" w:rsidR="00560F1F" w:rsidRPr="00560F1F" w:rsidRDefault="00560F1F" w:rsidP="00947D60">
      <w:pPr>
        <w:pStyle w:val="CMDOutput"/>
      </w:pPr>
      <w:r w:rsidRPr="00560F1F">
        <w:t>-</w:t>
      </w:r>
      <w:r w:rsidR="007545F9">
        <w:t xml:space="preserve">   </w:t>
      </w:r>
      <w:r w:rsidRPr="00560F1F">
        <w:t>status:</w:t>
      </w:r>
      <w:r w:rsidR="007545F9">
        <w:t xml:space="preserve"> </w:t>
      </w:r>
      <w:r w:rsidRPr="00560F1F">
        <w:t>valid</w:t>
      </w:r>
    </w:p>
    <w:p w14:paraId="357BE447" w14:textId="4BFD7EEC" w:rsidR="00560F1F" w:rsidRPr="00560F1F" w:rsidRDefault="007545F9" w:rsidP="00947D60">
      <w:pPr>
        <w:pStyle w:val="CMDOutput"/>
      </w:pPr>
      <w:r>
        <w:t xml:space="preserve">  </w:t>
      </w:r>
      <w:proofErr w:type="spellStart"/>
      <w:r w:rsidR="00560F1F" w:rsidRPr="00560F1F">
        <w:t>joined_group_addresses</w:t>
      </w:r>
      <w:proofErr w:type="spellEnd"/>
      <w:r w:rsidR="00560F1F" w:rsidRPr="00560F1F">
        <w:t>:</w:t>
      </w:r>
    </w:p>
    <w:p w14:paraId="6CF146FD" w14:textId="6453E8D1" w:rsidR="00560F1F" w:rsidRPr="00560F1F" w:rsidRDefault="00560F1F" w:rsidP="00947D60">
      <w:pPr>
        <w:pStyle w:val="CMDOutput"/>
      </w:pPr>
      <w:r w:rsidRPr="00560F1F">
        <w:t>-</w:t>
      </w:r>
      <w:r w:rsidR="007545F9">
        <w:t xml:space="preserve">  </w:t>
      </w:r>
      <w:r w:rsidRPr="00560F1F">
        <w:t>index[2]:</w:t>
      </w:r>
      <w:r w:rsidR="007545F9">
        <w:t xml:space="preserve"> </w:t>
      </w:r>
      <w:r w:rsidRPr="00560F1F">
        <w:t>FF02::1:FF73:D79F</w:t>
      </w:r>
    </w:p>
    <w:p w14:paraId="2723CA24" w14:textId="41F8B149" w:rsidR="00914481" w:rsidRDefault="00560F1F" w:rsidP="00947D60">
      <w:pPr>
        <w:pStyle w:val="CMDOutput"/>
      </w:pPr>
      <w:r w:rsidRPr="00560F1F">
        <w:t>+</w:t>
      </w:r>
      <w:r w:rsidR="007545F9">
        <w:t xml:space="preserve">  </w:t>
      </w:r>
      <w:r w:rsidRPr="00560F1F">
        <w:t>index[2]:</w:t>
      </w:r>
      <w:r w:rsidR="007545F9">
        <w:t xml:space="preserve"> </w:t>
      </w:r>
      <w:r w:rsidRPr="00560F1F">
        <w:t>FF02::1:FF56:1</w:t>
      </w:r>
    </w:p>
    <w:p w14:paraId="6F618298" w14:textId="7299199E" w:rsidR="00560F1F" w:rsidRDefault="00560F1F" w:rsidP="00560F1F">
      <w:pPr>
        <w:pStyle w:val="CMD"/>
      </w:pPr>
      <w:r w:rsidRPr="00560F1F">
        <w:t>(csr1kv)</w:t>
      </w:r>
      <w:r w:rsidR="007545F9">
        <w:t xml:space="preserve"> </w:t>
      </w:r>
      <w:proofErr w:type="spellStart"/>
      <w:r w:rsidRPr="00560F1F">
        <w:t>devasc@labvm</w:t>
      </w:r>
      <w:proofErr w:type="spellEnd"/>
      <w:r w:rsidRPr="00560F1F">
        <w:t>:~/labs/</w:t>
      </w:r>
      <w:proofErr w:type="spellStart"/>
      <w:r w:rsidRPr="00560F1F">
        <w:t>devnet-src</w:t>
      </w:r>
      <w:proofErr w:type="spellEnd"/>
      <w:r w:rsidRPr="00560F1F">
        <w:t>/</w:t>
      </w:r>
      <w:proofErr w:type="spellStart"/>
      <w:r w:rsidRPr="00560F1F">
        <w:t>pyats</w:t>
      </w:r>
      <w:proofErr w:type="spellEnd"/>
      <w:r w:rsidRPr="00560F1F">
        <w:t>/csr1kv$</w:t>
      </w:r>
    </w:p>
    <w:p w14:paraId="7678B5C9" w14:textId="0239C8D0" w:rsidR="00D33EE7" w:rsidRDefault="00D33EE7" w:rsidP="00D33EE7">
      <w:pPr>
        <w:pStyle w:val="Heading2"/>
      </w:pPr>
      <w:r>
        <w:t xml:space="preserve">Lab Cleanup and Further </w:t>
      </w:r>
      <w:r w:rsidR="007C54E7">
        <w:t>Investigation</w:t>
      </w:r>
    </w:p>
    <w:p w14:paraId="0A59F2BA" w14:textId="24A2F394" w:rsidR="00D33EE7" w:rsidRPr="00D33EE7" w:rsidRDefault="00D33EE7" w:rsidP="00D33EE7">
      <w:pPr>
        <w:pStyle w:val="BodyTextL25"/>
      </w:pPr>
      <w:r>
        <w:t xml:space="preserve">In this Part, </w:t>
      </w:r>
      <w:r w:rsidR="00562A39">
        <w:t xml:space="preserve">you </w:t>
      </w:r>
      <w:r>
        <w:t xml:space="preserve">will deactivate your Python </w:t>
      </w:r>
      <w:proofErr w:type="spellStart"/>
      <w:r>
        <w:t>venv</w:t>
      </w:r>
      <w:proofErr w:type="spellEnd"/>
      <w:r>
        <w:t xml:space="preserve"> and </w:t>
      </w:r>
      <w:r w:rsidR="007C54E7">
        <w:t>investigate</w:t>
      </w:r>
      <w:r>
        <w:t xml:space="preserve"> other Genie use cases.</w:t>
      </w:r>
    </w:p>
    <w:p w14:paraId="63DDA8B2" w14:textId="6FE38E5E" w:rsidR="00F22756" w:rsidRDefault="00F22756" w:rsidP="00F22756">
      <w:pPr>
        <w:pStyle w:val="Heading3"/>
      </w:pPr>
      <w:r>
        <w:t>Deactivate</w:t>
      </w:r>
      <w:r w:rsidR="007545F9">
        <w:t xml:space="preserve"> </w:t>
      </w:r>
      <w:r>
        <w:t>your</w:t>
      </w:r>
      <w:r w:rsidR="007545F9">
        <w:t xml:space="preserve"> </w:t>
      </w:r>
      <w:r>
        <w:t>Python</w:t>
      </w:r>
      <w:r w:rsidR="007545F9">
        <w:t xml:space="preserve"> </w:t>
      </w:r>
      <w:r>
        <w:t>virtual</w:t>
      </w:r>
      <w:r w:rsidR="007545F9">
        <w:t xml:space="preserve"> </w:t>
      </w:r>
      <w:r>
        <w:t>environment.</w:t>
      </w:r>
    </w:p>
    <w:p w14:paraId="3F33DCB9" w14:textId="4888A31F" w:rsidR="00F22756" w:rsidRPr="00DB3D4A" w:rsidRDefault="00F22756" w:rsidP="00D33EE7">
      <w:pPr>
        <w:pStyle w:val="BodyTextL25"/>
      </w:pPr>
      <w:r>
        <w:t>When</w:t>
      </w:r>
      <w:r w:rsidR="007545F9">
        <w:t xml:space="preserve"> </w:t>
      </w:r>
      <w:r>
        <w:t>you</w:t>
      </w:r>
      <w:r w:rsidR="007545F9">
        <w:t xml:space="preserve"> </w:t>
      </w:r>
      <w:r>
        <w:t>have</w:t>
      </w:r>
      <w:r w:rsidR="007545F9">
        <w:t xml:space="preserve"> </w:t>
      </w:r>
      <w:r>
        <w:t>completed</w:t>
      </w:r>
      <w:r w:rsidR="007545F9">
        <w:t xml:space="preserve"> </w:t>
      </w:r>
      <w:r>
        <w:t>this</w:t>
      </w:r>
      <w:r w:rsidR="007545F9">
        <w:t xml:space="preserve"> </w:t>
      </w:r>
      <w:r>
        <w:t>lab,</w:t>
      </w:r>
      <w:r w:rsidR="007545F9">
        <w:t xml:space="preserve"> </w:t>
      </w:r>
      <w:r>
        <w:t>you</w:t>
      </w:r>
      <w:r w:rsidR="007545F9">
        <w:t xml:space="preserve"> </w:t>
      </w:r>
      <w:r>
        <w:t>can</w:t>
      </w:r>
      <w:r w:rsidR="007545F9">
        <w:t xml:space="preserve"> </w:t>
      </w:r>
      <w:r>
        <w:t>deactivate</w:t>
      </w:r>
      <w:r w:rsidR="007545F9">
        <w:t xml:space="preserve"> </w:t>
      </w:r>
      <w:r>
        <w:t>your</w:t>
      </w:r>
      <w:r w:rsidR="007545F9">
        <w:t xml:space="preserve"> </w:t>
      </w:r>
      <w:r>
        <w:t>Python</w:t>
      </w:r>
      <w:r w:rsidR="007545F9">
        <w:t xml:space="preserve"> </w:t>
      </w:r>
      <w:r>
        <w:t>virtual</w:t>
      </w:r>
      <w:r w:rsidR="007545F9">
        <w:t xml:space="preserve"> </w:t>
      </w:r>
      <w:r>
        <w:t>environment</w:t>
      </w:r>
      <w:r w:rsidR="007545F9">
        <w:t xml:space="preserve"> </w:t>
      </w:r>
      <w:r>
        <w:t>using</w:t>
      </w:r>
      <w:r w:rsidR="007545F9">
        <w:t xml:space="preserve"> </w:t>
      </w:r>
      <w:r>
        <w:t>the</w:t>
      </w:r>
      <w:r w:rsidR="007545F9">
        <w:t xml:space="preserve"> </w:t>
      </w:r>
      <w:r w:rsidRPr="00F22756">
        <w:rPr>
          <w:b/>
          <w:bCs/>
        </w:rPr>
        <w:t>deactivate</w:t>
      </w:r>
      <w:r w:rsidR="007545F9">
        <w:t xml:space="preserve"> </w:t>
      </w:r>
      <w:r>
        <w:t>command.</w:t>
      </w:r>
      <w:r w:rsidR="007545F9">
        <w:t xml:space="preserve"> </w:t>
      </w:r>
      <w:r>
        <w:t>Notice</w:t>
      </w:r>
      <w:r w:rsidR="007545F9">
        <w:t xml:space="preserve"> </w:t>
      </w:r>
      <w:r>
        <w:t>that</w:t>
      </w:r>
      <w:r w:rsidR="007545F9">
        <w:t xml:space="preserve"> </w:t>
      </w:r>
      <w:r>
        <w:t>your</w:t>
      </w:r>
      <w:r w:rsidR="007545F9">
        <w:t xml:space="preserve"> </w:t>
      </w:r>
      <w:r>
        <w:t>prompt</w:t>
      </w:r>
      <w:r w:rsidR="007545F9">
        <w:t xml:space="preserve"> </w:t>
      </w:r>
      <w:r w:rsidR="00562A39">
        <w:t xml:space="preserve">is </w:t>
      </w:r>
      <w:r>
        <w:t>no</w:t>
      </w:r>
      <w:r w:rsidR="007545F9">
        <w:t xml:space="preserve"> </w:t>
      </w:r>
      <w:r>
        <w:t>longer</w:t>
      </w:r>
      <w:r w:rsidR="007545F9">
        <w:t xml:space="preserve"> </w:t>
      </w:r>
      <w:r>
        <w:t>preceded</w:t>
      </w:r>
      <w:r w:rsidR="007545F9">
        <w:t xml:space="preserve"> </w:t>
      </w:r>
      <w:r w:rsidR="00562A39">
        <w:t>by</w:t>
      </w:r>
      <w:r w:rsidR="007545F9">
        <w:t xml:space="preserve"> </w:t>
      </w:r>
      <w:r>
        <w:t>"(csr1kv)".</w:t>
      </w:r>
      <w:r w:rsidR="007545F9">
        <w:t xml:space="preserve"> </w:t>
      </w:r>
    </w:p>
    <w:p w14:paraId="6C93CD81" w14:textId="7A9C9A4E" w:rsidR="00F22756" w:rsidRPr="00F22756" w:rsidRDefault="00F22756" w:rsidP="00F22756">
      <w:pPr>
        <w:pStyle w:val="CMD"/>
      </w:pPr>
      <w:r w:rsidRPr="00F22756">
        <w:t>(csr1kv)</w:t>
      </w:r>
      <w:r w:rsidR="007545F9">
        <w:t xml:space="preserve"> </w:t>
      </w:r>
      <w:proofErr w:type="spellStart"/>
      <w:r w:rsidRPr="00F22756">
        <w:t>devasc@labvm</w:t>
      </w:r>
      <w:proofErr w:type="spellEnd"/>
      <w:r w:rsidRPr="00F22756">
        <w:t>:~/labs/</w:t>
      </w:r>
      <w:proofErr w:type="spellStart"/>
      <w:r w:rsidRPr="00F22756">
        <w:t>devnet-src</w:t>
      </w:r>
      <w:proofErr w:type="spellEnd"/>
      <w:r w:rsidRPr="00F22756">
        <w:t>/</w:t>
      </w:r>
      <w:proofErr w:type="spellStart"/>
      <w:r w:rsidRPr="00F22756">
        <w:t>pyats</w:t>
      </w:r>
      <w:proofErr w:type="spellEnd"/>
      <w:r w:rsidRPr="00F22756">
        <w:t>/csr1kv$</w:t>
      </w:r>
      <w:r w:rsidR="007545F9">
        <w:t xml:space="preserve"> </w:t>
      </w:r>
      <w:r w:rsidRPr="00F22756">
        <w:rPr>
          <w:b/>
          <w:bCs/>
        </w:rPr>
        <w:t>deactivate</w:t>
      </w:r>
    </w:p>
    <w:p w14:paraId="23944072" w14:textId="44CCC968" w:rsidR="00A065FA" w:rsidRDefault="00F22756" w:rsidP="00D33EE7">
      <w:pPr>
        <w:pStyle w:val="CMD"/>
      </w:pPr>
      <w:proofErr w:type="spellStart"/>
      <w:r w:rsidRPr="00F22756">
        <w:t>devasc@labvm</w:t>
      </w:r>
      <w:proofErr w:type="spellEnd"/>
      <w:r w:rsidRPr="00F22756">
        <w:t>:~/labs/</w:t>
      </w:r>
      <w:proofErr w:type="spellStart"/>
      <w:r w:rsidRPr="00F22756">
        <w:t>devnet-src</w:t>
      </w:r>
      <w:proofErr w:type="spellEnd"/>
      <w:r w:rsidRPr="00F22756">
        <w:t>/</w:t>
      </w:r>
      <w:proofErr w:type="spellStart"/>
      <w:r w:rsidRPr="00F22756">
        <w:t>pyats</w:t>
      </w:r>
      <w:proofErr w:type="spellEnd"/>
      <w:r w:rsidRPr="00F22756">
        <w:t>/csr1kv$</w:t>
      </w:r>
      <w:r w:rsidR="007545F9">
        <w:t xml:space="preserve"> </w:t>
      </w:r>
    </w:p>
    <w:p w14:paraId="178373E2" w14:textId="2E22DA00" w:rsidR="00EB1FCD" w:rsidRDefault="00A929C4" w:rsidP="007A0973">
      <w:pPr>
        <w:pStyle w:val="Heading3"/>
      </w:pPr>
      <w:r>
        <w:t xml:space="preserve">Explore </w:t>
      </w:r>
      <w:r w:rsidR="00112544">
        <w:t>more</w:t>
      </w:r>
      <w:r w:rsidR="007545F9">
        <w:t xml:space="preserve"> </w:t>
      </w:r>
      <w:proofErr w:type="spellStart"/>
      <w:r w:rsidR="00112544">
        <w:t>pyATS</w:t>
      </w:r>
      <w:proofErr w:type="spellEnd"/>
      <w:r w:rsidR="007545F9">
        <w:t xml:space="preserve"> </w:t>
      </w:r>
      <w:r w:rsidR="00112544">
        <w:t>and</w:t>
      </w:r>
      <w:r w:rsidR="007545F9">
        <w:t xml:space="preserve"> </w:t>
      </w:r>
      <w:r w:rsidR="00112544">
        <w:t>Genie</w:t>
      </w:r>
      <w:r w:rsidR="007545F9">
        <w:t xml:space="preserve"> </w:t>
      </w:r>
      <w:r w:rsidR="00112544">
        <w:t>use</w:t>
      </w:r>
      <w:r>
        <w:t xml:space="preserve"> </w:t>
      </w:r>
      <w:r w:rsidR="00112544">
        <w:t>cases</w:t>
      </w:r>
      <w:r w:rsidR="00BA7A29">
        <w:t>.</w:t>
      </w:r>
    </w:p>
    <w:p w14:paraId="4770E329" w14:textId="03D5D70D" w:rsidR="00BA7A29" w:rsidRDefault="00A929C4" w:rsidP="00EB1FCD">
      <w:pPr>
        <w:pStyle w:val="SubStepAlpha"/>
        <w:numPr>
          <w:ilvl w:val="0"/>
          <w:numId w:val="0"/>
        </w:numPr>
        <w:ind w:left="720"/>
      </w:pPr>
      <w:r>
        <w:t>Previously in this lab, you</w:t>
      </w:r>
      <w:r w:rsidR="007545F9">
        <w:t xml:space="preserve"> </w:t>
      </w:r>
      <w:r w:rsidR="00BA7A29">
        <w:t>cloned</w:t>
      </w:r>
      <w:r w:rsidR="007545F9">
        <w:t xml:space="preserve"> </w:t>
      </w:r>
      <w:r w:rsidR="00BA7A29">
        <w:t>the</w:t>
      </w:r>
      <w:r w:rsidR="007545F9">
        <w:t xml:space="preserve"> </w:t>
      </w:r>
      <w:r w:rsidR="00BA7A29" w:rsidRPr="00BA7A29">
        <w:rPr>
          <w:b/>
          <w:bCs/>
        </w:rPr>
        <w:t>examples</w:t>
      </w:r>
      <w:r w:rsidR="007545F9">
        <w:t xml:space="preserve"> </w:t>
      </w:r>
      <w:r w:rsidR="00BA7A29">
        <w:t>folder</w:t>
      </w:r>
      <w:r w:rsidR="007545F9">
        <w:t xml:space="preserve"> </w:t>
      </w:r>
      <w:r w:rsidR="00BA7A29">
        <w:t>from</w:t>
      </w:r>
      <w:r w:rsidR="007545F9">
        <w:t xml:space="preserve"> </w:t>
      </w:r>
      <w:r w:rsidR="00BA7A29">
        <w:t>the</w:t>
      </w:r>
      <w:r w:rsidR="007545F9">
        <w:t xml:space="preserve"> </w:t>
      </w:r>
      <w:r w:rsidR="00BA7A29">
        <w:t>Cisco</w:t>
      </w:r>
      <w:r w:rsidR="007545F9">
        <w:t xml:space="preserve"> </w:t>
      </w:r>
      <w:r w:rsidR="00BA7A29">
        <w:t>Test</w:t>
      </w:r>
      <w:r w:rsidR="007545F9">
        <w:t xml:space="preserve"> </w:t>
      </w:r>
      <w:r w:rsidR="00BA7A29">
        <w:t>Automation</w:t>
      </w:r>
      <w:r w:rsidR="007545F9">
        <w:t xml:space="preserve"> </w:t>
      </w:r>
      <w:r w:rsidR="00BA7A29">
        <w:t>with</w:t>
      </w:r>
      <w:r w:rsidR="007545F9">
        <w:t xml:space="preserve"> </w:t>
      </w:r>
      <w:proofErr w:type="spellStart"/>
      <w:r w:rsidR="00BA7A29">
        <w:t>pyATS</w:t>
      </w:r>
      <w:proofErr w:type="spellEnd"/>
      <w:r w:rsidR="007545F9">
        <w:t xml:space="preserve"> </w:t>
      </w:r>
      <w:r w:rsidR="00BA7A29">
        <w:t>and</w:t>
      </w:r>
      <w:r w:rsidR="007545F9">
        <w:t xml:space="preserve"> </w:t>
      </w:r>
      <w:r w:rsidR="00BA7A29">
        <w:t>Genie</w:t>
      </w:r>
      <w:r w:rsidR="007545F9">
        <w:t xml:space="preserve"> </w:t>
      </w:r>
      <w:r w:rsidR="00BA7A29">
        <w:t>repository</w:t>
      </w:r>
      <w:r w:rsidR="007545F9">
        <w:t xml:space="preserve"> </w:t>
      </w:r>
      <w:r w:rsidR="00BA7A29">
        <w:t>on</w:t>
      </w:r>
      <w:r w:rsidR="007545F9">
        <w:t xml:space="preserve"> </w:t>
      </w:r>
      <w:r w:rsidR="00BA7A29">
        <w:t>GitHub.</w:t>
      </w:r>
    </w:p>
    <w:p w14:paraId="18038246" w14:textId="261902FB" w:rsidR="00EB1FCD" w:rsidRDefault="00BA7A29" w:rsidP="00EB1FCD">
      <w:pPr>
        <w:pStyle w:val="SubStepAlpha"/>
        <w:numPr>
          <w:ilvl w:val="0"/>
          <w:numId w:val="0"/>
        </w:numPr>
        <w:ind w:left="720"/>
      </w:pPr>
      <w:r>
        <w:t>There</w:t>
      </w:r>
      <w:r w:rsidR="007545F9">
        <w:t xml:space="preserve"> </w:t>
      </w:r>
      <w:r>
        <w:t>are</w:t>
      </w:r>
      <w:r w:rsidR="007545F9">
        <w:t xml:space="preserve"> </w:t>
      </w:r>
      <w:r>
        <w:t>many</w:t>
      </w:r>
      <w:r w:rsidR="007545F9">
        <w:t xml:space="preserve"> </w:t>
      </w:r>
      <w:r>
        <w:t>other</w:t>
      </w:r>
      <w:r w:rsidR="007545F9">
        <w:t xml:space="preserve"> </w:t>
      </w:r>
      <w:r>
        <w:t>use-cases</w:t>
      </w:r>
      <w:r w:rsidR="007545F9">
        <w:t xml:space="preserve"> </w:t>
      </w:r>
      <w:r>
        <w:t>and</w:t>
      </w:r>
      <w:r w:rsidR="007545F9">
        <w:t xml:space="preserve"> </w:t>
      </w:r>
      <w:r>
        <w:t>in</w:t>
      </w:r>
      <w:r w:rsidR="007545F9">
        <w:t xml:space="preserve"> </w:t>
      </w:r>
      <w:r>
        <w:t>this</w:t>
      </w:r>
      <w:r w:rsidR="007545F9">
        <w:t xml:space="preserve"> </w:t>
      </w:r>
      <w:r>
        <w:t>GitHub</w:t>
      </w:r>
      <w:r w:rsidR="007545F9">
        <w:t xml:space="preserve"> </w:t>
      </w:r>
      <w:r>
        <w:t>repository.</w:t>
      </w:r>
      <w:r w:rsidR="007545F9">
        <w:t xml:space="preserve"> </w:t>
      </w:r>
      <w:r w:rsidR="00EB1FCD">
        <w:t>You</w:t>
      </w:r>
      <w:r w:rsidR="007545F9">
        <w:t xml:space="preserve"> </w:t>
      </w:r>
      <w:r w:rsidR="00EB1FCD">
        <w:t>may</w:t>
      </w:r>
      <w:r w:rsidR="007545F9">
        <w:t xml:space="preserve"> </w:t>
      </w:r>
      <w:r w:rsidR="00EB1FCD">
        <w:t>wish</w:t>
      </w:r>
      <w:r w:rsidR="007545F9">
        <w:t xml:space="preserve"> </w:t>
      </w:r>
      <w:r w:rsidR="00EB1FCD">
        <w:t>to</w:t>
      </w:r>
      <w:r w:rsidR="007545F9">
        <w:t xml:space="preserve"> </w:t>
      </w:r>
      <w:r w:rsidR="00EB1FCD">
        <w:t>explore</w:t>
      </w:r>
      <w:r w:rsidR="007545F9">
        <w:t xml:space="preserve"> </w:t>
      </w:r>
      <w:r w:rsidR="00EB1FCD">
        <w:t>other</w:t>
      </w:r>
      <w:r w:rsidR="007545F9">
        <w:t xml:space="preserve"> </w:t>
      </w:r>
      <w:r w:rsidR="00EB1FCD">
        <w:t>folders</w:t>
      </w:r>
      <w:r w:rsidR="007545F9">
        <w:t xml:space="preserve"> </w:t>
      </w:r>
      <w:r>
        <w:t>and</w:t>
      </w:r>
      <w:r w:rsidR="007545F9">
        <w:t xml:space="preserve"> </w:t>
      </w:r>
      <w:r>
        <w:t>the</w:t>
      </w:r>
      <w:r w:rsidR="007545F9">
        <w:t xml:space="preserve"> </w:t>
      </w:r>
      <w:r>
        <w:t>various</w:t>
      </w:r>
      <w:r w:rsidR="007545F9">
        <w:t xml:space="preserve"> </w:t>
      </w:r>
      <w:r>
        <w:t>other</w:t>
      </w:r>
      <w:r w:rsidR="007545F9">
        <w:t xml:space="preserve"> </w:t>
      </w:r>
      <w:r>
        <w:t>use-cases</w:t>
      </w:r>
      <w:r w:rsidR="00EB1FCD">
        <w:t>.</w:t>
      </w:r>
      <w:r w:rsidR="007545F9">
        <w:t xml:space="preserve"> </w:t>
      </w:r>
      <w:r w:rsidR="00EB1FCD">
        <w:t>See</w:t>
      </w:r>
      <w:r w:rsidR="007545F9">
        <w:t xml:space="preserve"> </w:t>
      </w:r>
      <w:r w:rsidR="00EB1FCD">
        <w:t>the</w:t>
      </w:r>
      <w:r w:rsidR="007545F9">
        <w:t xml:space="preserve"> </w:t>
      </w:r>
      <w:r w:rsidR="00EB1FCD">
        <w:t>following</w:t>
      </w:r>
      <w:r w:rsidR="007545F9">
        <w:t xml:space="preserve"> </w:t>
      </w:r>
      <w:r w:rsidR="00EB1FCD">
        <w:t>web</w:t>
      </w:r>
      <w:r w:rsidR="007545F9">
        <w:t xml:space="preserve"> </w:t>
      </w:r>
      <w:r w:rsidR="00EB1FCD">
        <w:t>sites</w:t>
      </w:r>
      <w:r w:rsidR="007545F9">
        <w:t xml:space="preserve"> </w:t>
      </w:r>
      <w:r w:rsidR="00EB1FCD">
        <w:t>for</w:t>
      </w:r>
      <w:r w:rsidR="007545F9">
        <w:t xml:space="preserve"> </w:t>
      </w:r>
      <w:r w:rsidR="00EB1FCD">
        <w:t>more</w:t>
      </w:r>
      <w:r w:rsidR="007545F9">
        <w:t xml:space="preserve"> </w:t>
      </w:r>
      <w:r w:rsidR="00EB1FCD">
        <w:t>information:</w:t>
      </w:r>
    </w:p>
    <w:p w14:paraId="59A9795E" w14:textId="758832F2" w:rsidR="00EB1FCD" w:rsidRPr="00B8438E" w:rsidRDefault="00031FE1" w:rsidP="00A45406">
      <w:pPr>
        <w:pStyle w:val="Bulletlevel2"/>
      </w:pPr>
      <w:r>
        <w:t>Search</w:t>
      </w:r>
      <w:r w:rsidR="007545F9">
        <w:t xml:space="preserve"> </w:t>
      </w:r>
      <w:r>
        <w:t>for:</w:t>
      </w:r>
      <w:r w:rsidR="007545F9">
        <w:t xml:space="preserve"> </w:t>
      </w:r>
      <w:r w:rsidR="00EB1FCD">
        <w:t>"</w:t>
      </w:r>
      <w:r w:rsidR="007545F9">
        <w:t xml:space="preserve"> </w:t>
      </w:r>
      <w:proofErr w:type="spellStart"/>
      <w:r w:rsidR="00EB1FCD" w:rsidRPr="00B8438E">
        <w:t>NetDevOps</w:t>
      </w:r>
      <w:proofErr w:type="spellEnd"/>
      <w:r w:rsidR="007545F9">
        <w:t xml:space="preserve"> </w:t>
      </w:r>
      <w:r w:rsidR="00EB1FCD" w:rsidRPr="00B8438E">
        <w:t>validation</w:t>
      </w:r>
      <w:r w:rsidR="007545F9">
        <w:t xml:space="preserve"> </w:t>
      </w:r>
      <w:r w:rsidR="00EB1FCD" w:rsidRPr="00B8438E">
        <w:t>using</w:t>
      </w:r>
      <w:r w:rsidR="007545F9">
        <w:t xml:space="preserve"> </w:t>
      </w:r>
      <w:r w:rsidR="00EB1FCD" w:rsidRPr="00B8438E">
        <w:t>Cisco</w:t>
      </w:r>
      <w:r w:rsidR="007545F9">
        <w:t xml:space="preserve"> </w:t>
      </w:r>
      <w:proofErr w:type="spellStart"/>
      <w:r w:rsidR="00EB1FCD" w:rsidRPr="00B8438E">
        <w:t>pyATS</w:t>
      </w:r>
      <w:proofErr w:type="spellEnd"/>
      <w:r w:rsidR="007545F9">
        <w:t xml:space="preserve"> </w:t>
      </w:r>
      <w:r w:rsidR="00EB1FCD" w:rsidRPr="00B8438E">
        <w:t>|</w:t>
      </w:r>
      <w:r w:rsidR="007545F9">
        <w:t xml:space="preserve"> </w:t>
      </w:r>
      <w:r w:rsidR="00EB1FCD" w:rsidRPr="00B8438E">
        <w:t>Genie</w:t>
      </w:r>
      <w:r w:rsidR="007545F9">
        <w:t xml:space="preserve"> </w:t>
      </w:r>
      <w:r w:rsidR="00EB1FCD" w:rsidRPr="00B8438E">
        <w:t>for</w:t>
      </w:r>
      <w:r w:rsidR="007545F9">
        <w:t xml:space="preserve"> </w:t>
      </w:r>
      <w:r w:rsidR="00EB1FCD" w:rsidRPr="00B8438E">
        <w:t>network</w:t>
      </w:r>
      <w:r w:rsidR="007545F9">
        <w:t xml:space="preserve"> </w:t>
      </w:r>
      <w:r w:rsidR="00EB1FCD" w:rsidRPr="00B8438E">
        <w:t>engineers:</w:t>
      </w:r>
      <w:r w:rsidR="007545F9">
        <w:t xml:space="preserve"> </w:t>
      </w:r>
      <w:r w:rsidR="00EB1FCD" w:rsidRPr="00B8438E">
        <w:t>no</w:t>
      </w:r>
      <w:r w:rsidR="007545F9">
        <w:t xml:space="preserve"> </w:t>
      </w:r>
      <w:r w:rsidR="00EB1FCD" w:rsidRPr="00B8438E">
        <w:t>coding</w:t>
      </w:r>
      <w:r w:rsidR="007545F9">
        <w:t xml:space="preserve"> </w:t>
      </w:r>
      <w:r w:rsidR="00EB1FCD">
        <w:t>necessary"</w:t>
      </w:r>
      <w:r w:rsidR="007545F9">
        <w:t xml:space="preserve"> </w:t>
      </w:r>
    </w:p>
    <w:p w14:paraId="55A1DEFE" w14:textId="687F8168" w:rsidR="00EB1FCD" w:rsidRDefault="00EB1FCD" w:rsidP="00A45406">
      <w:pPr>
        <w:pStyle w:val="Bulletlevel2"/>
      </w:pPr>
      <w:r>
        <w:t>Cisco</w:t>
      </w:r>
      <w:r w:rsidR="007545F9">
        <w:t xml:space="preserve"> </w:t>
      </w:r>
      <w:r>
        <w:t>GitHub:</w:t>
      </w:r>
      <w:r w:rsidR="007545F9">
        <w:t xml:space="preserve"> </w:t>
      </w:r>
      <w:hyperlink r:id="rId8" w:history="1">
        <w:r w:rsidR="00BA7A29" w:rsidRPr="00A25CF3">
          <w:rPr>
            <w:rStyle w:val="Hyperlink"/>
          </w:rPr>
          <w:t>https://github.com/CiscoTestAutomation</w:t>
        </w:r>
      </w:hyperlink>
      <w:r w:rsidR="007545F9">
        <w:t xml:space="preserve"> </w:t>
      </w:r>
    </w:p>
    <w:p w14:paraId="359E6132" w14:textId="2A62502A" w:rsidR="00EB1FCD" w:rsidRPr="00137C80" w:rsidRDefault="006F3171" w:rsidP="00137C80">
      <w:pPr>
        <w:pStyle w:val="ConfigWindow"/>
      </w:pPr>
      <w:r>
        <w:t>End of Document</w:t>
      </w:r>
    </w:p>
    <w:sectPr w:rsidR="00EB1FCD" w:rsidRPr="00137C80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9DA3" w14:textId="77777777" w:rsidR="00B178FE" w:rsidRDefault="00B178FE" w:rsidP="00710659">
      <w:r>
        <w:separator/>
      </w:r>
    </w:p>
    <w:p w14:paraId="2424498A" w14:textId="77777777" w:rsidR="00B178FE" w:rsidRDefault="00B178FE"/>
  </w:endnote>
  <w:endnote w:type="continuationSeparator" w:id="0">
    <w:p w14:paraId="0BF5C162" w14:textId="77777777" w:rsidR="00B178FE" w:rsidRDefault="00B178FE" w:rsidP="00710659">
      <w:r>
        <w:continuationSeparator/>
      </w:r>
    </w:p>
    <w:p w14:paraId="6E087A3B" w14:textId="77777777" w:rsidR="00B178FE" w:rsidRDefault="00B17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6B61C" w14:textId="0D727041" w:rsidR="003560A9" w:rsidRPr="00882B63" w:rsidRDefault="003560A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D070D">
      <w:rPr>
        <w:noProof/>
      </w:rPr>
      <w:t>2020</w:t>
    </w:r>
    <w:r>
      <w:fldChar w:fldCharType="end"/>
    </w:r>
    <w:r>
      <w:t xml:space="preserve"> </w:t>
    </w:r>
    <w:r w:rsidRPr="00B31F19">
      <w:t>Cisco</w:t>
    </w:r>
    <w:r>
      <w:t xml:space="preserve"> </w:t>
    </w:r>
    <w:r w:rsidRPr="00B31F19">
      <w:t>and/or</w:t>
    </w:r>
    <w:r>
      <w:t xml:space="preserve"> </w:t>
    </w:r>
    <w:r w:rsidRPr="00B31F19">
      <w:t>its</w:t>
    </w:r>
    <w:r>
      <w:t xml:space="preserve"> </w:t>
    </w:r>
    <w:r w:rsidRPr="00B31F19">
      <w:t>affiliates.</w:t>
    </w:r>
    <w:r>
      <w:t xml:space="preserve"> </w:t>
    </w:r>
    <w:r w:rsidRPr="00B31F19">
      <w:t>All</w:t>
    </w:r>
    <w:r>
      <w:t xml:space="preserve"> </w:t>
    </w:r>
    <w:r w:rsidRPr="00B31F19">
      <w:t>rights</w:t>
    </w:r>
    <w:r>
      <w:t xml:space="preserve"> </w:t>
    </w:r>
    <w:r w:rsidRPr="00B31F19">
      <w:t>reserved.</w:t>
    </w:r>
    <w:r>
      <w:t xml:space="preserve"> </w:t>
    </w:r>
    <w:r w:rsidRPr="00B31F19">
      <w:t>Cisco</w:t>
    </w:r>
    <w:r>
      <w:t xml:space="preserve"> Public</w:t>
    </w:r>
    <w:r>
      <w:tab/>
    </w:r>
    <w:r w:rsidRPr="0090659A">
      <w:rPr>
        <w:szCs w:val="16"/>
      </w:rPr>
      <w:t>Page</w:t>
    </w:r>
    <w:r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rPr>
        <w:szCs w:val="16"/>
      </w:rPr>
      <w:t xml:space="preserve"> </w:t>
    </w:r>
    <w:r w:rsidRPr="0090659A">
      <w:rPr>
        <w:szCs w:val="16"/>
      </w:rPr>
      <w:t>of</w:t>
    </w:r>
    <w:r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0ED9" w14:textId="4CBFE9A0" w:rsidR="003560A9" w:rsidRPr="00882B63" w:rsidRDefault="003560A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D070D">
      <w:rPr>
        <w:noProof/>
      </w:rPr>
      <w:t>2020</w:t>
    </w:r>
    <w:r>
      <w:fldChar w:fldCharType="end"/>
    </w:r>
    <w:r>
      <w:t xml:space="preserve"> </w:t>
    </w:r>
    <w:r w:rsidRPr="00B31F19">
      <w:t>Cisco</w:t>
    </w:r>
    <w:r>
      <w:t xml:space="preserve"> </w:t>
    </w:r>
    <w:r w:rsidRPr="00B31F19">
      <w:t>and/or</w:t>
    </w:r>
    <w:r>
      <w:t xml:space="preserve"> </w:t>
    </w:r>
    <w:r w:rsidRPr="00B31F19">
      <w:t>its</w:t>
    </w:r>
    <w:r>
      <w:t xml:space="preserve"> </w:t>
    </w:r>
    <w:r w:rsidRPr="00B31F19">
      <w:t>affiliates.</w:t>
    </w:r>
    <w:r>
      <w:t xml:space="preserve"> </w:t>
    </w:r>
    <w:r w:rsidRPr="00B31F19">
      <w:t>All</w:t>
    </w:r>
    <w:r>
      <w:t xml:space="preserve"> </w:t>
    </w:r>
    <w:r w:rsidRPr="00B31F19">
      <w:t>rights</w:t>
    </w:r>
    <w:r>
      <w:t xml:space="preserve"> </w:t>
    </w:r>
    <w:r w:rsidRPr="00B31F19">
      <w:t>reserved.</w:t>
    </w:r>
    <w:r>
      <w:t xml:space="preserve"> </w:t>
    </w:r>
    <w:r w:rsidRPr="00B31F19">
      <w:t>Cisco</w:t>
    </w:r>
    <w:r>
      <w:t xml:space="preserve"> Public</w:t>
    </w:r>
    <w:r>
      <w:tab/>
    </w:r>
    <w:r w:rsidRPr="0090659A">
      <w:rPr>
        <w:szCs w:val="16"/>
      </w:rPr>
      <w:t>Page</w:t>
    </w:r>
    <w:r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rPr>
        <w:szCs w:val="16"/>
      </w:rPr>
      <w:t xml:space="preserve"> </w:t>
    </w:r>
    <w:r w:rsidRPr="0090659A">
      <w:rPr>
        <w:szCs w:val="16"/>
      </w:rPr>
      <w:t>of</w:t>
    </w:r>
    <w:r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45EE" w14:textId="77777777" w:rsidR="00B178FE" w:rsidRDefault="00B178FE" w:rsidP="00710659">
      <w:r>
        <w:separator/>
      </w:r>
    </w:p>
    <w:p w14:paraId="64D5B12C" w14:textId="77777777" w:rsidR="00B178FE" w:rsidRDefault="00B178FE"/>
  </w:footnote>
  <w:footnote w:type="continuationSeparator" w:id="0">
    <w:p w14:paraId="54885E87" w14:textId="77777777" w:rsidR="00B178FE" w:rsidRDefault="00B178FE" w:rsidP="00710659">
      <w:r>
        <w:continuationSeparator/>
      </w:r>
    </w:p>
    <w:p w14:paraId="0E9F4394" w14:textId="77777777" w:rsidR="00B178FE" w:rsidRDefault="00B178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66DED61730BA4CBCABA5E572FEB0D3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57D2B06" w14:textId="4D1C7EC3" w:rsidR="003560A9" w:rsidRDefault="003560A9" w:rsidP="008402F2">
        <w:pPr>
          <w:pStyle w:val="PageHead"/>
        </w:pPr>
        <w:r>
          <w:t xml:space="preserve">Lab - Automated Testing Using </w:t>
        </w:r>
        <w:proofErr w:type="spellStart"/>
        <w:r>
          <w:t>pyATS</w:t>
        </w:r>
        <w:proofErr w:type="spellEnd"/>
        <w:r>
          <w:t xml:space="preserve"> and Genie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08A0E" w14:textId="77777777" w:rsidR="003560A9" w:rsidRDefault="003560A9" w:rsidP="006C3FCF">
    <w:pPr>
      <w:ind w:left="-288"/>
    </w:pPr>
    <w:r>
      <w:rPr>
        <w:noProof/>
      </w:rPr>
      <w:drawing>
        <wp:inline distT="0" distB="0" distL="0" distR="0" wp14:anchorId="7B2A5DC7" wp14:editId="235C9A7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82A8CA98"/>
    <w:lvl w:ilvl="0" w:tplc="BBD0D136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27843"/>
    <w:multiLevelType w:val="hybridMultilevel"/>
    <w:tmpl w:val="F862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64DB5"/>
    <w:multiLevelType w:val="hybridMultilevel"/>
    <w:tmpl w:val="B3D47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A4C12"/>
    <w:multiLevelType w:val="hybridMultilevel"/>
    <w:tmpl w:val="2A04564E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4F79E6"/>
    <w:multiLevelType w:val="hybridMultilevel"/>
    <w:tmpl w:val="92DEF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50554"/>
    <w:multiLevelType w:val="hybridMultilevel"/>
    <w:tmpl w:val="19F29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E555BBB"/>
    <w:multiLevelType w:val="hybridMultilevel"/>
    <w:tmpl w:val="B0CC0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D379B0"/>
    <w:multiLevelType w:val="hybridMultilevel"/>
    <w:tmpl w:val="501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24DC49B5"/>
    <w:multiLevelType w:val="hybridMultilevel"/>
    <w:tmpl w:val="D29C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E7864"/>
    <w:multiLevelType w:val="hybridMultilevel"/>
    <w:tmpl w:val="C062F69A"/>
    <w:lvl w:ilvl="0" w:tplc="574C7AFE">
      <w:start w:val="127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2F0A4846"/>
    <w:multiLevelType w:val="hybridMultilevel"/>
    <w:tmpl w:val="7A40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DE04B5"/>
    <w:multiLevelType w:val="hybridMultilevel"/>
    <w:tmpl w:val="89D4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A1E19"/>
    <w:multiLevelType w:val="hybridMultilevel"/>
    <w:tmpl w:val="A8C66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B3EF9"/>
    <w:multiLevelType w:val="hybridMultilevel"/>
    <w:tmpl w:val="155A83E8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8" w15:restartNumberingAfterBreak="0">
    <w:nsid w:val="4B0A7670"/>
    <w:multiLevelType w:val="hybridMultilevel"/>
    <w:tmpl w:val="F300D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4E7E73D9"/>
    <w:multiLevelType w:val="hybridMultilevel"/>
    <w:tmpl w:val="2D3CA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1A54C5"/>
    <w:multiLevelType w:val="hybridMultilevel"/>
    <w:tmpl w:val="D122B0FC"/>
    <w:lvl w:ilvl="0" w:tplc="574C7AFE">
      <w:start w:val="127"/>
      <w:numFmt w:val="bullet"/>
      <w:lvlText w:val="-"/>
      <w:lvlJc w:val="left"/>
      <w:pPr>
        <w:ind w:left="11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5F2734A"/>
    <w:multiLevelType w:val="hybridMultilevel"/>
    <w:tmpl w:val="827AF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AA3CDD"/>
    <w:multiLevelType w:val="hybridMultilevel"/>
    <w:tmpl w:val="3504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21E75"/>
    <w:multiLevelType w:val="hybridMultilevel"/>
    <w:tmpl w:val="4BEE5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11309D"/>
    <w:multiLevelType w:val="hybridMultilevel"/>
    <w:tmpl w:val="8646A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043F3D"/>
    <w:multiLevelType w:val="hybridMultilevel"/>
    <w:tmpl w:val="89228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3F1F47"/>
    <w:multiLevelType w:val="hybridMultilevel"/>
    <w:tmpl w:val="6278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840AD4"/>
    <w:multiLevelType w:val="hybridMultilevel"/>
    <w:tmpl w:val="122E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E1865"/>
    <w:multiLevelType w:val="hybridMultilevel"/>
    <w:tmpl w:val="3D66F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753EF3"/>
    <w:multiLevelType w:val="hybridMultilevel"/>
    <w:tmpl w:val="6A688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0"/>
  </w:num>
  <w:num w:numId="7">
    <w:abstractNumId w:val="1"/>
  </w:num>
  <w:num w:numId="8">
    <w:abstractNumId w:val="11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7"/>
  </w:num>
  <w:num w:numId="14">
    <w:abstractNumId w:val="30"/>
  </w:num>
  <w:num w:numId="15">
    <w:abstractNumId w:val="28"/>
  </w:num>
  <w:num w:numId="16">
    <w:abstractNumId w:val="18"/>
  </w:num>
  <w:num w:numId="17">
    <w:abstractNumId w:val="3"/>
  </w:num>
  <w:num w:numId="18">
    <w:abstractNumId w:val="25"/>
  </w:num>
  <w:num w:numId="19">
    <w:abstractNumId w:val="21"/>
  </w:num>
  <w:num w:numId="20">
    <w:abstractNumId w:val="13"/>
  </w:num>
  <w:num w:numId="21">
    <w:abstractNumId w:val="14"/>
  </w:num>
  <w:num w:numId="22">
    <w:abstractNumId w:val="23"/>
  </w:num>
  <w:num w:numId="23">
    <w:abstractNumId w:val="2"/>
  </w:num>
  <w:num w:numId="24">
    <w:abstractNumId w:val="15"/>
  </w:num>
  <w:num w:numId="25">
    <w:abstractNumId w:val="26"/>
  </w:num>
  <w:num w:numId="26">
    <w:abstractNumId w:val="12"/>
  </w:num>
  <w:num w:numId="27">
    <w:abstractNumId w:val="29"/>
  </w:num>
  <w:num w:numId="28">
    <w:abstractNumId w:val="20"/>
  </w:num>
  <w:num w:numId="29">
    <w:abstractNumId w:val="16"/>
  </w:num>
  <w:num w:numId="30">
    <w:abstractNumId w:val="9"/>
  </w:num>
  <w:num w:numId="31">
    <w:abstractNumId w:val="10"/>
  </w:num>
  <w:num w:numId="32">
    <w:abstractNumId w:val="22"/>
  </w:num>
  <w:num w:numId="33">
    <w:abstractNumId w:val="6"/>
  </w:num>
  <w:num w:numId="34">
    <w:abstractNumId w:val="4"/>
  </w:num>
  <w:num w:numId="35">
    <w:abstractNumId w:val="27"/>
  </w:num>
  <w:num w:numId="36">
    <w:abstractNumId w:val="24"/>
  </w:num>
  <w:num w:numId="3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F"/>
    <w:rsid w:val="000008AE"/>
    <w:rsid w:val="00001BDF"/>
    <w:rsid w:val="0000380F"/>
    <w:rsid w:val="00003CD9"/>
    <w:rsid w:val="00004175"/>
    <w:rsid w:val="000059C9"/>
    <w:rsid w:val="00007553"/>
    <w:rsid w:val="00007780"/>
    <w:rsid w:val="0001079C"/>
    <w:rsid w:val="00010DD8"/>
    <w:rsid w:val="00011E4C"/>
    <w:rsid w:val="00012B27"/>
    <w:rsid w:val="00012C22"/>
    <w:rsid w:val="00014808"/>
    <w:rsid w:val="00015995"/>
    <w:rsid w:val="000160F7"/>
    <w:rsid w:val="00016D5B"/>
    <w:rsid w:val="00016F30"/>
    <w:rsid w:val="0002047C"/>
    <w:rsid w:val="00021B9A"/>
    <w:rsid w:val="000226D6"/>
    <w:rsid w:val="0002324B"/>
    <w:rsid w:val="000242D6"/>
    <w:rsid w:val="00024BD4"/>
    <w:rsid w:val="00024EE5"/>
    <w:rsid w:val="000275CE"/>
    <w:rsid w:val="00031018"/>
    <w:rsid w:val="00031FE1"/>
    <w:rsid w:val="00033AA5"/>
    <w:rsid w:val="000360E6"/>
    <w:rsid w:val="00036244"/>
    <w:rsid w:val="00041AF6"/>
    <w:rsid w:val="00044E62"/>
    <w:rsid w:val="000456A1"/>
    <w:rsid w:val="000467E8"/>
    <w:rsid w:val="00050BA4"/>
    <w:rsid w:val="0005127D"/>
    <w:rsid w:val="0005141D"/>
    <w:rsid w:val="00051481"/>
    <w:rsid w:val="00051738"/>
    <w:rsid w:val="00051AA4"/>
    <w:rsid w:val="0005242B"/>
    <w:rsid w:val="00052548"/>
    <w:rsid w:val="00052C5C"/>
    <w:rsid w:val="00052D2F"/>
    <w:rsid w:val="00053850"/>
    <w:rsid w:val="000575FC"/>
    <w:rsid w:val="000602B5"/>
    <w:rsid w:val="00060696"/>
    <w:rsid w:val="00061F20"/>
    <w:rsid w:val="000624BC"/>
    <w:rsid w:val="00062D89"/>
    <w:rsid w:val="000652E5"/>
    <w:rsid w:val="00065B39"/>
    <w:rsid w:val="00065DB6"/>
    <w:rsid w:val="000660B3"/>
    <w:rsid w:val="00067A67"/>
    <w:rsid w:val="0007076B"/>
    <w:rsid w:val="00070C16"/>
    <w:rsid w:val="000719C2"/>
    <w:rsid w:val="00074A76"/>
    <w:rsid w:val="00075189"/>
    <w:rsid w:val="00075EA9"/>
    <w:rsid w:val="0007644B"/>
    <w:rsid w:val="000769CF"/>
    <w:rsid w:val="00077259"/>
    <w:rsid w:val="00080AD8"/>
    <w:rsid w:val="000815D8"/>
    <w:rsid w:val="00083186"/>
    <w:rsid w:val="00084C99"/>
    <w:rsid w:val="00085CC6"/>
    <w:rsid w:val="00090C07"/>
    <w:rsid w:val="0009147A"/>
    <w:rsid w:val="00091E8D"/>
    <w:rsid w:val="0009378D"/>
    <w:rsid w:val="0009588D"/>
    <w:rsid w:val="00096B02"/>
    <w:rsid w:val="00097163"/>
    <w:rsid w:val="000A174C"/>
    <w:rsid w:val="000A22C8"/>
    <w:rsid w:val="000A3C83"/>
    <w:rsid w:val="000B2344"/>
    <w:rsid w:val="000B2CBB"/>
    <w:rsid w:val="000B5887"/>
    <w:rsid w:val="000B6CA0"/>
    <w:rsid w:val="000B7DE5"/>
    <w:rsid w:val="000C1771"/>
    <w:rsid w:val="000C2118"/>
    <w:rsid w:val="000C2DA6"/>
    <w:rsid w:val="000C333E"/>
    <w:rsid w:val="000C4284"/>
    <w:rsid w:val="000C5EF2"/>
    <w:rsid w:val="000C6425"/>
    <w:rsid w:val="000C69F3"/>
    <w:rsid w:val="000C6E6E"/>
    <w:rsid w:val="000C7B7D"/>
    <w:rsid w:val="000D3643"/>
    <w:rsid w:val="000D3DED"/>
    <w:rsid w:val="000D4255"/>
    <w:rsid w:val="000D55B4"/>
    <w:rsid w:val="000D7B2A"/>
    <w:rsid w:val="000E2ACD"/>
    <w:rsid w:val="000E65F0"/>
    <w:rsid w:val="000F072C"/>
    <w:rsid w:val="000F1007"/>
    <w:rsid w:val="000F2074"/>
    <w:rsid w:val="000F31D7"/>
    <w:rsid w:val="000F35B3"/>
    <w:rsid w:val="000F6743"/>
    <w:rsid w:val="001006C2"/>
    <w:rsid w:val="00101BE8"/>
    <w:rsid w:val="00103401"/>
    <w:rsid w:val="00103A44"/>
    <w:rsid w:val="00103D36"/>
    <w:rsid w:val="0010436E"/>
    <w:rsid w:val="00105260"/>
    <w:rsid w:val="00106922"/>
    <w:rsid w:val="00106A34"/>
    <w:rsid w:val="00107874"/>
    <w:rsid w:val="00107B2B"/>
    <w:rsid w:val="00110073"/>
    <w:rsid w:val="00112497"/>
    <w:rsid w:val="00112544"/>
    <w:rsid w:val="00112AC5"/>
    <w:rsid w:val="001133DD"/>
    <w:rsid w:val="00114C4B"/>
    <w:rsid w:val="00115648"/>
    <w:rsid w:val="00120CBC"/>
    <w:rsid w:val="00120CBE"/>
    <w:rsid w:val="00121BAE"/>
    <w:rsid w:val="00125806"/>
    <w:rsid w:val="001261C4"/>
    <w:rsid w:val="0012677C"/>
    <w:rsid w:val="00126EEC"/>
    <w:rsid w:val="001278E9"/>
    <w:rsid w:val="00130A20"/>
    <w:rsid w:val="00130A38"/>
    <w:rsid w:val="00130FCA"/>
    <w:rsid w:val="001314FB"/>
    <w:rsid w:val="00133637"/>
    <w:rsid w:val="001351C7"/>
    <w:rsid w:val="001366EC"/>
    <w:rsid w:val="00137C80"/>
    <w:rsid w:val="00141062"/>
    <w:rsid w:val="001414CA"/>
    <w:rsid w:val="0014161D"/>
    <w:rsid w:val="0014219C"/>
    <w:rsid w:val="001425ED"/>
    <w:rsid w:val="00143450"/>
    <w:rsid w:val="001439A5"/>
    <w:rsid w:val="00143DAC"/>
    <w:rsid w:val="00143E36"/>
    <w:rsid w:val="00143EA7"/>
    <w:rsid w:val="00144997"/>
    <w:rsid w:val="00146864"/>
    <w:rsid w:val="00147351"/>
    <w:rsid w:val="001474D6"/>
    <w:rsid w:val="00147FC3"/>
    <w:rsid w:val="001510FE"/>
    <w:rsid w:val="001523C0"/>
    <w:rsid w:val="001535FE"/>
    <w:rsid w:val="001542AF"/>
    <w:rsid w:val="00154E3A"/>
    <w:rsid w:val="00155352"/>
    <w:rsid w:val="001553DE"/>
    <w:rsid w:val="00155A97"/>
    <w:rsid w:val="00157902"/>
    <w:rsid w:val="00161417"/>
    <w:rsid w:val="00162105"/>
    <w:rsid w:val="00162EEA"/>
    <w:rsid w:val="00163164"/>
    <w:rsid w:val="001632FB"/>
    <w:rsid w:val="001634CD"/>
    <w:rsid w:val="00164288"/>
    <w:rsid w:val="001644F0"/>
    <w:rsid w:val="00166253"/>
    <w:rsid w:val="001704B7"/>
    <w:rsid w:val="00170841"/>
    <w:rsid w:val="001708A6"/>
    <w:rsid w:val="00170A54"/>
    <w:rsid w:val="001710C0"/>
    <w:rsid w:val="00172AFB"/>
    <w:rsid w:val="0017460B"/>
    <w:rsid w:val="00174A91"/>
    <w:rsid w:val="00174AD3"/>
    <w:rsid w:val="001772B8"/>
    <w:rsid w:val="00180FBF"/>
    <w:rsid w:val="001813C3"/>
    <w:rsid w:val="00182059"/>
    <w:rsid w:val="00182CF4"/>
    <w:rsid w:val="0018493E"/>
    <w:rsid w:val="00185824"/>
    <w:rsid w:val="00186CE1"/>
    <w:rsid w:val="0018767E"/>
    <w:rsid w:val="00191F00"/>
    <w:rsid w:val="00192F12"/>
    <w:rsid w:val="00193F14"/>
    <w:rsid w:val="00196CBC"/>
    <w:rsid w:val="0019753E"/>
    <w:rsid w:val="00197614"/>
    <w:rsid w:val="001A0312"/>
    <w:rsid w:val="001A1306"/>
    <w:rsid w:val="001A15DA"/>
    <w:rsid w:val="001A1687"/>
    <w:rsid w:val="001A2694"/>
    <w:rsid w:val="001A2BF1"/>
    <w:rsid w:val="001A3B78"/>
    <w:rsid w:val="001A3CC7"/>
    <w:rsid w:val="001A5109"/>
    <w:rsid w:val="001A67A4"/>
    <w:rsid w:val="001A69AC"/>
    <w:rsid w:val="001B6468"/>
    <w:rsid w:val="001B67D8"/>
    <w:rsid w:val="001B6F95"/>
    <w:rsid w:val="001C05A1"/>
    <w:rsid w:val="001C1D9E"/>
    <w:rsid w:val="001C3804"/>
    <w:rsid w:val="001C38A3"/>
    <w:rsid w:val="001C3F87"/>
    <w:rsid w:val="001C5998"/>
    <w:rsid w:val="001C7C3B"/>
    <w:rsid w:val="001D1343"/>
    <w:rsid w:val="001D1924"/>
    <w:rsid w:val="001D25DB"/>
    <w:rsid w:val="001D5B6F"/>
    <w:rsid w:val="001E0AB8"/>
    <w:rsid w:val="001E2977"/>
    <w:rsid w:val="001E38E0"/>
    <w:rsid w:val="001E4440"/>
    <w:rsid w:val="001E4E72"/>
    <w:rsid w:val="001E5BD0"/>
    <w:rsid w:val="001E5F22"/>
    <w:rsid w:val="001E62B3"/>
    <w:rsid w:val="001E6424"/>
    <w:rsid w:val="001E73C0"/>
    <w:rsid w:val="001F0171"/>
    <w:rsid w:val="001F0D77"/>
    <w:rsid w:val="001F21CB"/>
    <w:rsid w:val="001F3CE3"/>
    <w:rsid w:val="001F4FB4"/>
    <w:rsid w:val="001F54C8"/>
    <w:rsid w:val="001F643A"/>
    <w:rsid w:val="001F7A16"/>
    <w:rsid w:val="001F7DD8"/>
    <w:rsid w:val="00200FF6"/>
    <w:rsid w:val="00201928"/>
    <w:rsid w:val="00203269"/>
    <w:rsid w:val="00203E26"/>
    <w:rsid w:val="0020449C"/>
    <w:rsid w:val="002044D9"/>
    <w:rsid w:val="00211097"/>
    <w:rsid w:val="002113B8"/>
    <w:rsid w:val="00211BF0"/>
    <w:rsid w:val="00212BC3"/>
    <w:rsid w:val="00215665"/>
    <w:rsid w:val="002163BB"/>
    <w:rsid w:val="0021792C"/>
    <w:rsid w:val="00220909"/>
    <w:rsid w:val="00222DD7"/>
    <w:rsid w:val="00223841"/>
    <w:rsid w:val="002240AB"/>
    <w:rsid w:val="00225E37"/>
    <w:rsid w:val="00227E78"/>
    <w:rsid w:val="00231DCA"/>
    <w:rsid w:val="0023252F"/>
    <w:rsid w:val="002328E6"/>
    <w:rsid w:val="00235427"/>
    <w:rsid w:val="00235792"/>
    <w:rsid w:val="002366C8"/>
    <w:rsid w:val="00236C99"/>
    <w:rsid w:val="00242E3A"/>
    <w:rsid w:val="00243F4D"/>
    <w:rsid w:val="00246492"/>
    <w:rsid w:val="0024757B"/>
    <w:rsid w:val="002506CF"/>
    <w:rsid w:val="0025107F"/>
    <w:rsid w:val="0025423D"/>
    <w:rsid w:val="00255DDD"/>
    <w:rsid w:val="00257BB9"/>
    <w:rsid w:val="00260CD4"/>
    <w:rsid w:val="0026298C"/>
    <w:rsid w:val="002639D8"/>
    <w:rsid w:val="00265F77"/>
    <w:rsid w:val="002667F5"/>
    <w:rsid w:val="00266C83"/>
    <w:rsid w:val="00270FCC"/>
    <w:rsid w:val="0027408F"/>
    <w:rsid w:val="002759FB"/>
    <w:rsid w:val="002768DC"/>
    <w:rsid w:val="0028355F"/>
    <w:rsid w:val="00284D15"/>
    <w:rsid w:val="00287D3A"/>
    <w:rsid w:val="00294C8F"/>
    <w:rsid w:val="00295333"/>
    <w:rsid w:val="00296656"/>
    <w:rsid w:val="002A027E"/>
    <w:rsid w:val="002A0B2E"/>
    <w:rsid w:val="002A0DC1"/>
    <w:rsid w:val="002A6C56"/>
    <w:rsid w:val="002B0638"/>
    <w:rsid w:val="002B57FA"/>
    <w:rsid w:val="002B5893"/>
    <w:rsid w:val="002B7386"/>
    <w:rsid w:val="002C04C4"/>
    <w:rsid w:val="002C090C"/>
    <w:rsid w:val="002C1243"/>
    <w:rsid w:val="002C131C"/>
    <w:rsid w:val="002C1519"/>
    <w:rsid w:val="002C1815"/>
    <w:rsid w:val="002C2A3F"/>
    <w:rsid w:val="002C475E"/>
    <w:rsid w:val="002C5078"/>
    <w:rsid w:val="002C6941"/>
    <w:rsid w:val="002C6AD6"/>
    <w:rsid w:val="002C7140"/>
    <w:rsid w:val="002D14E9"/>
    <w:rsid w:val="002D1F5B"/>
    <w:rsid w:val="002D286E"/>
    <w:rsid w:val="002D5853"/>
    <w:rsid w:val="002D6C2A"/>
    <w:rsid w:val="002D6FCC"/>
    <w:rsid w:val="002D7A86"/>
    <w:rsid w:val="002D7C1A"/>
    <w:rsid w:val="002E0680"/>
    <w:rsid w:val="002E5F93"/>
    <w:rsid w:val="002E6954"/>
    <w:rsid w:val="002E6FDC"/>
    <w:rsid w:val="002E7DBC"/>
    <w:rsid w:val="002F0C38"/>
    <w:rsid w:val="002F0FFE"/>
    <w:rsid w:val="002F4399"/>
    <w:rsid w:val="002F45FF"/>
    <w:rsid w:val="002F48AE"/>
    <w:rsid w:val="002F66D3"/>
    <w:rsid w:val="002F6931"/>
    <w:rsid w:val="002F6D17"/>
    <w:rsid w:val="00301A47"/>
    <w:rsid w:val="00301F25"/>
    <w:rsid w:val="003023D4"/>
    <w:rsid w:val="00302887"/>
    <w:rsid w:val="00303EC0"/>
    <w:rsid w:val="003056EB"/>
    <w:rsid w:val="00306520"/>
    <w:rsid w:val="00306B9E"/>
    <w:rsid w:val="003071FF"/>
    <w:rsid w:val="0031043A"/>
    <w:rsid w:val="00310652"/>
    <w:rsid w:val="00311065"/>
    <w:rsid w:val="00312919"/>
    <w:rsid w:val="0031371D"/>
    <w:rsid w:val="00313FF6"/>
    <w:rsid w:val="003145E4"/>
    <w:rsid w:val="0031531D"/>
    <w:rsid w:val="003170B2"/>
    <w:rsid w:val="003177B0"/>
    <w:rsid w:val="0031789F"/>
    <w:rsid w:val="00320788"/>
    <w:rsid w:val="003223BF"/>
    <w:rsid w:val="003233A3"/>
    <w:rsid w:val="00331731"/>
    <w:rsid w:val="00331CCB"/>
    <w:rsid w:val="00334599"/>
    <w:rsid w:val="00334A76"/>
    <w:rsid w:val="00334C33"/>
    <w:rsid w:val="00337BAC"/>
    <w:rsid w:val="0034218C"/>
    <w:rsid w:val="003425FC"/>
    <w:rsid w:val="0034455D"/>
    <w:rsid w:val="0034589D"/>
    <w:rsid w:val="0034604B"/>
    <w:rsid w:val="003466CA"/>
    <w:rsid w:val="00346D17"/>
    <w:rsid w:val="00347972"/>
    <w:rsid w:val="00347BF2"/>
    <w:rsid w:val="00352713"/>
    <w:rsid w:val="0035298D"/>
    <w:rsid w:val="0035469B"/>
    <w:rsid w:val="003546E0"/>
    <w:rsid w:val="00354E86"/>
    <w:rsid w:val="003559CC"/>
    <w:rsid w:val="00355D4B"/>
    <w:rsid w:val="003560A9"/>
    <w:rsid w:val="003569D7"/>
    <w:rsid w:val="003604E3"/>
    <w:rsid w:val="003608AC"/>
    <w:rsid w:val="0036275D"/>
    <w:rsid w:val="00363A23"/>
    <w:rsid w:val="0036440C"/>
    <w:rsid w:val="0036465A"/>
    <w:rsid w:val="00366AFB"/>
    <w:rsid w:val="00370479"/>
    <w:rsid w:val="00371DD3"/>
    <w:rsid w:val="0037221F"/>
    <w:rsid w:val="003728FD"/>
    <w:rsid w:val="00372AE9"/>
    <w:rsid w:val="003739CA"/>
    <w:rsid w:val="00376EDC"/>
    <w:rsid w:val="00383726"/>
    <w:rsid w:val="003850EE"/>
    <w:rsid w:val="00386D35"/>
    <w:rsid w:val="00387F13"/>
    <w:rsid w:val="00390C38"/>
    <w:rsid w:val="00392748"/>
    <w:rsid w:val="00392C65"/>
    <w:rsid w:val="00392D59"/>
    <w:rsid w:val="00392ED5"/>
    <w:rsid w:val="003963C1"/>
    <w:rsid w:val="0039750C"/>
    <w:rsid w:val="003A0A56"/>
    <w:rsid w:val="003A19DC"/>
    <w:rsid w:val="003A1B34"/>
    <w:rsid w:val="003A1B45"/>
    <w:rsid w:val="003A220C"/>
    <w:rsid w:val="003A32B2"/>
    <w:rsid w:val="003A3A08"/>
    <w:rsid w:val="003A3D9F"/>
    <w:rsid w:val="003A5D6A"/>
    <w:rsid w:val="003A62C4"/>
    <w:rsid w:val="003A68F1"/>
    <w:rsid w:val="003A69E7"/>
    <w:rsid w:val="003A7B80"/>
    <w:rsid w:val="003B01B4"/>
    <w:rsid w:val="003B1E11"/>
    <w:rsid w:val="003B256A"/>
    <w:rsid w:val="003B2691"/>
    <w:rsid w:val="003B46FC"/>
    <w:rsid w:val="003B5767"/>
    <w:rsid w:val="003B7605"/>
    <w:rsid w:val="003B783F"/>
    <w:rsid w:val="003B7F10"/>
    <w:rsid w:val="003C08AA"/>
    <w:rsid w:val="003C09CF"/>
    <w:rsid w:val="003C13E0"/>
    <w:rsid w:val="003C27CF"/>
    <w:rsid w:val="003C2A7B"/>
    <w:rsid w:val="003C3156"/>
    <w:rsid w:val="003C3311"/>
    <w:rsid w:val="003C49EF"/>
    <w:rsid w:val="003C5A0D"/>
    <w:rsid w:val="003C6BCA"/>
    <w:rsid w:val="003C7902"/>
    <w:rsid w:val="003D0BFF"/>
    <w:rsid w:val="003D15C4"/>
    <w:rsid w:val="003D1806"/>
    <w:rsid w:val="003D2115"/>
    <w:rsid w:val="003D36CA"/>
    <w:rsid w:val="003D5E7E"/>
    <w:rsid w:val="003D6EF1"/>
    <w:rsid w:val="003E4A4E"/>
    <w:rsid w:val="003E5BE5"/>
    <w:rsid w:val="003F18D1"/>
    <w:rsid w:val="003F20EC"/>
    <w:rsid w:val="003F2EDF"/>
    <w:rsid w:val="003F4F0E"/>
    <w:rsid w:val="003F4F65"/>
    <w:rsid w:val="003F57AB"/>
    <w:rsid w:val="003F6096"/>
    <w:rsid w:val="003F64FD"/>
    <w:rsid w:val="003F6B21"/>
    <w:rsid w:val="003F6E06"/>
    <w:rsid w:val="003F718B"/>
    <w:rsid w:val="00403C7A"/>
    <w:rsid w:val="00404521"/>
    <w:rsid w:val="00404644"/>
    <w:rsid w:val="004057A6"/>
    <w:rsid w:val="00406554"/>
    <w:rsid w:val="00407755"/>
    <w:rsid w:val="00410E1F"/>
    <w:rsid w:val="0041293B"/>
    <w:rsid w:val="00412BE5"/>
    <w:rsid w:val="004131B0"/>
    <w:rsid w:val="00416C42"/>
    <w:rsid w:val="0041777E"/>
    <w:rsid w:val="00421255"/>
    <w:rsid w:val="00421F96"/>
    <w:rsid w:val="00422476"/>
    <w:rsid w:val="0042385C"/>
    <w:rsid w:val="00425D60"/>
    <w:rsid w:val="00425DEF"/>
    <w:rsid w:val="00426FA5"/>
    <w:rsid w:val="00426FB2"/>
    <w:rsid w:val="00431326"/>
    <w:rsid w:val="00431654"/>
    <w:rsid w:val="00433ABA"/>
    <w:rsid w:val="00434926"/>
    <w:rsid w:val="0043515B"/>
    <w:rsid w:val="00435345"/>
    <w:rsid w:val="004368C6"/>
    <w:rsid w:val="00436F5E"/>
    <w:rsid w:val="0043710A"/>
    <w:rsid w:val="00440C9C"/>
    <w:rsid w:val="004411A0"/>
    <w:rsid w:val="00443ACE"/>
    <w:rsid w:val="00443B1C"/>
    <w:rsid w:val="00443CB9"/>
    <w:rsid w:val="00444217"/>
    <w:rsid w:val="00446BE4"/>
    <w:rsid w:val="004478F4"/>
    <w:rsid w:val="00450F7A"/>
    <w:rsid w:val="00452C6D"/>
    <w:rsid w:val="00454453"/>
    <w:rsid w:val="004546BF"/>
    <w:rsid w:val="00455E0B"/>
    <w:rsid w:val="00457087"/>
    <w:rsid w:val="0045716C"/>
    <w:rsid w:val="0045724D"/>
    <w:rsid w:val="004576B2"/>
    <w:rsid w:val="00457934"/>
    <w:rsid w:val="00460EFD"/>
    <w:rsid w:val="00462B9F"/>
    <w:rsid w:val="00465788"/>
    <w:rsid w:val="0046585F"/>
    <w:rsid w:val="004659EE"/>
    <w:rsid w:val="00466DAE"/>
    <w:rsid w:val="00471E79"/>
    <w:rsid w:val="00473E34"/>
    <w:rsid w:val="0047459B"/>
    <w:rsid w:val="00474CBD"/>
    <w:rsid w:val="00474F7B"/>
    <w:rsid w:val="00476BA9"/>
    <w:rsid w:val="0048057E"/>
    <w:rsid w:val="004814A0"/>
    <w:rsid w:val="00481650"/>
    <w:rsid w:val="00481BC9"/>
    <w:rsid w:val="00482790"/>
    <w:rsid w:val="00483404"/>
    <w:rsid w:val="00484982"/>
    <w:rsid w:val="0048511C"/>
    <w:rsid w:val="004853EE"/>
    <w:rsid w:val="00490807"/>
    <w:rsid w:val="004936C2"/>
    <w:rsid w:val="0049379C"/>
    <w:rsid w:val="00493AA4"/>
    <w:rsid w:val="00496052"/>
    <w:rsid w:val="004A1CA0"/>
    <w:rsid w:val="004A22E9"/>
    <w:rsid w:val="004A33D6"/>
    <w:rsid w:val="004A4ACD"/>
    <w:rsid w:val="004A506C"/>
    <w:rsid w:val="004A5BC5"/>
    <w:rsid w:val="004A686A"/>
    <w:rsid w:val="004A6AB1"/>
    <w:rsid w:val="004A7594"/>
    <w:rsid w:val="004B023D"/>
    <w:rsid w:val="004B07AD"/>
    <w:rsid w:val="004B63C3"/>
    <w:rsid w:val="004B7FE1"/>
    <w:rsid w:val="004C0909"/>
    <w:rsid w:val="004C2327"/>
    <w:rsid w:val="004C3F97"/>
    <w:rsid w:val="004D01F2"/>
    <w:rsid w:val="004D1072"/>
    <w:rsid w:val="004D2CED"/>
    <w:rsid w:val="004D3339"/>
    <w:rsid w:val="004D353F"/>
    <w:rsid w:val="004D36D7"/>
    <w:rsid w:val="004D5E4A"/>
    <w:rsid w:val="004D682B"/>
    <w:rsid w:val="004E0C6A"/>
    <w:rsid w:val="004E2706"/>
    <w:rsid w:val="004E2E0A"/>
    <w:rsid w:val="004E6152"/>
    <w:rsid w:val="004F0A2A"/>
    <w:rsid w:val="004F1342"/>
    <w:rsid w:val="004F1679"/>
    <w:rsid w:val="004F30D2"/>
    <w:rsid w:val="004F344A"/>
    <w:rsid w:val="004F4EC3"/>
    <w:rsid w:val="00501272"/>
    <w:rsid w:val="00502907"/>
    <w:rsid w:val="005045E3"/>
    <w:rsid w:val="00504A0B"/>
    <w:rsid w:val="00504ED4"/>
    <w:rsid w:val="00510639"/>
    <w:rsid w:val="00511791"/>
    <w:rsid w:val="005139BE"/>
    <w:rsid w:val="00514F0B"/>
    <w:rsid w:val="00514FF0"/>
    <w:rsid w:val="00516142"/>
    <w:rsid w:val="0051681C"/>
    <w:rsid w:val="00516ACD"/>
    <w:rsid w:val="0051718C"/>
    <w:rsid w:val="00520027"/>
    <w:rsid w:val="0052093C"/>
    <w:rsid w:val="00521069"/>
    <w:rsid w:val="00521B31"/>
    <w:rsid w:val="00522469"/>
    <w:rsid w:val="0052292F"/>
    <w:rsid w:val="00522B8B"/>
    <w:rsid w:val="0052400A"/>
    <w:rsid w:val="00532862"/>
    <w:rsid w:val="0053290E"/>
    <w:rsid w:val="005337BC"/>
    <w:rsid w:val="00535221"/>
    <w:rsid w:val="0053589E"/>
    <w:rsid w:val="00536277"/>
    <w:rsid w:val="00536675"/>
    <w:rsid w:val="00536F43"/>
    <w:rsid w:val="005404F7"/>
    <w:rsid w:val="00540655"/>
    <w:rsid w:val="005414E9"/>
    <w:rsid w:val="00541829"/>
    <w:rsid w:val="00541B53"/>
    <w:rsid w:val="00541CF9"/>
    <w:rsid w:val="00542616"/>
    <w:rsid w:val="0054344A"/>
    <w:rsid w:val="005444D3"/>
    <w:rsid w:val="00545370"/>
    <w:rsid w:val="00545647"/>
    <w:rsid w:val="00546838"/>
    <w:rsid w:val="005468C1"/>
    <w:rsid w:val="005510BA"/>
    <w:rsid w:val="00552BCA"/>
    <w:rsid w:val="005538C8"/>
    <w:rsid w:val="00554B4E"/>
    <w:rsid w:val="00555D79"/>
    <w:rsid w:val="00556C02"/>
    <w:rsid w:val="005601CB"/>
    <w:rsid w:val="00560F1F"/>
    <w:rsid w:val="00561BB2"/>
    <w:rsid w:val="00562A39"/>
    <w:rsid w:val="00563249"/>
    <w:rsid w:val="00564398"/>
    <w:rsid w:val="0056509D"/>
    <w:rsid w:val="005659FF"/>
    <w:rsid w:val="00566D8C"/>
    <w:rsid w:val="00567CCE"/>
    <w:rsid w:val="00570A65"/>
    <w:rsid w:val="00571D02"/>
    <w:rsid w:val="005736F1"/>
    <w:rsid w:val="005744E6"/>
    <w:rsid w:val="00576014"/>
    <w:rsid w:val="005762B1"/>
    <w:rsid w:val="00577250"/>
    <w:rsid w:val="00580456"/>
    <w:rsid w:val="00580E73"/>
    <w:rsid w:val="00583746"/>
    <w:rsid w:val="00583FB4"/>
    <w:rsid w:val="00584FCB"/>
    <w:rsid w:val="005903CC"/>
    <w:rsid w:val="0059091E"/>
    <w:rsid w:val="00592329"/>
    <w:rsid w:val="005927CC"/>
    <w:rsid w:val="00593386"/>
    <w:rsid w:val="0059460C"/>
    <w:rsid w:val="00596998"/>
    <w:rsid w:val="0059790F"/>
    <w:rsid w:val="00597C7A"/>
    <w:rsid w:val="005A02B8"/>
    <w:rsid w:val="005A06F5"/>
    <w:rsid w:val="005A4A68"/>
    <w:rsid w:val="005A5512"/>
    <w:rsid w:val="005A5AFB"/>
    <w:rsid w:val="005A6E62"/>
    <w:rsid w:val="005A727D"/>
    <w:rsid w:val="005B2FB3"/>
    <w:rsid w:val="005B31FF"/>
    <w:rsid w:val="005B46BF"/>
    <w:rsid w:val="005B5D02"/>
    <w:rsid w:val="005B793A"/>
    <w:rsid w:val="005C00D5"/>
    <w:rsid w:val="005C2C8D"/>
    <w:rsid w:val="005C2E85"/>
    <w:rsid w:val="005C4F27"/>
    <w:rsid w:val="005C6CF4"/>
    <w:rsid w:val="005C6DE5"/>
    <w:rsid w:val="005D0A59"/>
    <w:rsid w:val="005D2B29"/>
    <w:rsid w:val="005D354A"/>
    <w:rsid w:val="005D3E53"/>
    <w:rsid w:val="005D506C"/>
    <w:rsid w:val="005D645B"/>
    <w:rsid w:val="005E07FA"/>
    <w:rsid w:val="005E15CE"/>
    <w:rsid w:val="005E19E6"/>
    <w:rsid w:val="005E1F5E"/>
    <w:rsid w:val="005E3235"/>
    <w:rsid w:val="005E340C"/>
    <w:rsid w:val="005E4176"/>
    <w:rsid w:val="005E4876"/>
    <w:rsid w:val="005E65B5"/>
    <w:rsid w:val="005E6DC1"/>
    <w:rsid w:val="005F0301"/>
    <w:rsid w:val="005F3AE9"/>
    <w:rsid w:val="005F4344"/>
    <w:rsid w:val="005F54B5"/>
    <w:rsid w:val="005F5C0A"/>
    <w:rsid w:val="005F69DF"/>
    <w:rsid w:val="005F7D2B"/>
    <w:rsid w:val="006007BB"/>
    <w:rsid w:val="00601DC0"/>
    <w:rsid w:val="00602FD9"/>
    <w:rsid w:val="0060340B"/>
    <w:rsid w:val="006034CB"/>
    <w:rsid w:val="00603503"/>
    <w:rsid w:val="00603C52"/>
    <w:rsid w:val="00604375"/>
    <w:rsid w:val="00606E01"/>
    <w:rsid w:val="006100F2"/>
    <w:rsid w:val="006106D3"/>
    <w:rsid w:val="0061247E"/>
    <w:rsid w:val="00612513"/>
    <w:rsid w:val="006131CE"/>
    <w:rsid w:val="0061336B"/>
    <w:rsid w:val="00615B6B"/>
    <w:rsid w:val="00617D6E"/>
    <w:rsid w:val="00620ED5"/>
    <w:rsid w:val="00621899"/>
    <w:rsid w:val="006218C5"/>
    <w:rsid w:val="00622D61"/>
    <w:rsid w:val="00624198"/>
    <w:rsid w:val="0062534A"/>
    <w:rsid w:val="006257A6"/>
    <w:rsid w:val="00627DD2"/>
    <w:rsid w:val="00630040"/>
    <w:rsid w:val="006334AC"/>
    <w:rsid w:val="00636C28"/>
    <w:rsid w:val="00640563"/>
    <w:rsid w:val="006428E5"/>
    <w:rsid w:val="00642E83"/>
    <w:rsid w:val="00643E2D"/>
    <w:rsid w:val="00644958"/>
    <w:rsid w:val="00644F2B"/>
    <w:rsid w:val="006466C6"/>
    <w:rsid w:val="0064701D"/>
    <w:rsid w:val="006513FB"/>
    <w:rsid w:val="00653214"/>
    <w:rsid w:val="00653BB6"/>
    <w:rsid w:val="00656EEF"/>
    <w:rsid w:val="006576AF"/>
    <w:rsid w:val="006606AB"/>
    <w:rsid w:val="0066153E"/>
    <w:rsid w:val="006647D1"/>
    <w:rsid w:val="00665557"/>
    <w:rsid w:val="006661E6"/>
    <w:rsid w:val="00667DB1"/>
    <w:rsid w:val="00672872"/>
    <w:rsid w:val="00672919"/>
    <w:rsid w:val="0067528C"/>
    <w:rsid w:val="00676061"/>
    <w:rsid w:val="00676918"/>
    <w:rsid w:val="00677544"/>
    <w:rsid w:val="00677C9E"/>
    <w:rsid w:val="00681687"/>
    <w:rsid w:val="0068265F"/>
    <w:rsid w:val="00682CBE"/>
    <w:rsid w:val="00684088"/>
    <w:rsid w:val="00686155"/>
    <w:rsid w:val="00686191"/>
    <w:rsid w:val="00686295"/>
    <w:rsid w:val="00686587"/>
    <w:rsid w:val="00687473"/>
    <w:rsid w:val="006904CF"/>
    <w:rsid w:val="006941C8"/>
    <w:rsid w:val="0069548B"/>
    <w:rsid w:val="00695895"/>
    <w:rsid w:val="00695EE2"/>
    <w:rsid w:val="0069660B"/>
    <w:rsid w:val="00697957"/>
    <w:rsid w:val="00697BDD"/>
    <w:rsid w:val="006A0426"/>
    <w:rsid w:val="006A1B33"/>
    <w:rsid w:val="006A275A"/>
    <w:rsid w:val="006A449D"/>
    <w:rsid w:val="006A48F1"/>
    <w:rsid w:val="006A4EC0"/>
    <w:rsid w:val="006A6AB3"/>
    <w:rsid w:val="006A71A3"/>
    <w:rsid w:val="006A7B9A"/>
    <w:rsid w:val="006B03F2"/>
    <w:rsid w:val="006B0E79"/>
    <w:rsid w:val="006B1156"/>
    <w:rsid w:val="006B14C1"/>
    <w:rsid w:val="006B1639"/>
    <w:rsid w:val="006B208A"/>
    <w:rsid w:val="006B3044"/>
    <w:rsid w:val="006B348A"/>
    <w:rsid w:val="006B5B52"/>
    <w:rsid w:val="006B5CA7"/>
    <w:rsid w:val="006B5E89"/>
    <w:rsid w:val="006B5EC5"/>
    <w:rsid w:val="006B6820"/>
    <w:rsid w:val="006B6E7F"/>
    <w:rsid w:val="006B7098"/>
    <w:rsid w:val="006C0E3B"/>
    <w:rsid w:val="006C19B2"/>
    <w:rsid w:val="006C30A0"/>
    <w:rsid w:val="006C35FF"/>
    <w:rsid w:val="006C37E2"/>
    <w:rsid w:val="006C3FCF"/>
    <w:rsid w:val="006C4474"/>
    <w:rsid w:val="006C57F2"/>
    <w:rsid w:val="006C5949"/>
    <w:rsid w:val="006C6832"/>
    <w:rsid w:val="006C7207"/>
    <w:rsid w:val="006D05AD"/>
    <w:rsid w:val="006D070D"/>
    <w:rsid w:val="006D1370"/>
    <w:rsid w:val="006D19F7"/>
    <w:rsid w:val="006D2C28"/>
    <w:rsid w:val="006D3FC1"/>
    <w:rsid w:val="006D7590"/>
    <w:rsid w:val="006E14BC"/>
    <w:rsid w:val="006E2F04"/>
    <w:rsid w:val="006E372B"/>
    <w:rsid w:val="006E5FE9"/>
    <w:rsid w:val="006E6581"/>
    <w:rsid w:val="006E6E1F"/>
    <w:rsid w:val="006E6FDB"/>
    <w:rsid w:val="006E71DF"/>
    <w:rsid w:val="006E7359"/>
    <w:rsid w:val="006F000D"/>
    <w:rsid w:val="006F0BD3"/>
    <w:rsid w:val="006F1616"/>
    <w:rsid w:val="006F1CC4"/>
    <w:rsid w:val="006F2001"/>
    <w:rsid w:val="006F2A86"/>
    <w:rsid w:val="006F2AEF"/>
    <w:rsid w:val="006F3163"/>
    <w:rsid w:val="006F3171"/>
    <w:rsid w:val="006F359F"/>
    <w:rsid w:val="007006D4"/>
    <w:rsid w:val="00703B4B"/>
    <w:rsid w:val="0070448E"/>
    <w:rsid w:val="00705972"/>
    <w:rsid w:val="00705FEC"/>
    <w:rsid w:val="007066DA"/>
    <w:rsid w:val="00710659"/>
    <w:rsid w:val="0071147A"/>
    <w:rsid w:val="0071178D"/>
    <w:rsid w:val="0071185D"/>
    <w:rsid w:val="007141A7"/>
    <w:rsid w:val="0071494E"/>
    <w:rsid w:val="0071539A"/>
    <w:rsid w:val="00720107"/>
    <w:rsid w:val="007219CE"/>
    <w:rsid w:val="00721DC9"/>
    <w:rsid w:val="00721E01"/>
    <w:rsid w:val="007220C8"/>
    <w:rsid w:val="007222AD"/>
    <w:rsid w:val="007267CF"/>
    <w:rsid w:val="00730687"/>
    <w:rsid w:val="0073153D"/>
    <w:rsid w:val="00731F3F"/>
    <w:rsid w:val="00733943"/>
    <w:rsid w:val="00733BAB"/>
    <w:rsid w:val="0073604C"/>
    <w:rsid w:val="007372B5"/>
    <w:rsid w:val="007436BF"/>
    <w:rsid w:val="007443E9"/>
    <w:rsid w:val="00745DCE"/>
    <w:rsid w:val="00746170"/>
    <w:rsid w:val="00752A45"/>
    <w:rsid w:val="00752B1B"/>
    <w:rsid w:val="00752C83"/>
    <w:rsid w:val="00753D89"/>
    <w:rsid w:val="00753DDA"/>
    <w:rsid w:val="007545F9"/>
    <w:rsid w:val="00754A6E"/>
    <w:rsid w:val="007550F9"/>
    <w:rsid w:val="007553D8"/>
    <w:rsid w:val="00755C9B"/>
    <w:rsid w:val="007604D3"/>
    <w:rsid w:val="00760FE4"/>
    <w:rsid w:val="007636C2"/>
    <w:rsid w:val="00763D8B"/>
    <w:rsid w:val="007657F6"/>
    <w:rsid w:val="00765E47"/>
    <w:rsid w:val="00766CB7"/>
    <w:rsid w:val="00767F0B"/>
    <w:rsid w:val="0077125A"/>
    <w:rsid w:val="00773B92"/>
    <w:rsid w:val="00775AAD"/>
    <w:rsid w:val="00780735"/>
    <w:rsid w:val="00781238"/>
    <w:rsid w:val="0078276D"/>
    <w:rsid w:val="0078405B"/>
    <w:rsid w:val="00784424"/>
    <w:rsid w:val="00785782"/>
    <w:rsid w:val="00786F58"/>
    <w:rsid w:val="00787CC1"/>
    <w:rsid w:val="00792F4E"/>
    <w:rsid w:val="0079398D"/>
    <w:rsid w:val="007954E9"/>
    <w:rsid w:val="007959B1"/>
    <w:rsid w:val="00796740"/>
    <w:rsid w:val="00796C25"/>
    <w:rsid w:val="007A0973"/>
    <w:rsid w:val="007A19D5"/>
    <w:rsid w:val="007A1ACC"/>
    <w:rsid w:val="007A287C"/>
    <w:rsid w:val="007A2A2B"/>
    <w:rsid w:val="007A2D8D"/>
    <w:rsid w:val="007A3B2A"/>
    <w:rsid w:val="007A4A39"/>
    <w:rsid w:val="007A53C9"/>
    <w:rsid w:val="007A7B0E"/>
    <w:rsid w:val="007A7EEA"/>
    <w:rsid w:val="007B0C9D"/>
    <w:rsid w:val="007B3F61"/>
    <w:rsid w:val="007B4CE7"/>
    <w:rsid w:val="007B5522"/>
    <w:rsid w:val="007B69AA"/>
    <w:rsid w:val="007C0EE0"/>
    <w:rsid w:val="007C1B71"/>
    <w:rsid w:val="007C2FBB"/>
    <w:rsid w:val="007C54E7"/>
    <w:rsid w:val="007C54EA"/>
    <w:rsid w:val="007C7164"/>
    <w:rsid w:val="007C7413"/>
    <w:rsid w:val="007D04EB"/>
    <w:rsid w:val="007D1984"/>
    <w:rsid w:val="007D2AFE"/>
    <w:rsid w:val="007D3D9B"/>
    <w:rsid w:val="007D445B"/>
    <w:rsid w:val="007D4629"/>
    <w:rsid w:val="007D601E"/>
    <w:rsid w:val="007E3264"/>
    <w:rsid w:val="007E3A55"/>
    <w:rsid w:val="007E3FEA"/>
    <w:rsid w:val="007E4E1F"/>
    <w:rsid w:val="007E6402"/>
    <w:rsid w:val="007E7893"/>
    <w:rsid w:val="007F0A0B"/>
    <w:rsid w:val="007F1316"/>
    <w:rsid w:val="007F1A3E"/>
    <w:rsid w:val="007F1B63"/>
    <w:rsid w:val="007F29BD"/>
    <w:rsid w:val="007F3477"/>
    <w:rsid w:val="007F3A60"/>
    <w:rsid w:val="007F3D0B"/>
    <w:rsid w:val="007F4D06"/>
    <w:rsid w:val="007F7C94"/>
    <w:rsid w:val="0080161D"/>
    <w:rsid w:val="00801719"/>
    <w:rsid w:val="00802FFA"/>
    <w:rsid w:val="00803230"/>
    <w:rsid w:val="008036F6"/>
    <w:rsid w:val="00803AFE"/>
    <w:rsid w:val="0080427F"/>
    <w:rsid w:val="00807599"/>
    <w:rsid w:val="00807E50"/>
    <w:rsid w:val="00810E4B"/>
    <w:rsid w:val="00811C28"/>
    <w:rsid w:val="00812F0C"/>
    <w:rsid w:val="00814BAA"/>
    <w:rsid w:val="00816E02"/>
    <w:rsid w:val="00816F0C"/>
    <w:rsid w:val="00820A01"/>
    <w:rsid w:val="00820C9E"/>
    <w:rsid w:val="0082211C"/>
    <w:rsid w:val="008235D4"/>
    <w:rsid w:val="008236BE"/>
    <w:rsid w:val="00823707"/>
    <w:rsid w:val="00824295"/>
    <w:rsid w:val="008276AB"/>
    <w:rsid w:val="00827A65"/>
    <w:rsid w:val="00830473"/>
    <w:rsid w:val="008313F3"/>
    <w:rsid w:val="0083161A"/>
    <w:rsid w:val="0083196D"/>
    <w:rsid w:val="008325CD"/>
    <w:rsid w:val="00833ECA"/>
    <w:rsid w:val="00837A4C"/>
    <w:rsid w:val="00837E9A"/>
    <w:rsid w:val="008402F2"/>
    <w:rsid w:val="00840469"/>
    <w:rsid w:val="008405BB"/>
    <w:rsid w:val="00843286"/>
    <w:rsid w:val="00843A9A"/>
    <w:rsid w:val="0084564F"/>
    <w:rsid w:val="00846494"/>
    <w:rsid w:val="00847B20"/>
    <w:rsid w:val="008509D3"/>
    <w:rsid w:val="008523DA"/>
    <w:rsid w:val="00852A64"/>
    <w:rsid w:val="00853418"/>
    <w:rsid w:val="00853773"/>
    <w:rsid w:val="00854870"/>
    <w:rsid w:val="0085635C"/>
    <w:rsid w:val="00856CC6"/>
    <w:rsid w:val="00856EBD"/>
    <w:rsid w:val="0085756E"/>
    <w:rsid w:val="00857CF6"/>
    <w:rsid w:val="008606F5"/>
    <w:rsid w:val="008610ED"/>
    <w:rsid w:val="00861C6A"/>
    <w:rsid w:val="00865199"/>
    <w:rsid w:val="00867476"/>
    <w:rsid w:val="00867EAF"/>
    <w:rsid w:val="00870071"/>
    <w:rsid w:val="00870763"/>
    <w:rsid w:val="008713EA"/>
    <w:rsid w:val="00872433"/>
    <w:rsid w:val="00872802"/>
    <w:rsid w:val="00873B07"/>
    <w:rsid w:val="00873C6B"/>
    <w:rsid w:val="00881426"/>
    <w:rsid w:val="008817D8"/>
    <w:rsid w:val="0088181A"/>
    <w:rsid w:val="008818BB"/>
    <w:rsid w:val="00882107"/>
    <w:rsid w:val="00882B63"/>
    <w:rsid w:val="00883500"/>
    <w:rsid w:val="0088398B"/>
    <w:rsid w:val="00883E41"/>
    <w:rsid w:val="0088426A"/>
    <w:rsid w:val="008852BA"/>
    <w:rsid w:val="00890108"/>
    <w:rsid w:val="00893877"/>
    <w:rsid w:val="0089532C"/>
    <w:rsid w:val="008958F5"/>
    <w:rsid w:val="00896165"/>
    <w:rsid w:val="00896681"/>
    <w:rsid w:val="008A1573"/>
    <w:rsid w:val="008A2749"/>
    <w:rsid w:val="008A3A90"/>
    <w:rsid w:val="008A5937"/>
    <w:rsid w:val="008A5E3B"/>
    <w:rsid w:val="008A6E62"/>
    <w:rsid w:val="008B06D4"/>
    <w:rsid w:val="008B29D7"/>
    <w:rsid w:val="008B39C2"/>
    <w:rsid w:val="008B4F20"/>
    <w:rsid w:val="008B68E7"/>
    <w:rsid w:val="008B7FFD"/>
    <w:rsid w:val="008C0C07"/>
    <w:rsid w:val="008C286A"/>
    <w:rsid w:val="008C2920"/>
    <w:rsid w:val="008C4307"/>
    <w:rsid w:val="008C6927"/>
    <w:rsid w:val="008C7E25"/>
    <w:rsid w:val="008D1692"/>
    <w:rsid w:val="008D23DF"/>
    <w:rsid w:val="008D2AEB"/>
    <w:rsid w:val="008D73BF"/>
    <w:rsid w:val="008D7ABF"/>
    <w:rsid w:val="008D7F09"/>
    <w:rsid w:val="008E00D5"/>
    <w:rsid w:val="008E5B64"/>
    <w:rsid w:val="008E6313"/>
    <w:rsid w:val="008E704B"/>
    <w:rsid w:val="008E7DAA"/>
    <w:rsid w:val="008F0094"/>
    <w:rsid w:val="008F03EF"/>
    <w:rsid w:val="008F1DAD"/>
    <w:rsid w:val="008F2045"/>
    <w:rsid w:val="008F25A3"/>
    <w:rsid w:val="008F266A"/>
    <w:rsid w:val="008F340F"/>
    <w:rsid w:val="008F34C0"/>
    <w:rsid w:val="008F473F"/>
    <w:rsid w:val="008F77E5"/>
    <w:rsid w:val="00901E60"/>
    <w:rsid w:val="00901FA9"/>
    <w:rsid w:val="009020FD"/>
    <w:rsid w:val="00903523"/>
    <w:rsid w:val="009041A3"/>
    <w:rsid w:val="00904C17"/>
    <w:rsid w:val="00905DAA"/>
    <w:rsid w:val="00906281"/>
    <w:rsid w:val="0090659A"/>
    <w:rsid w:val="009078B3"/>
    <w:rsid w:val="00911080"/>
    <w:rsid w:val="009112ED"/>
    <w:rsid w:val="00912500"/>
    <w:rsid w:val="0091350B"/>
    <w:rsid w:val="009141C6"/>
    <w:rsid w:val="00914481"/>
    <w:rsid w:val="00914E73"/>
    <w:rsid w:val="00915986"/>
    <w:rsid w:val="00917624"/>
    <w:rsid w:val="00922D97"/>
    <w:rsid w:val="009237B7"/>
    <w:rsid w:val="00926CB2"/>
    <w:rsid w:val="00926F6E"/>
    <w:rsid w:val="00927185"/>
    <w:rsid w:val="00930386"/>
    <w:rsid w:val="009309F5"/>
    <w:rsid w:val="009324A3"/>
    <w:rsid w:val="00933237"/>
    <w:rsid w:val="00933F28"/>
    <w:rsid w:val="0093565F"/>
    <w:rsid w:val="009361B7"/>
    <w:rsid w:val="0093676E"/>
    <w:rsid w:val="009400C3"/>
    <w:rsid w:val="0094046B"/>
    <w:rsid w:val="00940F8C"/>
    <w:rsid w:val="00941D58"/>
    <w:rsid w:val="00942299"/>
    <w:rsid w:val="00943B39"/>
    <w:rsid w:val="00943FF3"/>
    <w:rsid w:val="009453F7"/>
    <w:rsid w:val="00945FD2"/>
    <w:rsid w:val="009476C0"/>
    <w:rsid w:val="00947D60"/>
    <w:rsid w:val="009535E4"/>
    <w:rsid w:val="0095642E"/>
    <w:rsid w:val="009564AC"/>
    <w:rsid w:val="009569E0"/>
    <w:rsid w:val="009609C4"/>
    <w:rsid w:val="00960DFD"/>
    <w:rsid w:val="00961423"/>
    <w:rsid w:val="00963E34"/>
    <w:rsid w:val="00964782"/>
    <w:rsid w:val="00964DFA"/>
    <w:rsid w:val="0096687F"/>
    <w:rsid w:val="00970A69"/>
    <w:rsid w:val="0097482B"/>
    <w:rsid w:val="00974DA1"/>
    <w:rsid w:val="00975BE3"/>
    <w:rsid w:val="00975FCE"/>
    <w:rsid w:val="00976B5D"/>
    <w:rsid w:val="0098155C"/>
    <w:rsid w:val="00981CCA"/>
    <w:rsid w:val="0098215A"/>
    <w:rsid w:val="00983484"/>
    <w:rsid w:val="00983B77"/>
    <w:rsid w:val="00985137"/>
    <w:rsid w:val="00985576"/>
    <w:rsid w:val="00987205"/>
    <w:rsid w:val="009914C2"/>
    <w:rsid w:val="009924CD"/>
    <w:rsid w:val="00996053"/>
    <w:rsid w:val="00997E71"/>
    <w:rsid w:val="009A0B2F"/>
    <w:rsid w:val="009A1067"/>
    <w:rsid w:val="009A1CF4"/>
    <w:rsid w:val="009A37D7"/>
    <w:rsid w:val="009A4C84"/>
    <w:rsid w:val="009A4E17"/>
    <w:rsid w:val="009A54F9"/>
    <w:rsid w:val="009A6955"/>
    <w:rsid w:val="009B0475"/>
    <w:rsid w:val="009B0697"/>
    <w:rsid w:val="009B0F4F"/>
    <w:rsid w:val="009B1D95"/>
    <w:rsid w:val="009B341C"/>
    <w:rsid w:val="009B3683"/>
    <w:rsid w:val="009B5747"/>
    <w:rsid w:val="009B5D89"/>
    <w:rsid w:val="009C0A8C"/>
    <w:rsid w:val="009C0A92"/>
    <w:rsid w:val="009C0B81"/>
    <w:rsid w:val="009C3182"/>
    <w:rsid w:val="009C3EF2"/>
    <w:rsid w:val="009C5C37"/>
    <w:rsid w:val="009C5F5E"/>
    <w:rsid w:val="009C6E48"/>
    <w:rsid w:val="009D0843"/>
    <w:rsid w:val="009D0BB8"/>
    <w:rsid w:val="009D0BD2"/>
    <w:rsid w:val="009D2C27"/>
    <w:rsid w:val="009D4BEB"/>
    <w:rsid w:val="009D503E"/>
    <w:rsid w:val="009D7858"/>
    <w:rsid w:val="009E2309"/>
    <w:rsid w:val="009E34AD"/>
    <w:rsid w:val="009E3B1A"/>
    <w:rsid w:val="009E42B9"/>
    <w:rsid w:val="009E4E17"/>
    <w:rsid w:val="009E546F"/>
    <w:rsid w:val="009E54B9"/>
    <w:rsid w:val="009E57C6"/>
    <w:rsid w:val="009E7950"/>
    <w:rsid w:val="009F1DAB"/>
    <w:rsid w:val="009F2332"/>
    <w:rsid w:val="009F2FD1"/>
    <w:rsid w:val="009F35B2"/>
    <w:rsid w:val="009F4C2E"/>
    <w:rsid w:val="009F58E9"/>
    <w:rsid w:val="009F6163"/>
    <w:rsid w:val="00A014A3"/>
    <w:rsid w:val="00A027CC"/>
    <w:rsid w:val="00A02E83"/>
    <w:rsid w:val="00A038FF"/>
    <w:rsid w:val="00A03910"/>
    <w:rsid w:val="00A03D0E"/>
    <w:rsid w:val="00A0412D"/>
    <w:rsid w:val="00A0510A"/>
    <w:rsid w:val="00A0624B"/>
    <w:rsid w:val="00A065FA"/>
    <w:rsid w:val="00A100F9"/>
    <w:rsid w:val="00A108F6"/>
    <w:rsid w:val="00A1142E"/>
    <w:rsid w:val="00A118A6"/>
    <w:rsid w:val="00A11CB7"/>
    <w:rsid w:val="00A120F9"/>
    <w:rsid w:val="00A124F5"/>
    <w:rsid w:val="00A149A1"/>
    <w:rsid w:val="00A15DF0"/>
    <w:rsid w:val="00A21211"/>
    <w:rsid w:val="00A21777"/>
    <w:rsid w:val="00A2533F"/>
    <w:rsid w:val="00A30F8A"/>
    <w:rsid w:val="00A32076"/>
    <w:rsid w:val="00A329E6"/>
    <w:rsid w:val="00A32A2C"/>
    <w:rsid w:val="00A3353C"/>
    <w:rsid w:val="00A33820"/>
    <w:rsid w:val="00A33890"/>
    <w:rsid w:val="00A34E7F"/>
    <w:rsid w:val="00A3512C"/>
    <w:rsid w:val="00A35D02"/>
    <w:rsid w:val="00A37726"/>
    <w:rsid w:val="00A43C29"/>
    <w:rsid w:val="00A45406"/>
    <w:rsid w:val="00A46438"/>
    <w:rsid w:val="00A46F0A"/>
    <w:rsid w:val="00A46F25"/>
    <w:rsid w:val="00A47CC2"/>
    <w:rsid w:val="00A502BA"/>
    <w:rsid w:val="00A50C4F"/>
    <w:rsid w:val="00A51D69"/>
    <w:rsid w:val="00A565D3"/>
    <w:rsid w:val="00A60146"/>
    <w:rsid w:val="00A601A9"/>
    <w:rsid w:val="00A6041A"/>
    <w:rsid w:val="00A60A3E"/>
    <w:rsid w:val="00A60BA7"/>
    <w:rsid w:val="00A60F6F"/>
    <w:rsid w:val="00A622C4"/>
    <w:rsid w:val="00A627B3"/>
    <w:rsid w:val="00A6283D"/>
    <w:rsid w:val="00A63169"/>
    <w:rsid w:val="00A6380E"/>
    <w:rsid w:val="00A676FF"/>
    <w:rsid w:val="00A67EAD"/>
    <w:rsid w:val="00A70E7F"/>
    <w:rsid w:val="00A715BC"/>
    <w:rsid w:val="00A71EF1"/>
    <w:rsid w:val="00A720F0"/>
    <w:rsid w:val="00A72A9E"/>
    <w:rsid w:val="00A73453"/>
    <w:rsid w:val="00A73EBA"/>
    <w:rsid w:val="00A754B4"/>
    <w:rsid w:val="00A75D36"/>
    <w:rsid w:val="00A76665"/>
    <w:rsid w:val="00A76749"/>
    <w:rsid w:val="00A807C1"/>
    <w:rsid w:val="00A8080F"/>
    <w:rsid w:val="00A80EEE"/>
    <w:rsid w:val="00A82658"/>
    <w:rsid w:val="00A828F3"/>
    <w:rsid w:val="00A83374"/>
    <w:rsid w:val="00A929C4"/>
    <w:rsid w:val="00A935EA"/>
    <w:rsid w:val="00A95A32"/>
    <w:rsid w:val="00A96172"/>
    <w:rsid w:val="00A96D52"/>
    <w:rsid w:val="00A979F8"/>
    <w:rsid w:val="00A97C5F"/>
    <w:rsid w:val="00AA0025"/>
    <w:rsid w:val="00AA0E91"/>
    <w:rsid w:val="00AA1E17"/>
    <w:rsid w:val="00AA29A5"/>
    <w:rsid w:val="00AA6343"/>
    <w:rsid w:val="00AA6757"/>
    <w:rsid w:val="00AB0192"/>
    <w:rsid w:val="00AB0D6A"/>
    <w:rsid w:val="00AB43B3"/>
    <w:rsid w:val="00AB49B9"/>
    <w:rsid w:val="00AB4A4B"/>
    <w:rsid w:val="00AB501D"/>
    <w:rsid w:val="00AB758A"/>
    <w:rsid w:val="00AB7E07"/>
    <w:rsid w:val="00AC027E"/>
    <w:rsid w:val="00AC05AB"/>
    <w:rsid w:val="00AC1E7E"/>
    <w:rsid w:val="00AC33A2"/>
    <w:rsid w:val="00AC507D"/>
    <w:rsid w:val="00AC66E4"/>
    <w:rsid w:val="00AC7450"/>
    <w:rsid w:val="00AD0118"/>
    <w:rsid w:val="00AD04F2"/>
    <w:rsid w:val="00AD0820"/>
    <w:rsid w:val="00AD3E77"/>
    <w:rsid w:val="00AD4578"/>
    <w:rsid w:val="00AD505D"/>
    <w:rsid w:val="00AD68E9"/>
    <w:rsid w:val="00AD761F"/>
    <w:rsid w:val="00AE0F44"/>
    <w:rsid w:val="00AE10C5"/>
    <w:rsid w:val="00AE4289"/>
    <w:rsid w:val="00AE56C0"/>
    <w:rsid w:val="00AE5DCA"/>
    <w:rsid w:val="00AE633A"/>
    <w:rsid w:val="00AF2AF7"/>
    <w:rsid w:val="00AF528D"/>
    <w:rsid w:val="00AF7ACC"/>
    <w:rsid w:val="00B00914"/>
    <w:rsid w:val="00B01D4A"/>
    <w:rsid w:val="00B02A8E"/>
    <w:rsid w:val="00B052EE"/>
    <w:rsid w:val="00B06CA2"/>
    <w:rsid w:val="00B1081F"/>
    <w:rsid w:val="00B11E0A"/>
    <w:rsid w:val="00B12812"/>
    <w:rsid w:val="00B13D55"/>
    <w:rsid w:val="00B167F9"/>
    <w:rsid w:val="00B16DDF"/>
    <w:rsid w:val="00B178FE"/>
    <w:rsid w:val="00B17D90"/>
    <w:rsid w:val="00B20A42"/>
    <w:rsid w:val="00B2371B"/>
    <w:rsid w:val="00B23E76"/>
    <w:rsid w:val="00B2496B"/>
    <w:rsid w:val="00B24C59"/>
    <w:rsid w:val="00B27499"/>
    <w:rsid w:val="00B3010D"/>
    <w:rsid w:val="00B31F85"/>
    <w:rsid w:val="00B3202D"/>
    <w:rsid w:val="00B3433C"/>
    <w:rsid w:val="00B345CE"/>
    <w:rsid w:val="00B35151"/>
    <w:rsid w:val="00B3558B"/>
    <w:rsid w:val="00B3630F"/>
    <w:rsid w:val="00B36D53"/>
    <w:rsid w:val="00B433F2"/>
    <w:rsid w:val="00B4398C"/>
    <w:rsid w:val="00B44CC1"/>
    <w:rsid w:val="00B458E8"/>
    <w:rsid w:val="00B47005"/>
    <w:rsid w:val="00B47940"/>
    <w:rsid w:val="00B519A4"/>
    <w:rsid w:val="00B52846"/>
    <w:rsid w:val="00B535AB"/>
    <w:rsid w:val="00B5397B"/>
    <w:rsid w:val="00B53A6D"/>
    <w:rsid w:val="00B53EE9"/>
    <w:rsid w:val="00B561C1"/>
    <w:rsid w:val="00B606DA"/>
    <w:rsid w:val="00B6158F"/>
    <w:rsid w:val="00B6183E"/>
    <w:rsid w:val="00B61B6B"/>
    <w:rsid w:val="00B62809"/>
    <w:rsid w:val="00B63632"/>
    <w:rsid w:val="00B6569E"/>
    <w:rsid w:val="00B65BE7"/>
    <w:rsid w:val="00B666C9"/>
    <w:rsid w:val="00B72F2A"/>
    <w:rsid w:val="00B74422"/>
    <w:rsid w:val="00B746C1"/>
    <w:rsid w:val="00B74716"/>
    <w:rsid w:val="00B7620A"/>
    <w:rsid w:val="00B7675A"/>
    <w:rsid w:val="00B775F0"/>
    <w:rsid w:val="00B81182"/>
    <w:rsid w:val="00B81898"/>
    <w:rsid w:val="00B8271D"/>
    <w:rsid w:val="00B82791"/>
    <w:rsid w:val="00B82DED"/>
    <w:rsid w:val="00B841BB"/>
    <w:rsid w:val="00B8438E"/>
    <w:rsid w:val="00B84675"/>
    <w:rsid w:val="00B84CB1"/>
    <w:rsid w:val="00B857C9"/>
    <w:rsid w:val="00B8606B"/>
    <w:rsid w:val="00B86FA7"/>
    <w:rsid w:val="00B875DB"/>
    <w:rsid w:val="00B878E7"/>
    <w:rsid w:val="00B879CC"/>
    <w:rsid w:val="00B90E97"/>
    <w:rsid w:val="00B94915"/>
    <w:rsid w:val="00B97278"/>
    <w:rsid w:val="00B97943"/>
    <w:rsid w:val="00BA0BC8"/>
    <w:rsid w:val="00BA1D0B"/>
    <w:rsid w:val="00BA2B50"/>
    <w:rsid w:val="00BA2F1D"/>
    <w:rsid w:val="00BA5C62"/>
    <w:rsid w:val="00BA6972"/>
    <w:rsid w:val="00BA74F7"/>
    <w:rsid w:val="00BA7A29"/>
    <w:rsid w:val="00BB1E0D"/>
    <w:rsid w:val="00BB1FDD"/>
    <w:rsid w:val="00BB2480"/>
    <w:rsid w:val="00BB26C8"/>
    <w:rsid w:val="00BB4D9B"/>
    <w:rsid w:val="00BB73FF"/>
    <w:rsid w:val="00BB7688"/>
    <w:rsid w:val="00BC3117"/>
    <w:rsid w:val="00BC7423"/>
    <w:rsid w:val="00BC751B"/>
    <w:rsid w:val="00BC7C83"/>
    <w:rsid w:val="00BC7CAC"/>
    <w:rsid w:val="00BD0A8E"/>
    <w:rsid w:val="00BD249E"/>
    <w:rsid w:val="00BD6415"/>
    <w:rsid w:val="00BD6D76"/>
    <w:rsid w:val="00BE0219"/>
    <w:rsid w:val="00BE3A73"/>
    <w:rsid w:val="00BE493B"/>
    <w:rsid w:val="00BE4AB0"/>
    <w:rsid w:val="00BE56B3"/>
    <w:rsid w:val="00BE6095"/>
    <w:rsid w:val="00BE6618"/>
    <w:rsid w:val="00BE676D"/>
    <w:rsid w:val="00BF04E8"/>
    <w:rsid w:val="00BF16BF"/>
    <w:rsid w:val="00BF487B"/>
    <w:rsid w:val="00BF4D1F"/>
    <w:rsid w:val="00BF625B"/>
    <w:rsid w:val="00BF76BE"/>
    <w:rsid w:val="00C000A6"/>
    <w:rsid w:val="00C024AA"/>
    <w:rsid w:val="00C02A73"/>
    <w:rsid w:val="00C04209"/>
    <w:rsid w:val="00C063D2"/>
    <w:rsid w:val="00C073FE"/>
    <w:rsid w:val="00C07FD9"/>
    <w:rsid w:val="00C10955"/>
    <w:rsid w:val="00C10FE1"/>
    <w:rsid w:val="00C11ACD"/>
    <w:rsid w:val="00C11C4D"/>
    <w:rsid w:val="00C146FC"/>
    <w:rsid w:val="00C1571C"/>
    <w:rsid w:val="00C16227"/>
    <w:rsid w:val="00C162C0"/>
    <w:rsid w:val="00C1712C"/>
    <w:rsid w:val="00C20634"/>
    <w:rsid w:val="00C212E0"/>
    <w:rsid w:val="00C216E2"/>
    <w:rsid w:val="00C2285C"/>
    <w:rsid w:val="00C23E16"/>
    <w:rsid w:val="00C2407C"/>
    <w:rsid w:val="00C27E37"/>
    <w:rsid w:val="00C32713"/>
    <w:rsid w:val="00C34845"/>
    <w:rsid w:val="00C351B8"/>
    <w:rsid w:val="00C40410"/>
    <w:rsid w:val="00C40B8F"/>
    <w:rsid w:val="00C40D18"/>
    <w:rsid w:val="00C410D9"/>
    <w:rsid w:val="00C430B2"/>
    <w:rsid w:val="00C44DB7"/>
    <w:rsid w:val="00C4510A"/>
    <w:rsid w:val="00C454C9"/>
    <w:rsid w:val="00C471FD"/>
    <w:rsid w:val="00C47F2E"/>
    <w:rsid w:val="00C52BA6"/>
    <w:rsid w:val="00C53212"/>
    <w:rsid w:val="00C54D24"/>
    <w:rsid w:val="00C57A1A"/>
    <w:rsid w:val="00C60BBD"/>
    <w:rsid w:val="00C6236C"/>
    <w:rsid w:val="00C6258F"/>
    <w:rsid w:val="00C62C41"/>
    <w:rsid w:val="00C636EF"/>
    <w:rsid w:val="00C63DF6"/>
    <w:rsid w:val="00C63E58"/>
    <w:rsid w:val="00C6495E"/>
    <w:rsid w:val="00C64D8B"/>
    <w:rsid w:val="00C657A6"/>
    <w:rsid w:val="00C665A2"/>
    <w:rsid w:val="00C670EE"/>
    <w:rsid w:val="00C67E3B"/>
    <w:rsid w:val="00C7078D"/>
    <w:rsid w:val="00C716E1"/>
    <w:rsid w:val="00C71F4C"/>
    <w:rsid w:val="00C73E03"/>
    <w:rsid w:val="00C74EB0"/>
    <w:rsid w:val="00C763D9"/>
    <w:rsid w:val="00C7657C"/>
    <w:rsid w:val="00C77B29"/>
    <w:rsid w:val="00C80B38"/>
    <w:rsid w:val="00C83956"/>
    <w:rsid w:val="00C83D90"/>
    <w:rsid w:val="00C84A6C"/>
    <w:rsid w:val="00C86969"/>
    <w:rsid w:val="00C87039"/>
    <w:rsid w:val="00C8718B"/>
    <w:rsid w:val="00C872E4"/>
    <w:rsid w:val="00C878D9"/>
    <w:rsid w:val="00C87B7C"/>
    <w:rsid w:val="00C90311"/>
    <w:rsid w:val="00C90BD9"/>
    <w:rsid w:val="00C9152E"/>
    <w:rsid w:val="00C91C26"/>
    <w:rsid w:val="00C92C41"/>
    <w:rsid w:val="00C92C47"/>
    <w:rsid w:val="00CA2BB2"/>
    <w:rsid w:val="00CA4502"/>
    <w:rsid w:val="00CA5911"/>
    <w:rsid w:val="00CA697F"/>
    <w:rsid w:val="00CA73D5"/>
    <w:rsid w:val="00CA7F34"/>
    <w:rsid w:val="00CB0AA2"/>
    <w:rsid w:val="00CB2FC9"/>
    <w:rsid w:val="00CB5068"/>
    <w:rsid w:val="00CB62EF"/>
    <w:rsid w:val="00CB7D2B"/>
    <w:rsid w:val="00CC0CC0"/>
    <w:rsid w:val="00CC1A95"/>
    <w:rsid w:val="00CC1C87"/>
    <w:rsid w:val="00CC262C"/>
    <w:rsid w:val="00CC3000"/>
    <w:rsid w:val="00CC33BA"/>
    <w:rsid w:val="00CC4859"/>
    <w:rsid w:val="00CC7A35"/>
    <w:rsid w:val="00CD072A"/>
    <w:rsid w:val="00CD1070"/>
    <w:rsid w:val="00CD241C"/>
    <w:rsid w:val="00CD352E"/>
    <w:rsid w:val="00CD3BA2"/>
    <w:rsid w:val="00CD40B1"/>
    <w:rsid w:val="00CD4FC7"/>
    <w:rsid w:val="00CD51E0"/>
    <w:rsid w:val="00CD670A"/>
    <w:rsid w:val="00CD67FD"/>
    <w:rsid w:val="00CD7F73"/>
    <w:rsid w:val="00CE0CF1"/>
    <w:rsid w:val="00CE18AF"/>
    <w:rsid w:val="00CE26C5"/>
    <w:rsid w:val="00CE36AF"/>
    <w:rsid w:val="00CE40C5"/>
    <w:rsid w:val="00CE47F3"/>
    <w:rsid w:val="00CE54DD"/>
    <w:rsid w:val="00CE6366"/>
    <w:rsid w:val="00CF0DA5"/>
    <w:rsid w:val="00CF1957"/>
    <w:rsid w:val="00CF222E"/>
    <w:rsid w:val="00CF26E3"/>
    <w:rsid w:val="00CF3C30"/>
    <w:rsid w:val="00CF4CDC"/>
    <w:rsid w:val="00CF5D31"/>
    <w:rsid w:val="00CF5D4E"/>
    <w:rsid w:val="00CF5F3B"/>
    <w:rsid w:val="00CF7733"/>
    <w:rsid w:val="00CF791A"/>
    <w:rsid w:val="00CF7AFA"/>
    <w:rsid w:val="00D00513"/>
    <w:rsid w:val="00D00D7D"/>
    <w:rsid w:val="00D030AE"/>
    <w:rsid w:val="00D04CFC"/>
    <w:rsid w:val="00D04EA6"/>
    <w:rsid w:val="00D05428"/>
    <w:rsid w:val="00D058D2"/>
    <w:rsid w:val="00D06876"/>
    <w:rsid w:val="00D07205"/>
    <w:rsid w:val="00D107F6"/>
    <w:rsid w:val="00D139C8"/>
    <w:rsid w:val="00D17407"/>
    <w:rsid w:val="00D17F81"/>
    <w:rsid w:val="00D237C7"/>
    <w:rsid w:val="00D24ADC"/>
    <w:rsid w:val="00D24FDB"/>
    <w:rsid w:val="00D2758C"/>
    <w:rsid w:val="00D275CA"/>
    <w:rsid w:val="00D2789B"/>
    <w:rsid w:val="00D33EE7"/>
    <w:rsid w:val="00D345AB"/>
    <w:rsid w:val="00D34763"/>
    <w:rsid w:val="00D36591"/>
    <w:rsid w:val="00D3781C"/>
    <w:rsid w:val="00D37B48"/>
    <w:rsid w:val="00D37DA6"/>
    <w:rsid w:val="00D41566"/>
    <w:rsid w:val="00D4306F"/>
    <w:rsid w:val="00D452F4"/>
    <w:rsid w:val="00D458EC"/>
    <w:rsid w:val="00D45EBF"/>
    <w:rsid w:val="00D47243"/>
    <w:rsid w:val="00D501B0"/>
    <w:rsid w:val="00D52138"/>
    <w:rsid w:val="00D52582"/>
    <w:rsid w:val="00D531D0"/>
    <w:rsid w:val="00D54A7E"/>
    <w:rsid w:val="00D55DC4"/>
    <w:rsid w:val="00D56A0E"/>
    <w:rsid w:val="00D57AD3"/>
    <w:rsid w:val="00D6003A"/>
    <w:rsid w:val="00D60730"/>
    <w:rsid w:val="00D62F25"/>
    <w:rsid w:val="00D635FE"/>
    <w:rsid w:val="00D64B5B"/>
    <w:rsid w:val="00D6604C"/>
    <w:rsid w:val="00D66A7B"/>
    <w:rsid w:val="00D66DF4"/>
    <w:rsid w:val="00D725E0"/>
    <w:rsid w:val="00D729DE"/>
    <w:rsid w:val="00D75AA0"/>
    <w:rsid w:val="00D75B6A"/>
    <w:rsid w:val="00D778DF"/>
    <w:rsid w:val="00D815B9"/>
    <w:rsid w:val="00D8424B"/>
    <w:rsid w:val="00D84BDA"/>
    <w:rsid w:val="00D86D9E"/>
    <w:rsid w:val="00D86EDE"/>
    <w:rsid w:val="00D87013"/>
    <w:rsid w:val="00D876A8"/>
    <w:rsid w:val="00D87F26"/>
    <w:rsid w:val="00D913F0"/>
    <w:rsid w:val="00D93063"/>
    <w:rsid w:val="00D933B0"/>
    <w:rsid w:val="00D951FC"/>
    <w:rsid w:val="00D963BE"/>
    <w:rsid w:val="00D977E8"/>
    <w:rsid w:val="00D97B16"/>
    <w:rsid w:val="00DA119B"/>
    <w:rsid w:val="00DA4214"/>
    <w:rsid w:val="00DA6978"/>
    <w:rsid w:val="00DA6A85"/>
    <w:rsid w:val="00DA6A8B"/>
    <w:rsid w:val="00DB091E"/>
    <w:rsid w:val="00DB14B3"/>
    <w:rsid w:val="00DB1C89"/>
    <w:rsid w:val="00DB3191"/>
    <w:rsid w:val="00DB3541"/>
    <w:rsid w:val="00DB3763"/>
    <w:rsid w:val="00DB3D4A"/>
    <w:rsid w:val="00DB3DEB"/>
    <w:rsid w:val="00DB4029"/>
    <w:rsid w:val="00DB45D6"/>
    <w:rsid w:val="00DB5ECF"/>
    <w:rsid w:val="00DB5F4D"/>
    <w:rsid w:val="00DB66F2"/>
    <w:rsid w:val="00DB6DA5"/>
    <w:rsid w:val="00DB7479"/>
    <w:rsid w:val="00DC076B"/>
    <w:rsid w:val="00DC1103"/>
    <w:rsid w:val="00DC186F"/>
    <w:rsid w:val="00DC252F"/>
    <w:rsid w:val="00DC3E62"/>
    <w:rsid w:val="00DC4737"/>
    <w:rsid w:val="00DC5FDF"/>
    <w:rsid w:val="00DC6050"/>
    <w:rsid w:val="00DC6445"/>
    <w:rsid w:val="00DD3319"/>
    <w:rsid w:val="00DD35E1"/>
    <w:rsid w:val="00DD43EA"/>
    <w:rsid w:val="00DD7411"/>
    <w:rsid w:val="00DE37A4"/>
    <w:rsid w:val="00DE6918"/>
    <w:rsid w:val="00DE6DC2"/>
    <w:rsid w:val="00DE6F44"/>
    <w:rsid w:val="00DE7BAF"/>
    <w:rsid w:val="00DF19EE"/>
    <w:rsid w:val="00DF1B58"/>
    <w:rsid w:val="00DF2873"/>
    <w:rsid w:val="00DF6442"/>
    <w:rsid w:val="00E00971"/>
    <w:rsid w:val="00E009DA"/>
    <w:rsid w:val="00E037D9"/>
    <w:rsid w:val="00E03F7A"/>
    <w:rsid w:val="00E04927"/>
    <w:rsid w:val="00E0688D"/>
    <w:rsid w:val="00E11A48"/>
    <w:rsid w:val="00E122D7"/>
    <w:rsid w:val="00E130EB"/>
    <w:rsid w:val="00E138D0"/>
    <w:rsid w:val="00E14C3D"/>
    <w:rsid w:val="00E1513C"/>
    <w:rsid w:val="00E15EAE"/>
    <w:rsid w:val="00E162CD"/>
    <w:rsid w:val="00E17FA5"/>
    <w:rsid w:val="00E21B91"/>
    <w:rsid w:val="00E21BFE"/>
    <w:rsid w:val="00E21C88"/>
    <w:rsid w:val="00E22075"/>
    <w:rsid w:val="00E223AC"/>
    <w:rsid w:val="00E23794"/>
    <w:rsid w:val="00E23FA1"/>
    <w:rsid w:val="00E26542"/>
    <w:rsid w:val="00E26930"/>
    <w:rsid w:val="00E27257"/>
    <w:rsid w:val="00E27CD7"/>
    <w:rsid w:val="00E27F4F"/>
    <w:rsid w:val="00E30485"/>
    <w:rsid w:val="00E3080E"/>
    <w:rsid w:val="00E32E7A"/>
    <w:rsid w:val="00E33C65"/>
    <w:rsid w:val="00E37375"/>
    <w:rsid w:val="00E447D2"/>
    <w:rsid w:val="00E449D0"/>
    <w:rsid w:val="00E44A34"/>
    <w:rsid w:val="00E4506A"/>
    <w:rsid w:val="00E47E47"/>
    <w:rsid w:val="00E521CE"/>
    <w:rsid w:val="00E53F99"/>
    <w:rsid w:val="00E54CE3"/>
    <w:rsid w:val="00E54D0F"/>
    <w:rsid w:val="00E56510"/>
    <w:rsid w:val="00E5746F"/>
    <w:rsid w:val="00E61F9B"/>
    <w:rsid w:val="00E622E0"/>
    <w:rsid w:val="00E6231F"/>
    <w:rsid w:val="00E62EA8"/>
    <w:rsid w:val="00E63788"/>
    <w:rsid w:val="00E67A6E"/>
    <w:rsid w:val="00E70096"/>
    <w:rsid w:val="00E71B43"/>
    <w:rsid w:val="00E739C2"/>
    <w:rsid w:val="00E75056"/>
    <w:rsid w:val="00E80011"/>
    <w:rsid w:val="00E8075A"/>
    <w:rsid w:val="00E81612"/>
    <w:rsid w:val="00E82852"/>
    <w:rsid w:val="00E82BD7"/>
    <w:rsid w:val="00E8524D"/>
    <w:rsid w:val="00E85793"/>
    <w:rsid w:val="00E859E3"/>
    <w:rsid w:val="00E862D6"/>
    <w:rsid w:val="00E87B24"/>
    <w:rsid w:val="00E87D18"/>
    <w:rsid w:val="00E87D62"/>
    <w:rsid w:val="00E912E7"/>
    <w:rsid w:val="00E9225C"/>
    <w:rsid w:val="00E92863"/>
    <w:rsid w:val="00E92968"/>
    <w:rsid w:val="00E94DAE"/>
    <w:rsid w:val="00E97333"/>
    <w:rsid w:val="00E97967"/>
    <w:rsid w:val="00EA08BC"/>
    <w:rsid w:val="00EA1E75"/>
    <w:rsid w:val="00EA2CB1"/>
    <w:rsid w:val="00EA2E9A"/>
    <w:rsid w:val="00EA486E"/>
    <w:rsid w:val="00EA4FA3"/>
    <w:rsid w:val="00EA618B"/>
    <w:rsid w:val="00EA74E6"/>
    <w:rsid w:val="00EB001B"/>
    <w:rsid w:val="00EB1FCD"/>
    <w:rsid w:val="00EB2767"/>
    <w:rsid w:val="00EB3082"/>
    <w:rsid w:val="00EB6029"/>
    <w:rsid w:val="00EB6C33"/>
    <w:rsid w:val="00EC06BB"/>
    <w:rsid w:val="00EC0866"/>
    <w:rsid w:val="00EC141B"/>
    <w:rsid w:val="00EC1DEA"/>
    <w:rsid w:val="00EC6F62"/>
    <w:rsid w:val="00EC7CC1"/>
    <w:rsid w:val="00ED2EA2"/>
    <w:rsid w:val="00ED3260"/>
    <w:rsid w:val="00ED6019"/>
    <w:rsid w:val="00ED7830"/>
    <w:rsid w:val="00ED7E8D"/>
    <w:rsid w:val="00EE2BFF"/>
    <w:rsid w:val="00EE3909"/>
    <w:rsid w:val="00EE613B"/>
    <w:rsid w:val="00EE7451"/>
    <w:rsid w:val="00EE7CF2"/>
    <w:rsid w:val="00EF2C4D"/>
    <w:rsid w:val="00EF4205"/>
    <w:rsid w:val="00EF5939"/>
    <w:rsid w:val="00EF66F3"/>
    <w:rsid w:val="00F01714"/>
    <w:rsid w:val="00F0258F"/>
    <w:rsid w:val="00F02D06"/>
    <w:rsid w:val="00F05303"/>
    <w:rsid w:val="00F056E5"/>
    <w:rsid w:val="00F068B6"/>
    <w:rsid w:val="00F06FDD"/>
    <w:rsid w:val="00F07DA2"/>
    <w:rsid w:val="00F10819"/>
    <w:rsid w:val="00F10F32"/>
    <w:rsid w:val="00F11219"/>
    <w:rsid w:val="00F1173E"/>
    <w:rsid w:val="00F167A7"/>
    <w:rsid w:val="00F16F35"/>
    <w:rsid w:val="00F17559"/>
    <w:rsid w:val="00F201B6"/>
    <w:rsid w:val="00F2229D"/>
    <w:rsid w:val="00F22756"/>
    <w:rsid w:val="00F23BDC"/>
    <w:rsid w:val="00F255EA"/>
    <w:rsid w:val="00F25ABB"/>
    <w:rsid w:val="00F263FD"/>
    <w:rsid w:val="00F266F0"/>
    <w:rsid w:val="00F26F62"/>
    <w:rsid w:val="00F27963"/>
    <w:rsid w:val="00F27FC0"/>
    <w:rsid w:val="00F30103"/>
    <w:rsid w:val="00F30446"/>
    <w:rsid w:val="00F32002"/>
    <w:rsid w:val="00F3318B"/>
    <w:rsid w:val="00F33945"/>
    <w:rsid w:val="00F34E7A"/>
    <w:rsid w:val="00F355C5"/>
    <w:rsid w:val="00F35C7B"/>
    <w:rsid w:val="00F40BBA"/>
    <w:rsid w:val="00F4135D"/>
    <w:rsid w:val="00F41F1B"/>
    <w:rsid w:val="00F426AC"/>
    <w:rsid w:val="00F44768"/>
    <w:rsid w:val="00F44EDB"/>
    <w:rsid w:val="00F46BD9"/>
    <w:rsid w:val="00F52149"/>
    <w:rsid w:val="00F53E9D"/>
    <w:rsid w:val="00F601D4"/>
    <w:rsid w:val="00F60BE0"/>
    <w:rsid w:val="00F6280E"/>
    <w:rsid w:val="00F64602"/>
    <w:rsid w:val="00F65D38"/>
    <w:rsid w:val="00F666EC"/>
    <w:rsid w:val="00F7050A"/>
    <w:rsid w:val="00F74714"/>
    <w:rsid w:val="00F75533"/>
    <w:rsid w:val="00F7680C"/>
    <w:rsid w:val="00F77B92"/>
    <w:rsid w:val="00F8027B"/>
    <w:rsid w:val="00F8036D"/>
    <w:rsid w:val="00F809DC"/>
    <w:rsid w:val="00F840EE"/>
    <w:rsid w:val="00F84BE2"/>
    <w:rsid w:val="00F85805"/>
    <w:rsid w:val="00F86CAF"/>
    <w:rsid w:val="00F86EB0"/>
    <w:rsid w:val="00F86ECE"/>
    <w:rsid w:val="00F86FFA"/>
    <w:rsid w:val="00F9214E"/>
    <w:rsid w:val="00F92596"/>
    <w:rsid w:val="00F957A2"/>
    <w:rsid w:val="00F961EB"/>
    <w:rsid w:val="00F96831"/>
    <w:rsid w:val="00F970DE"/>
    <w:rsid w:val="00FA154B"/>
    <w:rsid w:val="00FA1617"/>
    <w:rsid w:val="00FA3811"/>
    <w:rsid w:val="00FA386D"/>
    <w:rsid w:val="00FA3B9F"/>
    <w:rsid w:val="00FA3C54"/>
    <w:rsid w:val="00FA3F06"/>
    <w:rsid w:val="00FA4A26"/>
    <w:rsid w:val="00FA6315"/>
    <w:rsid w:val="00FA67C8"/>
    <w:rsid w:val="00FA6DA6"/>
    <w:rsid w:val="00FA7084"/>
    <w:rsid w:val="00FA7B5E"/>
    <w:rsid w:val="00FA7BEF"/>
    <w:rsid w:val="00FA7C85"/>
    <w:rsid w:val="00FB0EE9"/>
    <w:rsid w:val="00FB1105"/>
    <w:rsid w:val="00FB15CD"/>
    <w:rsid w:val="00FB1929"/>
    <w:rsid w:val="00FB249A"/>
    <w:rsid w:val="00FB4704"/>
    <w:rsid w:val="00FB4DD8"/>
    <w:rsid w:val="00FB5FD9"/>
    <w:rsid w:val="00FB6713"/>
    <w:rsid w:val="00FB7FFE"/>
    <w:rsid w:val="00FC1A53"/>
    <w:rsid w:val="00FC315C"/>
    <w:rsid w:val="00FC3163"/>
    <w:rsid w:val="00FC360E"/>
    <w:rsid w:val="00FC58C8"/>
    <w:rsid w:val="00FC5B2A"/>
    <w:rsid w:val="00FD1398"/>
    <w:rsid w:val="00FD26C3"/>
    <w:rsid w:val="00FD2AC3"/>
    <w:rsid w:val="00FD33AB"/>
    <w:rsid w:val="00FD3BA4"/>
    <w:rsid w:val="00FD4724"/>
    <w:rsid w:val="00FD485C"/>
    <w:rsid w:val="00FD49E3"/>
    <w:rsid w:val="00FD4A68"/>
    <w:rsid w:val="00FD5C17"/>
    <w:rsid w:val="00FD6430"/>
    <w:rsid w:val="00FD68ED"/>
    <w:rsid w:val="00FD7E00"/>
    <w:rsid w:val="00FE2824"/>
    <w:rsid w:val="00FE2EA5"/>
    <w:rsid w:val="00FE2F0E"/>
    <w:rsid w:val="00FE3990"/>
    <w:rsid w:val="00FE3EA5"/>
    <w:rsid w:val="00FE53F2"/>
    <w:rsid w:val="00FE661F"/>
    <w:rsid w:val="00FF0400"/>
    <w:rsid w:val="00FF35F6"/>
    <w:rsid w:val="00FF3D6B"/>
    <w:rsid w:val="00FF5407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17BFD"/>
  <w15:docId w15:val="{BE990008-56FF-497A-B757-220EFA6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5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/>
      <w:outlineLvl w:val="2"/>
    </w:pPr>
    <w:rPr>
      <w:rFonts w:ascii="Arial" w:hAnsi="Arial"/>
      <w:b/>
      <w:bCs/>
      <w:sz w:val="22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after="60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before="60"/>
    </w:pPr>
    <w:rPr>
      <w:rFonts w:ascii="Arial" w:eastAsia="Calibri" w:hAnsi="Arial"/>
      <w:i/>
      <w:color w:val="FF0000"/>
      <w:sz w:val="22"/>
      <w:szCs w:val="22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  <w:spacing w:before="60" w:after="60" w:line="276" w:lineRule="auto"/>
    </w:pPr>
    <w:rPr>
      <w:rFonts w:ascii="Arial" w:eastAsia="Calibri" w:hAnsi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before="60"/>
    </w:pPr>
    <w:rPr>
      <w:rFonts w:ascii="Arial" w:eastAsia="Calibri" w:hAnsi="Arial"/>
      <w:sz w:val="16"/>
      <w:szCs w:val="22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before="60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45406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before="60" w:after="60"/>
    </w:pPr>
    <w:rPr>
      <w:rFonts w:ascii="Arial" w:eastAsia="Calibri" w:hAnsi="Arial"/>
      <w:color w:val="EE0000"/>
      <w:sz w:val="20"/>
      <w:szCs w:val="22"/>
    </w:rPr>
  </w:style>
  <w:style w:type="paragraph" w:customStyle="1" w:styleId="ConfigWindow">
    <w:name w:val="Config Window"/>
    <w:basedOn w:val="BodyText"/>
    <w:next w:val="BodyTextL25"/>
    <w:qFormat/>
    <w:rsid w:val="00137C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/>
      <w:ind w:left="720"/>
    </w:pPr>
    <w:rPr>
      <w:rFonts w:ascii="Arial" w:eastAsia="Calibri" w:hAnsi="Arial"/>
      <w:sz w:val="20"/>
      <w:szCs w:val="22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line="276" w:lineRule="auto"/>
    </w:pPr>
    <w:rPr>
      <w:rFonts w:ascii="Courier New" w:eastAsia="Calibri" w:hAnsi="Courier New"/>
      <w:sz w:val="20"/>
      <w:szCs w:val="22"/>
    </w:rPr>
  </w:style>
  <w:style w:type="paragraph" w:customStyle="1" w:styleId="Visual">
    <w:name w:val="Visual"/>
    <w:basedOn w:val="Normal"/>
    <w:qFormat/>
    <w:rsid w:val="00C44DB7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before="60"/>
    </w:pPr>
    <w:rPr>
      <w:rFonts w:ascii="Tahoma" w:eastAsia="Calibri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B2344"/>
    <w:pPr>
      <w:spacing w:before="60" w:after="60" w:line="276" w:lineRule="auto"/>
    </w:pPr>
    <w:rPr>
      <w:rFonts w:ascii="Arial" w:eastAsia="Calibr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rPr>
      <w:rFonts w:ascii="Arial" w:hAnsi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ind w:left="240" w:hanging="240"/>
    </w:pPr>
    <w:rPr>
      <w:rFonts w:ascii="Arial" w:hAnsi="Arial"/>
      <w:sz w:val="20"/>
    </w:rPr>
  </w:style>
  <w:style w:type="paragraph" w:styleId="Index2">
    <w:name w:val="index 2"/>
    <w:basedOn w:val="Normal"/>
    <w:next w:val="Normal"/>
    <w:autoRedefine/>
    <w:semiHidden/>
    <w:rsid w:val="00231DCA"/>
    <w:pPr>
      <w:ind w:left="480" w:hanging="240"/>
    </w:pPr>
    <w:rPr>
      <w:rFonts w:ascii="Arial" w:hAnsi="Arial"/>
      <w:sz w:val="20"/>
    </w:rPr>
  </w:style>
  <w:style w:type="paragraph" w:styleId="Index3">
    <w:name w:val="index 3"/>
    <w:basedOn w:val="Normal"/>
    <w:next w:val="Normal"/>
    <w:autoRedefine/>
    <w:semiHidden/>
    <w:rsid w:val="00231DCA"/>
    <w:pPr>
      <w:ind w:left="720" w:hanging="240"/>
    </w:pPr>
    <w:rPr>
      <w:rFonts w:ascii="Arial" w:hAnsi="Arial"/>
      <w:sz w:val="20"/>
    </w:rPr>
  </w:style>
  <w:style w:type="paragraph" w:styleId="Index4">
    <w:name w:val="index 4"/>
    <w:basedOn w:val="Normal"/>
    <w:next w:val="Normal"/>
    <w:autoRedefine/>
    <w:semiHidden/>
    <w:rsid w:val="00231DCA"/>
    <w:pPr>
      <w:ind w:left="960" w:hanging="240"/>
    </w:pPr>
    <w:rPr>
      <w:rFonts w:ascii="Arial" w:hAnsi="Arial"/>
      <w:sz w:val="20"/>
    </w:rPr>
  </w:style>
  <w:style w:type="paragraph" w:styleId="Index5">
    <w:name w:val="index 5"/>
    <w:basedOn w:val="Normal"/>
    <w:next w:val="Normal"/>
    <w:autoRedefine/>
    <w:semiHidden/>
    <w:rsid w:val="00231DCA"/>
    <w:pPr>
      <w:ind w:left="1200" w:hanging="240"/>
    </w:pPr>
    <w:rPr>
      <w:rFonts w:ascii="Arial" w:hAnsi="Arial"/>
      <w:sz w:val="20"/>
    </w:rPr>
  </w:style>
  <w:style w:type="paragraph" w:styleId="Index6">
    <w:name w:val="index 6"/>
    <w:basedOn w:val="Normal"/>
    <w:next w:val="Normal"/>
    <w:autoRedefine/>
    <w:semiHidden/>
    <w:rsid w:val="00231DCA"/>
    <w:pPr>
      <w:ind w:left="1440" w:hanging="240"/>
    </w:pPr>
    <w:rPr>
      <w:rFonts w:ascii="Arial" w:hAnsi="Arial"/>
      <w:sz w:val="20"/>
    </w:rPr>
  </w:style>
  <w:style w:type="paragraph" w:styleId="Index7">
    <w:name w:val="index 7"/>
    <w:basedOn w:val="Normal"/>
    <w:next w:val="Normal"/>
    <w:autoRedefine/>
    <w:semiHidden/>
    <w:rsid w:val="00231DCA"/>
    <w:pPr>
      <w:ind w:left="1680" w:hanging="240"/>
    </w:pPr>
    <w:rPr>
      <w:rFonts w:ascii="Arial" w:hAnsi="Arial"/>
      <w:sz w:val="20"/>
    </w:rPr>
  </w:style>
  <w:style w:type="paragraph" w:styleId="Index8">
    <w:name w:val="index 8"/>
    <w:basedOn w:val="Normal"/>
    <w:next w:val="Normal"/>
    <w:autoRedefine/>
    <w:semiHidden/>
    <w:rsid w:val="00231DCA"/>
    <w:pPr>
      <w:ind w:left="1920" w:hanging="240"/>
    </w:pPr>
    <w:rPr>
      <w:rFonts w:ascii="Arial" w:hAnsi="Arial"/>
      <w:sz w:val="20"/>
    </w:rPr>
  </w:style>
  <w:style w:type="paragraph" w:styleId="Index9">
    <w:name w:val="index 9"/>
    <w:basedOn w:val="Normal"/>
    <w:next w:val="Normal"/>
    <w:autoRedefine/>
    <w:semiHidden/>
    <w:rsid w:val="00231DCA"/>
    <w:pPr>
      <w:ind w:left="2160" w:hanging="240"/>
    </w:pPr>
    <w:rPr>
      <w:rFonts w:ascii="Arial" w:hAnsi="Arial"/>
      <w:sz w:val="20"/>
    </w:rPr>
  </w:style>
  <w:style w:type="paragraph" w:styleId="IndexHeading">
    <w:name w:val="index heading"/>
    <w:basedOn w:val="Normal"/>
    <w:next w:val="Index1"/>
    <w:semiHidden/>
    <w:rsid w:val="00231DCA"/>
    <w:rPr>
      <w:rFonts w:ascii="Arial" w:hAnsi="Arial" w:cs="Arial"/>
      <w:b/>
      <w:bCs/>
      <w:sz w:val="20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ind w:left="240" w:hanging="240"/>
    </w:pPr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semiHidden/>
    <w:rsid w:val="00231DCA"/>
    <w:pPr>
      <w:ind w:left="480" w:hanging="480"/>
    </w:pPr>
    <w:rPr>
      <w:rFonts w:ascii="Arial" w:hAnsi="Arial"/>
      <w:sz w:val="20"/>
    </w:rPr>
  </w:style>
  <w:style w:type="paragraph" w:styleId="TOAHeading">
    <w:name w:val="toa heading"/>
    <w:basedOn w:val="Normal"/>
    <w:next w:val="Normal"/>
    <w:semiHidden/>
    <w:rsid w:val="00231DCA"/>
    <w:pPr>
      <w:spacing w:before="120"/>
    </w:pPr>
    <w:rPr>
      <w:rFonts w:ascii="Arial" w:hAnsi="Arial" w:cs="Arial"/>
      <w:b/>
      <w:bCs/>
      <w:sz w:val="20"/>
    </w:rPr>
  </w:style>
  <w:style w:type="paragraph" w:styleId="TOC1">
    <w:name w:val="toc 1"/>
    <w:basedOn w:val="Normal"/>
    <w:next w:val="Normal"/>
    <w:autoRedefine/>
    <w:semiHidden/>
    <w:rsid w:val="00231DCA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semiHidden/>
    <w:rsid w:val="00231DCA"/>
    <w:pPr>
      <w:ind w:left="24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231DCA"/>
    <w:pPr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231DCA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31DCA"/>
    <w:pPr>
      <w:ind w:left="96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semiHidden/>
    <w:rsid w:val="00231DCA"/>
    <w:pPr>
      <w:ind w:left="12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semiHidden/>
    <w:rsid w:val="00231DCA"/>
    <w:pPr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semiHidden/>
    <w:rsid w:val="00231DCA"/>
    <w:pPr>
      <w:ind w:left="168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semiHidden/>
    <w:rsid w:val="00231DCA"/>
    <w:pPr>
      <w:ind w:left="1920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603503"/>
    <w:pPr>
      <w:spacing w:before="120" w:after="120"/>
    </w:pPr>
    <w:rPr>
      <w:rFonts w:ascii="Arial" w:hAnsi="Arial"/>
      <w:sz w:val="20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after="120"/>
      <w:contextualSpacing/>
    </w:pPr>
    <w:rPr>
      <w:rFonts w:ascii="Arial" w:eastAsiaTheme="majorEastAsia" w:hAnsi="Arial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DB09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5A02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3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13678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48581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8767772">
              <w:marLeft w:val="0"/>
              <w:marRight w:val="0"/>
              <w:marTop w:val="0"/>
              <w:marBottom w:val="0"/>
              <w:divBdr>
                <w:top w:val="single" w:sz="2" w:space="16" w:color="E2E8F0"/>
                <w:left w:val="single" w:sz="2" w:space="11" w:color="E2E8F0"/>
                <w:bottom w:val="single" w:sz="2" w:space="16" w:color="E2E8F0"/>
                <w:right w:val="single" w:sz="2" w:space="11" w:color="E2E8F0"/>
              </w:divBdr>
            </w:div>
          </w:divsChild>
        </w:div>
      </w:divsChild>
    </w:div>
    <w:div w:id="17357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coTestAutom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DED61730BA4CBCABA5E572FEB0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6C62-AF31-46E4-87D6-FE41BDBE6EA7}"/>
      </w:docPartPr>
      <w:docPartBody>
        <w:p w:rsidR="00ED4798" w:rsidRDefault="00055325">
          <w:pPr>
            <w:pStyle w:val="66DED61730BA4CBCABA5E572FEB0D39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5"/>
    <w:rsid w:val="00055325"/>
    <w:rsid w:val="000C32CB"/>
    <w:rsid w:val="001B271F"/>
    <w:rsid w:val="00202F53"/>
    <w:rsid w:val="00243498"/>
    <w:rsid w:val="002652A7"/>
    <w:rsid w:val="00455A86"/>
    <w:rsid w:val="004A1F04"/>
    <w:rsid w:val="00665567"/>
    <w:rsid w:val="007B0C1C"/>
    <w:rsid w:val="009E4BC3"/>
    <w:rsid w:val="00B21381"/>
    <w:rsid w:val="00B437BE"/>
    <w:rsid w:val="00BF4551"/>
    <w:rsid w:val="00C85F77"/>
    <w:rsid w:val="00D14548"/>
    <w:rsid w:val="00E67F8E"/>
    <w:rsid w:val="00EA05C0"/>
    <w:rsid w:val="00ED4798"/>
    <w:rsid w:val="00F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2CB"/>
    <w:rPr>
      <w:color w:val="808080"/>
    </w:rPr>
  </w:style>
  <w:style w:type="paragraph" w:customStyle="1" w:styleId="66DED61730BA4CBCABA5E572FEB0D39B">
    <w:name w:val="66DED61730BA4CBCABA5E572FEB0D39B"/>
  </w:style>
  <w:style w:type="paragraph" w:customStyle="1" w:styleId="BAC9F39F915947C7857D3791F8FE1502">
    <w:name w:val="BAC9F39F915947C7857D3791F8FE1502"/>
    <w:rsid w:val="000C3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149F2-A537-47F1-A750-7E2972C1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21</Pages>
  <Words>6842</Words>
  <Characters>39005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Automated Testing Using pyATS and Genie</vt:lpstr>
    </vt:vector>
  </TitlesOfParts>
  <Company>Cisco Systems, Inc.</Company>
  <LinksUpToDate>false</LinksUpToDate>
  <CharactersWithSpaces>45756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Automated Testing Using pyATS and Genie</dc:title>
  <dc:creator>Allan Johnson</dc:creator>
  <dc:description>2020</dc:description>
  <cp:lastModifiedBy>Suk-Yi Pennock -X (spennock - UNICON INC at Cisco)</cp:lastModifiedBy>
  <cp:revision>5</cp:revision>
  <cp:lastPrinted>2020-07-20T00:08:00Z</cp:lastPrinted>
  <dcterms:created xsi:type="dcterms:W3CDTF">2020-06-10T17:07:00Z</dcterms:created>
  <dcterms:modified xsi:type="dcterms:W3CDTF">2020-07-20T00:08:00Z</dcterms:modified>
</cp:coreProperties>
</file>