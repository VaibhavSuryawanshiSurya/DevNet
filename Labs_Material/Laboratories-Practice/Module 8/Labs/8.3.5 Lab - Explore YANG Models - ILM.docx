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03DF1" w14:textId="774B9E75" w:rsidR="004D36D7" w:rsidRPr="00FD4A68" w:rsidRDefault="008707A7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899F3E6580B84A9699023B72442B59D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431288">
            <w:t>Lab - Explore YANG</w:t>
          </w:r>
          <w:r w:rsidR="00793CAE">
            <w:t xml:space="preserve"> Models</w:t>
          </w:r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14:paraId="1D95293C" w14:textId="77777777" w:rsidR="00D778DF" w:rsidRPr="009A1CF4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14:paraId="6E79CBB9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206776B5" w14:textId="7AF5E2D5" w:rsidR="00D778DF" w:rsidRPr="004C0909" w:rsidRDefault="00793CAE" w:rsidP="00431288">
      <w:pPr>
        <w:pStyle w:val="BodyTextL25Bold"/>
      </w:pPr>
      <w:r w:rsidRPr="00793CAE">
        <w:t>Part 1: Launch the DEVASC VM</w:t>
      </w:r>
    </w:p>
    <w:p w14:paraId="34399DB5" w14:textId="65C9D32A" w:rsidR="00793CAE" w:rsidRDefault="00793CAE" w:rsidP="00431288">
      <w:pPr>
        <w:pStyle w:val="BodyTextL25Bold"/>
      </w:pPr>
      <w:r w:rsidRPr="00793CAE">
        <w:t xml:space="preserve">Part 2: Explore </w:t>
      </w:r>
      <w:r w:rsidR="001C4756">
        <w:t xml:space="preserve">a </w:t>
      </w:r>
      <w:r w:rsidRPr="00793CAE">
        <w:t xml:space="preserve">YANG </w:t>
      </w:r>
      <w:r>
        <w:t>Model on GitHub</w:t>
      </w:r>
    </w:p>
    <w:p w14:paraId="6AC69667" w14:textId="3E9994F1" w:rsidR="00793CAE" w:rsidRDefault="00793CAE" w:rsidP="00431288">
      <w:pPr>
        <w:pStyle w:val="BodyTextL25Bold"/>
      </w:pPr>
      <w:r>
        <w:t xml:space="preserve">Part 3: Explore </w:t>
      </w:r>
      <w:r w:rsidR="001C4756">
        <w:t xml:space="preserve">a </w:t>
      </w:r>
      <w:r>
        <w:t>YANG Model</w:t>
      </w:r>
      <w:r w:rsidR="001C4756">
        <w:t xml:space="preserve"> Using pyang</w:t>
      </w:r>
    </w:p>
    <w:p w14:paraId="111E67BF" w14:textId="77777777" w:rsidR="00D778DF" w:rsidRDefault="00D778DF" w:rsidP="00D452F4">
      <w:pPr>
        <w:pStyle w:val="Heading1"/>
      </w:pPr>
      <w:r w:rsidRPr="00E70096">
        <w:t>Background / Scenario</w:t>
      </w:r>
    </w:p>
    <w:p w14:paraId="7D5AA2AB" w14:textId="77777777" w:rsidR="00CB1EA2" w:rsidRDefault="00CB1EA2" w:rsidP="00CB1EA2">
      <w:pPr>
        <w:pStyle w:val="BodyTextL25"/>
      </w:pPr>
      <w:r>
        <w:t>YANG models define the exact structure, data types, syntax and validation rules for the content of messages exchanged between a managed device and another system communicating with the device. Working with files using the YANG language can be a bit overwhelming for the level of details in these files.</w:t>
      </w:r>
    </w:p>
    <w:p w14:paraId="1852BB39" w14:textId="0857A7CC" w:rsidR="00D778DF" w:rsidRPr="00683036" w:rsidRDefault="00CB1EA2" w:rsidP="00CB1EA2">
      <w:pPr>
        <w:pStyle w:val="BodyTextL25"/>
      </w:pPr>
      <w:r>
        <w:t xml:space="preserve">In this lab, you will learn how to use the open source </w:t>
      </w:r>
      <w:r w:rsidRPr="00EA6D22">
        <w:rPr>
          <w:b/>
          <w:bCs/>
        </w:rPr>
        <w:t>pyang</w:t>
      </w:r>
      <w:r>
        <w:t xml:space="preserve"> tool to transform YANG data models from files using the YANG language, into a much </w:t>
      </w:r>
      <w:r w:rsidR="006E6C7C">
        <w:t>easier</w:t>
      </w:r>
      <w:r w:rsidR="008614D0">
        <w:t xml:space="preserve"> to read</w:t>
      </w:r>
      <w:r>
        <w:t xml:space="preserve"> format. Using the “tree” view transformation, you will identify what the key elements of the ietf-interfaces YANG model</w:t>
      </w:r>
      <w:r w:rsidR="008614D0">
        <w:t xml:space="preserve"> are</w:t>
      </w:r>
      <w:r>
        <w:t>.</w:t>
      </w:r>
    </w:p>
    <w:p w14:paraId="38E54A1B" w14:textId="77777777" w:rsidR="00D778DF" w:rsidRDefault="00D778DF" w:rsidP="00457934">
      <w:pPr>
        <w:pStyle w:val="InstNoteRedL25"/>
      </w:pPr>
      <w:r>
        <w:rPr>
          <w:b/>
        </w:rPr>
        <w:t>Instructor N</w:t>
      </w:r>
      <w:r w:rsidRPr="00683036">
        <w:rPr>
          <w:b/>
        </w:rPr>
        <w:t>ote</w:t>
      </w:r>
      <w:r w:rsidRPr="00683036">
        <w:t>: Refer to the Instructor Lab Manual for the procedures to initialize and reload devices.</w:t>
      </w:r>
    </w:p>
    <w:p w14:paraId="16A046DE" w14:textId="77777777" w:rsidR="003D145C" w:rsidRPr="00E70096" w:rsidRDefault="003D145C" w:rsidP="003D145C">
      <w:pPr>
        <w:pStyle w:val="Heading1"/>
      </w:pPr>
      <w:r w:rsidRPr="00E70096">
        <w:t>Required</w:t>
      </w:r>
      <w:r>
        <w:t xml:space="preserve"> </w:t>
      </w:r>
      <w:r w:rsidRPr="00E70096">
        <w:t>Resources</w:t>
      </w:r>
    </w:p>
    <w:p w14:paraId="1DCB732A" w14:textId="77777777" w:rsidR="003D145C" w:rsidRDefault="003D145C" w:rsidP="003D145C">
      <w:pPr>
        <w:pStyle w:val="Bulletlevel1"/>
      </w:pPr>
      <w:r>
        <w:t>1 PC with operating system of your choice</w:t>
      </w:r>
    </w:p>
    <w:p w14:paraId="210DD4CC" w14:textId="77777777" w:rsidR="003D145C" w:rsidRDefault="003D145C" w:rsidP="003D145C">
      <w:pPr>
        <w:pStyle w:val="Bulletlevel1"/>
      </w:pPr>
      <w:r>
        <w:t>Virtual Box or VMWare</w:t>
      </w:r>
    </w:p>
    <w:p w14:paraId="2AA954FA" w14:textId="77777777" w:rsidR="003D145C" w:rsidRDefault="003D145C" w:rsidP="003D145C">
      <w:pPr>
        <w:pStyle w:val="Bulletlevel1"/>
      </w:pPr>
      <w:r>
        <w:t>DEVASC Virtual Machine</w:t>
      </w:r>
    </w:p>
    <w:p w14:paraId="1ECBF108" w14:textId="77777777" w:rsidR="003D145C" w:rsidRDefault="003D145C" w:rsidP="003D145C">
      <w:pPr>
        <w:pStyle w:val="Heading1"/>
      </w:pPr>
      <w:r>
        <w:t>Instructions</w:t>
      </w:r>
    </w:p>
    <w:p w14:paraId="10EA7A5B" w14:textId="460BFD30" w:rsidR="003D145C" w:rsidRDefault="003D145C" w:rsidP="003D145C">
      <w:pPr>
        <w:pStyle w:val="Heading2"/>
      </w:pPr>
      <w:r>
        <w:t xml:space="preserve">Launch the DEVASC VM </w:t>
      </w:r>
    </w:p>
    <w:p w14:paraId="0E649C40" w14:textId="2B7812B1" w:rsidR="003D145C" w:rsidRDefault="003D145C" w:rsidP="003D145C">
      <w:pPr>
        <w:pStyle w:val="BodyTextL25"/>
      </w:pPr>
      <w:r w:rsidRPr="0096687F">
        <w:t>If</w:t>
      </w:r>
      <w:r>
        <w:t xml:space="preserve"> </w:t>
      </w:r>
      <w:r w:rsidRPr="0096687F">
        <w:t>you</w:t>
      </w:r>
      <w:r>
        <w:t xml:space="preserve"> </w:t>
      </w:r>
      <w:r w:rsidRPr="0096687F">
        <w:t>have</w:t>
      </w:r>
      <w:r>
        <w:t xml:space="preserve"> </w:t>
      </w:r>
      <w:r w:rsidRPr="0096687F">
        <w:t>not</w:t>
      </w:r>
      <w:r>
        <w:t xml:space="preserve"> </w:t>
      </w:r>
      <w:r w:rsidRPr="0096687F">
        <w:t>already</w:t>
      </w:r>
      <w:r>
        <w:t xml:space="preserve"> </w:t>
      </w:r>
      <w:r w:rsidRPr="0096687F">
        <w:t>completed</w:t>
      </w:r>
      <w:r>
        <w:t xml:space="preserve"> </w:t>
      </w:r>
      <w:r w:rsidRPr="0096687F">
        <w:t>the</w:t>
      </w:r>
      <w:r>
        <w:t xml:space="preserve"> </w:t>
      </w:r>
      <w:r w:rsidRPr="00A03D0E">
        <w:rPr>
          <w:b/>
          <w:bCs/>
        </w:rPr>
        <w:t>Lab</w:t>
      </w:r>
      <w:r>
        <w:rPr>
          <w:b/>
          <w:bCs/>
        </w:rPr>
        <w:t xml:space="preserve"> </w:t>
      </w:r>
      <w:r w:rsidRPr="00A03D0E">
        <w:rPr>
          <w:b/>
          <w:bCs/>
        </w:rPr>
        <w:t>-</w:t>
      </w:r>
      <w:r>
        <w:rPr>
          <w:b/>
          <w:bCs/>
        </w:rPr>
        <w:t xml:space="preserve"> </w:t>
      </w:r>
      <w:r w:rsidRPr="00A03D0E">
        <w:rPr>
          <w:b/>
          <w:bCs/>
        </w:rPr>
        <w:t>Install</w:t>
      </w:r>
      <w:r>
        <w:rPr>
          <w:b/>
          <w:bCs/>
        </w:rPr>
        <w:t xml:space="preserve"> </w:t>
      </w:r>
      <w:r w:rsidRPr="00A03D0E">
        <w:rPr>
          <w:b/>
          <w:bCs/>
        </w:rPr>
        <w:t>the</w:t>
      </w:r>
      <w:r>
        <w:rPr>
          <w:b/>
          <w:bCs/>
        </w:rPr>
        <w:t xml:space="preserve"> DEVASC-LAB</w:t>
      </w:r>
      <w:r w:rsidRPr="0096687F">
        <w:t>,</w:t>
      </w:r>
      <w:r>
        <w:t xml:space="preserve"> </w:t>
      </w:r>
      <w:r w:rsidRPr="0096687F">
        <w:t>do</w:t>
      </w:r>
      <w:r>
        <w:t xml:space="preserve"> </w:t>
      </w:r>
      <w:r w:rsidRPr="0096687F">
        <w:t>so</w:t>
      </w:r>
      <w:r>
        <w:t xml:space="preserve"> </w:t>
      </w:r>
      <w:r w:rsidRPr="0096687F">
        <w:t>now.</w:t>
      </w:r>
      <w:r>
        <w:t xml:space="preserve"> </w:t>
      </w:r>
      <w:r w:rsidRPr="0096687F">
        <w:t>If</w:t>
      </w:r>
      <w:r>
        <w:t xml:space="preserve"> </w:t>
      </w:r>
      <w:r w:rsidRPr="0096687F">
        <w:t>you</w:t>
      </w:r>
      <w:r>
        <w:t xml:space="preserve"> </w:t>
      </w:r>
      <w:r w:rsidRPr="0096687F">
        <w:t>have</w:t>
      </w:r>
      <w:r>
        <w:t xml:space="preserve"> </w:t>
      </w:r>
      <w:r w:rsidRPr="0096687F">
        <w:t>already</w:t>
      </w:r>
      <w:r>
        <w:t xml:space="preserve"> </w:t>
      </w:r>
      <w:r w:rsidRPr="0096687F">
        <w:t>completed</w:t>
      </w:r>
      <w:r>
        <w:t xml:space="preserve"> </w:t>
      </w:r>
      <w:r w:rsidRPr="0096687F">
        <w:t>that</w:t>
      </w:r>
      <w:r>
        <w:t xml:space="preserve"> </w:t>
      </w:r>
      <w:r w:rsidRPr="0096687F">
        <w:t>lab,</w:t>
      </w:r>
      <w:r>
        <w:t xml:space="preserve"> </w:t>
      </w:r>
      <w:r w:rsidRPr="0096687F">
        <w:t>launch</w:t>
      </w:r>
      <w:r>
        <w:t xml:space="preserve"> </w:t>
      </w:r>
      <w:r w:rsidRPr="0096687F">
        <w:t>the</w:t>
      </w:r>
      <w:r>
        <w:t xml:space="preserve"> </w:t>
      </w:r>
      <w:r w:rsidRPr="0096687F">
        <w:t>DEVASC</w:t>
      </w:r>
      <w:r>
        <w:t xml:space="preserve"> VM </w:t>
      </w:r>
      <w:r w:rsidRPr="0096687F">
        <w:t>now.</w:t>
      </w:r>
    </w:p>
    <w:p w14:paraId="4FC3CF7E" w14:textId="6959B166" w:rsidR="003D145C" w:rsidRDefault="003D145C" w:rsidP="003D145C">
      <w:pPr>
        <w:pStyle w:val="Heading2"/>
      </w:pPr>
      <w:r>
        <w:t xml:space="preserve">Explore </w:t>
      </w:r>
      <w:r w:rsidR="001C4756">
        <w:t xml:space="preserve">a </w:t>
      </w:r>
      <w:r>
        <w:t xml:space="preserve">YANG </w:t>
      </w:r>
      <w:r w:rsidR="002C64ED">
        <w:t>Model</w:t>
      </w:r>
      <w:r w:rsidR="001C4756">
        <w:t xml:space="preserve"> on GitHub</w:t>
      </w:r>
    </w:p>
    <w:p w14:paraId="570F451E" w14:textId="6C06AE82" w:rsidR="003D145C" w:rsidRDefault="003D145C" w:rsidP="003D145C">
      <w:pPr>
        <w:pStyle w:val="BodyTextL25"/>
      </w:pPr>
      <w:r>
        <w:t>In this Part, you will install pyang module into your DEVASC VM and explore how it transforms YANG files. Pyang simplifies working with YANG files. The module comes with a pyang command line executable that transforms YANG files into a more human</w:t>
      </w:r>
      <w:r w:rsidR="00FC3FEE">
        <w:t>-</w:t>
      </w:r>
      <w:r>
        <w:t>readable format.</w:t>
      </w:r>
    </w:p>
    <w:p w14:paraId="197DA504" w14:textId="3FF8E7CA" w:rsidR="00231DCA" w:rsidRDefault="002C64ED" w:rsidP="00457934">
      <w:pPr>
        <w:pStyle w:val="Heading3"/>
      </w:pPr>
      <w:r>
        <w:t xml:space="preserve">Explore </w:t>
      </w:r>
      <w:r w:rsidR="0054776B">
        <w:t xml:space="preserve">Cisco IOS XE </w:t>
      </w:r>
      <w:r>
        <w:t>YANG models in the GitHub repository.</w:t>
      </w:r>
    </w:p>
    <w:p w14:paraId="0A8BEFB9" w14:textId="07897855" w:rsidR="002C64ED" w:rsidRDefault="002C64ED" w:rsidP="008402F2">
      <w:pPr>
        <w:pStyle w:val="SubStepAlpha"/>
      </w:pPr>
      <w:r>
        <w:t xml:space="preserve">Open Chromium and navigate to </w:t>
      </w:r>
      <w:r w:rsidR="000F30F7">
        <w:t>https://github.com/YangModels/yang.</w:t>
      </w:r>
    </w:p>
    <w:p w14:paraId="601B9BD8" w14:textId="4E22EA07" w:rsidR="002F7349" w:rsidRDefault="000F30F7" w:rsidP="002F7349">
      <w:pPr>
        <w:pStyle w:val="SubStepAlpha"/>
      </w:pPr>
      <w:r>
        <w:t xml:space="preserve">Under the </w:t>
      </w:r>
      <w:r w:rsidRPr="0054776B">
        <w:rPr>
          <w:b/>
          <w:bCs/>
        </w:rPr>
        <w:t>master</w:t>
      </w:r>
      <w:r>
        <w:t xml:space="preserve"> branch, navigate to the </w:t>
      </w:r>
      <w:r w:rsidR="002F7349">
        <w:t>YANG models for the Cisco IOS XE version 16.9.3 by clicking the following directories:</w:t>
      </w:r>
      <w:r w:rsidR="00EF3666">
        <w:t xml:space="preserve"> </w:t>
      </w:r>
      <w:r w:rsidR="002F7349" w:rsidRPr="00EF3666">
        <w:rPr>
          <w:b/>
          <w:bCs/>
        </w:rPr>
        <w:t>vendor &gt; cisco &gt; xe &gt; 1693</w:t>
      </w:r>
      <w:r w:rsidR="00EF3666">
        <w:t>.</w:t>
      </w:r>
    </w:p>
    <w:p w14:paraId="04305BE7" w14:textId="5761AB49" w:rsidR="00231DCA" w:rsidRDefault="0035749C" w:rsidP="008402F2">
      <w:pPr>
        <w:pStyle w:val="SubStepAlpha"/>
      </w:pPr>
      <w:r>
        <w:t xml:space="preserve">Scroll down </w:t>
      </w:r>
      <w:r w:rsidR="0054776B">
        <w:t xml:space="preserve">below all the Cisco </w:t>
      </w:r>
      <w:r w:rsidR="0064563C">
        <w:t xml:space="preserve">YANG models and find </w:t>
      </w:r>
      <w:r w:rsidR="00333D48">
        <w:t xml:space="preserve">where </w:t>
      </w:r>
      <w:r w:rsidR="0064563C">
        <w:t xml:space="preserve">the IETF models begin. Look for </w:t>
      </w:r>
      <w:r w:rsidR="0064563C" w:rsidRPr="0064563C">
        <w:rPr>
          <w:b/>
          <w:bCs/>
        </w:rPr>
        <w:t>ietf-inter</w:t>
      </w:r>
      <w:r w:rsidR="009C07A7">
        <w:rPr>
          <w:b/>
          <w:bCs/>
        </w:rPr>
        <w:t>faces.yang</w:t>
      </w:r>
      <w:r w:rsidR="0064563C">
        <w:t>.</w:t>
      </w:r>
    </w:p>
    <w:p w14:paraId="58CDA019" w14:textId="2D299EFF" w:rsidR="009342AD" w:rsidRDefault="009342AD" w:rsidP="008402F2">
      <w:pPr>
        <w:pStyle w:val="SubStepAlpha"/>
      </w:pPr>
      <w:r>
        <w:t xml:space="preserve">Click </w:t>
      </w:r>
      <w:r w:rsidRPr="0064563C">
        <w:rPr>
          <w:b/>
          <w:bCs/>
        </w:rPr>
        <w:t>ietf-inter</w:t>
      </w:r>
      <w:r w:rsidR="009C07A7">
        <w:rPr>
          <w:b/>
          <w:bCs/>
        </w:rPr>
        <w:t>faces.yang</w:t>
      </w:r>
      <w:r>
        <w:rPr>
          <w:b/>
          <w:bCs/>
        </w:rPr>
        <w:t xml:space="preserve"> </w:t>
      </w:r>
      <w:r>
        <w:t>and scroll through all the</w:t>
      </w:r>
      <w:r w:rsidR="00D77DF1">
        <w:t xml:space="preserve"> container nodes, leaf nodes, and list nodes. If you are familiar with output from the IOS command show interfaces, then you should recognize some or all of the nodes. </w:t>
      </w:r>
      <w:r w:rsidR="00CE4FA6">
        <w:t>For example, around line 221 you will see the leaf enabled</w:t>
      </w:r>
      <w:r w:rsidR="004B6885">
        <w:t>.</w:t>
      </w:r>
    </w:p>
    <w:p w14:paraId="4FEC71F8" w14:textId="77777777" w:rsidR="004B6885" w:rsidRDefault="004B6885" w:rsidP="004B6885">
      <w:pPr>
        <w:pStyle w:val="CMDOutput"/>
      </w:pPr>
      <w:r>
        <w:lastRenderedPageBreak/>
        <w:t xml:space="preserve">      </w:t>
      </w:r>
      <w:r w:rsidRPr="006B13EC">
        <w:rPr>
          <w:highlight w:val="yellow"/>
        </w:rPr>
        <w:t>leaf enabled {</w:t>
      </w:r>
    </w:p>
    <w:p w14:paraId="3CDD24CA" w14:textId="77777777" w:rsidR="004B6885" w:rsidRDefault="004B6885" w:rsidP="004B6885">
      <w:pPr>
        <w:pStyle w:val="CMDOutput"/>
      </w:pPr>
      <w:r>
        <w:t xml:space="preserve">        type </w:t>
      </w:r>
      <w:r w:rsidRPr="006B13EC">
        <w:rPr>
          <w:highlight w:val="yellow"/>
        </w:rPr>
        <w:t>boolean</w:t>
      </w:r>
      <w:r>
        <w:t>;</w:t>
      </w:r>
    </w:p>
    <w:p w14:paraId="0AD9303A" w14:textId="77777777" w:rsidR="004B6885" w:rsidRDefault="004B6885" w:rsidP="004B6885">
      <w:pPr>
        <w:pStyle w:val="CMDOutput"/>
      </w:pPr>
      <w:r>
        <w:t xml:space="preserve">        default "true";</w:t>
      </w:r>
    </w:p>
    <w:p w14:paraId="491BE88D" w14:textId="77777777" w:rsidR="004B6885" w:rsidRDefault="004B6885" w:rsidP="004B6885">
      <w:pPr>
        <w:pStyle w:val="CMDOutput"/>
      </w:pPr>
      <w:r>
        <w:t xml:space="preserve">        description</w:t>
      </w:r>
    </w:p>
    <w:p w14:paraId="4EB54E00" w14:textId="77777777" w:rsidR="004B6885" w:rsidRDefault="004B6885" w:rsidP="004B6885">
      <w:pPr>
        <w:pStyle w:val="CMDOutput"/>
      </w:pPr>
      <w:r>
        <w:t xml:space="preserve">          "This leaf contains the configured, desired state of the</w:t>
      </w:r>
    </w:p>
    <w:p w14:paraId="1C7E3B9B" w14:textId="77777777" w:rsidR="004B6885" w:rsidRDefault="004B6885" w:rsidP="004B6885">
      <w:pPr>
        <w:pStyle w:val="CMDOutput"/>
      </w:pPr>
      <w:r>
        <w:t xml:space="preserve">           interface.</w:t>
      </w:r>
    </w:p>
    <w:p w14:paraId="31C16879" w14:textId="77777777" w:rsidR="004B6885" w:rsidRDefault="004B6885" w:rsidP="004B6885">
      <w:pPr>
        <w:pStyle w:val="CMDOutput"/>
      </w:pPr>
      <w:r>
        <w:t xml:space="preserve">           Systems that implement the IF-MIB use the value of this</w:t>
      </w:r>
    </w:p>
    <w:p w14:paraId="63D1C884" w14:textId="77777777" w:rsidR="004B6885" w:rsidRDefault="004B6885" w:rsidP="004B6885">
      <w:pPr>
        <w:pStyle w:val="CMDOutput"/>
      </w:pPr>
      <w:r>
        <w:t xml:space="preserve">           leaf in the 'running' datastore to set</w:t>
      </w:r>
    </w:p>
    <w:p w14:paraId="020652A3" w14:textId="77777777" w:rsidR="004B6885" w:rsidRDefault="004B6885" w:rsidP="004B6885">
      <w:pPr>
        <w:pStyle w:val="CMDOutput"/>
      </w:pPr>
      <w:r>
        <w:t xml:space="preserve">           IF-MIB.ifAdminStatus to 'up' or 'down' after an ifEntry</w:t>
      </w:r>
    </w:p>
    <w:p w14:paraId="479CF328" w14:textId="77777777" w:rsidR="004B6885" w:rsidRDefault="004B6885" w:rsidP="004B6885">
      <w:pPr>
        <w:pStyle w:val="CMDOutput"/>
      </w:pPr>
      <w:r>
        <w:t xml:space="preserve">           has been initialized, as described in RFC 2863.</w:t>
      </w:r>
    </w:p>
    <w:p w14:paraId="6B292B5C" w14:textId="77777777" w:rsidR="004B6885" w:rsidRDefault="004B6885" w:rsidP="004B6885">
      <w:pPr>
        <w:pStyle w:val="CMDOutput"/>
      </w:pPr>
      <w:r>
        <w:t xml:space="preserve">           Changes in this leaf in the 'running' datastore are</w:t>
      </w:r>
    </w:p>
    <w:p w14:paraId="2571537F" w14:textId="77777777" w:rsidR="004B6885" w:rsidRDefault="004B6885" w:rsidP="004B6885">
      <w:pPr>
        <w:pStyle w:val="CMDOutput"/>
      </w:pPr>
      <w:r>
        <w:t xml:space="preserve">           reflected in ifAdminStatus, but if ifAdminStatus is</w:t>
      </w:r>
    </w:p>
    <w:p w14:paraId="079CF858" w14:textId="77777777" w:rsidR="004B6885" w:rsidRDefault="004B6885" w:rsidP="004B6885">
      <w:pPr>
        <w:pStyle w:val="CMDOutput"/>
      </w:pPr>
      <w:r>
        <w:t xml:space="preserve">           changed over SNMP, this leaf is not affected.";</w:t>
      </w:r>
    </w:p>
    <w:p w14:paraId="2BF00D34" w14:textId="77777777" w:rsidR="004B6885" w:rsidRDefault="004B6885" w:rsidP="004B6885">
      <w:pPr>
        <w:pStyle w:val="CMDOutput"/>
      </w:pPr>
      <w:r>
        <w:t xml:space="preserve">        reference</w:t>
      </w:r>
    </w:p>
    <w:p w14:paraId="33375770" w14:textId="77777777" w:rsidR="004B6885" w:rsidRDefault="004B6885" w:rsidP="004B6885">
      <w:pPr>
        <w:pStyle w:val="CMDOutput"/>
      </w:pPr>
      <w:r>
        <w:t xml:space="preserve">          "RFC 2863: The Interfaces Group MIB - ifAdminStatus";</w:t>
      </w:r>
    </w:p>
    <w:p w14:paraId="040AB747" w14:textId="4D9C16F8" w:rsidR="006C3E16" w:rsidRDefault="004B6885" w:rsidP="009C07A7">
      <w:pPr>
        <w:pStyle w:val="CMDOutput"/>
      </w:pPr>
      <w:r>
        <w:t xml:space="preserve">      }</w:t>
      </w:r>
    </w:p>
    <w:p w14:paraId="6A8D19A0" w14:textId="1E6B2584" w:rsidR="006C3E16" w:rsidRDefault="0048537C" w:rsidP="006C3E16">
      <w:pPr>
        <w:pStyle w:val="Heading3"/>
      </w:pPr>
      <w:r>
        <w:t>Copy the ietf-inter</w:t>
      </w:r>
      <w:r w:rsidR="009C07A7">
        <w:t>faces.yang</w:t>
      </w:r>
      <w:r>
        <w:t xml:space="preserve"> model to a folder on your VM.</w:t>
      </w:r>
    </w:p>
    <w:p w14:paraId="06751A8A" w14:textId="77777777" w:rsidR="006927EB" w:rsidRDefault="0048537C" w:rsidP="0048537C">
      <w:pPr>
        <w:pStyle w:val="SubStepAlpha"/>
      </w:pPr>
      <w:r>
        <w:t xml:space="preserve">Open VS code. </w:t>
      </w:r>
    </w:p>
    <w:p w14:paraId="4209AD83" w14:textId="77777777" w:rsidR="006927EB" w:rsidRDefault="006927EB" w:rsidP="0048537C">
      <w:pPr>
        <w:pStyle w:val="SubStepAlpha"/>
      </w:pPr>
      <w:r>
        <w:t>C</w:t>
      </w:r>
      <w:r w:rsidR="0048537C">
        <w:t xml:space="preserve">lick </w:t>
      </w:r>
      <w:r w:rsidR="0048537C" w:rsidRPr="00851D80">
        <w:rPr>
          <w:b/>
          <w:bCs/>
        </w:rPr>
        <w:t>File &gt; Open</w:t>
      </w:r>
      <w:r w:rsidR="0048537C">
        <w:t xml:space="preserve"> </w:t>
      </w:r>
      <w:r w:rsidR="0048537C" w:rsidRPr="00851D80">
        <w:rPr>
          <w:b/>
          <w:bCs/>
        </w:rPr>
        <w:t>Folder...</w:t>
      </w:r>
      <w:r w:rsidR="0048537C">
        <w:t xml:space="preserve"> and navigate to the </w:t>
      </w:r>
      <w:r w:rsidR="0048537C" w:rsidRPr="00851D80">
        <w:rPr>
          <w:b/>
          <w:bCs/>
        </w:rPr>
        <w:t>devnet-src</w:t>
      </w:r>
      <w:r w:rsidR="0048537C">
        <w:t xml:space="preserve"> </w:t>
      </w:r>
      <w:r w:rsidR="00851D80">
        <w:t>directory</w:t>
      </w:r>
      <w:r w:rsidR="0048537C">
        <w:t xml:space="preserve">. </w:t>
      </w:r>
    </w:p>
    <w:p w14:paraId="0E602ED0" w14:textId="55A8A689" w:rsidR="0048537C" w:rsidRDefault="0048537C" w:rsidP="0048537C">
      <w:pPr>
        <w:pStyle w:val="SubStepAlpha"/>
      </w:pPr>
      <w:r>
        <w:t xml:space="preserve">Click </w:t>
      </w:r>
      <w:r w:rsidRPr="00851D80">
        <w:rPr>
          <w:b/>
          <w:bCs/>
        </w:rPr>
        <w:t>OK</w:t>
      </w:r>
      <w:r>
        <w:t>.</w:t>
      </w:r>
    </w:p>
    <w:p w14:paraId="48749CEC" w14:textId="77777777" w:rsidR="00F344B5" w:rsidRDefault="00F344B5" w:rsidP="00F344B5">
      <w:pPr>
        <w:pStyle w:val="SubStepAlpha"/>
      </w:pPr>
      <w:r>
        <w:t xml:space="preserve">Open a terminal window in VS Code: </w:t>
      </w:r>
      <w:r w:rsidRPr="003044AF">
        <w:rPr>
          <w:b/>
          <w:bCs/>
        </w:rPr>
        <w:t>Terminal &gt; New Terminal</w:t>
      </w:r>
      <w:r>
        <w:t>.</w:t>
      </w:r>
    </w:p>
    <w:p w14:paraId="1CF335A7" w14:textId="0B30B8A5" w:rsidR="00F344B5" w:rsidRDefault="00F344B5" w:rsidP="00F344B5">
      <w:pPr>
        <w:pStyle w:val="SubStepAlpha"/>
      </w:pPr>
      <w:r>
        <w:t xml:space="preserve">Create a subdirectory called </w:t>
      </w:r>
      <w:r>
        <w:rPr>
          <w:b/>
          <w:bCs/>
        </w:rPr>
        <w:t>pyang</w:t>
      </w:r>
      <w:r>
        <w:t xml:space="preserve"> in the </w:t>
      </w:r>
      <w:r w:rsidRPr="003044AF">
        <w:rPr>
          <w:b/>
          <w:bCs/>
        </w:rPr>
        <w:t>/devnet-src</w:t>
      </w:r>
      <w:r>
        <w:t xml:space="preserve"> directory.</w:t>
      </w:r>
    </w:p>
    <w:p w14:paraId="395DF633" w14:textId="076E7824" w:rsidR="00F344B5" w:rsidRDefault="00F344B5" w:rsidP="00F344B5">
      <w:pPr>
        <w:pStyle w:val="CMD"/>
      </w:pPr>
      <w:r>
        <w:t xml:space="preserve">devasc@labvm:~/labs/devnet-src$ </w:t>
      </w:r>
      <w:r w:rsidRPr="003044AF">
        <w:rPr>
          <w:b/>
          <w:bCs/>
        </w:rPr>
        <w:t xml:space="preserve">mkdir </w:t>
      </w:r>
      <w:r>
        <w:rPr>
          <w:b/>
          <w:bCs/>
        </w:rPr>
        <w:t>pyang</w:t>
      </w:r>
    </w:p>
    <w:p w14:paraId="64BAD4A6" w14:textId="77777777" w:rsidR="00F344B5" w:rsidRDefault="00F344B5" w:rsidP="00F344B5">
      <w:pPr>
        <w:pStyle w:val="CMD"/>
      </w:pPr>
      <w:r>
        <w:t>devasc@labvm:~/labs/devnet-src$</w:t>
      </w:r>
    </w:p>
    <w:p w14:paraId="5934F788" w14:textId="085248F8" w:rsidR="000B4049" w:rsidRDefault="00613647" w:rsidP="0048537C">
      <w:pPr>
        <w:pStyle w:val="SubStepAlpha"/>
      </w:pPr>
      <w:r>
        <w:t xml:space="preserve">Return to your Chromium tab where the </w:t>
      </w:r>
      <w:r w:rsidRPr="00613647">
        <w:rPr>
          <w:b/>
          <w:bCs/>
        </w:rPr>
        <w:t>ietf-interfaces.yang</w:t>
      </w:r>
      <w:r>
        <w:t xml:space="preserve"> model is still open. Scroll back to the top, if necessary</w:t>
      </w:r>
      <w:r w:rsidR="006927EB">
        <w:t>,</w:t>
      </w:r>
      <w:r>
        <w:t xml:space="preserve"> and click Raw</w:t>
      </w:r>
      <w:r w:rsidR="00830C55">
        <w:t xml:space="preserve"> to display just the YANG model data.</w:t>
      </w:r>
    </w:p>
    <w:p w14:paraId="3B0B4A28" w14:textId="7FF229F6" w:rsidR="00830C55" w:rsidRDefault="00830C55" w:rsidP="0048537C">
      <w:pPr>
        <w:pStyle w:val="SubStepAlpha"/>
      </w:pPr>
      <w:r>
        <w:t xml:space="preserve">Select and copy </w:t>
      </w:r>
      <w:r w:rsidR="006927EB">
        <w:t>the URL.</w:t>
      </w:r>
    </w:p>
    <w:p w14:paraId="0840B337" w14:textId="6DA4E552" w:rsidR="006927EB" w:rsidRDefault="006927EB" w:rsidP="0048537C">
      <w:pPr>
        <w:pStyle w:val="SubStepAlpha"/>
      </w:pPr>
      <w:r>
        <w:t>In the terminal, go to the pyang folder.</w:t>
      </w:r>
    </w:p>
    <w:p w14:paraId="69FE72D2" w14:textId="309418C7" w:rsidR="006927EB" w:rsidRDefault="006927EB" w:rsidP="0048537C">
      <w:pPr>
        <w:pStyle w:val="SubStepAlpha"/>
      </w:pPr>
      <w:r>
        <w:t xml:space="preserve">Use </w:t>
      </w:r>
      <w:r>
        <w:rPr>
          <w:b/>
          <w:bCs/>
        </w:rPr>
        <w:t>wget</w:t>
      </w:r>
      <w:r>
        <w:t xml:space="preserve"> to save the raw ietf-interfaces.yang file.</w:t>
      </w:r>
    </w:p>
    <w:p w14:paraId="06B094E7" w14:textId="77777777" w:rsidR="006927EB" w:rsidRPr="006927EB" w:rsidRDefault="006927EB" w:rsidP="006927EB">
      <w:pPr>
        <w:pStyle w:val="CMD"/>
        <w:rPr>
          <w:b/>
          <w:bCs/>
        </w:rPr>
      </w:pPr>
      <w:r>
        <w:t xml:space="preserve">devasc@labvm:~/labs/devnet-src/pyang$ </w:t>
      </w:r>
      <w:r w:rsidRPr="006927EB">
        <w:rPr>
          <w:b/>
          <w:bCs/>
        </w:rPr>
        <w:t>wget https://raw.githubusercontent.com/YangModels/yang/master/vendor/cisco/xe/1693/ietf-interfaces.yang</w:t>
      </w:r>
    </w:p>
    <w:p w14:paraId="3F4D2893" w14:textId="77777777" w:rsidR="006927EB" w:rsidRDefault="006927EB" w:rsidP="006927EB">
      <w:pPr>
        <w:pStyle w:val="CMDOutput"/>
      </w:pPr>
      <w:r>
        <w:t>--2020-06-22 20:42:20--  https://raw.githubusercontent.com/YangModels/yang/master/vendor/cisco/xe/1693/ietf-interfaces.yang</w:t>
      </w:r>
    </w:p>
    <w:p w14:paraId="0E1A7442" w14:textId="77777777" w:rsidR="006927EB" w:rsidRDefault="006927EB" w:rsidP="006927EB">
      <w:pPr>
        <w:pStyle w:val="CMDOutput"/>
      </w:pPr>
      <w:r>
        <w:t>Resolving raw.githubusercontent.com (raw.githubusercontent.com)... 151.101.0.133, 151.101.192.133, 151.101.128.133, ...</w:t>
      </w:r>
    </w:p>
    <w:p w14:paraId="27EACE30" w14:textId="77777777" w:rsidR="006927EB" w:rsidRDefault="006927EB" w:rsidP="006927EB">
      <w:pPr>
        <w:pStyle w:val="CMDOutput"/>
      </w:pPr>
      <w:r>
        <w:t>Connecting to raw.githubusercontent.com (raw.githubusercontent.com)|151.101.0.133|:443... connected.</w:t>
      </w:r>
    </w:p>
    <w:p w14:paraId="75F4C27A" w14:textId="77777777" w:rsidR="006927EB" w:rsidRDefault="006927EB" w:rsidP="006927EB">
      <w:pPr>
        <w:pStyle w:val="CMDOutput"/>
      </w:pPr>
      <w:r>
        <w:t>HTTP request sent, awaiting response... 200 OK</w:t>
      </w:r>
    </w:p>
    <w:p w14:paraId="49D5C79E" w14:textId="77777777" w:rsidR="006927EB" w:rsidRDefault="006927EB" w:rsidP="006927EB">
      <w:pPr>
        <w:pStyle w:val="CMDOutput"/>
      </w:pPr>
      <w:r>
        <w:t>Length: 24248 (24K) [text/plain]</w:t>
      </w:r>
    </w:p>
    <w:p w14:paraId="2957D7A2" w14:textId="77777777" w:rsidR="006927EB" w:rsidRDefault="006927EB" w:rsidP="006927EB">
      <w:pPr>
        <w:pStyle w:val="CMDOutput"/>
      </w:pPr>
      <w:r>
        <w:t>Saving to: ‘ietf-interfaces.yang’</w:t>
      </w:r>
    </w:p>
    <w:p w14:paraId="29F83686" w14:textId="77777777" w:rsidR="006927EB" w:rsidRDefault="006927EB" w:rsidP="006927EB">
      <w:pPr>
        <w:pStyle w:val="CMDOutput"/>
      </w:pPr>
    </w:p>
    <w:p w14:paraId="32506FE6" w14:textId="77777777" w:rsidR="006927EB" w:rsidRDefault="006927EB" w:rsidP="006927EB">
      <w:pPr>
        <w:pStyle w:val="CMDOutput"/>
      </w:pPr>
      <w:r>
        <w:t xml:space="preserve">ietf-interfac 100%  23.68K  --.-KB/s    in 0.05s    </w:t>
      </w:r>
    </w:p>
    <w:p w14:paraId="52E18D64" w14:textId="77777777" w:rsidR="006927EB" w:rsidRDefault="006927EB" w:rsidP="006927EB">
      <w:pPr>
        <w:pStyle w:val="CMDOutput"/>
      </w:pPr>
    </w:p>
    <w:p w14:paraId="31FA1011" w14:textId="77777777" w:rsidR="006927EB" w:rsidRDefault="006927EB" w:rsidP="006927EB">
      <w:pPr>
        <w:pStyle w:val="CMDOutput"/>
      </w:pPr>
      <w:r>
        <w:t>2020-06-22 20:42:21 (439 KB/s) - ‘ietf-interfaces.yang’ saved [24248/24248]</w:t>
      </w:r>
    </w:p>
    <w:p w14:paraId="614734BD" w14:textId="77777777" w:rsidR="006927EB" w:rsidRDefault="006927EB" w:rsidP="006927EB">
      <w:pPr>
        <w:pStyle w:val="CMDOutput"/>
      </w:pPr>
    </w:p>
    <w:p w14:paraId="78685C0A" w14:textId="77777777" w:rsidR="006927EB" w:rsidRDefault="006927EB" w:rsidP="006927EB">
      <w:pPr>
        <w:pStyle w:val="CMD"/>
      </w:pPr>
      <w:r>
        <w:t xml:space="preserve">devasc@labvm:~/labs/devnet-src/pyang$ </w:t>
      </w:r>
    </w:p>
    <w:p w14:paraId="4DE81AA2" w14:textId="1B5DCC03" w:rsidR="00797092" w:rsidRDefault="00797092" w:rsidP="006927EB">
      <w:pPr>
        <w:pStyle w:val="SubStepAlpha"/>
        <w:numPr>
          <w:ilvl w:val="0"/>
          <w:numId w:val="0"/>
        </w:numPr>
        <w:ind w:left="720"/>
      </w:pPr>
      <w:r>
        <w:t xml:space="preserve">You now have a local version of the </w:t>
      </w:r>
      <w:r w:rsidRPr="00225B2C">
        <w:rPr>
          <w:b/>
          <w:bCs/>
        </w:rPr>
        <w:t>ietf-interfaces.yang</w:t>
      </w:r>
      <w:r>
        <w:t xml:space="preserve"> model that you can manipulate with </w:t>
      </w:r>
      <w:r w:rsidRPr="00225B2C">
        <w:rPr>
          <w:b/>
          <w:bCs/>
        </w:rPr>
        <w:t>pyang</w:t>
      </w:r>
      <w:r>
        <w:t>.</w:t>
      </w:r>
    </w:p>
    <w:p w14:paraId="20640C2B" w14:textId="1EAB0604" w:rsidR="001C4756" w:rsidRDefault="001C4756" w:rsidP="001C4756">
      <w:pPr>
        <w:pStyle w:val="Heading2"/>
      </w:pPr>
      <w:r w:rsidRPr="001C4756">
        <w:t>Explore a YANG Model Using pyang</w:t>
      </w:r>
    </w:p>
    <w:p w14:paraId="22129468" w14:textId="2F7B275A" w:rsidR="001C4756" w:rsidRPr="001C4756" w:rsidRDefault="00C64218" w:rsidP="001C4756">
      <w:pPr>
        <w:pStyle w:val="BodyTextL25"/>
      </w:pPr>
      <w:r>
        <w:t>In this Part, you will install</w:t>
      </w:r>
      <w:r w:rsidR="00333D48">
        <w:t xml:space="preserve"> the</w:t>
      </w:r>
      <w:r>
        <w:t xml:space="preserve"> </w:t>
      </w:r>
      <w:r w:rsidRPr="00C64218">
        <w:rPr>
          <w:b/>
          <w:bCs/>
        </w:rPr>
        <w:t>pyang</w:t>
      </w:r>
      <w:r>
        <w:t xml:space="preserve"> module into your DEVASC VM and explore how it transforms the YANG model you copied from GitHub. Pyang simplifies working with YANG files. The module comes with a </w:t>
      </w:r>
      <w:r w:rsidRPr="00C64218">
        <w:rPr>
          <w:b/>
          <w:bCs/>
        </w:rPr>
        <w:t>pyang</w:t>
      </w:r>
      <w:r>
        <w:t xml:space="preserve"> command line executable that transforms YANG files into a more human readable format.</w:t>
      </w:r>
    </w:p>
    <w:p w14:paraId="20700268" w14:textId="77777777" w:rsidR="0049412F" w:rsidRDefault="0049412F" w:rsidP="0049412F">
      <w:pPr>
        <w:pStyle w:val="Heading3"/>
      </w:pPr>
      <w:r w:rsidRPr="002C64ED">
        <w:t>Verify pyang is installed and up to date.</w:t>
      </w:r>
    </w:p>
    <w:p w14:paraId="2194F761" w14:textId="77777777" w:rsidR="00C64218" w:rsidRDefault="00C64218" w:rsidP="00C64218">
      <w:pPr>
        <w:pStyle w:val="SubStepAlpha"/>
      </w:pPr>
      <w:r>
        <w:t xml:space="preserve">In VS Code, open a terminal window. </w:t>
      </w:r>
    </w:p>
    <w:p w14:paraId="5195AA81" w14:textId="77777777" w:rsidR="0049412F" w:rsidRDefault="0049412F" w:rsidP="0049412F">
      <w:pPr>
        <w:pStyle w:val="SubStepAlpha"/>
      </w:pPr>
      <w:r>
        <w:t xml:space="preserve">Verify that pyang is already installed with the </w:t>
      </w:r>
      <w:r w:rsidRPr="003003A6">
        <w:rPr>
          <w:b/>
          <w:bCs/>
        </w:rPr>
        <w:t>pyang -v</w:t>
      </w:r>
      <w:r>
        <w:t xml:space="preserve"> command. Your version number may be different than the one shown here. You can also </w:t>
      </w:r>
    </w:p>
    <w:p w14:paraId="75BB08D4" w14:textId="59FF623B" w:rsidR="0049412F" w:rsidRDefault="00455066" w:rsidP="0049412F">
      <w:pPr>
        <w:pStyle w:val="CMD"/>
      </w:pPr>
      <w:r w:rsidRPr="00455066">
        <w:t xml:space="preserve">devasc@labvm:~/labs/devnet-src$ </w:t>
      </w:r>
      <w:r w:rsidR="0049412F" w:rsidRPr="00090EDA">
        <w:rPr>
          <w:b/>
          <w:bCs/>
        </w:rPr>
        <w:t>pyang -v</w:t>
      </w:r>
    </w:p>
    <w:p w14:paraId="234E916C" w14:textId="77777777" w:rsidR="0049412F" w:rsidRDefault="0049412F" w:rsidP="0049412F">
      <w:pPr>
        <w:pStyle w:val="CMDOutput"/>
      </w:pPr>
      <w:r>
        <w:t>pyang 2.2.1</w:t>
      </w:r>
    </w:p>
    <w:p w14:paraId="182D9F00" w14:textId="0408A0F9" w:rsidR="0049412F" w:rsidRDefault="00F56E42" w:rsidP="0049412F">
      <w:pPr>
        <w:pStyle w:val="CMD"/>
      </w:pPr>
      <w:r w:rsidRPr="00F56E42">
        <w:t>devasc@labvm:~/labs/devnet-src$</w:t>
      </w:r>
    </w:p>
    <w:p w14:paraId="29397069" w14:textId="00B90C5D" w:rsidR="0049412F" w:rsidRDefault="0049412F" w:rsidP="0049412F">
      <w:pPr>
        <w:pStyle w:val="SubStepAlpha"/>
      </w:pPr>
      <w:r>
        <w:t xml:space="preserve">(Optional) You can verify </w:t>
      </w:r>
      <w:r w:rsidR="00333D48">
        <w:t xml:space="preserve">that </w:t>
      </w:r>
      <w:r>
        <w:t xml:space="preserve">you have the latest pyang updates using the following </w:t>
      </w:r>
      <w:r w:rsidRPr="009A22FA">
        <w:rPr>
          <w:b/>
          <w:bCs/>
        </w:rPr>
        <w:t>pip3</w:t>
      </w:r>
      <w:r>
        <w:t xml:space="preserve"> command. Any updates after this lab was written will be downloaded an</w:t>
      </w:r>
      <w:r w:rsidR="00333D48">
        <w:t>d</w:t>
      </w:r>
      <w:r>
        <w:t xml:space="preserve"> installed.</w:t>
      </w:r>
    </w:p>
    <w:p w14:paraId="1B9A2278" w14:textId="00996CC1" w:rsidR="0049412F" w:rsidRDefault="00F56E42" w:rsidP="0049412F">
      <w:pPr>
        <w:pStyle w:val="CMD"/>
      </w:pPr>
      <w:r w:rsidRPr="00F56E42">
        <w:t xml:space="preserve">devasc@labvm:~/labs/devnet-src$ </w:t>
      </w:r>
      <w:r w:rsidR="0049412F" w:rsidRPr="009A22FA">
        <w:rPr>
          <w:b/>
          <w:bCs/>
        </w:rPr>
        <w:t>pip3 install pyang --upgrade</w:t>
      </w:r>
    </w:p>
    <w:p w14:paraId="03292386" w14:textId="77777777" w:rsidR="0049412F" w:rsidRDefault="0049412F" w:rsidP="0049412F">
      <w:pPr>
        <w:pStyle w:val="CMDOutput"/>
      </w:pPr>
      <w:r>
        <w:t xml:space="preserve">Requirement </w:t>
      </w:r>
      <w:r w:rsidRPr="009A22FA">
        <w:rPr>
          <w:highlight w:val="yellow"/>
        </w:rPr>
        <w:t>already up-to-date:</w:t>
      </w:r>
      <w:r>
        <w:t xml:space="preserve"> pyang in ./.local/lib/python3.8/site-packages (2.2.1)</w:t>
      </w:r>
    </w:p>
    <w:p w14:paraId="5C447B8F" w14:textId="77777777" w:rsidR="0049412F" w:rsidRDefault="0049412F" w:rsidP="0049412F">
      <w:pPr>
        <w:pStyle w:val="CMDOutput"/>
      </w:pPr>
      <w:r>
        <w:t xml:space="preserve">Requirement </w:t>
      </w:r>
      <w:r w:rsidRPr="00EB211F">
        <w:rPr>
          <w:highlight w:val="yellow"/>
        </w:rPr>
        <w:t>already satisfied, skipping upgrade:</w:t>
      </w:r>
      <w:r>
        <w:t xml:space="preserve"> lxml in ./.local/lib/python3.8/site-packages (from pyang) (4.5.0)</w:t>
      </w:r>
    </w:p>
    <w:p w14:paraId="4A44F96A" w14:textId="640CE40D" w:rsidR="0049412F" w:rsidRPr="009A22FA" w:rsidRDefault="00F56E42" w:rsidP="0049412F">
      <w:pPr>
        <w:pStyle w:val="CMD"/>
      </w:pPr>
      <w:r w:rsidRPr="00F56E42">
        <w:t>devasc@labvm:~/labs/devnet-src$</w:t>
      </w:r>
    </w:p>
    <w:p w14:paraId="345EAD1C" w14:textId="30F77584" w:rsidR="00797092" w:rsidRDefault="009C07A7" w:rsidP="00797092">
      <w:pPr>
        <w:pStyle w:val="Heading3"/>
      </w:pPr>
      <w:r>
        <w:t>Transform the ietf-interfaces.yang model.</w:t>
      </w:r>
    </w:p>
    <w:p w14:paraId="78686290" w14:textId="75D9EC37" w:rsidR="006C3E16" w:rsidRDefault="00225B2C" w:rsidP="00CB7D2B">
      <w:pPr>
        <w:pStyle w:val="SubStepAlpha"/>
      </w:pPr>
      <w:r>
        <w:t xml:space="preserve">Navigate to the </w:t>
      </w:r>
      <w:r w:rsidRPr="008A60CA">
        <w:rPr>
          <w:b/>
          <w:bCs/>
        </w:rPr>
        <w:t>pyang</w:t>
      </w:r>
      <w:r>
        <w:t xml:space="preserve"> directory</w:t>
      </w:r>
      <w:r w:rsidR="008A60CA">
        <w:t>.</w:t>
      </w:r>
    </w:p>
    <w:p w14:paraId="6B0CFD07" w14:textId="77777777" w:rsidR="008A60CA" w:rsidRDefault="008A60CA" w:rsidP="008A60CA">
      <w:pPr>
        <w:pStyle w:val="CMD"/>
      </w:pPr>
      <w:r>
        <w:t xml:space="preserve">devasc@labvm:~/labs/devnet-src$ </w:t>
      </w:r>
      <w:r w:rsidRPr="008A60CA">
        <w:rPr>
          <w:b/>
          <w:bCs/>
        </w:rPr>
        <w:t>cd pyang</w:t>
      </w:r>
    </w:p>
    <w:p w14:paraId="4A81B2CC" w14:textId="6C53E76E" w:rsidR="00225B2C" w:rsidRDefault="008A60CA" w:rsidP="008A60CA">
      <w:pPr>
        <w:pStyle w:val="CMD"/>
      </w:pPr>
      <w:r>
        <w:t>devasc@labvm:~/labs/devnet-src/pyang$</w:t>
      </w:r>
    </w:p>
    <w:p w14:paraId="7EA6E4D8" w14:textId="4543B038" w:rsidR="00E94893" w:rsidRDefault="007448F1" w:rsidP="00CB7D2B">
      <w:pPr>
        <w:pStyle w:val="SubStepAlpha"/>
      </w:pPr>
      <w:r>
        <w:t xml:space="preserve">Enter pyang -h | more to explore the options for transforming the YANG model. Look for the </w:t>
      </w:r>
      <w:r w:rsidRPr="00B7169C">
        <w:rPr>
          <w:b/>
          <w:bCs/>
        </w:rPr>
        <w:t>-f</w:t>
      </w:r>
      <w:r>
        <w:t xml:space="preserve"> option as shown below.</w:t>
      </w:r>
      <w:r w:rsidR="00B7169C">
        <w:t xml:space="preserve"> You will use the </w:t>
      </w:r>
      <w:r w:rsidR="00B7169C">
        <w:rPr>
          <w:b/>
          <w:bCs/>
        </w:rPr>
        <w:t xml:space="preserve">tree </w:t>
      </w:r>
      <w:r w:rsidR="00B7169C">
        <w:t>formatting option.</w:t>
      </w:r>
    </w:p>
    <w:p w14:paraId="2114CD92" w14:textId="77777777" w:rsidR="007448F1" w:rsidRDefault="007448F1" w:rsidP="007448F1">
      <w:pPr>
        <w:pStyle w:val="CMD"/>
      </w:pPr>
      <w:r>
        <w:t xml:space="preserve">devasc@labvm:~/labs/devnet-src/pyang$ </w:t>
      </w:r>
      <w:r w:rsidRPr="00B7169C">
        <w:rPr>
          <w:b/>
          <w:bCs/>
        </w:rPr>
        <w:t>pyang -h | more</w:t>
      </w:r>
    </w:p>
    <w:p w14:paraId="361F22A5" w14:textId="77777777" w:rsidR="007448F1" w:rsidRDefault="007448F1" w:rsidP="00B7169C">
      <w:pPr>
        <w:pStyle w:val="CMDOutput"/>
      </w:pPr>
      <w:r>
        <w:t>Usage: pyang [options] [&lt;filename&gt;...]</w:t>
      </w:r>
    </w:p>
    <w:p w14:paraId="6380EE27" w14:textId="77777777" w:rsidR="007448F1" w:rsidRDefault="007448F1" w:rsidP="00B7169C">
      <w:pPr>
        <w:pStyle w:val="CMDOutput"/>
      </w:pPr>
    </w:p>
    <w:p w14:paraId="643D42AE" w14:textId="77777777" w:rsidR="007448F1" w:rsidRDefault="007448F1" w:rsidP="00B7169C">
      <w:pPr>
        <w:pStyle w:val="CMDOutput"/>
      </w:pPr>
      <w:r>
        <w:t>Validates the YANG module in &lt;filename&gt; (or stdin), and all its dependencies.</w:t>
      </w:r>
    </w:p>
    <w:p w14:paraId="1D33F85C" w14:textId="77777777" w:rsidR="007448F1" w:rsidRDefault="007448F1" w:rsidP="00B7169C">
      <w:pPr>
        <w:pStyle w:val="CMDOutput"/>
      </w:pPr>
    </w:p>
    <w:p w14:paraId="6DCBB185" w14:textId="77777777" w:rsidR="007448F1" w:rsidRDefault="007448F1" w:rsidP="00B7169C">
      <w:pPr>
        <w:pStyle w:val="CMDOutput"/>
      </w:pPr>
      <w:r>
        <w:t>Options:</w:t>
      </w:r>
    </w:p>
    <w:p w14:paraId="3A661BD3" w14:textId="77777777" w:rsidR="007448F1" w:rsidRDefault="007448F1" w:rsidP="00B7169C">
      <w:pPr>
        <w:pStyle w:val="CMDOutput"/>
      </w:pPr>
      <w:r>
        <w:t xml:space="preserve">  -h, --help            Show this help message and exit</w:t>
      </w:r>
    </w:p>
    <w:p w14:paraId="074073FC" w14:textId="74EC818C" w:rsidR="007448F1" w:rsidRDefault="007448F1" w:rsidP="00B7169C">
      <w:pPr>
        <w:pStyle w:val="CMDOutput"/>
      </w:pPr>
      <w:r>
        <w:t xml:space="preserve">  -v, --version         Show version number and exit</w:t>
      </w:r>
    </w:p>
    <w:p w14:paraId="3032C794" w14:textId="5127571B" w:rsidR="007448F1" w:rsidRDefault="007448F1" w:rsidP="00B7169C">
      <w:pPr>
        <w:pStyle w:val="CMDOutput"/>
      </w:pPr>
      <w:r>
        <w:t>&lt;output omitted&gt;</w:t>
      </w:r>
    </w:p>
    <w:p w14:paraId="573D538E" w14:textId="77777777" w:rsidR="00B7169C" w:rsidRDefault="00B7169C" w:rsidP="00B7169C">
      <w:pPr>
        <w:pStyle w:val="CMDOutput"/>
      </w:pPr>
      <w:r>
        <w:t xml:space="preserve">  </w:t>
      </w:r>
      <w:r w:rsidRPr="00B7169C">
        <w:rPr>
          <w:highlight w:val="yellow"/>
        </w:rPr>
        <w:t>-f FORMAT</w:t>
      </w:r>
      <w:r>
        <w:t>, --format=FORMAT</w:t>
      </w:r>
    </w:p>
    <w:p w14:paraId="66BB4979" w14:textId="77777777" w:rsidR="00B7169C" w:rsidRDefault="00B7169C" w:rsidP="00B7169C">
      <w:pPr>
        <w:pStyle w:val="CMDOutput"/>
      </w:pPr>
      <w:r>
        <w:t xml:space="preserve">                        Convert to FORMAT.  Supported formats are: yang, yin,</w:t>
      </w:r>
    </w:p>
    <w:p w14:paraId="39FE8D76" w14:textId="77777777" w:rsidR="00B7169C" w:rsidRDefault="00B7169C" w:rsidP="00B7169C">
      <w:pPr>
        <w:pStyle w:val="CMDOutput"/>
      </w:pPr>
      <w:r>
        <w:t xml:space="preserve">                        dsdl, jstree, jsonxsl, capability, identifiers, jtox,</w:t>
      </w:r>
    </w:p>
    <w:p w14:paraId="6D457C26" w14:textId="246E3092" w:rsidR="007448F1" w:rsidRDefault="00B7169C" w:rsidP="00B7169C">
      <w:pPr>
        <w:pStyle w:val="CMDOutput"/>
      </w:pPr>
      <w:r>
        <w:t xml:space="preserve">                        uml, name, omni, </w:t>
      </w:r>
      <w:r w:rsidRPr="00B7169C">
        <w:rPr>
          <w:highlight w:val="yellow"/>
        </w:rPr>
        <w:t>tree</w:t>
      </w:r>
      <w:r>
        <w:t>, depend, sample-xml-skeleton</w:t>
      </w:r>
    </w:p>
    <w:p w14:paraId="324A1201" w14:textId="09C1AB87" w:rsidR="00B7169C" w:rsidRDefault="00B7169C" w:rsidP="00B7169C">
      <w:pPr>
        <w:pStyle w:val="CMDOutput"/>
      </w:pPr>
      <w:r>
        <w:t>&lt;output omitted&gt;</w:t>
      </w:r>
    </w:p>
    <w:p w14:paraId="65DE0C2B" w14:textId="2F6FE945" w:rsidR="00B7169C" w:rsidRDefault="00B7169C" w:rsidP="00B7169C">
      <w:pPr>
        <w:pStyle w:val="CMD"/>
      </w:pPr>
      <w:r>
        <w:t>devasc@labvm:~/labs/devnet-src/pyang$</w:t>
      </w:r>
    </w:p>
    <w:p w14:paraId="4D7957D8" w14:textId="5423AF54" w:rsidR="006C3E16" w:rsidRDefault="00B7169C" w:rsidP="00CB7D2B">
      <w:pPr>
        <w:pStyle w:val="SubStepAlpha"/>
      </w:pPr>
      <w:r>
        <w:lastRenderedPageBreak/>
        <w:t xml:space="preserve">Transform the </w:t>
      </w:r>
      <w:r w:rsidRPr="009E3469">
        <w:rPr>
          <w:b/>
          <w:bCs/>
        </w:rPr>
        <w:t>ietf-interfaces.yang</w:t>
      </w:r>
      <w:r>
        <w:t xml:space="preserve"> model into a tree format with the following command.</w:t>
      </w:r>
      <w:r w:rsidR="009E3469">
        <w:t xml:space="preserve"> Notice that the </w:t>
      </w:r>
      <w:r w:rsidR="00C4790E" w:rsidRPr="006B13EC">
        <w:rPr>
          <w:b/>
          <w:bCs/>
        </w:rPr>
        <w:t>leaf enabled</w:t>
      </w:r>
      <w:r w:rsidR="00C4790E">
        <w:t xml:space="preserve"> is much easier to find and read in this format.</w:t>
      </w:r>
    </w:p>
    <w:p w14:paraId="2021C305" w14:textId="77777777" w:rsidR="009E3469" w:rsidRDefault="009E3469" w:rsidP="009E3469">
      <w:pPr>
        <w:pStyle w:val="CMD"/>
      </w:pPr>
      <w:r>
        <w:t xml:space="preserve">devasc@labvm:~/labs/devnet-src/pyang$ </w:t>
      </w:r>
      <w:r w:rsidRPr="009E3469">
        <w:rPr>
          <w:b/>
          <w:bCs/>
        </w:rPr>
        <w:t>pyang -f tree ietf-interfaces.yang</w:t>
      </w:r>
      <w:r>
        <w:t xml:space="preserve"> </w:t>
      </w:r>
    </w:p>
    <w:p w14:paraId="4A4366D7" w14:textId="77777777" w:rsidR="009E3469" w:rsidRDefault="009E3469" w:rsidP="00C4790E">
      <w:pPr>
        <w:pStyle w:val="CMDOutput"/>
      </w:pPr>
      <w:r>
        <w:t>ietf-interfaces.yang:6: error: module "ietf-yang-types" not found in search path</w:t>
      </w:r>
    </w:p>
    <w:p w14:paraId="16CD1FA6" w14:textId="77777777" w:rsidR="009E3469" w:rsidRDefault="009E3469" w:rsidP="00C4790E">
      <w:pPr>
        <w:pStyle w:val="CMDOutput"/>
      </w:pPr>
      <w:r>
        <w:t>module: ietf-interfaces</w:t>
      </w:r>
    </w:p>
    <w:p w14:paraId="5643D91A" w14:textId="77777777" w:rsidR="009E3469" w:rsidRDefault="009E3469" w:rsidP="00C4790E">
      <w:pPr>
        <w:pStyle w:val="CMDOutput"/>
      </w:pPr>
      <w:r>
        <w:t xml:space="preserve">  +--rw interfaces</w:t>
      </w:r>
    </w:p>
    <w:p w14:paraId="03ECA453" w14:textId="77777777" w:rsidR="009E3469" w:rsidRDefault="009E3469" w:rsidP="00C4790E">
      <w:pPr>
        <w:pStyle w:val="CMDOutput"/>
      </w:pPr>
      <w:r>
        <w:t xml:space="preserve">  |  +--rw interface* [name]</w:t>
      </w:r>
    </w:p>
    <w:p w14:paraId="2868AA84" w14:textId="77777777" w:rsidR="009E3469" w:rsidRDefault="009E3469" w:rsidP="00C4790E">
      <w:pPr>
        <w:pStyle w:val="CMDOutput"/>
      </w:pPr>
      <w:r>
        <w:t xml:space="preserve">  |     +--rw name                        string</w:t>
      </w:r>
    </w:p>
    <w:p w14:paraId="526263CB" w14:textId="77777777" w:rsidR="009E3469" w:rsidRDefault="009E3469" w:rsidP="00C4790E">
      <w:pPr>
        <w:pStyle w:val="CMDOutput"/>
      </w:pPr>
      <w:r>
        <w:t xml:space="preserve">  |     +--rw description?                string</w:t>
      </w:r>
    </w:p>
    <w:p w14:paraId="239B346C" w14:textId="77777777" w:rsidR="009E3469" w:rsidRDefault="009E3469" w:rsidP="00C4790E">
      <w:pPr>
        <w:pStyle w:val="CMDOutput"/>
      </w:pPr>
      <w:r>
        <w:t xml:space="preserve">  |     +--rw type                        identityref</w:t>
      </w:r>
    </w:p>
    <w:p w14:paraId="1436C643" w14:textId="77777777" w:rsidR="009E3469" w:rsidRDefault="009E3469" w:rsidP="00C4790E">
      <w:pPr>
        <w:pStyle w:val="CMDOutput"/>
      </w:pPr>
      <w:r>
        <w:t xml:space="preserve">  |     </w:t>
      </w:r>
      <w:r w:rsidRPr="009E3469">
        <w:rPr>
          <w:highlight w:val="yellow"/>
        </w:rPr>
        <w:t>+--rw enabled?                    boolean</w:t>
      </w:r>
    </w:p>
    <w:p w14:paraId="1460C691" w14:textId="77777777" w:rsidR="009E3469" w:rsidRDefault="009E3469" w:rsidP="00C4790E">
      <w:pPr>
        <w:pStyle w:val="CMDOutput"/>
      </w:pPr>
      <w:r>
        <w:t xml:space="preserve">  |     +--rw link-up-down-trap-enable?   enumeration {if-mib}?</w:t>
      </w:r>
    </w:p>
    <w:p w14:paraId="5FAE746D" w14:textId="77777777" w:rsidR="009E3469" w:rsidRDefault="009E3469" w:rsidP="00C4790E">
      <w:pPr>
        <w:pStyle w:val="CMDOutput"/>
      </w:pPr>
      <w:r>
        <w:t xml:space="preserve">  +--ro interfaces-state</w:t>
      </w:r>
    </w:p>
    <w:p w14:paraId="42B56BF0" w14:textId="77777777" w:rsidR="009E3469" w:rsidRDefault="009E3469" w:rsidP="00C4790E">
      <w:pPr>
        <w:pStyle w:val="CMDOutput"/>
      </w:pPr>
      <w:r>
        <w:t xml:space="preserve">     +--ro interface* [name]</w:t>
      </w:r>
    </w:p>
    <w:p w14:paraId="44FAB712" w14:textId="77777777" w:rsidR="009E3469" w:rsidRDefault="009E3469" w:rsidP="00C4790E">
      <w:pPr>
        <w:pStyle w:val="CMDOutput"/>
      </w:pPr>
      <w:r>
        <w:t xml:space="preserve">        +--ro name               string</w:t>
      </w:r>
    </w:p>
    <w:p w14:paraId="614E020E" w14:textId="77777777" w:rsidR="009E3469" w:rsidRDefault="009E3469" w:rsidP="00C4790E">
      <w:pPr>
        <w:pStyle w:val="CMDOutput"/>
      </w:pPr>
      <w:r>
        <w:t xml:space="preserve">        +--ro type               identityref</w:t>
      </w:r>
    </w:p>
    <w:p w14:paraId="08B1CF19" w14:textId="77777777" w:rsidR="009E3469" w:rsidRDefault="009E3469" w:rsidP="00C4790E">
      <w:pPr>
        <w:pStyle w:val="CMDOutput"/>
      </w:pPr>
      <w:r>
        <w:t xml:space="preserve">        +--ro admin-status       enumeration {if-mib}?</w:t>
      </w:r>
    </w:p>
    <w:p w14:paraId="286296CC" w14:textId="77777777" w:rsidR="009E3469" w:rsidRDefault="009E3469" w:rsidP="00C4790E">
      <w:pPr>
        <w:pStyle w:val="CMDOutput"/>
      </w:pPr>
      <w:r>
        <w:t xml:space="preserve">        +--ro oper-status        enumeration</w:t>
      </w:r>
    </w:p>
    <w:p w14:paraId="693FEA19" w14:textId="77777777" w:rsidR="009E3469" w:rsidRDefault="009E3469" w:rsidP="00C4790E">
      <w:pPr>
        <w:pStyle w:val="CMDOutput"/>
      </w:pPr>
      <w:r>
        <w:t xml:space="preserve">        +--ro last-change?       yang:date-and-time</w:t>
      </w:r>
    </w:p>
    <w:p w14:paraId="5404A0B1" w14:textId="77777777" w:rsidR="009E3469" w:rsidRDefault="009E3469" w:rsidP="00C4790E">
      <w:pPr>
        <w:pStyle w:val="CMDOutput"/>
      </w:pPr>
      <w:r>
        <w:t xml:space="preserve">        +--ro if-index           int32 {if-mib}?</w:t>
      </w:r>
    </w:p>
    <w:p w14:paraId="50957773" w14:textId="77777777" w:rsidR="009E3469" w:rsidRDefault="009E3469" w:rsidP="00C4790E">
      <w:pPr>
        <w:pStyle w:val="CMDOutput"/>
      </w:pPr>
      <w:r>
        <w:t xml:space="preserve">        +--ro phys-address?      yang:phys-address</w:t>
      </w:r>
    </w:p>
    <w:p w14:paraId="111445C1" w14:textId="77777777" w:rsidR="009E3469" w:rsidRDefault="009E3469" w:rsidP="00C4790E">
      <w:pPr>
        <w:pStyle w:val="CMDOutput"/>
      </w:pPr>
      <w:r>
        <w:t xml:space="preserve">        +--ro higher-layer-if*   interface-state-ref</w:t>
      </w:r>
    </w:p>
    <w:p w14:paraId="51C4C1D2" w14:textId="77777777" w:rsidR="009E3469" w:rsidRDefault="009E3469" w:rsidP="00C4790E">
      <w:pPr>
        <w:pStyle w:val="CMDOutput"/>
      </w:pPr>
      <w:r>
        <w:t xml:space="preserve">        +--ro lower-layer-if*    interface-state-ref</w:t>
      </w:r>
    </w:p>
    <w:p w14:paraId="044C84C9" w14:textId="77777777" w:rsidR="009E3469" w:rsidRDefault="009E3469" w:rsidP="00C4790E">
      <w:pPr>
        <w:pStyle w:val="CMDOutput"/>
      </w:pPr>
      <w:r>
        <w:t xml:space="preserve">        +--ro speed?             yang:gauge64</w:t>
      </w:r>
    </w:p>
    <w:p w14:paraId="068ED14A" w14:textId="77777777" w:rsidR="009E3469" w:rsidRDefault="009E3469" w:rsidP="00C4790E">
      <w:pPr>
        <w:pStyle w:val="CMDOutput"/>
      </w:pPr>
      <w:r>
        <w:t xml:space="preserve">        +--ro statistics</w:t>
      </w:r>
    </w:p>
    <w:p w14:paraId="2FFFB530" w14:textId="77777777" w:rsidR="009E3469" w:rsidRDefault="009E3469" w:rsidP="00C4790E">
      <w:pPr>
        <w:pStyle w:val="CMDOutput"/>
      </w:pPr>
      <w:r>
        <w:t xml:space="preserve">           +--ro discontinuity-time    yang:date-and-time</w:t>
      </w:r>
    </w:p>
    <w:p w14:paraId="7FD6B9D7" w14:textId="77777777" w:rsidR="009E3469" w:rsidRDefault="009E3469" w:rsidP="00C4790E">
      <w:pPr>
        <w:pStyle w:val="CMDOutput"/>
      </w:pPr>
      <w:r>
        <w:t xml:space="preserve">           +--ro in-octets?            yang:counter64</w:t>
      </w:r>
    </w:p>
    <w:p w14:paraId="6BA47147" w14:textId="77777777" w:rsidR="009E3469" w:rsidRDefault="009E3469" w:rsidP="00C4790E">
      <w:pPr>
        <w:pStyle w:val="CMDOutput"/>
      </w:pPr>
      <w:r>
        <w:t xml:space="preserve">           +--ro in-unicast-pkts?      yang:counter64</w:t>
      </w:r>
    </w:p>
    <w:p w14:paraId="1E9A9A85" w14:textId="77777777" w:rsidR="009E3469" w:rsidRDefault="009E3469" w:rsidP="00C4790E">
      <w:pPr>
        <w:pStyle w:val="CMDOutput"/>
      </w:pPr>
      <w:r>
        <w:t xml:space="preserve">           +--ro in-broadcast-pkts?    yang:counter64</w:t>
      </w:r>
    </w:p>
    <w:p w14:paraId="2C269F2F" w14:textId="77777777" w:rsidR="009E3469" w:rsidRDefault="009E3469" w:rsidP="00C4790E">
      <w:pPr>
        <w:pStyle w:val="CMDOutput"/>
      </w:pPr>
      <w:r>
        <w:t xml:space="preserve">           +--ro in-multicast-pkts?    yang:counter64</w:t>
      </w:r>
    </w:p>
    <w:p w14:paraId="60B590C2" w14:textId="77777777" w:rsidR="009E3469" w:rsidRDefault="009E3469" w:rsidP="00C4790E">
      <w:pPr>
        <w:pStyle w:val="CMDOutput"/>
      </w:pPr>
      <w:r>
        <w:t xml:space="preserve">           +--ro in-discards?          yang:counter32</w:t>
      </w:r>
    </w:p>
    <w:p w14:paraId="307F55A5" w14:textId="77777777" w:rsidR="009E3469" w:rsidRDefault="009E3469" w:rsidP="00C4790E">
      <w:pPr>
        <w:pStyle w:val="CMDOutput"/>
      </w:pPr>
      <w:r>
        <w:t xml:space="preserve">           +--ro in-errors?            yang:counter32</w:t>
      </w:r>
    </w:p>
    <w:p w14:paraId="20055563" w14:textId="77777777" w:rsidR="009E3469" w:rsidRDefault="009E3469" w:rsidP="00C4790E">
      <w:pPr>
        <w:pStyle w:val="CMDOutput"/>
      </w:pPr>
      <w:r>
        <w:t xml:space="preserve">           +--ro in-unknown-protos?    yang:counter32</w:t>
      </w:r>
    </w:p>
    <w:p w14:paraId="07A98485" w14:textId="77777777" w:rsidR="009E3469" w:rsidRDefault="009E3469" w:rsidP="00C4790E">
      <w:pPr>
        <w:pStyle w:val="CMDOutput"/>
      </w:pPr>
      <w:r>
        <w:t xml:space="preserve">           +--ro out-octets?           yang:counter64</w:t>
      </w:r>
    </w:p>
    <w:p w14:paraId="0D4D95B8" w14:textId="77777777" w:rsidR="009E3469" w:rsidRDefault="009E3469" w:rsidP="00C4790E">
      <w:pPr>
        <w:pStyle w:val="CMDOutput"/>
      </w:pPr>
      <w:r>
        <w:t xml:space="preserve">           +--ro out-unicast-pkts?     yang:counter64</w:t>
      </w:r>
    </w:p>
    <w:p w14:paraId="74757E8B" w14:textId="77777777" w:rsidR="009E3469" w:rsidRDefault="009E3469" w:rsidP="00C4790E">
      <w:pPr>
        <w:pStyle w:val="CMDOutput"/>
      </w:pPr>
      <w:r>
        <w:t xml:space="preserve">           +--ro out-broadcast-pkts?   yang:counter64</w:t>
      </w:r>
    </w:p>
    <w:p w14:paraId="5A849E5E" w14:textId="77777777" w:rsidR="009E3469" w:rsidRDefault="009E3469" w:rsidP="00C4790E">
      <w:pPr>
        <w:pStyle w:val="CMDOutput"/>
      </w:pPr>
      <w:r>
        <w:t xml:space="preserve">           +--ro out-multicast-pkts?   yang:counter64</w:t>
      </w:r>
    </w:p>
    <w:p w14:paraId="2CBC705D" w14:textId="77777777" w:rsidR="009E3469" w:rsidRDefault="009E3469" w:rsidP="00C4790E">
      <w:pPr>
        <w:pStyle w:val="CMDOutput"/>
      </w:pPr>
      <w:r>
        <w:t xml:space="preserve">           +--ro out-discards?         yang:counter32</w:t>
      </w:r>
    </w:p>
    <w:p w14:paraId="542F6F0F" w14:textId="77777777" w:rsidR="009E3469" w:rsidRDefault="009E3469" w:rsidP="00C4790E">
      <w:pPr>
        <w:pStyle w:val="CMDOutput"/>
      </w:pPr>
      <w:r>
        <w:t xml:space="preserve">           +--ro out-errors?           yang:counter32</w:t>
      </w:r>
    </w:p>
    <w:p w14:paraId="013F6BFE" w14:textId="536F0B9F" w:rsidR="00E94893" w:rsidRDefault="009E3469" w:rsidP="009E3469">
      <w:pPr>
        <w:pStyle w:val="CMD"/>
      </w:pPr>
      <w:r>
        <w:t>devasc@labvm:~/labs/devnet-src/pyang$</w:t>
      </w:r>
    </w:p>
    <w:p w14:paraId="661DAC4D" w14:textId="408146FB" w:rsidR="00FC3FEE" w:rsidRDefault="00FC3FEE" w:rsidP="00C071C1">
      <w:pPr>
        <w:pStyle w:val="ConfigWindow"/>
      </w:pPr>
      <w:r>
        <w:t>End of document</w:t>
      </w:r>
    </w:p>
    <w:sectPr w:rsidR="00FC3FEE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C0BFF" w14:textId="77777777" w:rsidR="008707A7" w:rsidRDefault="008707A7" w:rsidP="00710659">
      <w:pPr>
        <w:spacing w:after="0" w:line="240" w:lineRule="auto"/>
      </w:pPr>
      <w:r>
        <w:separator/>
      </w:r>
    </w:p>
    <w:p w14:paraId="1CC4F8DA" w14:textId="77777777" w:rsidR="008707A7" w:rsidRDefault="008707A7"/>
  </w:endnote>
  <w:endnote w:type="continuationSeparator" w:id="0">
    <w:p w14:paraId="3FEFDAAF" w14:textId="77777777" w:rsidR="008707A7" w:rsidRDefault="008707A7" w:rsidP="00710659">
      <w:pPr>
        <w:spacing w:after="0" w:line="240" w:lineRule="auto"/>
      </w:pPr>
      <w:r>
        <w:continuationSeparator/>
      </w:r>
    </w:p>
    <w:p w14:paraId="6FA53BBF" w14:textId="77777777" w:rsidR="008707A7" w:rsidRDefault="008707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DEB3B" w14:textId="7705EE2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137F7"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F1205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8D177" w14:textId="39E22D80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137F7">
          <w:t>2020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0F1205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ADFBD" w14:textId="77777777" w:rsidR="008707A7" w:rsidRDefault="008707A7" w:rsidP="00710659">
      <w:pPr>
        <w:spacing w:after="0" w:line="240" w:lineRule="auto"/>
      </w:pPr>
      <w:r>
        <w:separator/>
      </w:r>
    </w:p>
    <w:p w14:paraId="0926265D" w14:textId="77777777" w:rsidR="008707A7" w:rsidRDefault="008707A7"/>
  </w:footnote>
  <w:footnote w:type="continuationSeparator" w:id="0">
    <w:p w14:paraId="18D2E1B7" w14:textId="77777777" w:rsidR="008707A7" w:rsidRDefault="008707A7" w:rsidP="00710659">
      <w:pPr>
        <w:spacing w:after="0" w:line="240" w:lineRule="auto"/>
      </w:pPr>
      <w:r>
        <w:continuationSeparator/>
      </w:r>
    </w:p>
    <w:p w14:paraId="6D29F05C" w14:textId="77777777" w:rsidR="008707A7" w:rsidRDefault="008707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899F3E6580B84A9699023B72442B59D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AA49950" w14:textId="5AD0E5D1" w:rsidR="00926CB2" w:rsidRDefault="00793CAE" w:rsidP="008402F2">
        <w:pPr>
          <w:pStyle w:val="PageHead"/>
        </w:pPr>
        <w:r>
          <w:t>Lab - Explore YANG Models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71090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2A10199" wp14:editId="25C72F7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00AADDF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B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4049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1205"/>
    <w:rsid w:val="000F2074"/>
    <w:rsid w:val="000F30F7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7D93"/>
    <w:rsid w:val="001B67D8"/>
    <w:rsid w:val="001B6F95"/>
    <w:rsid w:val="001B70F9"/>
    <w:rsid w:val="001C05A1"/>
    <w:rsid w:val="001C1D9E"/>
    <w:rsid w:val="001C4756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37F7"/>
    <w:rsid w:val="00215665"/>
    <w:rsid w:val="002163BB"/>
    <w:rsid w:val="0021792C"/>
    <w:rsid w:val="00220909"/>
    <w:rsid w:val="002240AB"/>
    <w:rsid w:val="00225B2C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0E57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4ED"/>
    <w:rsid w:val="002C6AD6"/>
    <w:rsid w:val="002D6C2A"/>
    <w:rsid w:val="002D7A86"/>
    <w:rsid w:val="002F45FF"/>
    <w:rsid w:val="002F66D3"/>
    <w:rsid w:val="002F6D17"/>
    <w:rsid w:val="002F7349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3D48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5749C"/>
    <w:rsid w:val="003608AC"/>
    <w:rsid w:val="00363A23"/>
    <w:rsid w:val="0036440C"/>
    <w:rsid w:val="0036465A"/>
    <w:rsid w:val="00390C38"/>
    <w:rsid w:val="00392748"/>
    <w:rsid w:val="00392C65"/>
    <w:rsid w:val="00392ED5"/>
    <w:rsid w:val="00394DE4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145C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CC9"/>
    <w:rsid w:val="00431288"/>
    <w:rsid w:val="00431654"/>
    <w:rsid w:val="00434926"/>
    <w:rsid w:val="00443ACE"/>
    <w:rsid w:val="00444217"/>
    <w:rsid w:val="004478F4"/>
    <w:rsid w:val="00450F7A"/>
    <w:rsid w:val="00452C6D"/>
    <w:rsid w:val="00455066"/>
    <w:rsid w:val="00455E0B"/>
    <w:rsid w:val="0045724D"/>
    <w:rsid w:val="00457934"/>
    <w:rsid w:val="00462B9F"/>
    <w:rsid w:val="004632E8"/>
    <w:rsid w:val="004659EE"/>
    <w:rsid w:val="00473E34"/>
    <w:rsid w:val="00476BA9"/>
    <w:rsid w:val="00481650"/>
    <w:rsid w:val="0048537C"/>
    <w:rsid w:val="00490807"/>
    <w:rsid w:val="004936C2"/>
    <w:rsid w:val="0049379C"/>
    <w:rsid w:val="0049412F"/>
    <w:rsid w:val="004A1CA0"/>
    <w:rsid w:val="004A22E9"/>
    <w:rsid w:val="004A4ACD"/>
    <w:rsid w:val="004A506C"/>
    <w:rsid w:val="004A5BC5"/>
    <w:rsid w:val="004B023D"/>
    <w:rsid w:val="004B6885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4776B"/>
    <w:rsid w:val="005510BA"/>
    <w:rsid w:val="005538C8"/>
    <w:rsid w:val="00554B4E"/>
    <w:rsid w:val="00556C02"/>
    <w:rsid w:val="00561BB2"/>
    <w:rsid w:val="00562BFE"/>
    <w:rsid w:val="00563249"/>
    <w:rsid w:val="00570A65"/>
    <w:rsid w:val="005762B1"/>
    <w:rsid w:val="00580456"/>
    <w:rsid w:val="00580E73"/>
    <w:rsid w:val="00592329"/>
    <w:rsid w:val="0059282B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3647"/>
    <w:rsid w:val="00617D6E"/>
    <w:rsid w:val="00620ED5"/>
    <w:rsid w:val="00622D61"/>
    <w:rsid w:val="00624198"/>
    <w:rsid w:val="006323E9"/>
    <w:rsid w:val="00636C28"/>
    <w:rsid w:val="006428E5"/>
    <w:rsid w:val="00644958"/>
    <w:rsid w:val="0064563C"/>
    <w:rsid w:val="006513FB"/>
    <w:rsid w:val="00656EEF"/>
    <w:rsid w:val="006576AF"/>
    <w:rsid w:val="00672919"/>
    <w:rsid w:val="00673592"/>
    <w:rsid w:val="00677544"/>
    <w:rsid w:val="00681687"/>
    <w:rsid w:val="00686295"/>
    <w:rsid w:val="00686587"/>
    <w:rsid w:val="006904CF"/>
    <w:rsid w:val="006927EB"/>
    <w:rsid w:val="00695EE2"/>
    <w:rsid w:val="0069660B"/>
    <w:rsid w:val="006A1B33"/>
    <w:rsid w:val="006A48F1"/>
    <w:rsid w:val="006A71A3"/>
    <w:rsid w:val="006B03F2"/>
    <w:rsid w:val="006B13EC"/>
    <w:rsid w:val="006B14C1"/>
    <w:rsid w:val="006B1639"/>
    <w:rsid w:val="006B3044"/>
    <w:rsid w:val="006B5CA7"/>
    <w:rsid w:val="006B5E89"/>
    <w:rsid w:val="006C19B2"/>
    <w:rsid w:val="006C30A0"/>
    <w:rsid w:val="006C35FF"/>
    <w:rsid w:val="006C3E16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6C7C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48F1"/>
    <w:rsid w:val="00745DCE"/>
    <w:rsid w:val="007460E5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3CAE"/>
    <w:rsid w:val="00796C25"/>
    <w:rsid w:val="00797092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4533"/>
    <w:rsid w:val="007F7C94"/>
    <w:rsid w:val="00802FFA"/>
    <w:rsid w:val="00810E4B"/>
    <w:rsid w:val="00811817"/>
    <w:rsid w:val="00814BAA"/>
    <w:rsid w:val="00816F0C"/>
    <w:rsid w:val="0082211C"/>
    <w:rsid w:val="00824295"/>
    <w:rsid w:val="00827A65"/>
    <w:rsid w:val="00830473"/>
    <w:rsid w:val="00830C55"/>
    <w:rsid w:val="008313F3"/>
    <w:rsid w:val="008402F2"/>
    <w:rsid w:val="00840469"/>
    <w:rsid w:val="008405BB"/>
    <w:rsid w:val="0084564F"/>
    <w:rsid w:val="00846494"/>
    <w:rsid w:val="00847B20"/>
    <w:rsid w:val="008509D3"/>
    <w:rsid w:val="00851D80"/>
    <w:rsid w:val="00853418"/>
    <w:rsid w:val="00856EBD"/>
    <w:rsid w:val="00857CF6"/>
    <w:rsid w:val="008610ED"/>
    <w:rsid w:val="008614D0"/>
    <w:rsid w:val="00861C6A"/>
    <w:rsid w:val="00865199"/>
    <w:rsid w:val="00867EAF"/>
    <w:rsid w:val="00870763"/>
    <w:rsid w:val="008707A7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60CA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10B2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42AD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22A1"/>
    <w:rsid w:val="009942A4"/>
    <w:rsid w:val="00994C22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7A7"/>
    <w:rsid w:val="009C0B81"/>
    <w:rsid w:val="009C3182"/>
    <w:rsid w:val="009D2C27"/>
    <w:rsid w:val="009D503E"/>
    <w:rsid w:val="009E2309"/>
    <w:rsid w:val="009E3469"/>
    <w:rsid w:val="009E42B9"/>
    <w:rsid w:val="009E4E17"/>
    <w:rsid w:val="009E54B9"/>
    <w:rsid w:val="009F4C2E"/>
    <w:rsid w:val="00A014A3"/>
    <w:rsid w:val="00A027CC"/>
    <w:rsid w:val="00A0412D"/>
    <w:rsid w:val="00A15DF0"/>
    <w:rsid w:val="00A21136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B7C3A"/>
    <w:rsid w:val="00AC027E"/>
    <w:rsid w:val="00AC05AB"/>
    <w:rsid w:val="00AC1E7E"/>
    <w:rsid w:val="00AC507D"/>
    <w:rsid w:val="00AC66E4"/>
    <w:rsid w:val="00AD0118"/>
    <w:rsid w:val="00AD04F2"/>
    <w:rsid w:val="00AD1465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5C50"/>
    <w:rsid w:val="00B47940"/>
    <w:rsid w:val="00B5397B"/>
    <w:rsid w:val="00B53EE9"/>
    <w:rsid w:val="00B6183E"/>
    <w:rsid w:val="00B62809"/>
    <w:rsid w:val="00B7169C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1C1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90E"/>
    <w:rsid w:val="00C47F2E"/>
    <w:rsid w:val="00C52BA6"/>
    <w:rsid w:val="00C57A1A"/>
    <w:rsid w:val="00C60BBD"/>
    <w:rsid w:val="00C6258F"/>
    <w:rsid w:val="00C62C41"/>
    <w:rsid w:val="00C63DF6"/>
    <w:rsid w:val="00C63E58"/>
    <w:rsid w:val="00C64218"/>
    <w:rsid w:val="00C6495E"/>
    <w:rsid w:val="00C665A2"/>
    <w:rsid w:val="00C670EE"/>
    <w:rsid w:val="00C67E3B"/>
    <w:rsid w:val="00C71F4C"/>
    <w:rsid w:val="00C73E03"/>
    <w:rsid w:val="00C77B29"/>
    <w:rsid w:val="00C845B4"/>
    <w:rsid w:val="00C87039"/>
    <w:rsid w:val="00C8718B"/>
    <w:rsid w:val="00C872E4"/>
    <w:rsid w:val="00C878D9"/>
    <w:rsid w:val="00C90311"/>
    <w:rsid w:val="00C91C26"/>
    <w:rsid w:val="00CA2BB2"/>
    <w:rsid w:val="00CA73D5"/>
    <w:rsid w:val="00CB1EA2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2AD6"/>
    <w:rsid w:val="00CD40B1"/>
    <w:rsid w:val="00CD51E0"/>
    <w:rsid w:val="00CD7F73"/>
    <w:rsid w:val="00CE26C5"/>
    <w:rsid w:val="00CE36AF"/>
    <w:rsid w:val="00CE47F3"/>
    <w:rsid w:val="00CE4FA6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12BA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77DF1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4893"/>
    <w:rsid w:val="00E97333"/>
    <w:rsid w:val="00EA486E"/>
    <w:rsid w:val="00EA4FA3"/>
    <w:rsid w:val="00EA6D22"/>
    <w:rsid w:val="00EB001B"/>
    <w:rsid w:val="00EB2AF3"/>
    <w:rsid w:val="00EB3082"/>
    <w:rsid w:val="00EB6C33"/>
    <w:rsid w:val="00EC1DEA"/>
    <w:rsid w:val="00EC5A42"/>
    <w:rsid w:val="00EC6F62"/>
    <w:rsid w:val="00ED2EA2"/>
    <w:rsid w:val="00ED5442"/>
    <w:rsid w:val="00ED6019"/>
    <w:rsid w:val="00ED7830"/>
    <w:rsid w:val="00EE2BFF"/>
    <w:rsid w:val="00EE3909"/>
    <w:rsid w:val="00EF3666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44B5"/>
    <w:rsid w:val="00F4135D"/>
    <w:rsid w:val="00F4196D"/>
    <w:rsid w:val="00F41F1B"/>
    <w:rsid w:val="00F46BD9"/>
    <w:rsid w:val="00F56E42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3FE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C6F58"/>
  <w15:docId w15:val="{A6AE2260-1257-4FB2-9E58-CB094F17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C3FE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F344B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Desktop\Sandbox\DevNet\1.0\Activiti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99F3E6580B84A9699023B72442B5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324E9-5EE8-4457-897B-3276E5AF43E1}"/>
      </w:docPartPr>
      <w:docPartBody>
        <w:p w:rsidR="0012770F" w:rsidRDefault="00235827">
          <w:pPr>
            <w:pStyle w:val="899F3E6580B84A9699023B72442B59DA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27"/>
    <w:rsid w:val="0012770F"/>
    <w:rsid w:val="00235827"/>
    <w:rsid w:val="004410E4"/>
    <w:rsid w:val="00466B2D"/>
    <w:rsid w:val="00485F9A"/>
    <w:rsid w:val="009A3DBD"/>
    <w:rsid w:val="00A00961"/>
    <w:rsid w:val="00B65C6F"/>
    <w:rsid w:val="00C6290B"/>
    <w:rsid w:val="00D474CF"/>
    <w:rsid w:val="00DB7BB7"/>
    <w:rsid w:val="00F14D71"/>
    <w:rsid w:val="00FB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99F3E6580B84A9699023B72442B59DA">
    <w:name w:val="899F3E6580B84A9699023B72442B59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AF0CBA-9407-4643-A5E6-6793F649A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14</TotalTime>
  <Pages>4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Explore YANG Models</vt:lpstr>
    </vt:vector>
  </TitlesOfParts>
  <Company>Cisco Systems, Inc.</Company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Explore YANG Models</dc:title>
  <dc:creator>Allan Johnson</dc:creator>
  <dc:description>2020</dc:description>
  <cp:lastModifiedBy>DH</cp:lastModifiedBy>
  <cp:revision>7</cp:revision>
  <cp:lastPrinted>2020-07-20T00:16:00Z</cp:lastPrinted>
  <dcterms:created xsi:type="dcterms:W3CDTF">2020-06-22T20:47:00Z</dcterms:created>
  <dcterms:modified xsi:type="dcterms:W3CDTF">2020-08-13T17:47:00Z</dcterms:modified>
</cp:coreProperties>
</file>