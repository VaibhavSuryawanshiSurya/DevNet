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EBE56" w14:textId="496A6AFA" w:rsidR="004D36D7" w:rsidRPr="00FD4A68" w:rsidRDefault="0091503D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470711F50134F6DA6100F6D1F272C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279C2" w:rsidRPr="009279C2">
            <w:t xml:space="preserve">Lab - Construct a Python Script to Manage </w:t>
          </w:r>
          <w:proofErr w:type="spellStart"/>
          <w:r w:rsidR="009279C2" w:rsidRPr="009279C2">
            <w:t>Webex</w:t>
          </w:r>
          <w:proofErr w:type="spellEnd"/>
          <w:r w:rsidR="009279C2" w:rsidRPr="009279C2">
            <w:t xml:space="preserve"> Teams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1CD8D3CB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66403CB7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96638FB" w14:textId="10D763FB" w:rsidR="00E70096" w:rsidRPr="00E70096" w:rsidRDefault="0060204E" w:rsidP="0060204E">
      <w:pPr>
        <w:pStyle w:val="BodyTextL25Bold"/>
      </w:pPr>
      <w:r w:rsidRPr="0060204E">
        <w:t>Part 1: Launch the DEVASC VM</w:t>
      </w:r>
    </w:p>
    <w:p w14:paraId="1D7D3BEB" w14:textId="756D3568" w:rsidR="00D778DF" w:rsidRDefault="0060204E" w:rsidP="0060204E">
      <w:pPr>
        <w:pStyle w:val="BodyTextL25Bold"/>
      </w:pPr>
      <w:r w:rsidRPr="0060204E">
        <w:t xml:space="preserve">Part 2: Get Your </w:t>
      </w:r>
      <w:proofErr w:type="spellStart"/>
      <w:r w:rsidRPr="0060204E">
        <w:t>Webex</w:t>
      </w:r>
      <w:proofErr w:type="spellEnd"/>
      <w:r w:rsidRPr="0060204E">
        <w:t xml:space="preserve"> Teams Access Token</w:t>
      </w:r>
    </w:p>
    <w:p w14:paraId="79A6CFF0" w14:textId="4120AFE4" w:rsidR="0060204E" w:rsidRDefault="0060204E" w:rsidP="0060204E">
      <w:pPr>
        <w:pStyle w:val="BodyTextL25Bold"/>
      </w:pPr>
      <w:r w:rsidRPr="0060204E">
        <w:t>Part 3: Test Your Access Token</w:t>
      </w:r>
    </w:p>
    <w:p w14:paraId="1E08A382" w14:textId="5259BFF1" w:rsidR="0060204E" w:rsidRDefault="0060204E" w:rsidP="0060204E">
      <w:pPr>
        <w:pStyle w:val="BodyTextL25Bold"/>
      </w:pPr>
      <w:r w:rsidRPr="0060204E">
        <w:t xml:space="preserve">Part 4: Manage People in </w:t>
      </w:r>
      <w:proofErr w:type="spellStart"/>
      <w:r w:rsidRPr="0060204E">
        <w:t>Webex</w:t>
      </w:r>
      <w:proofErr w:type="spellEnd"/>
      <w:r w:rsidRPr="0060204E">
        <w:t xml:space="preserve"> Teams</w:t>
      </w:r>
    </w:p>
    <w:p w14:paraId="58257045" w14:textId="56B6AF84" w:rsidR="0060204E" w:rsidRDefault="0060204E" w:rsidP="0060204E">
      <w:pPr>
        <w:pStyle w:val="BodyTextL25Bold"/>
      </w:pPr>
      <w:r w:rsidRPr="0060204E">
        <w:t xml:space="preserve">Part 5: Manage Rooms in </w:t>
      </w:r>
      <w:proofErr w:type="spellStart"/>
      <w:r w:rsidRPr="0060204E">
        <w:t>Webex</w:t>
      </w:r>
      <w:proofErr w:type="spellEnd"/>
      <w:r w:rsidRPr="0060204E">
        <w:t xml:space="preserve"> Teams</w:t>
      </w:r>
    </w:p>
    <w:p w14:paraId="39783A56" w14:textId="4996DDDD" w:rsidR="0060204E" w:rsidRDefault="0060204E" w:rsidP="0060204E">
      <w:pPr>
        <w:pStyle w:val="BodyTextL25Bold"/>
      </w:pPr>
      <w:r w:rsidRPr="0060204E">
        <w:t xml:space="preserve">Part 6: Manage Memberships in </w:t>
      </w:r>
      <w:proofErr w:type="spellStart"/>
      <w:r w:rsidRPr="0060204E">
        <w:t>Webex</w:t>
      </w:r>
      <w:proofErr w:type="spellEnd"/>
      <w:r w:rsidRPr="0060204E">
        <w:t xml:space="preserve"> Teams</w:t>
      </w:r>
    </w:p>
    <w:p w14:paraId="3BCA3104" w14:textId="209EB74B" w:rsidR="0060204E" w:rsidRPr="004C0909" w:rsidRDefault="0060204E" w:rsidP="0060204E">
      <w:pPr>
        <w:pStyle w:val="BodyTextL25Bold"/>
      </w:pPr>
      <w:r w:rsidRPr="0060204E">
        <w:t xml:space="preserve">Part 7: Manage Messages in </w:t>
      </w:r>
      <w:proofErr w:type="spellStart"/>
      <w:r w:rsidRPr="0060204E">
        <w:t>Webex</w:t>
      </w:r>
      <w:proofErr w:type="spellEnd"/>
      <w:r w:rsidRPr="0060204E">
        <w:t xml:space="preserve"> Teams</w:t>
      </w:r>
    </w:p>
    <w:p w14:paraId="68706888" w14:textId="77777777" w:rsidR="00D778DF" w:rsidRDefault="00D778DF" w:rsidP="00D452F4">
      <w:pPr>
        <w:pStyle w:val="Heading1"/>
      </w:pPr>
      <w:r w:rsidRPr="00E70096">
        <w:t>Background / Scenario</w:t>
      </w:r>
    </w:p>
    <w:p w14:paraId="66AE98D0" w14:textId="0B0BFB6C" w:rsidR="00D778DF" w:rsidRDefault="00E10EF6" w:rsidP="00D778DF">
      <w:pPr>
        <w:pStyle w:val="BodyTextL25"/>
      </w:pPr>
      <w:r>
        <w:t>In this lab, you will</w:t>
      </w:r>
      <w:r w:rsidR="000B2B28">
        <w:t xml:space="preserve"> use</w:t>
      </w:r>
      <w:r>
        <w:t xml:space="preserve"> </w:t>
      </w:r>
      <w:proofErr w:type="spellStart"/>
      <w:r w:rsidR="00404FA2">
        <w:t>Webex</w:t>
      </w:r>
      <w:proofErr w:type="spellEnd"/>
      <w:r w:rsidR="00404FA2">
        <w:t xml:space="preserve"> Teams APIs to </w:t>
      </w:r>
      <w:r w:rsidRPr="00E10EF6">
        <w:t>authenticate</w:t>
      </w:r>
      <w:r w:rsidR="00404FA2">
        <w:t>, manage people</w:t>
      </w:r>
      <w:r w:rsidR="00C54DC4">
        <w:t>, manage rooms, manage memberships to rooms, and send a message</w:t>
      </w:r>
      <w:r w:rsidRPr="00E10EF6">
        <w:t>.</w:t>
      </w:r>
    </w:p>
    <w:p w14:paraId="6B718757" w14:textId="77777777" w:rsidR="00E10EF6" w:rsidRPr="00E70096" w:rsidRDefault="00E10EF6" w:rsidP="00E10EF6">
      <w:pPr>
        <w:pStyle w:val="Heading1"/>
        <w:numPr>
          <w:ilvl w:val="0"/>
          <w:numId w:val="10"/>
        </w:numPr>
      </w:pPr>
      <w:r w:rsidRPr="00E70096">
        <w:t>Required Resources</w:t>
      </w:r>
    </w:p>
    <w:p w14:paraId="7D61F20A" w14:textId="1AE3C517" w:rsidR="00E10EF6" w:rsidRDefault="00E10EF6" w:rsidP="00E10EF6">
      <w:pPr>
        <w:pStyle w:val="Bulletlevel1"/>
      </w:pPr>
      <w:r>
        <w:t>1 PC with operating system of your choice</w:t>
      </w:r>
      <w:r w:rsidR="00B0361D">
        <w:t xml:space="preserve"> with </w:t>
      </w:r>
      <w:proofErr w:type="spellStart"/>
      <w:r w:rsidR="00B0361D">
        <w:t>Webex</w:t>
      </w:r>
      <w:proofErr w:type="spellEnd"/>
      <w:r w:rsidR="00B0361D">
        <w:t xml:space="preserve"> Teams Installed</w:t>
      </w:r>
    </w:p>
    <w:p w14:paraId="318F56F4" w14:textId="77777777" w:rsidR="00E10EF6" w:rsidRDefault="00E10EF6" w:rsidP="00E10EF6">
      <w:pPr>
        <w:pStyle w:val="Bulletlevel1"/>
      </w:pPr>
      <w:r>
        <w:t>Virtual Box or VMWare</w:t>
      </w:r>
    </w:p>
    <w:p w14:paraId="6307A914" w14:textId="2F0CC5E5" w:rsidR="00E10EF6" w:rsidRDefault="00E10EF6" w:rsidP="00E10EF6">
      <w:pPr>
        <w:pStyle w:val="Bulletlevel1"/>
      </w:pPr>
      <w:r>
        <w:t>DEVASC Virtual Machine</w:t>
      </w:r>
    </w:p>
    <w:p w14:paraId="37EE4752" w14:textId="77777777" w:rsidR="00E10EF6" w:rsidRDefault="00E10EF6" w:rsidP="00E10EF6">
      <w:pPr>
        <w:pStyle w:val="Heading1"/>
        <w:numPr>
          <w:ilvl w:val="0"/>
          <w:numId w:val="10"/>
        </w:numPr>
        <w:tabs>
          <w:tab w:val="num" w:pos="0"/>
        </w:tabs>
      </w:pPr>
      <w:r>
        <w:t>Instructions</w:t>
      </w:r>
    </w:p>
    <w:p w14:paraId="4B32F393" w14:textId="5FAB7D8A" w:rsidR="00E10EF6" w:rsidRPr="004123E3" w:rsidRDefault="00E10EF6" w:rsidP="00E10EF6">
      <w:pPr>
        <w:pStyle w:val="Heading2"/>
        <w:numPr>
          <w:ilvl w:val="1"/>
          <w:numId w:val="10"/>
        </w:numPr>
      </w:pPr>
      <w:r w:rsidRPr="004123E3">
        <w:t>Launch the DEVASC VM</w:t>
      </w:r>
    </w:p>
    <w:p w14:paraId="7CB71F9F" w14:textId="2935DF69" w:rsidR="00E10EF6" w:rsidRDefault="00E10EF6" w:rsidP="00E10EF6">
      <w:pPr>
        <w:pStyle w:val="BodyTextL25"/>
      </w:pPr>
      <w:r w:rsidRPr="0096687F">
        <w:t xml:space="preserve">If you have not already completed the </w:t>
      </w:r>
      <w:r w:rsidRPr="00A03D0E">
        <w:rPr>
          <w:b/>
          <w:bCs/>
        </w:rPr>
        <w:t>Lab - Install the Virtual Machine Lab Environment</w:t>
      </w:r>
      <w:r w:rsidRPr="0096687F">
        <w:t>, do so now. If you have already completed that lab, launch the DEVASC VM now.</w:t>
      </w:r>
    </w:p>
    <w:p w14:paraId="12C87D1D" w14:textId="3C24F381" w:rsidR="00CA3839" w:rsidRPr="004123E3" w:rsidRDefault="00CA3839" w:rsidP="00E10EF6">
      <w:pPr>
        <w:pStyle w:val="BodyTextL25"/>
      </w:pPr>
      <w:r w:rsidRPr="008C2932">
        <w:rPr>
          <w:b/>
          <w:bCs/>
        </w:rPr>
        <w:t>Note</w:t>
      </w:r>
      <w:r>
        <w:t xml:space="preserve">: Part of the </w:t>
      </w:r>
      <w:r w:rsidRPr="00A03D0E">
        <w:rPr>
          <w:b/>
          <w:bCs/>
        </w:rPr>
        <w:t>Lab - Install the Virtual Machine Lab Environment</w:t>
      </w:r>
      <w:r>
        <w:rPr>
          <w:b/>
          <w:bCs/>
        </w:rPr>
        <w:t xml:space="preserve"> </w:t>
      </w:r>
      <w:r>
        <w:t>is to</w:t>
      </w:r>
      <w:r w:rsidR="002B42A0">
        <w:t xml:space="preserve"> install the </w:t>
      </w:r>
      <w:proofErr w:type="spellStart"/>
      <w:r w:rsidR="002B42A0">
        <w:t>Webex</w:t>
      </w:r>
      <w:proofErr w:type="spellEnd"/>
      <w:r w:rsidR="002B42A0">
        <w:t xml:space="preserve"> Teams application and add at least one other person to your contacts list. This must be completed before proceeding with this lab.</w:t>
      </w:r>
    </w:p>
    <w:p w14:paraId="5C9ABCE4" w14:textId="2CECEA47" w:rsidR="00103401" w:rsidRDefault="005517F2" w:rsidP="00103401">
      <w:pPr>
        <w:pStyle w:val="Heading2"/>
      </w:pPr>
      <w:r>
        <w:t xml:space="preserve">Get </w:t>
      </w:r>
      <w:r w:rsidR="00FB3ABD">
        <w:t>Your</w:t>
      </w:r>
      <w:r>
        <w:t xml:space="preserve"> </w:t>
      </w:r>
      <w:proofErr w:type="spellStart"/>
      <w:r>
        <w:t>Webex</w:t>
      </w:r>
      <w:proofErr w:type="spellEnd"/>
      <w:r>
        <w:t xml:space="preserve"> Teams Access Token</w:t>
      </w:r>
    </w:p>
    <w:p w14:paraId="08E6475C" w14:textId="65B90B57" w:rsidR="005517F2" w:rsidRPr="005517F2" w:rsidRDefault="005517F2" w:rsidP="005517F2">
      <w:pPr>
        <w:pStyle w:val="BodyTextL25"/>
      </w:pPr>
      <w:r>
        <w:t xml:space="preserve">In this Part, you </w:t>
      </w:r>
      <w:r w:rsidR="00A03E30">
        <w:t>sign up for or log</w:t>
      </w:r>
      <w:r w:rsidR="000B2B28">
        <w:t xml:space="preserve"> </w:t>
      </w:r>
      <w:r w:rsidR="00A03E30">
        <w:t xml:space="preserve">in to your </w:t>
      </w:r>
      <w:proofErr w:type="spellStart"/>
      <w:r w:rsidR="00A03E30">
        <w:t>Webex</w:t>
      </w:r>
      <w:proofErr w:type="spellEnd"/>
      <w:r w:rsidR="00A03E30">
        <w:t xml:space="preserve"> account, explore the API documentation, </w:t>
      </w:r>
      <w:r w:rsidR="00013B01">
        <w:t>get your access token</w:t>
      </w:r>
      <w:r w:rsidR="00E55A40">
        <w:t>, and then test your access token</w:t>
      </w:r>
      <w:r w:rsidR="00013B01">
        <w:t xml:space="preserve"> that you will use in your API calls.</w:t>
      </w:r>
    </w:p>
    <w:p w14:paraId="374D5F5B" w14:textId="6AC0B36D" w:rsidR="00231DCA" w:rsidRDefault="00013B01" w:rsidP="008402F2">
      <w:pPr>
        <w:pStyle w:val="Heading3"/>
      </w:pPr>
      <w:r>
        <w:t xml:space="preserve">Login to </w:t>
      </w:r>
      <w:proofErr w:type="spellStart"/>
      <w:r>
        <w:t>Webex</w:t>
      </w:r>
      <w:proofErr w:type="spellEnd"/>
    </w:p>
    <w:p w14:paraId="6C6AFFB2" w14:textId="7C23FF5D" w:rsidR="00F5150A" w:rsidRDefault="00F5150A" w:rsidP="00013B01">
      <w:pPr>
        <w:pStyle w:val="SubStepAlpha"/>
      </w:pPr>
      <w:r>
        <w:t>Open the Chromium web browser.</w:t>
      </w:r>
    </w:p>
    <w:p w14:paraId="2E4FE872" w14:textId="6337BD6E" w:rsidR="00231DCA" w:rsidRDefault="00013B01" w:rsidP="00013B01">
      <w:pPr>
        <w:pStyle w:val="SubStepAlpha"/>
      </w:pPr>
      <w:r>
        <w:t xml:space="preserve">Go to the </w:t>
      </w:r>
      <w:proofErr w:type="spellStart"/>
      <w:r>
        <w:t>Webex</w:t>
      </w:r>
      <w:proofErr w:type="spellEnd"/>
      <w:r>
        <w:t xml:space="preserve"> developer website: </w:t>
      </w:r>
      <w:r w:rsidR="008A7D5C" w:rsidRPr="008A7D5C">
        <w:t>https://developer.webex.com/</w:t>
      </w:r>
    </w:p>
    <w:p w14:paraId="59A2DAFC" w14:textId="10E47BFF" w:rsidR="008A7D5C" w:rsidRDefault="008A7D5C" w:rsidP="00013B01">
      <w:pPr>
        <w:pStyle w:val="SubStepAlpha"/>
      </w:pPr>
      <w:r>
        <w:t>Log</w:t>
      </w:r>
      <w:r w:rsidR="000B2B28">
        <w:t xml:space="preserve"> </w:t>
      </w:r>
      <w:r>
        <w:t>in if you already have an account. If not, go through the signup process.</w:t>
      </w:r>
    </w:p>
    <w:p w14:paraId="13FEF25B" w14:textId="6CAFA24F" w:rsidR="008A7D5C" w:rsidRDefault="008334DA" w:rsidP="008334DA">
      <w:pPr>
        <w:pStyle w:val="Heading3"/>
      </w:pPr>
      <w:r>
        <w:lastRenderedPageBreak/>
        <w:t xml:space="preserve">Explore the API </w:t>
      </w:r>
      <w:r w:rsidR="0011386C">
        <w:t>documentation.</w:t>
      </w:r>
    </w:p>
    <w:p w14:paraId="1DCF9EE9" w14:textId="2462D679" w:rsidR="0011386C" w:rsidRDefault="0011386C" w:rsidP="0011386C">
      <w:pPr>
        <w:pStyle w:val="SubStepAlpha"/>
      </w:pPr>
      <w:r>
        <w:t xml:space="preserve">Click </w:t>
      </w:r>
      <w:r w:rsidRPr="005C25E3">
        <w:rPr>
          <w:b/>
          <w:bCs/>
        </w:rPr>
        <w:t>Documentation</w:t>
      </w:r>
      <w:r w:rsidR="005C25E3">
        <w:t>.</w:t>
      </w:r>
    </w:p>
    <w:p w14:paraId="6454912C" w14:textId="77777777" w:rsidR="00A35B17" w:rsidRDefault="0011386C" w:rsidP="0011386C">
      <w:pPr>
        <w:pStyle w:val="SubStepAlpha"/>
      </w:pPr>
      <w:proofErr w:type="spellStart"/>
      <w:r>
        <w:t>Webex</w:t>
      </w:r>
      <w:proofErr w:type="spellEnd"/>
      <w:r>
        <w:t xml:space="preserve"> has many APIs that you can use in your </w:t>
      </w:r>
      <w:r w:rsidR="00A35B17">
        <w:t>applications</w:t>
      </w:r>
      <w:r>
        <w:t xml:space="preserve">. Click the </w:t>
      </w:r>
      <w:r w:rsidRPr="00A16906">
        <w:rPr>
          <w:b/>
          <w:bCs/>
        </w:rPr>
        <w:t>API</w:t>
      </w:r>
      <w:r w:rsidR="005C25E3" w:rsidRPr="00A16906">
        <w:rPr>
          <w:b/>
          <w:bCs/>
        </w:rPr>
        <w:t xml:space="preserve"> Reference</w:t>
      </w:r>
      <w:r w:rsidR="005C25E3">
        <w:t xml:space="preserve"> to expand its submenu </w:t>
      </w:r>
    </w:p>
    <w:p w14:paraId="28F2903C" w14:textId="3DFB96B2" w:rsidR="0011386C" w:rsidRPr="0011386C" w:rsidRDefault="00A35B17" w:rsidP="0011386C">
      <w:pPr>
        <w:pStyle w:val="SubStepAlpha"/>
      </w:pPr>
      <w:r>
        <w:t>E</w:t>
      </w:r>
      <w:r w:rsidR="005C25E3">
        <w:t xml:space="preserve">xplore all the varieties of API calls. In this lab, you will </w:t>
      </w:r>
      <w:r w:rsidR="00A16906">
        <w:t xml:space="preserve">use API documentation for </w:t>
      </w:r>
      <w:r w:rsidR="00A16906" w:rsidRPr="00A16906">
        <w:rPr>
          <w:b/>
          <w:bCs/>
        </w:rPr>
        <w:t>People</w:t>
      </w:r>
      <w:r w:rsidR="00A16906">
        <w:t xml:space="preserve">, </w:t>
      </w:r>
      <w:r w:rsidR="00A16906" w:rsidRPr="00A16906">
        <w:rPr>
          <w:b/>
          <w:bCs/>
        </w:rPr>
        <w:t>Rooms</w:t>
      </w:r>
      <w:r w:rsidR="00A16906">
        <w:t xml:space="preserve">, </w:t>
      </w:r>
      <w:r w:rsidR="00A16906" w:rsidRPr="00A16906">
        <w:rPr>
          <w:b/>
          <w:bCs/>
        </w:rPr>
        <w:t>Membership</w:t>
      </w:r>
      <w:r w:rsidR="00A16906">
        <w:t xml:space="preserve">, and </w:t>
      </w:r>
      <w:r w:rsidR="00A16906" w:rsidRPr="00A16906">
        <w:rPr>
          <w:b/>
          <w:bCs/>
        </w:rPr>
        <w:t>Message</w:t>
      </w:r>
      <w:r w:rsidR="00A16906">
        <w:t>.</w:t>
      </w:r>
    </w:p>
    <w:p w14:paraId="4A9534B5" w14:textId="7A03DDF9" w:rsidR="00231DCA" w:rsidRDefault="00A35B17" w:rsidP="00457934">
      <w:pPr>
        <w:pStyle w:val="Heading3"/>
      </w:pPr>
      <w:r>
        <w:t>Get your access token.</w:t>
      </w:r>
    </w:p>
    <w:p w14:paraId="5913CEAE" w14:textId="7CFB5F0A" w:rsidR="00231DCA" w:rsidRDefault="00CA0D82" w:rsidP="008402F2">
      <w:pPr>
        <w:pStyle w:val="SubStepAlpha"/>
      </w:pPr>
      <w:r>
        <w:t xml:space="preserve">Still in </w:t>
      </w:r>
      <w:r w:rsidRPr="00CA0D82">
        <w:rPr>
          <w:b/>
          <w:bCs/>
        </w:rPr>
        <w:t>Documentation</w:t>
      </w:r>
      <w:r>
        <w:t>, scroll to the back to the top</w:t>
      </w:r>
      <w:r w:rsidR="00BA0CBD">
        <w:t xml:space="preserve">, if necessary, and click </w:t>
      </w:r>
      <w:r w:rsidR="00BA0CBD" w:rsidRPr="00BA0CBD">
        <w:rPr>
          <w:b/>
          <w:bCs/>
        </w:rPr>
        <w:t>Getting Started</w:t>
      </w:r>
      <w:r w:rsidR="00BA0CBD">
        <w:t xml:space="preserve"> under </w:t>
      </w:r>
      <w:r w:rsidR="00BA0CBD" w:rsidRPr="00BA0CBD">
        <w:rPr>
          <w:b/>
          <w:bCs/>
        </w:rPr>
        <w:t>REST API</w:t>
      </w:r>
      <w:r w:rsidR="00BA0CBD">
        <w:t xml:space="preserve">. </w:t>
      </w:r>
    </w:p>
    <w:p w14:paraId="5654AD72" w14:textId="77777777" w:rsidR="00B929EB" w:rsidRDefault="00BA0CBD" w:rsidP="008402F2">
      <w:pPr>
        <w:pStyle w:val="SubStepAlpha"/>
      </w:pPr>
      <w:r>
        <w:t xml:space="preserve">Under </w:t>
      </w:r>
      <w:r w:rsidRPr="00F23C16">
        <w:rPr>
          <w:b/>
          <w:bCs/>
        </w:rPr>
        <w:t>Accounts and Authentication</w:t>
      </w:r>
      <w:r>
        <w:t xml:space="preserve">, notice that </w:t>
      </w:r>
      <w:proofErr w:type="spellStart"/>
      <w:r>
        <w:t>Webex</w:t>
      </w:r>
      <w:proofErr w:type="spellEnd"/>
      <w:r>
        <w:t xml:space="preserve"> support</w:t>
      </w:r>
      <w:r w:rsidR="001048B4">
        <w:t>s a personal access token. A</w:t>
      </w:r>
      <w:r w:rsidR="00F23C16">
        <w:t>n</w:t>
      </w:r>
      <w:r w:rsidR="001048B4">
        <w:t xml:space="preserve"> authentication token is required for all REST API calls.</w:t>
      </w:r>
      <w:r w:rsidR="00F23C16">
        <w:t xml:space="preserve"> Click the Copy icon </w:t>
      </w:r>
      <w:r w:rsidR="00966248">
        <w:t xml:space="preserve">under Your Personal Access Token. </w:t>
      </w:r>
    </w:p>
    <w:p w14:paraId="2BC32888" w14:textId="5160BB17" w:rsidR="005E6A2A" w:rsidRDefault="00B929EB" w:rsidP="00B929EB">
      <w:pPr>
        <w:pStyle w:val="SubStepAlpha"/>
        <w:numPr>
          <w:ilvl w:val="0"/>
          <w:numId w:val="0"/>
        </w:numPr>
        <w:ind w:left="720"/>
      </w:pPr>
      <w:r>
        <w:rPr>
          <w:b/>
          <w:bCs/>
        </w:rPr>
        <w:t>Note</w:t>
      </w:r>
      <w:r w:rsidR="00380D59">
        <w:t>: A Person</w:t>
      </w:r>
      <w:r>
        <w:t>al</w:t>
      </w:r>
      <w:r w:rsidR="00380D59">
        <w:t xml:space="preserve"> Access Token provides access to your account to anyone who knows it. Make sure to keep it secret.</w:t>
      </w:r>
    </w:p>
    <w:p w14:paraId="5279F2F3" w14:textId="4AEE1ECE" w:rsidR="00BA0CBD" w:rsidRDefault="00736B1F" w:rsidP="005E6A2A">
      <w:pPr>
        <w:pStyle w:val="BodyTextL50"/>
      </w:pPr>
      <w:r>
        <w:rPr>
          <w:b/>
          <w:bCs/>
        </w:rPr>
        <w:t>Note</w:t>
      </w:r>
      <w:r w:rsidR="005E6A2A">
        <w:t xml:space="preserve">: </w:t>
      </w:r>
      <w:r w:rsidR="00966248">
        <w:t>You will get a message stating that the toke</w:t>
      </w:r>
      <w:r w:rsidR="005E6A2A">
        <w:t>n is</w:t>
      </w:r>
      <w:r w:rsidR="00966248">
        <w:t xml:space="preserve"> valid for a set amount of time, which was 12 hours at the time this lab was written. </w:t>
      </w:r>
      <w:r w:rsidR="005E6A2A">
        <w:t xml:space="preserve">You will need to get a new token and update your Python scripts if you </w:t>
      </w:r>
      <w:r>
        <w:t>return to</w:t>
      </w:r>
      <w:r w:rsidR="005E6A2A">
        <w:t xml:space="preserve"> this lab </w:t>
      </w:r>
      <w:r>
        <w:t>after your token expires</w:t>
      </w:r>
      <w:r w:rsidR="005E6A2A">
        <w:t xml:space="preserve">. </w:t>
      </w:r>
    </w:p>
    <w:p w14:paraId="67ECDBA0" w14:textId="62B3AAA3" w:rsidR="00103D36" w:rsidRDefault="00736B1F" w:rsidP="00CB7D2B">
      <w:pPr>
        <w:pStyle w:val="SubStepAlpha"/>
      </w:pPr>
      <w:r>
        <w:t>Copy your personal access token into a text file for use later in this lab.</w:t>
      </w:r>
    </w:p>
    <w:p w14:paraId="4EB41494" w14:textId="1ED8DD5A" w:rsidR="00AC531F" w:rsidRDefault="00AC531F" w:rsidP="00AC531F">
      <w:pPr>
        <w:pStyle w:val="Heading2"/>
      </w:pPr>
      <w:r>
        <w:t>Test Your Access Token</w:t>
      </w:r>
    </w:p>
    <w:p w14:paraId="00B09174" w14:textId="7D941B6A" w:rsidR="00AC531F" w:rsidRDefault="00AC531F" w:rsidP="00AC531F">
      <w:pPr>
        <w:pStyle w:val="BodyTextL25"/>
      </w:pPr>
      <w:r>
        <w:t xml:space="preserve">You can test your access token within the </w:t>
      </w:r>
      <w:proofErr w:type="spellStart"/>
      <w:r>
        <w:t>OpenAPI</w:t>
      </w:r>
      <w:proofErr w:type="spellEnd"/>
      <w:r>
        <w:t xml:space="preserve"> documentation</w:t>
      </w:r>
      <w:r w:rsidR="00FD231C">
        <w:t xml:space="preserve"> on the developer site. However, you will use your token in Python scripts. Therefore, you should test that it works in a script, as well.</w:t>
      </w:r>
    </w:p>
    <w:p w14:paraId="35EC99CF" w14:textId="64305938" w:rsidR="00FD231C" w:rsidRDefault="00E6192A" w:rsidP="00FD231C">
      <w:pPr>
        <w:pStyle w:val="Heading3"/>
      </w:pPr>
      <w:r>
        <w:t>Test your access token on the developer site.</w:t>
      </w:r>
    </w:p>
    <w:p w14:paraId="3E99B375" w14:textId="77777777" w:rsidR="00E6192A" w:rsidRDefault="00E6192A" w:rsidP="00E6192A">
      <w:pPr>
        <w:pStyle w:val="BodyTextL25"/>
      </w:pPr>
      <w:r>
        <w:t xml:space="preserve">You can test your access token inside the </w:t>
      </w:r>
      <w:proofErr w:type="spellStart"/>
      <w:r>
        <w:t>OpenAPI</w:t>
      </w:r>
      <w:proofErr w:type="spellEnd"/>
      <w:r>
        <w:t xml:space="preserve"> documentation at https://developer.webex.com. </w:t>
      </w:r>
    </w:p>
    <w:p w14:paraId="14C2F04D" w14:textId="31B3C308" w:rsidR="00422B2E" w:rsidRDefault="00E6192A" w:rsidP="00E6192A">
      <w:pPr>
        <w:pStyle w:val="SubStepAlpha"/>
      </w:pPr>
      <w:r>
        <w:t xml:space="preserve">Return to your browser and click </w:t>
      </w:r>
      <w:r w:rsidRPr="008C3102">
        <w:rPr>
          <w:b/>
          <w:bCs/>
        </w:rPr>
        <w:t>Documentation</w:t>
      </w:r>
      <w:r>
        <w:t xml:space="preserve">, if necessary. </w:t>
      </w:r>
    </w:p>
    <w:p w14:paraId="5771A155" w14:textId="0F5CD50F" w:rsidR="00422B2E" w:rsidRDefault="00E6192A" w:rsidP="00E6192A">
      <w:pPr>
        <w:pStyle w:val="SubStepAlpha"/>
      </w:pPr>
      <w:r>
        <w:t xml:space="preserve">Under </w:t>
      </w:r>
      <w:r w:rsidRPr="008C3102">
        <w:rPr>
          <w:b/>
          <w:bCs/>
        </w:rPr>
        <w:t>API Reference</w:t>
      </w:r>
      <w:r>
        <w:t xml:space="preserve">, </w:t>
      </w:r>
      <w:r w:rsidR="006D4BB6">
        <w:t>click</w:t>
      </w:r>
      <w:r>
        <w:t xml:space="preserve"> </w:t>
      </w:r>
      <w:r w:rsidRPr="00EC432B">
        <w:rPr>
          <w:b/>
          <w:bCs/>
        </w:rPr>
        <w:t>People</w:t>
      </w:r>
      <w:r w:rsidR="006D4BB6">
        <w:t xml:space="preserve">, and then </w:t>
      </w:r>
      <w:r>
        <w:t xml:space="preserve">click </w:t>
      </w:r>
      <w:r w:rsidRPr="00EC432B">
        <w:rPr>
          <w:b/>
          <w:bCs/>
        </w:rPr>
        <w:t>Get My Own Details</w:t>
      </w:r>
      <w:r>
        <w:t>.</w:t>
      </w:r>
    </w:p>
    <w:p w14:paraId="4BDA70C4" w14:textId="77777777" w:rsidR="0062738C" w:rsidRDefault="00E6192A" w:rsidP="00E6192A">
      <w:pPr>
        <w:pStyle w:val="SubStepAlpha"/>
      </w:pPr>
      <w:r>
        <w:t>In the</w:t>
      </w:r>
      <w:r w:rsidR="00422B2E">
        <w:t xml:space="preserve"> </w:t>
      </w:r>
      <w:r w:rsidR="00422B2E" w:rsidRPr="00422B2E">
        <w:rPr>
          <w:b/>
          <w:bCs/>
        </w:rPr>
        <w:t>Try it</w:t>
      </w:r>
      <w:r>
        <w:t xml:space="preserve"> panel on the far right, </w:t>
      </w:r>
      <w:r w:rsidR="00422B2E">
        <w:t>notice that your token is already populated</w:t>
      </w:r>
      <w:r>
        <w:t>.</w:t>
      </w:r>
    </w:p>
    <w:p w14:paraId="2597C4E2" w14:textId="4A68D95C" w:rsidR="00F4748C" w:rsidRDefault="006A51E1" w:rsidP="00E6192A">
      <w:pPr>
        <w:pStyle w:val="SubStepAlpha"/>
      </w:pPr>
      <w:r>
        <w:t>You can c</w:t>
      </w:r>
      <w:r w:rsidR="0062738C">
        <w:t xml:space="preserve">lick </w:t>
      </w:r>
      <w:r w:rsidR="0062738C" w:rsidRPr="0062738C">
        <w:rPr>
          <w:b/>
          <w:bCs/>
        </w:rPr>
        <w:t>Try it</w:t>
      </w:r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 xml:space="preserve">Run </w:t>
      </w:r>
      <w:r>
        <w:t>to test your access</w:t>
      </w:r>
      <w:r w:rsidR="0062738C">
        <w:t xml:space="preserve">. </w:t>
      </w:r>
      <w:r w:rsidR="00E6192A">
        <w:t xml:space="preserve">You will see the </w:t>
      </w:r>
      <w:r w:rsidR="00E6192A" w:rsidRPr="00EC432B">
        <w:rPr>
          <w:b/>
          <w:bCs/>
        </w:rPr>
        <w:t>Response</w:t>
      </w:r>
      <w:r w:rsidR="00E6192A">
        <w:t xml:space="preserve"> </w:t>
      </w:r>
      <w:r w:rsidR="0062738C">
        <w:t>with your personal information</w:t>
      </w:r>
      <w:r w:rsidR="00E6192A">
        <w:t xml:space="preserve">. </w:t>
      </w:r>
    </w:p>
    <w:p w14:paraId="33676E4C" w14:textId="3DE50CF6" w:rsidR="00F4748C" w:rsidRDefault="00F4748C" w:rsidP="00E6192A">
      <w:pPr>
        <w:pStyle w:val="SubStepAlpha"/>
      </w:pPr>
      <w:r>
        <w:t xml:space="preserve">Click </w:t>
      </w:r>
      <w:r>
        <w:rPr>
          <w:b/>
          <w:bCs/>
        </w:rPr>
        <w:t xml:space="preserve">Request </w:t>
      </w:r>
      <w:r>
        <w:t>to see the full URL used to send the GET request. You will use this URL in the next step in your Python script</w:t>
      </w:r>
      <w:r w:rsidR="00E31662">
        <w:t>.</w:t>
      </w:r>
    </w:p>
    <w:p w14:paraId="2DDBAAB6" w14:textId="6E96ADD5" w:rsidR="00E6192A" w:rsidRPr="00E6192A" w:rsidRDefault="00E6192A" w:rsidP="00E6192A">
      <w:pPr>
        <w:pStyle w:val="SubStepAlpha"/>
      </w:pPr>
      <w:r>
        <w:t xml:space="preserve">In the middle section, you can review all the documentation for the </w:t>
      </w:r>
      <w:r w:rsidRPr="00EC432B">
        <w:rPr>
          <w:b/>
          <w:bCs/>
        </w:rPr>
        <w:t>Response Properties</w:t>
      </w:r>
      <w:r>
        <w:t>.</w:t>
      </w:r>
    </w:p>
    <w:p w14:paraId="21A61545" w14:textId="3AEA6F14" w:rsidR="00FB3ABD" w:rsidRDefault="00FB3ABD" w:rsidP="00FB3ABD">
      <w:pPr>
        <w:pStyle w:val="Heading3"/>
      </w:pPr>
      <w:r>
        <w:t>Use a Python script to test your access token</w:t>
      </w:r>
      <w:r w:rsidR="00E55A40">
        <w:t>.</w:t>
      </w:r>
    </w:p>
    <w:p w14:paraId="76A5EB54" w14:textId="5CC00218" w:rsidR="00873E05" w:rsidRDefault="00873E05" w:rsidP="00873E05">
      <w:pPr>
        <w:pStyle w:val="SubStepAlpha"/>
        <w:numPr>
          <w:ilvl w:val="3"/>
          <w:numId w:val="12"/>
        </w:numPr>
      </w:pPr>
      <w:r>
        <w:t xml:space="preserve">Open VS code. Then click </w:t>
      </w:r>
      <w:r w:rsidRPr="00851D80">
        <w:rPr>
          <w:b/>
          <w:bCs/>
        </w:rPr>
        <w:t>File &gt; Open</w:t>
      </w:r>
      <w:r>
        <w:t xml:space="preserve"> </w:t>
      </w:r>
      <w:r w:rsidRPr="00851D80">
        <w:rPr>
          <w:b/>
          <w:bCs/>
        </w:rPr>
        <w:t>Folder...</w:t>
      </w:r>
      <w:r>
        <w:t xml:space="preserve"> and navigate to the </w:t>
      </w:r>
      <w:proofErr w:type="spellStart"/>
      <w:r w:rsidRPr="00851D80">
        <w:rPr>
          <w:b/>
          <w:bCs/>
        </w:rPr>
        <w:t>devnet-src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webex</w:t>
      </w:r>
      <w:proofErr w:type="spellEnd"/>
      <w:r>
        <w:rPr>
          <w:b/>
          <w:bCs/>
        </w:rPr>
        <w:t>-teams</w:t>
      </w:r>
      <w:r>
        <w:t xml:space="preserve"> directory. Click </w:t>
      </w:r>
      <w:r w:rsidRPr="00851D80">
        <w:rPr>
          <w:b/>
          <w:bCs/>
        </w:rPr>
        <w:t>OK</w:t>
      </w:r>
      <w:r>
        <w:t>.</w:t>
      </w:r>
    </w:p>
    <w:p w14:paraId="4D1D2CA2" w14:textId="1FF432F4" w:rsidR="00873E05" w:rsidRDefault="00873E05" w:rsidP="00873E05">
      <w:pPr>
        <w:pStyle w:val="SubStepAlpha"/>
        <w:numPr>
          <w:ilvl w:val="3"/>
          <w:numId w:val="12"/>
        </w:numPr>
      </w:pPr>
      <w:r>
        <w:t xml:space="preserve">In the </w:t>
      </w:r>
      <w:r w:rsidRPr="006C5D9F">
        <w:rPr>
          <w:b/>
          <w:bCs/>
        </w:rPr>
        <w:t>EXPLORER</w:t>
      </w:r>
      <w:r>
        <w:t xml:space="preserve"> pane</w:t>
      </w:r>
      <w:r w:rsidR="006C5D9F">
        <w:t>l, you should now see all the placeholder .</w:t>
      </w:r>
      <w:proofErr w:type="spellStart"/>
      <w:r w:rsidR="006C5D9F">
        <w:t>py</w:t>
      </w:r>
      <w:proofErr w:type="spellEnd"/>
      <w:r w:rsidR="006C5D9F">
        <w:t xml:space="preserve"> files you will use in this lab. Click the </w:t>
      </w:r>
      <w:r w:rsidR="006C5D9F" w:rsidRPr="006C5D9F">
        <w:rPr>
          <w:b/>
          <w:bCs/>
        </w:rPr>
        <w:t>authentciation.py</w:t>
      </w:r>
      <w:r w:rsidR="006C5D9F">
        <w:t xml:space="preserve"> file.</w:t>
      </w:r>
    </w:p>
    <w:p w14:paraId="76538B30" w14:textId="7B939795" w:rsidR="006C5D9F" w:rsidRDefault="00317C33" w:rsidP="00873E05">
      <w:pPr>
        <w:pStyle w:val="SubStepAlpha"/>
        <w:numPr>
          <w:ilvl w:val="3"/>
          <w:numId w:val="12"/>
        </w:numPr>
      </w:pPr>
      <w:r>
        <w:t>Place</w:t>
      </w:r>
      <w:r w:rsidR="00CD117A">
        <w:t xml:space="preserve"> </w:t>
      </w:r>
      <w:r w:rsidR="006C5D9F">
        <w:t>the following code into the file</w:t>
      </w:r>
      <w:r w:rsidR="00CD117A">
        <w:t xml:space="preserve">. Be sure to replace </w:t>
      </w:r>
      <w:proofErr w:type="spellStart"/>
      <w:r w:rsidR="00CD117A" w:rsidRPr="00F8404C">
        <w:rPr>
          <w:b/>
          <w:bCs/>
        </w:rPr>
        <w:t>your_token_here</w:t>
      </w:r>
      <w:proofErr w:type="spellEnd"/>
      <w:r w:rsidR="00CD117A">
        <w:t xml:space="preserve"> with your personal access token you copied in the previous step.</w:t>
      </w:r>
    </w:p>
    <w:p w14:paraId="1A0C4FF8" w14:textId="77777777" w:rsidR="0065546B" w:rsidRDefault="0065546B" w:rsidP="0065546B">
      <w:pPr>
        <w:pStyle w:val="CMD"/>
      </w:pPr>
      <w:r>
        <w:t>import requests</w:t>
      </w:r>
    </w:p>
    <w:p w14:paraId="6564A94B" w14:textId="77777777" w:rsidR="0065546B" w:rsidRDefault="0065546B" w:rsidP="0065546B">
      <w:pPr>
        <w:pStyle w:val="CMD"/>
      </w:pPr>
      <w:r>
        <w:t>import json</w:t>
      </w:r>
    </w:p>
    <w:p w14:paraId="41AC40F5" w14:textId="77777777" w:rsidR="00390986" w:rsidRDefault="00390986" w:rsidP="0065546B">
      <w:pPr>
        <w:pStyle w:val="CMD"/>
      </w:pPr>
    </w:p>
    <w:p w14:paraId="742EB3A9" w14:textId="4C38FF70" w:rsidR="0065546B" w:rsidRDefault="0065546B" w:rsidP="0065546B">
      <w:pPr>
        <w:pStyle w:val="CMD"/>
      </w:pPr>
      <w:proofErr w:type="spellStart"/>
      <w:r>
        <w:t>access_token</w:t>
      </w:r>
      <w:proofErr w:type="spellEnd"/>
      <w:r>
        <w:t xml:space="preserve"> = '</w:t>
      </w:r>
      <w:proofErr w:type="spellStart"/>
      <w:r w:rsidR="00CD117A" w:rsidRPr="004E6255">
        <w:rPr>
          <w:highlight w:val="yellow"/>
        </w:rPr>
        <w:t>your_token_here</w:t>
      </w:r>
      <w:proofErr w:type="spellEnd"/>
      <w:r w:rsidR="00CD117A">
        <w:t>'</w:t>
      </w:r>
    </w:p>
    <w:p w14:paraId="3EAF434B" w14:textId="15E6E108" w:rsidR="0065546B" w:rsidRDefault="0065546B" w:rsidP="0065546B">
      <w:pPr>
        <w:pStyle w:val="CMD"/>
      </w:pPr>
      <w:proofErr w:type="spellStart"/>
      <w:r>
        <w:t>url</w:t>
      </w:r>
      <w:proofErr w:type="spellEnd"/>
      <w:r>
        <w:t xml:space="preserve"> = 'https://</w:t>
      </w:r>
      <w:r w:rsidR="00CD117A" w:rsidRPr="00CD117A">
        <w:t>webexapis</w:t>
      </w:r>
      <w:r>
        <w:t>.com/v1/people/me'</w:t>
      </w:r>
    </w:p>
    <w:p w14:paraId="64B57979" w14:textId="77777777" w:rsidR="0065546B" w:rsidRDefault="0065546B" w:rsidP="0065546B">
      <w:pPr>
        <w:pStyle w:val="CMD"/>
      </w:pPr>
      <w:r>
        <w:t>headers = {</w:t>
      </w:r>
    </w:p>
    <w:p w14:paraId="21020002" w14:textId="77777777" w:rsidR="0065546B" w:rsidRDefault="0065546B" w:rsidP="0065546B">
      <w:pPr>
        <w:pStyle w:val="CMD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</w:t>
      </w:r>
    </w:p>
    <w:p w14:paraId="64C71987" w14:textId="77777777" w:rsidR="0065546B" w:rsidRDefault="0065546B" w:rsidP="0065546B">
      <w:pPr>
        <w:pStyle w:val="CMD"/>
      </w:pPr>
      <w:r>
        <w:t>}</w:t>
      </w:r>
    </w:p>
    <w:p w14:paraId="452B30DA" w14:textId="77777777" w:rsidR="0065546B" w:rsidRDefault="0065546B" w:rsidP="0065546B">
      <w:pPr>
        <w:pStyle w:val="CMD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headers=headers)</w:t>
      </w:r>
    </w:p>
    <w:p w14:paraId="636B6D83" w14:textId="24FDE8C0" w:rsidR="0065546B" w:rsidRDefault="0065546B" w:rsidP="0065546B">
      <w:pPr>
        <w:pStyle w:val="CMD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res.json</w:t>
      </w:r>
      <w:proofErr w:type="spellEnd"/>
      <w:r>
        <w:t>(), indent=4))</w:t>
      </w:r>
    </w:p>
    <w:p w14:paraId="72FE886F" w14:textId="20339638" w:rsidR="006C5D9F" w:rsidRDefault="00A20FA1" w:rsidP="00873E05">
      <w:pPr>
        <w:pStyle w:val="SubStepAlpha"/>
        <w:numPr>
          <w:ilvl w:val="3"/>
          <w:numId w:val="12"/>
        </w:numPr>
      </w:pPr>
      <w:r>
        <w:t xml:space="preserve">Save </w:t>
      </w:r>
      <w:r w:rsidR="00690EAA">
        <w:t>and run the file</w:t>
      </w:r>
      <w:r>
        <w:t xml:space="preserve">. You should get </w:t>
      </w:r>
      <w:r w:rsidR="007968BC">
        <w:t xml:space="preserve">the same output your saw in the </w:t>
      </w:r>
      <w:proofErr w:type="spellStart"/>
      <w:r w:rsidR="007968BC">
        <w:t>OpenAPI</w:t>
      </w:r>
      <w:proofErr w:type="spellEnd"/>
      <w:r w:rsidR="007968BC">
        <w:t xml:space="preserve"> documentation.</w:t>
      </w:r>
      <w:r w:rsidR="003972EE" w:rsidRPr="003972EE">
        <w:t xml:space="preserve"> </w:t>
      </w:r>
    </w:p>
    <w:p w14:paraId="1AD482C0" w14:textId="514DABFB" w:rsidR="007222D8" w:rsidRDefault="007222D8" w:rsidP="007222D8">
      <w:pPr>
        <w:pStyle w:val="BodyTextL50"/>
      </w:pPr>
      <w:r w:rsidRPr="007222D8">
        <w:rPr>
          <w:b/>
          <w:bCs/>
        </w:rPr>
        <w:t>Note</w:t>
      </w:r>
      <w:r>
        <w:t>: The values for some of the keys have been truncated in the output below.</w:t>
      </w:r>
    </w:p>
    <w:p w14:paraId="04D2D05A" w14:textId="77777777" w:rsidR="00A20FA1" w:rsidRDefault="00A20FA1" w:rsidP="00A20FA1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</w:t>
      </w:r>
      <w:r w:rsidRPr="00B73DE3">
        <w:rPr>
          <w:b/>
          <w:bCs/>
        </w:rPr>
        <w:t>python3 authentication.py</w:t>
      </w:r>
      <w:r>
        <w:t xml:space="preserve"> </w:t>
      </w:r>
    </w:p>
    <w:p w14:paraId="268FBE86" w14:textId="77777777" w:rsidR="00A20FA1" w:rsidRDefault="00A20FA1" w:rsidP="00C12463">
      <w:pPr>
        <w:pStyle w:val="CMDOutput"/>
      </w:pPr>
      <w:r>
        <w:t>{</w:t>
      </w:r>
    </w:p>
    <w:p w14:paraId="738CEC80" w14:textId="71240814" w:rsidR="00A20FA1" w:rsidRDefault="00A20FA1" w:rsidP="00C12463">
      <w:pPr>
        <w:pStyle w:val="CMDOutput"/>
      </w:pPr>
      <w:r>
        <w:t xml:space="preserve">    "id": "Y2lz</w:t>
      </w:r>
      <w:r w:rsidR="009460D1">
        <w:t>...</w:t>
      </w:r>
      <w:r>
        <w:t>UyM2U",</w:t>
      </w:r>
    </w:p>
    <w:p w14:paraId="0059D1D5" w14:textId="77777777" w:rsidR="00A20FA1" w:rsidRDefault="00A20FA1" w:rsidP="00C12463">
      <w:pPr>
        <w:pStyle w:val="CMDOutput"/>
      </w:pPr>
      <w:r>
        <w:t xml:space="preserve">    "emails": [</w:t>
      </w:r>
    </w:p>
    <w:p w14:paraId="10D37814" w14:textId="6DBB0C02" w:rsidR="00A20FA1" w:rsidRDefault="00A20FA1" w:rsidP="00C12463">
      <w:pPr>
        <w:pStyle w:val="CMDOutput"/>
      </w:pPr>
      <w:r>
        <w:t xml:space="preserve">        "</w:t>
      </w:r>
      <w:r w:rsidR="00C12463">
        <w:t>your-email</w:t>
      </w:r>
      <w:r>
        <w:t>@</w:t>
      </w:r>
      <w:r w:rsidR="00C12463">
        <w:t>example</w:t>
      </w:r>
      <w:r>
        <w:t>.com"</w:t>
      </w:r>
    </w:p>
    <w:p w14:paraId="1BB24460" w14:textId="77777777" w:rsidR="00A20FA1" w:rsidRDefault="00A20FA1" w:rsidP="00C12463">
      <w:pPr>
        <w:pStyle w:val="CMDOutput"/>
      </w:pPr>
      <w:r>
        <w:t xml:space="preserve">    ],</w:t>
      </w:r>
    </w:p>
    <w:p w14:paraId="20F5E60F" w14:textId="77777777" w:rsidR="00A20FA1" w:rsidRDefault="00A20FA1" w:rsidP="00C12463">
      <w:pPr>
        <w:pStyle w:val="CMDOutput"/>
      </w:pPr>
      <w:r>
        <w:t xml:space="preserve">    "</w:t>
      </w:r>
      <w:proofErr w:type="spellStart"/>
      <w:r>
        <w:t>phoneNumbers</w:t>
      </w:r>
      <w:proofErr w:type="spellEnd"/>
      <w:r>
        <w:t>": [],</w:t>
      </w:r>
    </w:p>
    <w:p w14:paraId="14878892" w14:textId="537632E1" w:rsidR="00A20FA1" w:rsidRDefault="00A20FA1" w:rsidP="00C12463">
      <w:pPr>
        <w:pStyle w:val="CMDOutput"/>
      </w:pPr>
      <w:r>
        <w:t xml:space="preserve">    "</w:t>
      </w:r>
      <w:proofErr w:type="spellStart"/>
      <w:r>
        <w:t>displayName</w:t>
      </w:r>
      <w:proofErr w:type="spellEnd"/>
      <w:r>
        <w:t>": "</w:t>
      </w:r>
      <w:r w:rsidR="00C12463">
        <w:t>Your-First-Name Your-Last-Name</w:t>
      </w:r>
      <w:r>
        <w:t>",</w:t>
      </w:r>
    </w:p>
    <w:p w14:paraId="2E8F0894" w14:textId="64F4FCBF" w:rsidR="00A20FA1" w:rsidRDefault="00A20FA1" w:rsidP="00C12463">
      <w:pPr>
        <w:pStyle w:val="CMDOutput"/>
      </w:pPr>
      <w:r>
        <w:t xml:space="preserve">    "</w:t>
      </w:r>
      <w:proofErr w:type="spellStart"/>
      <w:r>
        <w:t>nickName</w:t>
      </w:r>
      <w:proofErr w:type="spellEnd"/>
      <w:r>
        <w:t>": "</w:t>
      </w:r>
      <w:r w:rsidR="00F70F7B">
        <w:t>Your-Nick</w:t>
      </w:r>
      <w:r w:rsidR="00B73DE3">
        <w:t>-</w:t>
      </w:r>
      <w:r w:rsidR="00F70F7B">
        <w:t>Name</w:t>
      </w:r>
      <w:r>
        <w:t>",</w:t>
      </w:r>
    </w:p>
    <w:p w14:paraId="4048F0CE" w14:textId="15358B41" w:rsidR="00A20FA1" w:rsidRDefault="00A20FA1" w:rsidP="00C12463">
      <w:pPr>
        <w:pStyle w:val="CMDOutput"/>
      </w:pPr>
      <w:r>
        <w:t xml:space="preserve">    "</w:t>
      </w:r>
      <w:proofErr w:type="spellStart"/>
      <w:r>
        <w:t>firstName</w:t>
      </w:r>
      <w:proofErr w:type="spellEnd"/>
      <w:r>
        <w:t>": "</w:t>
      </w:r>
      <w:r w:rsidR="00F70F7B" w:rsidRPr="00F70F7B">
        <w:t xml:space="preserve"> </w:t>
      </w:r>
      <w:r w:rsidR="00F70F7B">
        <w:t>Your-First-Name</w:t>
      </w:r>
      <w:r>
        <w:t>",</w:t>
      </w:r>
    </w:p>
    <w:p w14:paraId="494ADCE9" w14:textId="388FFE87" w:rsidR="00A20FA1" w:rsidRDefault="00A20FA1" w:rsidP="00C12463">
      <w:pPr>
        <w:pStyle w:val="CMDOutput"/>
      </w:pPr>
      <w:r>
        <w:t xml:space="preserve">    "</w:t>
      </w:r>
      <w:proofErr w:type="spellStart"/>
      <w:r>
        <w:t>lastName</w:t>
      </w:r>
      <w:proofErr w:type="spellEnd"/>
      <w:r>
        <w:t>": "</w:t>
      </w:r>
      <w:r w:rsidR="00F70F7B">
        <w:t>Your-Last-Name</w:t>
      </w:r>
      <w:r>
        <w:t>",</w:t>
      </w:r>
    </w:p>
    <w:p w14:paraId="5809BAD3" w14:textId="603C2DE7" w:rsidR="00A20FA1" w:rsidRDefault="00A20FA1" w:rsidP="00C12463">
      <w:pPr>
        <w:pStyle w:val="CMDOutput"/>
      </w:pPr>
      <w:r>
        <w:t xml:space="preserve">    </w:t>
      </w:r>
      <w:r w:rsidR="007222D8">
        <w:t>"avatar": "https://9643-417f-9974...6baa4~1600",</w:t>
      </w:r>
    </w:p>
    <w:p w14:paraId="085104E0" w14:textId="2D5F3592" w:rsidR="00A20FA1" w:rsidRDefault="00A20FA1" w:rsidP="00C12463">
      <w:pPr>
        <w:pStyle w:val="CMDOutput"/>
      </w:pPr>
      <w:r>
        <w:t xml:space="preserve">    "</w:t>
      </w:r>
      <w:proofErr w:type="spellStart"/>
      <w:r>
        <w:t>orgId</w:t>
      </w:r>
      <w:proofErr w:type="spellEnd"/>
      <w:r>
        <w:t>": "Y2lzY2</w:t>
      </w:r>
      <w:r w:rsidR="009460D1">
        <w:t>...</w:t>
      </w:r>
      <w:proofErr w:type="spellStart"/>
      <w:r>
        <w:t>UxMGY</w:t>
      </w:r>
      <w:proofErr w:type="spellEnd"/>
      <w:r>
        <w:t>",</w:t>
      </w:r>
    </w:p>
    <w:p w14:paraId="2734BF26" w14:textId="77777777" w:rsidR="00A20FA1" w:rsidRDefault="00A20FA1" w:rsidP="00C12463">
      <w:pPr>
        <w:pStyle w:val="CMDOutput"/>
      </w:pPr>
      <w:r>
        <w:t xml:space="preserve">    "created": "2012-06-15T20:23:12.529Z",</w:t>
      </w:r>
    </w:p>
    <w:p w14:paraId="2D95CA01" w14:textId="77777777" w:rsidR="00A20FA1" w:rsidRDefault="00A20FA1" w:rsidP="00C12463">
      <w:pPr>
        <w:pStyle w:val="CMDOutput"/>
      </w:pPr>
      <w:r>
        <w:t xml:space="preserve">    "</w:t>
      </w:r>
      <w:proofErr w:type="spellStart"/>
      <w:r>
        <w:t>lastActivity</w:t>
      </w:r>
      <w:proofErr w:type="spellEnd"/>
      <w:r>
        <w:t>": "2020-06-02T20:16:52.111Z",</w:t>
      </w:r>
    </w:p>
    <w:p w14:paraId="667360DA" w14:textId="77777777" w:rsidR="00A20FA1" w:rsidRDefault="00A20FA1" w:rsidP="00C12463">
      <w:pPr>
        <w:pStyle w:val="CMDOutput"/>
      </w:pPr>
      <w:r>
        <w:t xml:space="preserve">    "status": "active",</w:t>
      </w:r>
    </w:p>
    <w:p w14:paraId="735778E3" w14:textId="77777777" w:rsidR="00A20FA1" w:rsidRDefault="00A20FA1" w:rsidP="00C12463">
      <w:pPr>
        <w:pStyle w:val="CMDOutput"/>
      </w:pPr>
      <w:r>
        <w:t xml:space="preserve">    "type": "person"</w:t>
      </w:r>
    </w:p>
    <w:p w14:paraId="7DC599AB" w14:textId="77777777" w:rsidR="00A20FA1" w:rsidRDefault="00A20FA1" w:rsidP="00C12463">
      <w:pPr>
        <w:pStyle w:val="CMDOutput"/>
      </w:pPr>
      <w:r>
        <w:t>}</w:t>
      </w:r>
    </w:p>
    <w:p w14:paraId="1E87CDBC" w14:textId="20A5230B" w:rsidR="00A20FA1" w:rsidRDefault="00A20FA1" w:rsidP="00A20FA1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3C048C76" w14:textId="3BC33066" w:rsidR="00C162C0" w:rsidRDefault="00AB62AF" w:rsidP="00354610">
      <w:pPr>
        <w:pStyle w:val="Heading2"/>
        <w:rPr>
          <w:rStyle w:val="DevConfigGray"/>
          <w:rFonts w:ascii="Arial" w:hAnsi="Arial"/>
          <w:b/>
          <w:sz w:val="26"/>
          <w:shd w:val="clear" w:color="auto" w:fill="auto"/>
        </w:rPr>
      </w:pPr>
      <w:r>
        <w:rPr>
          <w:rStyle w:val="DevConfigGray"/>
          <w:rFonts w:ascii="Arial" w:hAnsi="Arial"/>
          <w:b/>
          <w:sz w:val="26"/>
          <w:shd w:val="clear" w:color="auto" w:fill="auto"/>
        </w:rPr>
        <w:t xml:space="preserve">Manage People in </w:t>
      </w:r>
      <w:proofErr w:type="spellStart"/>
      <w:r>
        <w:rPr>
          <w:rStyle w:val="DevConfigGray"/>
          <w:rFonts w:ascii="Arial" w:hAnsi="Arial"/>
          <w:b/>
          <w:sz w:val="26"/>
          <w:shd w:val="clear" w:color="auto" w:fill="auto"/>
        </w:rPr>
        <w:t>Webex</w:t>
      </w:r>
      <w:proofErr w:type="spellEnd"/>
      <w:r>
        <w:rPr>
          <w:rStyle w:val="DevConfigGray"/>
          <w:rFonts w:ascii="Arial" w:hAnsi="Arial"/>
          <w:b/>
          <w:sz w:val="26"/>
          <w:shd w:val="clear" w:color="auto" w:fill="auto"/>
        </w:rPr>
        <w:t xml:space="preserve"> Teams</w:t>
      </w:r>
    </w:p>
    <w:p w14:paraId="64D34334" w14:textId="75CD55FE" w:rsidR="00AB62AF" w:rsidRDefault="00AB62AF" w:rsidP="00AB62AF">
      <w:pPr>
        <w:pStyle w:val="BodyTextL25"/>
      </w:pPr>
      <w:r>
        <w:t xml:space="preserve">In </w:t>
      </w:r>
      <w:proofErr w:type="spellStart"/>
      <w:r>
        <w:t>Webex</w:t>
      </w:r>
      <w:proofErr w:type="spellEnd"/>
      <w:r>
        <w:t xml:space="preserve"> Teams, </w:t>
      </w:r>
      <w:r w:rsidRPr="00AB62AF">
        <w:t>People are registered users. Through the API, you can retrieve a list of people, you can create a person, retrieve an individual person's details, update a person, and delete a person.</w:t>
      </w:r>
    </w:p>
    <w:p w14:paraId="6168D5D3" w14:textId="5CAB6B45" w:rsidR="00C265F3" w:rsidRDefault="00314EEF" w:rsidP="00C265F3">
      <w:pPr>
        <w:pStyle w:val="Heading3"/>
      </w:pPr>
      <w:r>
        <w:t>Locate the API</w:t>
      </w:r>
      <w:r w:rsidR="00BB7491">
        <w:t xml:space="preserve"> documentation for listing details of a registered </w:t>
      </w:r>
      <w:proofErr w:type="spellStart"/>
      <w:r w:rsidR="00BB7491">
        <w:t>Webex</w:t>
      </w:r>
      <w:proofErr w:type="spellEnd"/>
      <w:r w:rsidR="00765C42">
        <w:t xml:space="preserve"> Teams</w:t>
      </w:r>
      <w:r w:rsidR="00BB7491">
        <w:t xml:space="preserve"> user</w:t>
      </w:r>
      <w:r w:rsidR="00C265F3">
        <w:t>.</w:t>
      </w:r>
    </w:p>
    <w:p w14:paraId="38E922AC" w14:textId="5D22E7CA" w:rsidR="00C265F3" w:rsidRDefault="00E87CE2" w:rsidP="0088414C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 w:rsidRPr="00314EEF">
        <w:t xml:space="preserve"> &gt; </w:t>
      </w:r>
      <w:r w:rsidRPr="00314EEF">
        <w:rPr>
          <w:b/>
          <w:bCs/>
        </w:rPr>
        <w:t>People</w:t>
      </w:r>
      <w:r>
        <w:t xml:space="preserve">, click the </w:t>
      </w:r>
      <w:r w:rsidRPr="00314EEF">
        <w:rPr>
          <w:b/>
          <w:bCs/>
        </w:rPr>
        <w:t>Method</w:t>
      </w:r>
      <w:r>
        <w:t xml:space="preserve"> for </w:t>
      </w:r>
      <w:r w:rsidRPr="00314EEF">
        <w:rPr>
          <w:b/>
          <w:bCs/>
        </w:rPr>
        <w:t>List People</w:t>
      </w:r>
      <w:r>
        <w:t>.</w:t>
      </w:r>
    </w:p>
    <w:p w14:paraId="1F230833" w14:textId="390FADDB" w:rsidR="00E87CE2" w:rsidRDefault="00E87CE2" w:rsidP="0088414C">
      <w:pPr>
        <w:pStyle w:val="SubStepAlpha"/>
      </w:pPr>
      <w:r>
        <w:t xml:space="preserve">Under </w:t>
      </w:r>
      <w:r w:rsidRPr="00314EEF">
        <w:rPr>
          <w:b/>
          <w:bCs/>
        </w:rPr>
        <w:t>Query Parameters</w:t>
      </w:r>
      <w:r>
        <w:t xml:space="preserve">, </w:t>
      </w:r>
      <w:r w:rsidR="00A84898">
        <w:t xml:space="preserve">find the </w:t>
      </w:r>
      <w:r w:rsidR="00A84898" w:rsidRPr="00FF5F9E">
        <w:rPr>
          <w:b/>
          <w:bCs/>
        </w:rPr>
        <w:t>email</w:t>
      </w:r>
      <w:r w:rsidR="00A84898">
        <w:t xml:space="preserve"> parameter. This is the parameter you will use to find a specific user in your organization.</w:t>
      </w:r>
      <w:r w:rsidR="00314EEF">
        <w:t xml:space="preserve"> </w:t>
      </w:r>
      <w:r w:rsidR="00FF5F9E">
        <w:t xml:space="preserve">Alternatively, you could use the </w:t>
      </w:r>
      <w:proofErr w:type="spellStart"/>
      <w:r w:rsidR="00FF5F9E" w:rsidRPr="00FF5F9E">
        <w:rPr>
          <w:b/>
          <w:bCs/>
        </w:rPr>
        <w:t>displayName</w:t>
      </w:r>
      <w:proofErr w:type="spellEnd"/>
      <w:r w:rsidR="00FF5F9E">
        <w:t xml:space="preserve"> </w:t>
      </w:r>
      <w:proofErr w:type="gramStart"/>
      <w:r w:rsidR="00FF5F9E">
        <w:t>parameter, if</w:t>
      </w:r>
      <w:proofErr w:type="gramEnd"/>
      <w:r w:rsidR="00FF5F9E">
        <w:t xml:space="preserve"> you know the exact name. </w:t>
      </w:r>
      <w:r w:rsidR="00314EEF">
        <w:t>You can use the Try it feature.</w:t>
      </w:r>
    </w:p>
    <w:p w14:paraId="399FED0B" w14:textId="6B572944" w:rsidR="00A84898" w:rsidRDefault="00FF5F9E" w:rsidP="00FF5F9E">
      <w:pPr>
        <w:pStyle w:val="Heading3"/>
      </w:pPr>
      <w:r>
        <w:t xml:space="preserve">Use a Python script to list </w:t>
      </w:r>
      <w:r w:rsidR="00765C42">
        <w:t xml:space="preserve">details of a registered </w:t>
      </w:r>
      <w:proofErr w:type="spellStart"/>
      <w:r w:rsidR="00765C42">
        <w:t>Webex</w:t>
      </w:r>
      <w:proofErr w:type="spellEnd"/>
      <w:r w:rsidR="00765C42">
        <w:t xml:space="preserve"> Teams user.</w:t>
      </w:r>
    </w:p>
    <w:p w14:paraId="01179B76" w14:textId="5AB87637" w:rsidR="00765C42" w:rsidRDefault="00466835" w:rsidP="00765C42">
      <w:pPr>
        <w:pStyle w:val="SubStepAlpha"/>
      </w:pPr>
      <w:r>
        <w:t xml:space="preserve">In VS Code, click the </w:t>
      </w:r>
      <w:r w:rsidRPr="00A21881">
        <w:rPr>
          <w:b/>
          <w:bCs/>
        </w:rPr>
        <w:t>list-people.py</w:t>
      </w:r>
      <w:r>
        <w:t xml:space="preserve"> file.</w:t>
      </w:r>
    </w:p>
    <w:p w14:paraId="0F641651" w14:textId="682B38C5" w:rsidR="00354610" w:rsidRDefault="00317C33" w:rsidP="008A17D4">
      <w:pPr>
        <w:pStyle w:val="SubStepAlpha"/>
      </w:pPr>
      <w:r>
        <w:t>Place</w:t>
      </w:r>
      <w:r w:rsidR="00466835">
        <w:t xml:space="preserve"> the following code into the file. Be sure to replace </w:t>
      </w:r>
      <w:proofErr w:type="spellStart"/>
      <w:r w:rsidR="00466835" w:rsidRPr="00466835">
        <w:rPr>
          <w:b/>
          <w:bCs/>
        </w:rPr>
        <w:t>your_token_here</w:t>
      </w:r>
      <w:proofErr w:type="spellEnd"/>
      <w:r w:rsidR="00466835">
        <w:t xml:space="preserve"> with your personal access token and </w:t>
      </w:r>
      <w:r w:rsidR="00466835" w:rsidRPr="00A21881">
        <w:rPr>
          <w:b/>
          <w:bCs/>
        </w:rPr>
        <w:t>user@example</w:t>
      </w:r>
      <w:r w:rsidR="00466835">
        <w:t xml:space="preserve">.com with an actual registered </w:t>
      </w:r>
      <w:proofErr w:type="spellStart"/>
      <w:r w:rsidR="00466835">
        <w:t>Webex</w:t>
      </w:r>
      <w:proofErr w:type="spellEnd"/>
      <w:r w:rsidR="00466835">
        <w:t xml:space="preserve"> Team user in your organization.</w:t>
      </w:r>
      <w:r w:rsidR="00FB6E2B">
        <w:t xml:space="preserve"> </w:t>
      </w:r>
    </w:p>
    <w:p w14:paraId="137B3364" w14:textId="77777777" w:rsidR="00390986" w:rsidRDefault="00390986" w:rsidP="00390986">
      <w:pPr>
        <w:pStyle w:val="CMDOutput"/>
      </w:pPr>
      <w:r>
        <w:t>import requests</w:t>
      </w:r>
    </w:p>
    <w:p w14:paraId="786F4E54" w14:textId="77777777" w:rsidR="00390986" w:rsidRDefault="00390986" w:rsidP="00390986">
      <w:pPr>
        <w:pStyle w:val="CMDOutput"/>
      </w:pPr>
      <w:r>
        <w:lastRenderedPageBreak/>
        <w:t>import json</w:t>
      </w:r>
    </w:p>
    <w:p w14:paraId="611CE5E6" w14:textId="77777777" w:rsidR="00390986" w:rsidRDefault="00390986" w:rsidP="00390986">
      <w:pPr>
        <w:pStyle w:val="CMDOutput"/>
      </w:pPr>
    </w:p>
    <w:p w14:paraId="3D52F29D" w14:textId="77777777" w:rsidR="004E6255" w:rsidRDefault="004E6255" w:rsidP="004E6255">
      <w:pPr>
        <w:pStyle w:val="CMD"/>
      </w:pPr>
      <w:proofErr w:type="spellStart"/>
      <w:r>
        <w:t>access_token</w:t>
      </w:r>
      <w:proofErr w:type="spellEnd"/>
      <w:r>
        <w:t xml:space="preserve"> = '</w:t>
      </w:r>
      <w:proofErr w:type="spellStart"/>
      <w:r w:rsidRPr="004E6255">
        <w:rPr>
          <w:highlight w:val="yellow"/>
        </w:rPr>
        <w:t>your_token_here</w:t>
      </w:r>
      <w:proofErr w:type="spellEnd"/>
      <w:r>
        <w:t>'</w:t>
      </w:r>
    </w:p>
    <w:p w14:paraId="728E9D4A" w14:textId="5C610131" w:rsidR="00390986" w:rsidRDefault="00390986" w:rsidP="00390986">
      <w:pPr>
        <w:pStyle w:val="CMDOutput"/>
      </w:pPr>
      <w:proofErr w:type="spellStart"/>
      <w:r>
        <w:t>url</w:t>
      </w:r>
      <w:proofErr w:type="spellEnd"/>
      <w:r>
        <w:t xml:space="preserve"> = 'https://webexapis.com/v1/people'</w:t>
      </w:r>
    </w:p>
    <w:p w14:paraId="643518BE" w14:textId="77777777" w:rsidR="00390986" w:rsidRDefault="00390986" w:rsidP="00390986">
      <w:pPr>
        <w:pStyle w:val="CMDOutput"/>
      </w:pPr>
      <w:r>
        <w:t>headers = {</w:t>
      </w:r>
    </w:p>
    <w:p w14:paraId="64030A69" w14:textId="77777777" w:rsidR="00390986" w:rsidRDefault="00390986" w:rsidP="00390986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63B352BB" w14:textId="77777777" w:rsidR="00390986" w:rsidRDefault="00390986" w:rsidP="00390986">
      <w:pPr>
        <w:pStyle w:val="CMDOutput"/>
      </w:pPr>
      <w:r>
        <w:t xml:space="preserve">    'Content-Type': 'application/json'</w:t>
      </w:r>
    </w:p>
    <w:p w14:paraId="7179C20C" w14:textId="77777777" w:rsidR="00390986" w:rsidRDefault="00390986" w:rsidP="00390986">
      <w:pPr>
        <w:pStyle w:val="CMDOutput"/>
      </w:pPr>
      <w:r>
        <w:t>}</w:t>
      </w:r>
    </w:p>
    <w:p w14:paraId="671638B3" w14:textId="77777777" w:rsidR="00390986" w:rsidRDefault="00390986" w:rsidP="00390986">
      <w:pPr>
        <w:pStyle w:val="CMDOutput"/>
      </w:pPr>
      <w:r>
        <w:t>params = {</w:t>
      </w:r>
    </w:p>
    <w:p w14:paraId="5A8A0C0F" w14:textId="6AB68E09" w:rsidR="00390986" w:rsidRDefault="00390986" w:rsidP="00390986">
      <w:pPr>
        <w:pStyle w:val="CMDOutput"/>
      </w:pPr>
      <w:r>
        <w:t xml:space="preserve">    'email': </w:t>
      </w:r>
      <w:r w:rsidRPr="004E6255">
        <w:t>'</w:t>
      </w:r>
      <w:r w:rsidR="001A02A8" w:rsidRPr="001A02A8">
        <w:rPr>
          <w:highlight w:val="yellow"/>
        </w:rPr>
        <w:t>user</w:t>
      </w:r>
      <w:r w:rsidRPr="001A02A8">
        <w:rPr>
          <w:highlight w:val="yellow"/>
        </w:rPr>
        <w:t>@</w:t>
      </w:r>
      <w:r w:rsidR="001A02A8" w:rsidRPr="001A02A8">
        <w:rPr>
          <w:highlight w:val="yellow"/>
        </w:rPr>
        <w:t>example</w:t>
      </w:r>
      <w:r w:rsidRPr="001A02A8">
        <w:rPr>
          <w:highlight w:val="yellow"/>
        </w:rPr>
        <w:t>.com</w:t>
      </w:r>
      <w:r w:rsidRPr="004E6255">
        <w:t>'</w:t>
      </w:r>
    </w:p>
    <w:p w14:paraId="7CFD7DE7" w14:textId="77777777" w:rsidR="00390986" w:rsidRDefault="00390986" w:rsidP="00390986">
      <w:pPr>
        <w:pStyle w:val="CMDOutput"/>
      </w:pPr>
      <w:r>
        <w:t>}</w:t>
      </w:r>
    </w:p>
    <w:p w14:paraId="23D3FAAF" w14:textId="77777777" w:rsidR="00390986" w:rsidRDefault="00390986" w:rsidP="00390986">
      <w:pPr>
        <w:pStyle w:val="CMDOutput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params=params)</w:t>
      </w:r>
    </w:p>
    <w:p w14:paraId="57F55432" w14:textId="1644D77B" w:rsidR="00390986" w:rsidRDefault="00390986" w:rsidP="00390986">
      <w:pPr>
        <w:pStyle w:val="CMDOutput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res.json</w:t>
      </w:r>
      <w:proofErr w:type="spellEnd"/>
      <w:r>
        <w:t>(), indent=4))</w:t>
      </w:r>
    </w:p>
    <w:p w14:paraId="69CF9E6C" w14:textId="5D2DD154" w:rsidR="00265BFF" w:rsidRDefault="00466835" w:rsidP="00265BFF">
      <w:pPr>
        <w:pStyle w:val="SubStepAlpha"/>
      </w:pPr>
      <w:r>
        <w:t xml:space="preserve">Save </w:t>
      </w:r>
      <w:r w:rsidR="00690EAA">
        <w:t xml:space="preserve">and run the </w:t>
      </w:r>
      <w:r w:rsidR="00627304">
        <w:t>script</w:t>
      </w:r>
      <w:r>
        <w:t xml:space="preserve">. You should get the same output </w:t>
      </w:r>
      <w:proofErr w:type="gramStart"/>
      <w:r w:rsidR="00211860">
        <w:t>similar to</w:t>
      </w:r>
      <w:proofErr w:type="gramEnd"/>
      <w:r w:rsidR="00211860">
        <w:t xml:space="preserve"> the following</w:t>
      </w:r>
      <w:r>
        <w:t>.</w:t>
      </w:r>
      <w:r w:rsidR="003972EE" w:rsidRPr="003972EE">
        <w:t xml:space="preserve"> If you get a message like, </w:t>
      </w:r>
      <w:r w:rsidR="003972EE" w:rsidRPr="003972EE">
        <w:rPr>
          <w:b/>
          <w:bCs/>
        </w:rPr>
        <w:t>{'message': 'Invalid email address.'...</w:t>
      </w:r>
      <w:r w:rsidR="003972EE" w:rsidRPr="003972EE">
        <w:t xml:space="preserve">, it means that you did not replace the empty email parameter with </w:t>
      </w:r>
      <w:r w:rsidR="003972EE">
        <w:t>a legitimate</w:t>
      </w:r>
      <w:r w:rsidR="003972EE" w:rsidRPr="003972EE">
        <w:t xml:space="preserve"> email address </w:t>
      </w:r>
      <w:r w:rsidR="003972EE">
        <w:t>for a registered</w:t>
      </w:r>
      <w:r w:rsidR="003972EE" w:rsidRPr="003972EE">
        <w:t xml:space="preserve"> </w:t>
      </w:r>
      <w:proofErr w:type="spellStart"/>
      <w:r w:rsidR="003972EE" w:rsidRPr="003972EE">
        <w:t>Webex</w:t>
      </w:r>
      <w:proofErr w:type="spellEnd"/>
      <w:r w:rsidR="003972EE" w:rsidRPr="003972EE">
        <w:t xml:space="preserve"> Teams</w:t>
      </w:r>
      <w:r w:rsidR="003972EE">
        <w:t xml:space="preserve"> user</w:t>
      </w:r>
      <w:r w:rsidR="003972EE" w:rsidRPr="003972EE">
        <w:t>.</w:t>
      </w:r>
      <w:r w:rsidR="00A92F09">
        <w:t xml:space="preserve"> The value for the </w:t>
      </w:r>
      <w:r w:rsidR="00A92F09" w:rsidRPr="00A92F09">
        <w:rPr>
          <w:b/>
          <w:bCs/>
        </w:rPr>
        <w:t>id</w:t>
      </w:r>
      <w:r w:rsidR="00A92F09">
        <w:t xml:space="preserve"> key will be used in the next API call.</w:t>
      </w:r>
    </w:p>
    <w:p w14:paraId="200D6B17" w14:textId="77777777" w:rsidR="00265BFF" w:rsidRDefault="00265BFF" w:rsidP="00265BFF">
      <w:pPr>
        <w:pStyle w:val="BodyTextL50"/>
      </w:pPr>
      <w:r w:rsidRPr="007222D8">
        <w:rPr>
          <w:b/>
          <w:bCs/>
        </w:rPr>
        <w:t>Note</w:t>
      </w:r>
      <w:r>
        <w:t>: The values for some of the keys have been truncated in the output below.</w:t>
      </w:r>
    </w:p>
    <w:p w14:paraId="7FCD5194" w14:textId="77777777" w:rsidR="00DB021A" w:rsidRDefault="00DB021A" w:rsidP="00DB021A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</w:t>
      </w:r>
      <w:r w:rsidRPr="00DB021A">
        <w:rPr>
          <w:b/>
          <w:bCs/>
        </w:rPr>
        <w:t>python3 list-people.py</w:t>
      </w:r>
      <w:r>
        <w:t xml:space="preserve"> </w:t>
      </w:r>
    </w:p>
    <w:p w14:paraId="02BF92BB" w14:textId="77777777" w:rsidR="00DB021A" w:rsidRDefault="00DB021A" w:rsidP="00DB021A">
      <w:pPr>
        <w:pStyle w:val="CMDOutput"/>
      </w:pPr>
      <w:r>
        <w:t>{</w:t>
      </w:r>
    </w:p>
    <w:p w14:paraId="0A6CBC12" w14:textId="77777777" w:rsidR="00DB021A" w:rsidRDefault="00DB021A" w:rsidP="00DB021A">
      <w:pPr>
        <w:pStyle w:val="CMDOutput"/>
      </w:pPr>
      <w:r>
        <w:t xml:space="preserve">    "</w:t>
      </w:r>
      <w:proofErr w:type="spellStart"/>
      <w:r>
        <w:t>notFoundIds</w:t>
      </w:r>
      <w:proofErr w:type="spellEnd"/>
      <w:r>
        <w:t>": null,</w:t>
      </w:r>
    </w:p>
    <w:p w14:paraId="0877B17F" w14:textId="77777777" w:rsidR="00DB021A" w:rsidRDefault="00DB021A" w:rsidP="00DB021A">
      <w:pPr>
        <w:pStyle w:val="CMDOutput"/>
      </w:pPr>
      <w:r>
        <w:t xml:space="preserve">    "items": [</w:t>
      </w:r>
    </w:p>
    <w:p w14:paraId="72E10D05" w14:textId="77777777" w:rsidR="00DB021A" w:rsidRDefault="00DB021A" w:rsidP="00DB021A">
      <w:pPr>
        <w:pStyle w:val="CMDOutput"/>
      </w:pPr>
      <w:r>
        <w:t xml:space="preserve">        {</w:t>
      </w:r>
    </w:p>
    <w:p w14:paraId="3EBD7D18" w14:textId="092D49DE" w:rsidR="00DB021A" w:rsidRDefault="00DB021A" w:rsidP="00DB021A">
      <w:pPr>
        <w:pStyle w:val="CMDOutput"/>
      </w:pPr>
      <w:r>
        <w:t xml:space="preserve">            "id": "</w:t>
      </w:r>
      <w:r w:rsidRPr="00AD34F8">
        <w:rPr>
          <w:highlight w:val="yellow"/>
        </w:rPr>
        <w:t>Y2l</w:t>
      </w:r>
      <w:r w:rsidR="00431E8B" w:rsidRPr="00AD34F8">
        <w:rPr>
          <w:highlight w:val="yellow"/>
        </w:rPr>
        <w:t>...</w:t>
      </w:r>
      <w:r w:rsidRPr="00AD34F8">
        <w:rPr>
          <w:highlight w:val="yellow"/>
        </w:rPr>
        <w:t>2I</w:t>
      </w:r>
      <w:r>
        <w:t>",</w:t>
      </w:r>
      <w:r w:rsidR="00AD34F8">
        <w:t xml:space="preserve"> #</w:t>
      </w:r>
      <w:r w:rsidR="006A4FBB">
        <w:t xml:space="preserve"> </w:t>
      </w:r>
      <w:r w:rsidR="00AD34F8">
        <w:t>You will use this value in the next step</w:t>
      </w:r>
    </w:p>
    <w:p w14:paraId="0674D378" w14:textId="77777777" w:rsidR="00DB021A" w:rsidRDefault="00DB021A" w:rsidP="00DB021A">
      <w:pPr>
        <w:pStyle w:val="CMDOutput"/>
      </w:pPr>
      <w:r>
        <w:t xml:space="preserve">            "emails": [</w:t>
      </w:r>
    </w:p>
    <w:p w14:paraId="4AE15C97" w14:textId="5F5BEDBB" w:rsidR="00DB021A" w:rsidRDefault="00DB021A" w:rsidP="00DB021A">
      <w:pPr>
        <w:pStyle w:val="CMDOutput"/>
      </w:pPr>
      <w:r>
        <w:t xml:space="preserve">                </w:t>
      </w:r>
      <w:r w:rsidRPr="009460D1">
        <w:t>"</w:t>
      </w:r>
      <w:r w:rsidR="009460D1" w:rsidRPr="009460D1">
        <w:t>user@example.com</w:t>
      </w:r>
      <w:r w:rsidRPr="009460D1">
        <w:t>"</w:t>
      </w:r>
    </w:p>
    <w:p w14:paraId="42A9D6F6" w14:textId="77777777" w:rsidR="00DB021A" w:rsidRDefault="00DB021A" w:rsidP="00DB021A">
      <w:pPr>
        <w:pStyle w:val="CMDOutput"/>
      </w:pPr>
      <w:r>
        <w:t xml:space="preserve">            ],</w:t>
      </w:r>
    </w:p>
    <w:p w14:paraId="08A8677F" w14:textId="77777777" w:rsidR="00DB021A" w:rsidRDefault="00DB021A" w:rsidP="00DB021A">
      <w:pPr>
        <w:pStyle w:val="CMDOutput"/>
      </w:pPr>
      <w:r>
        <w:t xml:space="preserve">            "</w:t>
      </w:r>
      <w:proofErr w:type="spellStart"/>
      <w:r>
        <w:t>phoneNumbers</w:t>
      </w:r>
      <w:proofErr w:type="spellEnd"/>
      <w:r>
        <w:t>": [</w:t>
      </w:r>
    </w:p>
    <w:p w14:paraId="3F973B98" w14:textId="77777777" w:rsidR="00DB021A" w:rsidRDefault="00DB021A" w:rsidP="00DB021A">
      <w:pPr>
        <w:pStyle w:val="CMDOutput"/>
      </w:pPr>
      <w:r>
        <w:t xml:space="preserve">                {</w:t>
      </w:r>
    </w:p>
    <w:p w14:paraId="27D6027F" w14:textId="77777777" w:rsidR="00DB021A" w:rsidRDefault="00DB021A" w:rsidP="00DB021A">
      <w:pPr>
        <w:pStyle w:val="CMDOutput"/>
      </w:pPr>
      <w:r>
        <w:t xml:space="preserve">                    "type": "mobile",</w:t>
      </w:r>
    </w:p>
    <w:p w14:paraId="582A9887" w14:textId="36C92E89" w:rsidR="00DB021A" w:rsidRDefault="00DB021A" w:rsidP="00DB021A">
      <w:pPr>
        <w:pStyle w:val="CMDOutput"/>
      </w:pPr>
      <w:r>
        <w:t xml:space="preserve">                    "value": "+1234567690"</w:t>
      </w:r>
    </w:p>
    <w:p w14:paraId="752A5D70" w14:textId="77777777" w:rsidR="00DB021A" w:rsidRDefault="00DB021A" w:rsidP="00DB021A">
      <w:pPr>
        <w:pStyle w:val="CMDOutput"/>
      </w:pPr>
      <w:r>
        <w:t xml:space="preserve">                }</w:t>
      </w:r>
    </w:p>
    <w:p w14:paraId="754F8F31" w14:textId="77777777" w:rsidR="00DB021A" w:rsidRDefault="00DB021A" w:rsidP="00DB021A">
      <w:pPr>
        <w:pStyle w:val="CMDOutput"/>
      </w:pPr>
      <w:r>
        <w:t xml:space="preserve">            ],</w:t>
      </w:r>
    </w:p>
    <w:p w14:paraId="08352E3C" w14:textId="544A731E" w:rsidR="00DB021A" w:rsidRDefault="00DB021A" w:rsidP="00DB021A">
      <w:pPr>
        <w:pStyle w:val="CMDOutput"/>
      </w:pPr>
      <w:r>
        <w:t xml:space="preserve">            "</w:t>
      </w:r>
      <w:proofErr w:type="spellStart"/>
      <w:r>
        <w:t>displayName</w:t>
      </w:r>
      <w:proofErr w:type="spellEnd"/>
      <w:r>
        <w:t>": "</w:t>
      </w:r>
      <w:proofErr w:type="spellStart"/>
      <w:r w:rsidR="00142B81">
        <w:t>displayName</w:t>
      </w:r>
      <w:proofErr w:type="spellEnd"/>
      <w:r>
        <w:t>",</w:t>
      </w:r>
    </w:p>
    <w:p w14:paraId="7B3B68C5" w14:textId="2133DD1C" w:rsidR="00DB021A" w:rsidRDefault="00DB021A" w:rsidP="00DB021A">
      <w:pPr>
        <w:pStyle w:val="CMDOutput"/>
      </w:pPr>
      <w:r>
        <w:t xml:space="preserve">            "</w:t>
      </w:r>
      <w:proofErr w:type="spellStart"/>
      <w:r>
        <w:t>nickName</w:t>
      </w:r>
      <w:proofErr w:type="spellEnd"/>
      <w:r>
        <w:t>": "</w:t>
      </w:r>
      <w:proofErr w:type="spellStart"/>
      <w:r w:rsidR="00431E8B">
        <w:t>nickName</w:t>
      </w:r>
      <w:proofErr w:type="spellEnd"/>
      <w:r>
        <w:t>",</w:t>
      </w:r>
    </w:p>
    <w:p w14:paraId="312F3784" w14:textId="1099AFCB" w:rsidR="00DB021A" w:rsidRDefault="00DB021A" w:rsidP="00DB021A">
      <w:pPr>
        <w:pStyle w:val="CMDOutput"/>
      </w:pPr>
      <w:r>
        <w:t xml:space="preserve">            "</w:t>
      </w:r>
      <w:proofErr w:type="spellStart"/>
      <w:r>
        <w:t>firstName</w:t>
      </w:r>
      <w:proofErr w:type="spellEnd"/>
      <w:r>
        <w:t>": "</w:t>
      </w:r>
      <w:proofErr w:type="spellStart"/>
      <w:r w:rsidR="00431E8B">
        <w:t>firstName</w:t>
      </w:r>
      <w:proofErr w:type="spellEnd"/>
      <w:r>
        <w:t>",</w:t>
      </w:r>
    </w:p>
    <w:p w14:paraId="7B7196CB" w14:textId="7B99398D" w:rsidR="00DB021A" w:rsidRDefault="00DB021A" w:rsidP="00DB021A">
      <w:pPr>
        <w:pStyle w:val="CMDOutput"/>
      </w:pPr>
      <w:r>
        <w:t xml:space="preserve">            "</w:t>
      </w:r>
      <w:proofErr w:type="spellStart"/>
      <w:r>
        <w:t>lastName</w:t>
      </w:r>
      <w:proofErr w:type="spellEnd"/>
      <w:r>
        <w:t>": "</w:t>
      </w:r>
      <w:proofErr w:type="spellStart"/>
      <w:r w:rsidR="00431E8B">
        <w:t>lastName</w:t>
      </w:r>
      <w:proofErr w:type="spellEnd"/>
      <w:r>
        <w:t>",</w:t>
      </w:r>
    </w:p>
    <w:p w14:paraId="4FB2F3C3" w14:textId="0864B609" w:rsidR="00DB021A" w:rsidRDefault="00DB021A" w:rsidP="00DB021A">
      <w:pPr>
        <w:pStyle w:val="CMDOutput"/>
      </w:pPr>
      <w:r>
        <w:t xml:space="preserve">            "avatar": "https://9643-417f-9974</w:t>
      </w:r>
      <w:r w:rsidR="00431E8B">
        <w:t>...</w:t>
      </w:r>
      <w:r>
        <w:t>6baa4~1600",</w:t>
      </w:r>
    </w:p>
    <w:p w14:paraId="1F3E7029" w14:textId="70A9D0AF" w:rsidR="00DB021A" w:rsidRDefault="00DB021A" w:rsidP="00DB021A">
      <w:pPr>
        <w:pStyle w:val="CMDOutput"/>
      </w:pPr>
      <w:r>
        <w:t xml:space="preserve">            "</w:t>
      </w:r>
      <w:proofErr w:type="spellStart"/>
      <w:r>
        <w:t>orgId</w:t>
      </w:r>
      <w:proofErr w:type="spellEnd"/>
      <w:r>
        <w:t>": "Y2lzY</w:t>
      </w:r>
      <w:r w:rsidR="009460D1">
        <w:t>...</w:t>
      </w:r>
      <w:proofErr w:type="spellStart"/>
      <w:r>
        <w:t>UxMGY</w:t>
      </w:r>
      <w:proofErr w:type="spellEnd"/>
      <w:r>
        <w:t>",</w:t>
      </w:r>
    </w:p>
    <w:p w14:paraId="39619316" w14:textId="77777777" w:rsidR="00DB021A" w:rsidRDefault="00DB021A" w:rsidP="00DB021A">
      <w:pPr>
        <w:pStyle w:val="CMDOutput"/>
      </w:pPr>
      <w:r>
        <w:t xml:space="preserve">            "created": "2012-06-15T20:39:19.726Z",</w:t>
      </w:r>
    </w:p>
    <w:p w14:paraId="6F5483B0" w14:textId="77777777" w:rsidR="00DB021A" w:rsidRDefault="00DB021A" w:rsidP="00DB021A">
      <w:pPr>
        <w:pStyle w:val="CMDOutput"/>
      </w:pPr>
      <w:r>
        <w:t xml:space="preserve">            "</w:t>
      </w:r>
      <w:proofErr w:type="spellStart"/>
      <w:r>
        <w:t>lastActivity</w:t>
      </w:r>
      <w:proofErr w:type="spellEnd"/>
      <w:r>
        <w:t>": "2020-06-04T13:57:01.688Z",</w:t>
      </w:r>
    </w:p>
    <w:p w14:paraId="184CE8D5" w14:textId="77777777" w:rsidR="00DB021A" w:rsidRDefault="00DB021A" w:rsidP="00DB021A">
      <w:pPr>
        <w:pStyle w:val="CMDOutput"/>
      </w:pPr>
      <w:r>
        <w:t xml:space="preserve">            "status": "active",</w:t>
      </w:r>
    </w:p>
    <w:p w14:paraId="598CEA73" w14:textId="77777777" w:rsidR="00DB021A" w:rsidRDefault="00DB021A" w:rsidP="00DB021A">
      <w:pPr>
        <w:pStyle w:val="CMDOutput"/>
      </w:pPr>
      <w:r>
        <w:t xml:space="preserve">            "type": "person"</w:t>
      </w:r>
    </w:p>
    <w:p w14:paraId="0E0B2B07" w14:textId="77777777" w:rsidR="00DB021A" w:rsidRDefault="00DB021A" w:rsidP="00DB021A">
      <w:pPr>
        <w:pStyle w:val="CMDOutput"/>
      </w:pPr>
      <w:r>
        <w:t xml:space="preserve">        }</w:t>
      </w:r>
    </w:p>
    <w:p w14:paraId="5D7E5893" w14:textId="77777777" w:rsidR="00DB021A" w:rsidRDefault="00DB021A" w:rsidP="00DB021A">
      <w:pPr>
        <w:pStyle w:val="CMDOutput"/>
      </w:pPr>
      <w:r>
        <w:t xml:space="preserve">    ]</w:t>
      </w:r>
    </w:p>
    <w:p w14:paraId="5318DF9C" w14:textId="77777777" w:rsidR="00DB021A" w:rsidRDefault="00DB021A" w:rsidP="00DB021A">
      <w:pPr>
        <w:pStyle w:val="CMDOutput"/>
      </w:pPr>
      <w:r>
        <w:t>}</w:t>
      </w:r>
    </w:p>
    <w:p w14:paraId="5E698BFB" w14:textId="7FCBF287" w:rsidR="00354610" w:rsidRDefault="00DB021A" w:rsidP="00113473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3FA90664" w14:textId="7B46BAFF" w:rsidR="00354610" w:rsidRDefault="00F439FF" w:rsidP="00F439FF">
      <w:pPr>
        <w:pStyle w:val="Heading3"/>
      </w:pPr>
      <w:r>
        <w:lastRenderedPageBreak/>
        <w:t>List additional</w:t>
      </w:r>
      <w:r w:rsidR="00113473">
        <w:t xml:space="preserve"> administrative</w:t>
      </w:r>
      <w:r>
        <w:t xml:space="preserve"> details for a person.</w:t>
      </w:r>
    </w:p>
    <w:p w14:paraId="77C6D06B" w14:textId="437FEDFF" w:rsidR="00F439FF" w:rsidRDefault="00B149D7" w:rsidP="00F439FF">
      <w:pPr>
        <w:pStyle w:val="SubStepAlpha"/>
      </w:pPr>
      <w:r>
        <w:t xml:space="preserve">If you are </w:t>
      </w:r>
      <w:r w:rsidR="006D36AF">
        <w:t>a</w:t>
      </w:r>
      <w:r>
        <w:t xml:space="preserve"> </w:t>
      </w:r>
      <w:proofErr w:type="spellStart"/>
      <w:r>
        <w:t>Webex</w:t>
      </w:r>
      <w:proofErr w:type="spellEnd"/>
      <w:r>
        <w:t xml:space="preserve"> Teams administrator, y</w:t>
      </w:r>
      <w:r w:rsidR="00F439FF">
        <w:t>ou can get additional details for a person</w:t>
      </w:r>
      <w:r w:rsidR="006A4FBB">
        <w:t xml:space="preserve"> by using</w:t>
      </w:r>
      <w:r w:rsidR="00F439FF">
        <w:t xml:space="preserve"> the value of the person </w:t>
      </w:r>
      <w:r w:rsidR="00F439FF" w:rsidRPr="00F439FF">
        <w:rPr>
          <w:b/>
          <w:bCs/>
        </w:rPr>
        <w:t>id</w:t>
      </w:r>
      <w:r w:rsidR="00F439FF">
        <w:t xml:space="preserve"> key in your API call. </w:t>
      </w:r>
      <w:r w:rsidR="006A0028">
        <w:t xml:space="preserve">Add the following code to your </w:t>
      </w:r>
      <w:r w:rsidR="006A0028" w:rsidRPr="00AD34F8">
        <w:rPr>
          <w:b/>
          <w:bCs/>
        </w:rPr>
        <w:t>list-people.py</w:t>
      </w:r>
      <w:r w:rsidR="006A0028">
        <w:t xml:space="preserve"> script</w:t>
      </w:r>
      <w:r w:rsidR="00AD34F8">
        <w:t xml:space="preserve">. Replace </w:t>
      </w:r>
      <w:proofErr w:type="spellStart"/>
      <w:r w:rsidR="00AD34F8" w:rsidRPr="00B149D7">
        <w:rPr>
          <w:b/>
          <w:bCs/>
        </w:rPr>
        <w:t>previous_id_here</w:t>
      </w:r>
      <w:proofErr w:type="spellEnd"/>
      <w:r w:rsidR="00AD34F8">
        <w:t xml:space="preserve"> </w:t>
      </w:r>
      <w:r w:rsidR="006A4FBB">
        <w:t xml:space="preserve">with value for </w:t>
      </w:r>
      <w:r w:rsidR="006A4FBB" w:rsidRPr="006A4FBB">
        <w:rPr>
          <w:b/>
          <w:bCs/>
        </w:rPr>
        <w:t>id</w:t>
      </w:r>
      <w:r w:rsidR="006A4FBB">
        <w:t xml:space="preserve"> from the previous API call.</w:t>
      </w:r>
    </w:p>
    <w:p w14:paraId="4ADA54F7" w14:textId="037B7507" w:rsidR="006A0028" w:rsidRDefault="006A0028" w:rsidP="006A0028">
      <w:pPr>
        <w:pStyle w:val="CMDOutput"/>
      </w:pPr>
      <w:proofErr w:type="spellStart"/>
      <w:r>
        <w:t>person_id</w:t>
      </w:r>
      <w:proofErr w:type="spellEnd"/>
      <w:r>
        <w:t xml:space="preserve"> = '</w:t>
      </w:r>
      <w:proofErr w:type="spellStart"/>
      <w:r w:rsidR="005D434F" w:rsidRPr="006A4FBB">
        <w:rPr>
          <w:highlight w:val="yellow"/>
        </w:rPr>
        <w:t>previous</w:t>
      </w:r>
      <w:r w:rsidR="00AD34F8" w:rsidRPr="006A4FBB">
        <w:rPr>
          <w:highlight w:val="yellow"/>
        </w:rPr>
        <w:t>_</w:t>
      </w:r>
      <w:r w:rsidR="005D434F" w:rsidRPr="006A4FBB">
        <w:rPr>
          <w:highlight w:val="yellow"/>
        </w:rPr>
        <w:t>id</w:t>
      </w:r>
      <w:r w:rsidR="00AD34F8" w:rsidRPr="006A4FBB">
        <w:rPr>
          <w:highlight w:val="yellow"/>
        </w:rPr>
        <w:t>_</w:t>
      </w:r>
      <w:r w:rsidR="005D434F" w:rsidRPr="006A4FBB">
        <w:rPr>
          <w:highlight w:val="yellow"/>
        </w:rPr>
        <w:t>here</w:t>
      </w:r>
      <w:proofErr w:type="spellEnd"/>
      <w:r>
        <w:t>'</w:t>
      </w:r>
    </w:p>
    <w:p w14:paraId="34FA75A7" w14:textId="12EB5EDD" w:rsidR="006A0028" w:rsidRDefault="006A0028" w:rsidP="006A0028">
      <w:pPr>
        <w:pStyle w:val="CMDOutput"/>
      </w:pPr>
      <w:proofErr w:type="spellStart"/>
      <w:r>
        <w:t>url</w:t>
      </w:r>
      <w:proofErr w:type="spellEnd"/>
      <w:r>
        <w:t xml:space="preserve"> = 'https://</w:t>
      </w:r>
      <w:r w:rsidR="005D434F">
        <w:t>webexapis</w:t>
      </w:r>
      <w:r>
        <w:t>.com/v1/people/{}</w:t>
      </w:r>
      <w:proofErr w:type="gramStart"/>
      <w:r>
        <w:t>'.format</w:t>
      </w:r>
      <w:proofErr w:type="gramEnd"/>
      <w:r>
        <w:t>(</w:t>
      </w:r>
      <w:proofErr w:type="spellStart"/>
      <w:r>
        <w:t>person_id</w:t>
      </w:r>
      <w:proofErr w:type="spellEnd"/>
      <w:r>
        <w:t>)</w:t>
      </w:r>
    </w:p>
    <w:p w14:paraId="0780640F" w14:textId="77777777" w:rsidR="006A0028" w:rsidRDefault="006A0028" w:rsidP="006A0028">
      <w:pPr>
        <w:pStyle w:val="CMDOutput"/>
      </w:pPr>
      <w:r>
        <w:t>headers = {</w:t>
      </w:r>
    </w:p>
    <w:p w14:paraId="638B4580" w14:textId="77777777" w:rsidR="006A0028" w:rsidRDefault="006A0028" w:rsidP="006A0028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70F62639" w14:textId="77777777" w:rsidR="006A0028" w:rsidRDefault="006A0028" w:rsidP="006A0028">
      <w:pPr>
        <w:pStyle w:val="CMDOutput"/>
      </w:pPr>
      <w:r>
        <w:t xml:space="preserve">    'Content-Type': 'application/json'</w:t>
      </w:r>
    </w:p>
    <w:p w14:paraId="2E255A09" w14:textId="77777777" w:rsidR="006A0028" w:rsidRDefault="006A0028" w:rsidP="006A0028">
      <w:pPr>
        <w:pStyle w:val="CMDOutput"/>
      </w:pPr>
      <w:r>
        <w:t>}</w:t>
      </w:r>
    </w:p>
    <w:p w14:paraId="69FBD286" w14:textId="77777777" w:rsidR="006A0028" w:rsidRDefault="006A0028" w:rsidP="006A0028">
      <w:pPr>
        <w:pStyle w:val="CMDOutput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headers=headers)</w:t>
      </w:r>
    </w:p>
    <w:p w14:paraId="157D5BDD" w14:textId="7CC854EA" w:rsidR="006A0028" w:rsidRDefault="006A0028" w:rsidP="006A0028">
      <w:pPr>
        <w:pStyle w:val="CMDOutput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res.json</w:t>
      </w:r>
      <w:proofErr w:type="spellEnd"/>
      <w:r>
        <w:t>(), indent=4))</w:t>
      </w:r>
    </w:p>
    <w:p w14:paraId="4514513D" w14:textId="58044236" w:rsidR="00F439FF" w:rsidRDefault="000E5D43" w:rsidP="00F439FF">
      <w:pPr>
        <w:pStyle w:val="SubStepAlpha"/>
      </w:pPr>
      <w:r>
        <w:t xml:space="preserve">Save the file and run it. </w:t>
      </w:r>
      <w:r w:rsidR="00B149D7">
        <w:t>As a non-administrator, you will get information that is very similar to the previous step</w:t>
      </w:r>
      <w:r>
        <w:t xml:space="preserve">. </w:t>
      </w:r>
    </w:p>
    <w:p w14:paraId="1D34A98D" w14:textId="77777777" w:rsidR="000E5D43" w:rsidRDefault="000E5D43" w:rsidP="000E5D43">
      <w:pPr>
        <w:pStyle w:val="CMDOutput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</w:t>
      </w:r>
      <w:r w:rsidRPr="0017413E">
        <w:rPr>
          <w:b/>
          <w:bCs/>
        </w:rPr>
        <w:t>python3 list-people.py</w:t>
      </w:r>
      <w:r>
        <w:t xml:space="preserve"> </w:t>
      </w:r>
    </w:p>
    <w:p w14:paraId="2B34F893" w14:textId="77777777" w:rsidR="0017413E" w:rsidRDefault="0017413E" w:rsidP="0017413E">
      <w:pPr>
        <w:pStyle w:val="CMDOutput"/>
      </w:pPr>
      <w:r>
        <w:t>{</w:t>
      </w:r>
    </w:p>
    <w:p w14:paraId="6C98E908" w14:textId="7518B2A3" w:rsidR="0017413E" w:rsidRDefault="0017413E" w:rsidP="0017413E">
      <w:pPr>
        <w:pStyle w:val="CMDOutput"/>
      </w:pPr>
      <w:r>
        <w:t xml:space="preserve">    &lt;first API call output omitted&gt;</w:t>
      </w:r>
    </w:p>
    <w:p w14:paraId="4130D8DC" w14:textId="77777777" w:rsidR="0017413E" w:rsidRDefault="0017413E" w:rsidP="0017413E">
      <w:pPr>
        <w:pStyle w:val="CMDOutput"/>
      </w:pPr>
      <w:r>
        <w:t>}</w:t>
      </w:r>
    </w:p>
    <w:p w14:paraId="19E52A77" w14:textId="77777777" w:rsidR="000E5D43" w:rsidRDefault="000E5D43" w:rsidP="000E5D43">
      <w:pPr>
        <w:pStyle w:val="CMDOutput"/>
      </w:pPr>
      <w:r>
        <w:t>{</w:t>
      </w:r>
    </w:p>
    <w:p w14:paraId="079AC9BC" w14:textId="6FF00B5B" w:rsidR="000E5D43" w:rsidRDefault="000E5D43" w:rsidP="000E5D43">
      <w:pPr>
        <w:pStyle w:val="CMDOutput"/>
      </w:pPr>
      <w:r>
        <w:t xml:space="preserve">    "id": "Y2l</w:t>
      </w:r>
      <w:r w:rsidR="0017413E">
        <w:t>...</w:t>
      </w:r>
      <w:r>
        <w:t>2I",</w:t>
      </w:r>
    </w:p>
    <w:p w14:paraId="5839F51B" w14:textId="77777777" w:rsidR="000E5D43" w:rsidRDefault="000E5D43" w:rsidP="000E5D43">
      <w:pPr>
        <w:pStyle w:val="CMDOutput"/>
      </w:pPr>
      <w:r>
        <w:t xml:space="preserve">    "emails": [</w:t>
      </w:r>
    </w:p>
    <w:p w14:paraId="427CF569" w14:textId="79156DF6" w:rsidR="000E5D43" w:rsidRDefault="000E5D43" w:rsidP="000E5D43">
      <w:pPr>
        <w:pStyle w:val="CMDOutput"/>
      </w:pPr>
      <w:r>
        <w:t xml:space="preserve">        "</w:t>
      </w:r>
      <w:r w:rsidR="0017413E">
        <w:t>user@example</w:t>
      </w:r>
      <w:r>
        <w:t>.com"</w:t>
      </w:r>
    </w:p>
    <w:p w14:paraId="4EDF8680" w14:textId="77777777" w:rsidR="000E5D43" w:rsidRDefault="000E5D43" w:rsidP="000E5D43">
      <w:pPr>
        <w:pStyle w:val="CMDOutput"/>
      </w:pPr>
      <w:r>
        <w:t xml:space="preserve">    ],</w:t>
      </w:r>
    </w:p>
    <w:p w14:paraId="7037AFAB" w14:textId="77777777" w:rsidR="000E5D43" w:rsidRDefault="000E5D43" w:rsidP="000E5D43">
      <w:pPr>
        <w:pStyle w:val="CMDOutput"/>
      </w:pPr>
      <w:r>
        <w:t xml:space="preserve">    "</w:t>
      </w:r>
      <w:proofErr w:type="spellStart"/>
      <w:r>
        <w:t>phoneNumbers</w:t>
      </w:r>
      <w:proofErr w:type="spellEnd"/>
      <w:r>
        <w:t>": [</w:t>
      </w:r>
    </w:p>
    <w:p w14:paraId="235B24CA" w14:textId="77777777" w:rsidR="000E5D43" w:rsidRDefault="000E5D43" w:rsidP="000E5D43">
      <w:pPr>
        <w:pStyle w:val="CMDOutput"/>
      </w:pPr>
      <w:r>
        <w:t xml:space="preserve">        {</w:t>
      </w:r>
    </w:p>
    <w:p w14:paraId="7A9F21FC" w14:textId="77777777" w:rsidR="000E5D43" w:rsidRDefault="000E5D43" w:rsidP="000E5D43">
      <w:pPr>
        <w:pStyle w:val="CMDOutput"/>
      </w:pPr>
      <w:r>
        <w:t xml:space="preserve">            "type": "mobile",</w:t>
      </w:r>
    </w:p>
    <w:p w14:paraId="45E7C120" w14:textId="54E7230F" w:rsidR="000E5D43" w:rsidRDefault="000E5D43" w:rsidP="000E5D43">
      <w:pPr>
        <w:pStyle w:val="CMDOutput"/>
      </w:pPr>
      <w:r>
        <w:t xml:space="preserve">            "value": "+</w:t>
      </w:r>
      <w:r w:rsidR="00142B81">
        <w:t>1234567890</w:t>
      </w:r>
      <w:r>
        <w:t>"</w:t>
      </w:r>
    </w:p>
    <w:p w14:paraId="66E8B6C6" w14:textId="77777777" w:rsidR="000E5D43" w:rsidRDefault="000E5D43" w:rsidP="000E5D43">
      <w:pPr>
        <w:pStyle w:val="CMDOutput"/>
      </w:pPr>
      <w:r>
        <w:t xml:space="preserve">        }</w:t>
      </w:r>
    </w:p>
    <w:p w14:paraId="08B8B515" w14:textId="77777777" w:rsidR="000E5D43" w:rsidRDefault="000E5D43" w:rsidP="000E5D43">
      <w:pPr>
        <w:pStyle w:val="CMDOutput"/>
      </w:pPr>
      <w:r>
        <w:t xml:space="preserve">    ],</w:t>
      </w:r>
    </w:p>
    <w:p w14:paraId="3107905D" w14:textId="5DD62ECD" w:rsidR="000E5D43" w:rsidRDefault="000E5D43" w:rsidP="000E5D43">
      <w:pPr>
        <w:pStyle w:val="CMDOutput"/>
      </w:pPr>
      <w:r>
        <w:t xml:space="preserve">    "</w:t>
      </w:r>
      <w:proofErr w:type="spellStart"/>
      <w:r>
        <w:t>displayName</w:t>
      </w:r>
      <w:proofErr w:type="spellEnd"/>
      <w:r>
        <w:t>": "</w:t>
      </w:r>
      <w:proofErr w:type="spellStart"/>
      <w:r w:rsidR="00142B81">
        <w:t>displayName</w:t>
      </w:r>
      <w:proofErr w:type="spellEnd"/>
      <w:r>
        <w:t>",</w:t>
      </w:r>
    </w:p>
    <w:p w14:paraId="0A3A204C" w14:textId="6AB37E57" w:rsidR="000E5D43" w:rsidRDefault="000E5D43" w:rsidP="000E5D43">
      <w:pPr>
        <w:pStyle w:val="CMDOutput"/>
      </w:pPr>
      <w:r>
        <w:t xml:space="preserve">    "</w:t>
      </w:r>
      <w:proofErr w:type="spellStart"/>
      <w:r>
        <w:t>nickName</w:t>
      </w:r>
      <w:proofErr w:type="spellEnd"/>
      <w:r>
        <w:t xml:space="preserve">": </w:t>
      </w:r>
      <w:r w:rsidR="00142B81">
        <w:t>"</w:t>
      </w:r>
      <w:proofErr w:type="spellStart"/>
      <w:r w:rsidR="00142B81">
        <w:t>nickName</w:t>
      </w:r>
      <w:proofErr w:type="spellEnd"/>
      <w:r w:rsidR="00142B81">
        <w:t>"</w:t>
      </w:r>
      <w:r>
        <w:t>,</w:t>
      </w:r>
    </w:p>
    <w:p w14:paraId="72F5B549" w14:textId="66715F49" w:rsidR="000E5D43" w:rsidRDefault="000E5D43" w:rsidP="000E5D43">
      <w:pPr>
        <w:pStyle w:val="CMDOutput"/>
      </w:pPr>
      <w:r>
        <w:t xml:space="preserve">    "</w:t>
      </w:r>
      <w:proofErr w:type="spellStart"/>
      <w:r>
        <w:t>firstName</w:t>
      </w:r>
      <w:proofErr w:type="spellEnd"/>
      <w:r>
        <w:t xml:space="preserve">": </w:t>
      </w:r>
      <w:r w:rsidR="00142B81">
        <w:t>"</w:t>
      </w:r>
      <w:proofErr w:type="spellStart"/>
      <w:r w:rsidR="00142B81">
        <w:t>firstName</w:t>
      </w:r>
      <w:proofErr w:type="spellEnd"/>
      <w:r w:rsidR="00142B81">
        <w:t>"</w:t>
      </w:r>
      <w:r>
        <w:t>,</w:t>
      </w:r>
    </w:p>
    <w:p w14:paraId="57389BC4" w14:textId="5AB890D0" w:rsidR="000E5D43" w:rsidRDefault="000E5D43" w:rsidP="000E5D43">
      <w:pPr>
        <w:pStyle w:val="CMDOutput"/>
      </w:pPr>
      <w:r>
        <w:t xml:space="preserve">    "</w:t>
      </w:r>
      <w:proofErr w:type="spellStart"/>
      <w:r>
        <w:t>lastName</w:t>
      </w:r>
      <w:proofErr w:type="spellEnd"/>
      <w:r>
        <w:t xml:space="preserve">": </w:t>
      </w:r>
      <w:r w:rsidR="00142B81">
        <w:t>"</w:t>
      </w:r>
      <w:proofErr w:type="spellStart"/>
      <w:r w:rsidR="00142B81">
        <w:t>lastName</w:t>
      </w:r>
      <w:proofErr w:type="spellEnd"/>
      <w:r w:rsidR="00142B81">
        <w:t>"</w:t>
      </w:r>
      <w:r>
        <w:t>,</w:t>
      </w:r>
    </w:p>
    <w:p w14:paraId="31BC9DEC" w14:textId="31E4460A" w:rsidR="000E5D43" w:rsidRDefault="000E5D43" w:rsidP="000E5D43">
      <w:pPr>
        <w:pStyle w:val="CMDOutput"/>
      </w:pPr>
      <w:r>
        <w:t xml:space="preserve">    "avatar": "</w:t>
      </w:r>
      <w:r w:rsidR="00113473">
        <w:t>https://9643-417f-9974...6baa4~1600</w:t>
      </w:r>
      <w:r>
        <w:t>",</w:t>
      </w:r>
    </w:p>
    <w:p w14:paraId="2C0339E8" w14:textId="42CE4F7B" w:rsidR="000E5D43" w:rsidRDefault="000E5D43" w:rsidP="000E5D43">
      <w:pPr>
        <w:pStyle w:val="CMDOutput"/>
      </w:pPr>
      <w:r>
        <w:t xml:space="preserve">    "</w:t>
      </w:r>
      <w:proofErr w:type="spellStart"/>
      <w:r>
        <w:t>orgId</w:t>
      </w:r>
      <w:proofErr w:type="spellEnd"/>
      <w:r>
        <w:t>": "Y2l</w:t>
      </w:r>
      <w:r w:rsidR="00113473">
        <w:t>.</w:t>
      </w:r>
      <w:proofErr w:type="gramStart"/>
      <w:r w:rsidR="00113473">
        <w:t>..</w:t>
      </w:r>
      <w:r>
        <w:t>MGY</w:t>
      </w:r>
      <w:proofErr w:type="gramEnd"/>
      <w:r>
        <w:t>",</w:t>
      </w:r>
    </w:p>
    <w:p w14:paraId="12D14496" w14:textId="77777777" w:rsidR="000E5D43" w:rsidRDefault="000E5D43" w:rsidP="000E5D43">
      <w:pPr>
        <w:pStyle w:val="CMDOutput"/>
      </w:pPr>
      <w:r>
        <w:t xml:space="preserve">    "created": "2012-06-15T20:39:19.726Z",</w:t>
      </w:r>
    </w:p>
    <w:p w14:paraId="0140F707" w14:textId="77777777" w:rsidR="000E5D43" w:rsidRDefault="000E5D43" w:rsidP="000E5D43">
      <w:pPr>
        <w:pStyle w:val="CMDOutput"/>
      </w:pPr>
      <w:r>
        <w:t xml:space="preserve">    "</w:t>
      </w:r>
      <w:proofErr w:type="spellStart"/>
      <w:r>
        <w:t>lastActivity</w:t>
      </w:r>
      <w:proofErr w:type="spellEnd"/>
      <w:r>
        <w:t>": "2020-06-04T14:39:36.535Z",</w:t>
      </w:r>
    </w:p>
    <w:p w14:paraId="3451746D" w14:textId="77777777" w:rsidR="000E5D43" w:rsidRDefault="000E5D43" w:rsidP="000E5D43">
      <w:pPr>
        <w:pStyle w:val="CMDOutput"/>
      </w:pPr>
      <w:r>
        <w:t xml:space="preserve">    "status": "active",</w:t>
      </w:r>
    </w:p>
    <w:p w14:paraId="33EC4BDF" w14:textId="77777777" w:rsidR="000E5D43" w:rsidRDefault="000E5D43" w:rsidP="000E5D43">
      <w:pPr>
        <w:pStyle w:val="CMDOutput"/>
      </w:pPr>
      <w:r>
        <w:t xml:space="preserve">    "type": "person"</w:t>
      </w:r>
    </w:p>
    <w:p w14:paraId="0B2779ED" w14:textId="77777777" w:rsidR="000E5D43" w:rsidRDefault="000E5D43" w:rsidP="000E5D43">
      <w:pPr>
        <w:pStyle w:val="CMDOutput"/>
      </w:pPr>
      <w:r>
        <w:t>}</w:t>
      </w:r>
    </w:p>
    <w:p w14:paraId="2C608525" w14:textId="047D3502" w:rsidR="000E5D43" w:rsidRDefault="000E5D43" w:rsidP="000E5D43">
      <w:pPr>
        <w:pStyle w:val="CMDOutput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03E79ADA" w14:textId="58B0CB02" w:rsidR="000E5D43" w:rsidRDefault="006D36AF" w:rsidP="006D36AF">
      <w:pPr>
        <w:pStyle w:val="Heading2"/>
      </w:pPr>
      <w:r>
        <w:t xml:space="preserve">Manage Rooms in </w:t>
      </w:r>
      <w:proofErr w:type="spellStart"/>
      <w:r>
        <w:t>Webex</w:t>
      </w:r>
      <w:proofErr w:type="spellEnd"/>
      <w:r>
        <w:t xml:space="preserve"> Teams</w:t>
      </w:r>
    </w:p>
    <w:p w14:paraId="1168E75E" w14:textId="08B116D0" w:rsidR="006D36AF" w:rsidRDefault="006D36AF" w:rsidP="006D36AF">
      <w:pPr>
        <w:pStyle w:val="BodyTextL25"/>
      </w:pPr>
      <w:r w:rsidRPr="006D36AF">
        <w:t xml:space="preserve">Rooms, also called spaces in the user interface, let people send messages and files to collaborate virtually in collective meeting places. </w:t>
      </w:r>
      <w:r w:rsidR="006D4BB6">
        <w:t>In this Part, you will list rooms, create a room, and get a room’s details.</w:t>
      </w:r>
    </w:p>
    <w:p w14:paraId="0CC4CF1B" w14:textId="6DBA5FF7" w:rsidR="00397E00" w:rsidRPr="006D36AF" w:rsidRDefault="00397E00" w:rsidP="00397E00">
      <w:pPr>
        <w:pStyle w:val="Heading3"/>
      </w:pPr>
      <w:r>
        <w:t xml:space="preserve">Locate </w:t>
      </w:r>
      <w:r w:rsidR="00672DC2">
        <w:t>and investigate the API documentation for rooms.</w:t>
      </w:r>
    </w:p>
    <w:p w14:paraId="04E722F5" w14:textId="2F9A790C" w:rsidR="00672DC2" w:rsidRDefault="00672DC2" w:rsidP="00672DC2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>
        <w:t xml:space="preserve">, click </w:t>
      </w:r>
      <w:r w:rsidR="00943312" w:rsidRPr="00943312">
        <w:rPr>
          <w:b/>
          <w:bCs/>
        </w:rPr>
        <w:t>Rooms</w:t>
      </w:r>
      <w:r>
        <w:t>.</w:t>
      </w:r>
    </w:p>
    <w:p w14:paraId="6034B5C1" w14:textId="3704D5D0" w:rsidR="006D4BB6" w:rsidRDefault="00943312" w:rsidP="006D4BB6">
      <w:pPr>
        <w:pStyle w:val="SubStepAlpha"/>
      </w:pPr>
      <w:r>
        <w:lastRenderedPageBreak/>
        <w:t xml:space="preserve">Explore the various API calls you can make with the </w:t>
      </w:r>
      <w:r w:rsidR="000363A9" w:rsidRPr="00EC1DBA">
        <w:rPr>
          <w:b/>
          <w:bCs/>
        </w:rPr>
        <w:t>Rooms</w:t>
      </w:r>
      <w:r w:rsidR="000363A9">
        <w:t xml:space="preserve"> API.</w:t>
      </w:r>
    </w:p>
    <w:p w14:paraId="4F8B620E" w14:textId="3B2DD948" w:rsidR="000363A9" w:rsidRDefault="000363A9" w:rsidP="006D4BB6">
      <w:pPr>
        <w:pStyle w:val="SubStepAlpha"/>
      </w:pPr>
      <w:r>
        <w:t xml:space="preserve">Click the GET request for </w:t>
      </w:r>
      <w:r w:rsidRPr="00EC1DBA">
        <w:rPr>
          <w:b/>
          <w:bCs/>
        </w:rPr>
        <w:t>List Rooms</w:t>
      </w:r>
      <w:r w:rsidR="00EC1DBA">
        <w:t xml:space="preserve"> and explore the </w:t>
      </w:r>
      <w:r w:rsidR="00EC1DBA" w:rsidRPr="00EC1DBA">
        <w:rPr>
          <w:b/>
          <w:bCs/>
        </w:rPr>
        <w:t>Query Parameters</w:t>
      </w:r>
      <w:r w:rsidR="00EC1DBA">
        <w:t xml:space="preserve">. </w:t>
      </w:r>
    </w:p>
    <w:p w14:paraId="759526D1" w14:textId="1E6515F5" w:rsidR="00F439FF" w:rsidRDefault="00B166C7" w:rsidP="00B166C7">
      <w:pPr>
        <w:pStyle w:val="Heading3"/>
      </w:pPr>
      <w:r>
        <w:t>Use a Python script to list all the rooms for an authenticated user</w:t>
      </w:r>
      <w:r w:rsidR="00F439FF">
        <w:t>.</w:t>
      </w:r>
    </w:p>
    <w:p w14:paraId="270808EF" w14:textId="41C475B5" w:rsidR="00B166C7" w:rsidRDefault="00B166C7" w:rsidP="00B166C7">
      <w:pPr>
        <w:pStyle w:val="SubStepAlpha"/>
      </w:pPr>
      <w:r>
        <w:t>For this step, you will need to be a member of at l</w:t>
      </w:r>
      <w:r w:rsidR="00317C33">
        <w:t>ea</w:t>
      </w:r>
      <w:r>
        <w:t xml:space="preserve">st one room. </w:t>
      </w:r>
      <w:r w:rsidR="006A6A1E">
        <w:t xml:space="preserve">A conversation with one other person is considered a room in </w:t>
      </w:r>
      <w:proofErr w:type="spellStart"/>
      <w:r w:rsidR="006A6A1E">
        <w:t>Webex</w:t>
      </w:r>
      <w:proofErr w:type="spellEnd"/>
      <w:r w:rsidR="006A6A1E">
        <w:t xml:space="preserve"> Teams. </w:t>
      </w:r>
    </w:p>
    <w:p w14:paraId="1A971A8C" w14:textId="42D2CBA6" w:rsidR="00A21881" w:rsidRDefault="00A21881" w:rsidP="00A21881">
      <w:pPr>
        <w:pStyle w:val="SubStepAlpha"/>
      </w:pPr>
      <w:r>
        <w:t xml:space="preserve">In VS Code, click the </w:t>
      </w:r>
      <w:r w:rsidRPr="00A21881">
        <w:rPr>
          <w:b/>
          <w:bCs/>
        </w:rPr>
        <w:t>list-</w:t>
      </w:r>
      <w:r>
        <w:rPr>
          <w:b/>
          <w:bCs/>
        </w:rPr>
        <w:t>rooms</w:t>
      </w:r>
      <w:r w:rsidRPr="00A21881">
        <w:rPr>
          <w:b/>
          <w:bCs/>
        </w:rPr>
        <w:t>.py</w:t>
      </w:r>
      <w:r>
        <w:t xml:space="preserve"> file.</w:t>
      </w:r>
    </w:p>
    <w:p w14:paraId="31E23CF5" w14:textId="28E473B4" w:rsidR="00A21881" w:rsidRDefault="00317C33" w:rsidP="00A21881">
      <w:pPr>
        <w:pStyle w:val="SubStepAlpha"/>
      </w:pPr>
      <w:r>
        <w:t>Place</w:t>
      </w:r>
      <w:r w:rsidR="00A21881">
        <w:t xml:space="preserve"> the following code into the file. Be sure to replace </w:t>
      </w:r>
      <w:proofErr w:type="spellStart"/>
      <w:r w:rsidR="00A21881" w:rsidRPr="00466835">
        <w:rPr>
          <w:b/>
          <w:bCs/>
        </w:rPr>
        <w:t>your_token_here</w:t>
      </w:r>
      <w:proofErr w:type="spellEnd"/>
      <w:r w:rsidR="00A21881">
        <w:t xml:space="preserve"> with your personal access token. </w:t>
      </w:r>
    </w:p>
    <w:p w14:paraId="361A1A9D" w14:textId="77777777" w:rsidR="00B151D1" w:rsidRDefault="00B151D1" w:rsidP="00B151D1">
      <w:pPr>
        <w:pStyle w:val="CMDOutput"/>
      </w:pPr>
      <w:r>
        <w:t>import requests</w:t>
      </w:r>
    </w:p>
    <w:p w14:paraId="227BC1F1" w14:textId="77777777" w:rsidR="00B151D1" w:rsidRDefault="00B151D1" w:rsidP="00B151D1">
      <w:pPr>
        <w:pStyle w:val="CMDOutput"/>
      </w:pPr>
    </w:p>
    <w:p w14:paraId="00CC0A47" w14:textId="675E1E6A" w:rsidR="00B151D1" w:rsidRDefault="00B151D1" w:rsidP="00B151D1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 w:rsidRPr="00B151D1">
        <w:t>your_token_here</w:t>
      </w:r>
      <w:proofErr w:type="spellEnd"/>
      <w:r>
        <w:t xml:space="preserve">'  </w:t>
      </w:r>
    </w:p>
    <w:p w14:paraId="2EB30376" w14:textId="77777777" w:rsidR="00B151D1" w:rsidRDefault="00B151D1" w:rsidP="00B151D1">
      <w:pPr>
        <w:pStyle w:val="CMDOutput"/>
      </w:pPr>
      <w:proofErr w:type="spellStart"/>
      <w:r>
        <w:t>url</w:t>
      </w:r>
      <w:proofErr w:type="spellEnd"/>
      <w:r>
        <w:t xml:space="preserve"> = 'https://webexapis.com/v1/rooms'</w:t>
      </w:r>
    </w:p>
    <w:p w14:paraId="24988C27" w14:textId="77777777" w:rsidR="00B151D1" w:rsidRDefault="00B151D1" w:rsidP="00B151D1">
      <w:pPr>
        <w:pStyle w:val="CMDOutput"/>
      </w:pPr>
      <w:r>
        <w:t>headers = {</w:t>
      </w:r>
    </w:p>
    <w:p w14:paraId="0B4581AF" w14:textId="77777777" w:rsidR="00B151D1" w:rsidRDefault="00B151D1" w:rsidP="00B151D1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048CD9AD" w14:textId="77777777" w:rsidR="00B151D1" w:rsidRDefault="00B151D1" w:rsidP="00B151D1">
      <w:pPr>
        <w:pStyle w:val="CMDOutput"/>
      </w:pPr>
      <w:r>
        <w:t xml:space="preserve">    'Content-Type': 'application/json'</w:t>
      </w:r>
    </w:p>
    <w:p w14:paraId="2A877B6F" w14:textId="77777777" w:rsidR="00B151D1" w:rsidRDefault="00B151D1" w:rsidP="00B151D1">
      <w:pPr>
        <w:pStyle w:val="CMDOutput"/>
      </w:pPr>
      <w:r>
        <w:t>}</w:t>
      </w:r>
    </w:p>
    <w:p w14:paraId="2A970849" w14:textId="13320F23" w:rsidR="00B151D1" w:rsidRDefault="00B151D1" w:rsidP="00B151D1">
      <w:pPr>
        <w:pStyle w:val="CMDOutput"/>
      </w:pPr>
      <w:r>
        <w:t>params</w:t>
      </w:r>
      <w:proofErr w:type="gramStart"/>
      <w:r>
        <w:t>={</w:t>
      </w:r>
      <w:proofErr w:type="gramEnd"/>
      <w:r>
        <w:t>'max': '10</w:t>
      </w:r>
      <w:r w:rsidR="0088352A">
        <w:t>0</w:t>
      </w:r>
      <w:r>
        <w:t>'}</w:t>
      </w:r>
    </w:p>
    <w:p w14:paraId="7F25A821" w14:textId="77777777" w:rsidR="00B151D1" w:rsidRDefault="00B151D1" w:rsidP="00B151D1">
      <w:pPr>
        <w:pStyle w:val="CMDOutput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params=params)</w:t>
      </w:r>
    </w:p>
    <w:p w14:paraId="317DB0D3" w14:textId="62AFE6BF" w:rsidR="00B151D1" w:rsidRDefault="00B151D1" w:rsidP="00B151D1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72DE4314" w14:textId="6FB15A02" w:rsidR="00A21881" w:rsidRDefault="00690EAA" w:rsidP="00B166C7">
      <w:pPr>
        <w:pStyle w:val="SubStepAlpha"/>
      </w:pPr>
      <w:r>
        <w:t xml:space="preserve">Save and run the file. </w:t>
      </w:r>
      <w:r w:rsidR="007A2BE6">
        <w:t xml:space="preserve">Your output will be different than the following. </w:t>
      </w:r>
      <w:r w:rsidR="0088352A">
        <w:t>Only one room is listed here</w:t>
      </w:r>
      <w:r w:rsidR="00773EB3">
        <w:t xml:space="preserve">. </w:t>
      </w:r>
      <w:r w:rsidR="0088352A">
        <w:t>ID values have been truncated.</w:t>
      </w:r>
    </w:p>
    <w:p w14:paraId="0E7AC9D0" w14:textId="77777777" w:rsidR="003E79CE" w:rsidRPr="0088352A" w:rsidRDefault="003E79CE" w:rsidP="0088352A">
      <w:pPr>
        <w:pStyle w:val="CMD"/>
      </w:pPr>
      <w:proofErr w:type="spellStart"/>
      <w:r w:rsidRPr="0088352A">
        <w:t>devasc@</w:t>
      </w:r>
      <w:proofErr w:type="gramStart"/>
      <w:r w:rsidRPr="0088352A">
        <w:t>labvm</w:t>
      </w:r>
      <w:proofErr w:type="spellEnd"/>
      <w:r w:rsidRPr="0088352A">
        <w:t>:~</w:t>
      </w:r>
      <w:proofErr w:type="gramEnd"/>
      <w:r w:rsidRPr="0088352A">
        <w:t>/labs/</w:t>
      </w:r>
      <w:proofErr w:type="spellStart"/>
      <w:r w:rsidRPr="0088352A">
        <w:t>devnet-src</w:t>
      </w:r>
      <w:proofErr w:type="spellEnd"/>
      <w:r w:rsidRPr="0088352A">
        <w:t>/</w:t>
      </w:r>
      <w:proofErr w:type="spellStart"/>
      <w:r w:rsidRPr="0088352A">
        <w:t>webex</w:t>
      </w:r>
      <w:proofErr w:type="spellEnd"/>
      <w:r w:rsidRPr="0088352A">
        <w:t xml:space="preserve">-teams$ </w:t>
      </w:r>
      <w:r w:rsidRPr="0088352A">
        <w:rPr>
          <w:b/>
          <w:bCs/>
        </w:rPr>
        <w:t>python3 list-rooms.py</w:t>
      </w:r>
      <w:r w:rsidRPr="0088352A">
        <w:t xml:space="preserve"> </w:t>
      </w:r>
    </w:p>
    <w:p w14:paraId="6D4CB5F4" w14:textId="77777777" w:rsidR="00B02B5A" w:rsidRDefault="003E79CE" w:rsidP="003E79CE">
      <w:pPr>
        <w:pStyle w:val="CMDOutput"/>
      </w:pPr>
      <w:r>
        <w:t>{'items': [{'id': 'Y2l</w:t>
      </w:r>
      <w:r w:rsidR="0036466E">
        <w:t>...</w:t>
      </w:r>
      <w:r>
        <w:t>ZTE0', 'title': '</w:t>
      </w:r>
      <w:r w:rsidR="0036466E">
        <w:t>User Name</w:t>
      </w:r>
      <w:r>
        <w:t>', 'type': 'direct', '</w:t>
      </w:r>
      <w:proofErr w:type="spellStart"/>
      <w:r>
        <w:t>isLocked</w:t>
      </w:r>
      <w:proofErr w:type="spellEnd"/>
      <w:r>
        <w:t>': False, '</w:t>
      </w:r>
      <w:proofErr w:type="spellStart"/>
      <w:r>
        <w:t>lastActivity</w:t>
      </w:r>
      <w:proofErr w:type="spellEnd"/>
      <w:r>
        <w:t>': '2020-06-01T16:34:56.536Z', '</w:t>
      </w:r>
      <w:proofErr w:type="spellStart"/>
      <w:r>
        <w:t>creatorId</w:t>
      </w:r>
      <w:proofErr w:type="spellEnd"/>
      <w:r>
        <w:t>': 'Y2lz</w:t>
      </w:r>
      <w:r w:rsidR="0036466E">
        <w:t>...</w:t>
      </w:r>
      <w:r>
        <w:t>yM2U', 'created': '2020-06-01T16:30:21.816Z', '</w:t>
      </w:r>
      <w:proofErr w:type="spellStart"/>
      <w:r>
        <w:t>ownerId</w:t>
      </w:r>
      <w:proofErr w:type="spellEnd"/>
      <w:r>
        <w:t>': 'Y2lz</w:t>
      </w:r>
      <w:r w:rsidR="00773EB3">
        <w:t>...</w:t>
      </w:r>
      <w:proofErr w:type="spellStart"/>
      <w:r>
        <w:t>xMGY</w:t>
      </w:r>
      <w:proofErr w:type="spellEnd"/>
      <w:r>
        <w:t>'}</w:t>
      </w:r>
    </w:p>
    <w:p w14:paraId="52B4DC75" w14:textId="39388C02" w:rsidR="00B02B5A" w:rsidRDefault="007575B2" w:rsidP="003E79CE">
      <w:pPr>
        <w:pStyle w:val="CMDOutput"/>
      </w:pPr>
      <w:r w:rsidRPr="007575B2">
        <w:rPr>
          <w:highlight w:val="yellow"/>
        </w:rPr>
        <w:t xml:space="preserve"># </w:t>
      </w:r>
      <w:r w:rsidR="00B02B5A" w:rsidRPr="007575B2">
        <w:rPr>
          <w:highlight w:val="yellow"/>
        </w:rPr>
        <w:t>additional room</w:t>
      </w:r>
      <w:r w:rsidR="001E67B1">
        <w:rPr>
          <w:highlight w:val="yellow"/>
        </w:rPr>
        <w:t>s</w:t>
      </w:r>
      <w:r w:rsidR="00B02B5A" w:rsidRPr="007575B2">
        <w:rPr>
          <w:highlight w:val="yellow"/>
        </w:rPr>
        <w:t xml:space="preserve"> </w:t>
      </w:r>
      <w:r w:rsidRPr="007575B2">
        <w:rPr>
          <w:highlight w:val="yellow"/>
        </w:rPr>
        <w:t>displayed up to 'max' value.</w:t>
      </w:r>
    </w:p>
    <w:p w14:paraId="179CD9DA" w14:textId="32ED3FC9" w:rsidR="003E79CE" w:rsidRDefault="003E79CE" w:rsidP="003E79CE">
      <w:pPr>
        <w:pStyle w:val="CMDOutput"/>
      </w:pPr>
      <w:r>
        <w:t>]}</w:t>
      </w:r>
    </w:p>
    <w:p w14:paraId="38200606" w14:textId="775E36E4" w:rsidR="003E79CE" w:rsidRDefault="003E79CE" w:rsidP="00773EB3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76373F7D" w14:textId="5E5FB496" w:rsidR="00EA2513" w:rsidRDefault="00EA2513" w:rsidP="00EB76CE">
      <w:pPr>
        <w:pStyle w:val="Heading3"/>
      </w:pPr>
      <w:r>
        <w:t>Locate and investigate the API documentation for post</w:t>
      </w:r>
      <w:r w:rsidR="000913D3">
        <w:t>ing</w:t>
      </w:r>
      <w:r>
        <w:t xml:space="preserve"> to the Rooms API.</w:t>
      </w:r>
    </w:p>
    <w:p w14:paraId="2ECC8535" w14:textId="7463215B" w:rsidR="00EA2513" w:rsidRDefault="00EA2513" w:rsidP="00EA2513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>
        <w:t xml:space="preserve">, click </w:t>
      </w:r>
      <w:r w:rsidRPr="00943312">
        <w:rPr>
          <w:b/>
          <w:bCs/>
        </w:rPr>
        <w:t>Rooms</w:t>
      </w:r>
      <w:r>
        <w:t>, if necessary.</w:t>
      </w:r>
    </w:p>
    <w:p w14:paraId="1A039E77" w14:textId="6E9C0C27" w:rsidR="00EA2513" w:rsidRPr="00EA2513" w:rsidRDefault="00676717" w:rsidP="00EA2513">
      <w:pPr>
        <w:pStyle w:val="SubStepAlpha"/>
      </w:pPr>
      <w:r>
        <w:t>The Rooms API has one POST method</w:t>
      </w:r>
      <w:r w:rsidR="0072231A">
        <w:t xml:space="preserve"> for </w:t>
      </w:r>
      <w:r w:rsidR="0072231A" w:rsidRPr="0072231A">
        <w:rPr>
          <w:b/>
          <w:bCs/>
        </w:rPr>
        <w:t>Create a Room</w:t>
      </w:r>
      <w:r>
        <w:t xml:space="preserve">. Click the link see </w:t>
      </w:r>
      <w:r w:rsidRPr="0072231A">
        <w:rPr>
          <w:b/>
          <w:bCs/>
        </w:rPr>
        <w:t>Query Parameters</w:t>
      </w:r>
      <w:r>
        <w:t xml:space="preserve"> that are available.</w:t>
      </w:r>
      <w:r w:rsidR="0072231A">
        <w:t xml:space="preserve"> In your script, you will use the required </w:t>
      </w:r>
      <w:r w:rsidR="0072231A" w:rsidRPr="0072231A">
        <w:rPr>
          <w:b/>
          <w:bCs/>
        </w:rPr>
        <w:t>title</w:t>
      </w:r>
      <w:r w:rsidR="0072231A">
        <w:t xml:space="preserve"> parameter.</w:t>
      </w:r>
    </w:p>
    <w:p w14:paraId="7E0D8CD6" w14:textId="10F3DB78" w:rsidR="003E79CE" w:rsidRDefault="00EB76CE" w:rsidP="00EB76CE">
      <w:pPr>
        <w:pStyle w:val="Heading3"/>
      </w:pPr>
      <w:r>
        <w:t>Use a Python script to create a room.</w:t>
      </w:r>
    </w:p>
    <w:p w14:paraId="226C2292" w14:textId="661FD4C0" w:rsidR="00EB76CE" w:rsidRDefault="00EB76CE" w:rsidP="00EB76CE">
      <w:pPr>
        <w:pStyle w:val="SubStepAlpha"/>
      </w:pPr>
      <w:r>
        <w:t xml:space="preserve">In VS Code, click the </w:t>
      </w:r>
      <w:r w:rsidRPr="00EB76CE">
        <w:rPr>
          <w:b/>
          <w:bCs/>
        </w:rPr>
        <w:t>create-rooms.py</w:t>
      </w:r>
      <w:r>
        <w:t xml:space="preserve"> file.</w:t>
      </w:r>
    </w:p>
    <w:p w14:paraId="6E31A9CE" w14:textId="5F3776C9" w:rsidR="00EB76CE" w:rsidRDefault="00317C33" w:rsidP="00EB76CE">
      <w:pPr>
        <w:pStyle w:val="SubStepAlpha"/>
      </w:pPr>
      <w:r>
        <w:t>Place</w:t>
      </w:r>
      <w:r w:rsidR="00EB76CE" w:rsidRPr="00EB76CE">
        <w:t xml:space="preserve"> the following code into the file. Be sure to replace </w:t>
      </w:r>
      <w:proofErr w:type="spellStart"/>
      <w:r w:rsidR="00EB76CE" w:rsidRPr="00015D62">
        <w:rPr>
          <w:b/>
          <w:bCs/>
        </w:rPr>
        <w:t>your_token_here</w:t>
      </w:r>
      <w:proofErr w:type="spellEnd"/>
      <w:r w:rsidR="00EB76CE" w:rsidRPr="00EB76CE">
        <w:t xml:space="preserve"> with your personal access token.</w:t>
      </w:r>
      <w:r w:rsidR="00FF654D">
        <w:t xml:space="preserve"> Notice that this is a POST request and uses the </w:t>
      </w:r>
      <w:r w:rsidR="00FF654D" w:rsidRPr="00FF654D">
        <w:rPr>
          <w:b/>
          <w:bCs/>
        </w:rPr>
        <w:t>title</w:t>
      </w:r>
      <w:r w:rsidR="00FF654D">
        <w:t xml:space="preserve"> parameter.</w:t>
      </w:r>
    </w:p>
    <w:p w14:paraId="7988DBCF" w14:textId="77777777" w:rsidR="00C762FC" w:rsidRDefault="00C762FC" w:rsidP="00C762FC">
      <w:pPr>
        <w:pStyle w:val="CMDOutput"/>
      </w:pPr>
      <w:r>
        <w:t>import requests</w:t>
      </w:r>
    </w:p>
    <w:p w14:paraId="12657F0D" w14:textId="77777777" w:rsidR="00C762FC" w:rsidRDefault="00C762FC" w:rsidP="00C762FC">
      <w:pPr>
        <w:pStyle w:val="CMDOutput"/>
      </w:pPr>
    </w:p>
    <w:p w14:paraId="5AC7CA19" w14:textId="1B9D203B" w:rsidR="00C762FC" w:rsidRDefault="00C762FC" w:rsidP="00C762FC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>
        <w:t>your_token_here</w:t>
      </w:r>
      <w:proofErr w:type="spellEnd"/>
      <w:r>
        <w:t>'</w:t>
      </w:r>
    </w:p>
    <w:p w14:paraId="3DA0F9A6" w14:textId="77777777" w:rsidR="00C762FC" w:rsidRDefault="00C762FC" w:rsidP="00C762FC">
      <w:pPr>
        <w:pStyle w:val="CMDOutput"/>
      </w:pPr>
      <w:proofErr w:type="spellStart"/>
      <w:r>
        <w:t>url</w:t>
      </w:r>
      <w:proofErr w:type="spellEnd"/>
      <w:r>
        <w:t xml:space="preserve"> = 'https://webexapis.com/v1/rooms'</w:t>
      </w:r>
    </w:p>
    <w:p w14:paraId="6396239A" w14:textId="77777777" w:rsidR="00C762FC" w:rsidRDefault="00C762FC" w:rsidP="00C762FC">
      <w:pPr>
        <w:pStyle w:val="CMDOutput"/>
      </w:pPr>
      <w:r>
        <w:t>headers = {</w:t>
      </w:r>
    </w:p>
    <w:p w14:paraId="11E0C408" w14:textId="77777777" w:rsidR="00C762FC" w:rsidRDefault="00C762FC" w:rsidP="00C762FC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76CD2EC2" w14:textId="7E32A19A" w:rsidR="00C762FC" w:rsidRDefault="00C762FC" w:rsidP="00C762FC">
      <w:pPr>
        <w:pStyle w:val="CMDOutput"/>
      </w:pPr>
      <w:r>
        <w:t xml:space="preserve">    'Content-Type': 'application/json</w:t>
      </w:r>
      <w:r w:rsidR="00B85D8D">
        <w:t>'</w:t>
      </w:r>
    </w:p>
    <w:p w14:paraId="3887D019" w14:textId="77777777" w:rsidR="00C762FC" w:rsidRDefault="00C762FC" w:rsidP="00C762FC">
      <w:pPr>
        <w:pStyle w:val="CMDOutput"/>
      </w:pPr>
      <w:r>
        <w:t>}</w:t>
      </w:r>
    </w:p>
    <w:p w14:paraId="4D47203B" w14:textId="77777777" w:rsidR="00C762FC" w:rsidRDefault="00C762FC" w:rsidP="00C762FC">
      <w:pPr>
        <w:pStyle w:val="CMDOutput"/>
      </w:pPr>
      <w:r>
        <w:lastRenderedPageBreak/>
        <w:t>params</w:t>
      </w:r>
      <w:proofErr w:type="gramStart"/>
      <w:r>
        <w:t>={</w:t>
      </w:r>
      <w:proofErr w:type="gramEnd"/>
      <w:r w:rsidRPr="00FF654D">
        <w:rPr>
          <w:highlight w:val="yellow"/>
        </w:rPr>
        <w:t>'title'</w:t>
      </w:r>
      <w:r>
        <w:t>: '</w:t>
      </w:r>
      <w:proofErr w:type="spellStart"/>
      <w:r>
        <w:t>DevNet</w:t>
      </w:r>
      <w:proofErr w:type="spellEnd"/>
      <w:r>
        <w:t xml:space="preserve"> Associate Training!'}</w:t>
      </w:r>
    </w:p>
    <w:p w14:paraId="3CAC4669" w14:textId="77777777" w:rsidR="00C762FC" w:rsidRDefault="00C762FC" w:rsidP="00C762FC">
      <w:pPr>
        <w:pStyle w:val="CMDOutput"/>
      </w:pPr>
      <w:r>
        <w:t xml:space="preserve">res = </w:t>
      </w:r>
      <w:proofErr w:type="spellStart"/>
      <w:proofErr w:type="gramStart"/>
      <w:r>
        <w:t>requests.</w:t>
      </w:r>
      <w:r w:rsidRPr="0091157C">
        <w:rPr>
          <w:highlight w:val="yellow"/>
        </w:rPr>
        <w:t>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json=params)</w:t>
      </w:r>
    </w:p>
    <w:p w14:paraId="16C12A82" w14:textId="3815EEDB" w:rsidR="00C762FC" w:rsidRDefault="00C762FC" w:rsidP="00C762FC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3E7EAE01" w14:textId="40186037" w:rsidR="00C762FC" w:rsidRDefault="00690EAA" w:rsidP="00EB76CE">
      <w:pPr>
        <w:pStyle w:val="SubStepAlpha"/>
      </w:pPr>
      <w:r>
        <w:t xml:space="preserve">Save and run the file. </w:t>
      </w:r>
      <w:r w:rsidR="00C762FC">
        <w:t xml:space="preserve">You should get a response </w:t>
      </w:r>
      <w:proofErr w:type="gramStart"/>
      <w:r w:rsidR="00C762FC">
        <w:t>similar to</w:t>
      </w:r>
      <w:proofErr w:type="gramEnd"/>
      <w:r w:rsidR="00C762FC">
        <w:t xml:space="preserve"> the following. ID values have been truncated.</w:t>
      </w:r>
      <w:r w:rsidR="003D6E31">
        <w:t xml:space="preserve"> The room </w:t>
      </w:r>
      <w:r w:rsidR="003D6E31" w:rsidRPr="003D6E31">
        <w:rPr>
          <w:b/>
          <w:bCs/>
        </w:rPr>
        <w:t>id</w:t>
      </w:r>
      <w:r w:rsidR="003D6E31">
        <w:t xml:space="preserve"> and </w:t>
      </w:r>
      <w:r w:rsidR="003D6E31" w:rsidRPr="003D6E31">
        <w:rPr>
          <w:b/>
          <w:bCs/>
        </w:rPr>
        <w:t>title</w:t>
      </w:r>
      <w:r w:rsidR="003D6E31">
        <w:t xml:space="preserve"> are highlighted. </w:t>
      </w:r>
      <w:r w:rsidR="005D4AD2">
        <w:t>Copy the room ID and save it in a text file for use in the rest of this lab.</w:t>
      </w:r>
    </w:p>
    <w:p w14:paraId="107CA2CC" w14:textId="77777777" w:rsidR="00435C25" w:rsidRDefault="00435C25" w:rsidP="00435C25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python3 create-rooms.py </w:t>
      </w:r>
    </w:p>
    <w:p w14:paraId="187E31DF" w14:textId="5DB3F3F6" w:rsidR="00435C25" w:rsidRDefault="00435C25" w:rsidP="00435C25">
      <w:pPr>
        <w:pStyle w:val="CMDOutput"/>
      </w:pPr>
      <w:r>
        <w:t>{'id': '</w:t>
      </w:r>
      <w:r w:rsidRPr="003D6E31">
        <w:rPr>
          <w:highlight w:val="yellow"/>
        </w:rPr>
        <w:t>Y2l...</w:t>
      </w:r>
      <w:proofErr w:type="spellStart"/>
      <w:r w:rsidRPr="003D6E31">
        <w:rPr>
          <w:highlight w:val="yellow"/>
        </w:rPr>
        <w:t>GNm</w:t>
      </w:r>
      <w:proofErr w:type="spellEnd"/>
      <w:r>
        <w:t xml:space="preserve">', 'title': </w:t>
      </w:r>
      <w:r w:rsidRPr="00435C25">
        <w:rPr>
          <w:highlight w:val="yellow"/>
        </w:rPr>
        <w:t>'</w:t>
      </w:r>
      <w:proofErr w:type="spellStart"/>
      <w:r w:rsidRPr="00435C25">
        <w:rPr>
          <w:highlight w:val="yellow"/>
        </w:rPr>
        <w:t>DevNet</w:t>
      </w:r>
      <w:proofErr w:type="spellEnd"/>
      <w:r w:rsidRPr="00435C25">
        <w:rPr>
          <w:highlight w:val="yellow"/>
        </w:rPr>
        <w:t xml:space="preserve"> Associate Training!'</w:t>
      </w:r>
      <w:r>
        <w:t>, 'type': 'group', '</w:t>
      </w:r>
      <w:proofErr w:type="spellStart"/>
      <w:r>
        <w:t>isLocked</w:t>
      </w:r>
      <w:proofErr w:type="spellEnd"/>
      <w:r>
        <w:t>': False, '</w:t>
      </w:r>
      <w:proofErr w:type="spellStart"/>
      <w:r>
        <w:t>lastActivity</w:t>
      </w:r>
      <w:proofErr w:type="spellEnd"/>
      <w:r>
        <w:t>': '2020-06-04T16:50:19.371Z', '</w:t>
      </w:r>
      <w:proofErr w:type="spellStart"/>
      <w:r>
        <w:t>creatorId</w:t>
      </w:r>
      <w:proofErr w:type="spellEnd"/>
      <w:r>
        <w:t>': 'Y2l...M2U', 'created': '2020-06-04T16:50:19.371Z', '</w:t>
      </w:r>
      <w:proofErr w:type="spellStart"/>
      <w:r>
        <w:t>ownerId</w:t>
      </w:r>
      <w:proofErr w:type="spellEnd"/>
      <w:r>
        <w:t>': 'Y2l...MGY'}</w:t>
      </w:r>
    </w:p>
    <w:p w14:paraId="1BCF8A75" w14:textId="3C4BEF9C" w:rsidR="00435C25" w:rsidRDefault="00435C25" w:rsidP="00435C25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148E858D" w14:textId="43AA33E8" w:rsidR="00C762FC" w:rsidRDefault="00435C25" w:rsidP="00EB76CE">
      <w:pPr>
        <w:pStyle w:val="SubStepAlpha"/>
      </w:pPr>
      <w:r>
        <w:t xml:space="preserve">In your </w:t>
      </w:r>
      <w:proofErr w:type="spellStart"/>
      <w:r>
        <w:t>Webex</w:t>
      </w:r>
      <w:proofErr w:type="spellEnd"/>
      <w:r>
        <w:t xml:space="preserve"> Teams application, </w:t>
      </w:r>
      <w:r w:rsidR="00DE6BE7">
        <w:t>verify you</w:t>
      </w:r>
      <w:r>
        <w:t xml:space="preserve"> now see the </w:t>
      </w:r>
      <w:proofErr w:type="spellStart"/>
      <w:r w:rsidRPr="0039722B">
        <w:rPr>
          <w:b/>
          <w:bCs/>
        </w:rPr>
        <w:t>DevNet</w:t>
      </w:r>
      <w:proofErr w:type="spellEnd"/>
      <w:r w:rsidRPr="0039722B">
        <w:rPr>
          <w:b/>
          <w:bCs/>
        </w:rPr>
        <w:t xml:space="preserve"> Associate </w:t>
      </w:r>
      <w:r w:rsidR="0039722B" w:rsidRPr="0039722B">
        <w:rPr>
          <w:b/>
          <w:bCs/>
        </w:rPr>
        <w:t>Training</w:t>
      </w:r>
      <w:r w:rsidRPr="0039722B">
        <w:rPr>
          <w:b/>
          <w:bCs/>
        </w:rPr>
        <w:t>!</w:t>
      </w:r>
      <w:r>
        <w:t xml:space="preserve"> roo</w:t>
      </w:r>
      <w:r w:rsidR="0039722B">
        <w:t>m. You are currently the only member.</w:t>
      </w:r>
    </w:p>
    <w:p w14:paraId="507696AA" w14:textId="2707739F" w:rsidR="00E20E67" w:rsidRDefault="00E20E67" w:rsidP="00E20E67">
      <w:pPr>
        <w:pStyle w:val="Heading3"/>
      </w:pPr>
      <w:r>
        <w:t>Use a Python script to get room details.</w:t>
      </w:r>
    </w:p>
    <w:p w14:paraId="10588E2C" w14:textId="77777777" w:rsidR="00E20E67" w:rsidRDefault="00F00004" w:rsidP="00E20E67">
      <w:pPr>
        <w:pStyle w:val="BodyTextL25"/>
      </w:pPr>
      <w:r w:rsidRPr="00F00004">
        <w:t xml:space="preserve">What if you want to start a meeting in your new room? You can do another GET call to retrieve the </w:t>
      </w:r>
      <w:r w:rsidR="00273729">
        <w:t>Session Initiation Protocol (</w:t>
      </w:r>
      <w:r w:rsidRPr="00F00004">
        <w:t>SIP</w:t>
      </w:r>
      <w:r w:rsidR="00273729">
        <w:t>)</w:t>
      </w:r>
      <w:r w:rsidRPr="00F00004">
        <w:t xml:space="preserve"> address, </w:t>
      </w:r>
      <w:r w:rsidR="00273729">
        <w:t xml:space="preserve">the </w:t>
      </w:r>
      <w:r w:rsidRPr="00F00004">
        <w:t xml:space="preserve">meeting URL, and </w:t>
      </w:r>
      <w:r w:rsidR="00273729">
        <w:t xml:space="preserve">the </w:t>
      </w:r>
      <w:r w:rsidRPr="00F00004">
        <w:t>dial-in phone numbers.</w:t>
      </w:r>
      <w:r w:rsidR="00273729">
        <w:t xml:space="preserve"> </w:t>
      </w:r>
    </w:p>
    <w:p w14:paraId="517D28EA" w14:textId="33EEA732" w:rsidR="00E20E67" w:rsidRDefault="00E20E67" w:rsidP="00E20E67">
      <w:pPr>
        <w:pStyle w:val="SubStepAlpha"/>
      </w:pPr>
      <w:r>
        <w:t xml:space="preserve">In VS Code, click the </w:t>
      </w:r>
      <w:r>
        <w:rPr>
          <w:b/>
          <w:bCs/>
        </w:rPr>
        <w:t>get-room-details.py</w:t>
      </w:r>
      <w:r>
        <w:t xml:space="preserve"> file.</w:t>
      </w:r>
    </w:p>
    <w:p w14:paraId="73962CD6" w14:textId="1E458DEB" w:rsidR="00F00004" w:rsidRDefault="00CF16D6" w:rsidP="00E20E67">
      <w:pPr>
        <w:pStyle w:val="SubStepAlpha"/>
      </w:pPr>
      <w:r>
        <w:t>Place</w:t>
      </w:r>
      <w:r w:rsidR="00E20E67" w:rsidRPr="00EB76CE">
        <w:t xml:space="preserve"> the following code into the file. </w:t>
      </w:r>
      <w:r w:rsidR="00D4126B">
        <w:t>R</w:t>
      </w:r>
      <w:r w:rsidR="00E20E67" w:rsidRPr="00EB76CE">
        <w:t xml:space="preserve">eplace </w:t>
      </w:r>
      <w:proofErr w:type="spellStart"/>
      <w:r w:rsidR="00E20E67" w:rsidRPr="00015D62">
        <w:rPr>
          <w:b/>
          <w:bCs/>
        </w:rPr>
        <w:t>your_token_here</w:t>
      </w:r>
      <w:proofErr w:type="spellEnd"/>
      <w:r w:rsidR="00E20E67" w:rsidRPr="00EB76CE">
        <w:t xml:space="preserve"> with your personal access token</w:t>
      </w:r>
      <w:r w:rsidR="003D6E31">
        <w:t xml:space="preserve">. </w:t>
      </w:r>
      <w:r w:rsidR="00D4126B">
        <w:t xml:space="preserve">Replace </w:t>
      </w:r>
      <w:proofErr w:type="spellStart"/>
      <w:r w:rsidR="00D4126B" w:rsidRPr="00D4126B">
        <w:rPr>
          <w:b/>
          <w:bCs/>
        </w:rPr>
        <w:t>your_room_id</w:t>
      </w:r>
      <w:proofErr w:type="spellEnd"/>
      <w:r w:rsidR="00D4126B" w:rsidRPr="00D4126B">
        <w:rPr>
          <w:b/>
          <w:bCs/>
        </w:rPr>
        <w:t xml:space="preserve"> </w:t>
      </w:r>
      <w:r w:rsidR="00D4126B">
        <w:t>with the value you got in the previous step.</w:t>
      </w:r>
    </w:p>
    <w:p w14:paraId="6BFA3F5E" w14:textId="77777777" w:rsidR="0091157C" w:rsidRDefault="0091157C" w:rsidP="0091157C">
      <w:pPr>
        <w:pStyle w:val="CMDOutput"/>
      </w:pPr>
      <w:r>
        <w:t>import requests</w:t>
      </w:r>
    </w:p>
    <w:p w14:paraId="7A5DEABD" w14:textId="77777777" w:rsidR="0091157C" w:rsidRDefault="0091157C" w:rsidP="0091157C">
      <w:pPr>
        <w:pStyle w:val="CMDOutput"/>
      </w:pPr>
    </w:p>
    <w:p w14:paraId="00033C97" w14:textId="3DCFBA92" w:rsidR="0091157C" w:rsidRDefault="0091157C" w:rsidP="0091157C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>
        <w:t>you</w:t>
      </w:r>
      <w:r w:rsidR="004F4FED">
        <w:t>r</w:t>
      </w:r>
      <w:r>
        <w:t>_token_here</w:t>
      </w:r>
      <w:proofErr w:type="spellEnd"/>
      <w:r>
        <w:t>'</w:t>
      </w:r>
    </w:p>
    <w:p w14:paraId="17381DF0" w14:textId="18674CE5" w:rsidR="0091157C" w:rsidRDefault="0091157C" w:rsidP="0091157C">
      <w:pPr>
        <w:pStyle w:val="CMDOutput"/>
      </w:pPr>
      <w:proofErr w:type="spellStart"/>
      <w:r>
        <w:t>room_id</w:t>
      </w:r>
      <w:proofErr w:type="spellEnd"/>
      <w:r>
        <w:t xml:space="preserve"> = '</w:t>
      </w:r>
      <w:proofErr w:type="spellStart"/>
      <w:r>
        <w:t>your_room_id</w:t>
      </w:r>
      <w:proofErr w:type="spellEnd"/>
      <w:r>
        <w:t>'</w:t>
      </w:r>
    </w:p>
    <w:p w14:paraId="5EE132B0" w14:textId="77777777" w:rsidR="0091157C" w:rsidRDefault="0091157C" w:rsidP="0091157C">
      <w:pPr>
        <w:pStyle w:val="CMDOutput"/>
      </w:pPr>
      <w:proofErr w:type="spellStart"/>
      <w:r>
        <w:t>url</w:t>
      </w:r>
      <w:proofErr w:type="spellEnd"/>
      <w:r>
        <w:t xml:space="preserve"> = 'https://webexapis.com/v1/rooms/{}/</w:t>
      </w:r>
      <w:proofErr w:type="spellStart"/>
      <w:r>
        <w:t>meetingInfo</w:t>
      </w:r>
      <w:proofErr w:type="spellEnd"/>
      <w:proofErr w:type="gramStart"/>
      <w:r>
        <w:t>'.format</w:t>
      </w:r>
      <w:proofErr w:type="gramEnd"/>
      <w:r>
        <w:t>(</w:t>
      </w:r>
      <w:proofErr w:type="spellStart"/>
      <w:r>
        <w:t>room_id</w:t>
      </w:r>
      <w:proofErr w:type="spellEnd"/>
      <w:r>
        <w:t>)</w:t>
      </w:r>
    </w:p>
    <w:p w14:paraId="006281F0" w14:textId="77777777" w:rsidR="0091157C" w:rsidRDefault="0091157C" w:rsidP="0091157C">
      <w:pPr>
        <w:pStyle w:val="CMDOutput"/>
      </w:pPr>
      <w:r>
        <w:t>headers = {</w:t>
      </w:r>
    </w:p>
    <w:p w14:paraId="5E1F96DF" w14:textId="77777777" w:rsidR="0091157C" w:rsidRDefault="0091157C" w:rsidP="0091157C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7CEBDC2D" w14:textId="77777777" w:rsidR="0091157C" w:rsidRDefault="0091157C" w:rsidP="0091157C">
      <w:pPr>
        <w:pStyle w:val="CMDOutput"/>
      </w:pPr>
      <w:r>
        <w:t xml:space="preserve">    'Content-Type': 'application/json'</w:t>
      </w:r>
    </w:p>
    <w:p w14:paraId="7F6A998A" w14:textId="77777777" w:rsidR="0091157C" w:rsidRDefault="0091157C" w:rsidP="0091157C">
      <w:pPr>
        <w:pStyle w:val="CMDOutput"/>
      </w:pPr>
      <w:r>
        <w:t>}</w:t>
      </w:r>
    </w:p>
    <w:p w14:paraId="37913241" w14:textId="77777777" w:rsidR="0091157C" w:rsidRDefault="0091157C" w:rsidP="0091157C">
      <w:pPr>
        <w:pStyle w:val="CMDOutput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headers=headers)</w:t>
      </w:r>
    </w:p>
    <w:p w14:paraId="770CE96A" w14:textId="5841A979" w:rsidR="00D4126B" w:rsidRDefault="0091157C" w:rsidP="0091157C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6C9546D5" w14:textId="0842527C" w:rsidR="00D4126B" w:rsidRDefault="00FF654D" w:rsidP="00E20E67">
      <w:pPr>
        <w:pStyle w:val="SubStepAlpha"/>
      </w:pPr>
      <w:r>
        <w:t xml:space="preserve">Save and run the file. You should get a response </w:t>
      </w:r>
      <w:proofErr w:type="gramStart"/>
      <w:r>
        <w:t>similar to</w:t>
      </w:r>
      <w:proofErr w:type="gramEnd"/>
      <w:r>
        <w:t xml:space="preserve"> the following.</w:t>
      </w:r>
      <w:r w:rsidR="009D3748" w:rsidRPr="009D3748">
        <w:t xml:space="preserve"> </w:t>
      </w:r>
      <w:r w:rsidR="009D3748">
        <w:t>Values have been truncated.</w:t>
      </w:r>
    </w:p>
    <w:p w14:paraId="1FA50067" w14:textId="77777777" w:rsidR="00954F9C" w:rsidRDefault="00954F9C" w:rsidP="00954F9C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</w:t>
      </w:r>
      <w:r w:rsidRPr="009E112C">
        <w:rPr>
          <w:b/>
          <w:bCs/>
        </w:rPr>
        <w:t>python3 get-room-details.py</w:t>
      </w:r>
      <w:r>
        <w:t xml:space="preserve"> </w:t>
      </w:r>
    </w:p>
    <w:p w14:paraId="180D2046" w14:textId="75781D24" w:rsidR="00954F9C" w:rsidRDefault="00954F9C" w:rsidP="00954F9C">
      <w:pPr>
        <w:pStyle w:val="CMDOutput"/>
      </w:pPr>
      <w:r>
        <w:t>{'</w:t>
      </w:r>
      <w:proofErr w:type="spellStart"/>
      <w:r>
        <w:t>roomId</w:t>
      </w:r>
      <w:proofErr w:type="spellEnd"/>
      <w:r>
        <w:t>': 'Y2l...</w:t>
      </w:r>
      <w:proofErr w:type="spellStart"/>
      <w:r>
        <w:t>GNm</w:t>
      </w:r>
      <w:proofErr w:type="spellEnd"/>
      <w:r>
        <w:t>', '</w:t>
      </w:r>
      <w:proofErr w:type="spellStart"/>
      <w:r>
        <w:t>meetingLink</w:t>
      </w:r>
      <w:proofErr w:type="spellEnd"/>
      <w:r>
        <w:t>': 'https://cisco.webex.com/m/3272</w:t>
      </w:r>
      <w:r w:rsidR="009E112C">
        <w:t>...</w:t>
      </w:r>
      <w:r>
        <w:t>a837', '</w:t>
      </w:r>
      <w:proofErr w:type="spellStart"/>
      <w:r>
        <w:t>sipAddress</w:t>
      </w:r>
      <w:proofErr w:type="spellEnd"/>
      <w:r>
        <w:t>': '162</w:t>
      </w:r>
      <w:r w:rsidR="009E112C">
        <w:t>...</w:t>
      </w:r>
      <w:r>
        <w:t>468@cisco.webex.com', '</w:t>
      </w:r>
      <w:proofErr w:type="spellStart"/>
      <w:r>
        <w:t>meetingNumber</w:t>
      </w:r>
      <w:proofErr w:type="spellEnd"/>
      <w:r>
        <w:t>': '162</w:t>
      </w:r>
      <w:r w:rsidR="009E112C">
        <w:t>...</w:t>
      </w:r>
      <w:r>
        <w:t>0468', '</w:t>
      </w:r>
      <w:proofErr w:type="spellStart"/>
      <w:r>
        <w:t>callInTollFreeNumber</w:t>
      </w:r>
      <w:proofErr w:type="spellEnd"/>
      <w:r>
        <w:t>': '+1-866-</w:t>
      </w:r>
      <w:r w:rsidR="009D3748">
        <w:t>...</w:t>
      </w:r>
      <w:r>
        <w:t>-9903', '</w:t>
      </w:r>
      <w:proofErr w:type="spellStart"/>
      <w:r>
        <w:t>callInTollNumber</w:t>
      </w:r>
      <w:proofErr w:type="spellEnd"/>
      <w:r>
        <w:t>': '+1-408-</w:t>
      </w:r>
      <w:r w:rsidR="009D3748">
        <w:t>...</w:t>
      </w:r>
      <w:r>
        <w:t>-6800'}</w:t>
      </w:r>
    </w:p>
    <w:p w14:paraId="6E4CAC08" w14:textId="4A9BE164" w:rsidR="00954F9C" w:rsidRDefault="00954F9C" w:rsidP="00954F9C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531E22A4" w14:textId="3CB07250" w:rsidR="00FF654D" w:rsidRDefault="009D3748" w:rsidP="009D3748">
      <w:pPr>
        <w:pStyle w:val="Heading2"/>
      </w:pPr>
      <w:r>
        <w:t xml:space="preserve">Manage Memberships in </w:t>
      </w:r>
      <w:proofErr w:type="spellStart"/>
      <w:r>
        <w:t>Webex</w:t>
      </w:r>
      <w:proofErr w:type="spellEnd"/>
      <w:r>
        <w:t xml:space="preserve"> Teams</w:t>
      </w:r>
    </w:p>
    <w:p w14:paraId="581E3CA1" w14:textId="3B49C284" w:rsidR="009D3748" w:rsidRDefault="00EE503D" w:rsidP="009D3748">
      <w:pPr>
        <w:pStyle w:val="BodyTextL25"/>
      </w:pPr>
      <w:r>
        <w:t xml:space="preserve">In this Part, you will use the Membership API to </w:t>
      </w:r>
      <w:r w:rsidR="00427C70">
        <w:t>add someone to your room</w:t>
      </w:r>
      <w:r w:rsidRPr="00EE503D">
        <w:t>.</w:t>
      </w:r>
    </w:p>
    <w:p w14:paraId="4DD8AA03" w14:textId="36F6D0EA" w:rsidR="0053196E" w:rsidRPr="006D36AF" w:rsidRDefault="0053196E" w:rsidP="0053196E">
      <w:pPr>
        <w:pStyle w:val="Heading3"/>
      </w:pPr>
      <w:r>
        <w:t xml:space="preserve">Locate and investigate the API documentation for </w:t>
      </w:r>
      <w:r w:rsidR="000913D3">
        <w:t>memberships</w:t>
      </w:r>
      <w:r>
        <w:t>.</w:t>
      </w:r>
    </w:p>
    <w:p w14:paraId="0BFF1141" w14:textId="44E41F0E" w:rsidR="0053196E" w:rsidRDefault="0053196E" w:rsidP="0053196E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>
        <w:t xml:space="preserve">, click </w:t>
      </w:r>
      <w:r w:rsidR="00004543">
        <w:rPr>
          <w:b/>
          <w:bCs/>
        </w:rPr>
        <w:t>Memberships</w:t>
      </w:r>
      <w:r>
        <w:t>.</w:t>
      </w:r>
    </w:p>
    <w:p w14:paraId="5345AE1F" w14:textId="639746E8" w:rsidR="0053196E" w:rsidRDefault="0053196E" w:rsidP="0053196E">
      <w:pPr>
        <w:pStyle w:val="SubStepAlpha"/>
      </w:pPr>
      <w:r>
        <w:t xml:space="preserve">Explore the various API calls you can make with the </w:t>
      </w:r>
      <w:r w:rsidR="00004543">
        <w:rPr>
          <w:b/>
          <w:bCs/>
        </w:rPr>
        <w:t>Memberships</w:t>
      </w:r>
      <w:r>
        <w:t xml:space="preserve"> API.</w:t>
      </w:r>
    </w:p>
    <w:p w14:paraId="3335CE5A" w14:textId="34DABA84" w:rsidR="0053196E" w:rsidRDefault="0053196E" w:rsidP="0053196E">
      <w:pPr>
        <w:pStyle w:val="SubStepAlpha"/>
      </w:pPr>
      <w:r>
        <w:t xml:space="preserve">Click the GET request for </w:t>
      </w:r>
      <w:r w:rsidRPr="00EC1DBA">
        <w:rPr>
          <w:b/>
          <w:bCs/>
        </w:rPr>
        <w:t xml:space="preserve">List </w:t>
      </w:r>
      <w:r w:rsidR="00004543">
        <w:rPr>
          <w:b/>
          <w:bCs/>
        </w:rPr>
        <w:t>Memberships</w:t>
      </w:r>
      <w:r>
        <w:t xml:space="preserve"> and explore the </w:t>
      </w:r>
      <w:r w:rsidRPr="00EC1DBA">
        <w:rPr>
          <w:b/>
          <w:bCs/>
        </w:rPr>
        <w:t>Query Parameters</w:t>
      </w:r>
      <w:r>
        <w:t xml:space="preserve">. </w:t>
      </w:r>
    </w:p>
    <w:p w14:paraId="1ED2EB87" w14:textId="2285314C" w:rsidR="0053196E" w:rsidRDefault="0053196E" w:rsidP="0053196E">
      <w:pPr>
        <w:pStyle w:val="Heading3"/>
      </w:pPr>
      <w:r>
        <w:lastRenderedPageBreak/>
        <w:t xml:space="preserve">Use a Python script to </w:t>
      </w:r>
      <w:r w:rsidR="00004543">
        <w:t>list the members of the room</w:t>
      </w:r>
      <w:r>
        <w:t>.</w:t>
      </w:r>
    </w:p>
    <w:p w14:paraId="1CA26559" w14:textId="35593FFD" w:rsidR="0053196E" w:rsidRDefault="0053196E" w:rsidP="0053196E">
      <w:pPr>
        <w:pStyle w:val="SubStepAlpha"/>
      </w:pPr>
      <w:r>
        <w:t xml:space="preserve">In VS Code, click the </w:t>
      </w:r>
      <w:r w:rsidR="00004543">
        <w:rPr>
          <w:b/>
          <w:bCs/>
        </w:rPr>
        <w:t>list-memberships</w:t>
      </w:r>
      <w:r w:rsidRPr="00EB76CE">
        <w:rPr>
          <w:b/>
          <w:bCs/>
        </w:rPr>
        <w:t>.py</w:t>
      </w:r>
      <w:r>
        <w:t xml:space="preserve"> file.</w:t>
      </w:r>
    </w:p>
    <w:p w14:paraId="1D16CFDD" w14:textId="6D6226D7" w:rsidR="0053196E" w:rsidRDefault="00CF16D6" w:rsidP="0053196E">
      <w:pPr>
        <w:pStyle w:val="SubStepAlpha"/>
      </w:pPr>
      <w:r>
        <w:t>Place</w:t>
      </w:r>
      <w:r w:rsidR="0053196E" w:rsidRPr="00EB76CE">
        <w:t xml:space="preserve"> the following code into the file. </w:t>
      </w:r>
      <w:r w:rsidR="00114DC8">
        <w:t>R</w:t>
      </w:r>
      <w:r w:rsidR="00114DC8" w:rsidRPr="00EB76CE">
        <w:t xml:space="preserve">eplace </w:t>
      </w:r>
      <w:proofErr w:type="spellStart"/>
      <w:r w:rsidR="00114DC8" w:rsidRPr="00015D62">
        <w:rPr>
          <w:b/>
          <w:bCs/>
        </w:rPr>
        <w:t>your_token_here</w:t>
      </w:r>
      <w:proofErr w:type="spellEnd"/>
      <w:r w:rsidR="00114DC8" w:rsidRPr="00EB76CE">
        <w:t xml:space="preserve"> with your personal access token</w:t>
      </w:r>
      <w:r w:rsidR="00114DC8">
        <w:t xml:space="preserve">. Replace </w:t>
      </w:r>
      <w:proofErr w:type="spellStart"/>
      <w:r w:rsidR="00114DC8" w:rsidRPr="00D4126B">
        <w:rPr>
          <w:b/>
          <w:bCs/>
        </w:rPr>
        <w:t>your_room_id</w:t>
      </w:r>
      <w:proofErr w:type="spellEnd"/>
      <w:r w:rsidR="00114DC8" w:rsidRPr="00D4126B">
        <w:rPr>
          <w:b/>
          <w:bCs/>
        </w:rPr>
        <w:t xml:space="preserve"> </w:t>
      </w:r>
      <w:r w:rsidR="00114DC8">
        <w:t xml:space="preserve">with the value from </w:t>
      </w:r>
      <w:r w:rsidR="005D4AD2">
        <w:t>you got in the previous part</w:t>
      </w:r>
      <w:r w:rsidR="00114DC8">
        <w:t>.</w:t>
      </w:r>
    </w:p>
    <w:p w14:paraId="14A1DE46" w14:textId="77777777" w:rsidR="00114DC8" w:rsidRDefault="00114DC8" w:rsidP="00114DC8">
      <w:pPr>
        <w:pStyle w:val="CMDOutput"/>
      </w:pPr>
      <w:r>
        <w:t>import requests</w:t>
      </w:r>
    </w:p>
    <w:p w14:paraId="20D8EB23" w14:textId="77777777" w:rsidR="00114DC8" w:rsidRDefault="00114DC8" w:rsidP="00114DC8">
      <w:pPr>
        <w:pStyle w:val="CMDOutput"/>
      </w:pPr>
    </w:p>
    <w:p w14:paraId="1A97A09A" w14:textId="7DBABBC9" w:rsidR="00114DC8" w:rsidRDefault="00114DC8" w:rsidP="00114DC8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>
        <w:t>you</w:t>
      </w:r>
      <w:r w:rsidR="004F4FED">
        <w:t>r</w:t>
      </w:r>
      <w:r>
        <w:t>_token_here</w:t>
      </w:r>
      <w:proofErr w:type="spellEnd"/>
      <w:r>
        <w:t>'</w:t>
      </w:r>
    </w:p>
    <w:p w14:paraId="45F905D8" w14:textId="77777777" w:rsidR="00114DC8" w:rsidRDefault="00114DC8" w:rsidP="00114DC8">
      <w:pPr>
        <w:pStyle w:val="CMDOutput"/>
      </w:pPr>
      <w:proofErr w:type="spellStart"/>
      <w:r>
        <w:t>room_id</w:t>
      </w:r>
      <w:proofErr w:type="spellEnd"/>
      <w:r>
        <w:t xml:space="preserve"> = '</w:t>
      </w:r>
      <w:proofErr w:type="spellStart"/>
      <w:r>
        <w:t>your_room_id</w:t>
      </w:r>
      <w:proofErr w:type="spellEnd"/>
      <w:r>
        <w:t>'</w:t>
      </w:r>
    </w:p>
    <w:p w14:paraId="5E0344E0" w14:textId="77777777" w:rsidR="00114DC8" w:rsidRDefault="00114DC8" w:rsidP="00114DC8">
      <w:pPr>
        <w:pStyle w:val="CMDOutput"/>
      </w:pPr>
      <w:proofErr w:type="spellStart"/>
      <w:r>
        <w:t>url</w:t>
      </w:r>
      <w:proofErr w:type="spellEnd"/>
      <w:r>
        <w:t xml:space="preserve"> = 'https://webexapis.com/v1/memberships'</w:t>
      </w:r>
    </w:p>
    <w:p w14:paraId="3E763FBC" w14:textId="77777777" w:rsidR="00114DC8" w:rsidRDefault="00114DC8" w:rsidP="00114DC8">
      <w:pPr>
        <w:pStyle w:val="CMDOutput"/>
      </w:pPr>
      <w:r>
        <w:t>headers = {</w:t>
      </w:r>
    </w:p>
    <w:p w14:paraId="5977DA86" w14:textId="77777777" w:rsidR="00114DC8" w:rsidRDefault="00114DC8" w:rsidP="00114DC8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66072E9A" w14:textId="77777777" w:rsidR="00114DC8" w:rsidRDefault="00114DC8" w:rsidP="00114DC8">
      <w:pPr>
        <w:pStyle w:val="CMDOutput"/>
      </w:pPr>
      <w:r>
        <w:t xml:space="preserve">    'Content-Type': 'application/json'</w:t>
      </w:r>
    </w:p>
    <w:p w14:paraId="3C93C7AD" w14:textId="77777777" w:rsidR="00114DC8" w:rsidRDefault="00114DC8" w:rsidP="00114DC8">
      <w:pPr>
        <w:pStyle w:val="CMDOutput"/>
      </w:pPr>
      <w:r>
        <w:t>}</w:t>
      </w:r>
    </w:p>
    <w:p w14:paraId="0C6009BF" w14:textId="77777777" w:rsidR="00114DC8" w:rsidRDefault="00114DC8" w:rsidP="00114DC8">
      <w:pPr>
        <w:pStyle w:val="CMDOutput"/>
      </w:pPr>
      <w:r>
        <w:t>params = {'</w:t>
      </w:r>
      <w:proofErr w:type="spellStart"/>
      <w:r>
        <w:t>roomId</w:t>
      </w:r>
      <w:proofErr w:type="spellEnd"/>
      <w:r>
        <w:t xml:space="preserve">': </w:t>
      </w:r>
      <w:proofErr w:type="spellStart"/>
      <w:r>
        <w:t>room_id</w:t>
      </w:r>
      <w:proofErr w:type="spellEnd"/>
      <w:r>
        <w:t>}</w:t>
      </w:r>
    </w:p>
    <w:p w14:paraId="5B62AC51" w14:textId="77777777" w:rsidR="00114DC8" w:rsidRDefault="00114DC8" w:rsidP="00114DC8">
      <w:pPr>
        <w:pStyle w:val="CMDOutput"/>
      </w:pPr>
      <w:r>
        <w:t xml:space="preserve">res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params=params)</w:t>
      </w:r>
    </w:p>
    <w:p w14:paraId="5A4249C6" w14:textId="737987A6" w:rsidR="0053196E" w:rsidRDefault="00114DC8" w:rsidP="00114DC8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3C1510D7" w14:textId="4B58CF0E" w:rsidR="0053196E" w:rsidRDefault="0053196E" w:rsidP="0053196E">
      <w:pPr>
        <w:pStyle w:val="SubStepAlpha"/>
      </w:pPr>
      <w:r>
        <w:t xml:space="preserve">Save and run the file. You should get a response </w:t>
      </w:r>
      <w:proofErr w:type="gramStart"/>
      <w:r>
        <w:t>similar to</w:t>
      </w:r>
      <w:proofErr w:type="gramEnd"/>
      <w:r>
        <w:t xml:space="preserve"> the following. </w:t>
      </w:r>
      <w:r w:rsidR="00467B61">
        <w:t xml:space="preserve">You should be the only member unless you have added someone in the </w:t>
      </w:r>
      <w:proofErr w:type="spellStart"/>
      <w:r w:rsidR="00467B61">
        <w:t>Webex</w:t>
      </w:r>
      <w:proofErr w:type="spellEnd"/>
      <w:r w:rsidR="00467B61">
        <w:t xml:space="preserve"> Teams application. </w:t>
      </w:r>
      <w:r>
        <w:t xml:space="preserve">ID values have been truncated. </w:t>
      </w:r>
    </w:p>
    <w:p w14:paraId="6C6FBD7B" w14:textId="77777777" w:rsidR="00467B61" w:rsidRPr="004249BC" w:rsidRDefault="00467B61" w:rsidP="004249BC">
      <w:pPr>
        <w:pStyle w:val="CMD"/>
      </w:pPr>
      <w:proofErr w:type="spellStart"/>
      <w:r w:rsidRPr="004249BC">
        <w:t>devasc@</w:t>
      </w:r>
      <w:proofErr w:type="gramStart"/>
      <w:r w:rsidRPr="004249BC">
        <w:t>labvm</w:t>
      </w:r>
      <w:proofErr w:type="spellEnd"/>
      <w:r w:rsidRPr="004249BC">
        <w:t>:~</w:t>
      </w:r>
      <w:proofErr w:type="gramEnd"/>
      <w:r w:rsidRPr="004249BC">
        <w:t>/labs/</w:t>
      </w:r>
      <w:proofErr w:type="spellStart"/>
      <w:r w:rsidRPr="004249BC">
        <w:t>devnet-src</w:t>
      </w:r>
      <w:proofErr w:type="spellEnd"/>
      <w:r w:rsidRPr="004249BC">
        <w:t>/</w:t>
      </w:r>
      <w:proofErr w:type="spellStart"/>
      <w:r w:rsidRPr="004249BC">
        <w:t>webex</w:t>
      </w:r>
      <w:proofErr w:type="spellEnd"/>
      <w:r w:rsidRPr="004249BC">
        <w:t xml:space="preserve">-teams$ python3 list-memberships.py </w:t>
      </w:r>
    </w:p>
    <w:p w14:paraId="15C51185" w14:textId="2EF1D131" w:rsidR="00467B61" w:rsidRDefault="00467B61" w:rsidP="004249BC">
      <w:pPr>
        <w:pStyle w:val="CMDOutput"/>
      </w:pPr>
      <w:r>
        <w:t>{'items': [{'id': 'Y2l</w:t>
      </w:r>
      <w:r w:rsidR="0051559C">
        <w:t>...</w:t>
      </w:r>
      <w:proofErr w:type="spellStart"/>
      <w:r>
        <w:t>RjZg</w:t>
      </w:r>
      <w:proofErr w:type="spellEnd"/>
      <w:r>
        <w:t>', '</w:t>
      </w:r>
      <w:proofErr w:type="spellStart"/>
      <w:r>
        <w:t>roomId</w:t>
      </w:r>
      <w:proofErr w:type="spellEnd"/>
      <w:r>
        <w:t>': 'Y2l</w:t>
      </w:r>
      <w:r w:rsidR="0051559C">
        <w:t>...</w:t>
      </w:r>
      <w:proofErr w:type="spellStart"/>
      <w:r>
        <w:t>GNm</w:t>
      </w:r>
      <w:proofErr w:type="spellEnd"/>
      <w:r>
        <w:t>', '</w:t>
      </w:r>
      <w:proofErr w:type="spellStart"/>
      <w:r>
        <w:t>personId</w:t>
      </w:r>
      <w:proofErr w:type="spellEnd"/>
      <w:r>
        <w:t>': 'Y2l</w:t>
      </w:r>
      <w:r w:rsidR="0051559C">
        <w:t>...</w:t>
      </w:r>
      <w:r>
        <w:t>M2U', '</w:t>
      </w:r>
      <w:proofErr w:type="spellStart"/>
      <w:r>
        <w:t>personEmail</w:t>
      </w:r>
      <w:proofErr w:type="spellEnd"/>
      <w:r>
        <w:t>': '</w:t>
      </w:r>
      <w:r w:rsidR="0051559C">
        <w:t>user@example.com</w:t>
      </w:r>
      <w:r>
        <w:t>', '</w:t>
      </w:r>
      <w:proofErr w:type="spellStart"/>
      <w:r>
        <w:t>personDisplayName</w:t>
      </w:r>
      <w:proofErr w:type="spellEnd"/>
      <w:r>
        <w:t xml:space="preserve">': </w:t>
      </w:r>
      <w:r w:rsidR="004249BC">
        <w:t>'</w:t>
      </w:r>
      <w:proofErr w:type="spellStart"/>
      <w:r w:rsidR="004249BC">
        <w:t>personDisplayName</w:t>
      </w:r>
      <w:proofErr w:type="spellEnd"/>
      <w:r w:rsidR="004249BC">
        <w:t>'</w:t>
      </w:r>
      <w:r>
        <w:t>, '</w:t>
      </w:r>
      <w:proofErr w:type="spellStart"/>
      <w:r>
        <w:t>personOrgId</w:t>
      </w:r>
      <w:proofErr w:type="spellEnd"/>
      <w:r>
        <w:t>': 'Y2l</w:t>
      </w:r>
      <w:r w:rsidR="004249BC">
        <w:t>...</w:t>
      </w:r>
      <w:r>
        <w:t>MGY', '</w:t>
      </w:r>
      <w:proofErr w:type="spellStart"/>
      <w:r>
        <w:t>isModerator</w:t>
      </w:r>
      <w:proofErr w:type="spellEnd"/>
      <w:r>
        <w:t>': False, '</w:t>
      </w:r>
      <w:proofErr w:type="spellStart"/>
      <w:r>
        <w:t>isMonitor</w:t>
      </w:r>
      <w:proofErr w:type="spellEnd"/>
      <w:r>
        <w:t>': False, 'created': '2020-06-04T16:50:19.819Z'}]}</w:t>
      </w:r>
    </w:p>
    <w:p w14:paraId="1A84B9E0" w14:textId="443DDC48" w:rsidR="0053196E" w:rsidRPr="004249BC" w:rsidRDefault="00467B61" w:rsidP="004249BC">
      <w:pPr>
        <w:pStyle w:val="CMD"/>
      </w:pPr>
      <w:proofErr w:type="spellStart"/>
      <w:r w:rsidRPr="004249BC">
        <w:t>devasc@</w:t>
      </w:r>
      <w:proofErr w:type="gramStart"/>
      <w:r w:rsidRPr="004249BC">
        <w:t>labvm</w:t>
      </w:r>
      <w:proofErr w:type="spellEnd"/>
      <w:r w:rsidRPr="004249BC">
        <w:t>:~</w:t>
      </w:r>
      <w:proofErr w:type="gramEnd"/>
      <w:r w:rsidRPr="004249BC">
        <w:t>/labs/</w:t>
      </w:r>
      <w:proofErr w:type="spellStart"/>
      <w:r w:rsidRPr="004249BC">
        <w:t>devnet-src</w:t>
      </w:r>
      <w:proofErr w:type="spellEnd"/>
      <w:r w:rsidRPr="004249BC">
        <w:t>/</w:t>
      </w:r>
      <w:proofErr w:type="spellStart"/>
      <w:r w:rsidRPr="004249BC">
        <w:t>webex</w:t>
      </w:r>
      <w:proofErr w:type="spellEnd"/>
      <w:r w:rsidRPr="004249BC">
        <w:t>-teams$</w:t>
      </w:r>
    </w:p>
    <w:p w14:paraId="29F986EE" w14:textId="0B26304B" w:rsidR="000913D3" w:rsidRDefault="000913D3" w:rsidP="000913D3">
      <w:pPr>
        <w:pStyle w:val="Heading3"/>
      </w:pPr>
      <w:r>
        <w:t>Locate and investigate the API documentation for posting to the Memberships API.</w:t>
      </w:r>
    </w:p>
    <w:p w14:paraId="64BA1227" w14:textId="49CDBBF0" w:rsidR="000913D3" w:rsidRDefault="000913D3" w:rsidP="000913D3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>
        <w:t xml:space="preserve">, click </w:t>
      </w:r>
      <w:r w:rsidR="007410A0">
        <w:rPr>
          <w:b/>
          <w:bCs/>
        </w:rPr>
        <w:t>Memberships</w:t>
      </w:r>
      <w:r>
        <w:t>, if necessary.</w:t>
      </w:r>
    </w:p>
    <w:p w14:paraId="7140F2E8" w14:textId="167E4992" w:rsidR="000913D3" w:rsidRDefault="000913D3" w:rsidP="00186EA9">
      <w:pPr>
        <w:pStyle w:val="SubStepAlpha"/>
      </w:pPr>
      <w:r>
        <w:t xml:space="preserve">The </w:t>
      </w:r>
      <w:r w:rsidR="007410A0">
        <w:t>Memberships</w:t>
      </w:r>
      <w:r>
        <w:t xml:space="preserve"> API has one POST method for </w:t>
      </w:r>
      <w:r w:rsidRPr="0072231A">
        <w:rPr>
          <w:b/>
          <w:bCs/>
        </w:rPr>
        <w:t xml:space="preserve">Create a </w:t>
      </w:r>
      <w:r w:rsidR="007410A0">
        <w:rPr>
          <w:b/>
          <w:bCs/>
        </w:rPr>
        <w:t>Membership</w:t>
      </w:r>
      <w:r>
        <w:t xml:space="preserve">. Click the link see </w:t>
      </w:r>
      <w:r w:rsidRPr="0072231A">
        <w:rPr>
          <w:b/>
          <w:bCs/>
        </w:rPr>
        <w:t>Query Parameters</w:t>
      </w:r>
      <w:r>
        <w:t xml:space="preserve"> that are available. In your script, you will use the required </w:t>
      </w:r>
      <w:proofErr w:type="spellStart"/>
      <w:r w:rsidR="000827E8">
        <w:rPr>
          <w:b/>
          <w:bCs/>
        </w:rPr>
        <w:t>roomID</w:t>
      </w:r>
      <w:proofErr w:type="spellEnd"/>
      <w:r w:rsidR="000827E8">
        <w:rPr>
          <w:b/>
          <w:bCs/>
        </w:rPr>
        <w:t xml:space="preserve"> </w:t>
      </w:r>
      <w:r w:rsidR="000827E8" w:rsidRPr="000827E8">
        <w:t>and</w:t>
      </w:r>
      <w:r w:rsidR="000827E8">
        <w:rPr>
          <w:b/>
          <w:bCs/>
        </w:rPr>
        <w:t xml:space="preserve"> </w:t>
      </w:r>
      <w:proofErr w:type="spellStart"/>
      <w:r w:rsidR="000827E8">
        <w:rPr>
          <w:b/>
          <w:bCs/>
        </w:rPr>
        <w:t>personEmail</w:t>
      </w:r>
      <w:proofErr w:type="spellEnd"/>
      <w:r>
        <w:t xml:space="preserve"> parameter</w:t>
      </w:r>
      <w:r w:rsidR="000827E8">
        <w:t>s</w:t>
      </w:r>
      <w:r>
        <w:t>.</w:t>
      </w:r>
    </w:p>
    <w:p w14:paraId="17B817E6" w14:textId="383C02B7" w:rsidR="00427C70" w:rsidRDefault="00007122" w:rsidP="00007122">
      <w:pPr>
        <w:pStyle w:val="Heading3"/>
      </w:pPr>
      <w:r>
        <w:t>Use a Python script to create a membership, adding someone to the room.</w:t>
      </w:r>
    </w:p>
    <w:p w14:paraId="54736513" w14:textId="64B2C397" w:rsidR="00007122" w:rsidRDefault="00186EA9" w:rsidP="00186EA9">
      <w:pPr>
        <w:pStyle w:val="BodyTextL25"/>
      </w:pPr>
      <w:r>
        <w:t xml:space="preserve">For this step, you will need the email of someone else who is a registered </w:t>
      </w:r>
      <w:proofErr w:type="spellStart"/>
      <w:r>
        <w:t>Webex</w:t>
      </w:r>
      <w:proofErr w:type="spellEnd"/>
      <w:r>
        <w:t xml:space="preserve"> Teams user in your organization. </w:t>
      </w:r>
      <w:r w:rsidR="008A17D4">
        <w:t>You can use the same email you used previously to list details about a person.</w:t>
      </w:r>
    </w:p>
    <w:p w14:paraId="5A120045" w14:textId="7D73687B" w:rsidR="00C73361" w:rsidRDefault="00C73361" w:rsidP="00C73361">
      <w:pPr>
        <w:pStyle w:val="SubStepAlpha"/>
      </w:pPr>
      <w:r>
        <w:t xml:space="preserve">In VS Code, click the </w:t>
      </w:r>
      <w:r>
        <w:rPr>
          <w:b/>
          <w:bCs/>
        </w:rPr>
        <w:t>create-membership</w:t>
      </w:r>
      <w:r w:rsidRPr="00EB76CE">
        <w:rPr>
          <w:b/>
          <w:bCs/>
        </w:rPr>
        <w:t>.py</w:t>
      </w:r>
      <w:r>
        <w:t xml:space="preserve"> file.</w:t>
      </w:r>
    </w:p>
    <w:p w14:paraId="7FA13E9D" w14:textId="69790854" w:rsidR="00C73361" w:rsidRDefault="00CF16D6" w:rsidP="00C73361">
      <w:pPr>
        <w:pStyle w:val="SubStepAlpha"/>
      </w:pPr>
      <w:r>
        <w:t>Place</w:t>
      </w:r>
      <w:r w:rsidR="00C73361" w:rsidRPr="00EB76CE">
        <w:t xml:space="preserve"> the following code into the file. </w:t>
      </w:r>
      <w:r w:rsidR="00C73361">
        <w:t>R</w:t>
      </w:r>
      <w:r w:rsidR="00C73361" w:rsidRPr="00EB76CE">
        <w:t xml:space="preserve">eplace </w:t>
      </w:r>
      <w:proofErr w:type="spellStart"/>
      <w:r w:rsidR="00C73361" w:rsidRPr="00015D62">
        <w:rPr>
          <w:b/>
          <w:bCs/>
        </w:rPr>
        <w:t>your_token_here</w:t>
      </w:r>
      <w:proofErr w:type="spellEnd"/>
      <w:r w:rsidR="00C73361" w:rsidRPr="00EB76CE">
        <w:t xml:space="preserve"> with your personal access token</w:t>
      </w:r>
      <w:r w:rsidR="00C73361">
        <w:t xml:space="preserve">. Replace </w:t>
      </w:r>
      <w:proofErr w:type="spellStart"/>
      <w:r w:rsidR="00C73361" w:rsidRPr="00D4126B">
        <w:rPr>
          <w:b/>
          <w:bCs/>
        </w:rPr>
        <w:t>your_room_id</w:t>
      </w:r>
      <w:proofErr w:type="spellEnd"/>
      <w:r w:rsidR="00C73361" w:rsidRPr="00D4126B">
        <w:rPr>
          <w:b/>
          <w:bCs/>
        </w:rPr>
        <w:t xml:space="preserve"> </w:t>
      </w:r>
      <w:r w:rsidR="00C73361">
        <w:t>with the value from you got in the previous part.</w:t>
      </w:r>
      <w:r w:rsidR="00F43910">
        <w:t xml:space="preserve"> Replace </w:t>
      </w:r>
      <w:proofErr w:type="spellStart"/>
      <w:r w:rsidR="00F43910">
        <w:rPr>
          <w:b/>
          <w:bCs/>
        </w:rPr>
        <w:t>new-user@example.com</w:t>
      </w:r>
      <w:r w:rsidR="00F43910">
        <w:t>w</w:t>
      </w:r>
      <w:proofErr w:type="spellEnd"/>
      <w:r w:rsidR="00F43910">
        <w:t xml:space="preserve"> with the email of the person you want to add to the room.</w:t>
      </w:r>
    </w:p>
    <w:p w14:paraId="08093ABD" w14:textId="77777777" w:rsidR="00C73361" w:rsidRDefault="00C73361" w:rsidP="00C73361">
      <w:pPr>
        <w:pStyle w:val="CMDOutput"/>
      </w:pPr>
      <w:r>
        <w:t>import requests</w:t>
      </w:r>
    </w:p>
    <w:p w14:paraId="651F1151" w14:textId="77777777" w:rsidR="00C73361" w:rsidRDefault="00C73361" w:rsidP="00C73361">
      <w:pPr>
        <w:pStyle w:val="CMDOutput"/>
      </w:pPr>
    </w:p>
    <w:p w14:paraId="4FCE4405" w14:textId="7FC304A1" w:rsidR="00F43910" w:rsidRDefault="00F43910" w:rsidP="00F43910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>
        <w:t>you</w:t>
      </w:r>
      <w:r w:rsidR="004F4FED">
        <w:t>r</w:t>
      </w:r>
      <w:r>
        <w:t>_token_here</w:t>
      </w:r>
      <w:proofErr w:type="spellEnd"/>
      <w:r>
        <w:t>'</w:t>
      </w:r>
    </w:p>
    <w:p w14:paraId="371451C7" w14:textId="77777777" w:rsidR="00F43910" w:rsidRDefault="00F43910" w:rsidP="00F43910">
      <w:pPr>
        <w:pStyle w:val="CMDOutput"/>
      </w:pPr>
      <w:proofErr w:type="spellStart"/>
      <w:r>
        <w:t>room_id</w:t>
      </w:r>
      <w:proofErr w:type="spellEnd"/>
      <w:r>
        <w:t xml:space="preserve"> = '</w:t>
      </w:r>
      <w:proofErr w:type="spellStart"/>
      <w:r>
        <w:t>your_room_id</w:t>
      </w:r>
      <w:proofErr w:type="spellEnd"/>
      <w:r>
        <w:t>'</w:t>
      </w:r>
    </w:p>
    <w:p w14:paraId="07D487A4" w14:textId="689F2DE7" w:rsidR="00F43910" w:rsidRDefault="00F43910" w:rsidP="00F43910">
      <w:pPr>
        <w:pStyle w:val="CMDOutput"/>
      </w:pPr>
      <w:proofErr w:type="spellStart"/>
      <w:r>
        <w:t>person_email</w:t>
      </w:r>
      <w:proofErr w:type="spellEnd"/>
      <w:r>
        <w:t xml:space="preserve"> = 'new-user@example.com'</w:t>
      </w:r>
    </w:p>
    <w:p w14:paraId="21921098" w14:textId="77777777" w:rsidR="00F43910" w:rsidRDefault="00F43910" w:rsidP="00F43910">
      <w:pPr>
        <w:pStyle w:val="CMDOutput"/>
      </w:pPr>
      <w:proofErr w:type="spellStart"/>
      <w:r>
        <w:t>url</w:t>
      </w:r>
      <w:proofErr w:type="spellEnd"/>
      <w:r>
        <w:t xml:space="preserve"> = 'https://webexapis.com/v1/memberships'</w:t>
      </w:r>
    </w:p>
    <w:p w14:paraId="3BDC0CDA" w14:textId="77777777" w:rsidR="00C73361" w:rsidRDefault="00C73361" w:rsidP="00C73361">
      <w:pPr>
        <w:pStyle w:val="CMDOutput"/>
      </w:pPr>
      <w:r>
        <w:t>headers = {</w:t>
      </w:r>
    </w:p>
    <w:p w14:paraId="03E5E5C2" w14:textId="77777777" w:rsidR="00C73361" w:rsidRDefault="00C73361" w:rsidP="00C73361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25ABFFCC" w14:textId="77777777" w:rsidR="00C73361" w:rsidRDefault="00C73361" w:rsidP="00C73361">
      <w:pPr>
        <w:pStyle w:val="CMDOutput"/>
      </w:pPr>
      <w:r>
        <w:t xml:space="preserve">    'Content-Type': 'application/json'</w:t>
      </w:r>
    </w:p>
    <w:p w14:paraId="5280F10D" w14:textId="77777777" w:rsidR="00C73361" w:rsidRDefault="00C73361" w:rsidP="00C73361">
      <w:pPr>
        <w:pStyle w:val="CMDOutput"/>
      </w:pPr>
      <w:r>
        <w:lastRenderedPageBreak/>
        <w:t>}</w:t>
      </w:r>
    </w:p>
    <w:p w14:paraId="37AC658D" w14:textId="77777777" w:rsidR="00C73361" w:rsidRDefault="00C73361" w:rsidP="00C73361">
      <w:pPr>
        <w:pStyle w:val="CMDOutput"/>
      </w:pPr>
      <w:r>
        <w:t>params = {'</w:t>
      </w:r>
      <w:proofErr w:type="spellStart"/>
      <w:r>
        <w:t>roomId</w:t>
      </w:r>
      <w:proofErr w:type="spellEnd"/>
      <w:r>
        <w:t xml:space="preserve">': </w:t>
      </w:r>
      <w:proofErr w:type="spellStart"/>
      <w:r>
        <w:t>room_id</w:t>
      </w:r>
      <w:proofErr w:type="spellEnd"/>
      <w:r>
        <w:t>, '</w:t>
      </w:r>
      <w:proofErr w:type="spellStart"/>
      <w:r>
        <w:t>personEmail</w:t>
      </w:r>
      <w:proofErr w:type="spellEnd"/>
      <w:r>
        <w:t xml:space="preserve">': </w:t>
      </w:r>
      <w:proofErr w:type="spellStart"/>
      <w:r>
        <w:t>person_email</w:t>
      </w:r>
      <w:proofErr w:type="spellEnd"/>
      <w:r>
        <w:t>}</w:t>
      </w:r>
    </w:p>
    <w:p w14:paraId="6BC0A64A" w14:textId="77777777" w:rsidR="00C73361" w:rsidRDefault="00C73361" w:rsidP="00C73361">
      <w:pPr>
        <w:pStyle w:val="CMDOutput"/>
      </w:pPr>
      <w:r>
        <w:t xml:space="preserve">res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json=params)</w:t>
      </w:r>
    </w:p>
    <w:p w14:paraId="067BBF9E" w14:textId="58B85D71" w:rsidR="00C73361" w:rsidRDefault="00C73361" w:rsidP="00C73361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5472D495" w14:textId="77777777" w:rsidR="00C73361" w:rsidRDefault="00C73361" w:rsidP="00C73361">
      <w:pPr>
        <w:pStyle w:val="SubStepAlpha"/>
      </w:pPr>
      <w:r>
        <w:t xml:space="preserve">Save and run the file. You should get a response </w:t>
      </w:r>
      <w:proofErr w:type="gramStart"/>
      <w:r>
        <w:t>similar to</w:t>
      </w:r>
      <w:proofErr w:type="gramEnd"/>
      <w:r>
        <w:t xml:space="preserve"> the following. You should be the only member unless you have added someone in the </w:t>
      </w:r>
      <w:proofErr w:type="spellStart"/>
      <w:r>
        <w:t>Webex</w:t>
      </w:r>
      <w:proofErr w:type="spellEnd"/>
      <w:r>
        <w:t xml:space="preserve"> Teams application. ID values have been truncated. </w:t>
      </w:r>
    </w:p>
    <w:p w14:paraId="54523D35" w14:textId="77777777" w:rsidR="00C73361" w:rsidRPr="004249BC" w:rsidRDefault="00C73361" w:rsidP="00C73361">
      <w:pPr>
        <w:pStyle w:val="CMD"/>
      </w:pPr>
      <w:proofErr w:type="spellStart"/>
      <w:r w:rsidRPr="004249BC">
        <w:t>devasc@</w:t>
      </w:r>
      <w:proofErr w:type="gramStart"/>
      <w:r w:rsidRPr="004249BC">
        <w:t>labvm</w:t>
      </w:r>
      <w:proofErr w:type="spellEnd"/>
      <w:r w:rsidRPr="004249BC">
        <w:t>:~</w:t>
      </w:r>
      <w:proofErr w:type="gramEnd"/>
      <w:r w:rsidRPr="004249BC">
        <w:t>/labs/</w:t>
      </w:r>
      <w:proofErr w:type="spellStart"/>
      <w:r w:rsidRPr="004249BC">
        <w:t>devnet-src</w:t>
      </w:r>
      <w:proofErr w:type="spellEnd"/>
      <w:r w:rsidRPr="004249BC">
        <w:t>/</w:t>
      </w:r>
      <w:proofErr w:type="spellStart"/>
      <w:r w:rsidRPr="004249BC">
        <w:t>webex</w:t>
      </w:r>
      <w:proofErr w:type="spellEnd"/>
      <w:r w:rsidRPr="004249BC">
        <w:t xml:space="preserve">-teams$ python3 list-memberships.py </w:t>
      </w:r>
    </w:p>
    <w:p w14:paraId="7202F55D" w14:textId="77777777" w:rsidR="00C73361" w:rsidRDefault="00C73361" w:rsidP="00C73361">
      <w:pPr>
        <w:pStyle w:val="CMDOutput"/>
      </w:pPr>
      <w:r>
        <w:t>{'items': [{'id': 'Y2l...</w:t>
      </w:r>
      <w:proofErr w:type="spellStart"/>
      <w:r>
        <w:t>RjZg</w:t>
      </w:r>
      <w:proofErr w:type="spellEnd"/>
      <w:r>
        <w:t>', '</w:t>
      </w:r>
      <w:proofErr w:type="spellStart"/>
      <w:r>
        <w:t>roomId</w:t>
      </w:r>
      <w:proofErr w:type="spellEnd"/>
      <w:r>
        <w:t>': 'Y2l...</w:t>
      </w:r>
      <w:proofErr w:type="spellStart"/>
      <w:r>
        <w:t>GNm</w:t>
      </w:r>
      <w:proofErr w:type="spellEnd"/>
      <w:r>
        <w:t>', '</w:t>
      </w:r>
      <w:proofErr w:type="spellStart"/>
      <w:r>
        <w:t>personId</w:t>
      </w:r>
      <w:proofErr w:type="spellEnd"/>
      <w:r>
        <w:t>': 'Y2l...M2U', '</w:t>
      </w:r>
      <w:proofErr w:type="spellStart"/>
      <w:r>
        <w:t>personEmail</w:t>
      </w:r>
      <w:proofErr w:type="spellEnd"/>
      <w:r>
        <w:t>': 'user@example.com', '</w:t>
      </w:r>
      <w:proofErr w:type="spellStart"/>
      <w:r>
        <w:t>personDisplayName</w:t>
      </w:r>
      <w:proofErr w:type="spellEnd"/>
      <w:r>
        <w:t>': '</w:t>
      </w:r>
      <w:proofErr w:type="spellStart"/>
      <w:r>
        <w:t>personDisplayName</w:t>
      </w:r>
      <w:proofErr w:type="spellEnd"/>
      <w:r>
        <w:t>', '</w:t>
      </w:r>
      <w:proofErr w:type="spellStart"/>
      <w:r>
        <w:t>personOrgId</w:t>
      </w:r>
      <w:proofErr w:type="spellEnd"/>
      <w:r>
        <w:t>': 'Y2l...MGY', '</w:t>
      </w:r>
      <w:proofErr w:type="spellStart"/>
      <w:r>
        <w:t>isModerator</w:t>
      </w:r>
      <w:proofErr w:type="spellEnd"/>
      <w:r>
        <w:t>': False, '</w:t>
      </w:r>
      <w:proofErr w:type="spellStart"/>
      <w:r>
        <w:t>isMonitor</w:t>
      </w:r>
      <w:proofErr w:type="spellEnd"/>
      <w:r>
        <w:t>': False, 'created': '2020-06-04T16:50:19.819Z'}]}</w:t>
      </w:r>
    </w:p>
    <w:p w14:paraId="768BEC30" w14:textId="77777777" w:rsidR="00C73361" w:rsidRPr="004249BC" w:rsidRDefault="00C73361" w:rsidP="00C73361">
      <w:pPr>
        <w:pStyle w:val="CMD"/>
      </w:pPr>
      <w:proofErr w:type="spellStart"/>
      <w:r w:rsidRPr="004249BC">
        <w:t>devasc@</w:t>
      </w:r>
      <w:proofErr w:type="gramStart"/>
      <w:r w:rsidRPr="004249BC">
        <w:t>labvm</w:t>
      </w:r>
      <w:proofErr w:type="spellEnd"/>
      <w:r w:rsidRPr="004249BC">
        <w:t>:~</w:t>
      </w:r>
      <w:proofErr w:type="gramEnd"/>
      <w:r w:rsidRPr="004249BC">
        <w:t>/labs/</w:t>
      </w:r>
      <w:proofErr w:type="spellStart"/>
      <w:r w:rsidRPr="004249BC">
        <w:t>devnet-src</w:t>
      </w:r>
      <w:proofErr w:type="spellEnd"/>
      <w:r w:rsidRPr="004249BC">
        <w:t>/</w:t>
      </w:r>
      <w:proofErr w:type="spellStart"/>
      <w:r w:rsidRPr="004249BC">
        <w:t>webex</w:t>
      </w:r>
      <w:proofErr w:type="spellEnd"/>
      <w:r w:rsidRPr="004249BC">
        <w:t>-teams$</w:t>
      </w:r>
    </w:p>
    <w:p w14:paraId="39065571" w14:textId="63781A2A" w:rsidR="008A17D4" w:rsidRPr="00007122" w:rsidRDefault="00F51994" w:rsidP="00F51994">
      <w:pPr>
        <w:pStyle w:val="Heading2"/>
      </w:pPr>
      <w:r>
        <w:t xml:space="preserve">Manage Messages in </w:t>
      </w:r>
      <w:proofErr w:type="spellStart"/>
      <w:r>
        <w:t>Webex</w:t>
      </w:r>
      <w:proofErr w:type="spellEnd"/>
      <w:r>
        <w:t xml:space="preserve"> Teams</w:t>
      </w:r>
    </w:p>
    <w:p w14:paraId="5296B422" w14:textId="2807D290" w:rsidR="00354610" w:rsidRDefault="00F51994" w:rsidP="00F51994">
      <w:pPr>
        <w:pStyle w:val="BodyTextL25"/>
      </w:pPr>
      <w:r>
        <w:t xml:space="preserve">In </w:t>
      </w:r>
      <w:proofErr w:type="spellStart"/>
      <w:r>
        <w:t>Webex</w:t>
      </w:r>
      <w:proofErr w:type="spellEnd"/>
      <w:r>
        <w:t xml:space="preserve"> Teams, </w:t>
      </w:r>
      <w:r w:rsidR="00F10ED0">
        <w:t>a message can contain plain text, Markdown, or a file attachment. E</w:t>
      </w:r>
      <w:r>
        <w:t>ach message is displayed on its own line along with a timestamp and sender information. You can use this</w:t>
      </w:r>
      <w:r w:rsidR="00F10ED0">
        <w:t xml:space="preserve"> Messages</w:t>
      </w:r>
      <w:r>
        <w:t xml:space="preserve"> API to list, create, and delete messages.</w:t>
      </w:r>
      <w:r w:rsidR="00F10ED0">
        <w:t xml:space="preserve"> In this Part, you will send a message to the room you created in this lab.</w:t>
      </w:r>
    </w:p>
    <w:p w14:paraId="35686F13" w14:textId="62F7E5E6" w:rsidR="00CE168C" w:rsidRPr="006D36AF" w:rsidRDefault="00CE168C" w:rsidP="00CE168C">
      <w:pPr>
        <w:pStyle w:val="Heading3"/>
      </w:pPr>
      <w:r>
        <w:t>Locate and investigate the API documentation for messages.</w:t>
      </w:r>
    </w:p>
    <w:p w14:paraId="027A0838" w14:textId="67068364" w:rsidR="00CE168C" w:rsidRDefault="00CE168C" w:rsidP="00CE168C">
      <w:pPr>
        <w:pStyle w:val="SubStepAlpha"/>
      </w:pPr>
      <w:r>
        <w:t xml:space="preserve">Return to the developer.webex.com website. Under </w:t>
      </w:r>
      <w:r w:rsidRPr="00314EEF">
        <w:rPr>
          <w:b/>
          <w:bCs/>
        </w:rPr>
        <w:t>API Reference</w:t>
      </w:r>
      <w:r>
        <w:t xml:space="preserve">, click </w:t>
      </w:r>
      <w:r>
        <w:rPr>
          <w:b/>
          <w:bCs/>
        </w:rPr>
        <w:t>Messages</w:t>
      </w:r>
      <w:r>
        <w:t>.</w:t>
      </w:r>
    </w:p>
    <w:p w14:paraId="1E99F76E" w14:textId="1F0D2003" w:rsidR="00CE168C" w:rsidRDefault="00CE168C" w:rsidP="00CE168C">
      <w:pPr>
        <w:pStyle w:val="SubStepAlpha"/>
      </w:pPr>
      <w:r>
        <w:t xml:space="preserve">Explore the various API calls you can make with the </w:t>
      </w:r>
      <w:r w:rsidR="00CE5654">
        <w:rPr>
          <w:b/>
          <w:bCs/>
        </w:rPr>
        <w:t>Messages</w:t>
      </w:r>
      <w:r>
        <w:t xml:space="preserve"> API.</w:t>
      </w:r>
    </w:p>
    <w:p w14:paraId="13B5FB73" w14:textId="3AC52D9B" w:rsidR="00CE168C" w:rsidRDefault="00CE168C" w:rsidP="00CE168C">
      <w:pPr>
        <w:pStyle w:val="SubStepAlpha"/>
      </w:pPr>
      <w:r>
        <w:t xml:space="preserve">Click the </w:t>
      </w:r>
      <w:r w:rsidR="00CE5654">
        <w:t>POST</w:t>
      </w:r>
      <w:r>
        <w:t xml:space="preserve"> request for </w:t>
      </w:r>
      <w:r w:rsidR="00CE5654">
        <w:rPr>
          <w:b/>
          <w:bCs/>
        </w:rPr>
        <w:t>Create a Message</w:t>
      </w:r>
      <w:r>
        <w:t xml:space="preserve"> and explore the </w:t>
      </w:r>
      <w:r w:rsidRPr="00EC1DBA">
        <w:rPr>
          <w:b/>
          <w:bCs/>
        </w:rPr>
        <w:t>Query Parameters</w:t>
      </w:r>
      <w:r>
        <w:t xml:space="preserve">. </w:t>
      </w:r>
      <w:r w:rsidR="00CE5654">
        <w:t xml:space="preserve">Notice for a simple text message, you can use the </w:t>
      </w:r>
      <w:r w:rsidR="00CE5654" w:rsidRPr="00CE5654">
        <w:rPr>
          <w:b/>
          <w:bCs/>
        </w:rPr>
        <w:t>text</w:t>
      </w:r>
      <w:r w:rsidR="00CE5654">
        <w:t xml:space="preserve"> or </w:t>
      </w:r>
      <w:r w:rsidR="00CE5654" w:rsidRPr="00CE5654">
        <w:rPr>
          <w:b/>
          <w:bCs/>
        </w:rPr>
        <w:t>markdown</w:t>
      </w:r>
      <w:r w:rsidR="00CE5654">
        <w:t xml:space="preserve"> parameter. </w:t>
      </w:r>
      <w:r w:rsidR="000C4C76">
        <w:t>In this step, you will specify a message with Markdown formatting. Search the internet to learn more about Markdown.</w:t>
      </w:r>
    </w:p>
    <w:p w14:paraId="477C3601" w14:textId="68668E29" w:rsidR="00CE168C" w:rsidRDefault="00C41049" w:rsidP="00CE168C">
      <w:pPr>
        <w:pStyle w:val="Heading3"/>
      </w:pPr>
      <w:r w:rsidRPr="00C41049">
        <w:t xml:space="preserve">Use a Python script to send a message to a </w:t>
      </w:r>
      <w:proofErr w:type="spellStart"/>
      <w:r w:rsidRPr="00C41049">
        <w:t>Webex</w:t>
      </w:r>
      <w:proofErr w:type="spellEnd"/>
      <w:r w:rsidRPr="00C41049">
        <w:t xml:space="preserve"> room</w:t>
      </w:r>
      <w:r w:rsidR="00CE168C">
        <w:t>.</w:t>
      </w:r>
    </w:p>
    <w:p w14:paraId="0330AC4B" w14:textId="123081EE" w:rsidR="00CE168C" w:rsidRDefault="00CE168C" w:rsidP="00CE168C">
      <w:pPr>
        <w:pStyle w:val="SubStepAlpha"/>
      </w:pPr>
      <w:r>
        <w:t xml:space="preserve">In VS Code, click the </w:t>
      </w:r>
      <w:r w:rsidR="006B07D0">
        <w:rPr>
          <w:b/>
          <w:bCs/>
        </w:rPr>
        <w:t>creat-markdown-message</w:t>
      </w:r>
      <w:r w:rsidRPr="00EB76CE">
        <w:rPr>
          <w:b/>
          <w:bCs/>
        </w:rPr>
        <w:t>.py</w:t>
      </w:r>
      <w:r>
        <w:t xml:space="preserve"> file.</w:t>
      </w:r>
    </w:p>
    <w:p w14:paraId="7D4E6A3F" w14:textId="63417307" w:rsidR="00CE168C" w:rsidRDefault="00450827" w:rsidP="00CE168C">
      <w:pPr>
        <w:pStyle w:val="SubStepAlpha"/>
      </w:pPr>
      <w:r>
        <w:t>Place</w:t>
      </w:r>
      <w:r w:rsidR="00CE168C" w:rsidRPr="00EB76CE">
        <w:t xml:space="preserve"> the following code into the file. </w:t>
      </w:r>
      <w:r w:rsidR="00CE168C">
        <w:t>R</w:t>
      </w:r>
      <w:r w:rsidR="00CE168C" w:rsidRPr="00EB76CE">
        <w:t xml:space="preserve">eplace </w:t>
      </w:r>
      <w:proofErr w:type="spellStart"/>
      <w:r w:rsidR="00CE168C" w:rsidRPr="00015D62">
        <w:rPr>
          <w:b/>
          <w:bCs/>
        </w:rPr>
        <w:t>your_token_here</w:t>
      </w:r>
      <w:proofErr w:type="spellEnd"/>
      <w:r w:rsidR="00CE168C" w:rsidRPr="00EB76CE">
        <w:t xml:space="preserve"> with your personal access token</w:t>
      </w:r>
      <w:r w:rsidR="00CE168C">
        <w:t xml:space="preserve">. Replace </w:t>
      </w:r>
      <w:proofErr w:type="spellStart"/>
      <w:r w:rsidR="00CE168C" w:rsidRPr="00D4126B">
        <w:rPr>
          <w:b/>
          <w:bCs/>
        </w:rPr>
        <w:t>your_room_id</w:t>
      </w:r>
      <w:proofErr w:type="spellEnd"/>
      <w:r w:rsidR="00CE168C" w:rsidRPr="00D4126B">
        <w:rPr>
          <w:b/>
          <w:bCs/>
        </w:rPr>
        <w:t xml:space="preserve"> </w:t>
      </w:r>
      <w:r w:rsidR="00CE168C">
        <w:t>with the value from you got in the previous part.</w:t>
      </w:r>
    </w:p>
    <w:p w14:paraId="06A6B750" w14:textId="77777777" w:rsidR="006B07D0" w:rsidRDefault="006B07D0" w:rsidP="006B07D0">
      <w:pPr>
        <w:pStyle w:val="CMDOutput"/>
      </w:pPr>
      <w:r>
        <w:t>import requests</w:t>
      </w:r>
    </w:p>
    <w:p w14:paraId="44D3210C" w14:textId="77777777" w:rsidR="006B07D0" w:rsidRDefault="006B07D0" w:rsidP="006B07D0">
      <w:pPr>
        <w:pStyle w:val="CMDOutput"/>
      </w:pPr>
    </w:p>
    <w:p w14:paraId="4940DA0A" w14:textId="77958301" w:rsidR="006B07D0" w:rsidRDefault="006B07D0" w:rsidP="006B07D0">
      <w:pPr>
        <w:pStyle w:val="CMDOutput"/>
      </w:pPr>
      <w:proofErr w:type="spellStart"/>
      <w:r>
        <w:t>access_token</w:t>
      </w:r>
      <w:proofErr w:type="spellEnd"/>
      <w:r>
        <w:t xml:space="preserve"> = '</w:t>
      </w:r>
      <w:proofErr w:type="spellStart"/>
      <w:r>
        <w:t>you</w:t>
      </w:r>
      <w:r w:rsidR="004F4FED">
        <w:t>r</w:t>
      </w:r>
      <w:r>
        <w:t>_token_here</w:t>
      </w:r>
      <w:proofErr w:type="spellEnd"/>
      <w:r>
        <w:t>'</w:t>
      </w:r>
    </w:p>
    <w:p w14:paraId="57F99DE7" w14:textId="77777777" w:rsidR="006B07D0" w:rsidRDefault="006B07D0" w:rsidP="006B07D0">
      <w:pPr>
        <w:pStyle w:val="CMDOutput"/>
      </w:pPr>
      <w:proofErr w:type="spellStart"/>
      <w:r>
        <w:t>room_id</w:t>
      </w:r>
      <w:proofErr w:type="spellEnd"/>
      <w:r>
        <w:t xml:space="preserve"> = '</w:t>
      </w:r>
      <w:proofErr w:type="spellStart"/>
      <w:r>
        <w:t>your_room_id</w:t>
      </w:r>
      <w:proofErr w:type="spellEnd"/>
      <w:r>
        <w:t>'</w:t>
      </w:r>
    </w:p>
    <w:p w14:paraId="355308FC" w14:textId="13001F49" w:rsidR="006B07D0" w:rsidRDefault="006B07D0" w:rsidP="006B07D0">
      <w:pPr>
        <w:pStyle w:val="CMDOutput"/>
      </w:pPr>
      <w:r>
        <w:t>message = 'Hello **</w:t>
      </w:r>
      <w:proofErr w:type="spellStart"/>
      <w:r w:rsidR="00725607">
        <w:t>DevNet</w:t>
      </w:r>
      <w:proofErr w:type="spellEnd"/>
      <w:r w:rsidR="00725607">
        <w:t xml:space="preserve"> Associates</w:t>
      </w:r>
      <w:r>
        <w:t>**</w:t>
      </w:r>
      <w:r w:rsidR="00725607">
        <w:t>!!</w:t>
      </w:r>
      <w:r>
        <w:t>'</w:t>
      </w:r>
    </w:p>
    <w:p w14:paraId="4D8C7893" w14:textId="5694AE22" w:rsidR="006B07D0" w:rsidRDefault="006B07D0" w:rsidP="006B07D0">
      <w:pPr>
        <w:pStyle w:val="CMDOutput"/>
      </w:pPr>
      <w:proofErr w:type="spellStart"/>
      <w:r>
        <w:t>url</w:t>
      </w:r>
      <w:proofErr w:type="spellEnd"/>
      <w:r>
        <w:t xml:space="preserve"> = 'https://</w:t>
      </w:r>
      <w:r w:rsidR="00725607">
        <w:t>webexapis</w:t>
      </w:r>
      <w:r>
        <w:t>.com/v1/messages'</w:t>
      </w:r>
    </w:p>
    <w:p w14:paraId="20FA6EC1" w14:textId="77777777" w:rsidR="006B07D0" w:rsidRDefault="006B07D0" w:rsidP="006B07D0">
      <w:pPr>
        <w:pStyle w:val="CMDOutput"/>
      </w:pPr>
      <w:r>
        <w:t>headers = {</w:t>
      </w:r>
    </w:p>
    <w:p w14:paraId="4277A34D" w14:textId="77777777" w:rsidR="006B07D0" w:rsidRDefault="006B07D0" w:rsidP="006B07D0">
      <w:pPr>
        <w:pStyle w:val="CMDOutput"/>
      </w:pPr>
      <w:r>
        <w:t xml:space="preserve">    'Authorization': 'Bearer {}</w:t>
      </w:r>
      <w:proofErr w:type="gramStart"/>
      <w:r>
        <w:t>'.format</w:t>
      </w:r>
      <w:proofErr w:type="gramEnd"/>
      <w:r>
        <w:t>(</w:t>
      </w:r>
      <w:proofErr w:type="spellStart"/>
      <w:r>
        <w:t>access_token</w:t>
      </w:r>
      <w:proofErr w:type="spellEnd"/>
      <w:r>
        <w:t>),</w:t>
      </w:r>
    </w:p>
    <w:p w14:paraId="02C09BDD" w14:textId="77777777" w:rsidR="006B07D0" w:rsidRDefault="006B07D0" w:rsidP="006B07D0">
      <w:pPr>
        <w:pStyle w:val="CMDOutput"/>
      </w:pPr>
      <w:r>
        <w:t xml:space="preserve">    'Content-Type': 'application/json'</w:t>
      </w:r>
    </w:p>
    <w:p w14:paraId="32282D6D" w14:textId="77777777" w:rsidR="006B07D0" w:rsidRDefault="006B07D0" w:rsidP="006B07D0">
      <w:pPr>
        <w:pStyle w:val="CMDOutput"/>
      </w:pPr>
      <w:r>
        <w:t>}</w:t>
      </w:r>
    </w:p>
    <w:p w14:paraId="4A6374A8" w14:textId="77777777" w:rsidR="006B07D0" w:rsidRDefault="006B07D0" w:rsidP="006B07D0">
      <w:pPr>
        <w:pStyle w:val="CMDOutput"/>
      </w:pPr>
      <w:r>
        <w:t>params = {'</w:t>
      </w:r>
      <w:proofErr w:type="spellStart"/>
      <w:r>
        <w:t>roomId</w:t>
      </w:r>
      <w:proofErr w:type="spellEnd"/>
      <w:r>
        <w:t xml:space="preserve">': </w:t>
      </w:r>
      <w:proofErr w:type="spellStart"/>
      <w:r>
        <w:t>room_id</w:t>
      </w:r>
      <w:proofErr w:type="spellEnd"/>
      <w:r>
        <w:t>, 'markdown': message}</w:t>
      </w:r>
    </w:p>
    <w:p w14:paraId="647F3B81" w14:textId="77777777" w:rsidR="006B07D0" w:rsidRDefault="006B07D0" w:rsidP="006B07D0">
      <w:pPr>
        <w:pStyle w:val="CMDOutput"/>
      </w:pPr>
      <w:r>
        <w:t xml:space="preserve">res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json=params)</w:t>
      </w:r>
    </w:p>
    <w:p w14:paraId="55A078ED" w14:textId="001AA1FA" w:rsidR="00CE168C" w:rsidRDefault="006B07D0" w:rsidP="006B07D0">
      <w:pPr>
        <w:pStyle w:val="CMDOutput"/>
      </w:pPr>
      <w:r>
        <w:t>print(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084C0B72" w14:textId="7A7A25EF" w:rsidR="00CE168C" w:rsidRDefault="00CE168C" w:rsidP="00CE168C">
      <w:pPr>
        <w:pStyle w:val="SubStepAlpha"/>
      </w:pPr>
      <w:r>
        <w:t xml:space="preserve">Save and run the file. You should get a response </w:t>
      </w:r>
      <w:proofErr w:type="gramStart"/>
      <w:r>
        <w:t>similar to</w:t>
      </w:r>
      <w:proofErr w:type="gramEnd"/>
      <w:r>
        <w:t xml:space="preserve"> the following. </w:t>
      </w:r>
      <w:r w:rsidR="00BB0782">
        <w:t>Notice that the Markdown was converted to HTML.</w:t>
      </w:r>
      <w:r>
        <w:t xml:space="preserve"> ID values have been truncated. </w:t>
      </w:r>
    </w:p>
    <w:p w14:paraId="264701A4" w14:textId="77777777" w:rsidR="00BB0782" w:rsidRDefault="00BB0782" w:rsidP="00BB0782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 xml:space="preserve">-teams$ python3 create-markdown-message.py </w:t>
      </w:r>
    </w:p>
    <w:p w14:paraId="0D16C746" w14:textId="4EDBBC52" w:rsidR="00BB0782" w:rsidRDefault="00BB0782" w:rsidP="0060204E">
      <w:pPr>
        <w:pStyle w:val="CMDOutput"/>
      </w:pPr>
      <w:r>
        <w:t>{</w:t>
      </w:r>
      <w:r w:rsidR="002356EC">
        <w:t>'id': 'Y2l...</w:t>
      </w:r>
      <w:proofErr w:type="spellStart"/>
      <w:r w:rsidR="002356EC">
        <w:t>RjZg</w:t>
      </w:r>
      <w:proofErr w:type="spellEnd"/>
      <w:r w:rsidR="002356EC">
        <w:t>', '</w:t>
      </w:r>
      <w:proofErr w:type="spellStart"/>
      <w:r w:rsidR="002356EC">
        <w:t>roomId</w:t>
      </w:r>
      <w:proofErr w:type="spellEnd"/>
      <w:r w:rsidR="002356EC">
        <w:t>': 'Y2l...</w:t>
      </w:r>
      <w:proofErr w:type="spellStart"/>
      <w:r w:rsidR="002356EC">
        <w:t>GNm</w:t>
      </w:r>
      <w:proofErr w:type="spellEnd"/>
      <w:r w:rsidR="002356EC">
        <w:t>'</w:t>
      </w:r>
      <w:r>
        <w:t>, '</w:t>
      </w:r>
      <w:proofErr w:type="spellStart"/>
      <w:r>
        <w:t>roomType</w:t>
      </w:r>
      <w:proofErr w:type="spellEnd"/>
      <w:r>
        <w:t xml:space="preserve">': 'group', 'text': 'Hello </w:t>
      </w:r>
      <w:proofErr w:type="spellStart"/>
      <w:r>
        <w:t>DevNet</w:t>
      </w:r>
      <w:proofErr w:type="spellEnd"/>
      <w:r>
        <w:t xml:space="preserve"> Associates!!', '</w:t>
      </w:r>
      <w:proofErr w:type="spellStart"/>
      <w:r>
        <w:t>personId</w:t>
      </w:r>
      <w:proofErr w:type="spellEnd"/>
      <w:r>
        <w:t>': 'Y2l</w:t>
      </w:r>
      <w:r w:rsidR="002356EC">
        <w:t>...</w:t>
      </w:r>
      <w:r>
        <w:t>M2U', '</w:t>
      </w:r>
      <w:proofErr w:type="spellStart"/>
      <w:r>
        <w:t>personEmail</w:t>
      </w:r>
      <w:proofErr w:type="spellEnd"/>
      <w:r>
        <w:t xml:space="preserve">': </w:t>
      </w:r>
      <w:r w:rsidR="002356EC">
        <w:t>'user@example.com'</w:t>
      </w:r>
      <w:r>
        <w:t xml:space="preserve">, </w:t>
      </w:r>
      <w:r w:rsidRPr="0060204E">
        <w:rPr>
          <w:highlight w:val="yellow"/>
        </w:rPr>
        <w:t xml:space="preserve">'markdown': </w:t>
      </w:r>
      <w:r w:rsidRPr="0060204E">
        <w:rPr>
          <w:highlight w:val="yellow"/>
        </w:rPr>
        <w:lastRenderedPageBreak/>
        <w:t>'Hello **</w:t>
      </w:r>
      <w:proofErr w:type="spellStart"/>
      <w:r w:rsidRPr="0060204E">
        <w:rPr>
          <w:highlight w:val="yellow"/>
        </w:rPr>
        <w:t>DevNet</w:t>
      </w:r>
      <w:proofErr w:type="spellEnd"/>
      <w:r w:rsidRPr="0060204E">
        <w:rPr>
          <w:highlight w:val="yellow"/>
        </w:rPr>
        <w:t xml:space="preserve"> Associates**!!', 'html': '&lt;p&gt;Hello &lt;strong&gt;</w:t>
      </w:r>
      <w:proofErr w:type="spellStart"/>
      <w:r w:rsidRPr="0060204E">
        <w:rPr>
          <w:highlight w:val="yellow"/>
        </w:rPr>
        <w:t>DevNet</w:t>
      </w:r>
      <w:proofErr w:type="spellEnd"/>
      <w:r w:rsidRPr="0060204E">
        <w:rPr>
          <w:highlight w:val="yellow"/>
        </w:rPr>
        <w:t xml:space="preserve"> Associates&lt;/strong&gt;!!&lt;/p&gt;'</w:t>
      </w:r>
      <w:r>
        <w:t>, 'created': '2020-06-04T19:08:49.145Z'}</w:t>
      </w:r>
    </w:p>
    <w:p w14:paraId="550AD4AB" w14:textId="26814CB6" w:rsidR="0060204E" w:rsidRDefault="00BB0782" w:rsidP="003E0A8E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>/labs/</w:t>
      </w:r>
      <w:proofErr w:type="spellStart"/>
      <w:r>
        <w:t>devnet-src</w:t>
      </w:r>
      <w:proofErr w:type="spellEnd"/>
      <w:r>
        <w:t>/</w:t>
      </w:r>
      <w:proofErr w:type="spellStart"/>
      <w:r>
        <w:t>webex</w:t>
      </w:r>
      <w:proofErr w:type="spellEnd"/>
      <w:r>
        <w:t>-teams$</w:t>
      </w:r>
    </w:p>
    <w:p w14:paraId="4968A866" w14:textId="41D17C29" w:rsidR="006457F6" w:rsidRPr="00354610" w:rsidRDefault="006457F6" w:rsidP="006457F6">
      <w:pPr>
        <w:pStyle w:val="ConfigWindow"/>
      </w:pPr>
      <w:r>
        <w:t>End of document</w:t>
      </w:r>
    </w:p>
    <w:sectPr w:rsidR="006457F6" w:rsidRPr="0035461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BE79A" w14:textId="77777777" w:rsidR="0091503D" w:rsidRDefault="0091503D" w:rsidP="00710659">
      <w:pPr>
        <w:spacing w:after="0" w:line="240" w:lineRule="auto"/>
      </w:pPr>
      <w:r>
        <w:separator/>
      </w:r>
    </w:p>
    <w:p w14:paraId="62E0E811" w14:textId="77777777" w:rsidR="0091503D" w:rsidRDefault="0091503D"/>
  </w:endnote>
  <w:endnote w:type="continuationSeparator" w:id="0">
    <w:p w14:paraId="037E8964" w14:textId="77777777" w:rsidR="0091503D" w:rsidRDefault="0091503D" w:rsidP="00710659">
      <w:pPr>
        <w:spacing w:after="0" w:line="240" w:lineRule="auto"/>
      </w:pPr>
      <w:r>
        <w:continuationSeparator/>
      </w:r>
    </w:p>
    <w:p w14:paraId="286968E4" w14:textId="77777777" w:rsidR="0091503D" w:rsidRDefault="00915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58D5A" w14:textId="77777777" w:rsidR="00EC6F40" w:rsidRDefault="00EC6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8BA57" w14:textId="143DC22F" w:rsidR="008A17D4" w:rsidRPr="00882B63" w:rsidRDefault="008A17D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255B3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8438C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BC819" w14:textId="456D6A0C" w:rsidR="008A17D4" w:rsidRPr="00882B63" w:rsidRDefault="008A17D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255B3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8438C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AA650" w14:textId="77777777" w:rsidR="0091503D" w:rsidRDefault="0091503D" w:rsidP="00710659">
      <w:pPr>
        <w:spacing w:after="0" w:line="240" w:lineRule="auto"/>
      </w:pPr>
      <w:r>
        <w:separator/>
      </w:r>
    </w:p>
    <w:p w14:paraId="3E9AF10D" w14:textId="77777777" w:rsidR="0091503D" w:rsidRDefault="0091503D"/>
  </w:footnote>
  <w:footnote w:type="continuationSeparator" w:id="0">
    <w:p w14:paraId="7CE5D4E7" w14:textId="77777777" w:rsidR="0091503D" w:rsidRDefault="0091503D" w:rsidP="00710659">
      <w:pPr>
        <w:spacing w:after="0" w:line="240" w:lineRule="auto"/>
      </w:pPr>
      <w:r>
        <w:continuationSeparator/>
      </w:r>
    </w:p>
    <w:p w14:paraId="18259FCD" w14:textId="77777777" w:rsidR="0091503D" w:rsidRDefault="009150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E5C67" w14:textId="77777777" w:rsidR="00EC6F40" w:rsidRDefault="00EC6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9470711F50134F6DA6100F6D1F272C8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0637A2B" w14:textId="76590B66" w:rsidR="008A17D4" w:rsidRDefault="008A17D4" w:rsidP="008402F2">
        <w:pPr>
          <w:pStyle w:val="PageHead"/>
        </w:pPr>
        <w:r>
          <w:t xml:space="preserve">Lab - Construct a Python Script to Manage </w:t>
        </w:r>
        <w:proofErr w:type="spellStart"/>
        <w:r>
          <w:t>Webex</w:t>
        </w:r>
        <w:proofErr w:type="spellEnd"/>
        <w:r>
          <w:t xml:space="preserve"> Teams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ED8EA" w14:textId="77777777" w:rsidR="008A17D4" w:rsidRDefault="008A17D4" w:rsidP="006C3FCF">
    <w:pPr>
      <w:ind w:left="-288"/>
    </w:pPr>
    <w:r>
      <w:rPr>
        <w:noProof/>
      </w:rPr>
      <w:drawing>
        <wp:inline distT="0" distB="0" distL="0" distR="0" wp14:anchorId="2E54FFD8" wp14:editId="0DE7D0D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 w:numId="12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12"/>
    <w:rsid w:val="00001BDF"/>
    <w:rsid w:val="0000380F"/>
    <w:rsid w:val="00004175"/>
    <w:rsid w:val="00004543"/>
    <w:rsid w:val="000059C9"/>
    <w:rsid w:val="00007122"/>
    <w:rsid w:val="00012C22"/>
    <w:rsid w:val="00013B01"/>
    <w:rsid w:val="00015D62"/>
    <w:rsid w:val="000160F7"/>
    <w:rsid w:val="00016D5B"/>
    <w:rsid w:val="00016F30"/>
    <w:rsid w:val="0002047C"/>
    <w:rsid w:val="00021B9A"/>
    <w:rsid w:val="000242D6"/>
    <w:rsid w:val="00024EE5"/>
    <w:rsid w:val="00032221"/>
    <w:rsid w:val="000363A9"/>
    <w:rsid w:val="00041AF6"/>
    <w:rsid w:val="00042F12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27E8"/>
    <w:rsid w:val="00084C99"/>
    <w:rsid w:val="00085CC6"/>
    <w:rsid w:val="00090C07"/>
    <w:rsid w:val="000913D3"/>
    <w:rsid w:val="0009147A"/>
    <w:rsid w:val="00091E8D"/>
    <w:rsid w:val="0009378D"/>
    <w:rsid w:val="00097163"/>
    <w:rsid w:val="000A22C8"/>
    <w:rsid w:val="000B2344"/>
    <w:rsid w:val="000B2B28"/>
    <w:rsid w:val="000B7DE5"/>
    <w:rsid w:val="000C2118"/>
    <w:rsid w:val="000C333E"/>
    <w:rsid w:val="000C4C76"/>
    <w:rsid w:val="000C5EF2"/>
    <w:rsid w:val="000C6425"/>
    <w:rsid w:val="000C6E6E"/>
    <w:rsid w:val="000C7B7D"/>
    <w:rsid w:val="000D55B4"/>
    <w:rsid w:val="000E1355"/>
    <w:rsid w:val="000E5D43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48B4"/>
    <w:rsid w:val="00107B2B"/>
    <w:rsid w:val="00112AC5"/>
    <w:rsid w:val="001133DD"/>
    <w:rsid w:val="00113473"/>
    <w:rsid w:val="0011386C"/>
    <w:rsid w:val="00114DC8"/>
    <w:rsid w:val="00120CBE"/>
    <w:rsid w:val="00121BAE"/>
    <w:rsid w:val="00125806"/>
    <w:rsid w:val="001261C4"/>
    <w:rsid w:val="00130A20"/>
    <w:rsid w:val="001314FB"/>
    <w:rsid w:val="00132266"/>
    <w:rsid w:val="001366EC"/>
    <w:rsid w:val="0014219C"/>
    <w:rsid w:val="001425ED"/>
    <w:rsid w:val="00142B81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413E"/>
    <w:rsid w:val="001772B8"/>
    <w:rsid w:val="00180FBF"/>
    <w:rsid w:val="001813C3"/>
    <w:rsid w:val="00182CF4"/>
    <w:rsid w:val="00186CE1"/>
    <w:rsid w:val="00186EA9"/>
    <w:rsid w:val="0019149F"/>
    <w:rsid w:val="00191F00"/>
    <w:rsid w:val="00192F12"/>
    <w:rsid w:val="00193F14"/>
    <w:rsid w:val="00196CBC"/>
    <w:rsid w:val="0019753E"/>
    <w:rsid w:val="00197614"/>
    <w:rsid w:val="001A02A8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DEB"/>
    <w:rsid w:val="001E0AB8"/>
    <w:rsid w:val="001E1548"/>
    <w:rsid w:val="001E28F8"/>
    <w:rsid w:val="001E38E0"/>
    <w:rsid w:val="001E4E72"/>
    <w:rsid w:val="001E62B3"/>
    <w:rsid w:val="001E6424"/>
    <w:rsid w:val="001E67B1"/>
    <w:rsid w:val="001F0171"/>
    <w:rsid w:val="001F0D77"/>
    <w:rsid w:val="001F643A"/>
    <w:rsid w:val="001F7DD8"/>
    <w:rsid w:val="00201928"/>
    <w:rsid w:val="00203E26"/>
    <w:rsid w:val="0020449C"/>
    <w:rsid w:val="002113B8"/>
    <w:rsid w:val="00211860"/>
    <w:rsid w:val="00215665"/>
    <w:rsid w:val="002163BB"/>
    <w:rsid w:val="0021792C"/>
    <w:rsid w:val="00220909"/>
    <w:rsid w:val="002240AB"/>
    <w:rsid w:val="00225E37"/>
    <w:rsid w:val="00231DCA"/>
    <w:rsid w:val="002339E4"/>
    <w:rsid w:val="002356EC"/>
    <w:rsid w:val="00235792"/>
    <w:rsid w:val="00242E3A"/>
    <w:rsid w:val="00246492"/>
    <w:rsid w:val="002506CF"/>
    <w:rsid w:val="0025107F"/>
    <w:rsid w:val="00260CD4"/>
    <w:rsid w:val="002639D8"/>
    <w:rsid w:val="00265BFF"/>
    <w:rsid w:val="00265F77"/>
    <w:rsid w:val="00266C83"/>
    <w:rsid w:val="00270FCC"/>
    <w:rsid w:val="00273729"/>
    <w:rsid w:val="002768DC"/>
    <w:rsid w:val="00294C8F"/>
    <w:rsid w:val="002A0B2E"/>
    <w:rsid w:val="002A0DC1"/>
    <w:rsid w:val="002A6C56"/>
    <w:rsid w:val="002B42A0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4EEF"/>
    <w:rsid w:val="0031789F"/>
    <w:rsid w:val="00317C33"/>
    <w:rsid w:val="00320788"/>
    <w:rsid w:val="003233A3"/>
    <w:rsid w:val="00334C33"/>
    <w:rsid w:val="0034218C"/>
    <w:rsid w:val="0034455D"/>
    <w:rsid w:val="0034604B"/>
    <w:rsid w:val="00346D17"/>
    <w:rsid w:val="00347972"/>
    <w:rsid w:val="00354610"/>
    <w:rsid w:val="0035469B"/>
    <w:rsid w:val="003559CC"/>
    <w:rsid w:val="00355D4B"/>
    <w:rsid w:val="003569D7"/>
    <w:rsid w:val="003608AC"/>
    <w:rsid w:val="00363A23"/>
    <w:rsid w:val="0036440C"/>
    <w:rsid w:val="0036465A"/>
    <w:rsid w:val="0036466E"/>
    <w:rsid w:val="00380D59"/>
    <w:rsid w:val="00390986"/>
    <w:rsid w:val="00390C38"/>
    <w:rsid w:val="00392748"/>
    <w:rsid w:val="00392C65"/>
    <w:rsid w:val="00392ED5"/>
    <w:rsid w:val="0039722B"/>
    <w:rsid w:val="003972EE"/>
    <w:rsid w:val="00397C65"/>
    <w:rsid w:val="00397E00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31"/>
    <w:rsid w:val="003D6EF1"/>
    <w:rsid w:val="003D7505"/>
    <w:rsid w:val="003E0A8E"/>
    <w:rsid w:val="003E5BE5"/>
    <w:rsid w:val="003E79CE"/>
    <w:rsid w:val="003F18D1"/>
    <w:rsid w:val="003F20EC"/>
    <w:rsid w:val="003F4F0E"/>
    <w:rsid w:val="003F6096"/>
    <w:rsid w:val="003F6E06"/>
    <w:rsid w:val="00403C7A"/>
    <w:rsid w:val="00404FA2"/>
    <w:rsid w:val="004057A6"/>
    <w:rsid w:val="00406554"/>
    <w:rsid w:val="00407755"/>
    <w:rsid w:val="0041293B"/>
    <w:rsid w:val="004131B0"/>
    <w:rsid w:val="00416C42"/>
    <w:rsid w:val="00422476"/>
    <w:rsid w:val="00422B2E"/>
    <w:rsid w:val="0042385C"/>
    <w:rsid w:val="004249BC"/>
    <w:rsid w:val="00426FA5"/>
    <w:rsid w:val="00427C70"/>
    <w:rsid w:val="00431654"/>
    <w:rsid w:val="00431E8B"/>
    <w:rsid w:val="00434926"/>
    <w:rsid w:val="00435C25"/>
    <w:rsid w:val="00443ACE"/>
    <w:rsid w:val="00444217"/>
    <w:rsid w:val="004478F4"/>
    <w:rsid w:val="00450827"/>
    <w:rsid w:val="00450F7A"/>
    <w:rsid w:val="00452C6D"/>
    <w:rsid w:val="004541DD"/>
    <w:rsid w:val="00455E0B"/>
    <w:rsid w:val="0045724D"/>
    <w:rsid w:val="00457934"/>
    <w:rsid w:val="00462B9F"/>
    <w:rsid w:val="004659EE"/>
    <w:rsid w:val="00466835"/>
    <w:rsid w:val="00467B61"/>
    <w:rsid w:val="0047195D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6255"/>
    <w:rsid w:val="004F344A"/>
    <w:rsid w:val="004F4EC3"/>
    <w:rsid w:val="004F4FED"/>
    <w:rsid w:val="00504ED4"/>
    <w:rsid w:val="00510639"/>
    <w:rsid w:val="00511791"/>
    <w:rsid w:val="005139BE"/>
    <w:rsid w:val="0051559C"/>
    <w:rsid w:val="00516142"/>
    <w:rsid w:val="0051681C"/>
    <w:rsid w:val="00520027"/>
    <w:rsid w:val="0052093C"/>
    <w:rsid w:val="00521B31"/>
    <w:rsid w:val="00522469"/>
    <w:rsid w:val="0052400A"/>
    <w:rsid w:val="005255B3"/>
    <w:rsid w:val="0053196E"/>
    <w:rsid w:val="00536277"/>
    <w:rsid w:val="00536F43"/>
    <w:rsid w:val="00542616"/>
    <w:rsid w:val="005468C1"/>
    <w:rsid w:val="005510BA"/>
    <w:rsid w:val="005517F2"/>
    <w:rsid w:val="005538C8"/>
    <w:rsid w:val="00554B4E"/>
    <w:rsid w:val="00556C02"/>
    <w:rsid w:val="00561BB2"/>
    <w:rsid w:val="00563249"/>
    <w:rsid w:val="00570A65"/>
    <w:rsid w:val="00571CC2"/>
    <w:rsid w:val="005762B1"/>
    <w:rsid w:val="00580456"/>
    <w:rsid w:val="00580E73"/>
    <w:rsid w:val="005915B5"/>
    <w:rsid w:val="00592329"/>
    <w:rsid w:val="00593386"/>
    <w:rsid w:val="00596998"/>
    <w:rsid w:val="0059790F"/>
    <w:rsid w:val="005A6E62"/>
    <w:rsid w:val="005B2FB3"/>
    <w:rsid w:val="005C25E3"/>
    <w:rsid w:val="005C6DE5"/>
    <w:rsid w:val="005D2B29"/>
    <w:rsid w:val="005D354A"/>
    <w:rsid w:val="005D3E53"/>
    <w:rsid w:val="005D434F"/>
    <w:rsid w:val="005D4AD2"/>
    <w:rsid w:val="005D506C"/>
    <w:rsid w:val="005E0D91"/>
    <w:rsid w:val="005E3235"/>
    <w:rsid w:val="005E4176"/>
    <w:rsid w:val="005E4876"/>
    <w:rsid w:val="005E65B5"/>
    <w:rsid w:val="005E6A2A"/>
    <w:rsid w:val="005F0301"/>
    <w:rsid w:val="005F3AE9"/>
    <w:rsid w:val="005F5EC7"/>
    <w:rsid w:val="006007BB"/>
    <w:rsid w:val="00601DC0"/>
    <w:rsid w:val="0060204E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7304"/>
    <w:rsid w:val="0062738C"/>
    <w:rsid w:val="00636C28"/>
    <w:rsid w:val="006428E5"/>
    <w:rsid w:val="00644958"/>
    <w:rsid w:val="006457F6"/>
    <w:rsid w:val="006513FB"/>
    <w:rsid w:val="0065546B"/>
    <w:rsid w:val="00656EEF"/>
    <w:rsid w:val="006576AF"/>
    <w:rsid w:val="00672919"/>
    <w:rsid w:val="00672DC2"/>
    <w:rsid w:val="00676717"/>
    <w:rsid w:val="00677544"/>
    <w:rsid w:val="00681687"/>
    <w:rsid w:val="00686295"/>
    <w:rsid w:val="00686587"/>
    <w:rsid w:val="00687E4F"/>
    <w:rsid w:val="006904CF"/>
    <w:rsid w:val="00690EAA"/>
    <w:rsid w:val="00695EE2"/>
    <w:rsid w:val="0069660B"/>
    <w:rsid w:val="006A0028"/>
    <w:rsid w:val="006A1B33"/>
    <w:rsid w:val="006A48F1"/>
    <w:rsid w:val="006A4FBB"/>
    <w:rsid w:val="006A51E1"/>
    <w:rsid w:val="006A6A1E"/>
    <w:rsid w:val="006A71A3"/>
    <w:rsid w:val="006B03F2"/>
    <w:rsid w:val="006B07D0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5D9F"/>
    <w:rsid w:val="006C6832"/>
    <w:rsid w:val="006D1370"/>
    <w:rsid w:val="006D2C28"/>
    <w:rsid w:val="006D36AF"/>
    <w:rsid w:val="006D3FC1"/>
    <w:rsid w:val="006D4BB6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22D8"/>
    <w:rsid w:val="0072231A"/>
    <w:rsid w:val="00725607"/>
    <w:rsid w:val="007267CF"/>
    <w:rsid w:val="00731F3F"/>
    <w:rsid w:val="00733BAB"/>
    <w:rsid w:val="0073604C"/>
    <w:rsid w:val="00736B1F"/>
    <w:rsid w:val="007410A0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75B2"/>
    <w:rsid w:val="00760FE4"/>
    <w:rsid w:val="007636C2"/>
    <w:rsid w:val="00763D8B"/>
    <w:rsid w:val="007657F6"/>
    <w:rsid w:val="00765C42"/>
    <w:rsid w:val="00765E47"/>
    <w:rsid w:val="0077125A"/>
    <w:rsid w:val="00773EB3"/>
    <w:rsid w:val="0078405B"/>
    <w:rsid w:val="00786F58"/>
    <w:rsid w:val="00787CC1"/>
    <w:rsid w:val="00792F4E"/>
    <w:rsid w:val="0079398D"/>
    <w:rsid w:val="007968BC"/>
    <w:rsid w:val="00796C25"/>
    <w:rsid w:val="007A287C"/>
    <w:rsid w:val="007A2BE6"/>
    <w:rsid w:val="007A3B2A"/>
    <w:rsid w:val="007B0C9D"/>
    <w:rsid w:val="007B5522"/>
    <w:rsid w:val="007C0EE0"/>
    <w:rsid w:val="007C1B71"/>
    <w:rsid w:val="007C2FBB"/>
    <w:rsid w:val="007C6429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50A8"/>
    <w:rsid w:val="00816F0C"/>
    <w:rsid w:val="0082211C"/>
    <w:rsid w:val="00824295"/>
    <w:rsid w:val="00827A65"/>
    <w:rsid w:val="00830473"/>
    <w:rsid w:val="008313F3"/>
    <w:rsid w:val="008334DA"/>
    <w:rsid w:val="008402F2"/>
    <w:rsid w:val="00840469"/>
    <w:rsid w:val="008405BB"/>
    <w:rsid w:val="008443B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3E05"/>
    <w:rsid w:val="00882B63"/>
    <w:rsid w:val="00883500"/>
    <w:rsid w:val="0088352A"/>
    <w:rsid w:val="0088414C"/>
    <w:rsid w:val="0088426A"/>
    <w:rsid w:val="008852BA"/>
    <w:rsid w:val="00890108"/>
    <w:rsid w:val="00893877"/>
    <w:rsid w:val="0089532C"/>
    <w:rsid w:val="00896165"/>
    <w:rsid w:val="00896681"/>
    <w:rsid w:val="008A17D4"/>
    <w:rsid w:val="008A2749"/>
    <w:rsid w:val="008A3A90"/>
    <w:rsid w:val="008A7D5C"/>
    <w:rsid w:val="008B06D4"/>
    <w:rsid w:val="008B4F20"/>
    <w:rsid w:val="008B68E7"/>
    <w:rsid w:val="008B7FFD"/>
    <w:rsid w:val="008C286A"/>
    <w:rsid w:val="008C2920"/>
    <w:rsid w:val="008C2932"/>
    <w:rsid w:val="008C3102"/>
    <w:rsid w:val="008C4307"/>
    <w:rsid w:val="008D23DF"/>
    <w:rsid w:val="008D5BBC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57C"/>
    <w:rsid w:val="00912500"/>
    <w:rsid w:val="0091350B"/>
    <w:rsid w:val="0091503D"/>
    <w:rsid w:val="00915986"/>
    <w:rsid w:val="00917624"/>
    <w:rsid w:val="00926CB2"/>
    <w:rsid w:val="009279C2"/>
    <w:rsid w:val="00930386"/>
    <w:rsid w:val="009309F5"/>
    <w:rsid w:val="00933237"/>
    <w:rsid w:val="00933F28"/>
    <w:rsid w:val="009400C3"/>
    <w:rsid w:val="00942299"/>
    <w:rsid w:val="00943312"/>
    <w:rsid w:val="0094431B"/>
    <w:rsid w:val="009453F7"/>
    <w:rsid w:val="009460D1"/>
    <w:rsid w:val="009476C0"/>
    <w:rsid w:val="00954F9C"/>
    <w:rsid w:val="00963E34"/>
    <w:rsid w:val="00964DFA"/>
    <w:rsid w:val="00966248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3748"/>
    <w:rsid w:val="009D503E"/>
    <w:rsid w:val="009E112C"/>
    <w:rsid w:val="009E2309"/>
    <w:rsid w:val="009E42B9"/>
    <w:rsid w:val="009E4E17"/>
    <w:rsid w:val="009E54B9"/>
    <w:rsid w:val="009E54C2"/>
    <w:rsid w:val="009F4C2E"/>
    <w:rsid w:val="009F66DC"/>
    <w:rsid w:val="00A014A3"/>
    <w:rsid w:val="00A027CC"/>
    <w:rsid w:val="00A03E30"/>
    <w:rsid w:val="00A0412D"/>
    <w:rsid w:val="00A15DF0"/>
    <w:rsid w:val="00A16906"/>
    <w:rsid w:val="00A20FA1"/>
    <w:rsid w:val="00A21211"/>
    <w:rsid w:val="00A21881"/>
    <w:rsid w:val="00A30F8A"/>
    <w:rsid w:val="00A33890"/>
    <w:rsid w:val="00A34E7F"/>
    <w:rsid w:val="00A35B1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898"/>
    <w:rsid w:val="00A92F09"/>
    <w:rsid w:val="00A96172"/>
    <w:rsid w:val="00A96D52"/>
    <w:rsid w:val="00A97C5F"/>
    <w:rsid w:val="00AA7457"/>
    <w:rsid w:val="00AB0D6A"/>
    <w:rsid w:val="00AB43B3"/>
    <w:rsid w:val="00AB49B9"/>
    <w:rsid w:val="00AB501D"/>
    <w:rsid w:val="00AB62AF"/>
    <w:rsid w:val="00AB758A"/>
    <w:rsid w:val="00AC027E"/>
    <w:rsid w:val="00AC05AB"/>
    <w:rsid w:val="00AC1E7E"/>
    <w:rsid w:val="00AC507D"/>
    <w:rsid w:val="00AC531F"/>
    <w:rsid w:val="00AC66E4"/>
    <w:rsid w:val="00AD0118"/>
    <w:rsid w:val="00AD04F2"/>
    <w:rsid w:val="00AD34F8"/>
    <w:rsid w:val="00AD4578"/>
    <w:rsid w:val="00AD68E9"/>
    <w:rsid w:val="00AD761F"/>
    <w:rsid w:val="00AE56C0"/>
    <w:rsid w:val="00AF7ACC"/>
    <w:rsid w:val="00B00914"/>
    <w:rsid w:val="00B02A8E"/>
    <w:rsid w:val="00B02B5A"/>
    <w:rsid w:val="00B0361D"/>
    <w:rsid w:val="00B052EE"/>
    <w:rsid w:val="00B1081F"/>
    <w:rsid w:val="00B149D7"/>
    <w:rsid w:val="00B151D1"/>
    <w:rsid w:val="00B166C7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3DE3"/>
    <w:rsid w:val="00B74716"/>
    <w:rsid w:val="00B7675A"/>
    <w:rsid w:val="00B81898"/>
    <w:rsid w:val="00B82DED"/>
    <w:rsid w:val="00B85D8D"/>
    <w:rsid w:val="00B8606B"/>
    <w:rsid w:val="00B878E7"/>
    <w:rsid w:val="00B879CC"/>
    <w:rsid w:val="00B929EB"/>
    <w:rsid w:val="00B97278"/>
    <w:rsid w:val="00B97943"/>
    <w:rsid w:val="00BA0CBD"/>
    <w:rsid w:val="00BA1D0B"/>
    <w:rsid w:val="00BA2B50"/>
    <w:rsid w:val="00BA6972"/>
    <w:rsid w:val="00BB0782"/>
    <w:rsid w:val="00BB1E0D"/>
    <w:rsid w:val="00BB26C8"/>
    <w:rsid w:val="00BB4D9B"/>
    <w:rsid w:val="00BB73FF"/>
    <w:rsid w:val="00BB7491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463"/>
    <w:rsid w:val="00C162C0"/>
    <w:rsid w:val="00C1712C"/>
    <w:rsid w:val="00C20634"/>
    <w:rsid w:val="00C212E0"/>
    <w:rsid w:val="00C23E16"/>
    <w:rsid w:val="00C265F3"/>
    <w:rsid w:val="00C27E37"/>
    <w:rsid w:val="00C32713"/>
    <w:rsid w:val="00C351B8"/>
    <w:rsid w:val="00C41049"/>
    <w:rsid w:val="00C410D9"/>
    <w:rsid w:val="00C44DB7"/>
    <w:rsid w:val="00C4510A"/>
    <w:rsid w:val="00C47F2E"/>
    <w:rsid w:val="00C52BA6"/>
    <w:rsid w:val="00C54DC4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361"/>
    <w:rsid w:val="00C73E03"/>
    <w:rsid w:val="00C762FC"/>
    <w:rsid w:val="00C77B29"/>
    <w:rsid w:val="00C87039"/>
    <w:rsid w:val="00C8718B"/>
    <w:rsid w:val="00C872E4"/>
    <w:rsid w:val="00C878D9"/>
    <w:rsid w:val="00C90311"/>
    <w:rsid w:val="00C91C26"/>
    <w:rsid w:val="00CA0D82"/>
    <w:rsid w:val="00CA2BB2"/>
    <w:rsid w:val="00CA3839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117A"/>
    <w:rsid w:val="00CD40B1"/>
    <w:rsid w:val="00CD51E0"/>
    <w:rsid w:val="00CD7F73"/>
    <w:rsid w:val="00CE168C"/>
    <w:rsid w:val="00CE26C5"/>
    <w:rsid w:val="00CE36AF"/>
    <w:rsid w:val="00CE47F3"/>
    <w:rsid w:val="00CE54DD"/>
    <w:rsid w:val="00CE5654"/>
    <w:rsid w:val="00CF0DA5"/>
    <w:rsid w:val="00CF16D6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26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28C0"/>
    <w:rsid w:val="00DA33BA"/>
    <w:rsid w:val="00DB021A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BE7"/>
    <w:rsid w:val="00DE6F44"/>
    <w:rsid w:val="00DF1B58"/>
    <w:rsid w:val="00DF5505"/>
    <w:rsid w:val="00E009DA"/>
    <w:rsid w:val="00E037D9"/>
    <w:rsid w:val="00E04927"/>
    <w:rsid w:val="00E10EF6"/>
    <w:rsid w:val="00E11A48"/>
    <w:rsid w:val="00E130EB"/>
    <w:rsid w:val="00E162CD"/>
    <w:rsid w:val="00E17FA5"/>
    <w:rsid w:val="00E20E67"/>
    <w:rsid w:val="00E21BFE"/>
    <w:rsid w:val="00E21C88"/>
    <w:rsid w:val="00E223AC"/>
    <w:rsid w:val="00E26930"/>
    <w:rsid w:val="00E27257"/>
    <w:rsid w:val="00E27F4F"/>
    <w:rsid w:val="00E31662"/>
    <w:rsid w:val="00E33C65"/>
    <w:rsid w:val="00E371EB"/>
    <w:rsid w:val="00E449D0"/>
    <w:rsid w:val="00E44A34"/>
    <w:rsid w:val="00E4506A"/>
    <w:rsid w:val="00E53F99"/>
    <w:rsid w:val="00E55A40"/>
    <w:rsid w:val="00E56510"/>
    <w:rsid w:val="00E6192A"/>
    <w:rsid w:val="00E62EA8"/>
    <w:rsid w:val="00E67A6E"/>
    <w:rsid w:val="00E70096"/>
    <w:rsid w:val="00E71B43"/>
    <w:rsid w:val="00E81612"/>
    <w:rsid w:val="00E82BD7"/>
    <w:rsid w:val="00E8438C"/>
    <w:rsid w:val="00E859E3"/>
    <w:rsid w:val="00E87CE2"/>
    <w:rsid w:val="00E87D18"/>
    <w:rsid w:val="00E87D62"/>
    <w:rsid w:val="00E97333"/>
    <w:rsid w:val="00EA2513"/>
    <w:rsid w:val="00EA486E"/>
    <w:rsid w:val="00EA4FA3"/>
    <w:rsid w:val="00EB001B"/>
    <w:rsid w:val="00EB239E"/>
    <w:rsid w:val="00EB3082"/>
    <w:rsid w:val="00EB6C33"/>
    <w:rsid w:val="00EB76CE"/>
    <w:rsid w:val="00EC1DBA"/>
    <w:rsid w:val="00EC1DEA"/>
    <w:rsid w:val="00EC432B"/>
    <w:rsid w:val="00EC6F40"/>
    <w:rsid w:val="00EC6F62"/>
    <w:rsid w:val="00ED2EA2"/>
    <w:rsid w:val="00ED6019"/>
    <w:rsid w:val="00ED7830"/>
    <w:rsid w:val="00EE2BFF"/>
    <w:rsid w:val="00EE3909"/>
    <w:rsid w:val="00EE503D"/>
    <w:rsid w:val="00EE7B80"/>
    <w:rsid w:val="00EF4205"/>
    <w:rsid w:val="00EF5939"/>
    <w:rsid w:val="00F00004"/>
    <w:rsid w:val="00F01714"/>
    <w:rsid w:val="00F0258F"/>
    <w:rsid w:val="00F02D06"/>
    <w:rsid w:val="00F056E5"/>
    <w:rsid w:val="00F06FDD"/>
    <w:rsid w:val="00F10819"/>
    <w:rsid w:val="00F10ED0"/>
    <w:rsid w:val="00F11219"/>
    <w:rsid w:val="00F16F35"/>
    <w:rsid w:val="00F17559"/>
    <w:rsid w:val="00F2229D"/>
    <w:rsid w:val="00F23C16"/>
    <w:rsid w:val="00F25ABB"/>
    <w:rsid w:val="00F266F0"/>
    <w:rsid w:val="00F26F62"/>
    <w:rsid w:val="00F27963"/>
    <w:rsid w:val="00F30103"/>
    <w:rsid w:val="00F30446"/>
    <w:rsid w:val="00F360E4"/>
    <w:rsid w:val="00F4135D"/>
    <w:rsid w:val="00F41F1B"/>
    <w:rsid w:val="00F43910"/>
    <w:rsid w:val="00F439FF"/>
    <w:rsid w:val="00F46BD9"/>
    <w:rsid w:val="00F4748C"/>
    <w:rsid w:val="00F5150A"/>
    <w:rsid w:val="00F51994"/>
    <w:rsid w:val="00F60BE0"/>
    <w:rsid w:val="00F6280E"/>
    <w:rsid w:val="00F666EC"/>
    <w:rsid w:val="00F7050A"/>
    <w:rsid w:val="00F70F7B"/>
    <w:rsid w:val="00F75533"/>
    <w:rsid w:val="00F8036D"/>
    <w:rsid w:val="00F809DC"/>
    <w:rsid w:val="00F8404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3ABD"/>
    <w:rsid w:val="00FB5FD9"/>
    <w:rsid w:val="00FB6713"/>
    <w:rsid w:val="00FB6E2B"/>
    <w:rsid w:val="00FB7FFE"/>
    <w:rsid w:val="00FD1398"/>
    <w:rsid w:val="00FD231C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5F9E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82835"/>
  <w15:docId w15:val="{2EB70B40-DD66-4FDC-BF08-8D0E6554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457F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73E0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70711F50134F6DA6100F6D1F272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1192-682E-4427-9541-44DEF707A223}"/>
      </w:docPartPr>
      <w:docPartBody>
        <w:p w:rsidR="00C41790" w:rsidRDefault="004270F7">
          <w:pPr>
            <w:pStyle w:val="9470711F50134F6DA6100F6D1F272C8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F7"/>
    <w:rsid w:val="00015874"/>
    <w:rsid w:val="0017722F"/>
    <w:rsid w:val="004270F7"/>
    <w:rsid w:val="00532805"/>
    <w:rsid w:val="00881023"/>
    <w:rsid w:val="008D17A3"/>
    <w:rsid w:val="009D5189"/>
    <w:rsid w:val="00C41790"/>
    <w:rsid w:val="00DE5DA4"/>
    <w:rsid w:val="00E819D3"/>
    <w:rsid w:val="00F2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70711F50134F6DA6100F6D1F272C80">
    <w:name w:val="9470711F50134F6DA6100F6D1F272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16DD7-289E-48E2-831E-654F9756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24</TotalTime>
  <Pages>1</Pages>
  <Words>2859</Words>
  <Characters>16299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Construct a Python Script to Manage Webex Teams</vt:lpstr>
    </vt:vector>
  </TitlesOfParts>
  <Company>Cisco Systems, Inc.</Company>
  <LinksUpToDate>false</LinksUpToDate>
  <CharactersWithSpaces>19120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Construct a Python Script to Manage Webex Teams</dc:title>
  <dc:creator>Allan Johnson</dc:creator>
  <dc:description>2020</dc:description>
  <cp:lastModifiedBy>Suk-Yi Pennock -X (spennock - UNICON INC at Cisco)</cp:lastModifiedBy>
  <cp:revision>7</cp:revision>
  <cp:lastPrinted>2020-07-20T00:34:00Z</cp:lastPrinted>
  <dcterms:created xsi:type="dcterms:W3CDTF">2020-06-22T21:21:00Z</dcterms:created>
  <dcterms:modified xsi:type="dcterms:W3CDTF">2020-07-20T00:34:00Z</dcterms:modified>
</cp:coreProperties>
</file>