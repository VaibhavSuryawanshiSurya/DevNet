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92457" w14:textId="1440AD60" w:rsidR="004D36D7" w:rsidRPr="00FD4A68" w:rsidRDefault="00F87F34" w:rsidP="001567A5">
      <w:pPr>
        <w:pStyle w:val="Title"/>
        <w:rPr>
          <w:rStyle w:val="LabTitleInstVersred"/>
          <w:b/>
          <w:color w:val="auto"/>
        </w:rPr>
      </w:pPr>
      <w:sdt>
        <w:sdtPr>
          <w:rPr>
            <w:b w:val="0"/>
            <w:color w:val="EE0000"/>
          </w:rPr>
          <w:alias w:val="Title"/>
          <w:tag w:val=""/>
          <w:id w:val="-487021785"/>
          <w:placeholder>
            <w:docPart w:val="327E7CEC0928414FAA806066071BC63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567A5">
            <w:t xml:space="preserve">Lab - Use RESTCONF to Access an IOS XE </w:t>
          </w:r>
          <w:r w:rsidR="001E5D41">
            <w:t>Device</w:t>
          </w:r>
        </w:sdtContent>
      </w:sdt>
      <w:r w:rsidR="004D36D7" w:rsidRPr="00FD4A68">
        <w:t xml:space="preserve"> </w:t>
      </w:r>
      <w:r w:rsidR="00D84BDA" w:rsidRPr="00FD4A68">
        <w:rPr>
          <w:rStyle w:val="LabTitleInstVersred"/>
        </w:rPr>
        <w:t>(Instructor Version)</w:t>
      </w:r>
    </w:p>
    <w:p w14:paraId="53B4006F"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0174814A" w14:textId="77777777" w:rsidR="00D778DF" w:rsidRPr="00E70096" w:rsidRDefault="00D778DF" w:rsidP="00D452F4">
      <w:pPr>
        <w:pStyle w:val="Heading1"/>
      </w:pPr>
      <w:r w:rsidRPr="00E70096">
        <w:t>Objectives</w:t>
      </w:r>
    </w:p>
    <w:p w14:paraId="6D90A363" w14:textId="77777777" w:rsidR="00243FA5" w:rsidRPr="004C0909" w:rsidRDefault="00243FA5" w:rsidP="00243FA5">
      <w:pPr>
        <w:pStyle w:val="BodyTextL25Bold"/>
      </w:pPr>
      <w:r>
        <w:t>Part 1: Build the Network and Verify Connectivity</w:t>
      </w:r>
    </w:p>
    <w:p w14:paraId="60D8ECF3" w14:textId="77777777" w:rsidR="00243FA5" w:rsidRDefault="00325D87" w:rsidP="00243FA5">
      <w:pPr>
        <w:pStyle w:val="BodyTextL25Bold"/>
      </w:pPr>
      <w:r w:rsidRPr="00325D87">
        <w:t>Part 2: Configure an IOS XE Device for RESTCONF Access</w:t>
      </w:r>
    </w:p>
    <w:p w14:paraId="7D06FF83" w14:textId="77777777" w:rsidR="00243FA5" w:rsidRDefault="00325D87" w:rsidP="00243FA5">
      <w:pPr>
        <w:pStyle w:val="BodyTextL25Bold"/>
      </w:pPr>
      <w:r w:rsidRPr="00325D87">
        <w:t>Part 3: Open and Configure Postman</w:t>
      </w:r>
    </w:p>
    <w:p w14:paraId="1085519C" w14:textId="77777777" w:rsidR="00325D87" w:rsidRDefault="00325D87" w:rsidP="00243FA5">
      <w:pPr>
        <w:pStyle w:val="BodyTextL25Bold"/>
      </w:pPr>
      <w:r w:rsidRPr="00325D87">
        <w:t>Part 4: Use Postman to Send GET Requests</w:t>
      </w:r>
    </w:p>
    <w:p w14:paraId="65987B73" w14:textId="77777777" w:rsidR="00325D87" w:rsidRDefault="00325D87" w:rsidP="00243FA5">
      <w:pPr>
        <w:pStyle w:val="BodyTextL25Bold"/>
      </w:pPr>
      <w:r w:rsidRPr="00325D87">
        <w:t>Part 5: Use Postman to Send a PUT Request</w:t>
      </w:r>
    </w:p>
    <w:p w14:paraId="25C4EA4F" w14:textId="3C896695" w:rsidR="00325D87" w:rsidRDefault="00325D87" w:rsidP="00243FA5">
      <w:pPr>
        <w:pStyle w:val="BodyTextL25Bold"/>
      </w:pPr>
      <w:r w:rsidRPr="00325D87">
        <w:t xml:space="preserve">Part 6: Use a Python </w:t>
      </w:r>
      <w:r w:rsidR="001B721A">
        <w:t>S</w:t>
      </w:r>
      <w:r w:rsidRPr="00325D87">
        <w:t>cript to Send GET Requests</w:t>
      </w:r>
    </w:p>
    <w:p w14:paraId="0E5D9206" w14:textId="77777777" w:rsidR="00325D87" w:rsidRDefault="00214AC9" w:rsidP="00243FA5">
      <w:pPr>
        <w:pStyle w:val="BodyTextL25Bold"/>
      </w:pPr>
      <w:r w:rsidRPr="00214AC9">
        <w:t>Part 7: Use a Python Script to Send a PUT Request</w:t>
      </w:r>
    </w:p>
    <w:p w14:paraId="36B7A1EF" w14:textId="77777777" w:rsidR="00D778DF" w:rsidRDefault="00D778DF" w:rsidP="00D452F4">
      <w:pPr>
        <w:pStyle w:val="Heading1"/>
      </w:pPr>
      <w:r w:rsidRPr="00E70096">
        <w:t>Background / Scenario</w:t>
      </w:r>
    </w:p>
    <w:p w14:paraId="3DCC18AE" w14:textId="39AD555B" w:rsidR="00214AC9" w:rsidRDefault="00214AC9" w:rsidP="005F0301">
      <w:pPr>
        <w:pStyle w:val="BodyTextL25"/>
      </w:pPr>
      <w:r>
        <w:t xml:space="preserve">The RESTCONF protocol </w:t>
      </w:r>
      <w:r w:rsidR="007F20D2">
        <w:t>provides a simplified</w:t>
      </w:r>
      <w:r>
        <w:t xml:space="preserve"> subset of NETCONF</w:t>
      </w:r>
      <w:r w:rsidR="007F20D2">
        <w:t xml:space="preserve"> features over a RESTful API</w:t>
      </w:r>
      <w:r>
        <w:t>. RESTCONF allows you to make RESTful API calls to an IOS XE device. The data</w:t>
      </w:r>
      <w:r w:rsidR="0023478B">
        <w:t xml:space="preserve"> that is returned by the API</w:t>
      </w:r>
      <w:r>
        <w:t xml:space="preserve"> can be </w:t>
      </w:r>
      <w:r w:rsidR="009E7C65">
        <w:t xml:space="preserve">formatted in </w:t>
      </w:r>
      <w:r>
        <w:t>either XML or JSON. In the first half of this lab, you will use the Postman program to construct and send API requests to</w:t>
      </w:r>
      <w:r w:rsidR="0023478B">
        <w:t xml:space="preserve"> the</w:t>
      </w:r>
      <w:r>
        <w:t xml:space="preserve"> RESTCONF service </w:t>
      </w:r>
      <w:r w:rsidR="0023478B">
        <w:t xml:space="preserve">that is </w:t>
      </w:r>
      <w:r>
        <w:t xml:space="preserve">running </w:t>
      </w:r>
      <w:r w:rsidR="0023478B">
        <w:t>on</w:t>
      </w:r>
      <w:r w:rsidR="009E7C65">
        <w:t xml:space="preserve"> the</w:t>
      </w:r>
      <w:r w:rsidR="0023478B">
        <w:t xml:space="preserve"> </w:t>
      </w:r>
      <w:r w:rsidR="007F20D2">
        <w:t>CSR1kv</w:t>
      </w:r>
      <w:r>
        <w:t xml:space="preserve">. In the second half of the lab, you will create Python scripts </w:t>
      </w:r>
      <w:r w:rsidR="006D19F1">
        <w:t>to</w:t>
      </w:r>
      <w:r>
        <w:t xml:space="preserve"> </w:t>
      </w:r>
      <w:r w:rsidR="006D19F1">
        <w:t xml:space="preserve">perform </w:t>
      </w:r>
      <w:r>
        <w:t xml:space="preserve">the same tasks </w:t>
      </w:r>
      <w:r w:rsidR="006D19F1">
        <w:t>as</w:t>
      </w:r>
      <w:r w:rsidR="0023478B">
        <w:t xml:space="preserve"> </w:t>
      </w:r>
      <w:r>
        <w:t>you</w:t>
      </w:r>
      <w:r w:rsidR="006D19F1">
        <w:t>r</w:t>
      </w:r>
      <w:r>
        <w:t xml:space="preserve"> Postman</w:t>
      </w:r>
      <w:r w:rsidR="006D19F1">
        <w:t xml:space="preserve"> program</w:t>
      </w:r>
      <w:r>
        <w:t>.</w:t>
      </w:r>
    </w:p>
    <w:p w14:paraId="5AAB6694" w14:textId="77777777" w:rsidR="00961EF4" w:rsidRPr="00E70096" w:rsidRDefault="00961EF4" w:rsidP="00961EF4">
      <w:pPr>
        <w:pStyle w:val="Heading1"/>
        <w:numPr>
          <w:ilvl w:val="0"/>
          <w:numId w:val="23"/>
        </w:numPr>
      </w:pPr>
      <w:r w:rsidRPr="00E70096">
        <w:t>Required Resources</w:t>
      </w:r>
    </w:p>
    <w:p w14:paraId="7C8B2A82" w14:textId="77777777" w:rsidR="00961EF4" w:rsidRDefault="00961EF4" w:rsidP="00961EF4">
      <w:pPr>
        <w:pStyle w:val="Bulletlevel1"/>
      </w:pPr>
      <w:r>
        <w:t>1 PC with operating system of your choice</w:t>
      </w:r>
    </w:p>
    <w:p w14:paraId="01EAA8E7" w14:textId="77777777" w:rsidR="00961EF4" w:rsidRDefault="00961EF4" w:rsidP="00961EF4">
      <w:pPr>
        <w:pStyle w:val="Bulletlevel1"/>
      </w:pPr>
      <w:r>
        <w:t>Virtual Box or VMWare</w:t>
      </w:r>
    </w:p>
    <w:p w14:paraId="225E5A25" w14:textId="77777777" w:rsidR="00961EF4" w:rsidRDefault="00961EF4" w:rsidP="00961EF4">
      <w:pPr>
        <w:pStyle w:val="Bulletlevel1"/>
      </w:pPr>
      <w:r>
        <w:t>DEVASC Virtual Machine</w:t>
      </w:r>
    </w:p>
    <w:p w14:paraId="18B50813" w14:textId="77777777" w:rsidR="00961EF4" w:rsidRDefault="00961EF4" w:rsidP="00961EF4">
      <w:pPr>
        <w:pStyle w:val="Bulletlevel1"/>
      </w:pPr>
      <w:r>
        <w:t>CSR1kv Virtual Machine</w:t>
      </w:r>
    </w:p>
    <w:p w14:paraId="56ADCBBB" w14:textId="77777777" w:rsidR="00125806" w:rsidRDefault="00125806" w:rsidP="00D452F4">
      <w:pPr>
        <w:pStyle w:val="Heading1"/>
      </w:pPr>
      <w:r>
        <w:t>Instructions</w:t>
      </w:r>
    </w:p>
    <w:p w14:paraId="1BEF4B39" w14:textId="77777777" w:rsidR="00961EF4" w:rsidRDefault="00961EF4" w:rsidP="00961EF4">
      <w:pPr>
        <w:pStyle w:val="Heading2"/>
        <w:numPr>
          <w:ilvl w:val="1"/>
          <w:numId w:val="23"/>
        </w:numPr>
      </w:pPr>
      <w:r w:rsidRPr="004123E3">
        <w:t xml:space="preserve">Launch the </w:t>
      </w:r>
      <w:r>
        <w:t>VMs and Verify Connectivity</w:t>
      </w:r>
    </w:p>
    <w:p w14:paraId="462578C3" w14:textId="77777777" w:rsidR="00961EF4" w:rsidRPr="001F14B7" w:rsidRDefault="00961EF4" w:rsidP="00961EF4">
      <w:pPr>
        <w:pStyle w:val="BodyTextL25"/>
      </w:pPr>
      <w:r>
        <w:t>In this Part, you launch the two VMs for course and verify connectivity. You will then establish a secure shell (SSH) connection.</w:t>
      </w:r>
    </w:p>
    <w:p w14:paraId="2696AD61" w14:textId="77777777" w:rsidR="00961EF4" w:rsidRDefault="00961EF4" w:rsidP="00961EF4">
      <w:pPr>
        <w:pStyle w:val="Heading3"/>
      </w:pPr>
      <w:r>
        <w:t>Launch the VMs</w:t>
      </w:r>
    </w:p>
    <w:p w14:paraId="7D862239" w14:textId="77777777" w:rsidR="00961EF4" w:rsidRDefault="00961EF4" w:rsidP="00961EF4">
      <w:pPr>
        <w:pStyle w:val="BodyTextL25"/>
      </w:pPr>
      <w:r w:rsidRPr="0096687F">
        <w:t xml:space="preserve">If you have not already completed the </w:t>
      </w:r>
      <w:r w:rsidRPr="00A03D0E">
        <w:rPr>
          <w:b/>
          <w:bCs/>
        </w:rPr>
        <w:t>Lab - Install the Virtual Machine Lab Environment</w:t>
      </w:r>
      <w:r>
        <w:t xml:space="preserve"> and the </w:t>
      </w:r>
      <w:r w:rsidRPr="00B900D0">
        <w:rPr>
          <w:b/>
          <w:bCs/>
        </w:rPr>
        <w:t>Lab - Install the CSR1</w:t>
      </w:r>
      <w:r>
        <w:rPr>
          <w:b/>
          <w:bCs/>
        </w:rPr>
        <w:t>k</w:t>
      </w:r>
      <w:r w:rsidRPr="00B900D0">
        <w:rPr>
          <w:b/>
          <w:bCs/>
        </w:rPr>
        <w:t>v VM</w:t>
      </w:r>
      <w:r w:rsidRPr="00B900D0">
        <w:t>,</w:t>
      </w:r>
      <w:r w:rsidRPr="0096687F">
        <w:t xml:space="preserve"> do so now. If you have already completed </w:t>
      </w:r>
      <w:r>
        <w:t>these labs</w:t>
      </w:r>
      <w:r w:rsidRPr="0096687F">
        <w:t>, launch</w:t>
      </w:r>
      <w:r>
        <w:t xml:space="preserve"> both</w:t>
      </w:r>
      <w:r w:rsidRPr="0096687F">
        <w:t xml:space="preserve"> the DEVASC VM </w:t>
      </w:r>
      <w:r>
        <w:t xml:space="preserve">and CSR1000v VM </w:t>
      </w:r>
      <w:r w:rsidRPr="0096687F">
        <w:t>now.</w:t>
      </w:r>
    </w:p>
    <w:p w14:paraId="1DDBE98F" w14:textId="77777777" w:rsidR="00961EF4" w:rsidRDefault="00961EF4" w:rsidP="00961EF4">
      <w:pPr>
        <w:pStyle w:val="Heading3"/>
      </w:pPr>
      <w:r>
        <w:t>Verify connectivity between the VMs.</w:t>
      </w:r>
    </w:p>
    <w:p w14:paraId="189BC860" w14:textId="77777777" w:rsidR="00961EF4" w:rsidRDefault="00961EF4" w:rsidP="00961EF4">
      <w:pPr>
        <w:pStyle w:val="SubStepAlpha"/>
      </w:pPr>
      <w:r>
        <w:t xml:space="preserve">In the CSR1kv VM, press Enter to get a command prompt and then use </w:t>
      </w:r>
      <w:r w:rsidRPr="00BE5469">
        <w:rPr>
          <w:b/>
          <w:bCs/>
        </w:rPr>
        <w:t>show ip interface brief</w:t>
      </w:r>
      <w:r>
        <w:t xml:space="preserve"> to verify that the IPv4 address is 192.168.56.101. If the address is different, make a note of it.</w:t>
      </w:r>
    </w:p>
    <w:p w14:paraId="2B62D1E9" w14:textId="77777777" w:rsidR="00961EF4" w:rsidRDefault="00961EF4" w:rsidP="00961EF4">
      <w:pPr>
        <w:pStyle w:val="SubStepAlpha"/>
      </w:pPr>
      <w:r>
        <w:t>Open terminal in the DEVASC VM.</w:t>
      </w:r>
    </w:p>
    <w:p w14:paraId="091B929E" w14:textId="781B7CB0" w:rsidR="00961EF4" w:rsidRDefault="00961EF4" w:rsidP="00961EF4">
      <w:pPr>
        <w:pStyle w:val="SubStepAlpha"/>
      </w:pPr>
      <w:r>
        <w:lastRenderedPageBreak/>
        <w:t>Ping the CSR1kv to verify connectivity. You should have already done this in the installation labs. If you are not able to ping, then revisit those labs list</w:t>
      </w:r>
      <w:r w:rsidR="006909C6">
        <w:t>ed</w:t>
      </w:r>
      <w:r>
        <w:t xml:space="preserve"> above in Part 1a.</w:t>
      </w:r>
    </w:p>
    <w:p w14:paraId="01D46901" w14:textId="77777777" w:rsidR="00961EF4" w:rsidRDefault="00961EF4" w:rsidP="00961EF4">
      <w:pPr>
        <w:pStyle w:val="CMD"/>
      </w:pPr>
      <w:r>
        <w:t xml:space="preserve">devasc@labvm:~$ </w:t>
      </w:r>
      <w:r w:rsidRPr="001F14B7">
        <w:rPr>
          <w:b/>
          <w:bCs/>
        </w:rPr>
        <w:t>ping -c 5 192.168.56.101</w:t>
      </w:r>
    </w:p>
    <w:p w14:paraId="4CCD0848" w14:textId="77777777" w:rsidR="00961EF4" w:rsidRDefault="00961EF4" w:rsidP="00961EF4">
      <w:pPr>
        <w:pStyle w:val="CMDOutput"/>
      </w:pPr>
      <w:r>
        <w:t>PING 192.168.56.101 (192.168.56.101) 56(84) bytes of data.</w:t>
      </w:r>
    </w:p>
    <w:p w14:paraId="70C37F7B" w14:textId="77777777" w:rsidR="00961EF4" w:rsidRDefault="00961EF4" w:rsidP="00961EF4">
      <w:pPr>
        <w:pStyle w:val="CMDOutput"/>
      </w:pPr>
      <w:r>
        <w:t>64 bytes from 192.168.56.101: icmp_seq=1 ttl=254 time=1.37 ms</w:t>
      </w:r>
    </w:p>
    <w:p w14:paraId="16FE93E9" w14:textId="77777777" w:rsidR="00961EF4" w:rsidRDefault="00961EF4" w:rsidP="00961EF4">
      <w:pPr>
        <w:pStyle w:val="CMDOutput"/>
      </w:pPr>
      <w:r>
        <w:t>64 bytes from 192.168.56.101: icmp_seq=2 ttl=254 time=1.15 ms</w:t>
      </w:r>
    </w:p>
    <w:p w14:paraId="3F7D1FCC" w14:textId="77777777" w:rsidR="00961EF4" w:rsidRDefault="00961EF4" w:rsidP="00961EF4">
      <w:pPr>
        <w:pStyle w:val="CMDOutput"/>
      </w:pPr>
      <w:r>
        <w:t>64 bytes from 192.168.56.101: icmp_seq=3 ttl=254 time=0.981 ms</w:t>
      </w:r>
    </w:p>
    <w:p w14:paraId="3E3999E5" w14:textId="77777777" w:rsidR="00961EF4" w:rsidRDefault="00961EF4" w:rsidP="00961EF4">
      <w:pPr>
        <w:pStyle w:val="CMDOutput"/>
      </w:pPr>
      <w:r>
        <w:t>64 bytes from 192.168.56.101: icmp_seq=4 ttl=254 time=1.01 ms</w:t>
      </w:r>
    </w:p>
    <w:p w14:paraId="42D1B64A" w14:textId="77777777" w:rsidR="00961EF4" w:rsidRDefault="00961EF4" w:rsidP="00961EF4">
      <w:pPr>
        <w:pStyle w:val="CMDOutput"/>
      </w:pPr>
      <w:r>
        <w:t>64 bytes from 192.168.56.101: icmp_seq=5 ttl=254 time=1.14 ms</w:t>
      </w:r>
    </w:p>
    <w:p w14:paraId="024B1565" w14:textId="77777777" w:rsidR="00961EF4" w:rsidRDefault="00961EF4" w:rsidP="00961EF4">
      <w:pPr>
        <w:pStyle w:val="CMDOutput"/>
      </w:pPr>
    </w:p>
    <w:p w14:paraId="1580755F" w14:textId="77777777" w:rsidR="00961EF4" w:rsidRDefault="00961EF4" w:rsidP="00961EF4">
      <w:pPr>
        <w:pStyle w:val="CMDOutput"/>
      </w:pPr>
      <w:r>
        <w:t>--- 192.168.56.101 ping statistics ---</w:t>
      </w:r>
    </w:p>
    <w:p w14:paraId="7C238165" w14:textId="77777777" w:rsidR="00961EF4" w:rsidRDefault="00961EF4" w:rsidP="00961EF4">
      <w:pPr>
        <w:pStyle w:val="CMDOutput"/>
      </w:pPr>
      <w:r>
        <w:t>5 packets transmitted, 5 received, 0% packet loss, time 4006ms</w:t>
      </w:r>
    </w:p>
    <w:p w14:paraId="79280642" w14:textId="77777777" w:rsidR="00961EF4" w:rsidRDefault="00961EF4" w:rsidP="00961EF4">
      <w:pPr>
        <w:pStyle w:val="CMDOutput"/>
      </w:pPr>
      <w:r>
        <w:t>rtt min/avg/max/mdev = 0.981/1.130/1.365/0.135 ms</w:t>
      </w:r>
    </w:p>
    <w:p w14:paraId="0F851AE0" w14:textId="77777777" w:rsidR="00961EF4" w:rsidRDefault="00961EF4" w:rsidP="00961EF4">
      <w:pPr>
        <w:pStyle w:val="CMD"/>
      </w:pPr>
      <w:r>
        <w:t>devasc@labvm:~$</w:t>
      </w:r>
    </w:p>
    <w:p w14:paraId="0064B176" w14:textId="77777777" w:rsidR="00961EF4" w:rsidRDefault="00961EF4" w:rsidP="00961EF4">
      <w:pPr>
        <w:pStyle w:val="Heading3"/>
      </w:pPr>
      <w:r>
        <w:t>Verify SSH connectivity to the CSR1kv VM.</w:t>
      </w:r>
    </w:p>
    <w:p w14:paraId="31F8A42E" w14:textId="77777777" w:rsidR="00961EF4" w:rsidRDefault="00961EF4" w:rsidP="00961EF4">
      <w:pPr>
        <w:pStyle w:val="SubStepAlpha"/>
      </w:pPr>
      <w:r>
        <w:t>In the terminal for the DEVASC VM, SSH to the CSR1kv VM with the following command:</w:t>
      </w:r>
    </w:p>
    <w:p w14:paraId="2ABF47EA" w14:textId="49B05B20" w:rsidR="00961EF4" w:rsidRDefault="00961EF4" w:rsidP="00961EF4">
      <w:pPr>
        <w:pStyle w:val="CMDOutput"/>
      </w:pPr>
      <w:r w:rsidRPr="001E6657">
        <w:t xml:space="preserve">devasc@labvm:~$ </w:t>
      </w:r>
      <w:r w:rsidRPr="001E6657">
        <w:rPr>
          <w:b/>
          <w:bCs/>
        </w:rPr>
        <w:t>ssh  cisco@192.168.56.101</w:t>
      </w:r>
    </w:p>
    <w:p w14:paraId="07369DA6" w14:textId="77777777" w:rsidR="00961EF4" w:rsidRDefault="00961EF4" w:rsidP="00961EF4">
      <w:pPr>
        <w:pStyle w:val="BodyTextL50"/>
      </w:pPr>
      <w:r w:rsidRPr="00E355A7">
        <w:rPr>
          <w:b/>
          <w:bCs/>
        </w:rPr>
        <w:t>Note</w:t>
      </w:r>
      <w:r>
        <w:t>: The first time you SSH to the CSR1kv, your DEVASC VM warns you about the authenticity of the CSR1kv. Because you trust the CSR1kv, answer yes to the prompt.</w:t>
      </w:r>
    </w:p>
    <w:p w14:paraId="554AA146" w14:textId="77777777" w:rsidR="00961EF4" w:rsidRDefault="00961EF4" w:rsidP="00961EF4">
      <w:pPr>
        <w:pStyle w:val="CMD"/>
      </w:pPr>
      <w:r>
        <w:t>The authenticity of host '192.168.56.101 (192.168.56.101)' can't be established.</w:t>
      </w:r>
    </w:p>
    <w:p w14:paraId="2B19EE92" w14:textId="77777777" w:rsidR="00961EF4" w:rsidRDefault="00961EF4" w:rsidP="00961EF4">
      <w:pPr>
        <w:pStyle w:val="CMD"/>
      </w:pPr>
      <w:r>
        <w:t>RSA key fingerprint is SHA256:HYv9K5Biw7PFiXeoCDO/LTqs3EfZKBuJdiPo34VXDUY.</w:t>
      </w:r>
    </w:p>
    <w:p w14:paraId="1CE21F59" w14:textId="77777777" w:rsidR="00961EF4" w:rsidRDefault="00961EF4" w:rsidP="00961EF4">
      <w:pPr>
        <w:pStyle w:val="CMD"/>
      </w:pPr>
      <w:r>
        <w:t xml:space="preserve">Are you sure you want to continue connecting (yes/no/[fingerprint])? </w:t>
      </w:r>
      <w:r w:rsidRPr="00E355A7">
        <w:rPr>
          <w:b/>
          <w:bCs/>
        </w:rPr>
        <w:t>yes</w:t>
      </w:r>
    </w:p>
    <w:p w14:paraId="29D957AD" w14:textId="77777777" w:rsidR="00961EF4" w:rsidRDefault="00961EF4" w:rsidP="00961EF4">
      <w:pPr>
        <w:pStyle w:val="CMD"/>
      </w:pPr>
      <w:r>
        <w:t>Warning: Permanently added '192.168.56.101' (RSA) to the list of known hosts.</w:t>
      </w:r>
    </w:p>
    <w:p w14:paraId="1205401F" w14:textId="77777777" w:rsidR="00961EF4" w:rsidRDefault="00961EF4" w:rsidP="00961EF4">
      <w:pPr>
        <w:pStyle w:val="SubStepAlpha"/>
      </w:pPr>
      <w:r>
        <w:t xml:space="preserve">Enter </w:t>
      </w:r>
      <w:r w:rsidRPr="00331E55">
        <w:rPr>
          <w:b/>
          <w:bCs/>
        </w:rPr>
        <w:t>cisco123!</w:t>
      </w:r>
      <w:r>
        <w:t xml:space="preserve"> as the password and you should now be at the privileged EXEC command prompt for the CSR1kv.</w:t>
      </w:r>
    </w:p>
    <w:p w14:paraId="6E79A88B" w14:textId="77777777" w:rsidR="00961EF4" w:rsidRDefault="00961EF4" w:rsidP="00961EF4">
      <w:pPr>
        <w:pStyle w:val="CMD"/>
      </w:pPr>
      <w:r>
        <w:t>Password: &lt;</w:t>
      </w:r>
      <w:r w:rsidRPr="00331E55">
        <w:rPr>
          <w:b/>
          <w:bCs/>
        </w:rPr>
        <w:t>cisco123!</w:t>
      </w:r>
      <w:r>
        <w:t>&gt;</w:t>
      </w:r>
    </w:p>
    <w:p w14:paraId="4C43E10B" w14:textId="77777777" w:rsidR="00961EF4" w:rsidRDefault="00961EF4" w:rsidP="00961EF4">
      <w:pPr>
        <w:pStyle w:val="CMDOutput"/>
      </w:pPr>
    </w:p>
    <w:p w14:paraId="631D4945" w14:textId="77777777" w:rsidR="00961EF4" w:rsidRDefault="00961EF4" w:rsidP="00961EF4">
      <w:pPr>
        <w:pStyle w:val="CMD"/>
      </w:pPr>
      <w:r>
        <w:t>CSR1kv#</w:t>
      </w:r>
    </w:p>
    <w:p w14:paraId="7590D9F1" w14:textId="77777777" w:rsidR="00961EF4" w:rsidRPr="00AF7319" w:rsidRDefault="00961EF4" w:rsidP="00961EF4">
      <w:pPr>
        <w:pStyle w:val="SubStepAlpha"/>
      </w:pPr>
      <w:r>
        <w:t>Leave the SSH session open for the next Part.</w:t>
      </w:r>
    </w:p>
    <w:p w14:paraId="4BE94FFE" w14:textId="77777777" w:rsidR="001D2195" w:rsidRDefault="001D2195" w:rsidP="001D2195">
      <w:pPr>
        <w:pStyle w:val="Heading2"/>
      </w:pPr>
      <w:r>
        <w:t xml:space="preserve">Configure </w:t>
      </w:r>
      <w:r w:rsidR="003F2706">
        <w:t>an IOS XE Device</w:t>
      </w:r>
      <w:r>
        <w:t xml:space="preserve"> for RESTCONF Access</w:t>
      </w:r>
    </w:p>
    <w:p w14:paraId="50AE99F7" w14:textId="518B5A3B" w:rsidR="001D2195" w:rsidRDefault="00034C00" w:rsidP="00122685">
      <w:pPr>
        <w:pStyle w:val="BodyTextL25"/>
      </w:pPr>
      <w:r w:rsidRPr="00D17FDD">
        <w:t>In this Part</w:t>
      </w:r>
      <w:r w:rsidR="00AE36D8" w:rsidRPr="00D17FDD">
        <w:t xml:space="preserve">, you will configure </w:t>
      </w:r>
      <w:r w:rsidR="00CC4F78" w:rsidRPr="00D17FDD">
        <w:t>the CSR1kv VM</w:t>
      </w:r>
      <w:r w:rsidR="00AE36D8" w:rsidRPr="00D17FDD">
        <w:t xml:space="preserve"> to accept RESTCONF messages</w:t>
      </w:r>
      <w:r w:rsidR="002D375D" w:rsidRPr="00D17FDD">
        <w:t>. You will also</w:t>
      </w:r>
      <w:r w:rsidR="00AE36D8" w:rsidRPr="00D17FDD">
        <w:t xml:space="preserve"> start the HTTPS service.</w:t>
      </w:r>
    </w:p>
    <w:p w14:paraId="79B23208" w14:textId="4520F5BF" w:rsidR="00535476" w:rsidRPr="00D17FDD" w:rsidRDefault="00535476" w:rsidP="00122685">
      <w:pPr>
        <w:pStyle w:val="BodyTextL25"/>
      </w:pPr>
      <w:r w:rsidRPr="00996DEE">
        <w:rPr>
          <w:b/>
          <w:bCs/>
        </w:rPr>
        <w:t>Note</w:t>
      </w:r>
      <w:r>
        <w:t>: The services discussed in this Part may already be running on your VM. However, make sure you know the commands to view the running services and to enable them.</w:t>
      </w:r>
    </w:p>
    <w:p w14:paraId="555578A3" w14:textId="377A74F1" w:rsidR="00891D1B" w:rsidRDefault="00756C85" w:rsidP="00891D1B">
      <w:pPr>
        <w:pStyle w:val="Heading3"/>
      </w:pPr>
      <w:r>
        <w:t>Verify that</w:t>
      </w:r>
      <w:r w:rsidR="00265D28">
        <w:t xml:space="preserve"> the</w:t>
      </w:r>
      <w:r w:rsidR="00891D1B">
        <w:t xml:space="preserve"> RESTCONF </w:t>
      </w:r>
      <w:r w:rsidR="00265D28">
        <w:t>daemons are</w:t>
      </w:r>
      <w:r w:rsidR="00891D1B">
        <w:t xml:space="preserve"> running.</w:t>
      </w:r>
    </w:p>
    <w:p w14:paraId="4B01F23C" w14:textId="6A1171A8" w:rsidR="00214AC9" w:rsidRDefault="002F15EA" w:rsidP="00756C85">
      <w:pPr>
        <w:pStyle w:val="BodyTextL25"/>
        <w:spacing w:after="0"/>
      </w:pPr>
      <w:r>
        <w:t>REST</w:t>
      </w:r>
      <w:r w:rsidR="00891D1B" w:rsidRPr="00891D1B">
        <w:t xml:space="preserve">CONF </w:t>
      </w:r>
      <w:r w:rsidR="00A42A69">
        <w:t xml:space="preserve">should already be running </w:t>
      </w:r>
      <w:r w:rsidR="006909C6">
        <w:t xml:space="preserve">because </w:t>
      </w:r>
      <w:r w:rsidR="00A42A69">
        <w:t>it was part of the default configuration provided by NetAcad</w:t>
      </w:r>
      <w:r w:rsidR="00891D1B" w:rsidRPr="00891D1B">
        <w:t xml:space="preserve">. From the terminal, </w:t>
      </w:r>
      <w:r w:rsidRPr="00891D1B">
        <w:t>you</w:t>
      </w:r>
      <w:r w:rsidR="00891D1B" w:rsidRPr="00891D1B">
        <w:t xml:space="preserve"> can use the </w:t>
      </w:r>
      <w:r w:rsidR="00891D1B" w:rsidRPr="002F15EA">
        <w:rPr>
          <w:b/>
          <w:bCs/>
        </w:rPr>
        <w:t>show platform software yang-management process</w:t>
      </w:r>
      <w:r w:rsidR="00891D1B" w:rsidRPr="00891D1B">
        <w:t xml:space="preserve"> command to see if </w:t>
      </w:r>
      <w:r>
        <w:t xml:space="preserve">all the daemons associated with the RESTCONF </w:t>
      </w:r>
      <w:r w:rsidR="008437FF">
        <w:t xml:space="preserve">service </w:t>
      </w:r>
      <w:r>
        <w:t>are running</w:t>
      </w:r>
      <w:r w:rsidR="00076245">
        <w:t>. The NETCONF daemon may also be running, but it won’t be used in this lab</w:t>
      </w:r>
      <w:r w:rsidR="00891D1B" w:rsidRPr="00891D1B">
        <w:t>.</w:t>
      </w:r>
      <w:r w:rsidR="00076245">
        <w:t xml:space="preserve"> If one or more of the required daemons are not running, proceed to Step 2.</w:t>
      </w:r>
    </w:p>
    <w:p w14:paraId="24B6CCA7" w14:textId="4CAF1CA2" w:rsidR="00214AC9" w:rsidRDefault="00214AC9" w:rsidP="00214AC9">
      <w:pPr>
        <w:pStyle w:val="ConfigWindow"/>
      </w:pPr>
      <w:r>
        <w:t>Open configuration window</w:t>
      </w:r>
    </w:p>
    <w:p w14:paraId="13D5E8E1" w14:textId="0444B85F" w:rsidR="00891D1B" w:rsidRDefault="00CC4F78" w:rsidP="00891D1B">
      <w:pPr>
        <w:pStyle w:val="CMD"/>
      </w:pPr>
      <w:r>
        <w:t>CSR1kv</w:t>
      </w:r>
      <w:r w:rsidR="00891D1B">
        <w:t xml:space="preserve"># </w:t>
      </w:r>
      <w:r w:rsidR="00891D1B" w:rsidRPr="00891D1B">
        <w:rPr>
          <w:b/>
          <w:bCs/>
        </w:rPr>
        <w:t>show platform software yang-management process</w:t>
      </w:r>
    </w:p>
    <w:p w14:paraId="2C433F92" w14:textId="77777777" w:rsidR="00CC4F78" w:rsidRPr="0072763B" w:rsidRDefault="00CC4F78" w:rsidP="00CC4F78">
      <w:pPr>
        <w:pStyle w:val="CMDOutput"/>
        <w:rPr>
          <w:highlight w:val="yellow"/>
        </w:rPr>
      </w:pPr>
      <w:r w:rsidRPr="0072763B">
        <w:rPr>
          <w:highlight w:val="yellow"/>
        </w:rPr>
        <w:t xml:space="preserve">confd            : Running </w:t>
      </w:r>
    </w:p>
    <w:p w14:paraId="2AEA9629" w14:textId="77777777" w:rsidR="00CC4F78" w:rsidRPr="0072763B" w:rsidRDefault="00CC4F78" w:rsidP="00CC4F78">
      <w:pPr>
        <w:pStyle w:val="CMDOutput"/>
        <w:rPr>
          <w:highlight w:val="yellow"/>
        </w:rPr>
      </w:pPr>
      <w:r w:rsidRPr="0072763B">
        <w:rPr>
          <w:highlight w:val="yellow"/>
        </w:rPr>
        <w:lastRenderedPageBreak/>
        <w:t xml:space="preserve">nesd             : Running </w:t>
      </w:r>
    </w:p>
    <w:p w14:paraId="048F7FBC" w14:textId="77777777" w:rsidR="00CC4F78" w:rsidRDefault="00CC4F78" w:rsidP="00CC4F78">
      <w:pPr>
        <w:pStyle w:val="CMDOutput"/>
      </w:pPr>
      <w:r w:rsidRPr="0072763B">
        <w:rPr>
          <w:highlight w:val="yellow"/>
        </w:rPr>
        <w:t>syncfd           : Running</w:t>
      </w:r>
      <w:r>
        <w:t xml:space="preserve"> </w:t>
      </w:r>
    </w:p>
    <w:p w14:paraId="102404CD" w14:textId="77777777" w:rsidR="00CC4F78" w:rsidRDefault="00CC4F78" w:rsidP="00CC4F78">
      <w:pPr>
        <w:pStyle w:val="CMDOutput"/>
      </w:pPr>
      <w:r>
        <w:t xml:space="preserve">ncsshd           : Running </w:t>
      </w:r>
    </w:p>
    <w:p w14:paraId="50D8D41C" w14:textId="77777777" w:rsidR="00CC4F78" w:rsidRDefault="00CC4F78" w:rsidP="00CC4F78">
      <w:pPr>
        <w:pStyle w:val="CMDOutput"/>
      </w:pPr>
      <w:r w:rsidRPr="0072763B">
        <w:rPr>
          <w:highlight w:val="yellow"/>
        </w:rPr>
        <w:t>dmiauthd         : Running</w:t>
      </w:r>
      <w:r>
        <w:t xml:space="preserve"> </w:t>
      </w:r>
    </w:p>
    <w:p w14:paraId="294E1362" w14:textId="77777777" w:rsidR="00CC4F78" w:rsidRDefault="00CC4F78" w:rsidP="00CC4F78">
      <w:pPr>
        <w:pStyle w:val="CMDOutput"/>
      </w:pPr>
      <w:r w:rsidRPr="004B02FF">
        <w:rPr>
          <w:highlight w:val="yellow"/>
        </w:rPr>
        <w:t>nginx            : Running</w:t>
      </w:r>
      <w:r>
        <w:t xml:space="preserve"> </w:t>
      </w:r>
    </w:p>
    <w:p w14:paraId="334A6EF1" w14:textId="77777777" w:rsidR="00CC4F78" w:rsidRPr="0072763B" w:rsidRDefault="00CC4F78" w:rsidP="00CC4F78">
      <w:pPr>
        <w:pStyle w:val="CMDOutput"/>
        <w:rPr>
          <w:highlight w:val="yellow"/>
        </w:rPr>
      </w:pPr>
      <w:r w:rsidRPr="0072763B">
        <w:rPr>
          <w:highlight w:val="yellow"/>
        </w:rPr>
        <w:t xml:space="preserve">ndbmand          : Running </w:t>
      </w:r>
    </w:p>
    <w:p w14:paraId="498EF34F" w14:textId="77777777" w:rsidR="00CC4F78" w:rsidRDefault="00CC4F78" w:rsidP="00CC4F78">
      <w:pPr>
        <w:pStyle w:val="CMDOutput"/>
      </w:pPr>
      <w:r w:rsidRPr="0072763B">
        <w:rPr>
          <w:highlight w:val="yellow"/>
        </w:rPr>
        <w:t>pubd             : Running</w:t>
      </w:r>
      <w:r>
        <w:t xml:space="preserve"> </w:t>
      </w:r>
    </w:p>
    <w:p w14:paraId="0C18FCC9" w14:textId="77777777" w:rsidR="00CC4F78" w:rsidRDefault="00CC4F78" w:rsidP="00CC4F78">
      <w:pPr>
        <w:pStyle w:val="CMDOutput"/>
      </w:pPr>
    </w:p>
    <w:p w14:paraId="1A0CC1E4" w14:textId="35A671C1" w:rsidR="00891D1B" w:rsidRDefault="00CC4F78" w:rsidP="00CC4F78">
      <w:pPr>
        <w:pStyle w:val="CMDOutput"/>
      </w:pPr>
      <w:r>
        <w:t>CSR1kv#</w:t>
      </w:r>
    </w:p>
    <w:p w14:paraId="31125FD0" w14:textId="77777777" w:rsidR="002F15EA" w:rsidRDefault="002F15EA" w:rsidP="002F15EA">
      <w:pPr>
        <w:pStyle w:val="BodyTextL25"/>
      </w:pPr>
      <w:r w:rsidRPr="002F15EA">
        <w:rPr>
          <w:b/>
          <w:bCs/>
        </w:rPr>
        <w:t>Note</w:t>
      </w:r>
      <w:r>
        <w:t xml:space="preserve">: The purpose and function of all the daemons is beyond the scope of this course. </w:t>
      </w:r>
    </w:p>
    <w:p w14:paraId="28F27320" w14:textId="77777777" w:rsidR="00891D1B" w:rsidRPr="001D2195" w:rsidRDefault="002F15EA" w:rsidP="002F15EA">
      <w:pPr>
        <w:pStyle w:val="Heading3"/>
      </w:pPr>
      <w:r>
        <w:t>Enable</w:t>
      </w:r>
      <w:r w:rsidR="004A3183">
        <w:t xml:space="preserve"> and verify</w:t>
      </w:r>
      <w:r>
        <w:t xml:space="preserve"> the RESTCONF service.</w:t>
      </w:r>
    </w:p>
    <w:p w14:paraId="78374DD1" w14:textId="5D637690" w:rsidR="00214AC9" w:rsidRDefault="002F15EA" w:rsidP="004A3183">
      <w:pPr>
        <w:pStyle w:val="SubStepAlpha"/>
      </w:pPr>
      <w:r>
        <w:t xml:space="preserve">Enter the global configuration command </w:t>
      </w:r>
      <w:r w:rsidRPr="004A3183">
        <w:rPr>
          <w:b/>
          <w:bCs/>
        </w:rPr>
        <w:t>restconf</w:t>
      </w:r>
      <w:r>
        <w:t xml:space="preserve"> to enable the RESTCONF </w:t>
      </w:r>
      <w:r w:rsidR="008437FF">
        <w:t xml:space="preserve">service </w:t>
      </w:r>
      <w:r>
        <w:t xml:space="preserve">on </w:t>
      </w:r>
      <w:r w:rsidR="009F15C6">
        <w:t>the CSR1kv</w:t>
      </w:r>
      <w:r>
        <w:t>.</w:t>
      </w:r>
    </w:p>
    <w:p w14:paraId="11F142C4" w14:textId="3205DF1A" w:rsidR="003D6F23" w:rsidRDefault="003D6F23" w:rsidP="004A3183">
      <w:pPr>
        <w:pStyle w:val="CMD"/>
      </w:pPr>
      <w:r>
        <w:t>CSR1kv#</w:t>
      </w:r>
      <w:r w:rsidRPr="00996DEE">
        <w:rPr>
          <w:b/>
          <w:bCs/>
        </w:rPr>
        <w:t>conf</w:t>
      </w:r>
      <w:r w:rsidR="008C744D">
        <w:rPr>
          <w:b/>
          <w:bCs/>
        </w:rPr>
        <w:t>igure</w:t>
      </w:r>
      <w:r w:rsidRPr="00996DEE">
        <w:rPr>
          <w:b/>
          <w:bCs/>
        </w:rPr>
        <w:t xml:space="preserve"> t</w:t>
      </w:r>
      <w:r w:rsidR="008C744D">
        <w:rPr>
          <w:b/>
          <w:bCs/>
        </w:rPr>
        <w:t>erminal</w:t>
      </w:r>
    </w:p>
    <w:p w14:paraId="35B6641A" w14:textId="47A7F866" w:rsidR="002F15EA" w:rsidRDefault="009F15C6" w:rsidP="004A3183">
      <w:pPr>
        <w:pStyle w:val="CMD"/>
        <w:rPr>
          <w:b/>
          <w:bCs/>
        </w:rPr>
      </w:pPr>
      <w:r>
        <w:t>CSR1kv</w:t>
      </w:r>
      <w:r w:rsidR="002F15EA">
        <w:t xml:space="preserve">(config)# </w:t>
      </w:r>
      <w:r w:rsidR="002F15EA" w:rsidRPr="004A3183">
        <w:rPr>
          <w:b/>
          <w:bCs/>
        </w:rPr>
        <w:t>restconf</w:t>
      </w:r>
    </w:p>
    <w:p w14:paraId="5BE8F0B1" w14:textId="6CA6ED6D" w:rsidR="00214AC9" w:rsidRDefault="004A3183" w:rsidP="002F15EA">
      <w:pPr>
        <w:pStyle w:val="SubStepAlpha"/>
      </w:pPr>
      <w:r>
        <w:t>Verify that</w:t>
      </w:r>
      <w:r w:rsidR="008437FF">
        <w:t xml:space="preserve"> the required</w:t>
      </w:r>
      <w:r>
        <w:t xml:space="preserve"> RES</w:t>
      </w:r>
      <w:r w:rsidR="008437FF">
        <w:t>T</w:t>
      </w:r>
      <w:r>
        <w:t xml:space="preserve">CONF daemons are now running. Recall that </w:t>
      </w:r>
      <w:r w:rsidRPr="004A3183">
        <w:rPr>
          <w:b/>
          <w:bCs/>
        </w:rPr>
        <w:t>ncsshd</w:t>
      </w:r>
      <w:r>
        <w:t xml:space="preserve"> is the NETCONF service, which may be running on your device. We do not need it for this lab. However, you do need </w:t>
      </w:r>
      <w:r w:rsidRPr="004A3183">
        <w:rPr>
          <w:b/>
          <w:bCs/>
        </w:rPr>
        <w:t>nginx</w:t>
      </w:r>
      <w:r>
        <w:t>, which is the HTTPS server. This will allow you to make REST API calls to the RESTCONF service.</w:t>
      </w:r>
    </w:p>
    <w:p w14:paraId="04F67845" w14:textId="6E9AFFFB" w:rsidR="004A3183" w:rsidRDefault="009F15C6" w:rsidP="002F15EA">
      <w:pPr>
        <w:pStyle w:val="CMD"/>
        <w:rPr>
          <w:b/>
          <w:bCs/>
        </w:rPr>
      </w:pPr>
      <w:r>
        <w:t>CSR1kv</w:t>
      </w:r>
      <w:r w:rsidR="004A3183">
        <w:t>(config)</w:t>
      </w:r>
      <w:r w:rsidR="002F15EA">
        <w:t>#</w:t>
      </w:r>
      <w:r w:rsidR="002F15EA" w:rsidRPr="004A3183">
        <w:rPr>
          <w:b/>
          <w:bCs/>
        </w:rPr>
        <w:t xml:space="preserve"> </w:t>
      </w:r>
      <w:r w:rsidR="004A3183">
        <w:rPr>
          <w:b/>
          <w:bCs/>
        </w:rPr>
        <w:t>exit</w:t>
      </w:r>
    </w:p>
    <w:p w14:paraId="7E70A0E4" w14:textId="0301D2E9" w:rsidR="002F15EA" w:rsidRPr="00891D1B" w:rsidRDefault="009F15C6" w:rsidP="002F15EA">
      <w:pPr>
        <w:pStyle w:val="CMD"/>
        <w:rPr>
          <w:b/>
          <w:bCs/>
        </w:rPr>
      </w:pPr>
      <w:r>
        <w:t>CSR1kv</w:t>
      </w:r>
      <w:r w:rsidR="004A3183">
        <w:t xml:space="preserve"># </w:t>
      </w:r>
      <w:r w:rsidR="002F15EA" w:rsidRPr="00891D1B">
        <w:rPr>
          <w:b/>
          <w:bCs/>
        </w:rPr>
        <w:t>show platform software yang-management process</w:t>
      </w:r>
    </w:p>
    <w:p w14:paraId="41D94303" w14:textId="77777777" w:rsidR="002F15EA" w:rsidRPr="004A3183" w:rsidRDefault="002F15EA" w:rsidP="002F15EA">
      <w:pPr>
        <w:pStyle w:val="CMDOutput"/>
        <w:rPr>
          <w:highlight w:val="yellow"/>
        </w:rPr>
      </w:pPr>
      <w:r w:rsidRPr="004A3183">
        <w:rPr>
          <w:highlight w:val="yellow"/>
        </w:rPr>
        <w:t>confd            : Running</w:t>
      </w:r>
    </w:p>
    <w:p w14:paraId="46ECB16A" w14:textId="77777777" w:rsidR="002F15EA" w:rsidRPr="004A3183" w:rsidRDefault="002F15EA" w:rsidP="002F15EA">
      <w:pPr>
        <w:pStyle w:val="CMDOutput"/>
        <w:rPr>
          <w:highlight w:val="yellow"/>
        </w:rPr>
      </w:pPr>
      <w:r w:rsidRPr="004A3183">
        <w:rPr>
          <w:highlight w:val="yellow"/>
        </w:rPr>
        <w:t>nesd             : Running</w:t>
      </w:r>
    </w:p>
    <w:p w14:paraId="015F1BDC" w14:textId="77777777" w:rsidR="002F15EA" w:rsidRDefault="002F15EA" w:rsidP="002F15EA">
      <w:pPr>
        <w:pStyle w:val="CMDOutput"/>
      </w:pPr>
      <w:r w:rsidRPr="004A3183">
        <w:rPr>
          <w:highlight w:val="yellow"/>
        </w:rPr>
        <w:t>syncfd           : Running</w:t>
      </w:r>
    </w:p>
    <w:p w14:paraId="38BC6D10" w14:textId="77777777" w:rsidR="002F15EA" w:rsidRDefault="002F15EA" w:rsidP="002F15EA">
      <w:pPr>
        <w:pStyle w:val="CMDOutput"/>
      </w:pPr>
      <w:r>
        <w:t>ncsshd           : Not Running</w:t>
      </w:r>
    </w:p>
    <w:p w14:paraId="2FB0C3C0" w14:textId="77777777" w:rsidR="002F15EA" w:rsidRPr="004A3183" w:rsidRDefault="002F15EA" w:rsidP="002F15EA">
      <w:pPr>
        <w:pStyle w:val="CMDOutput"/>
        <w:rPr>
          <w:highlight w:val="yellow"/>
        </w:rPr>
      </w:pPr>
      <w:r w:rsidRPr="004A3183">
        <w:rPr>
          <w:highlight w:val="yellow"/>
        </w:rPr>
        <w:t>dmiauthd         : Running</w:t>
      </w:r>
    </w:p>
    <w:p w14:paraId="2B525FE3" w14:textId="77777777" w:rsidR="002F15EA" w:rsidRDefault="002F15EA" w:rsidP="002F15EA">
      <w:pPr>
        <w:pStyle w:val="CMDOutput"/>
      </w:pPr>
      <w:r w:rsidRPr="004A3183">
        <w:t>nginx            : Not Running</w:t>
      </w:r>
    </w:p>
    <w:p w14:paraId="123557B7" w14:textId="77777777" w:rsidR="002F15EA" w:rsidRPr="004A3183" w:rsidRDefault="002F15EA" w:rsidP="002F15EA">
      <w:pPr>
        <w:pStyle w:val="CMDOutput"/>
        <w:rPr>
          <w:highlight w:val="yellow"/>
        </w:rPr>
      </w:pPr>
      <w:r w:rsidRPr="004A3183">
        <w:rPr>
          <w:highlight w:val="yellow"/>
        </w:rPr>
        <w:t>ndbmand          : Running</w:t>
      </w:r>
    </w:p>
    <w:p w14:paraId="2372CF90" w14:textId="77777777" w:rsidR="002F15EA" w:rsidRDefault="002F15EA" w:rsidP="002F15EA">
      <w:pPr>
        <w:pStyle w:val="CMDOutput"/>
      </w:pPr>
      <w:r w:rsidRPr="004A3183">
        <w:rPr>
          <w:highlight w:val="yellow"/>
        </w:rPr>
        <w:t>pubd             : Running</w:t>
      </w:r>
    </w:p>
    <w:p w14:paraId="2A1EDE31" w14:textId="77777777" w:rsidR="00AE36D8" w:rsidRDefault="004A3183" w:rsidP="00AE36D8">
      <w:pPr>
        <w:pStyle w:val="Heading3"/>
      </w:pPr>
      <w:r>
        <w:t>Enable and verify the HTTPS service.</w:t>
      </w:r>
    </w:p>
    <w:p w14:paraId="7D3ED517" w14:textId="77777777" w:rsidR="00214AC9" w:rsidRDefault="004A3183" w:rsidP="004A3183">
      <w:pPr>
        <w:pStyle w:val="SubStepAlpha"/>
      </w:pPr>
      <w:r>
        <w:t xml:space="preserve">Enter the following global configuration commands to enable the HTTPS server and specify that </w:t>
      </w:r>
      <w:r w:rsidR="008437FF">
        <w:t xml:space="preserve">server </w:t>
      </w:r>
      <w:r>
        <w:t>authentication should use the local database</w:t>
      </w:r>
      <w:r w:rsidR="00B32338">
        <w:t>.</w:t>
      </w:r>
    </w:p>
    <w:p w14:paraId="0361E05C" w14:textId="6F919BB3" w:rsidR="004A3183" w:rsidRDefault="009F15C6" w:rsidP="004A3183">
      <w:pPr>
        <w:pStyle w:val="CMD"/>
      </w:pPr>
      <w:r>
        <w:t>CSR1kv</w:t>
      </w:r>
      <w:r w:rsidR="004A3183">
        <w:t xml:space="preserve"># </w:t>
      </w:r>
      <w:r w:rsidR="004A3183" w:rsidRPr="004A3183">
        <w:rPr>
          <w:b/>
          <w:bCs/>
        </w:rPr>
        <w:t>configure terminal</w:t>
      </w:r>
    </w:p>
    <w:p w14:paraId="5CE8EAFC" w14:textId="1F1149A6" w:rsidR="004A3183" w:rsidRDefault="009F15C6" w:rsidP="004A3183">
      <w:pPr>
        <w:pStyle w:val="CMD"/>
      </w:pPr>
      <w:r>
        <w:t>CSR1kv</w:t>
      </w:r>
      <w:r w:rsidR="004A3183">
        <w:t xml:space="preserve">(config)# </w:t>
      </w:r>
      <w:r w:rsidR="004A3183" w:rsidRPr="004A3183">
        <w:rPr>
          <w:b/>
          <w:bCs/>
        </w:rPr>
        <w:t>ip http secure-server</w:t>
      </w:r>
    </w:p>
    <w:p w14:paraId="6E8B9CE9" w14:textId="2D36BE82" w:rsidR="004A3183" w:rsidRDefault="009F15C6" w:rsidP="004A3183">
      <w:pPr>
        <w:pStyle w:val="CMD"/>
        <w:rPr>
          <w:b/>
          <w:bCs/>
        </w:rPr>
      </w:pPr>
      <w:r>
        <w:t>CSR1kv</w:t>
      </w:r>
      <w:r w:rsidR="004A3183">
        <w:t xml:space="preserve">(config)# </w:t>
      </w:r>
      <w:r w:rsidR="004A3183" w:rsidRPr="004A3183">
        <w:rPr>
          <w:b/>
          <w:bCs/>
        </w:rPr>
        <w:t>ip http authentication local</w:t>
      </w:r>
    </w:p>
    <w:p w14:paraId="58EA2249" w14:textId="77777777" w:rsidR="00214AC9" w:rsidRDefault="004A3183" w:rsidP="004A3183">
      <w:pPr>
        <w:pStyle w:val="SubStepAlpha"/>
      </w:pPr>
      <w:r>
        <w:t xml:space="preserve">Verify </w:t>
      </w:r>
      <w:r w:rsidR="00B32338">
        <w:t xml:space="preserve">that </w:t>
      </w:r>
      <w:r>
        <w:t>the HTTPS server (nginx) is now running.</w:t>
      </w:r>
    </w:p>
    <w:p w14:paraId="06DFCA1C" w14:textId="6A469F8B" w:rsidR="004A3183" w:rsidRDefault="009F15C6" w:rsidP="004A3183">
      <w:pPr>
        <w:pStyle w:val="CMD"/>
        <w:rPr>
          <w:b/>
          <w:bCs/>
        </w:rPr>
      </w:pPr>
      <w:r>
        <w:t>CSR1kv</w:t>
      </w:r>
      <w:r w:rsidR="004A3183">
        <w:t>(config)#</w:t>
      </w:r>
      <w:r w:rsidR="004A3183" w:rsidRPr="004A3183">
        <w:rPr>
          <w:b/>
          <w:bCs/>
        </w:rPr>
        <w:t xml:space="preserve"> </w:t>
      </w:r>
      <w:r w:rsidR="004A3183">
        <w:rPr>
          <w:b/>
          <w:bCs/>
        </w:rPr>
        <w:t>exit</w:t>
      </w:r>
    </w:p>
    <w:p w14:paraId="525951D6" w14:textId="2C8F7B73" w:rsidR="004A3183" w:rsidRPr="00891D1B" w:rsidRDefault="009F15C6" w:rsidP="004A3183">
      <w:pPr>
        <w:pStyle w:val="CMD"/>
        <w:rPr>
          <w:b/>
          <w:bCs/>
        </w:rPr>
      </w:pPr>
      <w:r>
        <w:t>CSR1kv</w:t>
      </w:r>
      <w:r w:rsidR="004A3183">
        <w:t xml:space="preserve"># </w:t>
      </w:r>
      <w:r w:rsidR="004A3183" w:rsidRPr="00891D1B">
        <w:rPr>
          <w:b/>
          <w:bCs/>
        </w:rPr>
        <w:t>show platform software yang-management process</w:t>
      </w:r>
    </w:p>
    <w:p w14:paraId="47A56B63" w14:textId="77777777" w:rsidR="004A3183" w:rsidRDefault="004A3183" w:rsidP="004A3183">
      <w:pPr>
        <w:pStyle w:val="CMDOutput"/>
      </w:pPr>
      <w:r>
        <w:t>confd            : Running</w:t>
      </w:r>
    </w:p>
    <w:p w14:paraId="30159D57" w14:textId="77777777" w:rsidR="004A3183" w:rsidRDefault="004A3183" w:rsidP="004A3183">
      <w:pPr>
        <w:pStyle w:val="CMDOutput"/>
      </w:pPr>
      <w:r>
        <w:t>nesd             : Running</w:t>
      </w:r>
    </w:p>
    <w:p w14:paraId="4841ED6B" w14:textId="77777777" w:rsidR="004A3183" w:rsidRDefault="004A3183" w:rsidP="004A3183">
      <w:pPr>
        <w:pStyle w:val="CMDOutput"/>
      </w:pPr>
      <w:r>
        <w:t>syncfd           : Running</w:t>
      </w:r>
    </w:p>
    <w:p w14:paraId="243E0168" w14:textId="77777777" w:rsidR="004A3183" w:rsidRDefault="004A3183" w:rsidP="004A3183">
      <w:pPr>
        <w:pStyle w:val="CMDOutput"/>
      </w:pPr>
      <w:r>
        <w:t>ncsshd           : Not Running</w:t>
      </w:r>
    </w:p>
    <w:p w14:paraId="79C8BCF5" w14:textId="77777777" w:rsidR="004A3183" w:rsidRDefault="004A3183" w:rsidP="004A3183">
      <w:pPr>
        <w:pStyle w:val="CMDOutput"/>
      </w:pPr>
      <w:r>
        <w:t>dmiauthd         : Running</w:t>
      </w:r>
    </w:p>
    <w:p w14:paraId="2505FC77" w14:textId="77777777" w:rsidR="004A3183" w:rsidRDefault="004A3183" w:rsidP="004A3183">
      <w:pPr>
        <w:pStyle w:val="CMDOutput"/>
      </w:pPr>
      <w:r w:rsidRPr="004A3183">
        <w:rPr>
          <w:highlight w:val="yellow"/>
        </w:rPr>
        <w:t>nginx            : Running</w:t>
      </w:r>
    </w:p>
    <w:p w14:paraId="71B325A3" w14:textId="77777777" w:rsidR="004A3183" w:rsidRDefault="004A3183" w:rsidP="004A3183">
      <w:pPr>
        <w:pStyle w:val="CMDOutput"/>
      </w:pPr>
      <w:r>
        <w:t>ndbmand          : Running</w:t>
      </w:r>
    </w:p>
    <w:p w14:paraId="00B7D834" w14:textId="77777777" w:rsidR="004A3183" w:rsidRDefault="004A3183" w:rsidP="004A3183">
      <w:pPr>
        <w:pStyle w:val="CMDOutput"/>
      </w:pPr>
      <w:r>
        <w:t>pubd             : Running</w:t>
      </w:r>
    </w:p>
    <w:p w14:paraId="43FB365D" w14:textId="77777777" w:rsidR="004A3183" w:rsidRPr="004A3183" w:rsidRDefault="00E67FDB" w:rsidP="00E67FDB">
      <w:pPr>
        <w:pStyle w:val="ConfigWindow"/>
      </w:pPr>
      <w:r>
        <w:lastRenderedPageBreak/>
        <w:t>Close configuration window</w:t>
      </w:r>
    </w:p>
    <w:p w14:paraId="176159B1" w14:textId="77777777" w:rsidR="00920A8E" w:rsidRDefault="000D3512" w:rsidP="00756C85">
      <w:pPr>
        <w:pStyle w:val="Heading2"/>
        <w:spacing w:before="120"/>
      </w:pPr>
      <w:r>
        <w:t>Open and Configure Postman</w:t>
      </w:r>
    </w:p>
    <w:p w14:paraId="0CBA8EDB" w14:textId="6B548C29" w:rsidR="007B16B6" w:rsidRDefault="00034C00" w:rsidP="00122685">
      <w:pPr>
        <w:pStyle w:val="BodyTextL25"/>
      </w:pPr>
      <w:r>
        <w:t>In this Part</w:t>
      </w:r>
      <w:r w:rsidR="00122685">
        <w:t xml:space="preserve">, you will </w:t>
      </w:r>
      <w:r w:rsidR="000D3512">
        <w:t>open Postman, disable SSL certificates, and explore the user interface</w:t>
      </w:r>
      <w:r w:rsidR="00122685">
        <w:t>.</w:t>
      </w:r>
    </w:p>
    <w:p w14:paraId="6C0719D5" w14:textId="77777777" w:rsidR="00C654AE" w:rsidRDefault="00C654AE" w:rsidP="00C654AE">
      <w:pPr>
        <w:pStyle w:val="Heading3"/>
      </w:pPr>
      <w:r>
        <w:t>Open Postman.</w:t>
      </w:r>
    </w:p>
    <w:p w14:paraId="6776FC02" w14:textId="687C7059" w:rsidR="000D3512" w:rsidRDefault="00C654AE" w:rsidP="000D3512">
      <w:pPr>
        <w:pStyle w:val="SubStepAlpha"/>
      </w:pPr>
      <w:r>
        <w:t xml:space="preserve">In the </w:t>
      </w:r>
      <w:r w:rsidR="00D00F35">
        <w:rPr>
          <w:b/>
          <w:bCs/>
        </w:rPr>
        <w:t>DEVASC</w:t>
      </w:r>
      <w:r w:rsidR="003F786E" w:rsidRPr="00C654AE">
        <w:rPr>
          <w:b/>
          <w:bCs/>
        </w:rPr>
        <w:t xml:space="preserve"> </w:t>
      </w:r>
      <w:r w:rsidRPr="00C654AE">
        <w:rPr>
          <w:b/>
          <w:bCs/>
        </w:rPr>
        <w:t>VM</w:t>
      </w:r>
      <w:r>
        <w:t>, open the Postman application.</w:t>
      </w:r>
    </w:p>
    <w:p w14:paraId="5AAECDD7" w14:textId="6357C4BD" w:rsidR="00C654AE" w:rsidRDefault="00D00F35" w:rsidP="000D3512">
      <w:pPr>
        <w:pStyle w:val="SubStepAlpha"/>
      </w:pPr>
      <w:r>
        <w:t>If this is the</w:t>
      </w:r>
      <w:r w:rsidR="00C654AE">
        <w:t xml:space="preserve"> first time you </w:t>
      </w:r>
      <w:r>
        <w:t xml:space="preserve">have </w:t>
      </w:r>
      <w:r w:rsidR="00C654AE">
        <w:t>open</w:t>
      </w:r>
      <w:r>
        <w:t>ed</w:t>
      </w:r>
      <w:r w:rsidR="00C654AE">
        <w:t xml:space="preserve"> Postman, it </w:t>
      </w:r>
      <w:r w:rsidR="00034C00">
        <w:t>may</w:t>
      </w:r>
      <w:r w:rsidR="00C654AE">
        <w:t xml:space="preserve"> ask you to create an account or sign in. At the bottom of the window, you can also click the “Skip” message to skip signing in. Signing in is not required to use this application.</w:t>
      </w:r>
    </w:p>
    <w:p w14:paraId="7F1B8745" w14:textId="77777777" w:rsidR="000D3512" w:rsidRDefault="000D3512" w:rsidP="000D3512">
      <w:pPr>
        <w:pStyle w:val="Heading3"/>
      </w:pPr>
      <w:r>
        <w:t>Disable SSL certification verification.</w:t>
      </w:r>
    </w:p>
    <w:p w14:paraId="5E215DEC" w14:textId="19734C6C" w:rsidR="000D3512" w:rsidRDefault="000D3512" w:rsidP="000D3512">
      <w:pPr>
        <w:pStyle w:val="BodyTextL25"/>
      </w:pPr>
      <w:r>
        <w:t xml:space="preserve">By default, Postman has SSL certification verification turned on. You will not be using SSL certificates with </w:t>
      </w:r>
      <w:r w:rsidR="009F15C6">
        <w:t>the CSR1kv</w:t>
      </w:r>
      <w:r w:rsidR="00C64A49">
        <w:t>;</w:t>
      </w:r>
      <w:r>
        <w:t xml:space="preserve"> </w:t>
      </w:r>
      <w:r w:rsidR="00C64A49">
        <w:t>t</w:t>
      </w:r>
      <w:r>
        <w:t>herefore, you need to turn off this feature.</w:t>
      </w:r>
    </w:p>
    <w:p w14:paraId="411D0A50" w14:textId="5A18E0E2" w:rsidR="000D3512" w:rsidRDefault="000D3512" w:rsidP="000D3512">
      <w:pPr>
        <w:pStyle w:val="SubStepAlpha"/>
      </w:pPr>
      <w:r>
        <w:t xml:space="preserve">Click </w:t>
      </w:r>
      <w:r w:rsidRPr="000D3512">
        <w:rPr>
          <w:b/>
          <w:bCs/>
        </w:rPr>
        <w:t>File &gt; Settings</w:t>
      </w:r>
      <w:r>
        <w:t>.</w:t>
      </w:r>
    </w:p>
    <w:p w14:paraId="12218844" w14:textId="4585DB3F" w:rsidR="000D3512" w:rsidRDefault="000D3512" w:rsidP="000D3512">
      <w:pPr>
        <w:pStyle w:val="SubStepAlpha"/>
      </w:pPr>
      <w:r>
        <w:t xml:space="preserve">Under the </w:t>
      </w:r>
      <w:r w:rsidRPr="000D3512">
        <w:rPr>
          <w:b/>
          <w:bCs/>
        </w:rPr>
        <w:t>General</w:t>
      </w:r>
      <w:r>
        <w:t xml:space="preserve"> tab, set the </w:t>
      </w:r>
      <w:r w:rsidRPr="000D3512">
        <w:rPr>
          <w:b/>
          <w:bCs/>
        </w:rPr>
        <w:t>SSL certificate verification</w:t>
      </w:r>
      <w:r w:rsidRPr="007E1C0D">
        <w:t xml:space="preserve"> to </w:t>
      </w:r>
      <w:r w:rsidRPr="000D3512">
        <w:rPr>
          <w:b/>
          <w:bCs/>
        </w:rPr>
        <w:t>OFF</w:t>
      </w:r>
      <w:r>
        <w:t>.</w:t>
      </w:r>
    </w:p>
    <w:p w14:paraId="2B754D14" w14:textId="77777777" w:rsidR="000D3512" w:rsidRPr="000D3512" w:rsidRDefault="000D3512" w:rsidP="000D3512">
      <w:pPr>
        <w:pStyle w:val="SubStepAlpha"/>
      </w:pPr>
      <w:r>
        <w:t xml:space="preserve">Close the </w:t>
      </w:r>
      <w:r w:rsidRPr="000D3512">
        <w:rPr>
          <w:b/>
          <w:bCs/>
        </w:rPr>
        <w:t>Settings</w:t>
      </w:r>
      <w:r>
        <w:t xml:space="preserve"> dialog box.</w:t>
      </w:r>
    </w:p>
    <w:p w14:paraId="16F4668C" w14:textId="77777777" w:rsidR="000D3512" w:rsidRDefault="000D3512" w:rsidP="000D3512">
      <w:pPr>
        <w:pStyle w:val="Heading2"/>
      </w:pPr>
      <w:r>
        <w:t>Use Postman to Send</w:t>
      </w:r>
      <w:r w:rsidR="003807DA">
        <w:t xml:space="preserve"> GET</w:t>
      </w:r>
      <w:r>
        <w:t xml:space="preserve"> Request</w:t>
      </w:r>
      <w:r w:rsidR="006F1D80">
        <w:t>s</w:t>
      </w:r>
    </w:p>
    <w:p w14:paraId="390EBA76" w14:textId="44EF60A9" w:rsidR="00C654AE" w:rsidRDefault="000D3512" w:rsidP="00122685">
      <w:pPr>
        <w:pStyle w:val="BodyTextL25"/>
      </w:pPr>
      <w:r>
        <w:t xml:space="preserve">In </w:t>
      </w:r>
      <w:r w:rsidR="00034C00">
        <w:t>this Part</w:t>
      </w:r>
      <w:r>
        <w:t>, you will use Postman to send</w:t>
      </w:r>
      <w:r w:rsidR="003807DA">
        <w:t xml:space="preserve"> a</w:t>
      </w:r>
      <w:r>
        <w:t xml:space="preserve"> GET request to </w:t>
      </w:r>
      <w:r w:rsidR="009F15C6">
        <w:t>the CSR1kv</w:t>
      </w:r>
      <w:r w:rsidR="003807DA">
        <w:t xml:space="preserve"> to verify that you can connect to the RESTCONF service.</w:t>
      </w:r>
    </w:p>
    <w:p w14:paraId="29E2CAEA" w14:textId="77777777" w:rsidR="00295E91" w:rsidRDefault="00295E91" w:rsidP="00295E91">
      <w:pPr>
        <w:pStyle w:val="Heading3"/>
      </w:pPr>
      <w:r>
        <w:t>Explore the Postman user interface.</w:t>
      </w:r>
    </w:p>
    <w:p w14:paraId="1E47EC3E" w14:textId="77777777" w:rsidR="00295E91" w:rsidRDefault="00295E91" w:rsidP="00295E91">
      <w:pPr>
        <w:pStyle w:val="SubStepAlpha"/>
      </w:pPr>
      <w:r>
        <w:t xml:space="preserve">In the center, you will see the </w:t>
      </w:r>
      <w:r w:rsidRPr="000D3512">
        <w:rPr>
          <w:b/>
          <w:bCs/>
        </w:rPr>
        <w:t>Launchpad</w:t>
      </w:r>
      <w:r>
        <w:t>. You can explore this area if you wish.</w:t>
      </w:r>
    </w:p>
    <w:p w14:paraId="483EC816" w14:textId="58B961B9" w:rsidR="00295E91" w:rsidRDefault="00295E91" w:rsidP="00295E91">
      <w:pPr>
        <w:pStyle w:val="SubStepAlpha"/>
      </w:pPr>
      <w:r>
        <w:t xml:space="preserve">Click the plus sign (+) next to the </w:t>
      </w:r>
      <w:r w:rsidRPr="00214AC9">
        <w:rPr>
          <w:b/>
          <w:bCs/>
        </w:rPr>
        <w:t>Launchpad</w:t>
      </w:r>
      <w:r>
        <w:t xml:space="preserve"> tab to open a </w:t>
      </w:r>
      <w:r w:rsidRPr="00214AC9">
        <w:rPr>
          <w:b/>
          <w:bCs/>
        </w:rPr>
        <w:t>GET Untitled Request</w:t>
      </w:r>
      <w:r>
        <w:t>. This interface is where you will do all of your work in this lab.</w:t>
      </w:r>
    </w:p>
    <w:p w14:paraId="05142427" w14:textId="7DDFB8F0" w:rsidR="00C654AE" w:rsidRDefault="003807DA" w:rsidP="003807DA">
      <w:pPr>
        <w:pStyle w:val="Heading3"/>
      </w:pPr>
      <w:r>
        <w:t xml:space="preserve">Enter the URL for </w:t>
      </w:r>
      <w:r w:rsidR="009F15C6">
        <w:t>the CSR1kv</w:t>
      </w:r>
      <w:r>
        <w:t>.</w:t>
      </w:r>
    </w:p>
    <w:p w14:paraId="67084435" w14:textId="03C64522" w:rsidR="003807DA" w:rsidRDefault="00295E91" w:rsidP="003807DA">
      <w:pPr>
        <w:pStyle w:val="SubStepAlpha"/>
      </w:pPr>
      <w:r>
        <w:t xml:space="preserve">The request type is already set to GET. </w:t>
      </w:r>
      <w:r w:rsidR="003807DA">
        <w:t>Leave the request type set to GET</w:t>
      </w:r>
      <w:r w:rsidR="002A3406">
        <w:t>.</w:t>
      </w:r>
    </w:p>
    <w:p w14:paraId="432DA2C2" w14:textId="5A17AB70" w:rsidR="00214AC9" w:rsidRDefault="003807DA" w:rsidP="003807DA">
      <w:pPr>
        <w:pStyle w:val="SubStepAlpha"/>
      </w:pPr>
      <w:r>
        <w:t xml:space="preserve">In the “Enter request URL” field, type in the URL </w:t>
      </w:r>
      <w:r w:rsidR="00CD086F">
        <w:t xml:space="preserve">that will be used </w:t>
      </w:r>
      <w:r>
        <w:t xml:space="preserve">to access the RESTCONF service </w:t>
      </w:r>
      <w:r w:rsidR="00CD086F">
        <w:t xml:space="preserve">that is </w:t>
      </w:r>
      <w:r>
        <w:t xml:space="preserve">running on </w:t>
      </w:r>
      <w:r w:rsidR="009F15C6">
        <w:t>the CSR1kv</w:t>
      </w:r>
      <w:r>
        <w:t>:</w:t>
      </w:r>
    </w:p>
    <w:p w14:paraId="0136F2AD" w14:textId="2AE70831" w:rsidR="003807DA" w:rsidRDefault="003807DA" w:rsidP="003807DA">
      <w:pPr>
        <w:pStyle w:val="CMD"/>
      </w:pPr>
      <w:r>
        <w:t>https://192.168.</w:t>
      </w:r>
      <w:r w:rsidR="004559CC">
        <w:t>56</w:t>
      </w:r>
      <w:r>
        <w:t>.1</w:t>
      </w:r>
      <w:r w:rsidR="004559CC">
        <w:t>01</w:t>
      </w:r>
      <w:r>
        <w:t>/restconf/</w:t>
      </w:r>
    </w:p>
    <w:p w14:paraId="48AC2CEF" w14:textId="77777777" w:rsidR="00C654AE" w:rsidRDefault="003807DA" w:rsidP="003807DA">
      <w:pPr>
        <w:pStyle w:val="Heading3"/>
      </w:pPr>
      <w:r>
        <w:t>Enter authentication credentials.</w:t>
      </w:r>
    </w:p>
    <w:p w14:paraId="1044B132" w14:textId="0FA3EB79" w:rsidR="00C654AE" w:rsidRDefault="003807DA" w:rsidP="003807DA">
      <w:pPr>
        <w:pStyle w:val="BodyTextL25"/>
      </w:pPr>
      <w:r>
        <w:t xml:space="preserve">Under the URL field, there are tabs listed for </w:t>
      </w:r>
      <w:r w:rsidRPr="003807DA">
        <w:rPr>
          <w:b/>
          <w:bCs/>
        </w:rPr>
        <w:t>Params</w:t>
      </w:r>
      <w:r>
        <w:t xml:space="preserve">, </w:t>
      </w:r>
      <w:r w:rsidRPr="003807DA">
        <w:rPr>
          <w:b/>
          <w:bCs/>
        </w:rPr>
        <w:t>Authorization</w:t>
      </w:r>
      <w:r>
        <w:t xml:space="preserve">, </w:t>
      </w:r>
      <w:r w:rsidRPr="003807DA">
        <w:rPr>
          <w:b/>
          <w:bCs/>
        </w:rPr>
        <w:t>Headers</w:t>
      </w:r>
      <w:r>
        <w:t xml:space="preserve">, </w:t>
      </w:r>
      <w:r w:rsidRPr="003807DA">
        <w:rPr>
          <w:b/>
          <w:bCs/>
        </w:rPr>
        <w:t>Body</w:t>
      </w:r>
      <w:r>
        <w:t xml:space="preserve">, </w:t>
      </w:r>
      <w:r w:rsidRPr="003807DA">
        <w:rPr>
          <w:b/>
          <w:bCs/>
        </w:rPr>
        <w:t>Pre-request Script</w:t>
      </w:r>
      <w:r>
        <w:t>,</w:t>
      </w:r>
      <w:r w:rsidR="004559CC">
        <w:t xml:space="preserve"> </w:t>
      </w:r>
      <w:r w:rsidRPr="003807DA">
        <w:rPr>
          <w:b/>
          <w:bCs/>
        </w:rPr>
        <w:t>Test</w:t>
      </w:r>
      <w:r w:rsidR="004559CC">
        <w:t xml:space="preserve">, and </w:t>
      </w:r>
      <w:r w:rsidR="004559CC">
        <w:rPr>
          <w:b/>
          <w:bCs/>
        </w:rPr>
        <w:t>Settings</w:t>
      </w:r>
      <w:r>
        <w:t xml:space="preserve">. In this lab, you will use </w:t>
      </w:r>
      <w:r w:rsidRPr="003807DA">
        <w:rPr>
          <w:b/>
          <w:bCs/>
        </w:rPr>
        <w:t>Authorization</w:t>
      </w:r>
      <w:r>
        <w:t xml:space="preserve">, </w:t>
      </w:r>
      <w:r w:rsidRPr="003807DA">
        <w:rPr>
          <w:b/>
          <w:bCs/>
        </w:rPr>
        <w:t>Headers</w:t>
      </w:r>
      <w:r>
        <w:t xml:space="preserve">, and </w:t>
      </w:r>
      <w:r w:rsidRPr="003807DA">
        <w:rPr>
          <w:b/>
          <w:bCs/>
        </w:rPr>
        <w:t>Body</w:t>
      </w:r>
      <w:r>
        <w:t>.</w:t>
      </w:r>
    </w:p>
    <w:p w14:paraId="364E7739" w14:textId="77777777" w:rsidR="00C654AE" w:rsidRDefault="003807DA" w:rsidP="003807DA">
      <w:pPr>
        <w:pStyle w:val="SubStepAlpha"/>
      </w:pPr>
      <w:r>
        <w:t xml:space="preserve">Click the </w:t>
      </w:r>
      <w:r w:rsidRPr="003807DA">
        <w:rPr>
          <w:b/>
          <w:bCs/>
        </w:rPr>
        <w:t>Authorization</w:t>
      </w:r>
      <w:r>
        <w:t xml:space="preserve"> tab.</w:t>
      </w:r>
    </w:p>
    <w:p w14:paraId="7B40980D" w14:textId="77777777" w:rsidR="003807DA" w:rsidRDefault="003807DA" w:rsidP="003807DA">
      <w:pPr>
        <w:pStyle w:val="SubStepAlpha"/>
      </w:pPr>
      <w:r>
        <w:t xml:space="preserve">Under Type, click the down arrow next to “Inherit auth from parent” and choose </w:t>
      </w:r>
      <w:r w:rsidRPr="003807DA">
        <w:rPr>
          <w:b/>
          <w:bCs/>
        </w:rPr>
        <w:t>Basic Auth</w:t>
      </w:r>
      <w:r>
        <w:t>.</w:t>
      </w:r>
    </w:p>
    <w:p w14:paraId="69301CD1" w14:textId="2B84C2AC" w:rsidR="00044693" w:rsidRDefault="003807DA" w:rsidP="00214AC9">
      <w:pPr>
        <w:pStyle w:val="SubStepAlpha"/>
      </w:pPr>
      <w:r>
        <w:t xml:space="preserve">For </w:t>
      </w:r>
      <w:r w:rsidRPr="00131CF1">
        <w:rPr>
          <w:b/>
          <w:bCs/>
        </w:rPr>
        <w:t>Username</w:t>
      </w:r>
      <w:r>
        <w:t xml:space="preserve"> and </w:t>
      </w:r>
      <w:r w:rsidRPr="00131CF1">
        <w:rPr>
          <w:b/>
          <w:bCs/>
        </w:rPr>
        <w:t>Password</w:t>
      </w:r>
      <w:r>
        <w:t>, enter the</w:t>
      </w:r>
      <w:r w:rsidR="00131CF1">
        <w:t xml:space="preserve"> local authentication</w:t>
      </w:r>
      <w:r>
        <w:t xml:space="preserve"> credentials </w:t>
      </w:r>
      <w:r w:rsidR="00936263">
        <w:t>for</w:t>
      </w:r>
      <w:r w:rsidR="0063304C">
        <w:t xml:space="preserve"> </w:t>
      </w:r>
      <w:r w:rsidR="009F15C6">
        <w:t>the CSR1kv</w:t>
      </w:r>
      <w:r w:rsidR="0063304C">
        <w:t>:</w:t>
      </w:r>
    </w:p>
    <w:p w14:paraId="4AEA9F46" w14:textId="59F16388" w:rsidR="00044693" w:rsidRDefault="00131CF1" w:rsidP="00A86EC9">
      <w:pPr>
        <w:pStyle w:val="BodyTextL50"/>
      </w:pPr>
      <w:r>
        <w:t xml:space="preserve">Username: </w:t>
      </w:r>
      <w:r w:rsidRPr="00131CF1">
        <w:rPr>
          <w:b/>
          <w:bCs/>
        </w:rPr>
        <w:t>cisco</w:t>
      </w:r>
    </w:p>
    <w:p w14:paraId="78161C76" w14:textId="0C343BE6" w:rsidR="00131CF1" w:rsidRDefault="00131CF1" w:rsidP="00A86EC9">
      <w:pPr>
        <w:pStyle w:val="BodyTextL50"/>
      </w:pPr>
      <w:r>
        <w:t xml:space="preserve">Password: </w:t>
      </w:r>
      <w:r w:rsidRPr="00131CF1">
        <w:rPr>
          <w:b/>
          <w:bCs/>
        </w:rPr>
        <w:t>cisco123!</w:t>
      </w:r>
    </w:p>
    <w:p w14:paraId="5D8376BF" w14:textId="78987D73" w:rsidR="00131CF1" w:rsidRDefault="00131CF1" w:rsidP="00131CF1">
      <w:pPr>
        <w:pStyle w:val="SubStepAlpha"/>
      </w:pPr>
      <w:r>
        <w:t xml:space="preserve">Click </w:t>
      </w:r>
      <w:r w:rsidRPr="00131CF1">
        <w:rPr>
          <w:b/>
          <w:bCs/>
        </w:rPr>
        <w:t>Headers</w:t>
      </w:r>
      <w:r>
        <w:t xml:space="preserve">. Then </w:t>
      </w:r>
      <w:r w:rsidR="004F671F">
        <w:t>click the</w:t>
      </w:r>
      <w:r>
        <w:t xml:space="preserve"> </w:t>
      </w:r>
      <w:r w:rsidR="004F671F">
        <w:rPr>
          <w:b/>
          <w:bCs/>
        </w:rPr>
        <w:t>7 hidden</w:t>
      </w:r>
      <w:r>
        <w:t xml:space="preserve">. You can verify that the Authorization key has a Basic value that will be used to authenticate the request when it is sent to </w:t>
      </w:r>
      <w:r w:rsidR="009F15C6">
        <w:t>the CSR1kv</w:t>
      </w:r>
      <w:r>
        <w:t>.</w:t>
      </w:r>
    </w:p>
    <w:p w14:paraId="176F7844" w14:textId="2CE2C2B6" w:rsidR="00131CF1" w:rsidRPr="00131CF1" w:rsidRDefault="0059591A" w:rsidP="00131CF1">
      <w:pPr>
        <w:pStyle w:val="Heading3"/>
      </w:pPr>
      <w:r>
        <w:lastRenderedPageBreak/>
        <w:t xml:space="preserve">Set JSON as the data type to send to and receive from </w:t>
      </w:r>
      <w:r w:rsidR="009F15C6">
        <w:t>the CSR1kv</w:t>
      </w:r>
      <w:r>
        <w:t>.</w:t>
      </w:r>
    </w:p>
    <w:p w14:paraId="2A6596B5" w14:textId="518C4A38" w:rsidR="006F1D80" w:rsidRDefault="0059591A" w:rsidP="006F1D80">
      <w:pPr>
        <w:pStyle w:val="BodyTextL25"/>
      </w:pPr>
      <w:r>
        <w:t xml:space="preserve">You can send and receive data from </w:t>
      </w:r>
      <w:r w:rsidR="009F15C6">
        <w:t>the CSR1kv</w:t>
      </w:r>
      <w:r>
        <w:t xml:space="preserve"> in XML or JSON format. For this lab, you will use JSON. </w:t>
      </w:r>
    </w:p>
    <w:p w14:paraId="1653549B" w14:textId="11277E12" w:rsidR="00131CF1" w:rsidRDefault="00535AB2" w:rsidP="0059591A">
      <w:pPr>
        <w:pStyle w:val="SubStepAlpha"/>
      </w:pPr>
      <w:r>
        <w:t>In the</w:t>
      </w:r>
      <w:r w:rsidR="0059591A">
        <w:t xml:space="preserve"> </w:t>
      </w:r>
      <w:r w:rsidR="0059591A" w:rsidRPr="0059591A">
        <w:rPr>
          <w:b/>
          <w:bCs/>
        </w:rPr>
        <w:t>Headers</w:t>
      </w:r>
      <w:r w:rsidR="0059591A">
        <w:t xml:space="preserve"> area</w:t>
      </w:r>
      <w:r w:rsidR="002C1DBC">
        <w:t>, c</w:t>
      </w:r>
      <w:r w:rsidR="0059591A">
        <w:t>lick in the</w:t>
      </w:r>
      <w:r w:rsidR="002C1DBC">
        <w:t xml:space="preserve"> first blank</w:t>
      </w:r>
      <w:r w:rsidR="0059591A">
        <w:t xml:space="preserve"> </w:t>
      </w:r>
      <w:r w:rsidR="00AD19AE" w:rsidRPr="00AD19AE">
        <w:rPr>
          <w:b/>
          <w:bCs/>
        </w:rPr>
        <w:t>Key</w:t>
      </w:r>
      <w:r w:rsidR="00AD19AE">
        <w:t xml:space="preserve"> field and type </w:t>
      </w:r>
      <w:r w:rsidR="006F1D80">
        <w:rPr>
          <w:b/>
          <w:bCs/>
        </w:rPr>
        <w:t>Content-Type</w:t>
      </w:r>
      <w:r w:rsidR="00AD19AE">
        <w:t xml:space="preserve"> for the type of key. In the </w:t>
      </w:r>
      <w:r w:rsidR="00AD19AE" w:rsidRPr="006F1D80">
        <w:rPr>
          <w:b/>
          <w:bCs/>
        </w:rPr>
        <w:t>Value</w:t>
      </w:r>
      <w:r w:rsidR="00AD19AE">
        <w:t xml:space="preserve"> field, type </w:t>
      </w:r>
      <w:r w:rsidR="00AD19AE" w:rsidRPr="00AD19AE">
        <w:rPr>
          <w:b/>
          <w:bCs/>
        </w:rPr>
        <w:t>application/yang-data+json</w:t>
      </w:r>
      <w:r w:rsidR="00AD19AE">
        <w:t xml:space="preserve">. This tells </w:t>
      </w:r>
      <w:r w:rsidR="006F1D80">
        <w:t xml:space="preserve">Postman to send JSON data to </w:t>
      </w:r>
      <w:r w:rsidR="009F15C6">
        <w:t>the CSR1kv</w:t>
      </w:r>
      <w:r w:rsidR="006F1D80">
        <w:t>.</w:t>
      </w:r>
    </w:p>
    <w:p w14:paraId="15E1704A" w14:textId="1C8439BE" w:rsidR="0059591A" w:rsidRDefault="00AD19AE" w:rsidP="0059591A">
      <w:pPr>
        <w:pStyle w:val="SubStepAlpha"/>
      </w:pPr>
      <w:r>
        <w:t xml:space="preserve">Below your </w:t>
      </w:r>
      <w:r w:rsidR="006F1D80" w:rsidRPr="006F1D80">
        <w:rPr>
          <w:b/>
          <w:bCs/>
        </w:rPr>
        <w:t>Content-Type</w:t>
      </w:r>
      <w:r>
        <w:t xml:space="preserve"> key, add another key</w:t>
      </w:r>
      <w:r w:rsidR="006F1D80">
        <w:t>/</w:t>
      </w:r>
      <w:r>
        <w:t xml:space="preserve">value pair. </w:t>
      </w:r>
      <w:r w:rsidR="006F1D80">
        <w:t xml:space="preserve">The </w:t>
      </w:r>
      <w:r w:rsidR="006F1D80" w:rsidRPr="006F1D80">
        <w:rPr>
          <w:b/>
          <w:bCs/>
        </w:rPr>
        <w:t>Key</w:t>
      </w:r>
      <w:r w:rsidR="006F1D80">
        <w:t xml:space="preserve"> field is </w:t>
      </w:r>
      <w:r w:rsidR="006F1D80" w:rsidRPr="006F1D80">
        <w:rPr>
          <w:b/>
          <w:bCs/>
        </w:rPr>
        <w:t>Accept</w:t>
      </w:r>
      <w:r w:rsidR="006F1D80">
        <w:t xml:space="preserve"> and the </w:t>
      </w:r>
      <w:r w:rsidR="006F1D80" w:rsidRPr="006F1D80">
        <w:rPr>
          <w:b/>
          <w:bCs/>
        </w:rPr>
        <w:t>Value</w:t>
      </w:r>
      <w:r w:rsidR="006F1D80">
        <w:t xml:space="preserve"> field is </w:t>
      </w:r>
      <w:r w:rsidR="006F1D80" w:rsidRPr="00AD19AE">
        <w:rPr>
          <w:b/>
          <w:bCs/>
        </w:rPr>
        <w:t>application/yang-data+json</w:t>
      </w:r>
      <w:r w:rsidR="006F1D80">
        <w:t>.</w:t>
      </w:r>
    </w:p>
    <w:p w14:paraId="049D8048" w14:textId="77777777" w:rsidR="00392E27" w:rsidRDefault="00392E27" w:rsidP="00392E27">
      <w:pPr>
        <w:pStyle w:val="BodyTextL25"/>
      </w:pPr>
      <w:r w:rsidRPr="00392E27">
        <w:rPr>
          <w:b/>
          <w:bCs/>
        </w:rPr>
        <w:t>Note</w:t>
      </w:r>
      <w:r>
        <w:t>: You can change application/yang-data+json to application/yang-data+xml to send and receive XML data instead of JSON data</w:t>
      </w:r>
      <w:r w:rsidR="00CD086F">
        <w:t>, if necessary</w:t>
      </w:r>
      <w:r>
        <w:t>.</w:t>
      </w:r>
    </w:p>
    <w:p w14:paraId="294F02E1" w14:textId="61850F0B" w:rsidR="006F1D80" w:rsidRDefault="006F1D80" w:rsidP="006F1D80">
      <w:pPr>
        <w:pStyle w:val="Heading3"/>
      </w:pPr>
      <w:r>
        <w:t xml:space="preserve">Send the API request to </w:t>
      </w:r>
      <w:r w:rsidR="009F15C6">
        <w:t>the CSR1kv</w:t>
      </w:r>
      <w:r>
        <w:t>.</w:t>
      </w:r>
    </w:p>
    <w:p w14:paraId="572E3878" w14:textId="431B27D6" w:rsidR="00214AC9" w:rsidRDefault="006F1D80" w:rsidP="00E67FDB">
      <w:pPr>
        <w:pStyle w:val="BodyTextL25"/>
      </w:pPr>
      <w:r>
        <w:t xml:space="preserve">Postman now has all the information it needs to send the GET request. Click </w:t>
      </w:r>
      <w:r w:rsidRPr="006F1D80">
        <w:rPr>
          <w:b/>
          <w:bCs/>
        </w:rPr>
        <w:t>Send</w:t>
      </w:r>
      <w:r>
        <w:t xml:space="preserve">. Below </w:t>
      </w:r>
      <w:r w:rsidRPr="006F1D80">
        <w:rPr>
          <w:b/>
          <w:bCs/>
        </w:rPr>
        <w:t>Temporary Headers</w:t>
      </w:r>
      <w:r>
        <w:t xml:space="preserve">, you should see the following JSON response from </w:t>
      </w:r>
      <w:r w:rsidR="009F15C6">
        <w:t>the CSR1kv</w:t>
      </w:r>
      <w:r>
        <w:t xml:space="preserve">. If not, verify that you completed the previous steps in this </w:t>
      </w:r>
      <w:r w:rsidR="00EA6220">
        <w:t>part of the lab and correctly</w:t>
      </w:r>
      <w:r>
        <w:t xml:space="preserve"> configured RESTCONF </w:t>
      </w:r>
      <w:r w:rsidR="009E7C65">
        <w:t xml:space="preserve">and HTTPS service </w:t>
      </w:r>
      <w:r>
        <w:t>in Part 2.</w:t>
      </w:r>
    </w:p>
    <w:p w14:paraId="6642ADF5" w14:textId="77777777" w:rsidR="006F1D80" w:rsidRDefault="006F1D80" w:rsidP="006F1D80">
      <w:pPr>
        <w:pStyle w:val="CMDOutput"/>
      </w:pPr>
      <w:r>
        <w:t>{</w:t>
      </w:r>
    </w:p>
    <w:p w14:paraId="271871CA" w14:textId="77777777" w:rsidR="006F1D80" w:rsidRDefault="006F1D80" w:rsidP="006F1D80">
      <w:pPr>
        <w:pStyle w:val="CMDOutput"/>
      </w:pPr>
      <w:r>
        <w:t xml:space="preserve">    "ietf-restconf:restconf": {</w:t>
      </w:r>
    </w:p>
    <w:p w14:paraId="6FD2076E" w14:textId="77777777" w:rsidR="006F1D80" w:rsidRDefault="006F1D80" w:rsidP="006F1D80">
      <w:pPr>
        <w:pStyle w:val="CMDOutput"/>
      </w:pPr>
      <w:r>
        <w:t xml:space="preserve">        "data": {},</w:t>
      </w:r>
    </w:p>
    <w:p w14:paraId="6773F7E0" w14:textId="77777777" w:rsidR="006F1D80" w:rsidRDefault="006F1D80" w:rsidP="006F1D80">
      <w:pPr>
        <w:pStyle w:val="CMDOutput"/>
      </w:pPr>
      <w:r>
        <w:t xml:space="preserve">        "operations": {},</w:t>
      </w:r>
    </w:p>
    <w:p w14:paraId="66F94263" w14:textId="77777777" w:rsidR="006F1D80" w:rsidRDefault="006F1D80" w:rsidP="006F1D80">
      <w:pPr>
        <w:pStyle w:val="CMDOutput"/>
      </w:pPr>
      <w:r>
        <w:t xml:space="preserve">        "yang-library-version": "2016-06-21"</w:t>
      </w:r>
    </w:p>
    <w:p w14:paraId="0374AD08" w14:textId="77777777" w:rsidR="006F1D80" w:rsidRDefault="006F1D80" w:rsidP="006F1D80">
      <w:pPr>
        <w:pStyle w:val="CMDOutput"/>
      </w:pPr>
      <w:r>
        <w:t xml:space="preserve">    }</w:t>
      </w:r>
    </w:p>
    <w:p w14:paraId="2E1EAFF3" w14:textId="77777777" w:rsidR="006F1D80" w:rsidRDefault="006F1D80" w:rsidP="006F1D80">
      <w:pPr>
        <w:pStyle w:val="CMDOutput"/>
      </w:pPr>
      <w:r>
        <w:t>}</w:t>
      </w:r>
    </w:p>
    <w:p w14:paraId="36B8F558" w14:textId="76172DED" w:rsidR="00392E27" w:rsidRDefault="006F1D80" w:rsidP="006F1D80">
      <w:pPr>
        <w:pStyle w:val="BodyTextL25"/>
      </w:pPr>
      <w:r>
        <w:t xml:space="preserve">This JSON response verifies that Postman can now send other REST API requests to </w:t>
      </w:r>
      <w:r w:rsidR="009F15C6">
        <w:t>the CSR1kv</w:t>
      </w:r>
      <w:r>
        <w:t>.</w:t>
      </w:r>
    </w:p>
    <w:p w14:paraId="70A8FEBE" w14:textId="14126373" w:rsidR="00131CF1" w:rsidRDefault="006F1D80" w:rsidP="006F1D80">
      <w:pPr>
        <w:pStyle w:val="Heading3"/>
      </w:pPr>
      <w:r>
        <w:t>Use a GET request to gather</w:t>
      </w:r>
      <w:r w:rsidR="00D51092">
        <w:t xml:space="preserve"> the information for all</w:t>
      </w:r>
      <w:r>
        <w:t xml:space="preserve"> interface</w:t>
      </w:r>
      <w:r w:rsidR="00D51092">
        <w:t>s</w:t>
      </w:r>
      <w:r>
        <w:t xml:space="preserve"> </w:t>
      </w:r>
      <w:r w:rsidR="00D51092">
        <w:t>on</w:t>
      </w:r>
      <w:r>
        <w:t xml:space="preserve"> </w:t>
      </w:r>
      <w:r w:rsidR="009F15C6">
        <w:t>the CSR1kv</w:t>
      </w:r>
      <w:r>
        <w:t>.</w:t>
      </w:r>
    </w:p>
    <w:p w14:paraId="1E41ADB2" w14:textId="456ABA55" w:rsidR="00131CF1" w:rsidRDefault="00392E27" w:rsidP="006F1D80">
      <w:pPr>
        <w:pStyle w:val="SubStepAlpha"/>
      </w:pPr>
      <w:r>
        <w:t xml:space="preserve">Now that you have a successful GET request, you can use it as a template for additional requests. At the top of Postman, next to the </w:t>
      </w:r>
      <w:r w:rsidRPr="00392E27">
        <w:rPr>
          <w:b/>
          <w:bCs/>
        </w:rPr>
        <w:t>Launchpad</w:t>
      </w:r>
      <w:r>
        <w:t xml:space="preserve"> tab, right-click the </w:t>
      </w:r>
      <w:r w:rsidRPr="00392E27">
        <w:rPr>
          <w:b/>
          <w:bCs/>
        </w:rPr>
        <w:t>GET</w:t>
      </w:r>
      <w:r>
        <w:t xml:space="preserve"> tab </w:t>
      </w:r>
      <w:r w:rsidR="00CD086F">
        <w:t>that you just used and</w:t>
      </w:r>
      <w:r>
        <w:t xml:space="preserve"> choose </w:t>
      </w:r>
      <w:r w:rsidRPr="00392E27">
        <w:rPr>
          <w:b/>
          <w:bCs/>
        </w:rPr>
        <w:t>Duplicate</w:t>
      </w:r>
      <w:r w:rsidR="00044693">
        <w:rPr>
          <w:b/>
          <w:bCs/>
        </w:rPr>
        <w:t xml:space="preserve"> </w:t>
      </w:r>
      <w:r w:rsidRPr="00392E27">
        <w:rPr>
          <w:b/>
          <w:bCs/>
        </w:rPr>
        <w:t>Tab</w:t>
      </w:r>
      <w:r>
        <w:t>.</w:t>
      </w:r>
    </w:p>
    <w:p w14:paraId="58B14414" w14:textId="77777777" w:rsidR="00214AC9" w:rsidRDefault="00392E27" w:rsidP="00392E27">
      <w:pPr>
        <w:pStyle w:val="SubStepAlpha"/>
      </w:pPr>
      <w:r>
        <w:t xml:space="preserve">Use the </w:t>
      </w:r>
      <w:r w:rsidRPr="00392E27">
        <w:rPr>
          <w:b/>
          <w:bCs/>
        </w:rPr>
        <w:t>ietf-interfaces</w:t>
      </w:r>
      <w:r>
        <w:t xml:space="preserve"> YANG model to gather interface information. For the URL, add </w:t>
      </w:r>
      <w:r w:rsidRPr="00A86EC9">
        <w:rPr>
          <w:b/>
          <w:bCs/>
        </w:rPr>
        <w:t>d</w:t>
      </w:r>
      <w:r w:rsidRPr="00392E27">
        <w:rPr>
          <w:b/>
          <w:bCs/>
        </w:rPr>
        <w:t>ata/ietf-interfaces:interfaces</w:t>
      </w:r>
      <w:r>
        <w:t>:</w:t>
      </w:r>
    </w:p>
    <w:p w14:paraId="0A2E622E" w14:textId="47944339" w:rsidR="00392E27" w:rsidRDefault="00392E27" w:rsidP="00392E27">
      <w:pPr>
        <w:pStyle w:val="CMD"/>
      </w:pPr>
      <w:r w:rsidRPr="00392E27">
        <w:t>https://192.168.</w:t>
      </w:r>
      <w:r w:rsidR="00CF0C8B">
        <w:t>56.101</w:t>
      </w:r>
      <w:r w:rsidRPr="00392E27">
        <w:t>/restconf/data/ietf-interfaces:interfaces</w:t>
      </w:r>
    </w:p>
    <w:p w14:paraId="353C44F6" w14:textId="17E329B4" w:rsidR="00214AC9" w:rsidRDefault="00392E27" w:rsidP="00392E27">
      <w:pPr>
        <w:pStyle w:val="SubStepAlpha"/>
      </w:pPr>
      <w:r>
        <w:t xml:space="preserve">Click </w:t>
      </w:r>
      <w:r w:rsidRPr="00392E27">
        <w:rPr>
          <w:b/>
          <w:bCs/>
        </w:rPr>
        <w:t>Send</w:t>
      </w:r>
      <w:r>
        <w:t>. You should see a JSON response</w:t>
      </w:r>
      <w:r w:rsidR="00AA47F0">
        <w:t xml:space="preserve"> from </w:t>
      </w:r>
      <w:r w:rsidR="009F15C6">
        <w:t>the CSR1kv</w:t>
      </w:r>
      <w:r w:rsidR="00AA47F0">
        <w:t xml:space="preserve"> that</w:t>
      </w:r>
      <w:r>
        <w:t xml:space="preserve"> </w:t>
      </w:r>
      <w:r w:rsidR="00AA47F0">
        <w:t xml:space="preserve">is </w:t>
      </w:r>
      <w:r>
        <w:t xml:space="preserve">similar to </w:t>
      </w:r>
      <w:r w:rsidR="00AA47F0">
        <w:t>the output shown below</w:t>
      </w:r>
      <w:r>
        <w:t>. Your output may be different depending on your particular router.</w:t>
      </w:r>
    </w:p>
    <w:p w14:paraId="7591219A" w14:textId="77777777" w:rsidR="00CF0C8B" w:rsidRDefault="00CF0C8B" w:rsidP="00CF0C8B">
      <w:pPr>
        <w:pStyle w:val="CMDOutput"/>
      </w:pPr>
      <w:r>
        <w:t>{</w:t>
      </w:r>
    </w:p>
    <w:p w14:paraId="5BC30B14" w14:textId="77777777" w:rsidR="00CF0C8B" w:rsidRDefault="00CF0C8B" w:rsidP="00CF0C8B">
      <w:pPr>
        <w:pStyle w:val="CMDOutput"/>
      </w:pPr>
      <w:r>
        <w:t xml:space="preserve">  "ietf-interfaces:interfaces": {</w:t>
      </w:r>
    </w:p>
    <w:p w14:paraId="648CDB1A" w14:textId="77777777" w:rsidR="00CF0C8B" w:rsidRDefault="00CF0C8B" w:rsidP="00CF0C8B">
      <w:pPr>
        <w:pStyle w:val="CMDOutput"/>
      </w:pPr>
      <w:r>
        <w:t xml:space="preserve">    "interface": [</w:t>
      </w:r>
    </w:p>
    <w:p w14:paraId="0ABE5050" w14:textId="77777777" w:rsidR="00CF0C8B" w:rsidRDefault="00CF0C8B" w:rsidP="00CF0C8B">
      <w:pPr>
        <w:pStyle w:val="CMDOutput"/>
      </w:pPr>
      <w:r>
        <w:t xml:space="preserve">      {</w:t>
      </w:r>
    </w:p>
    <w:p w14:paraId="421BB4B3" w14:textId="77777777" w:rsidR="00CF0C8B" w:rsidRDefault="00CF0C8B" w:rsidP="00CF0C8B">
      <w:pPr>
        <w:pStyle w:val="CMDOutput"/>
      </w:pPr>
      <w:r>
        <w:t xml:space="preserve">        "name": "GigabitEthernet1",</w:t>
      </w:r>
    </w:p>
    <w:p w14:paraId="3BF0143D" w14:textId="77777777" w:rsidR="00CF0C8B" w:rsidRDefault="00CF0C8B" w:rsidP="00CF0C8B">
      <w:pPr>
        <w:pStyle w:val="CMDOutput"/>
      </w:pPr>
      <w:r>
        <w:t xml:space="preserve">        "description": "VBox",</w:t>
      </w:r>
    </w:p>
    <w:p w14:paraId="04454081" w14:textId="77777777" w:rsidR="00CF0C8B" w:rsidRDefault="00CF0C8B" w:rsidP="00CF0C8B">
      <w:pPr>
        <w:pStyle w:val="CMDOutput"/>
      </w:pPr>
      <w:r>
        <w:t xml:space="preserve">        "type": "iana-if-type:ethernetCsmacd",</w:t>
      </w:r>
    </w:p>
    <w:p w14:paraId="6FC84E41" w14:textId="77777777" w:rsidR="00CF0C8B" w:rsidRDefault="00CF0C8B" w:rsidP="00CF0C8B">
      <w:pPr>
        <w:pStyle w:val="CMDOutput"/>
      </w:pPr>
      <w:r>
        <w:t xml:space="preserve">        "enabled": true,</w:t>
      </w:r>
    </w:p>
    <w:p w14:paraId="726F190F" w14:textId="77777777" w:rsidR="00CF0C8B" w:rsidRDefault="00CF0C8B" w:rsidP="00CF0C8B">
      <w:pPr>
        <w:pStyle w:val="CMDOutput"/>
      </w:pPr>
      <w:r>
        <w:t xml:space="preserve">        "ietf-ip:ipv4": {},</w:t>
      </w:r>
    </w:p>
    <w:p w14:paraId="2B21419F" w14:textId="77777777" w:rsidR="00CF0C8B" w:rsidRDefault="00CF0C8B" w:rsidP="00CF0C8B">
      <w:pPr>
        <w:pStyle w:val="CMDOutput"/>
      </w:pPr>
      <w:r>
        <w:t xml:space="preserve">        "ietf-ip:ipv6": {}</w:t>
      </w:r>
    </w:p>
    <w:p w14:paraId="35DF3D44" w14:textId="77777777" w:rsidR="00CF0C8B" w:rsidRDefault="00CF0C8B" w:rsidP="00CF0C8B">
      <w:pPr>
        <w:pStyle w:val="CMDOutput"/>
      </w:pPr>
      <w:r>
        <w:t xml:space="preserve">      }</w:t>
      </w:r>
    </w:p>
    <w:p w14:paraId="503E1EA3" w14:textId="77777777" w:rsidR="00CF0C8B" w:rsidRDefault="00CF0C8B" w:rsidP="00CF0C8B">
      <w:pPr>
        <w:pStyle w:val="CMDOutput"/>
      </w:pPr>
      <w:r>
        <w:t xml:space="preserve">    ]</w:t>
      </w:r>
    </w:p>
    <w:p w14:paraId="7A2A313F" w14:textId="77777777" w:rsidR="00CF0C8B" w:rsidRDefault="00CF0C8B" w:rsidP="00CF0C8B">
      <w:pPr>
        <w:pStyle w:val="CMDOutput"/>
      </w:pPr>
      <w:r>
        <w:t xml:space="preserve">  }</w:t>
      </w:r>
    </w:p>
    <w:p w14:paraId="33634E78" w14:textId="3FB03C84" w:rsidR="00392E27" w:rsidRDefault="00CF0C8B" w:rsidP="00CF0C8B">
      <w:pPr>
        <w:pStyle w:val="CMDOutput"/>
      </w:pPr>
      <w:r>
        <w:t>}</w:t>
      </w:r>
    </w:p>
    <w:p w14:paraId="62552BD3" w14:textId="6B7A6F67" w:rsidR="00131CF1" w:rsidRDefault="00D51092" w:rsidP="00D51092">
      <w:pPr>
        <w:pStyle w:val="Heading3"/>
      </w:pPr>
      <w:r>
        <w:lastRenderedPageBreak/>
        <w:t xml:space="preserve">Use a GET request to gather information for a specific interface on </w:t>
      </w:r>
      <w:r w:rsidR="009F15C6">
        <w:t>the CSR1kv</w:t>
      </w:r>
      <w:r>
        <w:t>.</w:t>
      </w:r>
    </w:p>
    <w:p w14:paraId="787F2F04" w14:textId="21235E73" w:rsidR="00D51092" w:rsidRDefault="00D51092" w:rsidP="00D51092">
      <w:pPr>
        <w:pStyle w:val="BodyTextL25"/>
      </w:pPr>
      <w:r>
        <w:t>In this lab, only the GigabitEthernet</w:t>
      </w:r>
      <w:r w:rsidR="00EB4B7E">
        <w:t>1</w:t>
      </w:r>
      <w:r>
        <w:t xml:space="preserve"> interface is configured. To specify just this interface, extend the URL to only request information for this interface.</w:t>
      </w:r>
      <w:r w:rsidR="00555E8A">
        <w:t xml:space="preserve"> </w:t>
      </w:r>
    </w:p>
    <w:p w14:paraId="423BA5D6" w14:textId="77777777" w:rsidR="003F2706" w:rsidRDefault="003F2706" w:rsidP="00D51092">
      <w:pPr>
        <w:pStyle w:val="SubStepAlpha"/>
      </w:pPr>
      <w:r>
        <w:t>Duplicate your last GET request.</w:t>
      </w:r>
    </w:p>
    <w:p w14:paraId="0555E67A" w14:textId="506FA759" w:rsidR="00214AC9" w:rsidRDefault="00D51092" w:rsidP="003F2706">
      <w:pPr>
        <w:pStyle w:val="SubStepAlpha"/>
      </w:pPr>
      <w:r>
        <w:t xml:space="preserve">Add the </w:t>
      </w:r>
      <w:r w:rsidRPr="00D51092">
        <w:rPr>
          <w:b/>
          <w:bCs/>
        </w:rPr>
        <w:t>interface=</w:t>
      </w:r>
      <w:r>
        <w:t xml:space="preserve"> parameter to specify </w:t>
      </w:r>
      <w:r w:rsidR="003F2706">
        <w:t>an</w:t>
      </w:r>
      <w:r>
        <w:t xml:space="preserve"> interface</w:t>
      </w:r>
      <w:r w:rsidR="003F2706">
        <w:t xml:space="preserve"> and type in the name of the interface</w:t>
      </w:r>
      <w:r>
        <w:t xml:space="preserve">. </w:t>
      </w:r>
    </w:p>
    <w:p w14:paraId="4292586E" w14:textId="3A422D46" w:rsidR="00131CF1" w:rsidRPr="00A86EC9" w:rsidRDefault="00214AC9" w:rsidP="002A3406">
      <w:pPr>
        <w:pStyle w:val="CMDOutput"/>
        <w:ind w:left="0"/>
        <w:jc w:val="right"/>
        <w:rPr>
          <w:sz w:val="17"/>
          <w:szCs w:val="17"/>
        </w:rPr>
      </w:pPr>
      <w:r w:rsidRPr="00A86EC9">
        <w:rPr>
          <w:sz w:val="17"/>
          <w:szCs w:val="17"/>
        </w:rPr>
        <w:t>https://192.168.</w:t>
      </w:r>
      <w:r w:rsidR="00691EE7">
        <w:rPr>
          <w:sz w:val="17"/>
          <w:szCs w:val="17"/>
        </w:rPr>
        <w:t>56</w:t>
      </w:r>
      <w:r w:rsidRPr="00A86EC9">
        <w:rPr>
          <w:sz w:val="17"/>
          <w:szCs w:val="17"/>
        </w:rPr>
        <w:t>.</w:t>
      </w:r>
      <w:r w:rsidR="00691EE7">
        <w:rPr>
          <w:sz w:val="17"/>
          <w:szCs w:val="17"/>
        </w:rPr>
        <w:t>10</w:t>
      </w:r>
      <w:r w:rsidRPr="00A86EC9">
        <w:rPr>
          <w:sz w:val="17"/>
          <w:szCs w:val="17"/>
        </w:rPr>
        <w:t>1/restconf/data/ietf-interfaces:interfaces</w:t>
      </w:r>
      <w:r w:rsidR="00E67FDB" w:rsidRPr="00A86EC9">
        <w:rPr>
          <w:sz w:val="17"/>
          <w:szCs w:val="17"/>
          <w:highlight w:val="yellow"/>
        </w:rPr>
        <w:t>/</w:t>
      </w:r>
      <w:r w:rsidR="00D51092" w:rsidRPr="00A86EC9">
        <w:rPr>
          <w:sz w:val="17"/>
          <w:szCs w:val="17"/>
          <w:highlight w:val="yellow"/>
        </w:rPr>
        <w:t>interface=GigabitE</w:t>
      </w:r>
      <w:r w:rsidR="00D51092" w:rsidRPr="00642568">
        <w:rPr>
          <w:sz w:val="17"/>
          <w:szCs w:val="17"/>
          <w:highlight w:val="yellow"/>
        </w:rPr>
        <w:t>thernet</w:t>
      </w:r>
      <w:r w:rsidR="00642568" w:rsidRPr="00642568">
        <w:rPr>
          <w:sz w:val="17"/>
          <w:szCs w:val="17"/>
          <w:highlight w:val="yellow"/>
        </w:rPr>
        <w:t>1</w:t>
      </w:r>
    </w:p>
    <w:p w14:paraId="473C640D" w14:textId="68EB6274" w:rsidR="00214AC9" w:rsidRPr="003F2706" w:rsidRDefault="00E67FDB" w:rsidP="00E67FDB">
      <w:pPr>
        <w:pStyle w:val="BodyTextL50"/>
      </w:pPr>
      <w:r w:rsidRPr="00E67FDB">
        <w:rPr>
          <w:b/>
          <w:bCs/>
        </w:rPr>
        <w:t>Note</w:t>
      </w:r>
      <w:r>
        <w:t xml:space="preserve">: </w:t>
      </w:r>
      <w:r w:rsidR="008A7DD9">
        <w:t xml:space="preserve">If you request interface information from a different Cisco device with </w:t>
      </w:r>
      <w:r w:rsidR="000C5B02">
        <w:t xml:space="preserve">names that use forward slashes, such as </w:t>
      </w:r>
      <w:r w:rsidR="008A7DD9">
        <w:t>GigabitEthernet0/0/</w:t>
      </w:r>
      <w:r w:rsidR="000C5B02">
        <w:t>1</w:t>
      </w:r>
      <w:r w:rsidR="008A7DD9">
        <w:t>, use the</w:t>
      </w:r>
      <w:r w:rsidR="00642568">
        <w:t xml:space="preserve"> HTML code </w:t>
      </w:r>
      <w:r w:rsidR="00642568" w:rsidRPr="00D51092">
        <w:rPr>
          <w:b/>
          <w:bCs/>
        </w:rPr>
        <w:t>%2F</w:t>
      </w:r>
      <w:r w:rsidR="00642568">
        <w:t xml:space="preserve"> for the forward slashes in the interface name. So, </w:t>
      </w:r>
      <w:r w:rsidR="00642568" w:rsidRPr="000C5B02">
        <w:rPr>
          <w:b/>
          <w:bCs/>
        </w:rPr>
        <w:t>0/0/1</w:t>
      </w:r>
      <w:r w:rsidR="00642568">
        <w:t xml:space="preserve"> becomes </w:t>
      </w:r>
      <w:r w:rsidR="00642568" w:rsidRPr="000C5B02">
        <w:rPr>
          <w:b/>
          <w:bCs/>
        </w:rPr>
        <w:t>0%2F0%2F1</w:t>
      </w:r>
      <w:r w:rsidR="00642568">
        <w:t>.</w:t>
      </w:r>
    </w:p>
    <w:p w14:paraId="72D71698" w14:textId="4A5D3E62" w:rsidR="00214AC9" w:rsidRDefault="003F2706" w:rsidP="003F2706">
      <w:pPr>
        <w:pStyle w:val="SubStepAlpha"/>
      </w:pPr>
      <w:r w:rsidRPr="003F2706">
        <w:t xml:space="preserve">Click </w:t>
      </w:r>
      <w:r w:rsidRPr="003F2706">
        <w:rPr>
          <w:b/>
          <w:bCs/>
        </w:rPr>
        <w:t>Send</w:t>
      </w:r>
      <w:r w:rsidRPr="003F2706">
        <w:t xml:space="preserve">. You should see a JSON response </w:t>
      </w:r>
      <w:r w:rsidR="00AA47F0">
        <w:t xml:space="preserve">from </w:t>
      </w:r>
      <w:r w:rsidR="009F15C6">
        <w:t>the CSR1kv</w:t>
      </w:r>
      <w:r w:rsidR="00AA47F0">
        <w:t xml:space="preserve"> that is </w:t>
      </w:r>
      <w:r w:rsidRPr="003F2706">
        <w:t xml:space="preserve">similar to </w:t>
      </w:r>
      <w:r w:rsidR="00AA47F0">
        <w:t>output below</w:t>
      </w:r>
      <w:r w:rsidRPr="003F2706">
        <w:t>. Your output may be different depending on your particular router.</w:t>
      </w:r>
      <w:r w:rsidR="00872168">
        <w:t xml:space="preserve"> In the default CSR1kv setup, you will not see IP addressing information.</w:t>
      </w:r>
    </w:p>
    <w:p w14:paraId="7A2C138B" w14:textId="77777777" w:rsidR="00642568" w:rsidRDefault="00642568" w:rsidP="00642568">
      <w:pPr>
        <w:pStyle w:val="CMDOutput"/>
      </w:pPr>
      <w:r>
        <w:t>{</w:t>
      </w:r>
    </w:p>
    <w:p w14:paraId="07F6AA78" w14:textId="77777777" w:rsidR="00642568" w:rsidRDefault="00642568" w:rsidP="00642568">
      <w:pPr>
        <w:pStyle w:val="CMDOutput"/>
      </w:pPr>
      <w:r>
        <w:t xml:space="preserve">  "ietf-interfaces:interface": {</w:t>
      </w:r>
    </w:p>
    <w:p w14:paraId="1CF67186" w14:textId="77777777" w:rsidR="00642568" w:rsidRDefault="00642568" w:rsidP="00642568">
      <w:pPr>
        <w:pStyle w:val="CMDOutput"/>
      </w:pPr>
      <w:r>
        <w:t xml:space="preserve">    "name": "GigabitEthernet1",</w:t>
      </w:r>
    </w:p>
    <w:p w14:paraId="356DD070" w14:textId="77777777" w:rsidR="00642568" w:rsidRDefault="00642568" w:rsidP="00642568">
      <w:pPr>
        <w:pStyle w:val="CMDOutput"/>
      </w:pPr>
      <w:r>
        <w:t xml:space="preserve">    "description": "VBox",</w:t>
      </w:r>
    </w:p>
    <w:p w14:paraId="50E2195A" w14:textId="77777777" w:rsidR="00642568" w:rsidRDefault="00642568" w:rsidP="00642568">
      <w:pPr>
        <w:pStyle w:val="CMDOutput"/>
      </w:pPr>
      <w:r>
        <w:t xml:space="preserve">    "type": "iana-if-type:ethernetCsmacd",</w:t>
      </w:r>
    </w:p>
    <w:p w14:paraId="0CF3622C" w14:textId="77777777" w:rsidR="00642568" w:rsidRDefault="00642568" w:rsidP="00642568">
      <w:pPr>
        <w:pStyle w:val="CMDOutput"/>
      </w:pPr>
      <w:r>
        <w:t xml:space="preserve">    "enabled": true,</w:t>
      </w:r>
    </w:p>
    <w:p w14:paraId="7009E89B" w14:textId="77777777" w:rsidR="00642568" w:rsidRDefault="00642568" w:rsidP="00642568">
      <w:pPr>
        <w:pStyle w:val="CMDOutput"/>
      </w:pPr>
      <w:r>
        <w:t xml:space="preserve">    </w:t>
      </w:r>
      <w:r w:rsidRPr="002546DA">
        <w:rPr>
          <w:highlight w:val="yellow"/>
        </w:rPr>
        <w:t>"ietf-ip:ipv4": {},</w:t>
      </w:r>
    </w:p>
    <w:p w14:paraId="472D6C1B" w14:textId="77777777" w:rsidR="00642568" w:rsidRDefault="00642568" w:rsidP="00642568">
      <w:pPr>
        <w:pStyle w:val="CMDOutput"/>
      </w:pPr>
      <w:r>
        <w:t xml:space="preserve">    "ietf-ip:ipv6": {}</w:t>
      </w:r>
    </w:p>
    <w:p w14:paraId="349933EE" w14:textId="77777777" w:rsidR="00642568" w:rsidRDefault="00642568" w:rsidP="00642568">
      <w:pPr>
        <w:pStyle w:val="CMDOutput"/>
      </w:pPr>
      <w:r>
        <w:t xml:space="preserve">  }</w:t>
      </w:r>
    </w:p>
    <w:p w14:paraId="3B3F8823" w14:textId="292CF2FB" w:rsidR="003F2706" w:rsidRDefault="00642568" w:rsidP="00642568">
      <w:pPr>
        <w:pStyle w:val="CMDOutput"/>
      </w:pPr>
      <w:r>
        <w:t>}</w:t>
      </w:r>
    </w:p>
    <w:p w14:paraId="4AEADF51" w14:textId="461D9BD6" w:rsidR="00974EAC" w:rsidRDefault="007D19DF" w:rsidP="00555E8A">
      <w:pPr>
        <w:pStyle w:val="SubStepAlpha"/>
      </w:pPr>
      <w:r>
        <w:t xml:space="preserve">This interface </w:t>
      </w:r>
      <w:r w:rsidR="002F1D6E">
        <w:t>receives</w:t>
      </w:r>
      <w:r>
        <w:t xml:space="preserve"> addressing from</w:t>
      </w:r>
      <w:r w:rsidR="00322790">
        <w:t xml:space="preserve"> a</w:t>
      </w:r>
      <w:r>
        <w:t xml:space="preserve"> Virtual Box</w:t>
      </w:r>
      <w:r w:rsidR="00322790">
        <w:t xml:space="preserve"> template</w:t>
      </w:r>
      <w:r>
        <w:t xml:space="preserve">. Therefore, the IPv4 address is not shown under </w:t>
      </w:r>
      <w:r w:rsidR="002F1D6E" w:rsidRPr="00555E8A">
        <w:rPr>
          <w:b/>
          <w:bCs/>
        </w:rPr>
        <w:t>show running-config</w:t>
      </w:r>
      <w:r w:rsidR="002F1D6E">
        <w:t>. Instead, you will see</w:t>
      </w:r>
      <w:r w:rsidR="00F87E14">
        <w:t xml:space="preserve"> the</w:t>
      </w:r>
      <w:r w:rsidR="002F1D6E">
        <w:t xml:space="preserve"> </w:t>
      </w:r>
      <w:r w:rsidR="00F87E14" w:rsidRPr="00F87E14">
        <w:rPr>
          <w:b/>
          <w:bCs/>
        </w:rPr>
        <w:t>ip address dhcp</w:t>
      </w:r>
      <w:r w:rsidR="00F87E14">
        <w:t xml:space="preserve"> command.</w:t>
      </w:r>
      <w:r w:rsidR="00974EAC">
        <w:t xml:space="preserve"> You can see this also in the show ip interface brief output.</w:t>
      </w:r>
    </w:p>
    <w:p w14:paraId="32F298AC" w14:textId="77777777" w:rsidR="00974EAC" w:rsidRDefault="00974EAC" w:rsidP="00974EAC">
      <w:pPr>
        <w:pStyle w:val="CMD"/>
      </w:pPr>
      <w:r>
        <w:t>CSR1kv# show ip interface brief</w:t>
      </w:r>
    </w:p>
    <w:p w14:paraId="1FD7D69A" w14:textId="77777777" w:rsidR="00974EAC" w:rsidRDefault="00974EAC" w:rsidP="00974EAC">
      <w:pPr>
        <w:pStyle w:val="CMDOutput"/>
      </w:pPr>
      <w:r>
        <w:t>Interface              IP-Address      OK? Method Status                Protocol</w:t>
      </w:r>
    </w:p>
    <w:p w14:paraId="36509CCD" w14:textId="77777777" w:rsidR="00974EAC" w:rsidRDefault="00974EAC" w:rsidP="00974EAC">
      <w:pPr>
        <w:pStyle w:val="CMDOutput"/>
      </w:pPr>
      <w:r>
        <w:t xml:space="preserve">GigabitEthernet1       192.168.56.101  YES </w:t>
      </w:r>
      <w:r w:rsidRPr="00974EAC">
        <w:rPr>
          <w:highlight w:val="yellow"/>
        </w:rPr>
        <w:t>DHCP</w:t>
      </w:r>
      <w:r>
        <w:t xml:space="preserve">   up                    up      </w:t>
      </w:r>
    </w:p>
    <w:p w14:paraId="78F039AE" w14:textId="7AF3188E" w:rsidR="00974EAC" w:rsidRDefault="00974EAC" w:rsidP="00974EAC">
      <w:pPr>
        <w:pStyle w:val="CMD"/>
      </w:pPr>
      <w:r>
        <w:t>CSR1kv#</w:t>
      </w:r>
    </w:p>
    <w:p w14:paraId="3C723DCF" w14:textId="3C4688B6" w:rsidR="000C5B02" w:rsidRDefault="00872168" w:rsidP="00555E8A">
      <w:pPr>
        <w:pStyle w:val="SubStepAlpha"/>
      </w:pPr>
      <w:r>
        <w:t>I</w:t>
      </w:r>
      <w:r w:rsidR="00555E8A">
        <w:t xml:space="preserve">n the next Part you will need </w:t>
      </w:r>
      <w:r w:rsidR="00322790">
        <w:t xml:space="preserve">to use the JSON </w:t>
      </w:r>
      <w:r w:rsidR="00555E8A">
        <w:t>response</w:t>
      </w:r>
      <w:r w:rsidR="00322790">
        <w:t xml:space="preserve"> from a manually configurated interface</w:t>
      </w:r>
      <w:r w:rsidR="00555E8A">
        <w:t xml:space="preserve">. </w:t>
      </w:r>
      <w:r w:rsidR="0090392D">
        <w:t>Open a command terminal with the</w:t>
      </w:r>
      <w:r w:rsidR="00CD0087">
        <w:t xml:space="preserve"> CSR1kv </w:t>
      </w:r>
      <w:r w:rsidR="0090392D">
        <w:t xml:space="preserve">and </w:t>
      </w:r>
      <w:r w:rsidR="00564A42">
        <w:t xml:space="preserve">manually </w:t>
      </w:r>
      <w:r w:rsidR="0090392D">
        <w:t xml:space="preserve">configure the </w:t>
      </w:r>
      <w:r w:rsidR="00CD0087">
        <w:t xml:space="preserve">GigabitEthernet1 interface with the </w:t>
      </w:r>
      <w:r w:rsidR="00564A42">
        <w:t xml:space="preserve">same </w:t>
      </w:r>
      <w:r w:rsidR="00CD0087">
        <w:t xml:space="preserve">IPv4 address </w:t>
      </w:r>
      <w:r w:rsidR="00564A42">
        <w:t>currently assigned to it by Virtual Box.</w:t>
      </w:r>
    </w:p>
    <w:p w14:paraId="4C3BA407" w14:textId="77777777" w:rsidR="0090392D" w:rsidRDefault="0090392D" w:rsidP="0090392D">
      <w:pPr>
        <w:pStyle w:val="CMD"/>
      </w:pPr>
      <w:r>
        <w:t xml:space="preserve">CSR1kv# </w:t>
      </w:r>
      <w:r w:rsidRPr="0090392D">
        <w:rPr>
          <w:b/>
          <w:bCs/>
        </w:rPr>
        <w:t>conf t</w:t>
      </w:r>
    </w:p>
    <w:p w14:paraId="40DFF47E" w14:textId="77777777" w:rsidR="0090392D" w:rsidRPr="0090392D" w:rsidRDefault="0090392D" w:rsidP="0090392D">
      <w:pPr>
        <w:pStyle w:val="CMD"/>
        <w:rPr>
          <w:b/>
          <w:bCs/>
        </w:rPr>
      </w:pPr>
      <w:r>
        <w:t xml:space="preserve">CSR1kv(config)# </w:t>
      </w:r>
      <w:r w:rsidRPr="0090392D">
        <w:rPr>
          <w:b/>
          <w:bCs/>
        </w:rPr>
        <w:t>interface g1</w:t>
      </w:r>
    </w:p>
    <w:p w14:paraId="6AB36FCB" w14:textId="77777777" w:rsidR="0090392D" w:rsidRPr="0090392D" w:rsidRDefault="0090392D" w:rsidP="0090392D">
      <w:pPr>
        <w:pStyle w:val="CMD"/>
        <w:rPr>
          <w:b/>
          <w:bCs/>
        </w:rPr>
      </w:pPr>
      <w:r>
        <w:t xml:space="preserve">CSR1kv(config-if)# </w:t>
      </w:r>
      <w:r w:rsidRPr="0090392D">
        <w:rPr>
          <w:b/>
          <w:bCs/>
        </w:rPr>
        <w:t>ip address 192.168.56.101 255.255.255.0</w:t>
      </w:r>
    </w:p>
    <w:p w14:paraId="00D4BFC7" w14:textId="77777777" w:rsidR="0090392D" w:rsidRDefault="0090392D" w:rsidP="0090392D">
      <w:pPr>
        <w:pStyle w:val="CMD"/>
      </w:pPr>
      <w:r>
        <w:t xml:space="preserve">CSR1kv(config-if)# </w:t>
      </w:r>
      <w:r w:rsidRPr="0090392D">
        <w:rPr>
          <w:b/>
          <w:bCs/>
        </w:rPr>
        <w:t>end</w:t>
      </w:r>
    </w:p>
    <w:p w14:paraId="59D941D7" w14:textId="77777777" w:rsidR="0090392D" w:rsidRDefault="0090392D" w:rsidP="0090392D">
      <w:pPr>
        <w:pStyle w:val="CMD"/>
      </w:pPr>
      <w:r>
        <w:t xml:space="preserve">CSR1kv# </w:t>
      </w:r>
      <w:r w:rsidRPr="0090392D">
        <w:rPr>
          <w:b/>
          <w:bCs/>
        </w:rPr>
        <w:t>show ip interface brief</w:t>
      </w:r>
    </w:p>
    <w:p w14:paraId="7EBFC92A" w14:textId="77777777" w:rsidR="0090392D" w:rsidRDefault="0090392D" w:rsidP="0090392D">
      <w:pPr>
        <w:pStyle w:val="CMDOutput"/>
      </w:pPr>
      <w:r>
        <w:t>Interface              IP-Address      OK? Method Status                Protocol</w:t>
      </w:r>
    </w:p>
    <w:p w14:paraId="1E955E53" w14:textId="77777777" w:rsidR="0090392D" w:rsidRDefault="0090392D" w:rsidP="0090392D">
      <w:pPr>
        <w:pStyle w:val="CMDOutput"/>
      </w:pPr>
      <w:r>
        <w:t xml:space="preserve">GigabitEthernet1       192.168.56.101  YES </w:t>
      </w:r>
      <w:r w:rsidRPr="0090392D">
        <w:rPr>
          <w:highlight w:val="yellow"/>
        </w:rPr>
        <w:t>manual</w:t>
      </w:r>
      <w:r>
        <w:t xml:space="preserve"> up                    up      </w:t>
      </w:r>
    </w:p>
    <w:p w14:paraId="3FE52CED" w14:textId="6350589D" w:rsidR="00CD0087" w:rsidRDefault="0090392D" w:rsidP="0090392D">
      <w:pPr>
        <w:pStyle w:val="CMD"/>
      </w:pPr>
      <w:r>
        <w:t>CSR1kv#</w:t>
      </w:r>
    </w:p>
    <w:p w14:paraId="39B338D2" w14:textId="6471A2B4" w:rsidR="0090392D" w:rsidRDefault="002546DA" w:rsidP="00555E8A">
      <w:pPr>
        <w:pStyle w:val="SubStepAlpha"/>
      </w:pPr>
      <w:r>
        <w:t xml:space="preserve">Return to Postman and send your </w:t>
      </w:r>
      <w:r w:rsidR="00564A42">
        <w:t>GET request again. You should now see IPv4 addressing information in the JSON response, as shown below.</w:t>
      </w:r>
      <w:r w:rsidR="00696484">
        <w:t xml:space="preserve"> In the next Part, you will copy this JSON format to create a new interface.</w:t>
      </w:r>
    </w:p>
    <w:p w14:paraId="0DF86105" w14:textId="77777777" w:rsidR="00696484" w:rsidRDefault="00696484" w:rsidP="00696484">
      <w:pPr>
        <w:pStyle w:val="CMDOutput"/>
      </w:pPr>
      <w:r>
        <w:t>{</w:t>
      </w:r>
    </w:p>
    <w:p w14:paraId="0CAEA85A" w14:textId="77777777" w:rsidR="00696484" w:rsidRDefault="00696484" w:rsidP="00696484">
      <w:pPr>
        <w:pStyle w:val="CMDOutput"/>
      </w:pPr>
      <w:r>
        <w:t xml:space="preserve">  "ietf-interfaces:interface": {</w:t>
      </w:r>
    </w:p>
    <w:p w14:paraId="237D4CA1" w14:textId="77777777" w:rsidR="00696484" w:rsidRDefault="00696484" w:rsidP="00696484">
      <w:pPr>
        <w:pStyle w:val="CMDOutput"/>
      </w:pPr>
      <w:r>
        <w:t xml:space="preserve">    "name": "GigabitEthernet1",</w:t>
      </w:r>
    </w:p>
    <w:p w14:paraId="18F17E5A" w14:textId="77777777" w:rsidR="00696484" w:rsidRDefault="00696484" w:rsidP="00696484">
      <w:pPr>
        <w:pStyle w:val="CMDOutput"/>
      </w:pPr>
      <w:r>
        <w:lastRenderedPageBreak/>
        <w:t xml:space="preserve">    "description": "VBox",</w:t>
      </w:r>
    </w:p>
    <w:p w14:paraId="03890F93" w14:textId="77777777" w:rsidR="00696484" w:rsidRDefault="00696484" w:rsidP="00696484">
      <w:pPr>
        <w:pStyle w:val="CMDOutput"/>
      </w:pPr>
      <w:r>
        <w:t xml:space="preserve">    "type": "iana-if-type:ethernetCsmacd",</w:t>
      </w:r>
    </w:p>
    <w:p w14:paraId="3C273BD1" w14:textId="77777777" w:rsidR="00696484" w:rsidRDefault="00696484" w:rsidP="00696484">
      <w:pPr>
        <w:pStyle w:val="CMDOutput"/>
      </w:pPr>
      <w:r>
        <w:t xml:space="preserve">    "enabled": true,</w:t>
      </w:r>
    </w:p>
    <w:p w14:paraId="482E8A5B" w14:textId="77777777" w:rsidR="00696484" w:rsidRDefault="00696484" w:rsidP="00696484">
      <w:pPr>
        <w:pStyle w:val="CMDOutput"/>
      </w:pPr>
      <w:r>
        <w:t xml:space="preserve">    </w:t>
      </w:r>
      <w:r w:rsidRPr="00696484">
        <w:rPr>
          <w:highlight w:val="yellow"/>
        </w:rPr>
        <w:t>"ietf-ip:ipv4": {</w:t>
      </w:r>
    </w:p>
    <w:p w14:paraId="3C7E9F33" w14:textId="77777777" w:rsidR="00696484" w:rsidRDefault="00696484" w:rsidP="00696484">
      <w:pPr>
        <w:pStyle w:val="CMDOutput"/>
      </w:pPr>
      <w:r>
        <w:t xml:space="preserve">      </w:t>
      </w:r>
      <w:r w:rsidRPr="00696484">
        <w:rPr>
          <w:highlight w:val="yellow"/>
        </w:rPr>
        <w:t>"address": [</w:t>
      </w:r>
    </w:p>
    <w:p w14:paraId="60AE2EB5" w14:textId="77777777" w:rsidR="00696484" w:rsidRDefault="00696484" w:rsidP="00696484">
      <w:pPr>
        <w:pStyle w:val="CMDOutput"/>
      </w:pPr>
      <w:r>
        <w:t xml:space="preserve">        {</w:t>
      </w:r>
    </w:p>
    <w:p w14:paraId="1542C506" w14:textId="77777777" w:rsidR="00696484" w:rsidRDefault="00696484" w:rsidP="00696484">
      <w:pPr>
        <w:pStyle w:val="CMDOutput"/>
      </w:pPr>
      <w:r>
        <w:t xml:space="preserve">          </w:t>
      </w:r>
      <w:r w:rsidRPr="00696484">
        <w:rPr>
          <w:highlight w:val="yellow"/>
        </w:rPr>
        <w:t>"ip": "192.168.56.101",</w:t>
      </w:r>
    </w:p>
    <w:p w14:paraId="3D8D46E7" w14:textId="77777777" w:rsidR="00696484" w:rsidRDefault="00696484" w:rsidP="00696484">
      <w:pPr>
        <w:pStyle w:val="CMDOutput"/>
      </w:pPr>
      <w:r>
        <w:t xml:space="preserve">          </w:t>
      </w:r>
      <w:r w:rsidRPr="00696484">
        <w:rPr>
          <w:highlight w:val="yellow"/>
        </w:rPr>
        <w:t>"netmask": "255.255.255.0"</w:t>
      </w:r>
    </w:p>
    <w:p w14:paraId="6FE5EFF2" w14:textId="77777777" w:rsidR="00696484" w:rsidRDefault="00696484" w:rsidP="00696484">
      <w:pPr>
        <w:pStyle w:val="CMDOutput"/>
      </w:pPr>
      <w:r>
        <w:t xml:space="preserve">        }</w:t>
      </w:r>
    </w:p>
    <w:p w14:paraId="6333038F" w14:textId="77777777" w:rsidR="00696484" w:rsidRDefault="00696484" w:rsidP="00696484">
      <w:pPr>
        <w:pStyle w:val="CMDOutput"/>
      </w:pPr>
      <w:r>
        <w:t xml:space="preserve">      ]</w:t>
      </w:r>
    </w:p>
    <w:p w14:paraId="371C6D7A" w14:textId="77777777" w:rsidR="00696484" w:rsidRDefault="00696484" w:rsidP="00696484">
      <w:pPr>
        <w:pStyle w:val="CMDOutput"/>
      </w:pPr>
      <w:r>
        <w:t xml:space="preserve">    },</w:t>
      </w:r>
    </w:p>
    <w:p w14:paraId="58A0A3B5" w14:textId="77777777" w:rsidR="00696484" w:rsidRDefault="00696484" w:rsidP="00696484">
      <w:pPr>
        <w:pStyle w:val="CMDOutput"/>
      </w:pPr>
      <w:r>
        <w:t xml:space="preserve">    "ietf-ip:ipv6": {}</w:t>
      </w:r>
    </w:p>
    <w:p w14:paraId="25B52E0C" w14:textId="77777777" w:rsidR="00696484" w:rsidRDefault="00696484" w:rsidP="00696484">
      <w:pPr>
        <w:pStyle w:val="CMDOutput"/>
      </w:pPr>
      <w:r>
        <w:t xml:space="preserve">  }</w:t>
      </w:r>
    </w:p>
    <w:p w14:paraId="1BB81F9C" w14:textId="32B44D4A" w:rsidR="00564A42" w:rsidRPr="000C5B02" w:rsidRDefault="00696484" w:rsidP="00696484">
      <w:pPr>
        <w:pStyle w:val="CMDOutput"/>
      </w:pPr>
      <w:r>
        <w:t>}</w:t>
      </w:r>
    </w:p>
    <w:p w14:paraId="012D6030" w14:textId="77777777" w:rsidR="00131CF1" w:rsidRDefault="003F2706" w:rsidP="003F2706">
      <w:pPr>
        <w:pStyle w:val="Heading2"/>
      </w:pPr>
      <w:r>
        <w:t>Use Postman to Send a PUT Request</w:t>
      </w:r>
    </w:p>
    <w:p w14:paraId="44CFD147" w14:textId="3BB5D3FA" w:rsidR="00131CF1" w:rsidRDefault="003F2706" w:rsidP="003F2706">
      <w:pPr>
        <w:pStyle w:val="BodyTextL25"/>
      </w:pPr>
      <w:r>
        <w:t xml:space="preserve">In </w:t>
      </w:r>
      <w:r w:rsidR="00AB0AB3">
        <w:t>this Part</w:t>
      </w:r>
      <w:r>
        <w:t xml:space="preserve">, you will configure Postman to send a PUT request to </w:t>
      </w:r>
      <w:r w:rsidR="009F15C6">
        <w:t>the CSR1kv</w:t>
      </w:r>
      <w:r>
        <w:t xml:space="preserve"> </w:t>
      </w:r>
      <w:r w:rsidR="00CD086F">
        <w:t xml:space="preserve">to create </w:t>
      </w:r>
      <w:r>
        <w:t>a new loopback interface.</w:t>
      </w:r>
    </w:p>
    <w:p w14:paraId="49920200" w14:textId="2DB47AB3" w:rsidR="00102B55" w:rsidRDefault="00102B55" w:rsidP="003F2706">
      <w:pPr>
        <w:pStyle w:val="BodyTextL25"/>
      </w:pPr>
      <w:r w:rsidRPr="00B4241C">
        <w:rPr>
          <w:b/>
          <w:bCs/>
        </w:rPr>
        <w:t>Note</w:t>
      </w:r>
      <w:r>
        <w:t>: If you created a Loopback interface in another lab, either remove it now or create a new one by using a different number.</w:t>
      </w:r>
    </w:p>
    <w:p w14:paraId="2B285F44" w14:textId="77777777" w:rsidR="003F2706" w:rsidRDefault="00B4659C" w:rsidP="003F2706">
      <w:pPr>
        <w:pStyle w:val="Heading3"/>
      </w:pPr>
      <w:r>
        <w:t xml:space="preserve">Duplicate </w:t>
      </w:r>
      <w:r w:rsidR="00B4241C">
        <w:t xml:space="preserve">and modify </w:t>
      </w:r>
      <w:r>
        <w:t>the last GET request</w:t>
      </w:r>
      <w:r w:rsidR="00B4241C">
        <w:t>.</w:t>
      </w:r>
    </w:p>
    <w:p w14:paraId="6C8A84EE" w14:textId="77777777" w:rsidR="003F2706" w:rsidRDefault="00B4241C" w:rsidP="00B4241C">
      <w:pPr>
        <w:pStyle w:val="SubStepAlpha"/>
      </w:pPr>
      <w:r>
        <w:t>Duplicate the last GET request.</w:t>
      </w:r>
    </w:p>
    <w:p w14:paraId="191A85F1" w14:textId="77777777" w:rsidR="00B4241C" w:rsidRDefault="00B4241C" w:rsidP="00B4241C">
      <w:pPr>
        <w:pStyle w:val="SubStepAlpha"/>
      </w:pPr>
      <w:r>
        <w:t xml:space="preserve">For the </w:t>
      </w:r>
      <w:r w:rsidRPr="00B4241C">
        <w:rPr>
          <w:b/>
          <w:bCs/>
        </w:rPr>
        <w:t>Type</w:t>
      </w:r>
      <w:r>
        <w:t xml:space="preserve"> of request, click the down arrow next to </w:t>
      </w:r>
      <w:r w:rsidRPr="00B4241C">
        <w:rPr>
          <w:b/>
          <w:bCs/>
        </w:rPr>
        <w:t>GET</w:t>
      </w:r>
      <w:r>
        <w:t xml:space="preserve"> and choose </w:t>
      </w:r>
      <w:r w:rsidRPr="00B4241C">
        <w:rPr>
          <w:b/>
          <w:bCs/>
        </w:rPr>
        <w:t>PUT</w:t>
      </w:r>
      <w:r>
        <w:t>.</w:t>
      </w:r>
    </w:p>
    <w:p w14:paraId="29911C2F" w14:textId="77777777" w:rsidR="00214AC9" w:rsidRDefault="00B4241C" w:rsidP="00B4241C">
      <w:pPr>
        <w:pStyle w:val="SubStepAlpha"/>
      </w:pPr>
      <w:r>
        <w:t xml:space="preserve">For the </w:t>
      </w:r>
      <w:r w:rsidRPr="00B4241C">
        <w:rPr>
          <w:b/>
          <w:bCs/>
        </w:rPr>
        <w:t>interface=</w:t>
      </w:r>
      <w:r>
        <w:t xml:space="preserve"> parameter, change it to </w:t>
      </w:r>
      <w:r w:rsidRPr="00B4241C">
        <w:rPr>
          <w:b/>
          <w:bCs/>
        </w:rPr>
        <w:t>=Loopback1</w:t>
      </w:r>
      <w:r>
        <w:t xml:space="preserve"> to specify a new interface.</w:t>
      </w:r>
    </w:p>
    <w:p w14:paraId="0BAC2BE7" w14:textId="17CF97D8" w:rsidR="00B4241C" w:rsidRDefault="00E67FDB" w:rsidP="00B4241C">
      <w:pPr>
        <w:pStyle w:val="CMDOutput"/>
      </w:pPr>
      <w:r w:rsidRPr="00392E27">
        <w:t>https://192.168.</w:t>
      </w:r>
      <w:r w:rsidR="00691EE7">
        <w:t>56</w:t>
      </w:r>
      <w:r w:rsidRPr="00392E27">
        <w:t>.</w:t>
      </w:r>
      <w:r w:rsidR="00691EE7">
        <w:t>10</w:t>
      </w:r>
      <w:r w:rsidRPr="00392E27">
        <w:t>1/restconf/data/ietf-interfaces:interfaces</w:t>
      </w:r>
      <w:r w:rsidR="00B4241C" w:rsidRPr="003F2706">
        <w:t>/</w:t>
      </w:r>
      <w:r w:rsidR="00B4241C" w:rsidRPr="00B4241C">
        <w:rPr>
          <w:highlight w:val="yellow"/>
        </w:rPr>
        <w:t>interface=Loopback1</w:t>
      </w:r>
    </w:p>
    <w:p w14:paraId="5BE048A1" w14:textId="3ACFE278" w:rsidR="00B4241C" w:rsidRDefault="00B4241C" w:rsidP="00B4241C">
      <w:pPr>
        <w:pStyle w:val="Heading3"/>
      </w:pPr>
      <w:r>
        <w:t xml:space="preserve">Configure the </w:t>
      </w:r>
      <w:r w:rsidR="00532AD0">
        <w:t>b</w:t>
      </w:r>
      <w:r>
        <w:t>ody of the request specifying the information for the new loopback.</w:t>
      </w:r>
    </w:p>
    <w:p w14:paraId="464F36C8" w14:textId="77777777" w:rsidR="00B4241C" w:rsidRDefault="00B4241C" w:rsidP="00B4241C">
      <w:pPr>
        <w:pStyle w:val="SubStepAlpha"/>
      </w:pPr>
      <w:r>
        <w:t>To send a PUT request, you need</w:t>
      </w:r>
      <w:r w:rsidR="00CD086F">
        <w:t xml:space="preserve"> to</w:t>
      </w:r>
      <w:r>
        <w:t xml:space="preserve"> provide the information for the </w:t>
      </w:r>
      <w:r w:rsidR="005747F2">
        <w:t>body</w:t>
      </w:r>
      <w:r>
        <w:t xml:space="preserve"> of the request. Next </w:t>
      </w:r>
      <w:r w:rsidR="00CD086F">
        <w:t xml:space="preserve">to </w:t>
      </w:r>
      <w:r>
        <w:t xml:space="preserve">the </w:t>
      </w:r>
      <w:r w:rsidRPr="005747F2">
        <w:rPr>
          <w:b/>
          <w:bCs/>
        </w:rPr>
        <w:t>Headers</w:t>
      </w:r>
      <w:r w:rsidR="00CD086F">
        <w:rPr>
          <w:b/>
          <w:bCs/>
        </w:rPr>
        <w:t xml:space="preserve"> </w:t>
      </w:r>
      <w:r w:rsidR="00CD086F" w:rsidRPr="00970EF0">
        <w:t>tab</w:t>
      </w:r>
      <w:r>
        <w:t xml:space="preserve">, click </w:t>
      </w:r>
      <w:r w:rsidRPr="005747F2">
        <w:rPr>
          <w:b/>
          <w:bCs/>
        </w:rPr>
        <w:t>Body</w:t>
      </w:r>
      <w:r w:rsidR="005747F2">
        <w:t xml:space="preserve">. Then click the </w:t>
      </w:r>
      <w:r w:rsidR="005747F2" w:rsidRPr="005747F2">
        <w:rPr>
          <w:b/>
          <w:bCs/>
        </w:rPr>
        <w:t>Raw</w:t>
      </w:r>
      <w:r w:rsidR="005747F2">
        <w:t xml:space="preserve"> radio button. The field is currently empty. If you click </w:t>
      </w:r>
      <w:r w:rsidR="005747F2" w:rsidRPr="005747F2">
        <w:rPr>
          <w:b/>
          <w:bCs/>
        </w:rPr>
        <w:t>Send</w:t>
      </w:r>
      <w:r w:rsidR="005747F2">
        <w:t xml:space="preserve"> now, you will get error code </w:t>
      </w:r>
      <w:r w:rsidR="005747F2" w:rsidRPr="005747F2">
        <w:rPr>
          <w:b/>
          <w:bCs/>
        </w:rPr>
        <w:t>400 Bad Request</w:t>
      </w:r>
      <w:r w:rsidR="005747F2">
        <w:t xml:space="preserve"> because Loopback1 does not exist yet and you did not provide enough information to create the interface.</w:t>
      </w:r>
    </w:p>
    <w:p w14:paraId="501170FA" w14:textId="39A7FB7F" w:rsidR="00E67FDB" w:rsidRDefault="005747F2" w:rsidP="005747F2">
      <w:pPr>
        <w:pStyle w:val="SubStepAlpha"/>
      </w:pPr>
      <w:r>
        <w:t xml:space="preserve">Fill in the </w:t>
      </w:r>
      <w:r w:rsidRPr="009E157F">
        <w:rPr>
          <w:b/>
          <w:bCs/>
        </w:rPr>
        <w:t>Body</w:t>
      </w:r>
      <w:r>
        <w:t xml:space="preserve"> section with the</w:t>
      </w:r>
      <w:r w:rsidR="004E1821">
        <w:t xml:space="preserve"> required </w:t>
      </w:r>
      <w:r>
        <w:t>JSON data</w:t>
      </w:r>
      <w:r w:rsidR="00C61A8D">
        <w:t xml:space="preserve"> </w:t>
      </w:r>
      <w:r>
        <w:t>to create a new Loopback1 interface. You can copy the Body section of the previous GET request and modify it. Or you can copy the following into the Body section of your PUT request.</w:t>
      </w:r>
      <w:r w:rsidR="009E157F">
        <w:t xml:space="preserve"> Notice that the type of interface must be set to </w:t>
      </w:r>
      <w:r w:rsidR="009E157F" w:rsidRPr="009E157F">
        <w:rPr>
          <w:b/>
          <w:bCs/>
        </w:rPr>
        <w:t>softwareLoopback</w:t>
      </w:r>
      <w:r w:rsidR="009E157F">
        <w:t xml:space="preserve">. </w:t>
      </w:r>
    </w:p>
    <w:p w14:paraId="43C4CD03" w14:textId="77777777" w:rsidR="005747F2" w:rsidRDefault="005747F2" w:rsidP="005747F2">
      <w:pPr>
        <w:pStyle w:val="CMDOutput"/>
      </w:pPr>
      <w:r>
        <w:t>{</w:t>
      </w:r>
    </w:p>
    <w:p w14:paraId="6FF9C63A" w14:textId="77777777" w:rsidR="005747F2" w:rsidRDefault="005747F2" w:rsidP="005747F2">
      <w:pPr>
        <w:pStyle w:val="CMDOutput"/>
      </w:pPr>
      <w:r>
        <w:t xml:space="preserve">  "ietf-interfaces:interface": {</w:t>
      </w:r>
    </w:p>
    <w:p w14:paraId="5C368C9D" w14:textId="77777777" w:rsidR="005747F2" w:rsidRDefault="005747F2" w:rsidP="005747F2">
      <w:pPr>
        <w:pStyle w:val="CMDOutput"/>
      </w:pPr>
      <w:r>
        <w:t xml:space="preserve">    "name": "</w:t>
      </w:r>
      <w:r w:rsidRPr="005747F2">
        <w:rPr>
          <w:highlight w:val="yellow"/>
        </w:rPr>
        <w:t>Loopback1</w:t>
      </w:r>
      <w:r>
        <w:t>",</w:t>
      </w:r>
    </w:p>
    <w:p w14:paraId="33BD5274" w14:textId="3B35118E" w:rsidR="005747F2" w:rsidRDefault="005747F2" w:rsidP="005747F2">
      <w:pPr>
        <w:pStyle w:val="CMDOutput"/>
      </w:pPr>
      <w:r>
        <w:t xml:space="preserve">    "description": </w:t>
      </w:r>
      <w:r w:rsidRPr="005747F2">
        <w:rPr>
          <w:highlight w:val="yellow"/>
        </w:rPr>
        <w:t>"</w:t>
      </w:r>
      <w:r w:rsidR="00E103DF" w:rsidRPr="00E103DF">
        <w:rPr>
          <w:highlight w:val="yellow"/>
        </w:rPr>
        <w:t xml:space="preserve">My </w:t>
      </w:r>
      <w:r w:rsidR="008D01FF">
        <w:rPr>
          <w:highlight w:val="yellow"/>
        </w:rPr>
        <w:t xml:space="preserve">first </w:t>
      </w:r>
      <w:r w:rsidR="00E103DF" w:rsidRPr="00E103DF">
        <w:rPr>
          <w:highlight w:val="yellow"/>
        </w:rPr>
        <w:t>RESTCONF loopback</w:t>
      </w:r>
      <w:r>
        <w:t>",</w:t>
      </w:r>
    </w:p>
    <w:p w14:paraId="011109CE" w14:textId="77777777" w:rsidR="005747F2" w:rsidRDefault="005747F2" w:rsidP="005747F2">
      <w:pPr>
        <w:pStyle w:val="CMDOutput"/>
      </w:pPr>
      <w:r>
        <w:t xml:space="preserve">    "type": "iana-if-type:</w:t>
      </w:r>
      <w:r w:rsidRPr="005747F2">
        <w:rPr>
          <w:highlight w:val="yellow"/>
        </w:rPr>
        <w:t>softwareLoopback</w:t>
      </w:r>
      <w:r>
        <w:t>",</w:t>
      </w:r>
    </w:p>
    <w:p w14:paraId="05B1D944" w14:textId="77777777" w:rsidR="005747F2" w:rsidRDefault="005747F2" w:rsidP="005747F2">
      <w:pPr>
        <w:pStyle w:val="CMDOutput"/>
      </w:pPr>
      <w:r>
        <w:t xml:space="preserve">    "enabled": true,</w:t>
      </w:r>
    </w:p>
    <w:p w14:paraId="12E8A660" w14:textId="77777777" w:rsidR="005747F2" w:rsidRDefault="005747F2" w:rsidP="005747F2">
      <w:pPr>
        <w:pStyle w:val="CMDOutput"/>
      </w:pPr>
      <w:r>
        <w:t xml:space="preserve">    "ietf-ip:ipv4": {</w:t>
      </w:r>
    </w:p>
    <w:p w14:paraId="02437758" w14:textId="77777777" w:rsidR="005747F2" w:rsidRDefault="005747F2" w:rsidP="005747F2">
      <w:pPr>
        <w:pStyle w:val="CMDOutput"/>
      </w:pPr>
      <w:r>
        <w:t xml:space="preserve">      "address": [</w:t>
      </w:r>
    </w:p>
    <w:p w14:paraId="71462398" w14:textId="77777777" w:rsidR="005747F2" w:rsidRDefault="005747F2" w:rsidP="005747F2">
      <w:pPr>
        <w:pStyle w:val="CMDOutput"/>
      </w:pPr>
      <w:r>
        <w:t xml:space="preserve">        {</w:t>
      </w:r>
    </w:p>
    <w:p w14:paraId="2AD06C33" w14:textId="77777777" w:rsidR="005747F2" w:rsidRDefault="005747F2" w:rsidP="005747F2">
      <w:pPr>
        <w:pStyle w:val="CMDOutput"/>
      </w:pPr>
      <w:r>
        <w:t xml:space="preserve">          "ip": "</w:t>
      </w:r>
      <w:r w:rsidRPr="005747F2">
        <w:rPr>
          <w:highlight w:val="yellow"/>
        </w:rPr>
        <w:t>10.1.1.1</w:t>
      </w:r>
      <w:r>
        <w:t>",</w:t>
      </w:r>
    </w:p>
    <w:p w14:paraId="18D3A564" w14:textId="77777777" w:rsidR="005747F2" w:rsidRDefault="005747F2" w:rsidP="005747F2">
      <w:pPr>
        <w:pStyle w:val="CMDOutput"/>
      </w:pPr>
      <w:r>
        <w:t xml:space="preserve">          "netmask": "255.255.255.0"</w:t>
      </w:r>
    </w:p>
    <w:p w14:paraId="0A7C9E09" w14:textId="77777777" w:rsidR="005747F2" w:rsidRDefault="005747F2" w:rsidP="005747F2">
      <w:pPr>
        <w:pStyle w:val="CMDOutput"/>
      </w:pPr>
      <w:r>
        <w:t xml:space="preserve">        }</w:t>
      </w:r>
    </w:p>
    <w:p w14:paraId="69C7754A" w14:textId="77777777" w:rsidR="005747F2" w:rsidRDefault="005747F2" w:rsidP="005747F2">
      <w:pPr>
        <w:pStyle w:val="CMDOutput"/>
      </w:pPr>
      <w:r>
        <w:lastRenderedPageBreak/>
        <w:t xml:space="preserve">      ]</w:t>
      </w:r>
    </w:p>
    <w:p w14:paraId="23EB96AA" w14:textId="77777777" w:rsidR="005747F2" w:rsidRDefault="005747F2" w:rsidP="005747F2">
      <w:pPr>
        <w:pStyle w:val="CMDOutput"/>
      </w:pPr>
      <w:r>
        <w:t xml:space="preserve">    },</w:t>
      </w:r>
    </w:p>
    <w:p w14:paraId="1FFFB820" w14:textId="77777777" w:rsidR="005747F2" w:rsidRDefault="005747F2" w:rsidP="005747F2">
      <w:pPr>
        <w:pStyle w:val="CMDOutput"/>
      </w:pPr>
      <w:r>
        <w:t xml:space="preserve">    "ietf-ip:ipv6": {}</w:t>
      </w:r>
    </w:p>
    <w:p w14:paraId="3047583A" w14:textId="77777777" w:rsidR="005747F2" w:rsidRDefault="005747F2" w:rsidP="005747F2">
      <w:pPr>
        <w:pStyle w:val="CMDOutput"/>
      </w:pPr>
      <w:r>
        <w:t xml:space="preserve">  }</w:t>
      </w:r>
    </w:p>
    <w:p w14:paraId="3C10702E" w14:textId="77777777" w:rsidR="005747F2" w:rsidRDefault="005747F2" w:rsidP="005747F2">
      <w:pPr>
        <w:pStyle w:val="CMDOutput"/>
      </w:pPr>
      <w:r>
        <w:t>}</w:t>
      </w:r>
    </w:p>
    <w:p w14:paraId="3784F226" w14:textId="3D6354AB" w:rsidR="005747F2" w:rsidRDefault="009E157F" w:rsidP="00B4241C">
      <w:pPr>
        <w:pStyle w:val="SubStepAlpha"/>
      </w:pPr>
      <w:r>
        <w:t xml:space="preserve">Click </w:t>
      </w:r>
      <w:r w:rsidRPr="009E157F">
        <w:rPr>
          <w:b/>
          <w:bCs/>
        </w:rPr>
        <w:t>Send</w:t>
      </w:r>
      <w:r>
        <w:t xml:space="preserve"> to send the PUT request to </w:t>
      </w:r>
      <w:r w:rsidR="009F15C6">
        <w:t>the CSR1kv</w:t>
      </w:r>
      <w:r>
        <w:t xml:space="preserve">. </w:t>
      </w:r>
      <w:r w:rsidR="00411C30">
        <w:t>Below the Body section, you should see the HTTP response code</w:t>
      </w:r>
      <w:r w:rsidR="00411C30" w:rsidRPr="00411C30">
        <w:rPr>
          <w:b/>
          <w:bCs/>
        </w:rPr>
        <w:t xml:space="preserve"> Status:</w:t>
      </w:r>
      <w:r w:rsidR="00411C30">
        <w:t xml:space="preserve"> </w:t>
      </w:r>
      <w:r w:rsidRPr="009E157F">
        <w:rPr>
          <w:b/>
          <w:bCs/>
        </w:rPr>
        <w:t>201 Created</w:t>
      </w:r>
      <w:r w:rsidR="00507489">
        <w:t>. This indicates that the resource was created successfully</w:t>
      </w:r>
      <w:r>
        <w:t>.</w:t>
      </w:r>
    </w:p>
    <w:p w14:paraId="024A7F77" w14:textId="202A94A8" w:rsidR="00E67FDB" w:rsidRDefault="009E157F" w:rsidP="009E157F">
      <w:pPr>
        <w:pStyle w:val="SubStepAlpha"/>
      </w:pPr>
      <w:r>
        <w:t xml:space="preserve">You can verify </w:t>
      </w:r>
      <w:r w:rsidR="00507489">
        <w:t xml:space="preserve">that </w:t>
      </w:r>
      <w:r>
        <w:t>the interface was created</w:t>
      </w:r>
      <w:r w:rsidR="004A144B">
        <w:t xml:space="preserve">. Return to your SSH session with the CSR1kv and enter </w:t>
      </w:r>
      <w:r w:rsidRPr="009E157F">
        <w:rPr>
          <w:b/>
          <w:bCs/>
        </w:rPr>
        <w:t>show ip interface brief</w:t>
      </w:r>
      <w:r w:rsidR="00C55F2D">
        <w:t>.</w:t>
      </w:r>
      <w:r w:rsidR="00507489">
        <w:t xml:space="preserve"> </w:t>
      </w:r>
      <w:r w:rsidR="00C55F2D">
        <w:t>You can also run</w:t>
      </w:r>
      <w:r w:rsidR="00507489">
        <w:t xml:space="preserve"> the</w:t>
      </w:r>
      <w:r w:rsidR="00C61A8D">
        <w:t xml:space="preserve"> Postman tab that contains the</w:t>
      </w:r>
      <w:r w:rsidR="00507489">
        <w:t xml:space="preserve"> request to </w:t>
      </w:r>
      <w:r w:rsidR="00C55F2D">
        <w:t xml:space="preserve">get information about </w:t>
      </w:r>
      <w:r w:rsidR="00507489">
        <w:t xml:space="preserve">the interfaces on </w:t>
      </w:r>
      <w:r w:rsidR="009F15C6">
        <w:t>the CSR1kv</w:t>
      </w:r>
      <w:r w:rsidR="00507489">
        <w:t xml:space="preserve"> that was created in </w:t>
      </w:r>
      <w:r w:rsidR="004A144B">
        <w:t>the previous Part</w:t>
      </w:r>
      <w:r w:rsidR="00507489">
        <w:t xml:space="preserve"> of this lab</w:t>
      </w:r>
      <w:r>
        <w:t>.</w:t>
      </w:r>
    </w:p>
    <w:p w14:paraId="7F089BAB" w14:textId="218B9622" w:rsidR="00E67FDB" w:rsidRDefault="00E67FDB" w:rsidP="00E67FDB">
      <w:pPr>
        <w:pStyle w:val="ConfigWindow"/>
      </w:pPr>
      <w:r>
        <w:t>Open configuration window</w:t>
      </w:r>
    </w:p>
    <w:p w14:paraId="63F7AFD1" w14:textId="4314922A" w:rsidR="00A617B3" w:rsidRPr="00A617B3" w:rsidRDefault="00A617B3" w:rsidP="00A617B3">
      <w:pPr>
        <w:pStyle w:val="CMD"/>
      </w:pPr>
      <w:r w:rsidRPr="00A617B3">
        <w:t xml:space="preserve">CSR1kv# </w:t>
      </w:r>
      <w:r w:rsidRPr="00A617B3">
        <w:rPr>
          <w:b/>
          <w:bCs/>
        </w:rPr>
        <w:t>show ip interface brief</w:t>
      </w:r>
    </w:p>
    <w:p w14:paraId="3020D1B9" w14:textId="77777777" w:rsidR="00A617B3" w:rsidRPr="00A617B3" w:rsidRDefault="00A617B3" w:rsidP="00A617B3">
      <w:pPr>
        <w:pStyle w:val="CMDOutput"/>
      </w:pPr>
      <w:r w:rsidRPr="00A617B3">
        <w:t>Interface              IP-Address      OK? Method Status                Protocol</w:t>
      </w:r>
    </w:p>
    <w:p w14:paraId="761A7627" w14:textId="77777777" w:rsidR="00A617B3" w:rsidRPr="00A617B3" w:rsidRDefault="00A617B3" w:rsidP="00A617B3">
      <w:pPr>
        <w:pStyle w:val="CMDOutput"/>
      </w:pPr>
      <w:r w:rsidRPr="00A617B3">
        <w:t xml:space="preserve">GigabitEthernet1       192.168.56.101  YES manual up                    up      </w:t>
      </w:r>
    </w:p>
    <w:p w14:paraId="7033AF1A" w14:textId="77777777" w:rsidR="00A617B3" w:rsidRPr="00A617B3" w:rsidRDefault="00A617B3" w:rsidP="00A617B3">
      <w:pPr>
        <w:pStyle w:val="CMDOutput"/>
      </w:pPr>
      <w:r w:rsidRPr="00A617B3">
        <w:rPr>
          <w:highlight w:val="yellow"/>
        </w:rPr>
        <w:t>Loopback1              10.1.1.1        YES other  up                    up</w:t>
      </w:r>
      <w:r w:rsidRPr="00A617B3">
        <w:t xml:space="preserve">      </w:t>
      </w:r>
    </w:p>
    <w:p w14:paraId="560479B1" w14:textId="09D158E2" w:rsidR="00C61A8D" w:rsidRDefault="00A617B3" w:rsidP="00A617B3">
      <w:pPr>
        <w:pStyle w:val="CMDOutput"/>
      </w:pPr>
      <w:r w:rsidRPr="00A617B3">
        <w:rPr>
          <w:sz w:val="20"/>
        </w:rPr>
        <w:t>CSR1kv#</w:t>
      </w:r>
    </w:p>
    <w:p w14:paraId="04BD4D5A" w14:textId="77777777" w:rsidR="00E67FDB" w:rsidRDefault="00E67FDB" w:rsidP="00E67FDB">
      <w:pPr>
        <w:pStyle w:val="ConfigWindow"/>
      </w:pPr>
      <w:r>
        <w:t>Close configuration window</w:t>
      </w:r>
    </w:p>
    <w:p w14:paraId="6D4D2533" w14:textId="77777777" w:rsidR="003F2706" w:rsidRDefault="00DF7255" w:rsidP="0074218E">
      <w:pPr>
        <w:pStyle w:val="Heading2"/>
      </w:pPr>
      <w:r>
        <w:t>Use a Python script to Send GET Requests</w:t>
      </w:r>
    </w:p>
    <w:p w14:paraId="4398F583" w14:textId="6AAB5BF1" w:rsidR="00DF7255" w:rsidRDefault="00DF7255" w:rsidP="00DF7255">
      <w:pPr>
        <w:pStyle w:val="BodyTextL25"/>
      </w:pPr>
      <w:r>
        <w:t xml:space="preserve">In </w:t>
      </w:r>
      <w:r w:rsidR="00351372">
        <w:t>this Part</w:t>
      </w:r>
      <w:r>
        <w:t xml:space="preserve">, you will </w:t>
      </w:r>
      <w:r w:rsidR="00786218">
        <w:t>create</w:t>
      </w:r>
      <w:r>
        <w:t xml:space="preserve"> a Python script to send GET requests to </w:t>
      </w:r>
      <w:r w:rsidR="009F15C6">
        <w:t>the CSR1kv</w:t>
      </w:r>
      <w:r>
        <w:t>.</w:t>
      </w:r>
    </w:p>
    <w:p w14:paraId="5C6D372F" w14:textId="410474F3" w:rsidR="00FC30D2" w:rsidRDefault="00FC30D2" w:rsidP="00DF7255">
      <w:pPr>
        <w:pStyle w:val="Heading3"/>
      </w:pPr>
      <w:r>
        <w:t>Create the RESTCONF directory and start the script.</w:t>
      </w:r>
    </w:p>
    <w:p w14:paraId="2E743599" w14:textId="77777777" w:rsidR="00FC30D2" w:rsidRDefault="00FC30D2" w:rsidP="00FC30D2">
      <w:pPr>
        <w:pStyle w:val="SubStepAlpha"/>
        <w:numPr>
          <w:ilvl w:val="3"/>
          <w:numId w:val="24"/>
        </w:numPr>
      </w:pPr>
      <w:r>
        <w:t xml:space="preserve">Open VS code. Then click </w:t>
      </w:r>
      <w:r w:rsidRPr="00851D80">
        <w:rPr>
          <w:b/>
          <w:bCs/>
        </w:rPr>
        <w:t>File &gt; Open</w:t>
      </w:r>
      <w:r>
        <w:t xml:space="preserve"> </w:t>
      </w:r>
      <w:r w:rsidRPr="00851D80">
        <w:rPr>
          <w:b/>
          <w:bCs/>
        </w:rPr>
        <w:t>Folder...</w:t>
      </w:r>
      <w:r>
        <w:t xml:space="preserve"> and navigate to the </w:t>
      </w:r>
      <w:r w:rsidRPr="00851D80">
        <w:rPr>
          <w:b/>
          <w:bCs/>
        </w:rPr>
        <w:t>devnet-src</w:t>
      </w:r>
      <w:r>
        <w:t xml:space="preserve"> directory. Click </w:t>
      </w:r>
      <w:r w:rsidRPr="00851D80">
        <w:rPr>
          <w:b/>
          <w:bCs/>
        </w:rPr>
        <w:t>OK</w:t>
      </w:r>
      <w:r>
        <w:t>.</w:t>
      </w:r>
    </w:p>
    <w:p w14:paraId="3B38F5EA" w14:textId="77777777" w:rsidR="00FC30D2" w:rsidRDefault="00FC30D2" w:rsidP="00FC30D2">
      <w:pPr>
        <w:pStyle w:val="SubStepAlpha"/>
        <w:numPr>
          <w:ilvl w:val="3"/>
          <w:numId w:val="24"/>
        </w:numPr>
      </w:pPr>
      <w:bookmarkStart w:id="0" w:name="_Hlk41658677"/>
      <w:r>
        <w:t xml:space="preserve">Open a terminal window in VS Code: </w:t>
      </w:r>
      <w:r w:rsidRPr="003044AF">
        <w:rPr>
          <w:b/>
          <w:bCs/>
        </w:rPr>
        <w:t>Terminal &gt; New Terminal</w:t>
      </w:r>
      <w:r>
        <w:t>.</w:t>
      </w:r>
    </w:p>
    <w:p w14:paraId="133EE8DA" w14:textId="19E24811" w:rsidR="00FC30D2" w:rsidRDefault="00FC30D2" w:rsidP="00FC30D2">
      <w:pPr>
        <w:pStyle w:val="SubStepAlpha"/>
        <w:numPr>
          <w:ilvl w:val="3"/>
          <w:numId w:val="24"/>
        </w:numPr>
      </w:pPr>
      <w:bookmarkStart w:id="1" w:name="_Hlk41658662"/>
      <w:bookmarkEnd w:id="0"/>
      <w:r>
        <w:t xml:space="preserve">Create a subdirectory called </w:t>
      </w:r>
      <w:r>
        <w:rPr>
          <w:b/>
          <w:bCs/>
        </w:rPr>
        <w:t>restconf</w:t>
      </w:r>
      <w:r>
        <w:t xml:space="preserve"> in the </w:t>
      </w:r>
      <w:r w:rsidRPr="003044AF">
        <w:rPr>
          <w:b/>
          <w:bCs/>
        </w:rPr>
        <w:t>/devnet-src</w:t>
      </w:r>
      <w:r>
        <w:t xml:space="preserve"> directory.</w:t>
      </w:r>
    </w:p>
    <w:p w14:paraId="6F77BAAD" w14:textId="4119F1E6" w:rsidR="00FC30D2" w:rsidRDefault="00FC30D2" w:rsidP="00FC30D2">
      <w:pPr>
        <w:pStyle w:val="CMD"/>
      </w:pPr>
      <w:r>
        <w:t xml:space="preserve">devasc@labvm:~/labs/devnet-src$ </w:t>
      </w:r>
      <w:r w:rsidRPr="003044AF">
        <w:rPr>
          <w:b/>
          <w:bCs/>
        </w:rPr>
        <w:t xml:space="preserve">mkdir </w:t>
      </w:r>
      <w:r w:rsidR="004F6A92">
        <w:rPr>
          <w:b/>
          <w:bCs/>
        </w:rPr>
        <w:t>rest</w:t>
      </w:r>
      <w:r w:rsidRPr="003044AF">
        <w:rPr>
          <w:b/>
          <w:bCs/>
        </w:rPr>
        <w:t>conf</w:t>
      </w:r>
    </w:p>
    <w:p w14:paraId="5F4163A0" w14:textId="77777777" w:rsidR="00FC30D2" w:rsidRDefault="00FC30D2" w:rsidP="00FC30D2">
      <w:pPr>
        <w:pStyle w:val="CMD"/>
      </w:pPr>
      <w:r>
        <w:t>devasc@labvm:~/labs/devnet-src$</w:t>
      </w:r>
    </w:p>
    <w:bookmarkEnd w:id="1"/>
    <w:p w14:paraId="6A97D6CD" w14:textId="11C4B928" w:rsidR="00FC30D2" w:rsidRDefault="00FC30D2" w:rsidP="00FC30D2">
      <w:pPr>
        <w:pStyle w:val="SubStepAlpha"/>
        <w:numPr>
          <w:ilvl w:val="3"/>
          <w:numId w:val="24"/>
        </w:numPr>
      </w:pPr>
      <w:r>
        <w:t xml:space="preserve">In the </w:t>
      </w:r>
      <w:r w:rsidRPr="00851D80">
        <w:rPr>
          <w:b/>
          <w:bCs/>
        </w:rPr>
        <w:t>EXPLORER</w:t>
      </w:r>
      <w:r>
        <w:t xml:space="preserve"> pane under </w:t>
      </w:r>
      <w:r w:rsidRPr="00851D80">
        <w:rPr>
          <w:b/>
          <w:bCs/>
        </w:rPr>
        <w:t>DEVNET-SRC</w:t>
      </w:r>
      <w:r>
        <w:t xml:space="preserve">, right-click the </w:t>
      </w:r>
      <w:r w:rsidR="000E444B">
        <w:rPr>
          <w:b/>
          <w:bCs/>
        </w:rPr>
        <w:t>res</w:t>
      </w:r>
      <w:r>
        <w:rPr>
          <w:b/>
          <w:bCs/>
        </w:rPr>
        <w:t>tconf</w:t>
      </w:r>
      <w:r>
        <w:t xml:space="preserve"> directory and choose </w:t>
      </w:r>
      <w:r w:rsidRPr="003F76AF">
        <w:rPr>
          <w:b/>
          <w:bCs/>
        </w:rPr>
        <w:t>New File</w:t>
      </w:r>
      <w:r>
        <w:t>.</w:t>
      </w:r>
    </w:p>
    <w:p w14:paraId="525D72F4" w14:textId="7DD51E68" w:rsidR="00DF7255" w:rsidRPr="00DF7255" w:rsidRDefault="00FC30D2" w:rsidP="006909C6">
      <w:pPr>
        <w:pStyle w:val="SubStepAlpha"/>
        <w:numPr>
          <w:ilvl w:val="3"/>
          <w:numId w:val="24"/>
        </w:numPr>
      </w:pPr>
      <w:r>
        <w:t xml:space="preserve">Name the file </w:t>
      </w:r>
      <w:r w:rsidR="00DF7255" w:rsidRPr="000E444B">
        <w:rPr>
          <w:b/>
          <w:bCs/>
        </w:rPr>
        <w:t>restconf-</w:t>
      </w:r>
      <w:r w:rsidR="00786218" w:rsidRPr="000E444B">
        <w:rPr>
          <w:b/>
          <w:bCs/>
        </w:rPr>
        <w:t>get</w:t>
      </w:r>
      <w:r w:rsidR="00DF7255" w:rsidRPr="000E444B">
        <w:rPr>
          <w:b/>
          <w:bCs/>
        </w:rPr>
        <w:t>.py</w:t>
      </w:r>
      <w:r w:rsidR="00DF7255" w:rsidRPr="00DF7255">
        <w:t xml:space="preserve">. </w:t>
      </w:r>
    </w:p>
    <w:p w14:paraId="660FD8E6" w14:textId="77777777" w:rsidR="00E67FDB" w:rsidRDefault="00DF7255" w:rsidP="00DF7255">
      <w:pPr>
        <w:pStyle w:val="SubStepAlpha"/>
      </w:pPr>
      <w:r w:rsidRPr="00DF7255">
        <w:t xml:space="preserve">Enter the following commands to import the modules </w:t>
      </w:r>
      <w:r w:rsidR="00C55F2D">
        <w:t xml:space="preserve">that are required </w:t>
      </w:r>
      <w:r w:rsidRPr="00DF7255">
        <w:t>and disable SSL certificate warnings:</w:t>
      </w:r>
    </w:p>
    <w:p w14:paraId="01209800" w14:textId="77777777" w:rsidR="00DF7255" w:rsidRPr="00DF7255" w:rsidRDefault="00DF7255" w:rsidP="00DF7255">
      <w:pPr>
        <w:pStyle w:val="CMD"/>
      </w:pPr>
      <w:r w:rsidRPr="00DF7255">
        <w:t>import json</w:t>
      </w:r>
    </w:p>
    <w:p w14:paraId="5A73F5F7" w14:textId="77777777" w:rsidR="00DF7255" w:rsidRPr="00DF7255" w:rsidRDefault="00DF7255" w:rsidP="00DF7255">
      <w:pPr>
        <w:pStyle w:val="CMD"/>
      </w:pPr>
      <w:r w:rsidRPr="00DF7255">
        <w:t>import requests</w:t>
      </w:r>
    </w:p>
    <w:p w14:paraId="2DAFE6E4" w14:textId="77777777" w:rsidR="00DF7255" w:rsidRDefault="00DF7255" w:rsidP="00DF7255">
      <w:pPr>
        <w:pStyle w:val="CMD"/>
      </w:pPr>
      <w:r w:rsidRPr="00DF7255">
        <w:t>requests.packages.urllib3.disable_warnings()</w:t>
      </w:r>
    </w:p>
    <w:p w14:paraId="4769CD95" w14:textId="120102E7" w:rsidR="00DF7255" w:rsidRDefault="00DF7255" w:rsidP="00DF7255">
      <w:pPr>
        <w:pStyle w:val="BodyTextL50"/>
      </w:pPr>
      <w:r>
        <w:t xml:space="preserve">The </w:t>
      </w:r>
      <w:r w:rsidRPr="00250109">
        <w:rPr>
          <w:b/>
        </w:rPr>
        <w:t>json</w:t>
      </w:r>
      <w:r>
        <w:t xml:space="preserve"> module includes methods to convert JSON data to Python objects and vice versa. The </w:t>
      </w:r>
      <w:r w:rsidRPr="00250109">
        <w:rPr>
          <w:b/>
        </w:rPr>
        <w:t>requests</w:t>
      </w:r>
      <w:r>
        <w:t xml:space="preserve"> module has methods that will let </w:t>
      </w:r>
      <w:r w:rsidR="00875D92">
        <w:t>you</w:t>
      </w:r>
      <w:r>
        <w:t xml:space="preserve"> send REST requests to a UR</w:t>
      </w:r>
      <w:r w:rsidR="00D17FDD">
        <w:t>L</w:t>
      </w:r>
      <w:r>
        <w:t xml:space="preserve">. </w:t>
      </w:r>
    </w:p>
    <w:p w14:paraId="4100B43B" w14:textId="77777777" w:rsidR="00DF7255" w:rsidRDefault="00983E0A" w:rsidP="00DF7255">
      <w:pPr>
        <w:pStyle w:val="Heading3"/>
      </w:pPr>
      <w:r>
        <w:t>Create the variables that will be the components of</w:t>
      </w:r>
      <w:r w:rsidR="00DF7255">
        <w:t xml:space="preserve"> the request</w:t>
      </w:r>
      <w:r>
        <w:t>.</w:t>
      </w:r>
    </w:p>
    <w:p w14:paraId="0453F43E" w14:textId="3B4000EF" w:rsidR="00507489" w:rsidRPr="00E67FDB" w:rsidRDefault="00DF7255" w:rsidP="00DF7255">
      <w:pPr>
        <w:pStyle w:val="SubStepAlpha"/>
        <w:numPr>
          <w:ilvl w:val="3"/>
          <w:numId w:val="21"/>
        </w:numPr>
      </w:pPr>
      <w:r>
        <w:t xml:space="preserve">Create a variable named </w:t>
      </w:r>
      <w:r>
        <w:rPr>
          <w:b/>
        </w:rPr>
        <w:t>api</w:t>
      </w:r>
      <w:r w:rsidRPr="00E36BCA">
        <w:rPr>
          <w:b/>
        </w:rPr>
        <w:t>_url</w:t>
      </w:r>
      <w:r>
        <w:t xml:space="preserve"> and assign </w:t>
      </w:r>
      <w:r w:rsidR="00AE38AD">
        <w:t xml:space="preserve">it </w:t>
      </w:r>
      <w:r>
        <w:t>the URL</w:t>
      </w:r>
      <w:r w:rsidR="00AE38AD">
        <w:t xml:space="preserve"> that will access the interface information on </w:t>
      </w:r>
      <w:r w:rsidR="009F15C6">
        <w:t>the CSR1kv</w:t>
      </w:r>
      <w:r w:rsidR="00AE38AD">
        <w:t>.</w:t>
      </w:r>
    </w:p>
    <w:p w14:paraId="253F4F7B" w14:textId="0B8B32DF" w:rsidR="00DF7255" w:rsidRDefault="00DF7255" w:rsidP="00DF7255">
      <w:pPr>
        <w:pStyle w:val="CMDOutput"/>
      </w:pPr>
      <w:r w:rsidRPr="00642947">
        <w:rPr>
          <w:color w:val="000000"/>
        </w:rPr>
        <w:t xml:space="preserve">api_url </w:t>
      </w:r>
      <w:r w:rsidRPr="00642947">
        <w:rPr>
          <w:color w:val="808030"/>
        </w:rPr>
        <w:t>=</w:t>
      </w:r>
      <w:r w:rsidRPr="00642947">
        <w:rPr>
          <w:color w:val="000000"/>
        </w:rPr>
        <w:t xml:space="preserve"> </w:t>
      </w:r>
      <w:r w:rsidRPr="00642947">
        <w:t>"https://</w:t>
      </w:r>
      <w:r>
        <w:t>192.168.</w:t>
      </w:r>
      <w:r w:rsidR="000E7050">
        <w:t>56.101</w:t>
      </w:r>
      <w:r w:rsidRPr="00642947">
        <w:t>/restconf/data/ietf-interfaces:interfaces"</w:t>
      </w:r>
    </w:p>
    <w:p w14:paraId="04BDB1CF" w14:textId="77777777" w:rsidR="00E67FDB" w:rsidRDefault="00DF7255" w:rsidP="00983E0A">
      <w:pPr>
        <w:pStyle w:val="SubStepAlpha"/>
        <w:numPr>
          <w:ilvl w:val="3"/>
          <w:numId w:val="21"/>
        </w:numPr>
      </w:pPr>
      <w:r>
        <w:t xml:space="preserve">Create a dictionary variable named </w:t>
      </w:r>
      <w:r w:rsidRPr="0024785A">
        <w:rPr>
          <w:b/>
        </w:rPr>
        <w:t>headers</w:t>
      </w:r>
      <w:r>
        <w:t xml:space="preserve"> that has keys for </w:t>
      </w:r>
      <w:r w:rsidRPr="001A1AC0">
        <w:rPr>
          <w:b/>
        </w:rPr>
        <w:t>Accept</w:t>
      </w:r>
      <w:r>
        <w:t xml:space="preserve"> and </w:t>
      </w:r>
      <w:r w:rsidRPr="001A1AC0">
        <w:rPr>
          <w:b/>
        </w:rPr>
        <w:t>C</w:t>
      </w:r>
      <w:r w:rsidRPr="00FE3963">
        <w:rPr>
          <w:b/>
        </w:rPr>
        <w:t>ontent-type</w:t>
      </w:r>
      <w:r>
        <w:t xml:space="preserve"> and assign the keys the value </w:t>
      </w:r>
      <w:r w:rsidRPr="001A1AC0">
        <w:rPr>
          <w:b/>
        </w:rPr>
        <w:t>application/yang-data+json</w:t>
      </w:r>
      <w:r>
        <w:t>.</w:t>
      </w:r>
    </w:p>
    <w:p w14:paraId="48C7E89C" w14:textId="77777777" w:rsidR="00DF7255" w:rsidRPr="00983E0A" w:rsidRDefault="00DF7255" w:rsidP="00983E0A">
      <w:pPr>
        <w:pStyle w:val="CMDOutput"/>
      </w:pPr>
      <w:r w:rsidRPr="00983E0A">
        <w:t xml:space="preserve">headers = { "Accept": "application/yang-data+json", </w:t>
      </w:r>
    </w:p>
    <w:p w14:paraId="38337BEB" w14:textId="77777777" w:rsidR="00DF7255" w:rsidRPr="00983E0A" w:rsidRDefault="00DF7255" w:rsidP="00983E0A">
      <w:pPr>
        <w:pStyle w:val="CMDOutput"/>
      </w:pPr>
      <w:r w:rsidRPr="00983E0A">
        <w:t xml:space="preserve">            "Content-type":"application/yang-data+json"</w:t>
      </w:r>
    </w:p>
    <w:p w14:paraId="2A25B8A5" w14:textId="77777777" w:rsidR="00DF7255" w:rsidRDefault="00DF7255" w:rsidP="00983E0A">
      <w:pPr>
        <w:pStyle w:val="CMDOutput"/>
      </w:pPr>
      <w:r w:rsidRPr="00983E0A">
        <w:t xml:space="preserve">           }</w:t>
      </w:r>
    </w:p>
    <w:p w14:paraId="40E28E51" w14:textId="77777777" w:rsidR="00E67FDB" w:rsidRPr="00E67FDB" w:rsidRDefault="00DF7255" w:rsidP="00DF7255">
      <w:pPr>
        <w:pStyle w:val="SubStepAlpha"/>
        <w:numPr>
          <w:ilvl w:val="3"/>
          <w:numId w:val="21"/>
        </w:numPr>
      </w:pPr>
      <w:r>
        <w:lastRenderedPageBreak/>
        <w:t xml:space="preserve">Create a Python tuple variable named </w:t>
      </w:r>
      <w:r w:rsidRPr="00BA56E2">
        <w:rPr>
          <w:b/>
        </w:rPr>
        <w:t>basic</w:t>
      </w:r>
      <w:r>
        <w:rPr>
          <w:b/>
        </w:rPr>
        <w:t>auth</w:t>
      </w:r>
      <w:r>
        <w:t xml:space="preserve"> that has two keys needed for authentication, </w:t>
      </w:r>
      <w:r w:rsidRPr="00CC2124">
        <w:rPr>
          <w:b/>
        </w:rPr>
        <w:t>username</w:t>
      </w:r>
      <w:r>
        <w:t xml:space="preserve"> and </w:t>
      </w:r>
      <w:r w:rsidRPr="00CC2124">
        <w:rPr>
          <w:b/>
        </w:rPr>
        <w:t>password</w:t>
      </w:r>
      <w:r>
        <w:t>.</w:t>
      </w:r>
    </w:p>
    <w:p w14:paraId="4DC6FC84" w14:textId="77777777" w:rsidR="00DF7255" w:rsidRDefault="00DF7255" w:rsidP="00DF7255">
      <w:pPr>
        <w:pStyle w:val="CMDOutput"/>
        <w:rPr>
          <w:color w:val="808030"/>
        </w:rPr>
      </w:pPr>
      <w:r w:rsidRPr="00642947">
        <w:rPr>
          <w:color w:val="000000"/>
        </w:rPr>
        <w:t xml:space="preserve">basicauth </w:t>
      </w:r>
      <w:r w:rsidRPr="00642947">
        <w:rPr>
          <w:color w:val="808030"/>
        </w:rPr>
        <w:t>=</w:t>
      </w:r>
      <w:r w:rsidRPr="00642947">
        <w:rPr>
          <w:color w:val="000000"/>
        </w:rPr>
        <w:t xml:space="preserve"> </w:t>
      </w:r>
      <w:r w:rsidRPr="00642947">
        <w:rPr>
          <w:color w:val="808030"/>
        </w:rPr>
        <w:t>(</w:t>
      </w:r>
      <w:r w:rsidRPr="00642947">
        <w:t>"cisco"</w:t>
      </w:r>
      <w:r w:rsidRPr="00642947">
        <w:rPr>
          <w:color w:val="808030"/>
        </w:rPr>
        <w:t>,</w:t>
      </w:r>
      <w:r w:rsidRPr="00642947">
        <w:rPr>
          <w:color w:val="000000"/>
        </w:rPr>
        <w:t xml:space="preserve"> </w:t>
      </w:r>
      <w:r w:rsidRPr="00642947">
        <w:t>"cisco123!"</w:t>
      </w:r>
      <w:r w:rsidRPr="00642947">
        <w:rPr>
          <w:color w:val="808030"/>
        </w:rPr>
        <w:t>)</w:t>
      </w:r>
    </w:p>
    <w:p w14:paraId="4A8CDDEB" w14:textId="77777777" w:rsidR="00DF7255" w:rsidRDefault="009F54FF">
      <w:pPr>
        <w:pStyle w:val="Heading3"/>
      </w:pPr>
      <w:r>
        <w:t>Create a variable to s</w:t>
      </w:r>
      <w:r w:rsidR="00DF7255">
        <w:t>end the request</w:t>
      </w:r>
      <w:r>
        <w:t xml:space="preserve"> and store the JSON response.</w:t>
      </w:r>
    </w:p>
    <w:p w14:paraId="192A629B" w14:textId="77C66AA7" w:rsidR="00DF7255" w:rsidRDefault="00983E0A" w:rsidP="00DF7255">
      <w:pPr>
        <w:pStyle w:val="BodyTextL25"/>
      </w:pPr>
      <w:r>
        <w:t>U</w:t>
      </w:r>
      <w:r w:rsidR="00DF7255">
        <w:t xml:space="preserve">se the variables </w:t>
      </w:r>
      <w:r w:rsidR="00C55F2D">
        <w:t xml:space="preserve">that were </w:t>
      </w:r>
      <w:r w:rsidR="00DF7255">
        <w:t xml:space="preserve">created in the previous step as parameters for the </w:t>
      </w:r>
      <w:r w:rsidR="00DF7255" w:rsidRPr="002B31CC">
        <w:rPr>
          <w:b/>
        </w:rPr>
        <w:t>requests.</w:t>
      </w:r>
      <w:r w:rsidR="00DF7255">
        <w:rPr>
          <w:b/>
        </w:rPr>
        <w:t>get</w:t>
      </w:r>
      <w:r w:rsidR="00DF7255" w:rsidRPr="002B31CC">
        <w:rPr>
          <w:b/>
        </w:rPr>
        <w:t>()</w:t>
      </w:r>
      <w:r w:rsidR="00DF7255">
        <w:t xml:space="preserve"> method. This method sends an HTTP GET request to the RESTCONF API</w:t>
      </w:r>
      <w:r>
        <w:t xml:space="preserve"> on </w:t>
      </w:r>
      <w:r w:rsidR="009F15C6">
        <w:t>the CSR1kv</w:t>
      </w:r>
      <w:r w:rsidR="00DF7255">
        <w:t xml:space="preserve">. </w:t>
      </w:r>
      <w:r>
        <w:t>A</w:t>
      </w:r>
      <w:r w:rsidR="00DF7255">
        <w:t>ssign the result of the request to a variable name</w:t>
      </w:r>
      <w:r w:rsidR="00C0315C">
        <w:t>d</w:t>
      </w:r>
      <w:r w:rsidR="00DF7255">
        <w:t xml:space="preserve"> </w:t>
      </w:r>
      <w:r w:rsidR="00DF7255" w:rsidRPr="00FE3963">
        <w:rPr>
          <w:b/>
        </w:rPr>
        <w:t>resp</w:t>
      </w:r>
      <w:r w:rsidR="00DF7255">
        <w:t>. That variable will hold the JSON response from the API. If the request is successful, the JSON will contain the returned YANG data model.</w:t>
      </w:r>
    </w:p>
    <w:p w14:paraId="0A158CCF" w14:textId="77777777" w:rsidR="00E67FDB" w:rsidRDefault="00DF7255" w:rsidP="004E1821">
      <w:pPr>
        <w:pStyle w:val="SubStepAlpha"/>
      </w:pPr>
      <w:r>
        <w:t>Enter the following statement:</w:t>
      </w:r>
    </w:p>
    <w:p w14:paraId="3E60455D" w14:textId="77777777" w:rsidR="00DF7255" w:rsidRDefault="00DF7255" w:rsidP="009F54FF">
      <w:pPr>
        <w:pStyle w:val="CMDOutput"/>
      </w:pPr>
      <w:r>
        <w:t>resp = requests.get(api_url, auth=</w:t>
      </w:r>
      <w:r w:rsidRPr="00BA56E2">
        <w:t>basicauth,</w:t>
      </w:r>
      <w:r>
        <w:t xml:space="preserve"> </w:t>
      </w:r>
      <w:r w:rsidRPr="007E2880">
        <w:t>headers=headers,</w:t>
      </w:r>
      <w:r>
        <w:t xml:space="preserve"> </w:t>
      </w:r>
      <w:r w:rsidRPr="007E2880">
        <w:t>verify=False)</w:t>
      </w:r>
    </w:p>
    <w:p w14:paraId="77426684" w14:textId="7C6808E1" w:rsidR="00DF7255" w:rsidRDefault="00DF7255" w:rsidP="00DF7255">
      <w:pPr>
        <w:pStyle w:val="BodyTextL25"/>
        <w:keepNext/>
      </w:pPr>
      <w:r>
        <w:t xml:space="preserve">The </w:t>
      </w:r>
      <w:r w:rsidR="00532AD0">
        <w:t xml:space="preserve">table below lists the </w:t>
      </w:r>
      <w:r>
        <w:t>various elements of this statement:</w:t>
      </w:r>
    </w:p>
    <w:tbl>
      <w:tblPr>
        <w:tblStyle w:val="LabTableStyle"/>
        <w:tblW w:w="0" w:type="auto"/>
        <w:tblLook w:val="04A0" w:firstRow="1" w:lastRow="0" w:firstColumn="1" w:lastColumn="0" w:noHBand="0" w:noVBand="1"/>
        <w:tblDescription w:val="The table consists of the elements of the requests get method and explanations of each element."/>
      </w:tblPr>
      <w:tblGrid>
        <w:gridCol w:w="2425"/>
        <w:gridCol w:w="7285"/>
      </w:tblGrid>
      <w:tr w:rsidR="00DF7255" w:rsidRPr="000B4FC5" w14:paraId="0D38799E" w14:textId="77777777" w:rsidTr="00C61A8D">
        <w:trPr>
          <w:cnfStyle w:val="100000000000" w:firstRow="1" w:lastRow="0" w:firstColumn="0" w:lastColumn="0" w:oddVBand="0" w:evenVBand="0" w:oddHBand="0" w:evenHBand="0" w:firstRowFirstColumn="0" w:firstRowLastColumn="0" w:lastRowFirstColumn="0" w:lastRowLastColumn="0"/>
          <w:tblHeader/>
        </w:trPr>
        <w:tc>
          <w:tcPr>
            <w:tcW w:w="2425" w:type="dxa"/>
          </w:tcPr>
          <w:p w14:paraId="4963C8D1" w14:textId="77777777" w:rsidR="00DF7255" w:rsidRPr="000B4FC5" w:rsidRDefault="00DF7255" w:rsidP="0023478B">
            <w:pPr>
              <w:pStyle w:val="BodyTextL25"/>
              <w:ind w:left="0"/>
              <w:rPr>
                <w:b/>
              </w:rPr>
            </w:pPr>
            <w:r w:rsidRPr="000B4FC5">
              <w:rPr>
                <w:b/>
              </w:rPr>
              <w:t>Element</w:t>
            </w:r>
          </w:p>
        </w:tc>
        <w:tc>
          <w:tcPr>
            <w:tcW w:w="7285" w:type="dxa"/>
          </w:tcPr>
          <w:p w14:paraId="141BE54D" w14:textId="77777777" w:rsidR="00DF7255" w:rsidRPr="000B4FC5" w:rsidRDefault="00DF7255" w:rsidP="0023478B">
            <w:pPr>
              <w:pStyle w:val="BodyTextL25"/>
              <w:ind w:left="0"/>
              <w:rPr>
                <w:b/>
              </w:rPr>
            </w:pPr>
            <w:r w:rsidRPr="000B4FC5">
              <w:rPr>
                <w:b/>
              </w:rPr>
              <w:t>Explanation</w:t>
            </w:r>
          </w:p>
        </w:tc>
      </w:tr>
      <w:tr w:rsidR="00DF7255" w14:paraId="06C4EA10" w14:textId="77777777" w:rsidTr="0023478B">
        <w:tc>
          <w:tcPr>
            <w:tcW w:w="2425" w:type="dxa"/>
          </w:tcPr>
          <w:p w14:paraId="4A9E502E" w14:textId="77777777" w:rsidR="00DF7255" w:rsidRPr="00F93DEB" w:rsidRDefault="00DF7255" w:rsidP="0023478B">
            <w:pPr>
              <w:pStyle w:val="TableText"/>
              <w:rPr>
                <w:rFonts w:ascii="Courier New" w:hAnsi="Courier New" w:cs="Courier New"/>
              </w:rPr>
            </w:pPr>
            <w:r w:rsidRPr="00F93DEB">
              <w:rPr>
                <w:rFonts w:ascii="Courier New" w:hAnsi="Courier New" w:cs="Courier New"/>
              </w:rPr>
              <w:t>resp</w:t>
            </w:r>
          </w:p>
        </w:tc>
        <w:tc>
          <w:tcPr>
            <w:tcW w:w="7285" w:type="dxa"/>
          </w:tcPr>
          <w:p w14:paraId="3676CDE0" w14:textId="7230E868" w:rsidR="00DF7255" w:rsidRDefault="009F54FF" w:rsidP="0023478B">
            <w:pPr>
              <w:pStyle w:val="TableText"/>
            </w:pPr>
            <w:r>
              <w:t>T</w:t>
            </w:r>
            <w:r w:rsidR="00DF7255">
              <w:t>he variable to hold the response from the API</w:t>
            </w:r>
          </w:p>
        </w:tc>
      </w:tr>
      <w:tr w:rsidR="00DF7255" w14:paraId="78E6187D" w14:textId="77777777" w:rsidTr="0023478B">
        <w:tc>
          <w:tcPr>
            <w:tcW w:w="2425" w:type="dxa"/>
          </w:tcPr>
          <w:p w14:paraId="4B541991" w14:textId="77777777" w:rsidR="00DF7255" w:rsidRPr="00F93DEB" w:rsidRDefault="00DF7255" w:rsidP="0023478B">
            <w:pPr>
              <w:pStyle w:val="TableText"/>
              <w:rPr>
                <w:rFonts w:ascii="Courier New" w:hAnsi="Courier New" w:cs="Courier New"/>
              </w:rPr>
            </w:pPr>
            <w:r w:rsidRPr="00F93DEB">
              <w:rPr>
                <w:rFonts w:ascii="Courier New" w:hAnsi="Courier New" w:cs="Courier New"/>
              </w:rPr>
              <w:t>requests.</w:t>
            </w:r>
            <w:r>
              <w:rPr>
                <w:rFonts w:ascii="Courier New" w:hAnsi="Courier New" w:cs="Courier New"/>
              </w:rPr>
              <w:t>get</w:t>
            </w:r>
            <w:r w:rsidRPr="00F93DEB">
              <w:rPr>
                <w:rFonts w:ascii="Courier New" w:hAnsi="Courier New" w:cs="Courier New"/>
              </w:rPr>
              <w:t>()</w:t>
            </w:r>
          </w:p>
        </w:tc>
        <w:tc>
          <w:tcPr>
            <w:tcW w:w="7285" w:type="dxa"/>
          </w:tcPr>
          <w:p w14:paraId="74659A87" w14:textId="683C73BC" w:rsidR="00DF7255" w:rsidRDefault="009F54FF" w:rsidP="0023478B">
            <w:pPr>
              <w:pStyle w:val="TableText"/>
            </w:pPr>
            <w:r>
              <w:t>T</w:t>
            </w:r>
            <w:r w:rsidR="00DF7255">
              <w:t>he method that actually makes the GET request</w:t>
            </w:r>
          </w:p>
        </w:tc>
      </w:tr>
      <w:tr w:rsidR="00DF7255" w14:paraId="0FEF4152" w14:textId="77777777" w:rsidTr="0023478B">
        <w:tc>
          <w:tcPr>
            <w:tcW w:w="2425" w:type="dxa"/>
          </w:tcPr>
          <w:p w14:paraId="2E465F88" w14:textId="77777777" w:rsidR="00DF7255" w:rsidRPr="00F93DEB" w:rsidRDefault="00DF7255" w:rsidP="0023478B">
            <w:pPr>
              <w:pStyle w:val="TableText"/>
              <w:rPr>
                <w:rFonts w:ascii="Courier New" w:hAnsi="Courier New" w:cs="Courier New"/>
              </w:rPr>
            </w:pPr>
            <w:r>
              <w:rPr>
                <w:rFonts w:ascii="Courier New" w:hAnsi="Courier New" w:cs="Courier New"/>
              </w:rPr>
              <w:t>api</w:t>
            </w:r>
            <w:r w:rsidRPr="00F93DEB">
              <w:rPr>
                <w:rFonts w:ascii="Courier New" w:hAnsi="Courier New" w:cs="Courier New"/>
              </w:rPr>
              <w:t>_url</w:t>
            </w:r>
          </w:p>
        </w:tc>
        <w:tc>
          <w:tcPr>
            <w:tcW w:w="7285" w:type="dxa"/>
          </w:tcPr>
          <w:p w14:paraId="5CCBC271" w14:textId="77777777" w:rsidR="00DF7255" w:rsidRDefault="009F54FF" w:rsidP="0023478B">
            <w:pPr>
              <w:pStyle w:val="TableText"/>
            </w:pPr>
            <w:r>
              <w:t>T</w:t>
            </w:r>
            <w:r w:rsidR="00DF7255">
              <w:t>he variable that holds the URL address string</w:t>
            </w:r>
          </w:p>
        </w:tc>
      </w:tr>
      <w:tr w:rsidR="00DF7255" w14:paraId="1EC515CC" w14:textId="77777777" w:rsidTr="0023478B">
        <w:tc>
          <w:tcPr>
            <w:tcW w:w="2425" w:type="dxa"/>
          </w:tcPr>
          <w:p w14:paraId="68A99937" w14:textId="77777777" w:rsidR="00DF7255" w:rsidRPr="00F93DEB" w:rsidRDefault="00DF7255" w:rsidP="0023478B">
            <w:pPr>
              <w:pStyle w:val="TableText"/>
              <w:rPr>
                <w:rFonts w:ascii="Courier New" w:hAnsi="Courier New" w:cs="Courier New"/>
              </w:rPr>
            </w:pPr>
            <w:r>
              <w:rPr>
                <w:rFonts w:ascii="Courier New" w:hAnsi="Courier New" w:cs="Courier New"/>
              </w:rPr>
              <w:t>auth</w:t>
            </w:r>
          </w:p>
        </w:tc>
        <w:tc>
          <w:tcPr>
            <w:tcW w:w="7285" w:type="dxa"/>
          </w:tcPr>
          <w:p w14:paraId="4D67B62F" w14:textId="702C22B5" w:rsidR="00DF7255" w:rsidRDefault="009F54FF" w:rsidP="0023478B">
            <w:pPr>
              <w:pStyle w:val="TableText"/>
            </w:pPr>
            <w:r>
              <w:t>T</w:t>
            </w:r>
            <w:r w:rsidR="00DF7255">
              <w:t>he tuple variable created to hold the authentication information</w:t>
            </w:r>
          </w:p>
        </w:tc>
      </w:tr>
      <w:tr w:rsidR="00DF7255" w14:paraId="784A0D44" w14:textId="77777777" w:rsidTr="0023478B">
        <w:tc>
          <w:tcPr>
            <w:tcW w:w="2425" w:type="dxa"/>
          </w:tcPr>
          <w:p w14:paraId="09E1FC18" w14:textId="77777777" w:rsidR="00DF7255" w:rsidRPr="00F93DEB" w:rsidRDefault="00DF7255" w:rsidP="0023478B">
            <w:pPr>
              <w:pStyle w:val="TableText"/>
              <w:rPr>
                <w:rFonts w:ascii="Courier New" w:hAnsi="Courier New" w:cs="Courier New"/>
              </w:rPr>
            </w:pPr>
            <w:r w:rsidRPr="00F93DEB">
              <w:rPr>
                <w:rFonts w:ascii="Courier New" w:hAnsi="Courier New" w:cs="Courier New"/>
              </w:rPr>
              <w:t>headers=headers</w:t>
            </w:r>
          </w:p>
        </w:tc>
        <w:tc>
          <w:tcPr>
            <w:tcW w:w="7285" w:type="dxa"/>
          </w:tcPr>
          <w:p w14:paraId="3D90D50C" w14:textId="77777777" w:rsidR="00DF7255" w:rsidRDefault="009F54FF" w:rsidP="0023478B">
            <w:pPr>
              <w:pStyle w:val="TableText"/>
            </w:pPr>
            <w:r>
              <w:t>A</w:t>
            </w:r>
            <w:r w:rsidR="00DF7255">
              <w:t xml:space="preserve"> parameter that is assigned the headers variable</w:t>
            </w:r>
          </w:p>
        </w:tc>
      </w:tr>
      <w:tr w:rsidR="00DF7255" w14:paraId="637077E4" w14:textId="77777777" w:rsidTr="0023478B">
        <w:tc>
          <w:tcPr>
            <w:tcW w:w="2425" w:type="dxa"/>
          </w:tcPr>
          <w:p w14:paraId="4BEBD6B9" w14:textId="77777777" w:rsidR="00DF7255" w:rsidRPr="00F93DEB" w:rsidRDefault="00DF7255" w:rsidP="0023478B">
            <w:pPr>
              <w:pStyle w:val="TableText"/>
              <w:rPr>
                <w:rFonts w:ascii="Courier New" w:hAnsi="Courier New" w:cs="Courier New"/>
              </w:rPr>
            </w:pPr>
            <w:r w:rsidRPr="00F93DEB">
              <w:rPr>
                <w:rFonts w:ascii="Courier New" w:hAnsi="Courier New" w:cs="Courier New"/>
              </w:rPr>
              <w:t>verify=False</w:t>
            </w:r>
          </w:p>
        </w:tc>
        <w:tc>
          <w:tcPr>
            <w:tcW w:w="7285" w:type="dxa"/>
          </w:tcPr>
          <w:p w14:paraId="31995C23" w14:textId="77777777" w:rsidR="00DF7255" w:rsidRDefault="009F54FF" w:rsidP="0023478B">
            <w:pPr>
              <w:pStyle w:val="TableText"/>
            </w:pPr>
            <w:r>
              <w:t>D</w:t>
            </w:r>
            <w:r w:rsidR="00DF7255">
              <w:t>isables verification of the SSL certificate when the request is made</w:t>
            </w:r>
          </w:p>
        </w:tc>
      </w:tr>
    </w:tbl>
    <w:p w14:paraId="6CB4431D" w14:textId="2755F142" w:rsidR="00E67FDB" w:rsidRDefault="009F54FF" w:rsidP="004E1821">
      <w:pPr>
        <w:pStyle w:val="SubStepAlpha"/>
      </w:pPr>
      <w:r>
        <w:t xml:space="preserve">To see </w:t>
      </w:r>
      <w:r w:rsidR="00C61A8D">
        <w:t xml:space="preserve">the </w:t>
      </w:r>
      <w:r>
        <w:t>HTTP response code, add a print statement</w:t>
      </w:r>
      <w:r w:rsidR="00532AD0">
        <w:t>.</w:t>
      </w:r>
    </w:p>
    <w:p w14:paraId="6A97D01B" w14:textId="77777777" w:rsidR="009F54FF" w:rsidRDefault="009F54FF" w:rsidP="009F54FF">
      <w:pPr>
        <w:pStyle w:val="CMDOutput"/>
      </w:pPr>
      <w:r>
        <w:t>print(resp)</w:t>
      </w:r>
    </w:p>
    <w:p w14:paraId="68E0C946" w14:textId="3B74932C" w:rsidR="00E67FDB" w:rsidRPr="00E67FDB" w:rsidRDefault="00DF7255" w:rsidP="004E1821">
      <w:pPr>
        <w:pStyle w:val="SubStepAlpha"/>
      </w:pPr>
      <w:r>
        <w:t xml:space="preserve">Save </w:t>
      </w:r>
      <w:r w:rsidR="009F54FF">
        <w:t>and run your script</w:t>
      </w:r>
      <w:r>
        <w:t xml:space="preserve">. </w:t>
      </w:r>
      <w:r w:rsidR="009F54FF">
        <w:t>You should get the output</w:t>
      </w:r>
      <w:r w:rsidR="00E327A8">
        <w:t xml:space="preserve"> shown below</w:t>
      </w:r>
      <w:r w:rsidR="009F54FF">
        <w:t xml:space="preserve">. If not, verify all previous steps in this part as well as </w:t>
      </w:r>
      <w:r w:rsidR="00C61A8D">
        <w:t xml:space="preserve">the </w:t>
      </w:r>
      <w:r w:rsidR="009F54FF">
        <w:t xml:space="preserve">SSH and RESTCONF configuration for </w:t>
      </w:r>
      <w:r w:rsidR="009F15C6">
        <w:t>the CSR1kv</w:t>
      </w:r>
      <w:r w:rsidR="009F54FF">
        <w:t>.</w:t>
      </w:r>
    </w:p>
    <w:p w14:paraId="7DAD50DC" w14:textId="77777777" w:rsidR="00754100" w:rsidRPr="00754100" w:rsidRDefault="00754100" w:rsidP="00754100">
      <w:pPr>
        <w:pStyle w:val="CMD"/>
        <w:rPr>
          <w:shd w:val="clear" w:color="auto" w:fill="FFFFFF"/>
        </w:rPr>
      </w:pPr>
      <w:r w:rsidRPr="00754100">
        <w:rPr>
          <w:shd w:val="clear" w:color="auto" w:fill="FFFFFF"/>
        </w:rPr>
        <w:t xml:space="preserve">devasc@labvm:~/labs/devnet-src$ </w:t>
      </w:r>
      <w:r w:rsidRPr="00754100">
        <w:rPr>
          <w:b/>
          <w:bCs/>
          <w:shd w:val="clear" w:color="auto" w:fill="FFFFFF"/>
        </w:rPr>
        <w:t>cd restconf/</w:t>
      </w:r>
    </w:p>
    <w:p w14:paraId="7D040D71" w14:textId="77777777" w:rsidR="00754100" w:rsidRPr="00754100" w:rsidRDefault="00754100" w:rsidP="00754100">
      <w:pPr>
        <w:pStyle w:val="CMD"/>
        <w:rPr>
          <w:shd w:val="clear" w:color="auto" w:fill="FFFFFF"/>
        </w:rPr>
      </w:pPr>
      <w:r w:rsidRPr="00754100">
        <w:rPr>
          <w:shd w:val="clear" w:color="auto" w:fill="FFFFFF"/>
        </w:rPr>
        <w:t xml:space="preserve">devasc@labvm:~/labs/devnet-src/restconf$ </w:t>
      </w:r>
      <w:r w:rsidRPr="00754100">
        <w:rPr>
          <w:b/>
          <w:bCs/>
          <w:shd w:val="clear" w:color="auto" w:fill="FFFFFF"/>
        </w:rPr>
        <w:t>python3 restconf-get.py</w:t>
      </w:r>
      <w:r w:rsidRPr="00754100">
        <w:rPr>
          <w:shd w:val="clear" w:color="auto" w:fill="FFFFFF"/>
        </w:rPr>
        <w:t xml:space="preserve"> </w:t>
      </w:r>
    </w:p>
    <w:p w14:paraId="1F849C44" w14:textId="77777777" w:rsidR="00754100" w:rsidRPr="00754100" w:rsidRDefault="00754100" w:rsidP="00754100">
      <w:pPr>
        <w:pStyle w:val="CMDOutput"/>
      </w:pPr>
      <w:r w:rsidRPr="00754100">
        <w:rPr>
          <w:highlight w:val="yellow"/>
        </w:rPr>
        <w:t>&lt;Response [200]&gt;</w:t>
      </w:r>
    </w:p>
    <w:p w14:paraId="194361AC" w14:textId="3D6BAC0D" w:rsidR="009F54FF" w:rsidRDefault="00754100" w:rsidP="00754100">
      <w:pPr>
        <w:pStyle w:val="CMD"/>
        <w:rPr>
          <w:shd w:val="clear" w:color="auto" w:fill="FFFFFF"/>
        </w:rPr>
      </w:pPr>
      <w:r w:rsidRPr="00754100">
        <w:rPr>
          <w:shd w:val="clear" w:color="auto" w:fill="FFFFFF"/>
        </w:rPr>
        <w:t>devasc@labvm:~/labs/devnet-src/restconf$</w:t>
      </w:r>
    </w:p>
    <w:p w14:paraId="20C2B742" w14:textId="3D8A256C" w:rsidR="00DF7255" w:rsidRDefault="00255D65" w:rsidP="00DF7255">
      <w:pPr>
        <w:pStyle w:val="Heading3"/>
      </w:pPr>
      <w:r>
        <w:t xml:space="preserve">Format and display the JSON data received from </w:t>
      </w:r>
      <w:r w:rsidR="009F15C6">
        <w:t>the CSR1kv</w:t>
      </w:r>
      <w:r w:rsidR="00DF7255">
        <w:t>.</w:t>
      </w:r>
    </w:p>
    <w:p w14:paraId="68FD24A8" w14:textId="4873E4D4" w:rsidR="00DF7255" w:rsidRDefault="00DF7255" w:rsidP="00DF7255">
      <w:pPr>
        <w:pStyle w:val="BodyTextL25"/>
      </w:pPr>
      <w:r>
        <w:t xml:space="preserve">Now </w:t>
      </w:r>
      <w:r w:rsidR="00925C5B">
        <w:t>you can extract the</w:t>
      </w:r>
      <w:r>
        <w:t xml:space="preserve"> YANG model response values from the response JSON.</w:t>
      </w:r>
    </w:p>
    <w:p w14:paraId="52743E63" w14:textId="77777777" w:rsidR="00DF7255" w:rsidRPr="009F54FF" w:rsidRDefault="00DF7255" w:rsidP="009F54FF">
      <w:pPr>
        <w:pStyle w:val="SubStepAlpha"/>
      </w:pPr>
      <w:r w:rsidRPr="009F54FF">
        <w:t>The response JSON is not compatible with</w:t>
      </w:r>
      <w:r w:rsidR="009F54FF">
        <w:t xml:space="preserve"> </w:t>
      </w:r>
      <w:r w:rsidRPr="009F54FF">
        <w:t>Python dictionary and list objects</w:t>
      </w:r>
      <w:r w:rsidR="00F1201D">
        <w:t>,</w:t>
      </w:r>
      <w:r w:rsidRPr="009F54FF">
        <w:t xml:space="preserve"> so it </w:t>
      </w:r>
      <w:r w:rsidR="00F1201D">
        <w:t>must be</w:t>
      </w:r>
      <w:r w:rsidR="00F1201D" w:rsidRPr="009F54FF">
        <w:t xml:space="preserve"> </w:t>
      </w:r>
      <w:r w:rsidRPr="009F54FF">
        <w:t xml:space="preserve">converted to Python format. Create a new variable called </w:t>
      </w:r>
      <w:r w:rsidRPr="009F54FF">
        <w:rPr>
          <w:b/>
          <w:bCs/>
        </w:rPr>
        <w:t>response_json</w:t>
      </w:r>
      <w:r w:rsidRPr="009F54FF">
        <w:t xml:space="preserve"> and assign the variable </w:t>
      </w:r>
      <w:r w:rsidRPr="009F54FF">
        <w:rPr>
          <w:b/>
          <w:bCs/>
        </w:rPr>
        <w:t>resp</w:t>
      </w:r>
      <w:r w:rsidRPr="009F54FF">
        <w:t xml:space="preserve"> to it</w:t>
      </w:r>
      <w:r w:rsidR="00C55F2D">
        <w:t>.</w:t>
      </w:r>
      <w:r w:rsidRPr="009F54FF">
        <w:t xml:space="preserve"> </w:t>
      </w:r>
      <w:r w:rsidR="00C55F2D">
        <w:t>A</w:t>
      </w:r>
      <w:r w:rsidRPr="009F54FF">
        <w:t xml:space="preserve">dd the </w:t>
      </w:r>
      <w:r w:rsidRPr="009F54FF">
        <w:rPr>
          <w:b/>
          <w:bCs/>
        </w:rPr>
        <w:t>json()</w:t>
      </w:r>
      <w:r w:rsidRPr="009F54FF">
        <w:t xml:space="preserve"> method to convert the JSON. The statement is as follows:</w:t>
      </w:r>
    </w:p>
    <w:p w14:paraId="60955923" w14:textId="77777777" w:rsidR="00DF7255" w:rsidRDefault="00DF7255" w:rsidP="00DF7255">
      <w:pPr>
        <w:pStyle w:val="CMD"/>
      </w:pPr>
      <w:r w:rsidRPr="00903F19">
        <w:t>response_json = resp.json()</w:t>
      </w:r>
    </w:p>
    <w:p w14:paraId="211CBCAA" w14:textId="65F6F618" w:rsidR="00E67FDB" w:rsidRDefault="009F54FF" w:rsidP="009F54FF">
      <w:pPr>
        <w:pStyle w:val="SubStepAlpha"/>
      </w:pPr>
      <w:r>
        <w:t>Add a print statement to display the JSON data</w:t>
      </w:r>
      <w:r w:rsidR="00E327A8">
        <w:t>.</w:t>
      </w:r>
    </w:p>
    <w:p w14:paraId="1D45A13D" w14:textId="77777777" w:rsidR="00DF7255" w:rsidRDefault="00DF7255" w:rsidP="009F54FF">
      <w:pPr>
        <w:pStyle w:val="CMDOutput"/>
      </w:pPr>
      <w:r w:rsidRPr="009F54FF">
        <w:t>print(response_json)</w:t>
      </w:r>
    </w:p>
    <w:p w14:paraId="34444ED8" w14:textId="77777777" w:rsidR="00E67FDB" w:rsidRDefault="00DF7255" w:rsidP="009F54FF">
      <w:pPr>
        <w:pStyle w:val="SubStepAlpha"/>
      </w:pPr>
      <w:r w:rsidRPr="009F54FF">
        <w:t>Save and run your script. You should get output similar to the following:</w:t>
      </w:r>
    </w:p>
    <w:p w14:paraId="0BCC690E" w14:textId="77777777" w:rsidR="00C442D1" w:rsidRDefault="00C442D1" w:rsidP="00C442D1">
      <w:pPr>
        <w:pStyle w:val="CMD"/>
      </w:pPr>
      <w:r>
        <w:t xml:space="preserve">devasc@labvm:~/labs/devnet-src/restconf$ </w:t>
      </w:r>
      <w:r w:rsidRPr="00C442D1">
        <w:rPr>
          <w:b/>
          <w:bCs/>
        </w:rPr>
        <w:t>python3 restconf-get.py</w:t>
      </w:r>
      <w:r>
        <w:t xml:space="preserve"> </w:t>
      </w:r>
    </w:p>
    <w:p w14:paraId="3BE6FE26" w14:textId="77777777" w:rsidR="00C442D1" w:rsidRDefault="00C442D1" w:rsidP="00C442D1">
      <w:pPr>
        <w:pStyle w:val="CMDOutput"/>
      </w:pPr>
      <w:r>
        <w:t>&lt;Response [200]&gt;</w:t>
      </w:r>
    </w:p>
    <w:p w14:paraId="27B0DD42" w14:textId="77777777" w:rsidR="00C442D1" w:rsidRDefault="00C442D1" w:rsidP="00C442D1">
      <w:pPr>
        <w:pStyle w:val="CMDOutput"/>
      </w:pPr>
      <w:r>
        <w:t>{'ietf-interfaces:interfaces': {'interface': [{'name': 'GigabitEthernet1', 'description': 'VBox', 'type': 'iana-if-type:ethernetCsmacd', 'enabled': True, 'ietf-ip:ipv4': {'address': [{'ip': '192.168.56.101', 'netmask': '255.255.255.0'}]}, 'ietf-</w:t>
      </w:r>
      <w:r>
        <w:lastRenderedPageBreak/>
        <w:t>ip:ipv6': {}}, {'name': 'Loopback1', 'description': 'My first RESTCONF loopback', 'type': 'iana-if-type:softwareLoopback', 'enabled': True, 'ietf-ip:ipv4': {'address': [{'ip': '10.1.1.1', 'netmask': '255.255.255.0'}]}, 'ietf-ip:ipv6': {}}]}}</w:t>
      </w:r>
    </w:p>
    <w:p w14:paraId="64CE141A" w14:textId="47250491" w:rsidR="00DF7255" w:rsidRDefault="00C442D1" w:rsidP="00C442D1">
      <w:pPr>
        <w:pStyle w:val="CMD"/>
      </w:pPr>
      <w:r>
        <w:t>devasc@labvm:~/labs/devnet-src/restconf$</w:t>
      </w:r>
    </w:p>
    <w:p w14:paraId="273AA99A" w14:textId="77777777" w:rsidR="00E67FDB" w:rsidRDefault="00DF7255" w:rsidP="00255D65">
      <w:pPr>
        <w:pStyle w:val="SubStepAlpha"/>
      </w:pPr>
      <w:r w:rsidRPr="009F54FF">
        <w:t xml:space="preserve">To prettify the output, </w:t>
      </w:r>
      <w:r w:rsidR="00255D65">
        <w:t xml:space="preserve">edit your print statement to </w:t>
      </w:r>
      <w:r w:rsidRPr="009F54FF">
        <w:t xml:space="preserve">use the </w:t>
      </w:r>
      <w:r w:rsidRPr="00255D65">
        <w:rPr>
          <w:b/>
          <w:bCs/>
        </w:rPr>
        <w:t>json.dumps()</w:t>
      </w:r>
      <w:r w:rsidRPr="009F54FF">
        <w:t xml:space="preserve"> function with the “indent” parameter:</w:t>
      </w:r>
    </w:p>
    <w:p w14:paraId="7C1A9EA4" w14:textId="77777777" w:rsidR="00DF7255" w:rsidRDefault="00DF7255" w:rsidP="00255D65">
      <w:pPr>
        <w:pStyle w:val="CMDOutput"/>
      </w:pPr>
      <w:r w:rsidRPr="00255D65">
        <w:t>print(json.dumps(response_json, indent=4))</w:t>
      </w:r>
    </w:p>
    <w:p w14:paraId="0454C93C" w14:textId="712670B0" w:rsidR="00DF7255" w:rsidRDefault="00DF7255" w:rsidP="001B721A">
      <w:pPr>
        <w:pStyle w:val="SubStepAlpha"/>
      </w:pPr>
      <w:r w:rsidRPr="009F54FF">
        <w:t xml:space="preserve">Save and run your script. </w:t>
      </w:r>
      <w:r w:rsidR="00255D65">
        <w:t xml:space="preserve">You should </w:t>
      </w:r>
      <w:r w:rsidR="00E327A8">
        <w:t>get the output shown below.</w:t>
      </w:r>
      <w:r w:rsidR="00E4510D">
        <w:t xml:space="preserve"> This output is virtually identical to the output</w:t>
      </w:r>
      <w:r w:rsidR="00255D65">
        <w:t xml:space="preserve"> </w:t>
      </w:r>
      <w:r w:rsidR="00BE415E">
        <w:t xml:space="preserve">of </w:t>
      </w:r>
      <w:r w:rsidR="00255D65">
        <w:t>your first Postman GET request</w:t>
      </w:r>
      <w:r w:rsidRPr="009F54FF">
        <w:t>.</w:t>
      </w:r>
    </w:p>
    <w:p w14:paraId="13AEE23B" w14:textId="77777777" w:rsidR="00014524" w:rsidRDefault="00014524" w:rsidP="00014524">
      <w:pPr>
        <w:pStyle w:val="CMD"/>
      </w:pPr>
      <w:r>
        <w:t xml:space="preserve">devasc@labvm:~/labs/devnet-src/restconf$ </w:t>
      </w:r>
      <w:r w:rsidRPr="00014524">
        <w:rPr>
          <w:b/>
          <w:bCs/>
        </w:rPr>
        <w:t>python3 restconf-get.py</w:t>
      </w:r>
      <w:r>
        <w:t xml:space="preserve"> </w:t>
      </w:r>
    </w:p>
    <w:p w14:paraId="3729B3D2" w14:textId="77777777" w:rsidR="00014524" w:rsidRDefault="00014524" w:rsidP="00014524">
      <w:pPr>
        <w:pStyle w:val="CMDOutput"/>
      </w:pPr>
      <w:r>
        <w:t>&lt;Response [200]&gt;</w:t>
      </w:r>
    </w:p>
    <w:p w14:paraId="55E45694" w14:textId="77777777" w:rsidR="00014524" w:rsidRDefault="00014524" w:rsidP="00014524">
      <w:pPr>
        <w:pStyle w:val="CMDOutput"/>
      </w:pPr>
      <w:r>
        <w:t>{</w:t>
      </w:r>
    </w:p>
    <w:p w14:paraId="33DA5D0F" w14:textId="77777777" w:rsidR="00014524" w:rsidRDefault="00014524" w:rsidP="00014524">
      <w:pPr>
        <w:pStyle w:val="CMDOutput"/>
      </w:pPr>
      <w:r>
        <w:t xml:space="preserve">    "ietf-interfaces:interfaces": {</w:t>
      </w:r>
    </w:p>
    <w:p w14:paraId="5B30D480" w14:textId="77777777" w:rsidR="00014524" w:rsidRDefault="00014524" w:rsidP="00014524">
      <w:pPr>
        <w:pStyle w:val="CMDOutput"/>
      </w:pPr>
      <w:r>
        <w:t xml:space="preserve">        "interface": [</w:t>
      </w:r>
    </w:p>
    <w:p w14:paraId="7B551A59" w14:textId="77777777" w:rsidR="00014524" w:rsidRDefault="00014524" w:rsidP="00014524">
      <w:pPr>
        <w:pStyle w:val="CMDOutput"/>
      </w:pPr>
      <w:r>
        <w:t xml:space="preserve">            {</w:t>
      </w:r>
    </w:p>
    <w:p w14:paraId="0AE0BF19" w14:textId="77777777" w:rsidR="00014524" w:rsidRDefault="00014524" w:rsidP="00014524">
      <w:pPr>
        <w:pStyle w:val="CMDOutput"/>
      </w:pPr>
      <w:r>
        <w:t xml:space="preserve">                "name": "GigabitEthernet1",</w:t>
      </w:r>
    </w:p>
    <w:p w14:paraId="6B0FD1CF" w14:textId="77777777" w:rsidR="00014524" w:rsidRDefault="00014524" w:rsidP="00014524">
      <w:pPr>
        <w:pStyle w:val="CMDOutput"/>
      </w:pPr>
      <w:r>
        <w:t xml:space="preserve">                "description": "VBox",</w:t>
      </w:r>
    </w:p>
    <w:p w14:paraId="58F0E716" w14:textId="77777777" w:rsidR="00014524" w:rsidRDefault="00014524" w:rsidP="00014524">
      <w:pPr>
        <w:pStyle w:val="CMDOutput"/>
      </w:pPr>
      <w:r>
        <w:t xml:space="preserve">                "type": "iana-if-type:ethernetCsmacd",</w:t>
      </w:r>
    </w:p>
    <w:p w14:paraId="2CDE1E9F" w14:textId="77777777" w:rsidR="00014524" w:rsidRDefault="00014524" w:rsidP="00014524">
      <w:pPr>
        <w:pStyle w:val="CMDOutput"/>
      </w:pPr>
      <w:r>
        <w:t xml:space="preserve">                "enabled": true,</w:t>
      </w:r>
    </w:p>
    <w:p w14:paraId="60497541" w14:textId="77777777" w:rsidR="00014524" w:rsidRDefault="00014524" w:rsidP="00014524">
      <w:pPr>
        <w:pStyle w:val="CMDOutput"/>
      </w:pPr>
      <w:r>
        <w:t xml:space="preserve">                "ietf-ip:ipv4": {</w:t>
      </w:r>
    </w:p>
    <w:p w14:paraId="7D2420FE" w14:textId="77777777" w:rsidR="00014524" w:rsidRDefault="00014524" w:rsidP="00014524">
      <w:pPr>
        <w:pStyle w:val="CMDOutput"/>
      </w:pPr>
      <w:r>
        <w:t xml:space="preserve">                    "address": [</w:t>
      </w:r>
    </w:p>
    <w:p w14:paraId="6E129D11" w14:textId="77777777" w:rsidR="00014524" w:rsidRDefault="00014524" w:rsidP="00014524">
      <w:pPr>
        <w:pStyle w:val="CMDOutput"/>
      </w:pPr>
      <w:r>
        <w:t xml:space="preserve">                        {</w:t>
      </w:r>
    </w:p>
    <w:p w14:paraId="5B208B7C" w14:textId="77777777" w:rsidR="00014524" w:rsidRDefault="00014524" w:rsidP="00014524">
      <w:pPr>
        <w:pStyle w:val="CMDOutput"/>
      </w:pPr>
      <w:r>
        <w:t xml:space="preserve">                            "ip": "192.168.56.101",</w:t>
      </w:r>
    </w:p>
    <w:p w14:paraId="0A940D0F" w14:textId="77777777" w:rsidR="00014524" w:rsidRDefault="00014524" w:rsidP="00014524">
      <w:pPr>
        <w:pStyle w:val="CMDOutput"/>
      </w:pPr>
      <w:r>
        <w:t xml:space="preserve">                            "netmask": "255.255.255.0"</w:t>
      </w:r>
    </w:p>
    <w:p w14:paraId="6CC5B956" w14:textId="77777777" w:rsidR="00014524" w:rsidRDefault="00014524" w:rsidP="00014524">
      <w:pPr>
        <w:pStyle w:val="CMDOutput"/>
      </w:pPr>
      <w:r>
        <w:t xml:space="preserve">                        }</w:t>
      </w:r>
    </w:p>
    <w:p w14:paraId="7863FD9E" w14:textId="77777777" w:rsidR="00014524" w:rsidRDefault="00014524" w:rsidP="00014524">
      <w:pPr>
        <w:pStyle w:val="CMDOutput"/>
      </w:pPr>
      <w:r>
        <w:t xml:space="preserve">                    ]</w:t>
      </w:r>
    </w:p>
    <w:p w14:paraId="2F058D76" w14:textId="77777777" w:rsidR="00014524" w:rsidRDefault="00014524" w:rsidP="00014524">
      <w:pPr>
        <w:pStyle w:val="CMDOutput"/>
      </w:pPr>
      <w:r>
        <w:t xml:space="preserve">                },</w:t>
      </w:r>
    </w:p>
    <w:p w14:paraId="0310B379" w14:textId="77777777" w:rsidR="00014524" w:rsidRDefault="00014524" w:rsidP="00014524">
      <w:pPr>
        <w:pStyle w:val="CMDOutput"/>
      </w:pPr>
      <w:r>
        <w:t xml:space="preserve">                "ietf-ip:ipv6": {}</w:t>
      </w:r>
    </w:p>
    <w:p w14:paraId="32C1E700" w14:textId="77777777" w:rsidR="00014524" w:rsidRDefault="00014524" w:rsidP="00014524">
      <w:pPr>
        <w:pStyle w:val="CMDOutput"/>
      </w:pPr>
      <w:r>
        <w:t xml:space="preserve">            },</w:t>
      </w:r>
    </w:p>
    <w:p w14:paraId="53C7ADC3" w14:textId="77777777" w:rsidR="00014524" w:rsidRDefault="00014524" w:rsidP="00014524">
      <w:pPr>
        <w:pStyle w:val="CMDOutput"/>
      </w:pPr>
      <w:r>
        <w:t xml:space="preserve">            {</w:t>
      </w:r>
    </w:p>
    <w:p w14:paraId="2E61FC9D" w14:textId="77777777" w:rsidR="00014524" w:rsidRDefault="00014524" w:rsidP="00014524">
      <w:pPr>
        <w:pStyle w:val="CMDOutput"/>
      </w:pPr>
      <w:r>
        <w:t xml:space="preserve">                "name": "Loopback1",</w:t>
      </w:r>
    </w:p>
    <w:p w14:paraId="0024E6A9" w14:textId="77777777" w:rsidR="00014524" w:rsidRDefault="00014524" w:rsidP="00014524">
      <w:pPr>
        <w:pStyle w:val="CMDOutput"/>
      </w:pPr>
      <w:r>
        <w:t xml:space="preserve">                "description": "My first RESTCONF loopback",</w:t>
      </w:r>
    </w:p>
    <w:p w14:paraId="22B189C8" w14:textId="77777777" w:rsidR="00014524" w:rsidRDefault="00014524" w:rsidP="00014524">
      <w:pPr>
        <w:pStyle w:val="CMDOutput"/>
      </w:pPr>
      <w:r>
        <w:t xml:space="preserve">                "type": "iana-if-type:softwareLoopback",</w:t>
      </w:r>
    </w:p>
    <w:p w14:paraId="0FFF93D4" w14:textId="77777777" w:rsidR="00014524" w:rsidRDefault="00014524" w:rsidP="00014524">
      <w:pPr>
        <w:pStyle w:val="CMDOutput"/>
      </w:pPr>
      <w:r>
        <w:t xml:space="preserve">                "enabled": true,</w:t>
      </w:r>
    </w:p>
    <w:p w14:paraId="5AD6E988" w14:textId="77777777" w:rsidR="00014524" w:rsidRDefault="00014524" w:rsidP="00014524">
      <w:pPr>
        <w:pStyle w:val="CMDOutput"/>
      </w:pPr>
      <w:r>
        <w:t xml:space="preserve">                "ietf-ip:ipv4": {</w:t>
      </w:r>
    </w:p>
    <w:p w14:paraId="01C9E51F" w14:textId="77777777" w:rsidR="00014524" w:rsidRDefault="00014524" w:rsidP="00014524">
      <w:pPr>
        <w:pStyle w:val="CMDOutput"/>
      </w:pPr>
      <w:r>
        <w:t xml:space="preserve">                    "address": [</w:t>
      </w:r>
    </w:p>
    <w:p w14:paraId="39677A27" w14:textId="77777777" w:rsidR="00014524" w:rsidRDefault="00014524" w:rsidP="00014524">
      <w:pPr>
        <w:pStyle w:val="CMDOutput"/>
      </w:pPr>
      <w:r>
        <w:t xml:space="preserve">                        {</w:t>
      </w:r>
    </w:p>
    <w:p w14:paraId="51C6043C" w14:textId="77777777" w:rsidR="00014524" w:rsidRDefault="00014524" w:rsidP="00014524">
      <w:pPr>
        <w:pStyle w:val="CMDOutput"/>
      </w:pPr>
      <w:r>
        <w:t xml:space="preserve">                            "ip": "10.1.1.1",</w:t>
      </w:r>
    </w:p>
    <w:p w14:paraId="349D4904" w14:textId="77777777" w:rsidR="00014524" w:rsidRDefault="00014524" w:rsidP="00014524">
      <w:pPr>
        <w:pStyle w:val="CMDOutput"/>
      </w:pPr>
      <w:r>
        <w:t xml:space="preserve">                            "netmask": "255.255.255.0"</w:t>
      </w:r>
    </w:p>
    <w:p w14:paraId="1106E26B" w14:textId="77777777" w:rsidR="00014524" w:rsidRDefault="00014524" w:rsidP="00014524">
      <w:pPr>
        <w:pStyle w:val="CMDOutput"/>
      </w:pPr>
      <w:r>
        <w:t xml:space="preserve">                        }</w:t>
      </w:r>
    </w:p>
    <w:p w14:paraId="5028CCAE" w14:textId="77777777" w:rsidR="00014524" w:rsidRDefault="00014524" w:rsidP="00014524">
      <w:pPr>
        <w:pStyle w:val="CMDOutput"/>
      </w:pPr>
      <w:r>
        <w:t xml:space="preserve">                    ]</w:t>
      </w:r>
    </w:p>
    <w:p w14:paraId="484116B0" w14:textId="77777777" w:rsidR="00014524" w:rsidRDefault="00014524" w:rsidP="00014524">
      <w:pPr>
        <w:pStyle w:val="CMDOutput"/>
      </w:pPr>
      <w:r>
        <w:t xml:space="preserve">                },</w:t>
      </w:r>
    </w:p>
    <w:p w14:paraId="041031DC" w14:textId="77777777" w:rsidR="00014524" w:rsidRDefault="00014524" w:rsidP="00014524">
      <w:pPr>
        <w:pStyle w:val="CMDOutput"/>
      </w:pPr>
      <w:r>
        <w:t xml:space="preserve">                "ietf-ip:ipv6": {}</w:t>
      </w:r>
    </w:p>
    <w:p w14:paraId="7C55892E" w14:textId="77777777" w:rsidR="00014524" w:rsidRDefault="00014524" w:rsidP="00014524">
      <w:pPr>
        <w:pStyle w:val="CMDOutput"/>
      </w:pPr>
      <w:r>
        <w:t xml:space="preserve">            }</w:t>
      </w:r>
    </w:p>
    <w:p w14:paraId="787C95C1" w14:textId="77777777" w:rsidR="00014524" w:rsidRDefault="00014524" w:rsidP="00014524">
      <w:pPr>
        <w:pStyle w:val="CMDOutput"/>
      </w:pPr>
      <w:r>
        <w:t xml:space="preserve">        ]</w:t>
      </w:r>
    </w:p>
    <w:p w14:paraId="5E8A0A9E" w14:textId="77777777" w:rsidR="00014524" w:rsidRDefault="00014524" w:rsidP="00014524">
      <w:pPr>
        <w:pStyle w:val="CMDOutput"/>
      </w:pPr>
      <w:r>
        <w:t xml:space="preserve">    }</w:t>
      </w:r>
    </w:p>
    <w:p w14:paraId="70C632D3" w14:textId="77777777" w:rsidR="00014524" w:rsidRDefault="00014524" w:rsidP="00014524">
      <w:pPr>
        <w:pStyle w:val="CMDOutput"/>
      </w:pPr>
      <w:r>
        <w:t>}</w:t>
      </w:r>
    </w:p>
    <w:p w14:paraId="2298F3CE" w14:textId="7E98CA46" w:rsidR="00255D65" w:rsidRDefault="00014524" w:rsidP="00014524">
      <w:pPr>
        <w:pStyle w:val="CMD"/>
      </w:pPr>
      <w:r>
        <w:t>devasc@labvm:~/labs/devnet-src/restconf$</w:t>
      </w:r>
    </w:p>
    <w:p w14:paraId="63B09E61" w14:textId="77777777" w:rsidR="00DF7255" w:rsidRDefault="00786218" w:rsidP="00786218">
      <w:pPr>
        <w:pStyle w:val="Heading2"/>
      </w:pPr>
      <w:r>
        <w:lastRenderedPageBreak/>
        <w:t>Use a Python Script to Send a PUT Request</w:t>
      </w:r>
    </w:p>
    <w:p w14:paraId="09B8E388" w14:textId="5A921475" w:rsidR="00786218" w:rsidRDefault="00786218" w:rsidP="00786218">
      <w:pPr>
        <w:pStyle w:val="BodyTextL25"/>
      </w:pPr>
      <w:r>
        <w:t xml:space="preserve">In </w:t>
      </w:r>
      <w:r w:rsidR="002158AF">
        <w:t>this Part</w:t>
      </w:r>
      <w:r>
        <w:t xml:space="preserve">, you will create a Python script to send a PUT request to </w:t>
      </w:r>
      <w:r w:rsidR="009F15C6">
        <w:t>the CSR1kv</w:t>
      </w:r>
      <w:r>
        <w:t xml:space="preserve">. </w:t>
      </w:r>
      <w:r w:rsidR="00C55F2D">
        <w:t>As was done in Postman, you will create a new loopback interface.</w:t>
      </w:r>
    </w:p>
    <w:p w14:paraId="5D6234FB" w14:textId="77777777" w:rsidR="00786218" w:rsidRDefault="00786218" w:rsidP="00786218">
      <w:pPr>
        <w:pStyle w:val="Heading3"/>
      </w:pPr>
      <w:r>
        <w:t>Import modules and disable SSL warnings.</w:t>
      </w:r>
    </w:p>
    <w:p w14:paraId="433C3FBE" w14:textId="77777777" w:rsidR="002158AF" w:rsidRDefault="002158AF">
      <w:pPr>
        <w:pStyle w:val="SubStepAlpha"/>
      </w:pPr>
      <w:r>
        <w:t xml:space="preserve">In the </w:t>
      </w:r>
      <w:r w:rsidRPr="00BF69FE">
        <w:rPr>
          <w:b/>
          <w:bCs/>
        </w:rPr>
        <w:t>EXPLORER</w:t>
      </w:r>
      <w:r>
        <w:t xml:space="preserve"> pane under </w:t>
      </w:r>
      <w:r w:rsidRPr="00BF69FE">
        <w:rPr>
          <w:b/>
          <w:bCs/>
        </w:rPr>
        <w:t>DEVNET-SRC</w:t>
      </w:r>
      <w:r>
        <w:t xml:space="preserve">, right-click the </w:t>
      </w:r>
      <w:r w:rsidRPr="00BF69FE">
        <w:rPr>
          <w:b/>
          <w:bCs/>
        </w:rPr>
        <w:t>restconf</w:t>
      </w:r>
      <w:r>
        <w:t xml:space="preserve"> directory and choose </w:t>
      </w:r>
      <w:r w:rsidRPr="00BF69FE">
        <w:rPr>
          <w:b/>
          <w:bCs/>
        </w:rPr>
        <w:t>New File</w:t>
      </w:r>
      <w:r>
        <w:t>.</w:t>
      </w:r>
    </w:p>
    <w:p w14:paraId="796622D4" w14:textId="1AC6DA50" w:rsidR="002158AF" w:rsidRPr="00DF7255" w:rsidRDefault="002158AF" w:rsidP="00BF69FE">
      <w:pPr>
        <w:pStyle w:val="SubStepAlpha"/>
      </w:pPr>
      <w:r>
        <w:t xml:space="preserve">Name the file </w:t>
      </w:r>
      <w:r w:rsidRPr="00BF69FE">
        <w:rPr>
          <w:b/>
          <w:bCs/>
        </w:rPr>
        <w:t>restconf-</w:t>
      </w:r>
      <w:r w:rsidR="00BF69FE" w:rsidRPr="00BF69FE">
        <w:rPr>
          <w:b/>
          <w:bCs/>
        </w:rPr>
        <w:t>put</w:t>
      </w:r>
      <w:r w:rsidRPr="00BF69FE">
        <w:rPr>
          <w:b/>
          <w:bCs/>
        </w:rPr>
        <w:t>.py</w:t>
      </w:r>
      <w:r w:rsidRPr="00DF7255">
        <w:t xml:space="preserve">. </w:t>
      </w:r>
    </w:p>
    <w:p w14:paraId="5E5311CE" w14:textId="77777777" w:rsidR="002158AF" w:rsidRDefault="002158AF" w:rsidP="002158AF">
      <w:pPr>
        <w:pStyle w:val="SubStepAlpha"/>
      </w:pPr>
      <w:r w:rsidRPr="00DF7255">
        <w:t xml:space="preserve">Enter the following commands to import the modules </w:t>
      </w:r>
      <w:r>
        <w:t xml:space="preserve">that are required </w:t>
      </w:r>
      <w:r w:rsidRPr="00DF7255">
        <w:t>and disable SSL certificate warnings:</w:t>
      </w:r>
    </w:p>
    <w:p w14:paraId="60F6F8A2" w14:textId="77777777" w:rsidR="00786218" w:rsidRPr="00DF7255" w:rsidRDefault="00786218" w:rsidP="00786218">
      <w:pPr>
        <w:pStyle w:val="CMD"/>
      </w:pPr>
      <w:r w:rsidRPr="00DF7255">
        <w:t>import json</w:t>
      </w:r>
    </w:p>
    <w:p w14:paraId="7DAD5742" w14:textId="77777777" w:rsidR="00786218" w:rsidRPr="00DF7255" w:rsidRDefault="00786218" w:rsidP="00786218">
      <w:pPr>
        <w:pStyle w:val="CMD"/>
      </w:pPr>
      <w:r w:rsidRPr="00DF7255">
        <w:t>import requests</w:t>
      </w:r>
    </w:p>
    <w:p w14:paraId="7DF97B34" w14:textId="77777777" w:rsidR="00786218" w:rsidRDefault="00786218" w:rsidP="00786218">
      <w:pPr>
        <w:pStyle w:val="CMD"/>
      </w:pPr>
      <w:r w:rsidRPr="00DF7255">
        <w:t>requests.packages.urllib3.disable_warnings()</w:t>
      </w:r>
    </w:p>
    <w:p w14:paraId="6662319A" w14:textId="77777777" w:rsidR="00C0315C" w:rsidRDefault="00C0315C" w:rsidP="00C0315C">
      <w:pPr>
        <w:pStyle w:val="Heading3"/>
      </w:pPr>
      <w:r>
        <w:t>Create the variables that will be the components of the request.</w:t>
      </w:r>
    </w:p>
    <w:p w14:paraId="3D8318FE" w14:textId="77777777" w:rsidR="00786218" w:rsidRDefault="00786218" w:rsidP="00786218">
      <w:pPr>
        <w:pStyle w:val="SubStepAlpha"/>
      </w:pPr>
      <w:r w:rsidRPr="00786218">
        <w:t xml:space="preserve">Create a variable named </w:t>
      </w:r>
      <w:r w:rsidRPr="00786218">
        <w:rPr>
          <w:b/>
          <w:bCs/>
        </w:rPr>
        <w:t>api_url</w:t>
      </w:r>
      <w:r w:rsidRPr="00786218">
        <w:t xml:space="preserve"> and assign </w:t>
      </w:r>
      <w:r w:rsidR="00AE38AD">
        <w:t xml:space="preserve">it </w:t>
      </w:r>
      <w:r w:rsidRPr="00786218">
        <w:t xml:space="preserve">the URL that targets </w:t>
      </w:r>
      <w:r w:rsidR="00AE38AD">
        <w:t>a new</w:t>
      </w:r>
      <w:r w:rsidRPr="00786218">
        <w:t xml:space="preserve"> Loopback</w:t>
      </w:r>
      <w:r>
        <w:t>2</w:t>
      </w:r>
      <w:r w:rsidRPr="00786218">
        <w:t xml:space="preserve"> interface.</w:t>
      </w:r>
    </w:p>
    <w:p w14:paraId="69629F7D" w14:textId="77777777" w:rsidR="00E67FDB" w:rsidRDefault="00AE38AD" w:rsidP="00E67FDB">
      <w:pPr>
        <w:pStyle w:val="BodyTextL50"/>
      </w:pPr>
      <w:r>
        <w:rPr>
          <w:b/>
          <w:bCs/>
        </w:rPr>
        <w:t>Note</w:t>
      </w:r>
      <w:r>
        <w:t>: This variable specification should be on one line in your script.</w:t>
      </w:r>
    </w:p>
    <w:p w14:paraId="56F7C478" w14:textId="7E70BBDF" w:rsidR="00786218" w:rsidRPr="009771DA" w:rsidRDefault="00786218" w:rsidP="000270B1">
      <w:pPr>
        <w:pStyle w:val="CMDOutput"/>
      </w:pPr>
      <w:r w:rsidRPr="009771DA">
        <w:t>api_url = "https://</w:t>
      </w:r>
      <w:r w:rsidR="000270B1">
        <w:t>192.168.56.101</w:t>
      </w:r>
      <w:r w:rsidRPr="009771DA">
        <w:t>/restconf/data/ietf-interfaces:interfaces/interface=Loopback2"</w:t>
      </w:r>
    </w:p>
    <w:p w14:paraId="7B36E175" w14:textId="77777777" w:rsidR="00E67FDB" w:rsidRDefault="00AE38AD" w:rsidP="00AE38AD">
      <w:pPr>
        <w:pStyle w:val="SubStepAlpha"/>
      </w:pPr>
      <w:r w:rsidRPr="00AE38AD">
        <w:t xml:space="preserve">Create a dictionary variable named </w:t>
      </w:r>
      <w:r w:rsidRPr="009771DA">
        <w:rPr>
          <w:b/>
          <w:bCs/>
        </w:rPr>
        <w:t>headers</w:t>
      </w:r>
      <w:r w:rsidRPr="00AE38AD">
        <w:t xml:space="preserve"> that has keys for Accept and Content-type and assign the keys the value </w:t>
      </w:r>
      <w:r w:rsidRPr="009771DA">
        <w:rPr>
          <w:b/>
          <w:bCs/>
        </w:rPr>
        <w:t>application/yang-data+json</w:t>
      </w:r>
      <w:r w:rsidRPr="00AE38AD">
        <w:t>.</w:t>
      </w:r>
    </w:p>
    <w:p w14:paraId="1B6727C0" w14:textId="77777777" w:rsidR="00AE38AD" w:rsidRPr="00983E0A" w:rsidRDefault="00AE38AD" w:rsidP="00AE38AD">
      <w:pPr>
        <w:pStyle w:val="CMDOutput"/>
      </w:pPr>
      <w:r w:rsidRPr="00983E0A">
        <w:t xml:space="preserve">headers = { "Accept": "application/yang-data+json", </w:t>
      </w:r>
    </w:p>
    <w:p w14:paraId="5F6CA858" w14:textId="77777777" w:rsidR="00AE38AD" w:rsidRPr="00983E0A" w:rsidRDefault="00AE38AD" w:rsidP="00AE38AD">
      <w:pPr>
        <w:pStyle w:val="CMDOutput"/>
      </w:pPr>
      <w:r w:rsidRPr="00983E0A">
        <w:t xml:space="preserve">            "Content-type":"application/yang-data+json"</w:t>
      </w:r>
    </w:p>
    <w:p w14:paraId="66832FA1" w14:textId="77777777" w:rsidR="00786218" w:rsidRDefault="00AE38AD" w:rsidP="00AE38AD">
      <w:pPr>
        <w:pStyle w:val="CMDOutput"/>
      </w:pPr>
      <w:r w:rsidRPr="00983E0A">
        <w:t xml:space="preserve">           }</w:t>
      </w:r>
    </w:p>
    <w:p w14:paraId="5CCCFBE2" w14:textId="77777777" w:rsidR="00E67FDB" w:rsidRPr="00E67FDB" w:rsidRDefault="00AE38AD" w:rsidP="00AE38AD">
      <w:pPr>
        <w:pStyle w:val="SubStepAlpha"/>
      </w:pPr>
      <w:r w:rsidRPr="00AE38AD">
        <w:t xml:space="preserve">Create a Python tuple variable named </w:t>
      </w:r>
      <w:r w:rsidRPr="009771DA">
        <w:rPr>
          <w:b/>
          <w:bCs/>
        </w:rPr>
        <w:t>basicauth</w:t>
      </w:r>
      <w:r w:rsidRPr="00AE38AD">
        <w:t xml:space="preserve"> that has two </w:t>
      </w:r>
      <w:r w:rsidR="0073234F">
        <w:t>values</w:t>
      </w:r>
      <w:r w:rsidR="0073234F" w:rsidRPr="00AE38AD">
        <w:t xml:space="preserve"> </w:t>
      </w:r>
      <w:r w:rsidRPr="00AE38AD">
        <w:t>needed for authentication, username and password.</w:t>
      </w:r>
    </w:p>
    <w:p w14:paraId="64EEF68D" w14:textId="77777777" w:rsidR="00AE38AD" w:rsidRDefault="00AE38AD" w:rsidP="00AE38AD">
      <w:pPr>
        <w:pStyle w:val="CMDOutput"/>
        <w:rPr>
          <w:color w:val="808030"/>
        </w:rPr>
      </w:pPr>
      <w:r w:rsidRPr="00642947">
        <w:rPr>
          <w:color w:val="000000"/>
        </w:rPr>
        <w:t xml:space="preserve">basicauth </w:t>
      </w:r>
      <w:r w:rsidRPr="00642947">
        <w:rPr>
          <w:color w:val="808030"/>
        </w:rPr>
        <w:t>=</w:t>
      </w:r>
      <w:r w:rsidRPr="00642947">
        <w:rPr>
          <w:color w:val="000000"/>
        </w:rPr>
        <w:t xml:space="preserve"> </w:t>
      </w:r>
      <w:r w:rsidRPr="00642947">
        <w:rPr>
          <w:color w:val="808030"/>
        </w:rPr>
        <w:t>(</w:t>
      </w:r>
      <w:r w:rsidRPr="00642947">
        <w:t>"cisco"</w:t>
      </w:r>
      <w:r w:rsidRPr="00642947">
        <w:rPr>
          <w:color w:val="808030"/>
        </w:rPr>
        <w:t>,</w:t>
      </w:r>
      <w:r w:rsidRPr="00642947">
        <w:rPr>
          <w:color w:val="000000"/>
        </w:rPr>
        <w:t xml:space="preserve"> </w:t>
      </w:r>
      <w:r w:rsidRPr="00642947">
        <w:t>"cisco123!"</w:t>
      </w:r>
      <w:r w:rsidRPr="00642947">
        <w:rPr>
          <w:color w:val="808030"/>
        </w:rPr>
        <w:t>)</w:t>
      </w:r>
    </w:p>
    <w:p w14:paraId="3BE5B2EF" w14:textId="01994F41" w:rsidR="00E67FDB" w:rsidRDefault="00786218" w:rsidP="00AE38AD">
      <w:pPr>
        <w:pStyle w:val="SubStepAlpha"/>
      </w:pPr>
      <w:r>
        <w:t xml:space="preserve">Create a Python dictionary variable </w:t>
      </w:r>
      <w:r w:rsidRPr="00AE38AD">
        <w:rPr>
          <w:b/>
          <w:bCs/>
        </w:rPr>
        <w:t>yangConfig</w:t>
      </w:r>
      <w:r w:rsidRPr="00AE38AD">
        <w:t xml:space="preserve"> </w:t>
      </w:r>
      <w:r w:rsidR="00AE38AD">
        <w:t>that will hold the</w:t>
      </w:r>
      <w:r>
        <w:t xml:space="preserve"> YANG data </w:t>
      </w:r>
      <w:r w:rsidR="00911120">
        <w:t xml:space="preserve">that is required </w:t>
      </w:r>
      <w:r>
        <w:t xml:space="preserve">to create </w:t>
      </w:r>
      <w:r w:rsidR="00073DA6">
        <w:t xml:space="preserve">the </w:t>
      </w:r>
      <w:r>
        <w:t>new interface Loopback</w:t>
      </w:r>
      <w:r w:rsidR="00AE38AD">
        <w:t xml:space="preserve">2. You can use the same dictionary </w:t>
      </w:r>
      <w:r w:rsidR="0073234F">
        <w:t xml:space="preserve">that </w:t>
      </w:r>
      <w:r w:rsidR="00AE38AD">
        <w:t xml:space="preserve">you used </w:t>
      </w:r>
      <w:r w:rsidR="00052DE4">
        <w:t>previously in</w:t>
      </w:r>
      <w:r w:rsidR="00AE38AD">
        <w:t xml:space="preserve"> Postman. However, change the interface number and address. Also, </w:t>
      </w:r>
      <w:r w:rsidR="00C0315C">
        <w:t xml:space="preserve">be aware that Boolean values must be capitalized in Python. Therefore, </w:t>
      </w:r>
      <w:r w:rsidR="00AE38AD">
        <w:t xml:space="preserve">make sure that the </w:t>
      </w:r>
      <w:r w:rsidR="00AE38AD" w:rsidRPr="00AE38AD">
        <w:rPr>
          <w:b/>
          <w:bCs/>
        </w:rPr>
        <w:t>T</w:t>
      </w:r>
      <w:r w:rsidR="00AE38AD">
        <w:t xml:space="preserve"> is capitalized in the key/value pair for </w:t>
      </w:r>
      <w:r w:rsidR="00AE38AD" w:rsidRPr="00AE38AD">
        <w:rPr>
          <w:b/>
          <w:bCs/>
        </w:rPr>
        <w:t>“enabled”: True</w:t>
      </w:r>
      <w:r w:rsidR="00C0315C" w:rsidRPr="00C0315C">
        <w:t>.</w:t>
      </w:r>
    </w:p>
    <w:p w14:paraId="1FE3E325" w14:textId="77777777" w:rsidR="00786218" w:rsidRPr="00AE38AD" w:rsidRDefault="00786218" w:rsidP="00AE38AD">
      <w:pPr>
        <w:pStyle w:val="CMDOutput"/>
      </w:pPr>
      <w:r w:rsidRPr="00AE38AD">
        <w:t>yangConfig = {</w:t>
      </w:r>
    </w:p>
    <w:p w14:paraId="048DD40B" w14:textId="77777777" w:rsidR="00786218" w:rsidRPr="00AE38AD" w:rsidRDefault="00786218" w:rsidP="00AE38AD">
      <w:pPr>
        <w:pStyle w:val="CMDOutput"/>
      </w:pPr>
      <w:r w:rsidRPr="00AE38AD">
        <w:t xml:space="preserve">    "ietf-interfaces:interface": {</w:t>
      </w:r>
    </w:p>
    <w:p w14:paraId="500C560E" w14:textId="77777777" w:rsidR="00786218" w:rsidRPr="00AE38AD" w:rsidRDefault="00786218" w:rsidP="00AE38AD">
      <w:pPr>
        <w:pStyle w:val="CMDOutput"/>
      </w:pPr>
      <w:r w:rsidRPr="00AE38AD">
        <w:t xml:space="preserve">        "name": "</w:t>
      </w:r>
      <w:r w:rsidRPr="00AE38AD">
        <w:rPr>
          <w:highlight w:val="yellow"/>
        </w:rPr>
        <w:t>Loopback</w:t>
      </w:r>
      <w:r w:rsidR="00AE38AD" w:rsidRPr="00AE38AD">
        <w:rPr>
          <w:highlight w:val="yellow"/>
        </w:rPr>
        <w:t>2</w:t>
      </w:r>
      <w:r w:rsidRPr="00AE38AD">
        <w:t>",</w:t>
      </w:r>
    </w:p>
    <w:p w14:paraId="044E2970" w14:textId="3D8E5A55" w:rsidR="00786218" w:rsidRPr="00AE38AD" w:rsidRDefault="00786218" w:rsidP="00AE38AD">
      <w:pPr>
        <w:pStyle w:val="CMDOutput"/>
      </w:pPr>
      <w:r w:rsidRPr="00AE38AD">
        <w:t xml:space="preserve">        "description": "</w:t>
      </w:r>
      <w:r w:rsidR="00052DE4" w:rsidRPr="00052DE4">
        <w:t>My second RESTCONF loopback</w:t>
      </w:r>
      <w:r w:rsidRPr="00AE38AD">
        <w:t>",</w:t>
      </w:r>
    </w:p>
    <w:p w14:paraId="459852B4" w14:textId="77777777" w:rsidR="00786218" w:rsidRPr="00AE38AD" w:rsidRDefault="00786218" w:rsidP="00AE38AD">
      <w:pPr>
        <w:pStyle w:val="CMDOutput"/>
      </w:pPr>
      <w:r w:rsidRPr="00AE38AD">
        <w:t xml:space="preserve">        "type": "iana-if-type:softwareLoopback",</w:t>
      </w:r>
    </w:p>
    <w:p w14:paraId="7FA992E3" w14:textId="77777777" w:rsidR="00786218" w:rsidRPr="00AE38AD" w:rsidRDefault="00786218" w:rsidP="00AE38AD">
      <w:pPr>
        <w:pStyle w:val="CMDOutput"/>
      </w:pPr>
      <w:r w:rsidRPr="00AE38AD">
        <w:t xml:space="preserve">        "enabled": </w:t>
      </w:r>
      <w:r w:rsidRPr="00AE38AD">
        <w:rPr>
          <w:highlight w:val="yellow"/>
        </w:rPr>
        <w:t>T</w:t>
      </w:r>
      <w:r w:rsidRPr="00AE38AD">
        <w:t>rue,</w:t>
      </w:r>
    </w:p>
    <w:p w14:paraId="277503F4" w14:textId="77777777" w:rsidR="00786218" w:rsidRPr="00AE38AD" w:rsidRDefault="00786218" w:rsidP="00AE38AD">
      <w:pPr>
        <w:pStyle w:val="CMDOutput"/>
      </w:pPr>
      <w:r w:rsidRPr="00AE38AD">
        <w:t xml:space="preserve">        "ietf-ip:ipv4": {</w:t>
      </w:r>
    </w:p>
    <w:p w14:paraId="4F257A49" w14:textId="77777777" w:rsidR="00786218" w:rsidRPr="00AE38AD" w:rsidRDefault="00786218" w:rsidP="00AE38AD">
      <w:pPr>
        <w:pStyle w:val="CMDOutput"/>
      </w:pPr>
      <w:r w:rsidRPr="00AE38AD">
        <w:t xml:space="preserve">            "address": [</w:t>
      </w:r>
    </w:p>
    <w:p w14:paraId="6BD129C5" w14:textId="77777777" w:rsidR="00786218" w:rsidRPr="00AE38AD" w:rsidRDefault="00786218" w:rsidP="00AE38AD">
      <w:pPr>
        <w:pStyle w:val="CMDOutput"/>
      </w:pPr>
      <w:r w:rsidRPr="00AE38AD">
        <w:t xml:space="preserve">                {</w:t>
      </w:r>
    </w:p>
    <w:p w14:paraId="523C4FF2" w14:textId="77777777" w:rsidR="00786218" w:rsidRPr="00AE38AD" w:rsidRDefault="00786218" w:rsidP="00AE38AD">
      <w:pPr>
        <w:pStyle w:val="CMDOutput"/>
      </w:pPr>
      <w:r w:rsidRPr="00AE38AD">
        <w:t xml:space="preserve">                    "ip": "</w:t>
      </w:r>
      <w:r w:rsidR="00AE38AD" w:rsidRPr="00AE38AD">
        <w:rPr>
          <w:highlight w:val="yellow"/>
        </w:rPr>
        <w:t>10.2.1.1</w:t>
      </w:r>
      <w:r w:rsidRPr="00AE38AD">
        <w:t>",</w:t>
      </w:r>
    </w:p>
    <w:p w14:paraId="6ED3C79C" w14:textId="77777777" w:rsidR="00786218" w:rsidRPr="00AE38AD" w:rsidRDefault="00786218" w:rsidP="00AE38AD">
      <w:pPr>
        <w:pStyle w:val="CMDOutput"/>
      </w:pPr>
      <w:r w:rsidRPr="00AE38AD">
        <w:t xml:space="preserve">                    "netmask": "255.255.255.0"</w:t>
      </w:r>
    </w:p>
    <w:p w14:paraId="4D9D9D90" w14:textId="77777777" w:rsidR="00786218" w:rsidRPr="00AE38AD" w:rsidRDefault="00786218" w:rsidP="00AE38AD">
      <w:pPr>
        <w:pStyle w:val="CMDOutput"/>
      </w:pPr>
      <w:r w:rsidRPr="00AE38AD">
        <w:t xml:space="preserve">                }</w:t>
      </w:r>
    </w:p>
    <w:p w14:paraId="32B27AC0" w14:textId="77777777" w:rsidR="00786218" w:rsidRPr="00AE38AD" w:rsidRDefault="00786218" w:rsidP="00AE38AD">
      <w:pPr>
        <w:pStyle w:val="CMDOutput"/>
      </w:pPr>
      <w:r w:rsidRPr="00AE38AD">
        <w:t xml:space="preserve">            ]</w:t>
      </w:r>
    </w:p>
    <w:p w14:paraId="041BDEA3" w14:textId="77777777" w:rsidR="00786218" w:rsidRPr="00AE38AD" w:rsidRDefault="00786218" w:rsidP="00AE38AD">
      <w:pPr>
        <w:pStyle w:val="CMDOutput"/>
      </w:pPr>
      <w:r w:rsidRPr="00AE38AD">
        <w:t xml:space="preserve">        },</w:t>
      </w:r>
    </w:p>
    <w:p w14:paraId="3C38C03F" w14:textId="77777777" w:rsidR="00786218" w:rsidRPr="00AE38AD" w:rsidRDefault="00786218" w:rsidP="00AE38AD">
      <w:pPr>
        <w:pStyle w:val="CMDOutput"/>
      </w:pPr>
      <w:r w:rsidRPr="00AE38AD">
        <w:t xml:space="preserve">        "ietf-ip:ipv6": {}</w:t>
      </w:r>
    </w:p>
    <w:p w14:paraId="68341118" w14:textId="77777777" w:rsidR="00786218" w:rsidRPr="00AE38AD" w:rsidRDefault="00786218" w:rsidP="00AE38AD">
      <w:pPr>
        <w:pStyle w:val="CMDOutput"/>
      </w:pPr>
      <w:r w:rsidRPr="00AE38AD">
        <w:lastRenderedPageBreak/>
        <w:t xml:space="preserve">    }</w:t>
      </w:r>
    </w:p>
    <w:p w14:paraId="3080A840" w14:textId="77777777" w:rsidR="00786218" w:rsidRDefault="00786218" w:rsidP="00AE38AD">
      <w:pPr>
        <w:pStyle w:val="CMDOutput"/>
      </w:pPr>
      <w:r w:rsidRPr="00AE38AD">
        <w:t>}</w:t>
      </w:r>
    </w:p>
    <w:p w14:paraId="7AC968E9" w14:textId="77777777" w:rsidR="00786218" w:rsidRDefault="00C0315C" w:rsidP="00786218">
      <w:pPr>
        <w:pStyle w:val="Heading3"/>
      </w:pPr>
      <w:r>
        <w:t>C</w:t>
      </w:r>
      <w:r w:rsidRPr="00C0315C">
        <w:t>reate a variable to send the request and store the JSON response.</w:t>
      </w:r>
    </w:p>
    <w:p w14:paraId="1BCAB240" w14:textId="77777777" w:rsidR="00786218" w:rsidRDefault="00C0315C" w:rsidP="00786218">
      <w:pPr>
        <w:pStyle w:val="BodyTextL25"/>
      </w:pPr>
      <w:r>
        <w:t xml:space="preserve">Use the variables created in the previous step as parameters for the </w:t>
      </w:r>
      <w:r w:rsidR="00786218" w:rsidRPr="002B31CC">
        <w:rPr>
          <w:b/>
        </w:rPr>
        <w:t>requests.</w:t>
      </w:r>
      <w:r w:rsidR="00786218">
        <w:rPr>
          <w:b/>
        </w:rPr>
        <w:t>put</w:t>
      </w:r>
      <w:r w:rsidR="00786218" w:rsidRPr="002B31CC">
        <w:rPr>
          <w:b/>
        </w:rPr>
        <w:t>()</w:t>
      </w:r>
      <w:r w:rsidR="00786218">
        <w:t xml:space="preserve"> method. This method sends an HTTP PUT request to the RESTCONF API. </w:t>
      </w:r>
      <w:r>
        <w:t>Assign</w:t>
      </w:r>
      <w:r w:rsidR="00786218">
        <w:t xml:space="preserve"> the result of the request to a variable name</w:t>
      </w:r>
      <w:r>
        <w:t>d</w:t>
      </w:r>
      <w:r w:rsidR="00786218">
        <w:t xml:space="preserve"> </w:t>
      </w:r>
      <w:r w:rsidR="00786218" w:rsidRPr="00FE3963">
        <w:rPr>
          <w:b/>
        </w:rPr>
        <w:t>resp</w:t>
      </w:r>
      <w:r w:rsidR="00786218">
        <w:t>. That variable will hold the JSON response from the API. If the request is successful, the JSON will contain the returned YANG data model.</w:t>
      </w:r>
    </w:p>
    <w:p w14:paraId="4A25019D" w14:textId="3E3E16DF" w:rsidR="00786218" w:rsidRPr="00325D87" w:rsidRDefault="00E327A8" w:rsidP="00325D87">
      <w:pPr>
        <w:pStyle w:val="SubStepAlpha"/>
      </w:pPr>
      <w:r>
        <w:t xml:space="preserve">Before entering statements, please note that this variable specification should be on only one line in your script. </w:t>
      </w:r>
      <w:r w:rsidR="00786218" w:rsidRPr="00325D87">
        <w:t>Enter the following statement</w:t>
      </w:r>
      <w:r w:rsidR="00325D87">
        <w:t>s</w:t>
      </w:r>
      <w:r w:rsidR="00786218" w:rsidRPr="00325D87">
        <w:t>:</w:t>
      </w:r>
    </w:p>
    <w:p w14:paraId="08BBBF00" w14:textId="1238709A" w:rsidR="00E67FDB" w:rsidRDefault="006E2774" w:rsidP="00E67FDB">
      <w:pPr>
        <w:pStyle w:val="BodyTextL50"/>
      </w:pPr>
      <w:r>
        <w:rPr>
          <w:b/>
          <w:bCs/>
        </w:rPr>
        <w:t>Note</w:t>
      </w:r>
      <w:r>
        <w:t>: This variable specification should be on one line in your script.</w:t>
      </w:r>
    </w:p>
    <w:p w14:paraId="4CAB361C" w14:textId="77777777" w:rsidR="00786218" w:rsidRDefault="00786218" w:rsidP="00C0315C">
      <w:pPr>
        <w:pStyle w:val="CMDOutput"/>
      </w:pPr>
      <w:r w:rsidRPr="00C0315C">
        <w:t>resp = requests.put(api_url, data=json.dumps(yangConfig), auth=basicauth, headers=headers, verify=False)</w:t>
      </w:r>
    </w:p>
    <w:p w14:paraId="5F47A404" w14:textId="40AF3D24" w:rsidR="002F6737" w:rsidRPr="00C0315C" w:rsidRDefault="002F6737" w:rsidP="002F6737">
      <w:pPr>
        <w:pStyle w:val="SubStepAlpha"/>
      </w:pPr>
      <w:r>
        <w:t>Enter the code below to handle the response. If the response is one of the HTTP success messages, the first message will be printed. Any other code value is considered an error. The response code and error message will be printed in the event that an error has been detected.</w:t>
      </w:r>
    </w:p>
    <w:p w14:paraId="5A6C111B" w14:textId="77777777" w:rsidR="00786218" w:rsidRPr="00E97733" w:rsidRDefault="00786218" w:rsidP="00E97733">
      <w:pPr>
        <w:pStyle w:val="CMDOutput"/>
      </w:pPr>
      <w:r w:rsidRPr="00E97733">
        <w:t>if(resp.status_code &gt;= 200 and resp.status_code &lt;= 299):</w:t>
      </w:r>
    </w:p>
    <w:p w14:paraId="7ED928F9" w14:textId="77777777" w:rsidR="00786218" w:rsidRPr="00E97733" w:rsidRDefault="00786218" w:rsidP="00E97733">
      <w:pPr>
        <w:pStyle w:val="CMDOutput"/>
      </w:pPr>
      <w:r w:rsidRPr="00E97733">
        <w:t xml:space="preserve">    print("STATUS OK: {}".format(resp.status_code))</w:t>
      </w:r>
    </w:p>
    <w:p w14:paraId="6C05D56F" w14:textId="77777777" w:rsidR="00786218" w:rsidRPr="00E97733" w:rsidRDefault="00786218" w:rsidP="00E97733">
      <w:pPr>
        <w:pStyle w:val="CMDOutput"/>
      </w:pPr>
      <w:r w:rsidRPr="00E97733">
        <w:t>else:</w:t>
      </w:r>
    </w:p>
    <w:p w14:paraId="36DA02A1" w14:textId="7EC6689C" w:rsidR="00786218" w:rsidRPr="00E97733" w:rsidRDefault="00786218" w:rsidP="00E97733">
      <w:pPr>
        <w:pStyle w:val="CMDOutput"/>
      </w:pPr>
      <w:r w:rsidRPr="00E97733">
        <w:t xml:space="preserve">    </w:t>
      </w:r>
      <w:r w:rsidR="00025ADF" w:rsidRPr="00E97733">
        <w:t>print('Error. Status Code: {} \nError message: {}'.format(resp.status_code,resp.json())</w:t>
      </w:r>
      <w:r w:rsidR="00D057DE" w:rsidRPr="00E97733">
        <w:t>)</w:t>
      </w:r>
    </w:p>
    <w:p w14:paraId="750AE60D" w14:textId="4FD62846" w:rsidR="00786218" w:rsidRDefault="00786218" w:rsidP="00786218">
      <w:pPr>
        <w:pStyle w:val="BodyTextL25"/>
        <w:keepNext/>
      </w:pPr>
      <w:r>
        <w:t xml:space="preserve">The </w:t>
      </w:r>
      <w:r w:rsidR="00E327A8">
        <w:t xml:space="preserve">table below lists the </w:t>
      </w:r>
      <w:r>
        <w:t xml:space="preserve">various elements of </w:t>
      </w:r>
      <w:r w:rsidR="00325D87">
        <w:t>these statements</w:t>
      </w:r>
      <w:r>
        <w:t>:</w:t>
      </w:r>
    </w:p>
    <w:tbl>
      <w:tblPr>
        <w:tblStyle w:val="LabTableStyle"/>
        <w:tblW w:w="0" w:type="auto"/>
        <w:tblLook w:val="04A0" w:firstRow="1" w:lastRow="0" w:firstColumn="1" w:lastColumn="0" w:noHBand="0" w:noVBand="1"/>
        <w:tblDescription w:val="The table consists of the elements of the requests put method and explanations of each element."/>
      </w:tblPr>
      <w:tblGrid>
        <w:gridCol w:w="2425"/>
        <w:gridCol w:w="7285"/>
      </w:tblGrid>
      <w:tr w:rsidR="00786218" w:rsidRPr="000B4FC5" w14:paraId="0E62F15A" w14:textId="77777777" w:rsidTr="002F6737">
        <w:trPr>
          <w:cnfStyle w:val="100000000000" w:firstRow="1" w:lastRow="0" w:firstColumn="0" w:lastColumn="0" w:oddVBand="0" w:evenVBand="0" w:oddHBand="0" w:evenHBand="0" w:firstRowFirstColumn="0" w:firstRowLastColumn="0" w:lastRowFirstColumn="0" w:lastRowLastColumn="0"/>
          <w:tblHeader/>
        </w:trPr>
        <w:tc>
          <w:tcPr>
            <w:tcW w:w="2425" w:type="dxa"/>
          </w:tcPr>
          <w:p w14:paraId="3E286CB2" w14:textId="77777777" w:rsidR="00786218" w:rsidRPr="000B4FC5" w:rsidRDefault="00786218" w:rsidP="0023478B">
            <w:pPr>
              <w:pStyle w:val="BodyTextL25"/>
              <w:ind w:left="0"/>
              <w:rPr>
                <w:b/>
              </w:rPr>
            </w:pPr>
            <w:r w:rsidRPr="000B4FC5">
              <w:rPr>
                <w:b/>
              </w:rPr>
              <w:t>Element</w:t>
            </w:r>
          </w:p>
        </w:tc>
        <w:tc>
          <w:tcPr>
            <w:tcW w:w="7285" w:type="dxa"/>
          </w:tcPr>
          <w:p w14:paraId="2FDEB8C4" w14:textId="77777777" w:rsidR="00786218" w:rsidRPr="000B4FC5" w:rsidRDefault="00786218" w:rsidP="0023478B">
            <w:pPr>
              <w:pStyle w:val="BodyTextL25"/>
              <w:ind w:left="0"/>
              <w:rPr>
                <w:b/>
              </w:rPr>
            </w:pPr>
            <w:r w:rsidRPr="000B4FC5">
              <w:rPr>
                <w:b/>
              </w:rPr>
              <w:t>Explanation</w:t>
            </w:r>
          </w:p>
        </w:tc>
      </w:tr>
      <w:tr w:rsidR="00786218" w14:paraId="2065A30C" w14:textId="77777777" w:rsidTr="0023478B">
        <w:tc>
          <w:tcPr>
            <w:tcW w:w="2425" w:type="dxa"/>
          </w:tcPr>
          <w:p w14:paraId="04D1BB60" w14:textId="77777777" w:rsidR="00786218" w:rsidRPr="00F93DEB" w:rsidRDefault="00786218" w:rsidP="0023478B">
            <w:pPr>
              <w:pStyle w:val="TableText"/>
              <w:rPr>
                <w:rFonts w:ascii="Courier New" w:hAnsi="Courier New" w:cs="Courier New"/>
              </w:rPr>
            </w:pPr>
            <w:r w:rsidRPr="00F93DEB">
              <w:rPr>
                <w:rFonts w:ascii="Courier New" w:hAnsi="Courier New" w:cs="Courier New"/>
              </w:rPr>
              <w:t>resp</w:t>
            </w:r>
          </w:p>
        </w:tc>
        <w:tc>
          <w:tcPr>
            <w:tcW w:w="7285" w:type="dxa"/>
          </w:tcPr>
          <w:p w14:paraId="7D0E15C2" w14:textId="77777777" w:rsidR="00786218" w:rsidRDefault="006E2774" w:rsidP="0023478B">
            <w:pPr>
              <w:pStyle w:val="TableText"/>
            </w:pPr>
            <w:r>
              <w:t>T</w:t>
            </w:r>
            <w:r w:rsidR="00786218">
              <w:t>he variable to hold the response from the API.</w:t>
            </w:r>
          </w:p>
        </w:tc>
      </w:tr>
      <w:tr w:rsidR="00786218" w14:paraId="3F0C8AE0" w14:textId="77777777" w:rsidTr="0023478B">
        <w:tc>
          <w:tcPr>
            <w:tcW w:w="2425" w:type="dxa"/>
          </w:tcPr>
          <w:p w14:paraId="762CC8AA" w14:textId="77777777" w:rsidR="00786218" w:rsidRPr="00F93DEB" w:rsidRDefault="00786218" w:rsidP="0023478B">
            <w:pPr>
              <w:pStyle w:val="TableText"/>
              <w:rPr>
                <w:rFonts w:ascii="Courier New" w:hAnsi="Courier New" w:cs="Courier New"/>
              </w:rPr>
            </w:pPr>
            <w:r w:rsidRPr="00F93DEB">
              <w:rPr>
                <w:rFonts w:ascii="Courier New" w:hAnsi="Courier New" w:cs="Courier New"/>
              </w:rPr>
              <w:t>requests.</w:t>
            </w:r>
            <w:r w:rsidR="006E2774">
              <w:rPr>
                <w:rFonts w:ascii="Courier New" w:hAnsi="Courier New" w:cs="Courier New"/>
              </w:rPr>
              <w:t>pu</w:t>
            </w:r>
            <w:r>
              <w:rPr>
                <w:rFonts w:ascii="Courier New" w:hAnsi="Courier New" w:cs="Courier New"/>
              </w:rPr>
              <w:t>t</w:t>
            </w:r>
            <w:r w:rsidRPr="00F93DEB">
              <w:rPr>
                <w:rFonts w:ascii="Courier New" w:hAnsi="Courier New" w:cs="Courier New"/>
              </w:rPr>
              <w:t>()</w:t>
            </w:r>
          </w:p>
        </w:tc>
        <w:tc>
          <w:tcPr>
            <w:tcW w:w="7285" w:type="dxa"/>
          </w:tcPr>
          <w:p w14:paraId="2F1B22A3" w14:textId="03BFCBD7" w:rsidR="00786218" w:rsidRDefault="006E2774" w:rsidP="0023478B">
            <w:pPr>
              <w:pStyle w:val="TableText"/>
            </w:pPr>
            <w:r>
              <w:t>T</w:t>
            </w:r>
            <w:r w:rsidR="00786218">
              <w:t xml:space="preserve">he method that makes the </w:t>
            </w:r>
            <w:r>
              <w:t>PUT</w:t>
            </w:r>
            <w:r w:rsidR="00786218">
              <w:t xml:space="preserve"> request.</w:t>
            </w:r>
          </w:p>
        </w:tc>
      </w:tr>
      <w:tr w:rsidR="006E2774" w14:paraId="058C94DC" w14:textId="77777777" w:rsidTr="0023478B">
        <w:tc>
          <w:tcPr>
            <w:tcW w:w="2425" w:type="dxa"/>
          </w:tcPr>
          <w:p w14:paraId="5F388E09" w14:textId="77777777" w:rsidR="006E2774" w:rsidRPr="00F93DEB" w:rsidRDefault="006E2774" w:rsidP="006E2774">
            <w:pPr>
              <w:pStyle w:val="TableText"/>
              <w:rPr>
                <w:rFonts w:ascii="Courier New" w:hAnsi="Courier New" w:cs="Courier New"/>
              </w:rPr>
            </w:pPr>
            <w:r>
              <w:rPr>
                <w:rFonts w:ascii="Courier New" w:hAnsi="Courier New" w:cs="Courier New"/>
              </w:rPr>
              <w:t>api</w:t>
            </w:r>
            <w:r w:rsidRPr="00F93DEB">
              <w:rPr>
                <w:rFonts w:ascii="Courier New" w:hAnsi="Courier New" w:cs="Courier New"/>
              </w:rPr>
              <w:t>_url</w:t>
            </w:r>
          </w:p>
        </w:tc>
        <w:tc>
          <w:tcPr>
            <w:tcW w:w="7285" w:type="dxa"/>
          </w:tcPr>
          <w:p w14:paraId="17ADE73C" w14:textId="443B7839" w:rsidR="006E2774" w:rsidRDefault="006E2774" w:rsidP="006E2774">
            <w:pPr>
              <w:pStyle w:val="TableText"/>
            </w:pPr>
            <w:r>
              <w:t>The variable that holds the URL address string</w:t>
            </w:r>
            <w:r w:rsidR="00E327A8">
              <w:t>.</w:t>
            </w:r>
          </w:p>
        </w:tc>
      </w:tr>
      <w:tr w:rsidR="00786218" w14:paraId="1B31F50C" w14:textId="77777777" w:rsidTr="0023478B">
        <w:tc>
          <w:tcPr>
            <w:tcW w:w="2425" w:type="dxa"/>
          </w:tcPr>
          <w:p w14:paraId="7D3767E7" w14:textId="77777777" w:rsidR="00786218" w:rsidRDefault="00786218" w:rsidP="0023478B">
            <w:pPr>
              <w:pStyle w:val="TableText"/>
              <w:rPr>
                <w:rFonts w:ascii="Courier New" w:hAnsi="Courier New" w:cs="Courier New"/>
              </w:rPr>
            </w:pPr>
            <w:r>
              <w:rPr>
                <w:rFonts w:ascii="Courier New" w:hAnsi="Courier New" w:cs="Courier New"/>
              </w:rPr>
              <w:t>data</w:t>
            </w:r>
          </w:p>
        </w:tc>
        <w:tc>
          <w:tcPr>
            <w:tcW w:w="7285" w:type="dxa"/>
          </w:tcPr>
          <w:p w14:paraId="5199FAA9" w14:textId="65D3EB2E" w:rsidR="00786218" w:rsidRDefault="006E2774" w:rsidP="0023478B">
            <w:pPr>
              <w:pStyle w:val="TableText"/>
            </w:pPr>
            <w:r>
              <w:t>T</w:t>
            </w:r>
            <w:r w:rsidR="00786218">
              <w:t xml:space="preserve">he data to </w:t>
            </w:r>
            <w:r w:rsidR="00911120">
              <w:t xml:space="preserve">be </w:t>
            </w:r>
            <w:r w:rsidR="00786218">
              <w:t>sent to the API endpoint</w:t>
            </w:r>
            <w:r w:rsidR="00911120">
              <w:t>,</w:t>
            </w:r>
            <w:r>
              <w:t xml:space="preserve"> which is formatted as JSON.</w:t>
            </w:r>
          </w:p>
        </w:tc>
      </w:tr>
      <w:tr w:rsidR="006E2774" w14:paraId="5B777C32" w14:textId="77777777" w:rsidTr="0023478B">
        <w:tc>
          <w:tcPr>
            <w:tcW w:w="2425" w:type="dxa"/>
          </w:tcPr>
          <w:p w14:paraId="6692840E" w14:textId="77777777" w:rsidR="006E2774" w:rsidRPr="00F93DEB" w:rsidRDefault="006E2774" w:rsidP="006E2774">
            <w:pPr>
              <w:pStyle w:val="TableText"/>
              <w:rPr>
                <w:rFonts w:ascii="Courier New" w:hAnsi="Courier New" w:cs="Courier New"/>
              </w:rPr>
            </w:pPr>
            <w:r>
              <w:rPr>
                <w:rFonts w:ascii="Courier New" w:hAnsi="Courier New" w:cs="Courier New"/>
              </w:rPr>
              <w:t>auth</w:t>
            </w:r>
          </w:p>
        </w:tc>
        <w:tc>
          <w:tcPr>
            <w:tcW w:w="7285" w:type="dxa"/>
          </w:tcPr>
          <w:p w14:paraId="1DE0FDDB" w14:textId="77777777" w:rsidR="006E2774" w:rsidRDefault="006E2774" w:rsidP="006E2774">
            <w:pPr>
              <w:pStyle w:val="TableText"/>
            </w:pPr>
            <w:r>
              <w:t>The tuple variable created to hold the authentication information.</w:t>
            </w:r>
          </w:p>
        </w:tc>
      </w:tr>
      <w:tr w:rsidR="006E2774" w14:paraId="7A3BA018" w14:textId="77777777" w:rsidTr="0023478B">
        <w:tc>
          <w:tcPr>
            <w:tcW w:w="2425" w:type="dxa"/>
          </w:tcPr>
          <w:p w14:paraId="11E46880" w14:textId="77777777" w:rsidR="006E2774" w:rsidRPr="00F93DEB" w:rsidRDefault="006E2774" w:rsidP="006E2774">
            <w:pPr>
              <w:pStyle w:val="TableText"/>
              <w:rPr>
                <w:rFonts w:ascii="Courier New" w:hAnsi="Courier New" w:cs="Courier New"/>
              </w:rPr>
            </w:pPr>
            <w:r w:rsidRPr="00F93DEB">
              <w:rPr>
                <w:rFonts w:ascii="Courier New" w:hAnsi="Courier New" w:cs="Courier New"/>
              </w:rPr>
              <w:t>headers=headers</w:t>
            </w:r>
          </w:p>
        </w:tc>
        <w:tc>
          <w:tcPr>
            <w:tcW w:w="7285" w:type="dxa"/>
          </w:tcPr>
          <w:p w14:paraId="0289C448" w14:textId="77777777" w:rsidR="006E2774" w:rsidRDefault="006E2774" w:rsidP="006E2774">
            <w:pPr>
              <w:pStyle w:val="TableText"/>
            </w:pPr>
            <w:r>
              <w:t>A parameter that is assigned the headers variable</w:t>
            </w:r>
            <w:r w:rsidR="00911120">
              <w:t>.</w:t>
            </w:r>
          </w:p>
        </w:tc>
      </w:tr>
      <w:tr w:rsidR="006E2774" w14:paraId="5C584C7C" w14:textId="77777777" w:rsidTr="0023478B">
        <w:tc>
          <w:tcPr>
            <w:tcW w:w="2425" w:type="dxa"/>
          </w:tcPr>
          <w:p w14:paraId="5C79C3C9" w14:textId="77777777" w:rsidR="006E2774" w:rsidRPr="00F93DEB" w:rsidRDefault="006E2774" w:rsidP="006E2774">
            <w:pPr>
              <w:pStyle w:val="TableText"/>
              <w:rPr>
                <w:rFonts w:ascii="Courier New" w:hAnsi="Courier New" w:cs="Courier New"/>
              </w:rPr>
            </w:pPr>
            <w:r w:rsidRPr="00F93DEB">
              <w:rPr>
                <w:rFonts w:ascii="Courier New" w:hAnsi="Courier New" w:cs="Courier New"/>
              </w:rPr>
              <w:t>verify=False</w:t>
            </w:r>
          </w:p>
        </w:tc>
        <w:tc>
          <w:tcPr>
            <w:tcW w:w="7285" w:type="dxa"/>
          </w:tcPr>
          <w:p w14:paraId="4658EBBB" w14:textId="0DF2372E" w:rsidR="006E2774" w:rsidRDefault="00911120" w:rsidP="006E2774">
            <w:pPr>
              <w:pStyle w:val="TableText"/>
            </w:pPr>
            <w:r>
              <w:t>A parameter that d</w:t>
            </w:r>
            <w:r w:rsidR="006E2774">
              <w:t>isables verification of the SSL certificate when the request is made</w:t>
            </w:r>
            <w:r w:rsidR="00E327A8">
              <w:t>.</w:t>
            </w:r>
          </w:p>
        </w:tc>
      </w:tr>
      <w:tr w:rsidR="00786218" w14:paraId="75B07A92" w14:textId="77777777" w:rsidTr="0023478B">
        <w:tc>
          <w:tcPr>
            <w:tcW w:w="2425" w:type="dxa"/>
          </w:tcPr>
          <w:p w14:paraId="427B0BEF" w14:textId="77777777" w:rsidR="00786218" w:rsidRPr="00F93DEB" w:rsidRDefault="00786218" w:rsidP="0023478B">
            <w:pPr>
              <w:pStyle w:val="TableText"/>
              <w:rPr>
                <w:rFonts w:ascii="Courier New" w:hAnsi="Courier New" w:cs="Courier New"/>
              </w:rPr>
            </w:pPr>
            <w:r w:rsidRPr="000E2331">
              <w:rPr>
                <w:rFonts w:ascii="Courier New" w:hAnsi="Courier New" w:cs="Courier New"/>
              </w:rPr>
              <w:t>resp.status_code</w:t>
            </w:r>
          </w:p>
        </w:tc>
        <w:tc>
          <w:tcPr>
            <w:tcW w:w="7285" w:type="dxa"/>
          </w:tcPr>
          <w:p w14:paraId="0585B654" w14:textId="77777777" w:rsidR="00786218" w:rsidRDefault="00786218" w:rsidP="0023478B">
            <w:pPr>
              <w:pStyle w:val="TableText"/>
            </w:pPr>
            <w:r>
              <w:t>The HTTP status code in the API</w:t>
            </w:r>
            <w:r w:rsidR="00911120">
              <w:t xml:space="preserve"> </w:t>
            </w:r>
            <w:r w:rsidR="002F6737">
              <w:rPr>
                <w:b/>
                <w:bCs/>
              </w:rPr>
              <w:t>PUT</w:t>
            </w:r>
            <w:r>
              <w:t xml:space="preserve"> </w:t>
            </w:r>
            <w:r w:rsidR="00911120">
              <w:t>r</w:t>
            </w:r>
            <w:r>
              <w:t>equest reply</w:t>
            </w:r>
            <w:r w:rsidR="006E2774">
              <w:t>.</w:t>
            </w:r>
          </w:p>
        </w:tc>
      </w:tr>
    </w:tbl>
    <w:p w14:paraId="0E5B2CE0" w14:textId="72B8AACD" w:rsidR="00325D87" w:rsidRPr="00325D87" w:rsidRDefault="000A64C9" w:rsidP="00325D87">
      <w:pPr>
        <w:pStyle w:val="SubStepAlpha"/>
      </w:pPr>
      <w:r>
        <w:t>Save and r</w:t>
      </w:r>
      <w:r w:rsidR="00911120">
        <w:t>un the script</w:t>
      </w:r>
      <w:r w:rsidR="00325D87" w:rsidRPr="00325D87">
        <w:t xml:space="preserve"> to send the PUT request to </w:t>
      </w:r>
      <w:r w:rsidR="009F15C6">
        <w:t>the CSR1kv</w:t>
      </w:r>
      <w:r w:rsidR="00325D87" w:rsidRPr="00325D87">
        <w:t xml:space="preserve">. </w:t>
      </w:r>
      <w:r w:rsidR="00325D87">
        <w:t>Y</w:t>
      </w:r>
      <w:r w:rsidR="00325D87" w:rsidRPr="00325D87">
        <w:t xml:space="preserve">ou should get a </w:t>
      </w:r>
      <w:r w:rsidR="00911120" w:rsidRPr="002A3406">
        <w:rPr>
          <w:b/>
          <w:bCs/>
        </w:rPr>
        <w:t xml:space="preserve">201 </w:t>
      </w:r>
      <w:r w:rsidR="00325D87" w:rsidRPr="002A3406">
        <w:rPr>
          <w:b/>
          <w:bCs/>
        </w:rPr>
        <w:t xml:space="preserve">Status </w:t>
      </w:r>
      <w:r w:rsidR="00911120" w:rsidRPr="002A3406">
        <w:rPr>
          <w:b/>
          <w:bCs/>
        </w:rPr>
        <w:t>Created</w:t>
      </w:r>
      <w:r w:rsidR="00911120">
        <w:t xml:space="preserve"> </w:t>
      </w:r>
      <w:r w:rsidR="00325D87">
        <w:t xml:space="preserve">message. If not, check your code and the configuration for </w:t>
      </w:r>
      <w:r w:rsidR="009F15C6">
        <w:t>the CSR1kv</w:t>
      </w:r>
      <w:r w:rsidR="00325D87">
        <w:t>.</w:t>
      </w:r>
    </w:p>
    <w:p w14:paraId="5AD54E56" w14:textId="0586DAA8" w:rsidR="00E67FDB" w:rsidRDefault="00325D87" w:rsidP="00325D87">
      <w:pPr>
        <w:pStyle w:val="SubStepAlpha"/>
      </w:pPr>
      <w:r>
        <w:t xml:space="preserve">You can verify </w:t>
      </w:r>
      <w:r w:rsidR="002F6737">
        <w:t xml:space="preserve">that </w:t>
      </w:r>
      <w:r>
        <w:t xml:space="preserve">the interface was created by entering </w:t>
      </w:r>
      <w:r w:rsidRPr="009E157F">
        <w:rPr>
          <w:b/>
          <w:bCs/>
        </w:rPr>
        <w:t>show ip interface brief</w:t>
      </w:r>
      <w:r>
        <w:t xml:space="preserve"> on </w:t>
      </w:r>
      <w:r w:rsidR="009F15C6">
        <w:t>the CSR1kv</w:t>
      </w:r>
      <w:r>
        <w:t>.</w:t>
      </w:r>
    </w:p>
    <w:p w14:paraId="442B2597" w14:textId="18286E3B" w:rsidR="00E67FDB" w:rsidRDefault="00E67FDB" w:rsidP="00E67FDB">
      <w:pPr>
        <w:pStyle w:val="ConfigWindow"/>
      </w:pPr>
      <w:r>
        <w:t>Open configuration window</w:t>
      </w:r>
    </w:p>
    <w:p w14:paraId="10E253C3" w14:textId="77777777" w:rsidR="000A64C9" w:rsidRPr="000A64C9" w:rsidRDefault="000A64C9" w:rsidP="000A64C9">
      <w:pPr>
        <w:pStyle w:val="CMD"/>
      </w:pPr>
      <w:r w:rsidRPr="000A64C9">
        <w:t xml:space="preserve">CSR1kv# </w:t>
      </w:r>
      <w:r w:rsidRPr="001567A5">
        <w:rPr>
          <w:b/>
          <w:bCs/>
        </w:rPr>
        <w:t>show ip interface brief</w:t>
      </w:r>
    </w:p>
    <w:p w14:paraId="55B410C4" w14:textId="77777777" w:rsidR="000A64C9" w:rsidRPr="001567A5" w:rsidRDefault="000A64C9" w:rsidP="001567A5">
      <w:pPr>
        <w:pStyle w:val="CMDOutput"/>
      </w:pPr>
      <w:r w:rsidRPr="001567A5">
        <w:t>Interface              IP-Address      OK? Method Status                Protocol</w:t>
      </w:r>
    </w:p>
    <w:p w14:paraId="77F4207E" w14:textId="77777777" w:rsidR="000A64C9" w:rsidRPr="001567A5" w:rsidRDefault="000A64C9" w:rsidP="001567A5">
      <w:pPr>
        <w:pStyle w:val="CMDOutput"/>
      </w:pPr>
      <w:r w:rsidRPr="001567A5">
        <w:t xml:space="preserve">GigabitEthernet1       192.168.56.101  YES manual up                    up      </w:t>
      </w:r>
    </w:p>
    <w:p w14:paraId="6B8F7430" w14:textId="77777777" w:rsidR="000A64C9" w:rsidRPr="001567A5" w:rsidRDefault="000A64C9" w:rsidP="001567A5">
      <w:pPr>
        <w:pStyle w:val="CMDOutput"/>
      </w:pPr>
      <w:r w:rsidRPr="001567A5">
        <w:t xml:space="preserve">Loopback1              10.1.1.1        YES other  up                    up      </w:t>
      </w:r>
    </w:p>
    <w:p w14:paraId="79693D5C" w14:textId="77777777" w:rsidR="000A64C9" w:rsidRPr="001567A5" w:rsidRDefault="000A64C9" w:rsidP="001567A5">
      <w:pPr>
        <w:pStyle w:val="CMDOutput"/>
      </w:pPr>
      <w:r w:rsidRPr="001567A5">
        <w:rPr>
          <w:highlight w:val="yellow"/>
        </w:rPr>
        <w:t>Loopback2              10.2.1.1        YES other  up                    up</w:t>
      </w:r>
      <w:r w:rsidRPr="001567A5">
        <w:t xml:space="preserve">      </w:t>
      </w:r>
    </w:p>
    <w:p w14:paraId="0635D385" w14:textId="5563F03A" w:rsidR="00786218" w:rsidRDefault="000A64C9" w:rsidP="000A64C9">
      <w:pPr>
        <w:pStyle w:val="CMDOutput"/>
      </w:pPr>
      <w:r w:rsidRPr="000A64C9">
        <w:rPr>
          <w:sz w:val="20"/>
        </w:rPr>
        <w:t>CSR1kv#</w:t>
      </w:r>
    </w:p>
    <w:p w14:paraId="5A00505C" w14:textId="77777777" w:rsidR="00E67FDB" w:rsidRDefault="00E67FDB" w:rsidP="00E67FDB">
      <w:pPr>
        <w:pStyle w:val="ConfigWindow"/>
      </w:pPr>
      <w:r>
        <w:t>Close configuration window</w:t>
      </w:r>
    </w:p>
    <w:p w14:paraId="5917B85B" w14:textId="77777777" w:rsidR="00786218" w:rsidRDefault="00325D87" w:rsidP="00214AC9">
      <w:pPr>
        <w:pStyle w:val="Heading1"/>
      </w:pPr>
      <w:r>
        <w:lastRenderedPageBreak/>
        <w:t>Programs Used in this Lab</w:t>
      </w:r>
    </w:p>
    <w:p w14:paraId="7E085A37" w14:textId="77777777" w:rsidR="00E67FDB" w:rsidRDefault="00325D87" w:rsidP="00E67FDB">
      <w:pPr>
        <w:pStyle w:val="BodyTextL25"/>
      </w:pPr>
      <w:r>
        <w:t>The following Python scripts were used in this lab:</w:t>
      </w:r>
    </w:p>
    <w:p w14:paraId="478F6B33" w14:textId="52D64F48" w:rsidR="003F29D9" w:rsidRDefault="003F29D9" w:rsidP="00325D87">
      <w:pPr>
        <w:pStyle w:val="CMDOutput"/>
      </w:pPr>
      <w:r>
        <w:t>#===================================================================</w:t>
      </w:r>
    </w:p>
    <w:p w14:paraId="5C2E61C5" w14:textId="791BA683" w:rsidR="00325D87" w:rsidRDefault="008D7788" w:rsidP="00325D87">
      <w:pPr>
        <w:pStyle w:val="CMDOutput"/>
      </w:pPr>
      <w:r>
        <w:t>#</w:t>
      </w:r>
      <w:r w:rsidR="00325D87">
        <w:t>resconf-get.py</w:t>
      </w:r>
    </w:p>
    <w:p w14:paraId="681DA945" w14:textId="77777777" w:rsidR="003F29D9" w:rsidRDefault="003F29D9" w:rsidP="003F29D9">
      <w:pPr>
        <w:pStyle w:val="CMDOutput"/>
      </w:pPr>
      <w:r>
        <w:t>import json</w:t>
      </w:r>
    </w:p>
    <w:p w14:paraId="54F3B573" w14:textId="77777777" w:rsidR="003F29D9" w:rsidRDefault="003F29D9" w:rsidP="003F29D9">
      <w:pPr>
        <w:pStyle w:val="CMDOutput"/>
      </w:pPr>
      <w:r>
        <w:t>import requests</w:t>
      </w:r>
    </w:p>
    <w:p w14:paraId="2484E082" w14:textId="77777777" w:rsidR="003F29D9" w:rsidRDefault="003F29D9" w:rsidP="003F29D9">
      <w:pPr>
        <w:pStyle w:val="CMDOutput"/>
      </w:pPr>
      <w:r>
        <w:t>requests.packages.urllib3.disable_warnings()</w:t>
      </w:r>
    </w:p>
    <w:p w14:paraId="18A5AC01" w14:textId="77777777" w:rsidR="003F29D9" w:rsidRDefault="003F29D9" w:rsidP="003F29D9">
      <w:pPr>
        <w:pStyle w:val="CMDOutput"/>
      </w:pPr>
    </w:p>
    <w:p w14:paraId="26C44E7F" w14:textId="77777777" w:rsidR="003F29D9" w:rsidRDefault="003F29D9" w:rsidP="003F29D9">
      <w:pPr>
        <w:pStyle w:val="CMDOutput"/>
      </w:pPr>
      <w:r>
        <w:t>api_url = "https://192.168.56.101/restconf/data/ietf-interfaces:interfaces"</w:t>
      </w:r>
    </w:p>
    <w:p w14:paraId="54043773" w14:textId="77777777" w:rsidR="003F29D9" w:rsidRDefault="003F29D9" w:rsidP="003F29D9">
      <w:pPr>
        <w:pStyle w:val="CMDOutput"/>
      </w:pPr>
    </w:p>
    <w:p w14:paraId="40D02466" w14:textId="77777777" w:rsidR="003F29D9" w:rsidRDefault="003F29D9" w:rsidP="003F29D9">
      <w:pPr>
        <w:pStyle w:val="CMDOutput"/>
      </w:pPr>
      <w:r>
        <w:t xml:space="preserve">headers = { "Accept": "application/yang-data+json", </w:t>
      </w:r>
    </w:p>
    <w:p w14:paraId="0C112CEF" w14:textId="77777777" w:rsidR="003F29D9" w:rsidRDefault="003F29D9" w:rsidP="003F29D9">
      <w:pPr>
        <w:pStyle w:val="CMDOutput"/>
      </w:pPr>
      <w:r>
        <w:t xml:space="preserve">            "Content-type":"application/yang-data+json"</w:t>
      </w:r>
    </w:p>
    <w:p w14:paraId="09F57211" w14:textId="77777777" w:rsidR="003F29D9" w:rsidRDefault="003F29D9" w:rsidP="003F29D9">
      <w:pPr>
        <w:pStyle w:val="CMDOutput"/>
      </w:pPr>
      <w:r>
        <w:t xml:space="preserve">           }</w:t>
      </w:r>
    </w:p>
    <w:p w14:paraId="2825B438" w14:textId="77777777" w:rsidR="003F29D9" w:rsidRDefault="003F29D9" w:rsidP="003F29D9">
      <w:pPr>
        <w:pStyle w:val="CMDOutput"/>
      </w:pPr>
    </w:p>
    <w:p w14:paraId="497F8B1B" w14:textId="77777777" w:rsidR="003F29D9" w:rsidRDefault="003F29D9" w:rsidP="003F29D9">
      <w:pPr>
        <w:pStyle w:val="CMDOutput"/>
      </w:pPr>
      <w:r>
        <w:t>basicauth = ("cisco", "cisco123!")</w:t>
      </w:r>
    </w:p>
    <w:p w14:paraId="3D085E94" w14:textId="77777777" w:rsidR="003F29D9" w:rsidRDefault="003F29D9" w:rsidP="003F29D9">
      <w:pPr>
        <w:pStyle w:val="CMDOutput"/>
      </w:pPr>
    </w:p>
    <w:p w14:paraId="05213075" w14:textId="77777777" w:rsidR="003F29D9" w:rsidRDefault="003F29D9" w:rsidP="003F29D9">
      <w:pPr>
        <w:pStyle w:val="CMDOutput"/>
      </w:pPr>
      <w:r>
        <w:t>resp = requests.get(api_url, auth=basicauth, headers=headers, verify=False)</w:t>
      </w:r>
    </w:p>
    <w:p w14:paraId="654CA010" w14:textId="77777777" w:rsidR="003F29D9" w:rsidRDefault="003F29D9" w:rsidP="003F29D9">
      <w:pPr>
        <w:pStyle w:val="CMDOutput"/>
      </w:pPr>
    </w:p>
    <w:p w14:paraId="47A5826B" w14:textId="77777777" w:rsidR="003F29D9" w:rsidRDefault="003F29D9" w:rsidP="003F29D9">
      <w:pPr>
        <w:pStyle w:val="CMDOutput"/>
      </w:pPr>
      <w:r>
        <w:t>print(resp)</w:t>
      </w:r>
    </w:p>
    <w:p w14:paraId="33891F55" w14:textId="77777777" w:rsidR="003F29D9" w:rsidRDefault="003F29D9" w:rsidP="003F29D9">
      <w:pPr>
        <w:pStyle w:val="CMDOutput"/>
      </w:pPr>
    </w:p>
    <w:p w14:paraId="2E83DF44" w14:textId="77777777" w:rsidR="003F29D9" w:rsidRDefault="003F29D9" w:rsidP="003F29D9">
      <w:pPr>
        <w:pStyle w:val="CMDOutput"/>
      </w:pPr>
      <w:r>
        <w:t>response_json = resp.json()</w:t>
      </w:r>
    </w:p>
    <w:p w14:paraId="3A86DFD4" w14:textId="1418EFF3" w:rsidR="00325D87" w:rsidRDefault="003F29D9" w:rsidP="003F29D9">
      <w:pPr>
        <w:pStyle w:val="CMDOutput"/>
      </w:pPr>
      <w:r>
        <w:t>print(json.dumps(response_json, indent=4))</w:t>
      </w:r>
    </w:p>
    <w:p w14:paraId="1CD9D107" w14:textId="77777777" w:rsidR="009931C1" w:rsidRDefault="009931C1" w:rsidP="00325D87">
      <w:pPr>
        <w:pStyle w:val="CMDOutput"/>
      </w:pPr>
    </w:p>
    <w:p w14:paraId="6345A36D" w14:textId="2BA610A8" w:rsidR="00E67FDB" w:rsidRDefault="003F29D9" w:rsidP="00325D87">
      <w:pPr>
        <w:pStyle w:val="CMDOutput"/>
      </w:pPr>
      <w:r>
        <w:t>#end</w:t>
      </w:r>
      <w:r w:rsidR="00BA211C">
        <w:t xml:space="preserve"> of</w:t>
      </w:r>
      <w:r>
        <w:t xml:space="preserve"> file</w:t>
      </w:r>
    </w:p>
    <w:p w14:paraId="59B90FF5" w14:textId="77777777" w:rsidR="009931C1" w:rsidRDefault="009931C1" w:rsidP="00BA211C">
      <w:pPr>
        <w:pStyle w:val="CMDOutput"/>
      </w:pPr>
    </w:p>
    <w:p w14:paraId="381C4A09" w14:textId="65C53617" w:rsidR="00BA211C" w:rsidRDefault="00BA211C" w:rsidP="00BA211C">
      <w:pPr>
        <w:pStyle w:val="CMDOutput"/>
      </w:pPr>
      <w:r>
        <w:t>#===================================================================</w:t>
      </w:r>
    </w:p>
    <w:p w14:paraId="305104B3" w14:textId="57EC90BF" w:rsidR="00BA211C" w:rsidRDefault="00BA211C" w:rsidP="00BA211C">
      <w:pPr>
        <w:pStyle w:val="CMDOutput"/>
      </w:pPr>
      <w:r>
        <w:t>#resconf-put.py</w:t>
      </w:r>
    </w:p>
    <w:p w14:paraId="25749862" w14:textId="77777777" w:rsidR="00BA211C" w:rsidRDefault="00BA211C" w:rsidP="00BA211C">
      <w:pPr>
        <w:pStyle w:val="CMDOutput"/>
      </w:pPr>
      <w:r>
        <w:t>import json</w:t>
      </w:r>
    </w:p>
    <w:p w14:paraId="0506AEDD" w14:textId="77777777" w:rsidR="00BA211C" w:rsidRDefault="00BA211C" w:rsidP="00BA211C">
      <w:pPr>
        <w:pStyle w:val="CMDOutput"/>
      </w:pPr>
      <w:r>
        <w:t>import requests</w:t>
      </w:r>
    </w:p>
    <w:p w14:paraId="6C6EFDCB" w14:textId="77777777" w:rsidR="00BA211C" w:rsidRDefault="00BA211C" w:rsidP="00BA211C">
      <w:pPr>
        <w:pStyle w:val="CMDOutput"/>
      </w:pPr>
      <w:r>
        <w:t>requests.packages.urllib3.disable_warnings()</w:t>
      </w:r>
    </w:p>
    <w:p w14:paraId="790B46B5" w14:textId="77777777" w:rsidR="00BA211C" w:rsidRDefault="00BA211C" w:rsidP="00BA211C">
      <w:pPr>
        <w:pStyle w:val="CMDOutput"/>
      </w:pPr>
    </w:p>
    <w:p w14:paraId="40A49899" w14:textId="77777777" w:rsidR="00BA211C" w:rsidRDefault="00BA211C" w:rsidP="00BA211C">
      <w:pPr>
        <w:pStyle w:val="CMDOutput"/>
      </w:pPr>
      <w:r>
        <w:t>api_url = "https://192.168.56.101/restconf/data/ietf-interfaces:interfaces/interface=Loopback2"</w:t>
      </w:r>
    </w:p>
    <w:p w14:paraId="057EEF64" w14:textId="77777777" w:rsidR="00BA211C" w:rsidRDefault="00BA211C" w:rsidP="00BA211C">
      <w:pPr>
        <w:pStyle w:val="CMDOutput"/>
      </w:pPr>
    </w:p>
    <w:p w14:paraId="71B27F94" w14:textId="77777777" w:rsidR="00BA211C" w:rsidRDefault="00BA211C" w:rsidP="00BA211C">
      <w:pPr>
        <w:pStyle w:val="CMDOutput"/>
      </w:pPr>
      <w:r>
        <w:t xml:space="preserve">headers = { "Accept": "application/yang-data+json", </w:t>
      </w:r>
    </w:p>
    <w:p w14:paraId="67D55011" w14:textId="77777777" w:rsidR="00BA211C" w:rsidRDefault="00BA211C" w:rsidP="00BA211C">
      <w:pPr>
        <w:pStyle w:val="CMDOutput"/>
      </w:pPr>
      <w:r>
        <w:t xml:space="preserve">            "Content-type":"application/yang-data+json"</w:t>
      </w:r>
    </w:p>
    <w:p w14:paraId="7D6D8D64" w14:textId="77777777" w:rsidR="00BA211C" w:rsidRDefault="00BA211C" w:rsidP="00BA211C">
      <w:pPr>
        <w:pStyle w:val="CMDOutput"/>
      </w:pPr>
      <w:r>
        <w:t xml:space="preserve">           }</w:t>
      </w:r>
    </w:p>
    <w:p w14:paraId="6ED620C6" w14:textId="77777777" w:rsidR="00BA211C" w:rsidRDefault="00BA211C" w:rsidP="00BA211C">
      <w:pPr>
        <w:pStyle w:val="CMDOutput"/>
      </w:pPr>
    </w:p>
    <w:p w14:paraId="27B4380E" w14:textId="77777777" w:rsidR="00BA211C" w:rsidRDefault="00BA211C" w:rsidP="00BA211C">
      <w:pPr>
        <w:pStyle w:val="CMDOutput"/>
      </w:pPr>
      <w:r>
        <w:t>basicauth = ("cisco", "cisco123!")</w:t>
      </w:r>
    </w:p>
    <w:p w14:paraId="47D728C2" w14:textId="77777777" w:rsidR="00BA211C" w:rsidRDefault="00BA211C" w:rsidP="00BA211C">
      <w:pPr>
        <w:pStyle w:val="CMDOutput"/>
      </w:pPr>
    </w:p>
    <w:p w14:paraId="244372BE" w14:textId="77777777" w:rsidR="00BA211C" w:rsidRDefault="00BA211C" w:rsidP="00BA211C">
      <w:pPr>
        <w:pStyle w:val="CMDOutput"/>
      </w:pPr>
      <w:r>
        <w:t>yangConfig = {</w:t>
      </w:r>
    </w:p>
    <w:p w14:paraId="4A95BBD0" w14:textId="77777777" w:rsidR="00BA211C" w:rsidRDefault="00BA211C" w:rsidP="00BA211C">
      <w:pPr>
        <w:pStyle w:val="CMDOutput"/>
      </w:pPr>
      <w:r>
        <w:t xml:space="preserve">    "ietf-interfaces:interface": {</w:t>
      </w:r>
    </w:p>
    <w:p w14:paraId="6D52FDC4" w14:textId="77777777" w:rsidR="00BA211C" w:rsidRDefault="00BA211C" w:rsidP="00BA211C">
      <w:pPr>
        <w:pStyle w:val="CMDOutput"/>
      </w:pPr>
      <w:r>
        <w:t xml:space="preserve">        "name": "Loopback2",</w:t>
      </w:r>
    </w:p>
    <w:p w14:paraId="23DE34ED" w14:textId="77777777" w:rsidR="00BA211C" w:rsidRDefault="00BA211C" w:rsidP="00BA211C">
      <w:pPr>
        <w:pStyle w:val="CMDOutput"/>
      </w:pPr>
      <w:r>
        <w:t xml:space="preserve">        "description": "My second RESTCONF loopback",</w:t>
      </w:r>
    </w:p>
    <w:p w14:paraId="1EA13128" w14:textId="77777777" w:rsidR="00BA211C" w:rsidRDefault="00BA211C" w:rsidP="00BA211C">
      <w:pPr>
        <w:pStyle w:val="CMDOutput"/>
      </w:pPr>
      <w:r>
        <w:t xml:space="preserve">        "type": "iana-if-type:softwareLoopback",</w:t>
      </w:r>
    </w:p>
    <w:p w14:paraId="28E782D4" w14:textId="77777777" w:rsidR="00BA211C" w:rsidRDefault="00BA211C" w:rsidP="00BA211C">
      <w:pPr>
        <w:pStyle w:val="CMDOutput"/>
      </w:pPr>
      <w:r>
        <w:t xml:space="preserve">        "enabled": True,</w:t>
      </w:r>
    </w:p>
    <w:p w14:paraId="5492DACD" w14:textId="77777777" w:rsidR="00BA211C" w:rsidRDefault="00BA211C" w:rsidP="00BA211C">
      <w:pPr>
        <w:pStyle w:val="CMDOutput"/>
      </w:pPr>
      <w:r>
        <w:t xml:space="preserve">        "ietf-ip:ipv4": {</w:t>
      </w:r>
    </w:p>
    <w:p w14:paraId="20E0D7DF" w14:textId="77777777" w:rsidR="00BA211C" w:rsidRDefault="00BA211C" w:rsidP="00BA211C">
      <w:pPr>
        <w:pStyle w:val="CMDOutput"/>
      </w:pPr>
      <w:r>
        <w:t xml:space="preserve">            "address": [</w:t>
      </w:r>
    </w:p>
    <w:p w14:paraId="6CC640FA" w14:textId="77777777" w:rsidR="00BA211C" w:rsidRDefault="00BA211C" w:rsidP="00BA211C">
      <w:pPr>
        <w:pStyle w:val="CMDOutput"/>
      </w:pPr>
      <w:r>
        <w:lastRenderedPageBreak/>
        <w:t xml:space="preserve">                {</w:t>
      </w:r>
    </w:p>
    <w:p w14:paraId="0CB7B527" w14:textId="77777777" w:rsidR="00BA211C" w:rsidRDefault="00BA211C" w:rsidP="00BA211C">
      <w:pPr>
        <w:pStyle w:val="CMDOutput"/>
      </w:pPr>
      <w:r>
        <w:t xml:space="preserve">                    "ip": "10.2.1.1",</w:t>
      </w:r>
    </w:p>
    <w:p w14:paraId="7EAD563B" w14:textId="77777777" w:rsidR="00BA211C" w:rsidRDefault="00BA211C" w:rsidP="00BA211C">
      <w:pPr>
        <w:pStyle w:val="CMDOutput"/>
      </w:pPr>
      <w:r>
        <w:t xml:space="preserve">                    "netmask": "255.255.255.0"</w:t>
      </w:r>
    </w:p>
    <w:p w14:paraId="5AD2170F" w14:textId="77777777" w:rsidR="00BA211C" w:rsidRDefault="00BA211C" w:rsidP="00BA211C">
      <w:pPr>
        <w:pStyle w:val="CMDOutput"/>
      </w:pPr>
      <w:r>
        <w:t xml:space="preserve">                }</w:t>
      </w:r>
    </w:p>
    <w:p w14:paraId="48CB7D94" w14:textId="77777777" w:rsidR="00BA211C" w:rsidRDefault="00BA211C" w:rsidP="00BA211C">
      <w:pPr>
        <w:pStyle w:val="CMDOutput"/>
      </w:pPr>
      <w:r>
        <w:t xml:space="preserve">            ]</w:t>
      </w:r>
    </w:p>
    <w:p w14:paraId="419D7C85" w14:textId="77777777" w:rsidR="00BA211C" w:rsidRDefault="00BA211C" w:rsidP="00BA211C">
      <w:pPr>
        <w:pStyle w:val="CMDOutput"/>
      </w:pPr>
      <w:r>
        <w:t xml:space="preserve">        },</w:t>
      </w:r>
    </w:p>
    <w:p w14:paraId="51BEC76B" w14:textId="77777777" w:rsidR="00BA211C" w:rsidRDefault="00BA211C" w:rsidP="00BA211C">
      <w:pPr>
        <w:pStyle w:val="CMDOutput"/>
      </w:pPr>
      <w:r>
        <w:t xml:space="preserve">        "ietf-ip:ipv6": {}</w:t>
      </w:r>
    </w:p>
    <w:p w14:paraId="1EF52A31" w14:textId="77777777" w:rsidR="00BA211C" w:rsidRDefault="00BA211C" w:rsidP="00BA211C">
      <w:pPr>
        <w:pStyle w:val="CMDOutput"/>
      </w:pPr>
      <w:r>
        <w:t xml:space="preserve">    }</w:t>
      </w:r>
    </w:p>
    <w:p w14:paraId="3E6056DE" w14:textId="77777777" w:rsidR="00BA211C" w:rsidRDefault="00BA211C" w:rsidP="00BA211C">
      <w:pPr>
        <w:pStyle w:val="CMDOutput"/>
      </w:pPr>
      <w:r>
        <w:t>}</w:t>
      </w:r>
    </w:p>
    <w:p w14:paraId="10F15DEA" w14:textId="77777777" w:rsidR="00BA211C" w:rsidRDefault="00BA211C" w:rsidP="00BA211C">
      <w:pPr>
        <w:pStyle w:val="CMDOutput"/>
      </w:pPr>
    </w:p>
    <w:p w14:paraId="16AC96A1" w14:textId="77777777" w:rsidR="00BA211C" w:rsidRDefault="00BA211C" w:rsidP="00BA211C">
      <w:pPr>
        <w:pStyle w:val="CMDOutput"/>
      </w:pPr>
      <w:r>
        <w:t>resp = requests.put(api_url, data=json.dumps(yangConfig), auth=basicauth, headers=headers, verify=False)</w:t>
      </w:r>
    </w:p>
    <w:p w14:paraId="761B4FF0" w14:textId="77777777" w:rsidR="00BA211C" w:rsidRDefault="00BA211C" w:rsidP="00BA211C">
      <w:pPr>
        <w:pStyle w:val="CMDOutput"/>
      </w:pPr>
    </w:p>
    <w:p w14:paraId="10D6A5E6" w14:textId="77777777" w:rsidR="00BA211C" w:rsidRDefault="00BA211C" w:rsidP="00BA211C">
      <w:pPr>
        <w:pStyle w:val="CMDOutput"/>
      </w:pPr>
      <w:r>
        <w:t>if(resp.status_code &gt;= 200 and resp.status_code &lt;= 299):</w:t>
      </w:r>
    </w:p>
    <w:p w14:paraId="15A717D6" w14:textId="77777777" w:rsidR="00BA211C" w:rsidRDefault="00BA211C" w:rsidP="00BA211C">
      <w:pPr>
        <w:pStyle w:val="CMDOutput"/>
      </w:pPr>
      <w:r>
        <w:t xml:space="preserve">    print("STATUS OK: {}".format(resp.status_code))</w:t>
      </w:r>
    </w:p>
    <w:p w14:paraId="464A37D2" w14:textId="77777777" w:rsidR="00BA211C" w:rsidRDefault="00BA211C" w:rsidP="00BA211C">
      <w:pPr>
        <w:pStyle w:val="CMDOutput"/>
      </w:pPr>
      <w:r>
        <w:t>else:</w:t>
      </w:r>
    </w:p>
    <w:p w14:paraId="5BDA4C90" w14:textId="77777777" w:rsidR="00BA211C" w:rsidRDefault="00BA211C" w:rsidP="00BA211C">
      <w:pPr>
        <w:pStyle w:val="CMDOutput"/>
      </w:pPr>
      <w:r>
        <w:t xml:space="preserve">    print('Error. Status Code: {} \nError message: {}'.format(resp.status_code,resp.json()))</w:t>
      </w:r>
    </w:p>
    <w:p w14:paraId="13893C61" w14:textId="77777777" w:rsidR="00BA211C" w:rsidRDefault="00BA211C" w:rsidP="00BA211C">
      <w:pPr>
        <w:pStyle w:val="CMDOutput"/>
      </w:pPr>
    </w:p>
    <w:p w14:paraId="525EE3EA" w14:textId="60B825A6" w:rsidR="00BA211C" w:rsidRDefault="00BA211C" w:rsidP="00BA211C">
      <w:pPr>
        <w:pStyle w:val="CMDOutput"/>
      </w:pPr>
      <w:r>
        <w:t>#end of file</w:t>
      </w:r>
    </w:p>
    <w:p w14:paraId="28A162FA" w14:textId="1D5A72B5" w:rsidR="00BA211C" w:rsidRDefault="00BA211C" w:rsidP="009F15C6">
      <w:pPr>
        <w:pStyle w:val="CMDOutput"/>
        <w:rPr>
          <w:rStyle w:val="DevConfigGray"/>
          <w:sz w:val="18"/>
          <w:shd w:val="clear" w:color="auto" w:fill="auto"/>
        </w:rPr>
      </w:pPr>
    </w:p>
    <w:p w14:paraId="31EF5668" w14:textId="2F93C89C" w:rsidR="00BA211C" w:rsidRPr="00996DEE" w:rsidRDefault="00073DA6" w:rsidP="00996DEE">
      <w:pPr>
        <w:pStyle w:val="ConfigWindow"/>
        <w:rPr>
          <w:rStyle w:val="DevConfigGray"/>
          <w:rFonts w:ascii="Arial" w:hAnsi="Arial"/>
          <w:color w:val="FFFFFF" w:themeColor="background1"/>
          <w:sz w:val="6"/>
          <w:shd w:val="clear" w:color="auto" w:fill="auto"/>
        </w:rPr>
      </w:pPr>
      <w:r w:rsidRPr="00996DEE">
        <w:rPr>
          <w:rStyle w:val="DevConfigGray"/>
          <w:rFonts w:ascii="Arial" w:hAnsi="Arial"/>
          <w:color w:val="FFFFFF" w:themeColor="background1"/>
          <w:sz w:val="6"/>
          <w:shd w:val="clear" w:color="auto" w:fill="auto"/>
        </w:rPr>
        <w:t>End of document</w:t>
      </w:r>
    </w:p>
    <w:sectPr w:rsidR="00BA211C" w:rsidRPr="00996DEE"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73F7AC" w14:textId="77777777" w:rsidR="00F87F34" w:rsidRDefault="00F87F34" w:rsidP="00710659">
      <w:pPr>
        <w:spacing w:after="0" w:line="240" w:lineRule="auto"/>
      </w:pPr>
      <w:r>
        <w:separator/>
      </w:r>
    </w:p>
    <w:p w14:paraId="4FF17AD5" w14:textId="77777777" w:rsidR="00F87F34" w:rsidRDefault="00F87F34"/>
  </w:endnote>
  <w:endnote w:type="continuationSeparator" w:id="0">
    <w:p w14:paraId="2F560722" w14:textId="77777777" w:rsidR="00F87F34" w:rsidRDefault="00F87F34" w:rsidP="00710659">
      <w:pPr>
        <w:spacing w:after="0" w:line="240" w:lineRule="auto"/>
      </w:pPr>
      <w:r>
        <w:continuationSeparator/>
      </w:r>
    </w:p>
    <w:p w14:paraId="125C649E" w14:textId="77777777" w:rsidR="00F87F34" w:rsidRDefault="00F87F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1284C" w14:textId="71643762" w:rsidR="00535476" w:rsidRPr="00882B63" w:rsidRDefault="00535476"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BA5734">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25D15" w14:textId="79C26161" w:rsidR="00535476" w:rsidRPr="00882B63" w:rsidRDefault="00535476"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BA5734">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D5341A" w14:textId="77777777" w:rsidR="00F87F34" w:rsidRDefault="00F87F34" w:rsidP="00710659">
      <w:pPr>
        <w:spacing w:after="0" w:line="240" w:lineRule="auto"/>
      </w:pPr>
      <w:r>
        <w:separator/>
      </w:r>
    </w:p>
    <w:p w14:paraId="143C8E4F" w14:textId="77777777" w:rsidR="00F87F34" w:rsidRDefault="00F87F34"/>
  </w:footnote>
  <w:footnote w:type="continuationSeparator" w:id="0">
    <w:p w14:paraId="2170D4CF" w14:textId="77777777" w:rsidR="00F87F34" w:rsidRDefault="00F87F34" w:rsidP="00710659">
      <w:pPr>
        <w:spacing w:after="0" w:line="240" w:lineRule="auto"/>
      </w:pPr>
      <w:r>
        <w:continuationSeparator/>
      </w:r>
    </w:p>
    <w:p w14:paraId="00A0BB55" w14:textId="77777777" w:rsidR="00F87F34" w:rsidRDefault="00F87F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327E7CEC0928414FAA806066071BC636"/>
      </w:placeholder>
      <w:dataBinding w:prefixMappings="xmlns:ns0='http://purl.org/dc/elements/1.1/' xmlns:ns1='http://schemas.openxmlformats.org/package/2006/metadata/core-properties' " w:xpath="/ns1:coreProperties[1]/ns0:title[1]" w:storeItemID="{6C3C8BC8-F283-45AE-878A-BAB7291924A1}"/>
      <w:text/>
    </w:sdtPr>
    <w:sdtEndPr/>
    <w:sdtContent>
      <w:p w14:paraId="6495A9F0" w14:textId="348D8C29" w:rsidR="00535476" w:rsidRDefault="001E5D41" w:rsidP="008402F2">
        <w:pPr>
          <w:pStyle w:val="PageHead"/>
        </w:pPr>
        <w:r>
          <w:t>Lab - Use RESTCONF to Access an IOS XE Device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A00F7" w14:textId="77777777" w:rsidR="00535476" w:rsidRDefault="00535476" w:rsidP="006C3FCF">
    <w:pPr>
      <w:ind w:left="-288"/>
    </w:pPr>
    <w:r>
      <w:rPr>
        <w:noProof/>
      </w:rPr>
      <w:drawing>
        <wp:inline distT="0" distB="0" distL="0" distR="0" wp14:anchorId="60D8FAB2" wp14:editId="7F16579A">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A501660"/>
    <w:multiLevelType w:val="multilevel"/>
    <w:tmpl w:val="00AADDF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1830E33"/>
    <w:multiLevelType w:val="multilevel"/>
    <w:tmpl w:val="CB9CD6A4"/>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8"/>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4"/>
  </w:num>
  <w:num w:numId="11">
    <w:abstractNumId w:val="5"/>
  </w:num>
  <w:num w:numId="12">
    <w:abstractNumId w:val="5"/>
  </w:num>
  <w:num w:numId="13">
    <w:abstractNumId w:val="5"/>
  </w:num>
  <w:num w:numId="14">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abstractNumId w:val="5"/>
  </w:num>
  <w:num w:numId="16">
    <w:abstractNumId w:val="5"/>
  </w:num>
  <w:num w:numId="17">
    <w:abstractNumId w:val="5"/>
  </w:num>
  <w:num w:numId="18">
    <w:abstractNumId w:val="8"/>
  </w:num>
  <w:num w:numId="19">
    <w:abstractNumId w:val="8"/>
  </w:num>
  <w:num w:numId="20">
    <w:abstractNumId w:val="8"/>
  </w:num>
  <w:num w:numId="21">
    <w:abstractNumId w:val="7"/>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4">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5">
    <w:abstractNumId w:val="3"/>
  </w:num>
  <w:num w:numId="26">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2D5"/>
    <w:rsid w:val="00001BDF"/>
    <w:rsid w:val="0000380F"/>
    <w:rsid w:val="00004175"/>
    <w:rsid w:val="000059C9"/>
    <w:rsid w:val="0001249A"/>
    <w:rsid w:val="00012C22"/>
    <w:rsid w:val="00014524"/>
    <w:rsid w:val="000160F7"/>
    <w:rsid w:val="00016D5B"/>
    <w:rsid w:val="00016F30"/>
    <w:rsid w:val="0002047C"/>
    <w:rsid w:val="00021B9A"/>
    <w:rsid w:val="000242D6"/>
    <w:rsid w:val="00024EE5"/>
    <w:rsid w:val="00025ADF"/>
    <w:rsid w:val="000270B1"/>
    <w:rsid w:val="000332D5"/>
    <w:rsid w:val="00034C00"/>
    <w:rsid w:val="00041AF6"/>
    <w:rsid w:val="00044693"/>
    <w:rsid w:val="00044E62"/>
    <w:rsid w:val="00045EE5"/>
    <w:rsid w:val="00050BA4"/>
    <w:rsid w:val="0005141D"/>
    <w:rsid w:val="00051738"/>
    <w:rsid w:val="0005242B"/>
    <w:rsid w:val="00052548"/>
    <w:rsid w:val="00052DE4"/>
    <w:rsid w:val="00060696"/>
    <w:rsid w:val="00062D89"/>
    <w:rsid w:val="00067A67"/>
    <w:rsid w:val="00070C16"/>
    <w:rsid w:val="00073DA6"/>
    <w:rsid w:val="00075EA9"/>
    <w:rsid w:val="00076245"/>
    <w:rsid w:val="000769CF"/>
    <w:rsid w:val="00080AD8"/>
    <w:rsid w:val="000815D8"/>
    <w:rsid w:val="00084C99"/>
    <w:rsid w:val="00085CC6"/>
    <w:rsid w:val="00090C07"/>
    <w:rsid w:val="0009147A"/>
    <w:rsid w:val="00091E8D"/>
    <w:rsid w:val="0009378D"/>
    <w:rsid w:val="00097163"/>
    <w:rsid w:val="000A22C8"/>
    <w:rsid w:val="000A38D8"/>
    <w:rsid w:val="000A64C9"/>
    <w:rsid w:val="000B2344"/>
    <w:rsid w:val="000B628B"/>
    <w:rsid w:val="000B7DE5"/>
    <w:rsid w:val="000C2118"/>
    <w:rsid w:val="000C333E"/>
    <w:rsid w:val="000C5B02"/>
    <w:rsid w:val="000C5EF2"/>
    <w:rsid w:val="000C6425"/>
    <w:rsid w:val="000C6E6E"/>
    <w:rsid w:val="000C7B7D"/>
    <w:rsid w:val="000D3512"/>
    <w:rsid w:val="000D55B4"/>
    <w:rsid w:val="000E444B"/>
    <w:rsid w:val="000E65F0"/>
    <w:rsid w:val="000E7050"/>
    <w:rsid w:val="000F072C"/>
    <w:rsid w:val="000F2074"/>
    <w:rsid w:val="000F31D7"/>
    <w:rsid w:val="000F5532"/>
    <w:rsid w:val="000F6743"/>
    <w:rsid w:val="001006C2"/>
    <w:rsid w:val="00101BE8"/>
    <w:rsid w:val="00102B55"/>
    <w:rsid w:val="00102C61"/>
    <w:rsid w:val="00103401"/>
    <w:rsid w:val="00103A44"/>
    <w:rsid w:val="00103D36"/>
    <w:rsid w:val="0010436E"/>
    <w:rsid w:val="00105DD2"/>
    <w:rsid w:val="00107B2B"/>
    <w:rsid w:val="00110698"/>
    <w:rsid w:val="00112AC5"/>
    <w:rsid w:val="001133DD"/>
    <w:rsid w:val="00120CBE"/>
    <w:rsid w:val="00121BAE"/>
    <w:rsid w:val="00122685"/>
    <w:rsid w:val="00125806"/>
    <w:rsid w:val="001261C4"/>
    <w:rsid w:val="00130A20"/>
    <w:rsid w:val="001314FB"/>
    <w:rsid w:val="00131CF1"/>
    <w:rsid w:val="00132C43"/>
    <w:rsid w:val="001366EC"/>
    <w:rsid w:val="001416E2"/>
    <w:rsid w:val="0014219C"/>
    <w:rsid w:val="001425ED"/>
    <w:rsid w:val="00143450"/>
    <w:rsid w:val="00144997"/>
    <w:rsid w:val="001523C0"/>
    <w:rsid w:val="001535FE"/>
    <w:rsid w:val="00154E3A"/>
    <w:rsid w:val="00155352"/>
    <w:rsid w:val="001567A5"/>
    <w:rsid w:val="00157902"/>
    <w:rsid w:val="00162105"/>
    <w:rsid w:val="00162307"/>
    <w:rsid w:val="00162EEA"/>
    <w:rsid w:val="00163164"/>
    <w:rsid w:val="00166253"/>
    <w:rsid w:val="001704B7"/>
    <w:rsid w:val="001708A6"/>
    <w:rsid w:val="001710C0"/>
    <w:rsid w:val="00172AFB"/>
    <w:rsid w:val="00175062"/>
    <w:rsid w:val="001753A7"/>
    <w:rsid w:val="00176419"/>
    <w:rsid w:val="001772B8"/>
    <w:rsid w:val="00180FBF"/>
    <w:rsid w:val="001813C3"/>
    <w:rsid w:val="00182CF4"/>
    <w:rsid w:val="00186CE1"/>
    <w:rsid w:val="00191F00"/>
    <w:rsid w:val="00192F12"/>
    <w:rsid w:val="00193F14"/>
    <w:rsid w:val="00194011"/>
    <w:rsid w:val="0019518E"/>
    <w:rsid w:val="00196CBC"/>
    <w:rsid w:val="0019753E"/>
    <w:rsid w:val="00197614"/>
    <w:rsid w:val="001977DF"/>
    <w:rsid w:val="001A0312"/>
    <w:rsid w:val="001A15DA"/>
    <w:rsid w:val="001A2694"/>
    <w:rsid w:val="001A3CC7"/>
    <w:rsid w:val="001A67A4"/>
    <w:rsid w:val="001A69AC"/>
    <w:rsid w:val="001B67D8"/>
    <w:rsid w:val="001B6F95"/>
    <w:rsid w:val="001B721A"/>
    <w:rsid w:val="001C05A1"/>
    <w:rsid w:val="001C1D9E"/>
    <w:rsid w:val="001C5998"/>
    <w:rsid w:val="001C5AC9"/>
    <w:rsid w:val="001C7C3B"/>
    <w:rsid w:val="001D2195"/>
    <w:rsid w:val="001D5B6F"/>
    <w:rsid w:val="001E0AB8"/>
    <w:rsid w:val="001E38E0"/>
    <w:rsid w:val="001E4E72"/>
    <w:rsid w:val="001E5D41"/>
    <w:rsid w:val="001E62B3"/>
    <w:rsid w:val="001E6424"/>
    <w:rsid w:val="001F0171"/>
    <w:rsid w:val="001F0D77"/>
    <w:rsid w:val="001F643A"/>
    <w:rsid w:val="001F7DD8"/>
    <w:rsid w:val="00201928"/>
    <w:rsid w:val="00203E26"/>
    <w:rsid w:val="0020449C"/>
    <w:rsid w:val="0020545D"/>
    <w:rsid w:val="002113B8"/>
    <w:rsid w:val="00213DA0"/>
    <w:rsid w:val="00214AC9"/>
    <w:rsid w:val="00215665"/>
    <w:rsid w:val="002158AF"/>
    <w:rsid w:val="002163BB"/>
    <w:rsid w:val="00216973"/>
    <w:rsid w:val="0021792C"/>
    <w:rsid w:val="00220909"/>
    <w:rsid w:val="002240AB"/>
    <w:rsid w:val="00225E37"/>
    <w:rsid w:val="00231DCA"/>
    <w:rsid w:val="0023478B"/>
    <w:rsid w:val="00235792"/>
    <w:rsid w:val="00242E3A"/>
    <w:rsid w:val="00243FA5"/>
    <w:rsid w:val="0024451B"/>
    <w:rsid w:val="00244D3A"/>
    <w:rsid w:val="00246492"/>
    <w:rsid w:val="002506CF"/>
    <w:rsid w:val="0025107F"/>
    <w:rsid w:val="00251A96"/>
    <w:rsid w:val="002528B5"/>
    <w:rsid w:val="002546DA"/>
    <w:rsid w:val="00255D65"/>
    <w:rsid w:val="00260CD4"/>
    <w:rsid w:val="002639D8"/>
    <w:rsid w:val="00265D28"/>
    <w:rsid w:val="00265F77"/>
    <w:rsid w:val="00266C83"/>
    <w:rsid w:val="00270FCC"/>
    <w:rsid w:val="002768DC"/>
    <w:rsid w:val="002869EF"/>
    <w:rsid w:val="002944B0"/>
    <w:rsid w:val="00294C8F"/>
    <w:rsid w:val="00295E91"/>
    <w:rsid w:val="002A0B2E"/>
    <w:rsid w:val="002A0DC1"/>
    <w:rsid w:val="002A3406"/>
    <w:rsid w:val="002A6C56"/>
    <w:rsid w:val="002B4113"/>
    <w:rsid w:val="002C04C4"/>
    <w:rsid w:val="002C090C"/>
    <w:rsid w:val="002C1243"/>
    <w:rsid w:val="002C1815"/>
    <w:rsid w:val="002C1DBC"/>
    <w:rsid w:val="002C475E"/>
    <w:rsid w:val="002C6AD6"/>
    <w:rsid w:val="002D375D"/>
    <w:rsid w:val="002D6C2A"/>
    <w:rsid w:val="002D7A86"/>
    <w:rsid w:val="002F15EA"/>
    <w:rsid w:val="002F1D6E"/>
    <w:rsid w:val="002F45FF"/>
    <w:rsid w:val="002F5EDB"/>
    <w:rsid w:val="002F66D3"/>
    <w:rsid w:val="002F6737"/>
    <w:rsid w:val="002F6D17"/>
    <w:rsid w:val="00302887"/>
    <w:rsid w:val="003056EB"/>
    <w:rsid w:val="003071FF"/>
    <w:rsid w:val="00310652"/>
    <w:rsid w:val="00311065"/>
    <w:rsid w:val="0031371D"/>
    <w:rsid w:val="003143ED"/>
    <w:rsid w:val="0031789F"/>
    <w:rsid w:val="00320788"/>
    <w:rsid w:val="00322790"/>
    <w:rsid w:val="003233A3"/>
    <w:rsid w:val="00325D87"/>
    <w:rsid w:val="00334C33"/>
    <w:rsid w:val="0034218C"/>
    <w:rsid w:val="0034455D"/>
    <w:rsid w:val="0034604B"/>
    <w:rsid w:val="00346D17"/>
    <w:rsid w:val="00347972"/>
    <w:rsid w:val="00351372"/>
    <w:rsid w:val="0035469B"/>
    <w:rsid w:val="003559CC"/>
    <w:rsid w:val="00355D4B"/>
    <w:rsid w:val="003569D7"/>
    <w:rsid w:val="003608AC"/>
    <w:rsid w:val="00363A23"/>
    <w:rsid w:val="0036440C"/>
    <w:rsid w:val="0036465A"/>
    <w:rsid w:val="003807DA"/>
    <w:rsid w:val="00380ABD"/>
    <w:rsid w:val="00390C38"/>
    <w:rsid w:val="00392748"/>
    <w:rsid w:val="00392C65"/>
    <w:rsid w:val="00392E27"/>
    <w:rsid w:val="00392ED5"/>
    <w:rsid w:val="003939EE"/>
    <w:rsid w:val="003A13EF"/>
    <w:rsid w:val="003A19DC"/>
    <w:rsid w:val="003A1B45"/>
    <w:rsid w:val="003A220C"/>
    <w:rsid w:val="003B008F"/>
    <w:rsid w:val="003B256A"/>
    <w:rsid w:val="003B46FC"/>
    <w:rsid w:val="003B5767"/>
    <w:rsid w:val="003B7605"/>
    <w:rsid w:val="003C08AA"/>
    <w:rsid w:val="003C2A7B"/>
    <w:rsid w:val="003C366D"/>
    <w:rsid w:val="003C49EF"/>
    <w:rsid w:val="003C6BCA"/>
    <w:rsid w:val="003C7902"/>
    <w:rsid w:val="003D0BFF"/>
    <w:rsid w:val="003D6EF1"/>
    <w:rsid w:val="003D6F23"/>
    <w:rsid w:val="003E2FC8"/>
    <w:rsid w:val="003E5BE5"/>
    <w:rsid w:val="003F18D1"/>
    <w:rsid w:val="003F20EC"/>
    <w:rsid w:val="003F2706"/>
    <w:rsid w:val="003F29D9"/>
    <w:rsid w:val="003F4F0E"/>
    <w:rsid w:val="003F6096"/>
    <w:rsid w:val="003F6E06"/>
    <w:rsid w:val="003F786E"/>
    <w:rsid w:val="004011FD"/>
    <w:rsid w:val="00403C7A"/>
    <w:rsid w:val="004057A6"/>
    <w:rsid w:val="00406554"/>
    <w:rsid w:val="00407755"/>
    <w:rsid w:val="00411C30"/>
    <w:rsid w:val="0041293B"/>
    <w:rsid w:val="004131B0"/>
    <w:rsid w:val="00416C42"/>
    <w:rsid w:val="00422476"/>
    <w:rsid w:val="0042385C"/>
    <w:rsid w:val="00426FA5"/>
    <w:rsid w:val="00431654"/>
    <w:rsid w:val="00434926"/>
    <w:rsid w:val="00440539"/>
    <w:rsid w:val="00443ACE"/>
    <w:rsid w:val="00444217"/>
    <w:rsid w:val="004478F4"/>
    <w:rsid w:val="00450F7A"/>
    <w:rsid w:val="00452C6D"/>
    <w:rsid w:val="004541DB"/>
    <w:rsid w:val="004559CC"/>
    <w:rsid w:val="00455E0B"/>
    <w:rsid w:val="0045724D"/>
    <w:rsid w:val="00457934"/>
    <w:rsid w:val="00462B9F"/>
    <w:rsid w:val="004659EE"/>
    <w:rsid w:val="00470311"/>
    <w:rsid w:val="00473E34"/>
    <w:rsid w:val="00476BA9"/>
    <w:rsid w:val="00481650"/>
    <w:rsid w:val="00483B52"/>
    <w:rsid w:val="00490807"/>
    <w:rsid w:val="004936C2"/>
    <w:rsid w:val="0049379C"/>
    <w:rsid w:val="004A144B"/>
    <w:rsid w:val="004A1CA0"/>
    <w:rsid w:val="004A22E9"/>
    <w:rsid w:val="004A3183"/>
    <w:rsid w:val="004A4ACD"/>
    <w:rsid w:val="004A506C"/>
    <w:rsid w:val="004A5BC5"/>
    <w:rsid w:val="004B023D"/>
    <w:rsid w:val="004B02FF"/>
    <w:rsid w:val="004C0909"/>
    <w:rsid w:val="004C340E"/>
    <w:rsid w:val="004C3F97"/>
    <w:rsid w:val="004C7898"/>
    <w:rsid w:val="004D01F2"/>
    <w:rsid w:val="004D2CED"/>
    <w:rsid w:val="004D3339"/>
    <w:rsid w:val="004D353F"/>
    <w:rsid w:val="004D36D7"/>
    <w:rsid w:val="004D682B"/>
    <w:rsid w:val="004E1821"/>
    <w:rsid w:val="004E6152"/>
    <w:rsid w:val="004F344A"/>
    <w:rsid w:val="004F4EC3"/>
    <w:rsid w:val="004F671F"/>
    <w:rsid w:val="004F6A92"/>
    <w:rsid w:val="00504ED4"/>
    <w:rsid w:val="00507489"/>
    <w:rsid w:val="00510639"/>
    <w:rsid w:val="00511791"/>
    <w:rsid w:val="005139BE"/>
    <w:rsid w:val="005140A7"/>
    <w:rsid w:val="00514EFF"/>
    <w:rsid w:val="00516142"/>
    <w:rsid w:val="0051681C"/>
    <w:rsid w:val="00520027"/>
    <w:rsid w:val="0052093C"/>
    <w:rsid w:val="00521B31"/>
    <w:rsid w:val="00522469"/>
    <w:rsid w:val="0052400A"/>
    <w:rsid w:val="00532AD0"/>
    <w:rsid w:val="00535476"/>
    <w:rsid w:val="00535AB2"/>
    <w:rsid w:val="00536277"/>
    <w:rsid w:val="00536F43"/>
    <w:rsid w:val="00542616"/>
    <w:rsid w:val="005468C1"/>
    <w:rsid w:val="005510BA"/>
    <w:rsid w:val="005538C8"/>
    <w:rsid w:val="00554B4E"/>
    <w:rsid w:val="00555E8A"/>
    <w:rsid w:val="00556C02"/>
    <w:rsid w:val="00561BB2"/>
    <w:rsid w:val="00563249"/>
    <w:rsid w:val="00564A42"/>
    <w:rsid w:val="005658BC"/>
    <w:rsid w:val="005700D5"/>
    <w:rsid w:val="00570A65"/>
    <w:rsid w:val="005747F2"/>
    <w:rsid w:val="005762B1"/>
    <w:rsid w:val="00580456"/>
    <w:rsid w:val="00580E73"/>
    <w:rsid w:val="00586FCC"/>
    <w:rsid w:val="00592329"/>
    <w:rsid w:val="00593386"/>
    <w:rsid w:val="0059591A"/>
    <w:rsid w:val="00596998"/>
    <w:rsid w:val="0059790F"/>
    <w:rsid w:val="005A105E"/>
    <w:rsid w:val="005A6E62"/>
    <w:rsid w:val="005B2FB3"/>
    <w:rsid w:val="005B6F63"/>
    <w:rsid w:val="005C6DE5"/>
    <w:rsid w:val="005D2B29"/>
    <w:rsid w:val="005D354A"/>
    <w:rsid w:val="005D3E53"/>
    <w:rsid w:val="005D506C"/>
    <w:rsid w:val="005E3235"/>
    <w:rsid w:val="005E4176"/>
    <w:rsid w:val="005E4876"/>
    <w:rsid w:val="005E58CA"/>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7E03"/>
    <w:rsid w:val="0063304C"/>
    <w:rsid w:val="00636C28"/>
    <w:rsid w:val="00642568"/>
    <w:rsid w:val="006428E5"/>
    <w:rsid w:val="00644958"/>
    <w:rsid w:val="006513FB"/>
    <w:rsid w:val="00656EEF"/>
    <w:rsid w:val="006576AF"/>
    <w:rsid w:val="00672919"/>
    <w:rsid w:val="00677544"/>
    <w:rsid w:val="00681687"/>
    <w:rsid w:val="006855EF"/>
    <w:rsid w:val="00686295"/>
    <w:rsid w:val="00686587"/>
    <w:rsid w:val="006904CF"/>
    <w:rsid w:val="006909C6"/>
    <w:rsid w:val="00691EE7"/>
    <w:rsid w:val="00695EE2"/>
    <w:rsid w:val="00696484"/>
    <w:rsid w:val="0069660B"/>
    <w:rsid w:val="006A1B33"/>
    <w:rsid w:val="006A287A"/>
    <w:rsid w:val="006A48F1"/>
    <w:rsid w:val="006A5A88"/>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19F1"/>
    <w:rsid w:val="006D2C28"/>
    <w:rsid w:val="006D3FC1"/>
    <w:rsid w:val="006D7590"/>
    <w:rsid w:val="006E2774"/>
    <w:rsid w:val="006E372B"/>
    <w:rsid w:val="006E5FE9"/>
    <w:rsid w:val="006E6581"/>
    <w:rsid w:val="006E71DF"/>
    <w:rsid w:val="006F1616"/>
    <w:rsid w:val="006F1CC4"/>
    <w:rsid w:val="006F1D80"/>
    <w:rsid w:val="006F2A86"/>
    <w:rsid w:val="006F3163"/>
    <w:rsid w:val="00705FEC"/>
    <w:rsid w:val="00710659"/>
    <w:rsid w:val="0071147A"/>
    <w:rsid w:val="0071185D"/>
    <w:rsid w:val="00721E01"/>
    <w:rsid w:val="007222AD"/>
    <w:rsid w:val="007267CF"/>
    <w:rsid w:val="0072763B"/>
    <w:rsid w:val="00731F3F"/>
    <w:rsid w:val="0073234F"/>
    <w:rsid w:val="00733BAB"/>
    <w:rsid w:val="0073604C"/>
    <w:rsid w:val="0074218E"/>
    <w:rsid w:val="007436BF"/>
    <w:rsid w:val="007443E9"/>
    <w:rsid w:val="00745DCE"/>
    <w:rsid w:val="00753D89"/>
    <w:rsid w:val="00753DDA"/>
    <w:rsid w:val="00754100"/>
    <w:rsid w:val="00754A6E"/>
    <w:rsid w:val="007550F9"/>
    <w:rsid w:val="007553D8"/>
    <w:rsid w:val="00755C9B"/>
    <w:rsid w:val="00756C85"/>
    <w:rsid w:val="00760FE4"/>
    <w:rsid w:val="007636C2"/>
    <w:rsid w:val="00763D8B"/>
    <w:rsid w:val="007657F6"/>
    <w:rsid w:val="00765E47"/>
    <w:rsid w:val="0077125A"/>
    <w:rsid w:val="0078405B"/>
    <w:rsid w:val="00786218"/>
    <w:rsid w:val="00786F58"/>
    <w:rsid w:val="00787CC1"/>
    <w:rsid w:val="00792F4E"/>
    <w:rsid w:val="0079398D"/>
    <w:rsid w:val="00796C25"/>
    <w:rsid w:val="007A287C"/>
    <w:rsid w:val="007A3344"/>
    <w:rsid w:val="007A3B2A"/>
    <w:rsid w:val="007B0C9D"/>
    <w:rsid w:val="007B16B6"/>
    <w:rsid w:val="007B5522"/>
    <w:rsid w:val="007C0EE0"/>
    <w:rsid w:val="007C1B71"/>
    <w:rsid w:val="007C2FBB"/>
    <w:rsid w:val="007C7164"/>
    <w:rsid w:val="007C7413"/>
    <w:rsid w:val="007D1984"/>
    <w:rsid w:val="007D19DF"/>
    <w:rsid w:val="007D2AFE"/>
    <w:rsid w:val="007D373D"/>
    <w:rsid w:val="007E1C0D"/>
    <w:rsid w:val="007E3264"/>
    <w:rsid w:val="007E34AC"/>
    <w:rsid w:val="007E3FEA"/>
    <w:rsid w:val="007E6402"/>
    <w:rsid w:val="007F0A0B"/>
    <w:rsid w:val="007F20D2"/>
    <w:rsid w:val="007F3A60"/>
    <w:rsid w:val="007F3D0B"/>
    <w:rsid w:val="007F4D4E"/>
    <w:rsid w:val="007F64C3"/>
    <w:rsid w:val="007F7C94"/>
    <w:rsid w:val="00802FFA"/>
    <w:rsid w:val="00810E4B"/>
    <w:rsid w:val="00814BAA"/>
    <w:rsid w:val="00816F0C"/>
    <w:rsid w:val="0082211C"/>
    <w:rsid w:val="00824295"/>
    <w:rsid w:val="00827A65"/>
    <w:rsid w:val="00830473"/>
    <w:rsid w:val="008313F3"/>
    <w:rsid w:val="00835482"/>
    <w:rsid w:val="008377D8"/>
    <w:rsid w:val="008402F2"/>
    <w:rsid w:val="00840469"/>
    <w:rsid w:val="008405BB"/>
    <w:rsid w:val="008437FF"/>
    <w:rsid w:val="0084564F"/>
    <w:rsid w:val="00846494"/>
    <w:rsid w:val="00847B20"/>
    <w:rsid w:val="008509D3"/>
    <w:rsid w:val="00853418"/>
    <w:rsid w:val="00856EBD"/>
    <w:rsid w:val="00857CF6"/>
    <w:rsid w:val="008610ED"/>
    <w:rsid w:val="00861C6A"/>
    <w:rsid w:val="00865199"/>
    <w:rsid w:val="00867EAF"/>
    <w:rsid w:val="00870763"/>
    <w:rsid w:val="008713EA"/>
    <w:rsid w:val="00872168"/>
    <w:rsid w:val="00873C6B"/>
    <w:rsid w:val="00874B7E"/>
    <w:rsid w:val="00875D92"/>
    <w:rsid w:val="00881D68"/>
    <w:rsid w:val="00881E88"/>
    <w:rsid w:val="00882B63"/>
    <w:rsid w:val="00883500"/>
    <w:rsid w:val="0088426A"/>
    <w:rsid w:val="008852BA"/>
    <w:rsid w:val="00890108"/>
    <w:rsid w:val="00890162"/>
    <w:rsid w:val="00891D1B"/>
    <w:rsid w:val="00893877"/>
    <w:rsid w:val="0089532C"/>
    <w:rsid w:val="00896165"/>
    <w:rsid w:val="00896681"/>
    <w:rsid w:val="00896AA4"/>
    <w:rsid w:val="008A2749"/>
    <w:rsid w:val="008A3A90"/>
    <w:rsid w:val="008A7DD9"/>
    <w:rsid w:val="008B06D4"/>
    <w:rsid w:val="008B19A4"/>
    <w:rsid w:val="008B4F20"/>
    <w:rsid w:val="008B68E7"/>
    <w:rsid w:val="008B7FFD"/>
    <w:rsid w:val="008C286A"/>
    <w:rsid w:val="008C2920"/>
    <w:rsid w:val="008C4307"/>
    <w:rsid w:val="008C744D"/>
    <w:rsid w:val="008D01FF"/>
    <w:rsid w:val="008D23DF"/>
    <w:rsid w:val="008D2D1F"/>
    <w:rsid w:val="008D73BF"/>
    <w:rsid w:val="008D7788"/>
    <w:rsid w:val="008D7F09"/>
    <w:rsid w:val="008E00D5"/>
    <w:rsid w:val="008E5B64"/>
    <w:rsid w:val="008E7DAA"/>
    <w:rsid w:val="008F0094"/>
    <w:rsid w:val="008F03EF"/>
    <w:rsid w:val="008F096A"/>
    <w:rsid w:val="008F340F"/>
    <w:rsid w:val="008F359F"/>
    <w:rsid w:val="00903523"/>
    <w:rsid w:val="0090392D"/>
    <w:rsid w:val="00906281"/>
    <w:rsid w:val="0090659A"/>
    <w:rsid w:val="00911080"/>
    <w:rsid w:val="00911120"/>
    <w:rsid w:val="00912500"/>
    <w:rsid w:val="0091287C"/>
    <w:rsid w:val="0091350B"/>
    <w:rsid w:val="00915986"/>
    <w:rsid w:val="00917624"/>
    <w:rsid w:val="00917C2A"/>
    <w:rsid w:val="00920A8E"/>
    <w:rsid w:val="00925C5B"/>
    <w:rsid w:val="00926CB2"/>
    <w:rsid w:val="00930386"/>
    <w:rsid w:val="009309F5"/>
    <w:rsid w:val="00933237"/>
    <w:rsid w:val="00933F28"/>
    <w:rsid w:val="0093532C"/>
    <w:rsid w:val="00936263"/>
    <w:rsid w:val="00937687"/>
    <w:rsid w:val="009400C3"/>
    <w:rsid w:val="00941EF9"/>
    <w:rsid w:val="00942299"/>
    <w:rsid w:val="009453F7"/>
    <w:rsid w:val="009476C0"/>
    <w:rsid w:val="00953B06"/>
    <w:rsid w:val="00955CBE"/>
    <w:rsid w:val="00957151"/>
    <w:rsid w:val="00961EF4"/>
    <w:rsid w:val="00963B2B"/>
    <w:rsid w:val="00963E34"/>
    <w:rsid w:val="00964DFA"/>
    <w:rsid w:val="00970A69"/>
    <w:rsid w:val="00970EF0"/>
    <w:rsid w:val="00971194"/>
    <w:rsid w:val="00972519"/>
    <w:rsid w:val="00974EAC"/>
    <w:rsid w:val="009771DA"/>
    <w:rsid w:val="0098155C"/>
    <w:rsid w:val="00981CCA"/>
    <w:rsid w:val="00983B77"/>
    <w:rsid w:val="00983E0A"/>
    <w:rsid w:val="00991B62"/>
    <w:rsid w:val="009931C1"/>
    <w:rsid w:val="00996053"/>
    <w:rsid w:val="00996DEE"/>
    <w:rsid w:val="00997E71"/>
    <w:rsid w:val="009A0B2F"/>
    <w:rsid w:val="009A1CF4"/>
    <w:rsid w:val="009A37D7"/>
    <w:rsid w:val="009A4E17"/>
    <w:rsid w:val="009A6955"/>
    <w:rsid w:val="009B0697"/>
    <w:rsid w:val="009B341C"/>
    <w:rsid w:val="009B40CF"/>
    <w:rsid w:val="009B5747"/>
    <w:rsid w:val="009C0B81"/>
    <w:rsid w:val="009C3182"/>
    <w:rsid w:val="009D0F84"/>
    <w:rsid w:val="009D2C27"/>
    <w:rsid w:val="009D503E"/>
    <w:rsid w:val="009D7023"/>
    <w:rsid w:val="009E157F"/>
    <w:rsid w:val="009E2309"/>
    <w:rsid w:val="009E364B"/>
    <w:rsid w:val="009E42B9"/>
    <w:rsid w:val="009E4E17"/>
    <w:rsid w:val="009E54B9"/>
    <w:rsid w:val="009E7C65"/>
    <w:rsid w:val="009F15C6"/>
    <w:rsid w:val="009F4C2E"/>
    <w:rsid w:val="009F54FF"/>
    <w:rsid w:val="00A014A3"/>
    <w:rsid w:val="00A025CC"/>
    <w:rsid w:val="00A027CC"/>
    <w:rsid w:val="00A0412D"/>
    <w:rsid w:val="00A15DF0"/>
    <w:rsid w:val="00A21211"/>
    <w:rsid w:val="00A30F8A"/>
    <w:rsid w:val="00A33890"/>
    <w:rsid w:val="00A34E7F"/>
    <w:rsid w:val="00A41A21"/>
    <w:rsid w:val="00A42A69"/>
    <w:rsid w:val="00A46F0A"/>
    <w:rsid w:val="00A46F25"/>
    <w:rsid w:val="00A47CC2"/>
    <w:rsid w:val="00A502BA"/>
    <w:rsid w:val="00A524C4"/>
    <w:rsid w:val="00A60146"/>
    <w:rsid w:val="00A601A9"/>
    <w:rsid w:val="00A60F6F"/>
    <w:rsid w:val="00A617B3"/>
    <w:rsid w:val="00A622C4"/>
    <w:rsid w:val="00A6283D"/>
    <w:rsid w:val="00A676FF"/>
    <w:rsid w:val="00A73EBA"/>
    <w:rsid w:val="00A754B4"/>
    <w:rsid w:val="00A76665"/>
    <w:rsid w:val="00A76749"/>
    <w:rsid w:val="00A76E60"/>
    <w:rsid w:val="00A807C1"/>
    <w:rsid w:val="00A82571"/>
    <w:rsid w:val="00A82658"/>
    <w:rsid w:val="00A83374"/>
    <w:rsid w:val="00A86EC9"/>
    <w:rsid w:val="00A95222"/>
    <w:rsid w:val="00A96172"/>
    <w:rsid w:val="00A96D52"/>
    <w:rsid w:val="00A97C5F"/>
    <w:rsid w:val="00AA02F9"/>
    <w:rsid w:val="00AA47F0"/>
    <w:rsid w:val="00AA7EA2"/>
    <w:rsid w:val="00AB0AB3"/>
    <w:rsid w:val="00AB0D6A"/>
    <w:rsid w:val="00AB43B3"/>
    <w:rsid w:val="00AB49B9"/>
    <w:rsid w:val="00AB501D"/>
    <w:rsid w:val="00AB758A"/>
    <w:rsid w:val="00AC027E"/>
    <w:rsid w:val="00AC05AB"/>
    <w:rsid w:val="00AC1E7E"/>
    <w:rsid w:val="00AC308A"/>
    <w:rsid w:val="00AC507D"/>
    <w:rsid w:val="00AC603F"/>
    <w:rsid w:val="00AC66E4"/>
    <w:rsid w:val="00AD0118"/>
    <w:rsid w:val="00AD04F2"/>
    <w:rsid w:val="00AD19AE"/>
    <w:rsid w:val="00AD4578"/>
    <w:rsid w:val="00AD68E9"/>
    <w:rsid w:val="00AD761F"/>
    <w:rsid w:val="00AE36D8"/>
    <w:rsid w:val="00AE38AD"/>
    <w:rsid w:val="00AE56C0"/>
    <w:rsid w:val="00AF7319"/>
    <w:rsid w:val="00AF7ACC"/>
    <w:rsid w:val="00B00914"/>
    <w:rsid w:val="00B02A8E"/>
    <w:rsid w:val="00B052EE"/>
    <w:rsid w:val="00B1081F"/>
    <w:rsid w:val="00B12E8B"/>
    <w:rsid w:val="00B2496B"/>
    <w:rsid w:val="00B27499"/>
    <w:rsid w:val="00B2784E"/>
    <w:rsid w:val="00B3010D"/>
    <w:rsid w:val="00B32338"/>
    <w:rsid w:val="00B35151"/>
    <w:rsid w:val="00B37174"/>
    <w:rsid w:val="00B37253"/>
    <w:rsid w:val="00B4241C"/>
    <w:rsid w:val="00B433F2"/>
    <w:rsid w:val="00B458E8"/>
    <w:rsid w:val="00B4659C"/>
    <w:rsid w:val="00B47940"/>
    <w:rsid w:val="00B5397B"/>
    <w:rsid w:val="00B53EE9"/>
    <w:rsid w:val="00B6183E"/>
    <w:rsid w:val="00B62809"/>
    <w:rsid w:val="00B72F2A"/>
    <w:rsid w:val="00B74716"/>
    <w:rsid w:val="00B7675A"/>
    <w:rsid w:val="00B81898"/>
    <w:rsid w:val="00B82DED"/>
    <w:rsid w:val="00B844FE"/>
    <w:rsid w:val="00B8606B"/>
    <w:rsid w:val="00B878E7"/>
    <w:rsid w:val="00B879CC"/>
    <w:rsid w:val="00B97278"/>
    <w:rsid w:val="00B97943"/>
    <w:rsid w:val="00BA1D0B"/>
    <w:rsid w:val="00BA211C"/>
    <w:rsid w:val="00BA2B50"/>
    <w:rsid w:val="00BA5734"/>
    <w:rsid w:val="00BA6972"/>
    <w:rsid w:val="00BB1E0D"/>
    <w:rsid w:val="00BB26C8"/>
    <w:rsid w:val="00BB4D9B"/>
    <w:rsid w:val="00BB73FF"/>
    <w:rsid w:val="00BB7688"/>
    <w:rsid w:val="00BC7423"/>
    <w:rsid w:val="00BC7CAC"/>
    <w:rsid w:val="00BD6D76"/>
    <w:rsid w:val="00BE3A73"/>
    <w:rsid w:val="00BE415E"/>
    <w:rsid w:val="00BE56B3"/>
    <w:rsid w:val="00BE676D"/>
    <w:rsid w:val="00BF04E8"/>
    <w:rsid w:val="00BF16BF"/>
    <w:rsid w:val="00BF4D1F"/>
    <w:rsid w:val="00BF69FE"/>
    <w:rsid w:val="00BF6F88"/>
    <w:rsid w:val="00BF76BE"/>
    <w:rsid w:val="00C02A73"/>
    <w:rsid w:val="00C0315C"/>
    <w:rsid w:val="00C063D2"/>
    <w:rsid w:val="00C07FD9"/>
    <w:rsid w:val="00C10541"/>
    <w:rsid w:val="00C10955"/>
    <w:rsid w:val="00C11C4D"/>
    <w:rsid w:val="00C142F0"/>
    <w:rsid w:val="00C162C0"/>
    <w:rsid w:val="00C1712C"/>
    <w:rsid w:val="00C20634"/>
    <w:rsid w:val="00C212E0"/>
    <w:rsid w:val="00C23E16"/>
    <w:rsid w:val="00C27E37"/>
    <w:rsid w:val="00C32713"/>
    <w:rsid w:val="00C351B8"/>
    <w:rsid w:val="00C410D9"/>
    <w:rsid w:val="00C442D1"/>
    <w:rsid w:val="00C44DB7"/>
    <w:rsid w:val="00C4510A"/>
    <w:rsid w:val="00C47F2E"/>
    <w:rsid w:val="00C52BA6"/>
    <w:rsid w:val="00C55F2D"/>
    <w:rsid w:val="00C57A1A"/>
    <w:rsid w:val="00C6040E"/>
    <w:rsid w:val="00C60BBD"/>
    <w:rsid w:val="00C61A8D"/>
    <w:rsid w:val="00C6258F"/>
    <w:rsid w:val="00C62C41"/>
    <w:rsid w:val="00C63DF6"/>
    <w:rsid w:val="00C63E58"/>
    <w:rsid w:val="00C6495E"/>
    <w:rsid w:val="00C64A49"/>
    <w:rsid w:val="00C654AE"/>
    <w:rsid w:val="00C665A2"/>
    <w:rsid w:val="00C670EE"/>
    <w:rsid w:val="00C67E3B"/>
    <w:rsid w:val="00C71F4C"/>
    <w:rsid w:val="00C73E03"/>
    <w:rsid w:val="00C77B29"/>
    <w:rsid w:val="00C87039"/>
    <w:rsid w:val="00C8718B"/>
    <w:rsid w:val="00C872E4"/>
    <w:rsid w:val="00C878D9"/>
    <w:rsid w:val="00C90311"/>
    <w:rsid w:val="00C91C26"/>
    <w:rsid w:val="00C972D6"/>
    <w:rsid w:val="00C97C28"/>
    <w:rsid w:val="00CA2BB2"/>
    <w:rsid w:val="00CA7115"/>
    <w:rsid w:val="00CA73D5"/>
    <w:rsid w:val="00CB2FC9"/>
    <w:rsid w:val="00CB5068"/>
    <w:rsid w:val="00CB7D2B"/>
    <w:rsid w:val="00CC1C87"/>
    <w:rsid w:val="00CC3000"/>
    <w:rsid w:val="00CC3388"/>
    <w:rsid w:val="00CC4859"/>
    <w:rsid w:val="00CC4F78"/>
    <w:rsid w:val="00CC7A35"/>
    <w:rsid w:val="00CD0087"/>
    <w:rsid w:val="00CD072A"/>
    <w:rsid w:val="00CD086F"/>
    <w:rsid w:val="00CD1070"/>
    <w:rsid w:val="00CD40B1"/>
    <w:rsid w:val="00CD51E0"/>
    <w:rsid w:val="00CD7F73"/>
    <w:rsid w:val="00CE1EEB"/>
    <w:rsid w:val="00CE26C5"/>
    <w:rsid w:val="00CE36AF"/>
    <w:rsid w:val="00CE47F3"/>
    <w:rsid w:val="00CE54DD"/>
    <w:rsid w:val="00CF0C8B"/>
    <w:rsid w:val="00CF0DA5"/>
    <w:rsid w:val="00CF26E3"/>
    <w:rsid w:val="00CF5D31"/>
    <w:rsid w:val="00CF5F3B"/>
    <w:rsid w:val="00CF7733"/>
    <w:rsid w:val="00CF791A"/>
    <w:rsid w:val="00D00513"/>
    <w:rsid w:val="00D00D7D"/>
    <w:rsid w:val="00D00F35"/>
    <w:rsid w:val="00D030AE"/>
    <w:rsid w:val="00D057DE"/>
    <w:rsid w:val="00D139C8"/>
    <w:rsid w:val="00D17F81"/>
    <w:rsid w:val="00D17FDD"/>
    <w:rsid w:val="00D2758C"/>
    <w:rsid w:val="00D275CA"/>
    <w:rsid w:val="00D2789B"/>
    <w:rsid w:val="00D345AB"/>
    <w:rsid w:val="00D41566"/>
    <w:rsid w:val="00D452F4"/>
    <w:rsid w:val="00D458EC"/>
    <w:rsid w:val="00D501B0"/>
    <w:rsid w:val="00D51092"/>
    <w:rsid w:val="00D52582"/>
    <w:rsid w:val="00D531D0"/>
    <w:rsid w:val="00D561CD"/>
    <w:rsid w:val="00D56A0E"/>
    <w:rsid w:val="00D57AD3"/>
    <w:rsid w:val="00D62F25"/>
    <w:rsid w:val="00D635FE"/>
    <w:rsid w:val="00D66A7B"/>
    <w:rsid w:val="00D729DE"/>
    <w:rsid w:val="00D75B6A"/>
    <w:rsid w:val="00D778DF"/>
    <w:rsid w:val="00D80ED5"/>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259"/>
    <w:rsid w:val="00DC252F"/>
    <w:rsid w:val="00DC6050"/>
    <w:rsid w:val="00DC6445"/>
    <w:rsid w:val="00DD35E1"/>
    <w:rsid w:val="00DD43EA"/>
    <w:rsid w:val="00DE6F44"/>
    <w:rsid w:val="00DF1B58"/>
    <w:rsid w:val="00DF4099"/>
    <w:rsid w:val="00DF7255"/>
    <w:rsid w:val="00E009DA"/>
    <w:rsid w:val="00E037D9"/>
    <w:rsid w:val="00E04927"/>
    <w:rsid w:val="00E103DF"/>
    <w:rsid w:val="00E10FA2"/>
    <w:rsid w:val="00E11A48"/>
    <w:rsid w:val="00E130EB"/>
    <w:rsid w:val="00E162CD"/>
    <w:rsid w:val="00E17FA5"/>
    <w:rsid w:val="00E21BFE"/>
    <w:rsid w:val="00E21C88"/>
    <w:rsid w:val="00E223AC"/>
    <w:rsid w:val="00E26930"/>
    <w:rsid w:val="00E27257"/>
    <w:rsid w:val="00E27F4F"/>
    <w:rsid w:val="00E327A8"/>
    <w:rsid w:val="00E33C65"/>
    <w:rsid w:val="00E35753"/>
    <w:rsid w:val="00E449D0"/>
    <w:rsid w:val="00E44A34"/>
    <w:rsid w:val="00E4506A"/>
    <w:rsid w:val="00E4510D"/>
    <w:rsid w:val="00E46C3A"/>
    <w:rsid w:val="00E53F99"/>
    <w:rsid w:val="00E56510"/>
    <w:rsid w:val="00E62EA8"/>
    <w:rsid w:val="00E67A6E"/>
    <w:rsid w:val="00E67FDB"/>
    <w:rsid w:val="00E70096"/>
    <w:rsid w:val="00E71B43"/>
    <w:rsid w:val="00E81058"/>
    <w:rsid w:val="00E81612"/>
    <w:rsid w:val="00E82BD7"/>
    <w:rsid w:val="00E859E3"/>
    <w:rsid w:val="00E87D18"/>
    <w:rsid w:val="00E87D62"/>
    <w:rsid w:val="00E97333"/>
    <w:rsid w:val="00E97733"/>
    <w:rsid w:val="00EA486E"/>
    <w:rsid w:val="00EA4FA3"/>
    <w:rsid w:val="00EA6220"/>
    <w:rsid w:val="00EB001B"/>
    <w:rsid w:val="00EB3082"/>
    <w:rsid w:val="00EB4B7E"/>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201D"/>
    <w:rsid w:val="00F13ECB"/>
    <w:rsid w:val="00F16F35"/>
    <w:rsid w:val="00F17559"/>
    <w:rsid w:val="00F2229D"/>
    <w:rsid w:val="00F25ABB"/>
    <w:rsid w:val="00F266F0"/>
    <w:rsid w:val="00F26F62"/>
    <w:rsid w:val="00F27963"/>
    <w:rsid w:val="00F30103"/>
    <w:rsid w:val="00F30446"/>
    <w:rsid w:val="00F368D8"/>
    <w:rsid w:val="00F4135D"/>
    <w:rsid w:val="00F41F1B"/>
    <w:rsid w:val="00F46BD9"/>
    <w:rsid w:val="00F5262B"/>
    <w:rsid w:val="00F60BE0"/>
    <w:rsid w:val="00F626C8"/>
    <w:rsid w:val="00F6280E"/>
    <w:rsid w:val="00F666EC"/>
    <w:rsid w:val="00F7050A"/>
    <w:rsid w:val="00F75533"/>
    <w:rsid w:val="00F8036D"/>
    <w:rsid w:val="00F809DC"/>
    <w:rsid w:val="00F86EB0"/>
    <w:rsid w:val="00F87E14"/>
    <w:rsid w:val="00F87F34"/>
    <w:rsid w:val="00F932F2"/>
    <w:rsid w:val="00FA154B"/>
    <w:rsid w:val="00FA3811"/>
    <w:rsid w:val="00FA3B9F"/>
    <w:rsid w:val="00FA3F06"/>
    <w:rsid w:val="00FA4A26"/>
    <w:rsid w:val="00FA7084"/>
    <w:rsid w:val="00FA7BEF"/>
    <w:rsid w:val="00FB1105"/>
    <w:rsid w:val="00FB1929"/>
    <w:rsid w:val="00FB5FD9"/>
    <w:rsid w:val="00FB6713"/>
    <w:rsid w:val="00FB7FFE"/>
    <w:rsid w:val="00FC30D2"/>
    <w:rsid w:val="00FD1398"/>
    <w:rsid w:val="00FD2833"/>
    <w:rsid w:val="00FD33AB"/>
    <w:rsid w:val="00FD3BA4"/>
    <w:rsid w:val="00FD4724"/>
    <w:rsid w:val="00FD4A68"/>
    <w:rsid w:val="00FD68ED"/>
    <w:rsid w:val="00FD7E00"/>
    <w:rsid w:val="00FE2824"/>
    <w:rsid w:val="00FE2EA5"/>
    <w:rsid w:val="00FE2F0E"/>
    <w:rsid w:val="00FE53F2"/>
    <w:rsid w:val="00FE56D6"/>
    <w:rsid w:val="00FE661F"/>
    <w:rsid w:val="00FF0400"/>
    <w:rsid w:val="00FF3D6B"/>
    <w:rsid w:val="00FF3E10"/>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9509E"/>
  <w15:docId w15:val="{4EF3EF2E-7C3A-4A7F-BCB4-4E5840E12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0F5532"/>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971194"/>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CC3388"/>
    <w:pPr>
      <w:numPr>
        <w:numId w:val="10"/>
      </w:numPr>
    </w:pPr>
  </w:style>
  <w:style w:type="paragraph" w:styleId="ListParagraph">
    <w:name w:val="List Paragraph"/>
    <w:basedOn w:val="Normal"/>
    <w:uiPriority w:val="34"/>
    <w:qFormat/>
    <w:rsid w:val="00CC3388"/>
    <w:pPr>
      <w:ind w:left="720"/>
      <w:contextualSpacing/>
    </w:pPr>
  </w:style>
  <w:style w:type="paragraph" w:styleId="NormalWeb">
    <w:name w:val="Normal (Web)"/>
    <w:basedOn w:val="Normal"/>
    <w:uiPriority w:val="99"/>
    <w:semiHidden/>
    <w:unhideWhenUsed/>
    <w:rsid w:val="009E364B"/>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9E36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84739">
      <w:bodyDiv w:val="1"/>
      <w:marLeft w:val="0"/>
      <w:marRight w:val="0"/>
      <w:marTop w:val="0"/>
      <w:marBottom w:val="0"/>
      <w:divBdr>
        <w:top w:val="none" w:sz="0" w:space="0" w:color="auto"/>
        <w:left w:val="none" w:sz="0" w:space="0" w:color="auto"/>
        <w:bottom w:val="none" w:sz="0" w:space="0" w:color="auto"/>
        <w:right w:val="none" w:sz="0" w:space="0" w:color="auto"/>
      </w:divBdr>
    </w:div>
    <w:div w:id="377124579">
      <w:bodyDiv w:val="1"/>
      <w:marLeft w:val="0"/>
      <w:marRight w:val="0"/>
      <w:marTop w:val="0"/>
      <w:marBottom w:val="0"/>
      <w:divBdr>
        <w:top w:val="none" w:sz="0" w:space="0" w:color="auto"/>
        <w:left w:val="none" w:sz="0" w:space="0" w:color="auto"/>
        <w:bottom w:val="none" w:sz="0" w:space="0" w:color="auto"/>
        <w:right w:val="none" w:sz="0" w:space="0" w:color="auto"/>
      </w:divBdr>
    </w:div>
    <w:div w:id="440805694">
      <w:bodyDiv w:val="1"/>
      <w:marLeft w:val="0"/>
      <w:marRight w:val="0"/>
      <w:marTop w:val="0"/>
      <w:marBottom w:val="0"/>
      <w:divBdr>
        <w:top w:val="none" w:sz="0" w:space="0" w:color="auto"/>
        <w:left w:val="none" w:sz="0" w:space="0" w:color="auto"/>
        <w:bottom w:val="none" w:sz="0" w:space="0" w:color="auto"/>
        <w:right w:val="none" w:sz="0" w:space="0" w:color="auto"/>
      </w:divBdr>
    </w:div>
    <w:div w:id="469981534">
      <w:bodyDiv w:val="1"/>
      <w:marLeft w:val="0"/>
      <w:marRight w:val="0"/>
      <w:marTop w:val="0"/>
      <w:marBottom w:val="0"/>
      <w:divBdr>
        <w:top w:val="none" w:sz="0" w:space="0" w:color="auto"/>
        <w:left w:val="none" w:sz="0" w:space="0" w:color="auto"/>
        <w:bottom w:val="none" w:sz="0" w:space="0" w:color="auto"/>
        <w:right w:val="none" w:sz="0" w:space="0" w:color="auto"/>
      </w:divBdr>
    </w:div>
    <w:div w:id="482699650">
      <w:bodyDiv w:val="1"/>
      <w:marLeft w:val="0"/>
      <w:marRight w:val="0"/>
      <w:marTop w:val="0"/>
      <w:marBottom w:val="0"/>
      <w:divBdr>
        <w:top w:val="none" w:sz="0" w:space="0" w:color="auto"/>
        <w:left w:val="none" w:sz="0" w:space="0" w:color="auto"/>
        <w:bottom w:val="none" w:sz="0" w:space="0" w:color="auto"/>
        <w:right w:val="none" w:sz="0" w:space="0" w:color="auto"/>
      </w:divBdr>
    </w:div>
    <w:div w:id="606887705">
      <w:bodyDiv w:val="1"/>
      <w:marLeft w:val="0"/>
      <w:marRight w:val="0"/>
      <w:marTop w:val="0"/>
      <w:marBottom w:val="0"/>
      <w:divBdr>
        <w:top w:val="none" w:sz="0" w:space="0" w:color="auto"/>
        <w:left w:val="none" w:sz="0" w:space="0" w:color="auto"/>
        <w:bottom w:val="none" w:sz="0" w:space="0" w:color="auto"/>
        <w:right w:val="none" w:sz="0" w:space="0" w:color="auto"/>
      </w:divBdr>
    </w:div>
    <w:div w:id="692074136">
      <w:bodyDiv w:val="1"/>
      <w:marLeft w:val="0"/>
      <w:marRight w:val="0"/>
      <w:marTop w:val="0"/>
      <w:marBottom w:val="0"/>
      <w:divBdr>
        <w:top w:val="none" w:sz="0" w:space="0" w:color="auto"/>
        <w:left w:val="none" w:sz="0" w:space="0" w:color="auto"/>
        <w:bottom w:val="none" w:sz="0" w:space="0" w:color="auto"/>
        <w:right w:val="none" w:sz="0" w:space="0" w:color="auto"/>
      </w:divBdr>
    </w:div>
    <w:div w:id="804470827">
      <w:bodyDiv w:val="1"/>
      <w:marLeft w:val="0"/>
      <w:marRight w:val="0"/>
      <w:marTop w:val="0"/>
      <w:marBottom w:val="0"/>
      <w:divBdr>
        <w:top w:val="none" w:sz="0" w:space="0" w:color="auto"/>
        <w:left w:val="none" w:sz="0" w:space="0" w:color="auto"/>
        <w:bottom w:val="none" w:sz="0" w:space="0" w:color="auto"/>
        <w:right w:val="none" w:sz="0" w:space="0" w:color="auto"/>
      </w:divBdr>
    </w:div>
    <w:div w:id="851721231">
      <w:bodyDiv w:val="1"/>
      <w:marLeft w:val="0"/>
      <w:marRight w:val="0"/>
      <w:marTop w:val="0"/>
      <w:marBottom w:val="0"/>
      <w:divBdr>
        <w:top w:val="none" w:sz="0" w:space="0" w:color="auto"/>
        <w:left w:val="none" w:sz="0" w:space="0" w:color="auto"/>
        <w:bottom w:val="none" w:sz="0" w:space="0" w:color="auto"/>
        <w:right w:val="none" w:sz="0" w:space="0" w:color="auto"/>
      </w:divBdr>
    </w:div>
    <w:div w:id="1032222167">
      <w:bodyDiv w:val="1"/>
      <w:marLeft w:val="0"/>
      <w:marRight w:val="0"/>
      <w:marTop w:val="0"/>
      <w:marBottom w:val="0"/>
      <w:divBdr>
        <w:top w:val="none" w:sz="0" w:space="0" w:color="auto"/>
        <w:left w:val="none" w:sz="0" w:space="0" w:color="auto"/>
        <w:bottom w:val="none" w:sz="0" w:space="0" w:color="auto"/>
        <w:right w:val="none" w:sz="0" w:space="0" w:color="auto"/>
      </w:divBdr>
    </w:div>
    <w:div w:id="1065226292">
      <w:bodyDiv w:val="1"/>
      <w:marLeft w:val="0"/>
      <w:marRight w:val="0"/>
      <w:marTop w:val="0"/>
      <w:marBottom w:val="0"/>
      <w:divBdr>
        <w:top w:val="none" w:sz="0" w:space="0" w:color="auto"/>
        <w:left w:val="none" w:sz="0" w:space="0" w:color="auto"/>
        <w:bottom w:val="none" w:sz="0" w:space="0" w:color="auto"/>
        <w:right w:val="none" w:sz="0" w:space="0" w:color="auto"/>
      </w:divBdr>
    </w:div>
    <w:div w:id="1219434156">
      <w:bodyDiv w:val="1"/>
      <w:marLeft w:val="0"/>
      <w:marRight w:val="0"/>
      <w:marTop w:val="0"/>
      <w:marBottom w:val="0"/>
      <w:divBdr>
        <w:top w:val="none" w:sz="0" w:space="0" w:color="auto"/>
        <w:left w:val="none" w:sz="0" w:space="0" w:color="auto"/>
        <w:bottom w:val="none" w:sz="0" w:space="0" w:color="auto"/>
        <w:right w:val="none" w:sz="0" w:space="0" w:color="auto"/>
      </w:divBdr>
    </w:div>
    <w:div w:id="142733942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6712609">
      <w:bodyDiv w:val="1"/>
      <w:marLeft w:val="0"/>
      <w:marRight w:val="0"/>
      <w:marTop w:val="0"/>
      <w:marBottom w:val="0"/>
      <w:divBdr>
        <w:top w:val="none" w:sz="0" w:space="0" w:color="auto"/>
        <w:left w:val="none" w:sz="0" w:space="0" w:color="auto"/>
        <w:bottom w:val="none" w:sz="0" w:space="0" w:color="auto"/>
        <w:right w:val="none" w:sz="0" w:space="0" w:color="auto"/>
      </w:divBdr>
    </w:div>
    <w:div w:id="1646663189">
      <w:bodyDiv w:val="1"/>
      <w:marLeft w:val="0"/>
      <w:marRight w:val="0"/>
      <w:marTop w:val="0"/>
      <w:marBottom w:val="0"/>
      <w:divBdr>
        <w:top w:val="none" w:sz="0" w:space="0" w:color="auto"/>
        <w:left w:val="none" w:sz="0" w:space="0" w:color="auto"/>
        <w:bottom w:val="none" w:sz="0" w:space="0" w:color="auto"/>
        <w:right w:val="none" w:sz="0" w:space="0" w:color="auto"/>
      </w:divBdr>
    </w:div>
    <w:div w:id="1677077837">
      <w:bodyDiv w:val="1"/>
      <w:marLeft w:val="0"/>
      <w:marRight w:val="0"/>
      <w:marTop w:val="0"/>
      <w:marBottom w:val="0"/>
      <w:divBdr>
        <w:top w:val="none" w:sz="0" w:space="0" w:color="auto"/>
        <w:left w:val="none" w:sz="0" w:space="0" w:color="auto"/>
        <w:bottom w:val="none" w:sz="0" w:space="0" w:color="auto"/>
        <w:right w:val="none" w:sz="0" w:space="0" w:color="auto"/>
      </w:divBdr>
    </w:div>
    <w:div w:id="1697383107">
      <w:bodyDiv w:val="1"/>
      <w:marLeft w:val="0"/>
      <w:marRight w:val="0"/>
      <w:marTop w:val="0"/>
      <w:marBottom w:val="0"/>
      <w:divBdr>
        <w:top w:val="none" w:sz="0" w:space="0" w:color="auto"/>
        <w:left w:val="none" w:sz="0" w:space="0" w:color="auto"/>
        <w:bottom w:val="none" w:sz="0" w:space="0" w:color="auto"/>
        <w:right w:val="none" w:sz="0" w:space="0" w:color="auto"/>
      </w:divBdr>
    </w:div>
    <w:div w:id="1705054167">
      <w:bodyDiv w:val="1"/>
      <w:marLeft w:val="0"/>
      <w:marRight w:val="0"/>
      <w:marTop w:val="0"/>
      <w:marBottom w:val="0"/>
      <w:divBdr>
        <w:top w:val="none" w:sz="0" w:space="0" w:color="auto"/>
        <w:left w:val="none" w:sz="0" w:space="0" w:color="auto"/>
        <w:bottom w:val="none" w:sz="0" w:space="0" w:color="auto"/>
        <w:right w:val="none" w:sz="0" w:space="0" w:color="auto"/>
      </w:divBdr>
    </w:div>
    <w:div w:id="1755978073">
      <w:bodyDiv w:val="1"/>
      <w:marLeft w:val="0"/>
      <w:marRight w:val="0"/>
      <w:marTop w:val="0"/>
      <w:marBottom w:val="0"/>
      <w:divBdr>
        <w:top w:val="none" w:sz="0" w:space="0" w:color="auto"/>
        <w:left w:val="none" w:sz="0" w:space="0" w:color="auto"/>
        <w:bottom w:val="none" w:sz="0" w:space="0" w:color="auto"/>
        <w:right w:val="none" w:sz="0" w:space="0" w:color="auto"/>
      </w:divBdr>
    </w:div>
    <w:div w:id="1770395335">
      <w:bodyDiv w:val="1"/>
      <w:marLeft w:val="0"/>
      <w:marRight w:val="0"/>
      <w:marTop w:val="0"/>
      <w:marBottom w:val="0"/>
      <w:divBdr>
        <w:top w:val="none" w:sz="0" w:space="0" w:color="auto"/>
        <w:left w:val="none" w:sz="0" w:space="0" w:color="auto"/>
        <w:bottom w:val="none" w:sz="0" w:space="0" w:color="auto"/>
        <w:right w:val="none" w:sz="0" w:space="0" w:color="auto"/>
      </w:divBdr>
    </w:div>
    <w:div w:id="1805001389">
      <w:bodyDiv w:val="1"/>
      <w:marLeft w:val="0"/>
      <w:marRight w:val="0"/>
      <w:marTop w:val="0"/>
      <w:marBottom w:val="0"/>
      <w:divBdr>
        <w:top w:val="none" w:sz="0" w:space="0" w:color="auto"/>
        <w:left w:val="none" w:sz="0" w:space="0" w:color="auto"/>
        <w:bottom w:val="none" w:sz="0" w:space="0" w:color="auto"/>
        <w:right w:val="none" w:sz="0" w:space="0" w:color="auto"/>
      </w:divBdr>
    </w:div>
    <w:div w:id="1820146226">
      <w:bodyDiv w:val="1"/>
      <w:marLeft w:val="0"/>
      <w:marRight w:val="0"/>
      <w:marTop w:val="0"/>
      <w:marBottom w:val="0"/>
      <w:divBdr>
        <w:top w:val="none" w:sz="0" w:space="0" w:color="auto"/>
        <w:left w:val="none" w:sz="0" w:space="0" w:color="auto"/>
        <w:bottom w:val="none" w:sz="0" w:space="0" w:color="auto"/>
        <w:right w:val="none" w:sz="0" w:space="0" w:color="auto"/>
      </w:divBdr>
    </w:div>
    <w:div w:id="1901942300">
      <w:bodyDiv w:val="1"/>
      <w:marLeft w:val="0"/>
      <w:marRight w:val="0"/>
      <w:marTop w:val="0"/>
      <w:marBottom w:val="0"/>
      <w:divBdr>
        <w:top w:val="none" w:sz="0" w:space="0" w:color="auto"/>
        <w:left w:val="none" w:sz="0" w:space="0" w:color="auto"/>
        <w:bottom w:val="none" w:sz="0" w:space="0" w:color="auto"/>
        <w:right w:val="none" w:sz="0" w:space="0" w:color="auto"/>
      </w:divBdr>
    </w:div>
    <w:div w:id="1962223124">
      <w:bodyDiv w:val="1"/>
      <w:marLeft w:val="0"/>
      <w:marRight w:val="0"/>
      <w:marTop w:val="0"/>
      <w:marBottom w:val="0"/>
      <w:divBdr>
        <w:top w:val="none" w:sz="0" w:space="0" w:color="auto"/>
        <w:left w:val="none" w:sz="0" w:space="0" w:color="auto"/>
        <w:bottom w:val="none" w:sz="0" w:space="0" w:color="auto"/>
        <w:right w:val="none" w:sz="0" w:space="0" w:color="auto"/>
      </w:divBdr>
    </w:div>
    <w:div w:id="202482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27E7CEC0928414FAA806066071BC636"/>
        <w:category>
          <w:name w:val="General"/>
          <w:gallery w:val="placeholder"/>
        </w:category>
        <w:types>
          <w:type w:val="bbPlcHdr"/>
        </w:types>
        <w:behaviors>
          <w:behavior w:val="content"/>
        </w:behaviors>
        <w:guid w:val="{A9B4EC6C-EF4C-4638-9244-4690D2A3FEA3}"/>
      </w:docPartPr>
      <w:docPartBody>
        <w:p w:rsidR="001352B6" w:rsidRDefault="005977FB">
          <w:pPr>
            <w:pStyle w:val="327E7CEC0928414FAA806066071BC63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7FB"/>
    <w:rsid w:val="000A570C"/>
    <w:rsid w:val="000E2411"/>
    <w:rsid w:val="00106C81"/>
    <w:rsid w:val="001352B6"/>
    <w:rsid w:val="0017721F"/>
    <w:rsid w:val="002162A0"/>
    <w:rsid w:val="002F1BE1"/>
    <w:rsid w:val="004552BA"/>
    <w:rsid w:val="00461509"/>
    <w:rsid w:val="004832AF"/>
    <w:rsid w:val="0050299E"/>
    <w:rsid w:val="0059103F"/>
    <w:rsid w:val="005977FB"/>
    <w:rsid w:val="008869C7"/>
    <w:rsid w:val="008B1B37"/>
    <w:rsid w:val="00912DF4"/>
    <w:rsid w:val="0095602C"/>
    <w:rsid w:val="00981CBE"/>
    <w:rsid w:val="009840AA"/>
    <w:rsid w:val="00A717B6"/>
    <w:rsid w:val="00D15404"/>
    <w:rsid w:val="00DA7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27E7CEC0928414FAA806066071BC636">
    <w:name w:val="327E7CEC0928414FAA806066071BC6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2846FF-A99E-4DFC-9563-85D815F8E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10</TotalTime>
  <Pages>14</Pages>
  <Words>4147</Words>
  <Characters>23642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Lab - Use RESTCONF to Access an IOS XE Router</vt:lpstr>
    </vt:vector>
  </TitlesOfParts>
  <Company>Cisco Systems, Inc.</Company>
  <LinksUpToDate>false</LinksUpToDate>
  <CharactersWithSpaces>27734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RESTCONF to Access an IOS XE Device</dc:title>
  <dc:creator>Allan Johnson</dc:creator>
  <dc:description>2020</dc:description>
  <cp:lastModifiedBy>DH</cp:lastModifiedBy>
  <cp:revision>12</cp:revision>
  <cp:lastPrinted>2020-07-20T22:02:00Z</cp:lastPrinted>
  <dcterms:created xsi:type="dcterms:W3CDTF">2020-06-22T21:18:00Z</dcterms:created>
  <dcterms:modified xsi:type="dcterms:W3CDTF">2020-08-13T17:44:00Z</dcterms:modified>
</cp:coreProperties>
</file>