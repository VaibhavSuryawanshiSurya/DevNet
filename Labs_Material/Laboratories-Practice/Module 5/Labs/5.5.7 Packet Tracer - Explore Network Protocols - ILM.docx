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FDC07" w14:textId="4042E3D6" w:rsidR="004D36D7" w:rsidRPr="00FD4A68" w:rsidRDefault="003C551B" w:rsidP="005F6C6B">
      <w:pPr>
        <w:pStyle w:val="Title"/>
        <w:rPr>
          <w:rStyle w:val="LabTitleInstVersred"/>
          <w:b/>
          <w:color w:val="auto"/>
        </w:rPr>
      </w:pPr>
      <w:sdt>
        <w:sdtPr>
          <w:rPr>
            <w:b w:val="0"/>
            <w:color w:val="EE0000"/>
          </w:rPr>
          <w:alias w:val="Title"/>
          <w:tag w:val=""/>
          <w:id w:val="-487021785"/>
          <w:placeholder>
            <w:docPart w:val="A2F7CE0611D8400F98F313EE989C24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F6C6B" w:rsidRPr="005F6C6B">
            <w:t>Packet Tracer - Explore Network Protocols</w:t>
          </w:r>
        </w:sdtContent>
      </w:sdt>
      <w:r w:rsidR="004D36D7" w:rsidRPr="00FD4A68">
        <w:t xml:space="preserve"> </w:t>
      </w:r>
      <w:r w:rsidR="00D84BDA" w:rsidRPr="00FD4A68">
        <w:rPr>
          <w:rStyle w:val="LabTitleInstVersred"/>
        </w:rPr>
        <w:t>(Instructor Version)</w:t>
      </w:r>
    </w:p>
    <w:p w14:paraId="56C8F48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65A905F" w14:textId="77777777" w:rsidR="00D778DF" w:rsidRPr="00E70096" w:rsidRDefault="00D778DF" w:rsidP="00D452F4">
      <w:pPr>
        <w:pStyle w:val="Heading1"/>
      </w:pPr>
      <w:r w:rsidRPr="00E70096">
        <w:t>Addressing Table</w:t>
      </w:r>
    </w:p>
    <w:tbl>
      <w:tblPr>
        <w:tblW w:w="93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882"/>
        <w:gridCol w:w="1260"/>
        <w:gridCol w:w="2430"/>
        <w:gridCol w:w="1890"/>
        <w:gridCol w:w="1890"/>
      </w:tblGrid>
      <w:tr w:rsidR="00A23F5D" w14:paraId="10982147" w14:textId="77777777" w:rsidTr="00984C73">
        <w:trPr>
          <w:cantSplit/>
          <w:tblHeader/>
          <w:jc w:val="center"/>
        </w:trPr>
        <w:tc>
          <w:tcPr>
            <w:tcW w:w="18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B6193D6" w14:textId="77777777" w:rsidR="00A23F5D" w:rsidRPr="00E87D62" w:rsidRDefault="00A23F5D" w:rsidP="00A23F5D">
            <w:pPr>
              <w:pStyle w:val="TableHeading"/>
            </w:pPr>
            <w:r>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12E04" w14:textId="77777777" w:rsidR="00A23F5D" w:rsidRPr="00E87D62" w:rsidRDefault="00A23F5D" w:rsidP="00A23F5D">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FF2EE9" w14:textId="49B5BAA6" w:rsidR="00A23F5D" w:rsidRPr="00E87D62" w:rsidRDefault="00BF74AC" w:rsidP="00A23F5D">
            <w:pPr>
              <w:pStyle w:val="TableHeading"/>
            </w:pPr>
            <w:r>
              <w:t>IPv4</w:t>
            </w:r>
            <w:r w:rsidR="00A23F5D" w:rsidRPr="00E87D62">
              <w:t xml:space="preserve">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B78A37" w14:textId="77777777" w:rsidR="00A23F5D" w:rsidRPr="00E87D62" w:rsidRDefault="00A23F5D" w:rsidP="00A23F5D">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3E5D8F" w14:textId="77777777" w:rsidR="00A23F5D" w:rsidRPr="00E87D62" w:rsidRDefault="00A23F5D" w:rsidP="00A23F5D">
            <w:pPr>
              <w:pStyle w:val="TableHeading"/>
            </w:pPr>
            <w:r>
              <w:t>Default Gateway</w:t>
            </w:r>
          </w:p>
        </w:tc>
      </w:tr>
      <w:tr w:rsidR="004C4939" w14:paraId="7120C9FA" w14:textId="77777777" w:rsidTr="00984C73">
        <w:trPr>
          <w:cantSplit/>
          <w:jc w:val="center"/>
        </w:trPr>
        <w:tc>
          <w:tcPr>
            <w:tcW w:w="1882" w:type="dxa"/>
            <w:tcBorders>
              <w:bottom w:val="single" w:sz="4" w:space="0" w:color="FFFFFF"/>
            </w:tcBorders>
          </w:tcPr>
          <w:p w14:paraId="70E8934A" w14:textId="77777777" w:rsidR="004C4939" w:rsidRPr="008B68E7" w:rsidRDefault="004C4939" w:rsidP="003C3C2B">
            <w:pPr>
              <w:pStyle w:val="TableText"/>
            </w:pPr>
            <w:r>
              <w:t>R1</w:t>
            </w:r>
          </w:p>
        </w:tc>
        <w:tc>
          <w:tcPr>
            <w:tcW w:w="1260" w:type="dxa"/>
          </w:tcPr>
          <w:p w14:paraId="2567607E" w14:textId="77777777" w:rsidR="004C4939" w:rsidRPr="008B68E7" w:rsidRDefault="004C4939" w:rsidP="003C3C2B">
            <w:pPr>
              <w:pStyle w:val="TableText"/>
            </w:pPr>
            <w:r>
              <w:t>G0/0/0</w:t>
            </w:r>
          </w:p>
        </w:tc>
        <w:tc>
          <w:tcPr>
            <w:tcW w:w="2430" w:type="dxa"/>
          </w:tcPr>
          <w:p w14:paraId="09ED76C0" w14:textId="77777777" w:rsidR="004C4939" w:rsidRPr="008B68E7" w:rsidRDefault="004C4939" w:rsidP="003C3C2B">
            <w:pPr>
              <w:pStyle w:val="TableText"/>
            </w:pPr>
            <w:r>
              <w:t>209.165.200.225</w:t>
            </w:r>
          </w:p>
        </w:tc>
        <w:tc>
          <w:tcPr>
            <w:tcW w:w="1890" w:type="dxa"/>
          </w:tcPr>
          <w:p w14:paraId="75F16755" w14:textId="77777777" w:rsidR="004C4939" w:rsidRPr="008B68E7" w:rsidRDefault="004C4939" w:rsidP="003C3C2B">
            <w:pPr>
              <w:pStyle w:val="TableText"/>
            </w:pPr>
            <w:r>
              <w:t>255.255.255.248</w:t>
            </w:r>
          </w:p>
        </w:tc>
        <w:tc>
          <w:tcPr>
            <w:tcW w:w="1890" w:type="dxa"/>
            <w:tcBorders>
              <w:bottom w:val="nil"/>
            </w:tcBorders>
          </w:tcPr>
          <w:p w14:paraId="491621F0" w14:textId="00CF15B1" w:rsidR="004C4939" w:rsidRPr="008B68E7" w:rsidRDefault="00984C73" w:rsidP="003C3C2B">
            <w:pPr>
              <w:pStyle w:val="TableText"/>
            </w:pPr>
            <w:r>
              <w:t>N/A</w:t>
            </w:r>
          </w:p>
        </w:tc>
      </w:tr>
      <w:tr w:rsidR="004C4939" w14:paraId="633C225E" w14:textId="77777777" w:rsidTr="00984C73">
        <w:trPr>
          <w:cantSplit/>
          <w:jc w:val="center"/>
        </w:trPr>
        <w:tc>
          <w:tcPr>
            <w:tcW w:w="1882" w:type="dxa"/>
            <w:tcBorders>
              <w:top w:val="single" w:sz="4" w:space="0" w:color="FFFFFF"/>
            </w:tcBorders>
          </w:tcPr>
          <w:p w14:paraId="11F17B34" w14:textId="67EEB43D" w:rsidR="004C4939" w:rsidRDefault="00984C73" w:rsidP="00984C73">
            <w:pPr>
              <w:pStyle w:val="ConfigWindow"/>
            </w:pPr>
            <w:r>
              <w:t>R1</w:t>
            </w:r>
          </w:p>
        </w:tc>
        <w:tc>
          <w:tcPr>
            <w:tcW w:w="1260" w:type="dxa"/>
          </w:tcPr>
          <w:p w14:paraId="78102545" w14:textId="77777777" w:rsidR="004C4939" w:rsidRPr="008B68E7" w:rsidRDefault="004C4939" w:rsidP="003C3C2B">
            <w:pPr>
              <w:pStyle w:val="TableText"/>
            </w:pPr>
            <w:r>
              <w:t>G0/0/1</w:t>
            </w:r>
          </w:p>
        </w:tc>
        <w:tc>
          <w:tcPr>
            <w:tcW w:w="2430" w:type="dxa"/>
          </w:tcPr>
          <w:p w14:paraId="1E72CECA" w14:textId="77777777" w:rsidR="004C4939" w:rsidRPr="008B68E7" w:rsidRDefault="004C4939" w:rsidP="003C3C2B">
            <w:pPr>
              <w:pStyle w:val="TableText"/>
            </w:pPr>
            <w:r>
              <w:t>10.1.1.2</w:t>
            </w:r>
          </w:p>
        </w:tc>
        <w:tc>
          <w:tcPr>
            <w:tcW w:w="1890" w:type="dxa"/>
          </w:tcPr>
          <w:p w14:paraId="3573E5A3" w14:textId="77777777" w:rsidR="004C4939" w:rsidRPr="008B68E7" w:rsidRDefault="004C4939" w:rsidP="003C3C2B">
            <w:pPr>
              <w:pStyle w:val="TableText"/>
            </w:pPr>
            <w:r>
              <w:t>255.255.255.252</w:t>
            </w:r>
          </w:p>
        </w:tc>
        <w:tc>
          <w:tcPr>
            <w:tcW w:w="1890" w:type="dxa"/>
            <w:tcBorders>
              <w:top w:val="nil"/>
              <w:bottom w:val="single" w:sz="2" w:space="0" w:color="auto"/>
            </w:tcBorders>
          </w:tcPr>
          <w:p w14:paraId="3A3D7848" w14:textId="72B249AC" w:rsidR="004C4939" w:rsidRPr="00984C73" w:rsidRDefault="00984C73" w:rsidP="00984C73">
            <w:pPr>
              <w:pStyle w:val="ConfigWindow"/>
            </w:pPr>
            <w:r>
              <w:t>N/A</w:t>
            </w:r>
          </w:p>
        </w:tc>
      </w:tr>
      <w:tr w:rsidR="004C4939" w14:paraId="3F365F53" w14:textId="77777777" w:rsidTr="00984C73">
        <w:trPr>
          <w:cantSplit/>
          <w:jc w:val="center"/>
        </w:trPr>
        <w:tc>
          <w:tcPr>
            <w:tcW w:w="1882" w:type="dxa"/>
            <w:tcBorders>
              <w:bottom w:val="single" w:sz="4" w:space="0" w:color="FFFFFF"/>
            </w:tcBorders>
          </w:tcPr>
          <w:p w14:paraId="14FF638A" w14:textId="77777777" w:rsidR="004C4939" w:rsidRPr="008B68E7" w:rsidRDefault="004C4939" w:rsidP="003C3C2B">
            <w:pPr>
              <w:pStyle w:val="TableText"/>
            </w:pPr>
            <w:r>
              <w:t>R3</w:t>
            </w:r>
          </w:p>
        </w:tc>
        <w:tc>
          <w:tcPr>
            <w:tcW w:w="1260" w:type="dxa"/>
          </w:tcPr>
          <w:p w14:paraId="249A747C" w14:textId="77777777" w:rsidR="004C4939" w:rsidRPr="008B68E7" w:rsidRDefault="004C4939" w:rsidP="003C3C2B">
            <w:pPr>
              <w:pStyle w:val="TableText"/>
            </w:pPr>
            <w:r>
              <w:t>G0/0/0</w:t>
            </w:r>
          </w:p>
        </w:tc>
        <w:tc>
          <w:tcPr>
            <w:tcW w:w="2430" w:type="dxa"/>
          </w:tcPr>
          <w:p w14:paraId="54737A3C" w14:textId="77777777" w:rsidR="004C4939" w:rsidRPr="008B68E7" w:rsidRDefault="004C4939" w:rsidP="003C3C2B">
            <w:pPr>
              <w:pStyle w:val="TableText"/>
            </w:pPr>
            <w:r>
              <w:t>10.2.2.2</w:t>
            </w:r>
          </w:p>
        </w:tc>
        <w:tc>
          <w:tcPr>
            <w:tcW w:w="1890" w:type="dxa"/>
          </w:tcPr>
          <w:p w14:paraId="6D252AAF" w14:textId="77777777" w:rsidR="004C4939" w:rsidRPr="008B68E7" w:rsidRDefault="004C4939" w:rsidP="003C3C2B">
            <w:pPr>
              <w:pStyle w:val="TableText"/>
            </w:pPr>
            <w:r>
              <w:t>255.255.255.252</w:t>
            </w:r>
          </w:p>
        </w:tc>
        <w:tc>
          <w:tcPr>
            <w:tcW w:w="1890" w:type="dxa"/>
            <w:tcBorders>
              <w:bottom w:val="nil"/>
            </w:tcBorders>
          </w:tcPr>
          <w:p w14:paraId="45E36213" w14:textId="0172B9A7" w:rsidR="004C4939" w:rsidRPr="008B68E7" w:rsidRDefault="00984C73" w:rsidP="003C3C2B">
            <w:pPr>
              <w:pStyle w:val="TableText"/>
            </w:pPr>
            <w:r>
              <w:t>N/A</w:t>
            </w:r>
          </w:p>
        </w:tc>
      </w:tr>
      <w:tr w:rsidR="004C4939" w14:paraId="794B0D1A" w14:textId="77777777" w:rsidTr="00984C73">
        <w:trPr>
          <w:cantSplit/>
          <w:jc w:val="center"/>
        </w:trPr>
        <w:tc>
          <w:tcPr>
            <w:tcW w:w="1882" w:type="dxa"/>
            <w:tcBorders>
              <w:top w:val="single" w:sz="4" w:space="0" w:color="FFFFFF"/>
            </w:tcBorders>
          </w:tcPr>
          <w:p w14:paraId="23F3C6A0" w14:textId="5B51BA87" w:rsidR="004C4939" w:rsidRDefault="00984C73" w:rsidP="00984C73">
            <w:pPr>
              <w:pStyle w:val="ConfigWindow"/>
            </w:pPr>
            <w:r>
              <w:t>R3</w:t>
            </w:r>
          </w:p>
        </w:tc>
        <w:tc>
          <w:tcPr>
            <w:tcW w:w="1260" w:type="dxa"/>
          </w:tcPr>
          <w:p w14:paraId="5A17A8F0" w14:textId="77777777" w:rsidR="004C4939" w:rsidRPr="008B68E7" w:rsidRDefault="004C4939" w:rsidP="003C3C2B">
            <w:pPr>
              <w:pStyle w:val="TableText"/>
            </w:pPr>
            <w:r>
              <w:t>G0/0/1</w:t>
            </w:r>
          </w:p>
        </w:tc>
        <w:tc>
          <w:tcPr>
            <w:tcW w:w="2430" w:type="dxa"/>
          </w:tcPr>
          <w:p w14:paraId="58B8DD99" w14:textId="77777777" w:rsidR="004C4939" w:rsidRPr="008B68E7" w:rsidRDefault="004C4939" w:rsidP="003C3C2B">
            <w:pPr>
              <w:pStyle w:val="TableText"/>
            </w:pPr>
            <w:r>
              <w:t>172.16.3.1</w:t>
            </w:r>
          </w:p>
        </w:tc>
        <w:tc>
          <w:tcPr>
            <w:tcW w:w="1890" w:type="dxa"/>
          </w:tcPr>
          <w:p w14:paraId="471A0B53" w14:textId="77777777" w:rsidR="004C4939" w:rsidRPr="008B68E7" w:rsidRDefault="004C4939" w:rsidP="003C3C2B">
            <w:pPr>
              <w:pStyle w:val="TableText"/>
            </w:pPr>
            <w:r>
              <w:t>255.255.255.0</w:t>
            </w:r>
          </w:p>
        </w:tc>
        <w:tc>
          <w:tcPr>
            <w:tcW w:w="1890" w:type="dxa"/>
            <w:tcBorders>
              <w:top w:val="nil"/>
              <w:bottom w:val="single" w:sz="2" w:space="0" w:color="auto"/>
            </w:tcBorders>
          </w:tcPr>
          <w:p w14:paraId="4D3159B3" w14:textId="266349A3" w:rsidR="004C4939" w:rsidRPr="008B68E7" w:rsidRDefault="00984C73" w:rsidP="00984C73">
            <w:pPr>
              <w:pStyle w:val="ConfigWindow"/>
            </w:pPr>
            <w:r>
              <w:t>N/A</w:t>
            </w:r>
          </w:p>
        </w:tc>
      </w:tr>
      <w:tr w:rsidR="004C4939" w14:paraId="74292E17" w14:textId="77777777" w:rsidTr="00984C73">
        <w:trPr>
          <w:cantSplit/>
          <w:jc w:val="center"/>
        </w:trPr>
        <w:tc>
          <w:tcPr>
            <w:tcW w:w="1882" w:type="dxa"/>
            <w:tcBorders>
              <w:bottom w:val="single" w:sz="4" w:space="0" w:color="FFFFFF"/>
            </w:tcBorders>
          </w:tcPr>
          <w:p w14:paraId="4F429FEC" w14:textId="77777777" w:rsidR="004C4939" w:rsidRPr="008B68E7" w:rsidRDefault="004C4939" w:rsidP="003C3C2B">
            <w:pPr>
              <w:pStyle w:val="TableText"/>
            </w:pPr>
            <w:r>
              <w:t>FIREWALL</w:t>
            </w:r>
          </w:p>
        </w:tc>
        <w:tc>
          <w:tcPr>
            <w:tcW w:w="1260" w:type="dxa"/>
          </w:tcPr>
          <w:p w14:paraId="49FDF5C7" w14:textId="77777777" w:rsidR="004C4939" w:rsidRPr="008B68E7" w:rsidRDefault="004C4939" w:rsidP="003C3C2B">
            <w:pPr>
              <w:pStyle w:val="TableText"/>
            </w:pPr>
            <w:r>
              <w:t>VLAN1</w:t>
            </w:r>
          </w:p>
        </w:tc>
        <w:tc>
          <w:tcPr>
            <w:tcW w:w="2430" w:type="dxa"/>
          </w:tcPr>
          <w:p w14:paraId="2ECAB35A" w14:textId="77777777" w:rsidR="004C4939" w:rsidRPr="008B68E7" w:rsidRDefault="004C4939" w:rsidP="003C3C2B">
            <w:pPr>
              <w:pStyle w:val="TableText"/>
            </w:pPr>
            <w:r>
              <w:t>192.168.1.1</w:t>
            </w:r>
          </w:p>
        </w:tc>
        <w:tc>
          <w:tcPr>
            <w:tcW w:w="1890" w:type="dxa"/>
          </w:tcPr>
          <w:p w14:paraId="314F584A" w14:textId="77777777" w:rsidR="004C4939" w:rsidRPr="008B68E7" w:rsidRDefault="004C4939" w:rsidP="003C3C2B">
            <w:pPr>
              <w:pStyle w:val="TableText"/>
            </w:pPr>
            <w:r>
              <w:t>255.255.255.0</w:t>
            </w:r>
          </w:p>
        </w:tc>
        <w:tc>
          <w:tcPr>
            <w:tcW w:w="1890" w:type="dxa"/>
            <w:tcBorders>
              <w:bottom w:val="nil"/>
            </w:tcBorders>
          </w:tcPr>
          <w:p w14:paraId="4BFAEB7E" w14:textId="658FC17B" w:rsidR="004C4939" w:rsidRPr="008B68E7" w:rsidRDefault="00984C73" w:rsidP="003C3C2B">
            <w:pPr>
              <w:pStyle w:val="TableText"/>
            </w:pPr>
            <w:r>
              <w:t>N/A</w:t>
            </w:r>
          </w:p>
        </w:tc>
      </w:tr>
      <w:tr w:rsidR="004C4939" w14:paraId="6AA858C0" w14:textId="77777777" w:rsidTr="00984C73">
        <w:trPr>
          <w:cantSplit/>
          <w:jc w:val="center"/>
        </w:trPr>
        <w:tc>
          <w:tcPr>
            <w:tcW w:w="1882" w:type="dxa"/>
            <w:tcBorders>
              <w:top w:val="single" w:sz="4" w:space="0" w:color="FFFFFF"/>
              <w:bottom w:val="single" w:sz="4" w:space="0" w:color="FFFFFF"/>
            </w:tcBorders>
          </w:tcPr>
          <w:p w14:paraId="6ADA2914" w14:textId="30B2B355" w:rsidR="004C4939" w:rsidRDefault="00984C73" w:rsidP="00984C73">
            <w:pPr>
              <w:pStyle w:val="ConfigWindow"/>
            </w:pPr>
            <w:r>
              <w:t>FIREWALL</w:t>
            </w:r>
          </w:p>
        </w:tc>
        <w:tc>
          <w:tcPr>
            <w:tcW w:w="1260" w:type="dxa"/>
          </w:tcPr>
          <w:p w14:paraId="4E66E6DD" w14:textId="77777777" w:rsidR="004C4939" w:rsidRPr="008B68E7" w:rsidRDefault="004C4939" w:rsidP="003C3C2B">
            <w:pPr>
              <w:pStyle w:val="TableText"/>
            </w:pPr>
            <w:r>
              <w:t>VLAN2</w:t>
            </w:r>
          </w:p>
        </w:tc>
        <w:tc>
          <w:tcPr>
            <w:tcW w:w="2430" w:type="dxa"/>
          </w:tcPr>
          <w:p w14:paraId="5CB39D33" w14:textId="77777777" w:rsidR="004C4939" w:rsidRPr="008B68E7" w:rsidRDefault="004C4939" w:rsidP="003C3C2B">
            <w:pPr>
              <w:pStyle w:val="TableText"/>
            </w:pPr>
            <w:r>
              <w:t>209.165.200.226</w:t>
            </w:r>
          </w:p>
        </w:tc>
        <w:tc>
          <w:tcPr>
            <w:tcW w:w="1890" w:type="dxa"/>
          </w:tcPr>
          <w:p w14:paraId="71A2A376" w14:textId="77777777" w:rsidR="004C4939" w:rsidRPr="008B68E7" w:rsidRDefault="004C4939" w:rsidP="003C3C2B">
            <w:pPr>
              <w:pStyle w:val="TableText"/>
            </w:pPr>
            <w:r>
              <w:t>255.255.255.248</w:t>
            </w:r>
          </w:p>
        </w:tc>
        <w:tc>
          <w:tcPr>
            <w:tcW w:w="1890" w:type="dxa"/>
            <w:tcBorders>
              <w:top w:val="nil"/>
              <w:bottom w:val="nil"/>
            </w:tcBorders>
          </w:tcPr>
          <w:p w14:paraId="0765E254" w14:textId="7A4AB22C" w:rsidR="004C4939" w:rsidRPr="008B68E7" w:rsidRDefault="00984C73" w:rsidP="00984C73">
            <w:pPr>
              <w:pStyle w:val="ConfigWindow"/>
            </w:pPr>
            <w:r>
              <w:t>N/A</w:t>
            </w:r>
          </w:p>
        </w:tc>
      </w:tr>
      <w:tr w:rsidR="004C4939" w14:paraId="245094E2" w14:textId="77777777" w:rsidTr="00984C73">
        <w:trPr>
          <w:cantSplit/>
          <w:jc w:val="center"/>
        </w:trPr>
        <w:tc>
          <w:tcPr>
            <w:tcW w:w="1882" w:type="dxa"/>
            <w:tcBorders>
              <w:top w:val="single" w:sz="4" w:space="0" w:color="FFFFFF"/>
              <w:bottom w:val="single" w:sz="2" w:space="0" w:color="auto"/>
            </w:tcBorders>
          </w:tcPr>
          <w:p w14:paraId="5761AC58" w14:textId="76CBB1E9" w:rsidR="004C4939" w:rsidRDefault="00984C73" w:rsidP="00984C73">
            <w:pPr>
              <w:pStyle w:val="ConfigWindow"/>
            </w:pPr>
            <w:r>
              <w:t>FIREWALL</w:t>
            </w:r>
          </w:p>
        </w:tc>
        <w:tc>
          <w:tcPr>
            <w:tcW w:w="1260" w:type="dxa"/>
          </w:tcPr>
          <w:p w14:paraId="591D89B4" w14:textId="77777777" w:rsidR="004C4939" w:rsidRPr="008B68E7" w:rsidRDefault="004C4939" w:rsidP="003C3C2B">
            <w:pPr>
              <w:pStyle w:val="TableText"/>
            </w:pPr>
            <w:r>
              <w:t>VLAN3</w:t>
            </w:r>
          </w:p>
        </w:tc>
        <w:tc>
          <w:tcPr>
            <w:tcW w:w="2430" w:type="dxa"/>
          </w:tcPr>
          <w:p w14:paraId="5D38A125" w14:textId="77777777" w:rsidR="004C4939" w:rsidRPr="008B68E7" w:rsidRDefault="004C4939" w:rsidP="003C3C2B">
            <w:pPr>
              <w:pStyle w:val="TableText"/>
            </w:pPr>
            <w:r>
              <w:t>192.168.2.1</w:t>
            </w:r>
          </w:p>
        </w:tc>
        <w:tc>
          <w:tcPr>
            <w:tcW w:w="1890" w:type="dxa"/>
          </w:tcPr>
          <w:p w14:paraId="608AF1B7" w14:textId="77777777" w:rsidR="004C4939" w:rsidRPr="008B68E7" w:rsidRDefault="004C4939" w:rsidP="003C3C2B">
            <w:pPr>
              <w:pStyle w:val="TableText"/>
            </w:pPr>
            <w:r>
              <w:t>255.255.255.0</w:t>
            </w:r>
          </w:p>
        </w:tc>
        <w:tc>
          <w:tcPr>
            <w:tcW w:w="1890" w:type="dxa"/>
            <w:tcBorders>
              <w:top w:val="nil"/>
            </w:tcBorders>
          </w:tcPr>
          <w:p w14:paraId="4D67DB30" w14:textId="3D4EB88D" w:rsidR="004C4939" w:rsidRPr="008B68E7" w:rsidRDefault="00984C73" w:rsidP="00984C73">
            <w:pPr>
              <w:pStyle w:val="ConfigWindow"/>
            </w:pPr>
            <w:r>
              <w:t>N/A</w:t>
            </w:r>
          </w:p>
        </w:tc>
      </w:tr>
      <w:tr w:rsidR="004C4939" w14:paraId="5218BE35" w14:textId="77777777" w:rsidTr="00984C73">
        <w:trPr>
          <w:cantSplit/>
          <w:jc w:val="center"/>
        </w:trPr>
        <w:tc>
          <w:tcPr>
            <w:tcW w:w="1882" w:type="dxa"/>
            <w:tcBorders>
              <w:bottom w:val="nil"/>
            </w:tcBorders>
          </w:tcPr>
          <w:p w14:paraId="426C70C7" w14:textId="77777777" w:rsidR="004C4939" w:rsidRPr="008B68E7" w:rsidRDefault="004C4939" w:rsidP="003C3C2B">
            <w:pPr>
              <w:pStyle w:val="TableText"/>
            </w:pPr>
            <w:r>
              <w:t>DEVASC Server</w:t>
            </w:r>
          </w:p>
        </w:tc>
        <w:tc>
          <w:tcPr>
            <w:tcW w:w="1260" w:type="dxa"/>
            <w:tcBorders>
              <w:bottom w:val="single" w:sz="4" w:space="0" w:color="auto"/>
            </w:tcBorders>
          </w:tcPr>
          <w:p w14:paraId="552F517E" w14:textId="77777777" w:rsidR="004C4939" w:rsidRPr="008B68E7" w:rsidRDefault="004C4939" w:rsidP="003C3C2B">
            <w:pPr>
              <w:pStyle w:val="TableText"/>
            </w:pPr>
            <w:r>
              <w:t>NIC</w:t>
            </w:r>
          </w:p>
        </w:tc>
        <w:tc>
          <w:tcPr>
            <w:tcW w:w="2430" w:type="dxa"/>
          </w:tcPr>
          <w:p w14:paraId="13562864" w14:textId="77777777" w:rsidR="004C4939" w:rsidRPr="008B68E7" w:rsidRDefault="004C4939" w:rsidP="003C3C2B">
            <w:pPr>
              <w:pStyle w:val="TableText"/>
            </w:pPr>
            <w:r>
              <w:t>IN: 192.168.2.3</w:t>
            </w:r>
          </w:p>
        </w:tc>
        <w:tc>
          <w:tcPr>
            <w:tcW w:w="1890" w:type="dxa"/>
          </w:tcPr>
          <w:p w14:paraId="6B584118" w14:textId="77777777" w:rsidR="004C4939" w:rsidRPr="008B68E7" w:rsidRDefault="004C4939" w:rsidP="003C3C2B">
            <w:pPr>
              <w:pStyle w:val="TableText"/>
            </w:pPr>
            <w:r>
              <w:t>255.255.255.0</w:t>
            </w:r>
          </w:p>
        </w:tc>
        <w:tc>
          <w:tcPr>
            <w:tcW w:w="1890" w:type="dxa"/>
          </w:tcPr>
          <w:p w14:paraId="33C61B79" w14:textId="77777777" w:rsidR="004C4939" w:rsidRPr="008B68E7" w:rsidRDefault="004C4939" w:rsidP="003C3C2B">
            <w:pPr>
              <w:pStyle w:val="TableText"/>
            </w:pPr>
            <w:r>
              <w:t>192.168.1.1</w:t>
            </w:r>
          </w:p>
        </w:tc>
      </w:tr>
      <w:tr w:rsidR="004C4939" w14:paraId="7B627C37" w14:textId="77777777" w:rsidTr="00984C73">
        <w:trPr>
          <w:cantSplit/>
          <w:jc w:val="center"/>
        </w:trPr>
        <w:tc>
          <w:tcPr>
            <w:tcW w:w="1882" w:type="dxa"/>
            <w:tcBorders>
              <w:top w:val="nil"/>
            </w:tcBorders>
          </w:tcPr>
          <w:p w14:paraId="1A45DB83" w14:textId="18665F52" w:rsidR="004C4939" w:rsidRPr="008B68E7" w:rsidRDefault="00984C73" w:rsidP="00984C73">
            <w:pPr>
              <w:pStyle w:val="ConfigWindow"/>
            </w:pPr>
            <w:r>
              <w:t>DEVASC Server</w:t>
            </w:r>
          </w:p>
        </w:tc>
        <w:tc>
          <w:tcPr>
            <w:tcW w:w="1260" w:type="dxa"/>
            <w:tcBorders>
              <w:top w:val="single" w:sz="4" w:space="0" w:color="auto"/>
            </w:tcBorders>
          </w:tcPr>
          <w:p w14:paraId="0502E56B" w14:textId="77777777" w:rsidR="004C4939" w:rsidRDefault="004C4939" w:rsidP="003C3C2B">
            <w:pPr>
              <w:pStyle w:val="TableText"/>
            </w:pPr>
            <w:r>
              <w:t>VLAN1</w:t>
            </w:r>
          </w:p>
        </w:tc>
        <w:tc>
          <w:tcPr>
            <w:tcW w:w="2430" w:type="dxa"/>
          </w:tcPr>
          <w:p w14:paraId="5B27EF85" w14:textId="77777777" w:rsidR="004C4939" w:rsidRDefault="004C4939" w:rsidP="003C3C2B">
            <w:pPr>
              <w:pStyle w:val="TableText"/>
            </w:pPr>
            <w:r>
              <w:t>OUT: 209.165.200.227</w:t>
            </w:r>
          </w:p>
        </w:tc>
        <w:tc>
          <w:tcPr>
            <w:tcW w:w="1890" w:type="dxa"/>
          </w:tcPr>
          <w:p w14:paraId="261C9D41" w14:textId="77777777" w:rsidR="004C4939" w:rsidRPr="008B68E7" w:rsidRDefault="004C4939" w:rsidP="003C3C2B">
            <w:pPr>
              <w:pStyle w:val="TableText"/>
            </w:pPr>
            <w:r>
              <w:t>255.255.255.248</w:t>
            </w:r>
          </w:p>
        </w:tc>
        <w:tc>
          <w:tcPr>
            <w:tcW w:w="1890" w:type="dxa"/>
          </w:tcPr>
          <w:p w14:paraId="32C99B95" w14:textId="77777777" w:rsidR="004C4939" w:rsidRDefault="004C4939" w:rsidP="003C3C2B">
            <w:pPr>
              <w:pStyle w:val="TableText"/>
            </w:pPr>
            <w:r>
              <w:t>209.165.200.225</w:t>
            </w:r>
          </w:p>
        </w:tc>
      </w:tr>
      <w:tr w:rsidR="004C4939" w14:paraId="7C033AEB" w14:textId="77777777" w:rsidTr="000A6B52">
        <w:trPr>
          <w:cantSplit/>
          <w:jc w:val="center"/>
        </w:trPr>
        <w:tc>
          <w:tcPr>
            <w:tcW w:w="1882" w:type="dxa"/>
          </w:tcPr>
          <w:p w14:paraId="0C444910" w14:textId="77777777" w:rsidR="004C4939" w:rsidRPr="008B68E7" w:rsidRDefault="004C4939" w:rsidP="003C3C2B">
            <w:pPr>
              <w:pStyle w:val="TableText"/>
            </w:pPr>
            <w:r>
              <w:t>Example Server</w:t>
            </w:r>
          </w:p>
        </w:tc>
        <w:tc>
          <w:tcPr>
            <w:tcW w:w="1260" w:type="dxa"/>
          </w:tcPr>
          <w:p w14:paraId="32B3A0B0" w14:textId="77777777" w:rsidR="004C4939" w:rsidRPr="008B68E7" w:rsidRDefault="004C4939" w:rsidP="003C3C2B">
            <w:pPr>
              <w:pStyle w:val="TableText"/>
            </w:pPr>
            <w:r>
              <w:t>NIC</w:t>
            </w:r>
          </w:p>
        </w:tc>
        <w:tc>
          <w:tcPr>
            <w:tcW w:w="2430" w:type="dxa"/>
          </w:tcPr>
          <w:p w14:paraId="30284A6B" w14:textId="77777777" w:rsidR="004C4939" w:rsidRPr="008B68E7" w:rsidRDefault="004C4939" w:rsidP="003C3C2B">
            <w:pPr>
              <w:pStyle w:val="TableText"/>
            </w:pPr>
            <w:r>
              <w:t>64.100.0.10</w:t>
            </w:r>
          </w:p>
        </w:tc>
        <w:tc>
          <w:tcPr>
            <w:tcW w:w="1890" w:type="dxa"/>
          </w:tcPr>
          <w:p w14:paraId="14BBB37B" w14:textId="77777777" w:rsidR="004C4939" w:rsidRPr="008B68E7" w:rsidRDefault="004C4939" w:rsidP="003C3C2B">
            <w:pPr>
              <w:pStyle w:val="TableText"/>
            </w:pPr>
            <w:r>
              <w:t>255.255.255.0</w:t>
            </w:r>
          </w:p>
        </w:tc>
        <w:tc>
          <w:tcPr>
            <w:tcW w:w="1890" w:type="dxa"/>
          </w:tcPr>
          <w:p w14:paraId="7FE12988" w14:textId="77777777" w:rsidR="004C4939" w:rsidRPr="008B68E7" w:rsidRDefault="004C4939" w:rsidP="003C3C2B">
            <w:pPr>
              <w:pStyle w:val="TableText"/>
            </w:pPr>
            <w:r>
              <w:t>64.100.0.1</w:t>
            </w:r>
          </w:p>
        </w:tc>
      </w:tr>
      <w:tr w:rsidR="009317E6" w14:paraId="5D22118D" w14:textId="77777777" w:rsidTr="000A6B52">
        <w:trPr>
          <w:cantSplit/>
          <w:jc w:val="center"/>
        </w:trPr>
        <w:tc>
          <w:tcPr>
            <w:tcW w:w="1882" w:type="dxa"/>
            <w:vAlign w:val="bottom"/>
          </w:tcPr>
          <w:p w14:paraId="0E6BE719" w14:textId="77777777" w:rsidR="009317E6" w:rsidRPr="008B68E7" w:rsidRDefault="009317E6" w:rsidP="009317E6">
            <w:pPr>
              <w:pStyle w:val="TableText"/>
            </w:pPr>
            <w:r>
              <w:t>PC-A</w:t>
            </w:r>
          </w:p>
        </w:tc>
        <w:tc>
          <w:tcPr>
            <w:tcW w:w="1260" w:type="dxa"/>
            <w:vAlign w:val="bottom"/>
          </w:tcPr>
          <w:p w14:paraId="5C8D6BCB" w14:textId="77777777" w:rsidR="009317E6" w:rsidRPr="008B68E7" w:rsidRDefault="009317E6" w:rsidP="009317E6">
            <w:pPr>
              <w:pStyle w:val="TableText"/>
            </w:pPr>
            <w:r>
              <w:t>NIC</w:t>
            </w:r>
          </w:p>
        </w:tc>
        <w:tc>
          <w:tcPr>
            <w:tcW w:w="2430" w:type="dxa"/>
            <w:vAlign w:val="bottom"/>
          </w:tcPr>
          <w:p w14:paraId="386D300D" w14:textId="6F0F9457" w:rsidR="009317E6" w:rsidRPr="008B68E7" w:rsidRDefault="009317E6" w:rsidP="009317E6">
            <w:pPr>
              <w:pStyle w:val="TableText"/>
            </w:pPr>
            <w:r>
              <w:t>DHCP Assigned</w:t>
            </w:r>
          </w:p>
        </w:tc>
        <w:tc>
          <w:tcPr>
            <w:tcW w:w="1890" w:type="dxa"/>
          </w:tcPr>
          <w:p w14:paraId="4FD92C60" w14:textId="77777777" w:rsidR="009317E6" w:rsidRPr="008B68E7" w:rsidRDefault="009317E6" w:rsidP="009317E6">
            <w:pPr>
              <w:pStyle w:val="TableText"/>
            </w:pPr>
            <w:r>
              <w:t>255.255.255.0</w:t>
            </w:r>
          </w:p>
        </w:tc>
        <w:tc>
          <w:tcPr>
            <w:tcW w:w="1890" w:type="dxa"/>
            <w:vAlign w:val="bottom"/>
          </w:tcPr>
          <w:p w14:paraId="59884DEB" w14:textId="77777777" w:rsidR="009317E6" w:rsidRPr="008B68E7" w:rsidRDefault="009317E6" w:rsidP="009317E6">
            <w:pPr>
              <w:pStyle w:val="TableText"/>
            </w:pPr>
            <w:r>
              <w:t>192.168.1.1</w:t>
            </w:r>
          </w:p>
        </w:tc>
      </w:tr>
      <w:tr w:rsidR="009317E6" w14:paraId="5207109E" w14:textId="77777777" w:rsidTr="000A6B52">
        <w:trPr>
          <w:cantSplit/>
          <w:jc w:val="center"/>
        </w:trPr>
        <w:tc>
          <w:tcPr>
            <w:tcW w:w="1882" w:type="dxa"/>
            <w:vAlign w:val="bottom"/>
          </w:tcPr>
          <w:p w14:paraId="7F083E9D" w14:textId="77777777" w:rsidR="009317E6" w:rsidRPr="008B68E7" w:rsidRDefault="009317E6" w:rsidP="009317E6">
            <w:pPr>
              <w:pStyle w:val="TableText"/>
            </w:pPr>
            <w:r>
              <w:t>PC-B</w:t>
            </w:r>
          </w:p>
        </w:tc>
        <w:tc>
          <w:tcPr>
            <w:tcW w:w="1260" w:type="dxa"/>
            <w:vAlign w:val="bottom"/>
          </w:tcPr>
          <w:p w14:paraId="7A56F88E" w14:textId="77777777" w:rsidR="009317E6" w:rsidRPr="008B68E7" w:rsidRDefault="009317E6" w:rsidP="009317E6">
            <w:pPr>
              <w:pStyle w:val="TableText"/>
            </w:pPr>
            <w:r>
              <w:t>NIC</w:t>
            </w:r>
          </w:p>
        </w:tc>
        <w:tc>
          <w:tcPr>
            <w:tcW w:w="2430" w:type="dxa"/>
            <w:vAlign w:val="bottom"/>
          </w:tcPr>
          <w:p w14:paraId="758A5299" w14:textId="13A51882" w:rsidR="009317E6" w:rsidRPr="008B68E7" w:rsidRDefault="009317E6" w:rsidP="009317E6">
            <w:pPr>
              <w:pStyle w:val="TableText"/>
            </w:pPr>
            <w:r>
              <w:t>172.16.3.2</w:t>
            </w:r>
          </w:p>
        </w:tc>
        <w:tc>
          <w:tcPr>
            <w:tcW w:w="1890" w:type="dxa"/>
          </w:tcPr>
          <w:p w14:paraId="568FB0E4" w14:textId="77777777" w:rsidR="009317E6" w:rsidRPr="008B68E7" w:rsidRDefault="009317E6" w:rsidP="009317E6">
            <w:pPr>
              <w:pStyle w:val="TableText"/>
            </w:pPr>
            <w:r>
              <w:t>255.255.255.0</w:t>
            </w:r>
          </w:p>
        </w:tc>
        <w:tc>
          <w:tcPr>
            <w:tcW w:w="1890" w:type="dxa"/>
            <w:vAlign w:val="bottom"/>
          </w:tcPr>
          <w:p w14:paraId="6181F7AA" w14:textId="77777777" w:rsidR="009317E6" w:rsidRPr="008B68E7" w:rsidRDefault="009317E6" w:rsidP="009317E6">
            <w:pPr>
              <w:pStyle w:val="TableText"/>
            </w:pPr>
            <w:r>
              <w:t>172.16.3.1</w:t>
            </w:r>
          </w:p>
        </w:tc>
      </w:tr>
    </w:tbl>
    <w:p w14:paraId="75BA230C" w14:textId="77777777" w:rsidR="00D778DF" w:rsidRPr="00E70096" w:rsidRDefault="00D778DF" w:rsidP="00D452F4">
      <w:pPr>
        <w:pStyle w:val="Heading1"/>
      </w:pPr>
      <w:r w:rsidRPr="00E70096">
        <w:t>Objectives</w:t>
      </w:r>
    </w:p>
    <w:p w14:paraId="00DF8211" w14:textId="42809D9B" w:rsidR="00D778DF" w:rsidRDefault="00A23F5D" w:rsidP="00A23F5D">
      <w:pPr>
        <w:pStyle w:val="Bulletlevel1"/>
        <w:numPr>
          <w:ilvl w:val="0"/>
          <w:numId w:val="0"/>
        </w:numPr>
        <w:ind w:left="360"/>
        <w:rPr>
          <w:b/>
          <w:bCs/>
        </w:rPr>
      </w:pPr>
      <w:r>
        <w:rPr>
          <w:b/>
          <w:bCs/>
        </w:rPr>
        <w:t xml:space="preserve">Part 1: </w:t>
      </w:r>
      <w:r w:rsidR="0034503F">
        <w:rPr>
          <w:b/>
          <w:bCs/>
        </w:rPr>
        <w:t>Configure DNS</w:t>
      </w:r>
    </w:p>
    <w:p w14:paraId="10479026" w14:textId="496F6C47" w:rsidR="009C355E" w:rsidRPr="00A23F5D" w:rsidRDefault="009C355E" w:rsidP="009C355E">
      <w:pPr>
        <w:pStyle w:val="Bulletlevel1"/>
        <w:numPr>
          <w:ilvl w:val="0"/>
          <w:numId w:val="0"/>
        </w:numPr>
        <w:ind w:left="360"/>
      </w:pPr>
      <w:r>
        <w:rPr>
          <w:b/>
          <w:bCs/>
        </w:rPr>
        <w:t xml:space="preserve">Part 2: </w:t>
      </w:r>
      <w:r w:rsidR="0034503F">
        <w:rPr>
          <w:b/>
          <w:bCs/>
        </w:rPr>
        <w:t>Configure DHCP</w:t>
      </w:r>
    </w:p>
    <w:p w14:paraId="198D7FA6" w14:textId="2283A0F8" w:rsidR="00D936B8" w:rsidRPr="00D936B8" w:rsidRDefault="00D936B8" w:rsidP="00A23F5D">
      <w:pPr>
        <w:pStyle w:val="Bulletlevel1"/>
        <w:numPr>
          <w:ilvl w:val="0"/>
          <w:numId w:val="0"/>
        </w:numPr>
        <w:ind w:left="360"/>
        <w:rPr>
          <w:b/>
          <w:bCs/>
        </w:rPr>
      </w:pPr>
      <w:r>
        <w:rPr>
          <w:b/>
          <w:bCs/>
        </w:rPr>
        <w:t xml:space="preserve">Part </w:t>
      </w:r>
      <w:r w:rsidR="009C355E">
        <w:rPr>
          <w:b/>
          <w:bCs/>
        </w:rPr>
        <w:t>3</w:t>
      </w:r>
      <w:r>
        <w:rPr>
          <w:b/>
          <w:bCs/>
        </w:rPr>
        <w:t xml:space="preserve">: </w:t>
      </w:r>
      <w:r w:rsidR="0034503F">
        <w:rPr>
          <w:b/>
          <w:bCs/>
        </w:rPr>
        <w:t>Configure NTP</w:t>
      </w:r>
    </w:p>
    <w:p w14:paraId="55537EC0" w14:textId="46FF644D" w:rsidR="00A23F5D" w:rsidRPr="00AD6A54" w:rsidRDefault="00A23F5D" w:rsidP="00A23F5D">
      <w:pPr>
        <w:pStyle w:val="Bulletlevel1"/>
        <w:numPr>
          <w:ilvl w:val="0"/>
          <w:numId w:val="0"/>
        </w:numPr>
        <w:ind w:left="360"/>
        <w:rPr>
          <w:b/>
          <w:bCs/>
        </w:rPr>
      </w:pPr>
      <w:r w:rsidRPr="00AD6A54">
        <w:rPr>
          <w:b/>
          <w:bCs/>
        </w:rPr>
        <w:t xml:space="preserve">Part </w:t>
      </w:r>
      <w:r w:rsidR="00D936B8" w:rsidRPr="00AD6A54">
        <w:rPr>
          <w:b/>
          <w:bCs/>
        </w:rPr>
        <w:t>4</w:t>
      </w:r>
      <w:r w:rsidRPr="00AD6A54">
        <w:rPr>
          <w:b/>
          <w:bCs/>
        </w:rPr>
        <w:t xml:space="preserve">: </w:t>
      </w:r>
      <w:r w:rsidR="00AD6A54" w:rsidRPr="00AD6A54">
        <w:rPr>
          <w:b/>
          <w:bCs/>
        </w:rPr>
        <w:t>Use SSH to Configure a Switch</w:t>
      </w:r>
    </w:p>
    <w:p w14:paraId="3664FBFC" w14:textId="1E48EE6E" w:rsidR="00091B27" w:rsidRDefault="00091B27" w:rsidP="00A23F5D">
      <w:pPr>
        <w:pStyle w:val="Bulletlevel1"/>
        <w:numPr>
          <w:ilvl w:val="0"/>
          <w:numId w:val="0"/>
        </w:numPr>
        <w:ind w:left="360"/>
        <w:rPr>
          <w:b/>
          <w:bCs/>
        </w:rPr>
      </w:pPr>
      <w:r>
        <w:rPr>
          <w:b/>
          <w:bCs/>
        </w:rPr>
        <w:t xml:space="preserve">Part 5: </w:t>
      </w:r>
      <w:r w:rsidR="003423A6">
        <w:rPr>
          <w:b/>
          <w:bCs/>
        </w:rPr>
        <w:t>Use</w:t>
      </w:r>
      <w:r>
        <w:rPr>
          <w:b/>
          <w:bCs/>
        </w:rPr>
        <w:t xml:space="preserve"> SNMP</w:t>
      </w:r>
    </w:p>
    <w:p w14:paraId="1E969E68" w14:textId="42A21849" w:rsidR="00CC361E" w:rsidRDefault="00CC361E" w:rsidP="00A23F5D">
      <w:pPr>
        <w:pStyle w:val="Bulletlevel1"/>
        <w:numPr>
          <w:ilvl w:val="0"/>
          <w:numId w:val="0"/>
        </w:numPr>
        <w:ind w:left="360"/>
        <w:rPr>
          <w:b/>
          <w:bCs/>
        </w:rPr>
      </w:pPr>
      <w:r>
        <w:rPr>
          <w:b/>
          <w:bCs/>
        </w:rPr>
        <w:t>Part 6: Configure HTTPS</w:t>
      </w:r>
    </w:p>
    <w:p w14:paraId="5F8A837B" w14:textId="05E50B4F" w:rsidR="0070193F" w:rsidRDefault="0070193F" w:rsidP="00A23F5D">
      <w:pPr>
        <w:pStyle w:val="Bulletlevel1"/>
        <w:numPr>
          <w:ilvl w:val="0"/>
          <w:numId w:val="0"/>
        </w:numPr>
        <w:ind w:left="360"/>
        <w:rPr>
          <w:b/>
          <w:bCs/>
        </w:rPr>
      </w:pPr>
      <w:r>
        <w:rPr>
          <w:b/>
          <w:bCs/>
        </w:rPr>
        <w:t>Part 7: Configure EMAIL</w:t>
      </w:r>
    </w:p>
    <w:p w14:paraId="3EEF8B46" w14:textId="6406D5B2" w:rsidR="0070193F" w:rsidRDefault="0070193F" w:rsidP="00A23F5D">
      <w:pPr>
        <w:pStyle w:val="Bulletlevel1"/>
        <w:numPr>
          <w:ilvl w:val="0"/>
          <w:numId w:val="0"/>
        </w:numPr>
        <w:ind w:left="360"/>
        <w:rPr>
          <w:b/>
          <w:bCs/>
        </w:rPr>
      </w:pPr>
      <w:r>
        <w:rPr>
          <w:b/>
          <w:bCs/>
        </w:rPr>
        <w:t>Part 8: Configure FTP</w:t>
      </w:r>
    </w:p>
    <w:p w14:paraId="4AA40CB6" w14:textId="77777777" w:rsidR="00D778DF" w:rsidRDefault="00D778DF" w:rsidP="00D452F4">
      <w:pPr>
        <w:pStyle w:val="Heading1"/>
      </w:pPr>
      <w:r w:rsidRPr="00E70096">
        <w:t>Background / Scenario</w:t>
      </w:r>
    </w:p>
    <w:p w14:paraId="12886D46" w14:textId="26BAE764" w:rsidR="005F0301" w:rsidRDefault="00B22452" w:rsidP="005F0301">
      <w:pPr>
        <w:pStyle w:val="BodyTextL25"/>
        <w:rPr>
          <w:rFonts w:eastAsia="Arial"/>
          <w:bCs/>
        </w:rPr>
      </w:pPr>
      <w:r>
        <w:rPr>
          <w:rFonts w:eastAsia="Arial"/>
          <w:bCs/>
        </w:rPr>
        <w:t xml:space="preserve">Many services run on networks behind the scene to make things happen reliably and efficiently. As a developer, you should understand what services are available and how they can help you. You should also understand the basics of how the most useful and popular services are configured. </w:t>
      </w:r>
      <w:r w:rsidR="00DF62DF">
        <w:rPr>
          <w:rFonts w:eastAsia="Arial"/>
          <w:bCs/>
        </w:rPr>
        <w:t xml:space="preserve">In Packet Tracer, these services are </w:t>
      </w:r>
      <w:proofErr w:type="gramStart"/>
      <w:r w:rsidR="00DF62DF">
        <w:rPr>
          <w:rFonts w:eastAsia="Arial"/>
          <w:bCs/>
        </w:rPr>
        <w:t>simulated</w:t>
      </w:r>
      <w:proofErr w:type="gramEnd"/>
      <w:r w:rsidR="00DF62DF">
        <w:rPr>
          <w:rFonts w:eastAsia="Arial"/>
          <w:bCs/>
        </w:rPr>
        <w:t xml:space="preserve"> and the configuration is simple and straightforward. However, Packet Tracer </w:t>
      </w:r>
      <w:r w:rsidR="00C66117">
        <w:rPr>
          <w:rFonts w:eastAsia="Arial"/>
          <w:bCs/>
        </w:rPr>
        <w:t>does</w:t>
      </w:r>
      <w:r w:rsidR="00CE7561">
        <w:rPr>
          <w:rFonts w:eastAsia="Arial"/>
          <w:bCs/>
        </w:rPr>
        <w:t xml:space="preserve"> a very good job at simulat</w:t>
      </w:r>
      <w:r w:rsidR="00C66117">
        <w:rPr>
          <w:rFonts w:eastAsia="Arial"/>
          <w:bCs/>
        </w:rPr>
        <w:t>ing</w:t>
      </w:r>
      <w:r w:rsidR="00CE7561">
        <w:rPr>
          <w:rFonts w:eastAsia="Arial"/>
          <w:bCs/>
        </w:rPr>
        <w:t xml:space="preserve"> the actual traffic. As you work through this lab</w:t>
      </w:r>
      <w:r w:rsidR="00C66117">
        <w:rPr>
          <w:rFonts w:eastAsia="Arial"/>
          <w:bCs/>
        </w:rPr>
        <w:t xml:space="preserve"> and send traffic</w:t>
      </w:r>
      <w:r w:rsidR="00CE7561">
        <w:rPr>
          <w:rFonts w:eastAsia="Arial"/>
          <w:bCs/>
        </w:rPr>
        <w:t xml:space="preserve">, we encourage you to switch to Simulation mode to explore the contents of the various types of </w:t>
      </w:r>
      <w:r w:rsidR="00393614">
        <w:rPr>
          <w:rFonts w:eastAsia="Arial"/>
          <w:bCs/>
        </w:rPr>
        <w:t>packets that the network is</w:t>
      </w:r>
      <w:r w:rsidR="00CE7561">
        <w:rPr>
          <w:rFonts w:eastAsia="Arial"/>
          <w:bCs/>
        </w:rPr>
        <w:t xml:space="preserve"> generating.</w:t>
      </w:r>
    </w:p>
    <w:p w14:paraId="6B4BA332" w14:textId="70903097" w:rsidR="000F735A" w:rsidRDefault="000F735A" w:rsidP="005F0301">
      <w:pPr>
        <w:pStyle w:val="BodyTextL25"/>
      </w:pPr>
      <w:r w:rsidRPr="00220DF0">
        <w:rPr>
          <w:rFonts w:eastAsia="Arial"/>
          <w:b/>
        </w:rPr>
        <w:t>Note</w:t>
      </w:r>
      <w:r>
        <w:rPr>
          <w:rFonts w:eastAsia="Arial"/>
          <w:bCs/>
        </w:rPr>
        <w:t xml:space="preserve">: Packet Tracer does not grade everything you do in this activity. However, you should be able to verify your configurations by following the steps. At the end of the activity, your completion </w:t>
      </w:r>
      <w:r w:rsidR="00220DF0" w:rsidRPr="001F2911">
        <w:t>percentage should be 100%.</w:t>
      </w:r>
    </w:p>
    <w:p w14:paraId="6E79E946" w14:textId="55F723FB" w:rsidR="00AA6C5E" w:rsidRPr="00D97F00" w:rsidRDefault="00AA6C5E" w:rsidP="005F0301">
      <w:pPr>
        <w:pStyle w:val="BodyTextL25"/>
        <w:rPr>
          <w:rFonts w:eastAsia="Arial"/>
          <w:bCs/>
        </w:rPr>
      </w:pPr>
      <w:r w:rsidRPr="00EE2C96">
        <w:rPr>
          <w:rFonts w:eastAsia="Arial"/>
          <w:b/>
        </w:rPr>
        <w:t>Note</w:t>
      </w:r>
      <w:r>
        <w:rPr>
          <w:rFonts w:eastAsia="Arial"/>
          <w:bCs/>
        </w:rPr>
        <w:t xml:space="preserve">: In this activity, the two web servers are referred to as </w:t>
      </w:r>
      <w:r w:rsidRPr="00EE2C96">
        <w:rPr>
          <w:rFonts w:eastAsia="Arial"/>
          <w:b/>
        </w:rPr>
        <w:t>DEVASC Server</w:t>
      </w:r>
      <w:r>
        <w:rPr>
          <w:rFonts w:eastAsia="Arial"/>
          <w:bCs/>
        </w:rPr>
        <w:t xml:space="preserve"> and </w:t>
      </w:r>
      <w:r w:rsidRPr="00EE2C96">
        <w:rPr>
          <w:rFonts w:eastAsia="Arial"/>
          <w:b/>
        </w:rPr>
        <w:t>Example Server</w:t>
      </w:r>
      <w:r>
        <w:rPr>
          <w:rFonts w:eastAsia="Arial"/>
          <w:bCs/>
        </w:rPr>
        <w:t xml:space="preserve">. In the topology, they are named with their URL: </w:t>
      </w:r>
      <w:r w:rsidRPr="00EE2C96">
        <w:rPr>
          <w:rFonts w:eastAsia="Arial"/>
          <w:b/>
        </w:rPr>
        <w:t>www.devasc-netacad.pka</w:t>
      </w:r>
      <w:r>
        <w:rPr>
          <w:rFonts w:eastAsia="Arial"/>
          <w:bCs/>
        </w:rPr>
        <w:t xml:space="preserve"> and </w:t>
      </w:r>
      <w:r w:rsidRPr="00EE2C96">
        <w:rPr>
          <w:rFonts w:eastAsia="Arial"/>
          <w:b/>
        </w:rPr>
        <w:t>www.example.com</w:t>
      </w:r>
      <w:r>
        <w:rPr>
          <w:rFonts w:eastAsia="Arial"/>
          <w:bCs/>
        </w:rPr>
        <w:t>.</w:t>
      </w:r>
    </w:p>
    <w:p w14:paraId="5DD0D155" w14:textId="77777777" w:rsidR="00125806" w:rsidRDefault="00125806" w:rsidP="00D452F4">
      <w:pPr>
        <w:pStyle w:val="Heading1"/>
      </w:pPr>
      <w:r>
        <w:t>Instructions</w:t>
      </w:r>
    </w:p>
    <w:p w14:paraId="2EFB9D7F" w14:textId="302245C9" w:rsidR="00103401" w:rsidRDefault="00B22452" w:rsidP="00103401">
      <w:pPr>
        <w:pStyle w:val="Heading2"/>
      </w:pPr>
      <w:r w:rsidRPr="00B22452">
        <w:t>Configure DNS</w:t>
      </w:r>
    </w:p>
    <w:p w14:paraId="6D0E731E" w14:textId="7CDCA9F7" w:rsidR="00DA559B" w:rsidRPr="00B22452" w:rsidRDefault="00DA559B" w:rsidP="00DA559B">
      <w:pPr>
        <w:pStyle w:val="BodyTextL25"/>
      </w:pPr>
      <w:proofErr w:type="gramStart"/>
      <w:r>
        <w:t>All of</w:t>
      </w:r>
      <w:proofErr w:type="gramEnd"/>
      <w:r>
        <w:t xml:space="preserve"> the hosts on a network are assigned an </w:t>
      </w:r>
      <w:r w:rsidR="00BF74AC">
        <w:t>IP</w:t>
      </w:r>
      <w:r>
        <w:t xml:space="preserve"> address</w:t>
      </w:r>
      <w:r w:rsidR="0072333C">
        <w:t>. The IP address can be an IPv4 address, and IPv6 address, or both</w:t>
      </w:r>
      <w:r>
        <w:t xml:space="preserve">. This includes </w:t>
      </w:r>
      <w:proofErr w:type="gramStart"/>
      <w:r>
        <w:t>all of</w:t>
      </w:r>
      <w:proofErr w:type="gramEnd"/>
      <w:r>
        <w:t xml:space="preserve"> the hosts on the internet too. But </w:t>
      </w:r>
      <w:r w:rsidR="00A22C01">
        <w:t>you</w:t>
      </w:r>
      <w:r>
        <w:t xml:space="preserve"> do not use their </w:t>
      </w:r>
      <w:r w:rsidR="00BF74AC">
        <w:t>IP</w:t>
      </w:r>
      <w:r>
        <w:t xml:space="preserve"> address to communicate with them. </w:t>
      </w:r>
      <w:r w:rsidR="00A22C01">
        <w:t>You</w:t>
      </w:r>
      <w:r>
        <w:t xml:space="preserve"> use common names such as cisco.com. Domain Name System (DNS) is the service that automatically translates the common, easy to remember names into </w:t>
      </w:r>
      <w:r w:rsidR="00BF74AC">
        <w:t>IP</w:t>
      </w:r>
      <w:r>
        <w:t xml:space="preserve"> addresses so that communication can take place between devices.</w:t>
      </w:r>
      <w:r w:rsidR="0072333C">
        <w:t xml:space="preserve"> In this Packet Tracer activity, the devices are using IPv4 addresses.</w:t>
      </w:r>
    </w:p>
    <w:p w14:paraId="05D5CF08" w14:textId="52CEF367" w:rsidR="00231DCA" w:rsidRDefault="00B22452" w:rsidP="008402F2">
      <w:pPr>
        <w:pStyle w:val="Heading3"/>
      </w:pPr>
      <w:r>
        <w:t xml:space="preserve">Configure </w:t>
      </w:r>
      <w:r w:rsidR="00220435">
        <w:t xml:space="preserve">a local </w:t>
      </w:r>
      <w:r>
        <w:t>DNS server.</w:t>
      </w:r>
    </w:p>
    <w:p w14:paraId="76741ABA" w14:textId="43AC1322" w:rsidR="00231DCA" w:rsidRDefault="00770364" w:rsidP="00D97F00">
      <w:pPr>
        <w:pStyle w:val="SubStepAlpha"/>
      </w:pPr>
      <w:r>
        <w:t xml:space="preserve">Click the </w:t>
      </w:r>
      <w:r w:rsidR="00FB3E6F">
        <w:rPr>
          <w:b/>
          <w:bCs/>
        </w:rPr>
        <w:t>Corporate</w:t>
      </w:r>
      <w:r>
        <w:t xml:space="preserve"> server.</w:t>
      </w:r>
    </w:p>
    <w:p w14:paraId="057DF1EA" w14:textId="4B1B8308" w:rsidR="00770364" w:rsidRDefault="00770364" w:rsidP="00D97F00">
      <w:pPr>
        <w:pStyle w:val="SubStepAlpha"/>
      </w:pPr>
      <w:r>
        <w:t xml:space="preserve">Click </w:t>
      </w:r>
      <w:r>
        <w:rPr>
          <w:b/>
          <w:bCs/>
        </w:rPr>
        <w:t>Services</w:t>
      </w:r>
      <w:r>
        <w:t>.</w:t>
      </w:r>
    </w:p>
    <w:p w14:paraId="797EB892" w14:textId="581D8928" w:rsidR="00770364" w:rsidRDefault="00770364" w:rsidP="00D97F00">
      <w:pPr>
        <w:pStyle w:val="SubStepAlpha"/>
      </w:pPr>
      <w:r>
        <w:t xml:space="preserve">Click </w:t>
      </w:r>
      <w:r>
        <w:rPr>
          <w:b/>
          <w:bCs/>
        </w:rPr>
        <w:t>DNS</w:t>
      </w:r>
      <w:r>
        <w:t>.</w:t>
      </w:r>
    </w:p>
    <w:p w14:paraId="0023B953" w14:textId="66454892" w:rsidR="00770364" w:rsidRDefault="00770364" w:rsidP="00D97F00">
      <w:pPr>
        <w:pStyle w:val="SubStepAlpha"/>
      </w:pPr>
      <w:r>
        <w:t xml:space="preserve">Click the </w:t>
      </w:r>
      <w:proofErr w:type="gramStart"/>
      <w:r>
        <w:rPr>
          <w:b/>
          <w:bCs/>
        </w:rPr>
        <w:t>On</w:t>
      </w:r>
      <w:proofErr w:type="gramEnd"/>
      <w:r>
        <w:t xml:space="preserve"> radio button to turn on DNS Service.</w:t>
      </w:r>
    </w:p>
    <w:p w14:paraId="0AFE07BF" w14:textId="53298963" w:rsidR="00770364" w:rsidRDefault="00770364" w:rsidP="00770364">
      <w:pPr>
        <w:pStyle w:val="SubStepAlpha"/>
        <w:numPr>
          <w:ilvl w:val="0"/>
          <w:numId w:val="0"/>
        </w:numPr>
        <w:ind w:left="720"/>
      </w:pPr>
      <w:r>
        <w:t xml:space="preserve">Now that DNS has been enabled, you will need to provide the information for </w:t>
      </w:r>
      <w:proofErr w:type="gramStart"/>
      <w:r>
        <w:t>all of</w:t>
      </w:r>
      <w:proofErr w:type="gramEnd"/>
      <w:r>
        <w:t xml:space="preserve"> the hosts on the network</w:t>
      </w:r>
      <w:r w:rsidR="00D006F5">
        <w:t>(s)</w:t>
      </w:r>
      <w:r>
        <w:t xml:space="preserve"> to which you would like to translate their name to an </w:t>
      </w:r>
      <w:r w:rsidR="00BF74AC">
        <w:t>IPv4</w:t>
      </w:r>
      <w:r>
        <w:t xml:space="preserve"> address. </w:t>
      </w:r>
    </w:p>
    <w:p w14:paraId="13383A09" w14:textId="53ED2A78" w:rsidR="00770364" w:rsidRDefault="00770364" w:rsidP="00D97F00">
      <w:pPr>
        <w:pStyle w:val="SubStepAlpha"/>
      </w:pPr>
      <w:r>
        <w:t xml:space="preserve">In the </w:t>
      </w:r>
      <w:r>
        <w:rPr>
          <w:b/>
          <w:bCs/>
        </w:rPr>
        <w:t>Name</w:t>
      </w:r>
      <w:r>
        <w:t xml:space="preserve"> box, type </w:t>
      </w:r>
      <w:r w:rsidRPr="002B5609">
        <w:rPr>
          <w:b/>
          <w:bCs/>
        </w:rPr>
        <w:t>www.</w:t>
      </w:r>
      <w:r w:rsidR="00946E69">
        <w:rPr>
          <w:b/>
          <w:bCs/>
        </w:rPr>
        <w:t>example.com</w:t>
      </w:r>
      <w:r>
        <w:t xml:space="preserve">. </w:t>
      </w:r>
    </w:p>
    <w:p w14:paraId="68AF894B" w14:textId="305E3382" w:rsidR="00770364" w:rsidRDefault="00AD6A54" w:rsidP="00D97F00">
      <w:pPr>
        <w:pStyle w:val="SubStepAlpha"/>
      </w:pPr>
      <w:r>
        <w:t>The</w:t>
      </w:r>
      <w:r w:rsidR="00770364">
        <w:t xml:space="preserve"> </w:t>
      </w:r>
      <w:r w:rsidR="00BF74AC">
        <w:t>IPv4</w:t>
      </w:r>
      <w:r w:rsidR="00770364">
        <w:t xml:space="preserve"> address of the </w:t>
      </w:r>
      <w:r w:rsidR="007F73FC">
        <w:t>server</w:t>
      </w:r>
      <w:r w:rsidR="00770364">
        <w:t xml:space="preserve"> is </w:t>
      </w:r>
      <w:r w:rsidR="00946E69">
        <w:t>64.100.0.10</w:t>
      </w:r>
      <w:r>
        <w:t xml:space="preserve">. </w:t>
      </w:r>
      <w:r w:rsidR="00150E14">
        <w:t xml:space="preserve">In the </w:t>
      </w:r>
      <w:r w:rsidR="00150E14" w:rsidRPr="00150E14">
        <w:rPr>
          <w:b/>
          <w:bCs/>
        </w:rPr>
        <w:t>Address</w:t>
      </w:r>
      <w:r w:rsidR="00150E14">
        <w:t xml:space="preserve"> box, t</w:t>
      </w:r>
      <w:r w:rsidR="00770364">
        <w:t xml:space="preserve">ype the </w:t>
      </w:r>
      <w:r w:rsidR="00BF74AC">
        <w:t>IPv4</w:t>
      </w:r>
      <w:r w:rsidR="00770364">
        <w:t xml:space="preserve"> address.</w:t>
      </w:r>
    </w:p>
    <w:p w14:paraId="44F44FB9" w14:textId="59BD8426" w:rsidR="00770364" w:rsidRDefault="00770364" w:rsidP="00D97F00">
      <w:pPr>
        <w:pStyle w:val="SubStepAlpha"/>
      </w:pPr>
      <w:r>
        <w:t xml:space="preserve">Click </w:t>
      </w:r>
      <w:r>
        <w:rPr>
          <w:b/>
          <w:bCs/>
        </w:rPr>
        <w:t>Add</w:t>
      </w:r>
      <w:r>
        <w:t>.</w:t>
      </w:r>
    </w:p>
    <w:p w14:paraId="568387F6" w14:textId="0E061C2A" w:rsidR="00770364" w:rsidRDefault="00770364" w:rsidP="00770364">
      <w:pPr>
        <w:pStyle w:val="SubStepAlpha"/>
        <w:numPr>
          <w:ilvl w:val="0"/>
          <w:numId w:val="0"/>
        </w:numPr>
        <w:ind w:left="720"/>
      </w:pPr>
      <w:r>
        <w:t xml:space="preserve">You will now see an entry that shows the </w:t>
      </w:r>
      <w:r w:rsidR="00ED6339">
        <w:t>host</w:t>
      </w:r>
      <w:r>
        <w:t xml:space="preserve">name and </w:t>
      </w:r>
      <w:r w:rsidR="00BF74AC">
        <w:t>IPv4</w:t>
      </w:r>
      <w:r>
        <w:t xml:space="preserve"> address of the </w:t>
      </w:r>
      <w:r w:rsidR="00AA6C5E" w:rsidRPr="00AA6C5E">
        <w:rPr>
          <w:b/>
        </w:rPr>
        <w:t>Example Server</w:t>
      </w:r>
      <w:r>
        <w:t xml:space="preserve">. </w:t>
      </w:r>
      <w:r w:rsidR="002B5609">
        <w:t xml:space="preserve">This is where DNS will look for the </w:t>
      </w:r>
      <w:r w:rsidR="00ED6339">
        <w:t>host</w:t>
      </w:r>
      <w:r w:rsidR="002B5609">
        <w:t xml:space="preserve">name and return the </w:t>
      </w:r>
      <w:r w:rsidR="00BF74AC">
        <w:t>IPv4</w:t>
      </w:r>
      <w:r w:rsidR="002B5609">
        <w:t xml:space="preserve"> address of that host</w:t>
      </w:r>
      <w:r w:rsidR="006D1566">
        <w:t xml:space="preserve"> to any device that requests it</w:t>
      </w:r>
      <w:r w:rsidR="002B5609">
        <w:t>.</w:t>
      </w:r>
    </w:p>
    <w:p w14:paraId="5F3253F2" w14:textId="11E1EDDC" w:rsidR="00231DCA" w:rsidRDefault="00B90A2B" w:rsidP="00457934">
      <w:pPr>
        <w:pStyle w:val="Heading3"/>
      </w:pPr>
      <w:r>
        <w:t xml:space="preserve">Configure </w:t>
      </w:r>
      <w:r w:rsidR="00610AC1">
        <w:t>and te</w:t>
      </w:r>
      <w:r w:rsidR="00951166">
        <w:t>s</w:t>
      </w:r>
      <w:r w:rsidR="00610AC1">
        <w:t>t the</w:t>
      </w:r>
      <w:r>
        <w:t xml:space="preserve"> use </w:t>
      </w:r>
      <w:r w:rsidR="00610AC1">
        <w:t>of a</w:t>
      </w:r>
      <w:r>
        <w:t xml:space="preserve"> local DNS server</w:t>
      </w:r>
      <w:r w:rsidR="00B22452">
        <w:t>.</w:t>
      </w:r>
    </w:p>
    <w:p w14:paraId="28CB46DA" w14:textId="31EF2F9E" w:rsidR="00231DCA" w:rsidRDefault="00ED6339" w:rsidP="008402F2">
      <w:pPr>
        <w:pStyle w:val="SubStepAlpha"/>
      </w:pPr>
      <w:r>
        <w:t xml:space="preserve">Click </w:t>
      </w:r>
      <w:r>
        <w:rPr>
          <w:b/>
          <w:bCs/>
        </w:rPr>
        <w:t>PC-</w:t>
      </w:r>
      <w:r w:rsidR="00E214DC">
        <w:rPr>
          <w:b/>
          <w:bCs/>
        </w:rPr>
        <w:t>A</w:t>
      </w:r>
      <w:r>
        <w:t>.</w:t>
      </w:r>
    </w:p>
    <w:p w14:paraId="0D074F38" w14:textId="35DC082D" w:rsidR="00ED6339" w:rsidRDefault="00ED6339" w:rsidP="008402F2">
      <w:pPr>
        <w:pStyle w:val="SubStepAlpha"/>
      </w:pPr>
      <w:r>
        <w:t xml:space="preserve">Click </w:t>
      </w:r>
      <w:r>
        <w:rPr>
          <w:b/>
          <w:bCs/>
        </w:rPr>
        <w:t>Config</w:t>
      </w:r>
      <w:r>
        <w:t>.</w:t>
      </w:r>
    </w:p>
    <w:p w14:paraId="55327938" w14:textId="77ECDC9B" w:rsidR="00ED6339" w:rsidRDefault="00ED6339" w:rsidP="008402F2">
      <w:pPr>
        <w:pStyle w:val="SubStepAlpha"/>
      </w:pPr>
      <w:r>
        <w:t xml:space="preserve">In the </w:t>
      </w:r>
      <w:r>
        <w:rPr>
          <w:b/>
          <w:bCs/>
        </w:rPr>
        <w:t>DNS Server</w:t>
      </w:r>
      <w:r>
        <w:t xml:space="preserve"> box, type the </w:t>
      </w:r>
      <w:r w:rsidR="00BF74AC">
        <w:t>IPv4</w:t>
      </w:r>
      <w:r>
        <w:t xml:space="preserve"> address of the </w:t>
      </w:r>
      <w:r w:rsidR="00D006F5" w:rsidRPr="00B91BE5">
        <w:rPr>
          <w:b/>
          <w:bCs/>
        </w:rPr>
        <w:t>Corporate</w:t>
      </w:r>
      <w:r>
        <w:t xml:space="preserve"> </w:t>
      </w:r>
      <w:r w:rsidR="00B90A2B">
        <w:t xml:space="preserve">DNS </w:t>
      </w:r>
      <w:r>
        <w:t xml:space="preserve">server: </w:t>
      </w:r>
      <w:r w:rsidR="00D006F5">
        <w:t>192.168.1.3</w:t>
      </w:r>
      <w:r>
        <w:t>.</w:t>
      </w:r>
    </w:p>
    <w:p w14:paraId="7BE7189E" w14:textId="4F64409A" w:rsidR="00ED6339" w:rsidRDefault="00B432DC" w:rsidP="00ED6339">
      <w:pPr>
        <w:pStyle w:val="SubStepAlpha"/>
        <w:numPr>
          <w:ilvl w:val="0"/>
          <w:numId w:val="0"/>
        </w:numPr>
        <w:ind w:left="720"/>
      </w:pPr>
      <w:r>
        <w:t>Now w</w:t>
      </w:r>
      <w:r w:rsidR="00ED6339">
        <w:t>hen PC-</w:t>
      </w:r>
      <w:r w:rsidR="00E214DC">
        <w:t>A</w:t>
      </w:r>
      <w:r w:rsidR="00ED6339">
        <w:t xml:space="preserve"> uses common hostnames, </w:t>
      </w:r>
      <w:r w:rsidR="00CC276D">
        <w:t>it will send out a DNS request for the IPv4 address of the host with that name.</w:t>
      </w:r>
    </w:p>
    <w:p w14:paraId="1A33A6F7" w14:textId="77777777" w:rsidR="00610AC1" w:rsidRDefault="00610AC1" w:rsidP="00610AC1">
      <w:pPr>
        <w:pStyle w:val="SubStepAlpha"/>
      </w:pPr>
      <w:r>
        <w:t xml:space="preserve">Click </w:t>
      </w:r>
      <w:r w:rsidRPr="004F0738">
        <w:rPr>
          <w:b/>
          <w:bCs/>
        </w:rPr>
        <w:t>Desktop &gt; Command</w:t>
      </w:r>
      <w:r>
        <w:rPr>
          <w:b/>
          <w:bCs/>
        </w:rPr>
        <w:t xml:space="preserve"> Prompt</w:t>
      </w:r>
      <w:r>
        <w:t>.</w:t>
      </w:r>
    </w:p>
    <w:p w14:paraId="540F3E0B" w14:textId="2DB6AEE6" w:rsidR="00610AC1" w:rsidRDefault="00610AC1" w:rsidP="00610AC1">
      <w:pPr>
        <w:pStyle w:val="SubStepAlpha"/>
      </w:pPr>
      <w:r>
        <w:t xml:space="preserve">Ping </w:t>
      </w:r>
      <w:r w:rsidRPr="004A3BAD">
        <w:rPr>
          <w:b/>
          <w:bCs/>
        </w:rPr>
        <w:t>www.example.com</w:t>
      </w:r>
      <w:r>
        <w:t xml:space="preserve">. </w:t>
      </w:r>
      <w:r w:rsidR="00C10411">
        <w:t xml:space="preserve">The ping may not work the first time, or even the second, as the network converges. But by your third attempt, it should succeed. Notice that the very first line of the output shows that PC-A is using the right IPv4 address for the </w:t>
      </w:r>
      <w:r w:rsidR="00AA6C5E" w:rsidRPr="00AA6C5E">
        <w:rPr>
          <w:b/>
        </w:rPr>
        <w:t>Example Server</w:t>
      </w:r>
      <w:r w:rsidR="00C10411">
        <w:t>.</w:t>
      </w:r>
    </w:p>
    <w:p w14:paraId="19CCF10A" w14:textId="77777777" w:rsidR="00FA4F10" w:rsidRDefault="00FA4F10" w:rsidP="00FA4F10">
      <w:pPr>
        <w:pStyle w:val="CMDOutput"/>
      </w:pPr>
      <w:r>
        <w:t>Packet Tracer PC Command Line 1.0</w:t>
      </w:r>
    </w:p>
    <w:p w14:paraId="6647C9D9" w14:textId="4E2E81D9" w:rsidR="00FA4F10" w:rsidRPr="00876934" w:rsidRDefault="00FA4F10" w:rsidP="00FA4F10">
      <w:pPr>
        <w:pStyle w:val="CMDOutput"/>
        <w:rPr>
          <w:b/>
          <w:bCs/>
        </w:rPr>
      </w:pPr>
      <w:r>
        <w:t>C:\&gt;</w:t>
      </w:r>
      <w:r w:rsidR="00876934">
        <w:t xml:space="preserve"> </w:t>
      </w:r>
      <w:r w:rsidRPr="00876934">
        <w:rPr>
          <w:b/>
          <w:bCs/>
        </w:rPr>
        <w:t>ping www.example.com</w:t>
      </w:r>
    </w:p>
    <w:p w14:paraId="6B177307" w14:textId="77777777" w:rsidR="00FA4F10" w:rsidRDefault="00FA4F10" w:rsidP="00FA4F10">
      <w:pPr>
        <w:pStyle w:val="CMDOutput"/>
      </w:pPr>
    </w:p>
    <w:p w14:paraId="7DA4D4A4" w14:textId="77777777" w:rsidR="00FA4F10" w:rsidRDefault="00FA4F10" w:rsidP="00FA4F10">
      <w:pPr>
        <w:pStyle w:val="CMDOutput"/>
      </w:pPr>
      <w:r>
        <w:t xml:space="preserve">Pinging </w:t>
      </w:r>
      <w:r w:rsidRPr="00876934">
        <w:rPr>
          <w:highlight w:val="yellow"/>
        </w:rPr>
        <w:t>64.100.0.10</w:t>
      </w:r>
      <w:r>
        <w:t xml:space="preserve"> with 32 bytes of data:</w:t>
      </w:r>
    </w:p>
    <w:p w14:paraId="377E9695" w14:textId="77777777" w:rsidR="00FA4F10" w:rsidRDefault="00FA4F10" w:rsidP="00FA4F10">
      <w:pPr>
        <w:pStyle w:val="CMDOutput"/>
      </w:pPr>
    </w:p>
    <w:p w14:paraId="0E63A77A" w14:textId="77777777" w:rsidR="00FA4F10" w:rsidRDefault="00FA4F10" w:rsidP="00FA4F10">
      <w:pPr>
        <w:pStyle w:val="CMDOutput"/>
      </w:pPr>
      <w:r>
        <w:t>Request timed out.</w:t>
      </w:r>
    </w:p>
    <w:p w14:paraId="2E434A33" w14:textId="36739626" w:rsidR="00FA4F10" w:rsidRDefault="002636F5" w:rsidP="00FA4F10">
      <w:pPr>
        <w:pStyle w:val="CMDOutput"/>
      </w:pPr>
      <w:r>
        <w:t>&lt;output omitted&gt;</w:t>
      </w:r>
    </w:p>
    <w:p w14:paraId="6682495D" w14:textId="77777777" w:rsidR="00FA4F10" w:rsidRDefault="00FA4F10" w:rsidP="00FA4F10">
      <w:pPr>
        <w:pStyle w:val="CMDOutput"/>
      </w:pPr>
    </w:p>
    <w:p w14:paraId="2F454F86" w14:textId="56F6505A" w:rsidR="00FA4F10" w:rsidRDefault="00FA4F10" w:rsidP="00FA4F10">
      <w:pPr>
        <w:pStyle w:val="CMDOutput"/>
      </w:pPr>
      <w:r>
        <w:t>C:\&gt;</w:t>
      </w:r>
      <w:r w:rsidR="002640F2">
        <w:t xml:space="preserve"> </w:t>
      </w:r>
      <w:r w:rsidRPr="002640F2">
        <w:rPr>
          <w:b/>
          <w:bCs/>
        </w:rPr>
        <w:t>ping www.example.com</w:t>
      </w:r>
    </w:p>
    <w:p w14:paraId="1108A040" w14:textId="77777777" w:rsidR="00FA4F10" w:rsidRDefault="00FA4F10" w:rsidP="00FA4F10">
      <w:pPr>
        <w:pStyle w:val="CMDOutput"/>
      </w:pPr>
    </w:p>
    <w:p w14:paraId="12F85F31" w14:textId="77777777" w:rsidR="00FA4F10" w:rsidRDefault="00FA4F10" w:rsidP="00FA4F10">
      <w:pPr>
        <w:pStyle w:val="CMDOutput"/>
      </w:pPr>
      <w:r>
        <w:t>Pinging 64.100.0.10 with 32 bytes of data:</w:t>
      </w:r>
    </w:p>
    <w:p w14:paraId="5D688728" w14:textId="77777777" w:rsidR="00FA4F10" w:rsidRDefault="00FA4F10" w:rsidP="00FA4F10">
      <w:pPr>
        <w:pStyle w:val="CMDOutput"/>
      </w:pPr>
    </w:p>
    <w:p w14:paraId="0E15F7C1" w14:textId="77777777" w:rsidR="00FA4F10" w:rsidRDefault="00FA4F10" w:rsidP="00FA4F10">
      <w:pPr>
        <w:pStyle w:val="CMDOutput"/>
      </w:pPr>
      <w:r>
        <w:t>Reply from 64.100.0.10: bytes=32 time=3ms TTL=125</w:t>
      </w:r>
    </w:p>
    <w:p w14:paraId="6811A0EC" w14:textId="0ABEDB78" w:rsidR="00FA4F10" w:rsidRDefault="002640F2" w:rsidP="00FA4F10">
      <w:pPr>
        <w:pStyle w:val="CMDOutput"/>
      </w:pPr>
      <w:r>
        <w:t>&lt;output omitted&gt;</w:t>
      </w:r>
    </w:p>
    <w:p w14:paraId="07575D92" w14:textId="77777777" w:rsidR="00FA4F10" w:rsidRDefault="00FA4F10" w:rsidP="00FA4F10">
      <w:pPr>
        <w:pStyle w:val="CMDOutput"/>
      </w:pPr>
    </w:p>
    <w:p w14:paraId="5FA26902" w14:textId="6BED05C9" w:rsidR="00FA4F10" w:rsidRDefault="00FA4F10" w:rsidP="00FA4F10">
      <w:pPr>
        <w:pStyle w:val="CMDOutput"/>
      </w:pPr>
      <w:r>
        <w:t>C:\&gt;</w:t>
      </w:r>
    </w:p>
    <w:p w14:paraId="7F03DE9C" w14:textId="1DE8DA71" w:rsidR="00B00769" w:rsidRDefault="00B00769" w:rsidP="00B00769">
      <w:pPr>
        <w:pStyle w:val="BodyTextL50"/>
      </w:pPr>
      <w:r w:rsidRPr="00B00769">
        <w:rPr>
          <w:b/>
          <w:bCs/>
        </w:rPr>
        <w:t>Note</w:t>
      </w:r>
      <w:r>
        <w:t xml:space="preserve">: There is a known issue with Packet Tracer’s implementation of the FIREWALL. You will not be able to access the web servers from PC-A. However, PC-A will be able to send and receive email </w:t>
      </w:r>
      <w:r w:rsidR="009B3F1A">
        <w:t xml:space="preserve">through the </w:t>
      </w:r>
      <w:r w:rsidR="009B3F1A" w:rsidRPr="009B3F1A">
        <w:rPr>
          <w:b/>
          <w:bCs/>
        </w:rPr>
        <w:t>Example Server</w:t>
      </w:r>
      <w:r w:rsidR="009B3F1A">
        <w:t xml:space="preserve"> later in the activity.</w:t>
      </w:r>
    </w:p>
    <w:p w14:paraId="2BF2352F" w14:textId="3FAE8747" w:rsidR="00B90A2B" w:rsidRDefault="00B90A2B" w:rsidP="00B90A2B">
      <w:pPr>
        <w:pStyle w:val="Heading3"/>
      </w:pPr>
      <w:r>
        <w:t xml:space="preserve">Configure </w:t>
      </w:r>
      <w:r w:rsidR="00951166">
        <w:t xml:space="preserve">and test the use of </w:t>
      </w:r>
      <w:r>
        <w:t>a remote DNS server.</w:t>
      </w:r>
    </w:p>
    <w:p w14:paraId="05EF0CDB" w14:textId="151D4C0A" w:rsidR="00B90A2B" w:rsidRDefault="00B90A2B" w:rsidP="00B91BE5">
      <w:pPr>
        <w:pStyle w:val="BodyTextL25"/>
      </w:pPr>
      <w:r>
        <w:t xml:space="preserve">PC-B does not have a local DNS server. Therefore, it will use the </w:t>
      </w:r>
      <w:r w:rsidR="00AA6C5E" w:rsidRPr="00AA6C5E">
        <w:rPr>
          <w:b/>
          <w:bCs/>
        </w:rPr>
        <w:t>Example Server</w:t>
      </w:r>
      <w:r>
        <w:t xml:space="preserve"> as its DNS server.</w:t>
      </w:r>
    </w:p>
    <w:p w14:paraId="2D95DC2A" w14:textId="4E48B759" w:rsidR="00B91BE5" w:rsidRDefault="00B91BE5" w:rsidP="00B91BE5">
      <w:pPr>
        <w:pStyle w:val="SubStepAlpha"/>
      </w:pPr>
      <w:r>
        <w:t xml:space="preserve">Click </w:t>
      </w:r>
      <w:r>
        <w:rPr>
          <w:b/>
          <w:bCs/>
        </w:rPr>
        <w:t>PC-B</w:t>
      </w:r>
      <w:r>
        <w:t>.</w:t>
      </w:r>
    </w:p>
    <w:p w14:paraId="692BF7C5" w14:textId="77777777" w:rsidR="00B91BE5" w:rsidRDefault="00B91BE5" w:rsidP="00B91BE5">
      <w:pPr>
        <w:pStyle w:val="SubStepAlpha"/>
      </w:pPr>
      <w:r>
        <w:t xml:space="preserve">Click </w:t>
      </w:r>
      <w:r>
        <w:rPr>
          <w:b/>
          <w:bCs/>
        </w:rPr>
        <w:t>Config</w:t>
      </w:r>
      <w:r>
        <w:t>.</w:t>
      </w:r>
    </w:p>
    <w:p w14:paraId="56CD2977" w14:textId="25888B42" w:rsidR="00B91BE5" w:rsidRDefault="00B91BE5" w:rsidP="00B91BE5">
      <w:pPr>
        <w:pStyle w:val="SubStepAlpha"/>
      </w:pPr>
      <w:r>
        <w:t xml:space="preserve">In the </w:t>
      </w:r>
      <w:r>
        <w:rPr>
          <w:b/>
          <w:bCs/>
        </w:rPr>
        <w:t>DNS Server</w:t>
      </w:r>
      <w:r>
        <w:t xml:space="preserve"> box, type the IPv4 address of the </w:t>
      </w:r>
      <w:r w:rsidRPr="00B91BE5">
        <w:rPr>
          <w:b/>
          <w:bCs/>
        </w:rPr>
        <w:t>Corporate</w:t>
      </w:r>
      <w:r>
        <w:t xml:space="preserve"> DNS server: 64.100.0.10.</w:t>
      </w:r>
    </w:p>
    <w:p w14:paraId="7087C402" w14:textId="77777777" w:rsidR="004A3BAD" w:rsidRDefault="004A3BAD" w:rsidP="004A3BAD">
      <w:pPr>
        <w:pStyle w:val="SubStepAlpha"/>
      </w:pPr>
      <w:r>
        <w:t xml:space="preserve">Click </w:t>
      </w:r>
      <w:r w:rsidRPr="004F0738">
        <w:rPr>
          <w:b/>
          <w:bCs/>
        </w:rPr>
        <w:t>Desktop &gt; Command</w:t>
      </w:r>
      <w:r>
        <w:rPr>
          <w:b/>
          <w:bCs/>
        </w:rPr>
        <w:t xml:space="preserve"> Prompt</w:t>
      </w:r>
      <w:r>
        <w:t>.</w:t>
      </w:r>
    </w:p>
    <w:p w14:paraId="02531C00" w14:textId="7A16B19F" w:rsidR="00951166" w:rsidRDefault="004A3BAD" w:rsidP="004A3BAD">
      <w:pPr>
        <w:pStyle w:val="SubStepAlpha"/>
      </w:pPr>
      <w:r>
        <w:t xml:space="preserve">Ping </w:t>
      </w:r>
      <w:r w:rsidRPr="004A3BAD">
        <w:rPr>
          <w:b/>
          <w:bCs/>
        </w:rPr>
        <w:t>www.example.com</w:t>
      </w:r>
      <w:r>
        <w:t xml:space="preserve">. </w:t>
      </w:r>
      <w:r w:rsidR="00DC60C7">
        <w:t xml:space="preserve">The ping </w:t>
      </w:r>
      <w:r w:rsidR="00D96B9E">
        <w:t xml:space="preserve">may take a few seconds, but it </w:t>
      </w:r>
      <w:r w:rsidR="00DC60C7">
        <w:t>should be successful</w:t>
      </w:r>
      <w:r w:rsidR="00D96B9E">
        <w:t>.</w:t>
      </w:r>
    </w:p>
    <w:p w14:paraId="2A7EA9BF" w14:textId="218B280B" w:rsidR="00DC60C7" w:rsidRDefault="00DC60C7" w:rsidP="004A3BAD">
      <w:pPr>
        <w:pStyle w:val="SubStepAlpha"/>
      </w:pPr>
      <w:r>
        <w:t xml:space="preserve">Ping </w:t>
      </w:r>
      <w:r w:rsidRPr="00085D4A">
        <w:rPr>
          <w:b/>
          <w:bCs/>
        </w:rPr>
        <w:t>www.devasc-netacad.pka</w:t>
      </w:r>
      <w:r>
        <w:t xml:space="preserve">. </w:t>
      </w:r>
      <w:r w:rsidR="00085D4A" w:rsidRPr="00085D4A">
        <w:t>The ping may not work the first time, or even the second, as the network converges. But by your third attempt, it should succeed.</w:t>
      </w:r>
    </w:p>
    <w:p w14:paraId="3FEEE6BD" w14:textId="77777777" w:rsidR="001626B8" w:rsidRDefault="001626B8" w:rsidP="001626B8">
      <w:pPr>
        <w:pStyle w:val="SubStepAlpha"/>
      </w:pPr>
      <w:r>
        <w:t xml:space="preserve">Close the </w:t>
      </w:r>
      <w:r w:rsidRPr="00951166">
        <w:rPr>
          <w:b/>
          <w:bCs/>
        </w:rPr>
        <w:t>Command Prompt</w:t>
      </w:r>
      <w:r>
        <w:t xml:space="preserve"> window and click </w:t>
      </w:r>
      <w:r w:rsidRPr="00951166">
        <w:rPr>
          <w:b/>
          <w:bCs/>
        </w:rPr>
        <w:t>Web Browser</w:t>
      </w:r>
      <w:r>
        <w:t>.</w:t>
      </w:r>
    </w:p>
    <w:p w14:paraId="4B16B87A" w14:textId="723D7AEE" w:rsidR="001626B8" w:rsidRDefault="00D8773F" w:rsidP="001626B8">
      <w:pPr>
        <w:pStyle w:val="SubStepAlpha"/>
      </w:pPr>
      <w:r>
        <w:t>Enter</w:t>
      </w:r>
      <w:r w:rsidR="001626B8">
        <w:t xml:space="preserve"> </w:t>
      </w:r>
      <w:r w:rsidR="001626B8" w:rsidRPr="00951166">
        <w:rPr>
          <w:b/>
          <w:bCs/>
        </w:rPr>
        <w:t>www.example.com</w:t>
      </w:r>
      <w:r w:rsidR="001626B8">
        <w:t xml:space="preserve"> in the URL field and click </w:t>
      </w:r>
      <w:r w:rsidR="001626B8" w:rsidRPr="00951166">
        <w:rPr>
          <w:b/>
          <w:bCs/>
        </w:rPr>
        <w:t>Go</w:t>
      </w:r>
      <w:r w:rsidR="001626B8">
        <w:t>. You should now see the Example.com web page displayed in the Web Browser.</w:t>
      </w:r>
    </w:p>
    <w:p w14:paraId="42322916" w14:textId="4E2DB11C" w:rsidR="001626B8" w:rsidRDefault="00D8773F" w:rsidP="004A3BAD">
      <w:pPr>
        <w:pStyle w:val="SubStepAlpha"/>
      </w:pPr>
      <w:r>
        <w:t>Enter</w:t>
      </w:r>
      <w:r w:rsidR="00A312AE">
        <w:t xml:space="preserve"> </w:t>
      </w:r>
      <w:r w:rsidR="00A312AE" w:rsidRPr="00085D4A">
        <w:rPr>
          <w:b/>
          <w:bCs/>
        </w:rPr>
        <w:t>www.devasc-netacad.pka</w:t>
      </w:r>
      <w:r w:rsidR="00A312AE">
        <w:t xml:space="preserve"> in the URL field and click </w:t>
      </w:r>
      <w:r w:rsidR="00A312AE" w:rsidRPr="00085D4A">
        <w:rPr>
          <w:b/>
          <w:bCs/>
        </w:rPr>
        <w:t>Go</w:t>
      </w:r>
      <w:r w:rsidR="00A312AE">
        <w:t xml:space="preserve">. </w:t>
      </w:r>
      <w:r w:rsidR="002636F5">
        <w:t>You should now see the DEVASC server web page displayed in the Web Browser.</w:t>
      </w:r>
    </w:p>
    <w:p w14:paraId="7F69D7E7" w14:textId="202ED82F" w:rsidR="009C355E" w:rsidRDefault="00ED6339" w:rsidP="009C355E">
      <w:pPr>
        <w:pStyle w:val="Heading2"/>
      </w:pPr>
      <w:r w:rsidRPr="00ED6339">
        <w:t>Configure DHCP</w:t>
      </w:r>
    </w:p>
    <w:p w14:paraId="6245CAF2" w14:textId="1C20AA96" w:rsidR="00DA559B" w:rsidRDefault="00DA559B" w:rsidP="00DA559B">
      <w:pPr>
        <w:pStyle w:val="BodyTextL25"/>
      </w:pPr>
      <w:r>
        <w:t xml:space="preserve">Manual configuration of </w:t>
      </w:r>
      <w:r w:rsidR="00BF74AC">
        <w:t>IPv4</w:t>
      </w:r>
      <w:r>
        <w:t xml:space="preserve"> addresses is fine for very small networks, but on larger networks it is </w:t>
      </w:r>
      <w:r w:rsidR="005E551C">
        <w:t>necessary</w:t>
      </w:r>
      <w:r>
        <w:t xml:space="preserve"> to automatically provide </w:t>
      </w:r>
      <w:r w:rsidR="00BF74AC">
        <w:t>IPv4</w:t>
      </w:r>
      <w:r>
        <w:t xml:space="preserve"> addressing to devices when they connect to the network. Dynamic Host Configuration Protocol (DHCP) provides this service. It is also convenient when devices are moved because if they move to a different subnet, they will get a new address and be able to communicate with other hosts.</w:t>
      </w:r>
    </w:p>
    <w:p w14:paraId="2A87818E" w14:textId="6254AF0E" w:rsidR="00DA559B" w:rsidRPr="00ED6339" w:rsidRDefault="00DA559B" w:rsidP="00DA559B">
      <w:pPr>
        <w:pStyle w:val="BodyTextL25"/>
      </w:pPr>
      <w:r>
        <w:t xml:space="preserve">Another great feature abut DHCP is that it automatically sets not only the </w:t>
      </w:r>
      <w:r w:rsidR="00BF74AC">
        <w:t>IPv4</w:t>
      </w:r>
      <w:r>
        <w:t xml:space="preserve"> address for a host, but also the subnet, default gateway, and DNS server address. This makes it very easy for multiple pieces of information to be configured on hosts automatically.</w:t>
      </w:r>
    </w:p>
    <w:p w14:paraId="71605D71" w14:textId="769C79B8" w:rsidR="00777F60" w:rsidRDefault="00777F60" w:rsidP="00777F60">
      <w:pPr>
        <w:pStyle w:val="Heading3"/>
      </w:pPr>
      <w:r>
        <w:t>Configure DHCP on the</w:t>
      </w:r>
      <w:r w:rsidR="00ED2E36">
        <w:t xml:space="preserve"> </w:t>
      </w:r>
      <w:r w:rsidR="00DB0E98">
        <w:t>Corporate</w:t>
      </w:r>
      <w:r w:rsidR="00ED2E36">
        <w:t xml:space="preserve"> server</w:t>
      </w:r>
      <w:r>
        <w:t>.</w:t>
      </w:r>
    </w:p>
    <w:p w14:paraId="6BF682B9" w14:textId="219D4097" w:rsidR="00641C58" w:rsidRPr="00641C58" w:rsidRDefault="00641C58" w:rsidP="00641C58">
      <w:pPr>
        <w:pStyle w:val="BodyTextL25"/>
      </w:pPr>
      <w:r w:rsidRPr="00641C58">
        <w:rPr>
          <w:b/>
          <w:bCs/>
        </w:rPr>
        <w:t>Note</w:t>
      </w:r>
      <w:r>
        <w:t xml:space="preserve">: Your </w:t>
      </w:r>
      <w:r>
        <w:rPr>
          <w:b/>
          <w:bCs/>
        </w:rPr>
        <w:t xml:space="preserve">Completion </w:t>
      </w:r>
      <w:r>
        <w:t xml:space="preserve">percentage will not increase until you click </w:t>
      </w:r>
      <w:r w:rsidRPr="00641C58">
        <w:rPr>
          <w:b/>
          <w:bCs/>
        </w:rPr>
        <w:t>Save</w:t>
      </w:r>
      <w:r>
        <w:t xml:space="preserve"> at the end of this step.</w:t>
      </w:r>
    </w:p>
    <w:p w14:paraId="1A8CB514" w14:textId="64F05DE6" w:rsidR="009C355E" w:rsidRDefault="00FD4BF5" w:rsidP="00EE70F2">
      <w:pPr>
        <w:pStyle w:val="SubStepAlpha"/>
      </w:pPr>
      <w:r>
        <w:t xml:space="preserve">Click </w:t>
      </w:r>
      <w:r w:rsidR="00ED2E36" w:rsidRPr="00E5472E">
        <w:t>the</w:t>
      </w:r>
      <w:r w:rsidR="00ED2E36">
        <w:rPr>
          <w:b/>
          <w:bCs/>
        </w:rPr>
        <w:t xml:space="preserve"> </w:t>
      </w:r>
      <w:r w:rsidR="00DB0E98">
        <w:rPr>
          <w:b/>
          <w:bCs/>
        </w:rPr>
        <w:t>Corporate</w:t>
      </w:r>
      <w:r w:rsidR="00ED2E36">
        <w:t xml:space="preserve"> server</w:t>
      </w:r>
      <w:r w:rsidR="00DB6132">
        <w:t xml:space="preserve">, then </w:t>
      </w:r>
      <w:r w:rsidR="00DB6132" w:rsidRPr="00DB6132">
        <w:rPr>
          <w:b/>
          <w:bCs/>
        </w:rPr>
        <w:t>Services</w:t>
      </w:r>
      <w:r w:rsidR="00DB6132">
        <w:t>, if necessary</w:t>
      </w:r>
      <w:r>
        <w:t>.</w:t>
      </w:r>
    </w:p>
    <w:p w14:paraId="243A9601" w14:textId="28CD05FA" w:rsidR="00DB0E98" w:rsidRDefault="00DB0E98" w:rsidP="00EE70F2">
      <w:pPr>
        <w:pStyle w:val="SubStepAlpha"/>
      </w:pPr>
      <w:r>
        <w:t xml:space="preserve">Click </w:t>
      </w:r>
      <w:r>
        <w:rPr>
          <w:b/>
          <w:bCs/>
        </w:rPr>
        <w:t>DHCP</w:t>
      </w:r>
      <w:r>
        <w:t>.</w:t>
      </w:r>
    </w:p>
    <w:p w14:paraId="3E28E3F9" w14:textId="77777777" w:rsidR="00DB0E98" w:rsidRDefault="00DB0E98" w:rsidP="00DB0E98">
      <w:pPr>
        <w:pStyle w:val="SubStepAlpha"/>
      </w:pPr>
      <w:r>
        <w:t xml:space="preserve">Click the </w:t>
      </w:r>
      <w:proofErr w:type="gramStart"/>
      <w:r>
        <w:rPr>
          <w:b/>
          <w:bCs/>
        </w:rPr>
        <w:t>On</w:t>
      </w:r>
      <w:proofErr w:type="gramEnd"/>
      <w:r>
        <w:t xml:space="preserve"> radio button to turn on the DHCP Service.</w:t>
      </w:r>
    </w:p>
    <w:p w14:paraId="7BC1CC72" w14:textId="084A2F00" w:rsidR="00FD4BF5" w:rsidRDefault="005E551C" w:rsidP="00FD4BF5">
      <w:pPr>
        <w:pStyle w:val="SubStepAlpha"/>
        <w:numPr>
          <w:ilvl w:val="0"/>
          <w:numId w:val="0"/>
        </w:numPr>
        <w:ind w:left="720"/>
      </w:pPr>
      <w:r>
        <w:t>You</w:t>
      </w:r>
      <w:r w:rsidR="00FD4BF5">
        <w:t xml:space="preserve"> will now define a pool of </w:t>
      </w:r>
      <w:r w:rsidR="00BF74AC">
        <w:t>IPv4</w:t>
      </w:r>
      <w:r w:rsidR="00FD4BF5">
        <w:t xml:space="preserve"> addresses that </w:t>
      </w:r>
      <w:r w:rsidR="00A22C01">
        <w:t>you</w:t>
      </w:r>
      <w:r w:rsidR="00FD4BF5">
        <w:t xml:space="preserve"> wish to assign to hosts. </w:t>
      </w:r>
      <w:r w:rsidR="00A22C01">
        <w:t>You</w:t>
      </w:r>
      <w:r w:rsidR="00FD4BF5">
        <w:t xml:space="preserve"> will use </w:t>
      </w:r>
      <w:r w:rsidR="00BF74AC">
        <w:t>IPv4</w:t>
      </w:r>
      <w:r w:rsidR="00FD4BF5">
        <w:t xml:space="preserve"> addresses in the 192.168.1.0 subnet. </w:t>
      </w:r>
      <w:r w:rsidR="00A22C01">
        <w:t>You</w:t>
      </w:r>
      <w:r w:rsidR="007F73FC">
        <w:t xml:space="preserve"> cannot use the address of 192.168.1.1 because it is already in use by the </w:t>
      </w:r>
      <w:r w:rsidR="007F73FC" w:rsidRPr="004907F8">
        <w:rPr>
          <w:b/>
          <w:bCs/>
        </w:rPr>
        <w:t>FIREWALL</w:t>
      </w:r>
      <w:r w:rsidR="007F73FC">
        <w:t xml:space="preserve"> interface. </w:t>
      </w:r>
      <w:r w:rsidR="00A22C01">
        <w:t>You</w:t>
      </w:r>
      <w:r w:rsidR="00DB0E98">
        <w:t xml:space="preserve"> also cannot use the Corporate server address of 192.168.1.3. In addition, i</w:t>
      </w:r>
      <w:r w:rsidR="00FD4BF5">
        <w:t>t is a good practice to leave some addresses free for statically assigning to servers or other devices where you want their address to remain the same.</w:t>
      </w:r>
    </w:p>
    <w:p w14:paraId="2DB67A53" w14:textId="6701034F" w:rsidR="00D63296" w:rsidRDefault="00D63296" w:rsidP="00DB0E98">
      <w:pPr>
        <w:pStyle w:val="SubStepAlpha"/>
      </w:pPr>
      <w:r>
        <w:t xml:space="preserve">The </w:t>
      </w:r>
      <w:r>
        <w:rPr>
          <w:b/>
          <w:bCs/>
        </w:rPr>
        <w:t xml:space="preserve">Pool Name </w:t>
      </w:r>
      <w:r>
        <w:t xml:space="preserve">is currently </w:t>
      </w:r>
      <w:proofErr w:type="spellStart"/>
      <w:r>
        <w:rPr>
          <w:b/>
          <w:bCs/>
        </w:rPr>
        <w:t>serverPool</w:t>
      </w:r>
      <w:proofErr w:type="spellEnd"/>
      <w:r>
        <w:t>. Do not change it.</w:t>
      </w:r>
    </w:p>
    <w:p w14:paraId="19679433" w14:textId="65D16903" w:rsidR="007F73FC" w:rsidRDefault="00E5472E" w:rsidP="00DB0E98">
      <w:pPr>
        <w:pStyle w:val="SubStepAlpha"/>
      </w:pPr>
      <w:r>
        <w:t>For</w:t>
      </w:r>
      <w:r w:rsidR="00DB0E98">
        <w:t xml:space="preserve"> </w:t>
      </w:r>
      <w:r w:rsidR="00DB0E98" w:rsidRPr="00E5472E">
        <w:rPr>
          <w:b/>
          <w:bCs/>
        </w:rPr>
        <w:t>Default Gateway</w:t>
      </w:r>
      <w:r w:rsidR="00DB0E98">
        <w:t xml:space="preserve">, enter the </w:t>
      </w:r>
      <w:r w:rsidR="00BF74AC">
        <w:t>IPv4</w:t>
      </w:r>
      <w:r w:rsidR="00DB0E98">
        <w:t xml:space="preserve"> address of the INSIDE interface of the </w:t>
      </w:r>
      <w:r w:rsidR="00DB0E98" w:rsidRPr="004907F8">
        <w:rPr>
          <w:b/>
          <w:bCs/>
        </w:rPr>
        <w:t>FIREWALL</w:t>
      </w:r>
      <w:r w:rsidR="00DB0E98">
        <w:t>: 192.168.1.1.</w:t>
      </w:r>
    </w:p>
    <w:p w14:paraId="2E267475" w14:textId="757BF036" w:rsidR="00DB0E98" w:rsidRDefault="00DB0E98" w:rsidP="00DB0E98">
      <w:pPr>
        <w:pStyle w:val="SubStepAlpha"/>
        <w:numPr>
          <w:ilvl w:val="0"/>
          <w:numId w:val="0"/>
        </w:numPr>
        <w:ind w:left="720"/>
      </w:pPr>
      <w:r>
        <w:t>This will provide each DHCP host a route to other networks.</w:t>
      </w:r>
    </w:p>
    <w:p w14:paraId="7BB19ADF" w14:textId="4585C635" w:rsidR="00DB0E98" w:rsidRDefault="00DB0E98" w:rsidP="00DB0E98">
      <w:pPr>
        <w:pStyle w:val="SubStepAlpha"/>
      </w:pPr>
      <w:r>
        <w:t xml:space="preserve">For </w:t>
      </w:r>
      <w:r w:rsidRPr="004907F8">
        <w:rPr>
          <w:b/>
          <w:bCs/>
        </w:rPr>
        <w:t>DNS Server</w:t>
      </w:r>
      <w:r>
        <w:t xml:space="preserve">, enter the </w:t>
      </w:r>
      <w:r w:rsidR="00BF74AC">
        <w:t>IPv4</w:t>
      </w:r>
      <w:r>
        <w:t xml:space="preserve"> address of the </w:t>
      </w:r>
      <w:r w:rsidRPr="004907F8">
        <w:rPr>
          <w:b/>
          <w:bCs/>
        </w:rPr>
        <w:t>Corporate</w:t>
      </w:r>
      <w:r>
        <w:t xml:space="preserve"> server: 192.168.1.3.</w:t>
      </w:r>
    </w:p>
    <w:p w14:paraId="34A05ADD" w14:textId="73C78F2F" w:rsidR="00DB0E98" w:rsidRPr="00DB0E98" w:rsidRDefault="00DB0E98" w:rsidP="00DB0E98">
      <w:pPr>
        <w:pStyle w:val="SubStepAlpha"/>
        <w:numPr>
          <w:ilvl w:val="0"/>
          <w:numId w:val="0"/>
        </w:numPr>
        <w:ind w:left="720"/>
      </w:pPr>
      <w:r>
        <w:t xml:space="preserve">This will provide each DHCP host </w:t>
      </w:r>
      <w:r w:rsidR="004907F8">
        <w:t>an address to use to send DNS messages</w:t>
      </w:r>
      <w:r>
        <w:t>.</w:t>
      </w:r>
    </w:p>
    <w:p w14:paraId="3FF66E3B" w14:textId="47800A4A" w:rsidR="00DB0E98" w:rsidRDefault="00DB0E98" w:rsidP="00DB0E98">
      <w:pPr>
        <w:pStyle w:val="SubStepAlpha"/>
      </w:pPr>
      <w:r>
        <w:t xml:space="preserve">For </w:t>
      </w:r>
      <w:r w:rsidRPr="00C47DD2">
        <w:rPr>
          <w:b/>
          <w:bCs/>
        </w:rPr>
        <w:t>Start IP Address</w:t>
      </w:r>
      <w:r>
        <w:t>, use 192.168.1.10.</w:t>
      </w:r>
    </w:p>
    <w:p w14:paraId="717AD2D8" w14:textId="19640520" w:rsidR="007F73FC" w:rsidRPr="00DB0E98" w:rsidRDefault="00DB0E98" w:rsidP="00DB0E98">
      <w:pPr>
        <w:pStyle w:val="SubStepAlpha"/>
        <w:numPr>
          <w:ilvl w:val="0"/>
          <w:numId w:val="0"/>
        </w:numPr>
        <w:ind w:left="720"/>
      </w:pPr>
      <w:r>
        <w:t xml:space="preserve">This provides </w:t>
      </w:r>
      <w:r w:rsidR="00AD6A54">
        <w:t xml:space="preserve">for </w:t>
      </w:r>
      <w:r>
        <w:t xml:space="preserve">a few </w:t>
      </w:r>
      <w:proofErr w:type="gramStart"/>
      <w:r>
        <w:t>statically-assigned</w:t>
      </w:r>
      <w:proofErr w:type="gramEnd"/>
      <w:r>
        <w:t xml:space="preserve"> devices on the network</w:t>
      </w:r>
      <w:r w:rsidR="00AD6A54">
        <w:t xml:space="preserve"> in the future</w:t>
      </w:r>
      <w:r>
        <w:t>.</w:t>
      </w:r>
    </w:p>
    <w:p w14:paraId="27B326D4" w14:textId="2155E0C4" w:rsidR="007F73FC" w:rsidRDefault="00DB0E98" w:rsidP="00DB0E98">
      <w:pPr>
        <w:pStyle w:val="SubStepAlpha"/>
      </w:pPr>
      <w:r>
        <w:t xml:space="preserve">For </w:t>
      </w:r>
      <w:r w:rsidR="00C47DD2" w:rsidRPr="00FB1577">
        <w:rPr>
          <w:b/>
          <w:bCs/>
        </w:rPr>
        <w:t>Subnet Mask</w:t>
      </w:r>
      <w:r>
        <w:t>, use 255.255.255.0</w:t>
      </w:r>
      <w:r w:rsidR="00FB1577">
        <w:t>.</w:t>
      </w:r>
    </w:p>
    <w:p w14:paraId="3671B407" w14:textId="5F2886C2" w:rsidR="00DB0E98" w:rsidRPr="00DB0E98" w:rsidRDefault="00DB0E98" w:rsidP="00DB0E98">
      <w:pPr>
        <w:pStyle w:val="SubStepAlpha"/>
      </w:pPr>
      <w:r>
        <w:t>For Maximum number of users, enter 245, the remaining amount after setting 10 aside.</w:t>
      </w:r>
    </w:p>
    <w:p w14:paraId="5D6C3A55" w14:textId="378D5119" w:rsidR="007F73FC" w:rsidRPr="00DB0E98" w:rsidRDefault="00DB0E98" w:rsidP="00DB0E98">
      <w:pPr>
        <w:pStyle w:val="SubStepAlpha"/>
      </w:pPr>
      <w:r>
        <w:t xml:space="preserve">Click </w:t>
      </w:r>
      <w:r>
        <w:rPr>
          <w:b/>
          <w:bCs/>
        </w:rPr>
        <w:t>Save</w:t>
      </w:r>
      <w:r>
        <w:t xml:space="preserve"> to overwrite the default </w:t>
      </w:r>
      <w:proofErr w:type="spellStart"/>
      <w:r>
        <w:rPr>
          <w:b/>
          <w:bCs/>
        </w:rPr>
        <w:t>serverPool</w:t>
      </w:r>
      <w:proofErr w:type="spellEnd"/>
      <w:r>
        <w:t xml:space="preserve"> name.</w:t>
      </w:r>
    </w:p>
    <w:p w14:paraId="7EEEA68F" w14:textId="0824E422" w:rsidR="00FD4BF5" w:rsidRDefault="00753299" w:rsidP="00FD4BF5">
      <w:pPr>
        <w:pStyle w:val="Heading3"/>
      </w:pPr>
      <w:r>
        <w:t>Test the DHCP configuration.</w:t>
      </w:r>
    </w:p>
    <w:p w14:paraId="5853FCCB" w14:textId="77777777" w:rsidR="00CD592A" w:rsidRDefault="00753299" w:rsidP="00FD4BF5">
      <w:pPr>
        <w:pStyle w:val="SubStepAlpha"/>
      </w:pPr>
      <w:r>
        <w:t xml:space="preserve">Click </w:t>
      </w:r>
      <w:r>
        <w:rPr>
          <w:b/>
          <w:bCs/>
        </w:rPr>
        <w:t>PC-</w:t>
      </w:r>
      <w:r w:rsidR="00F50D73">
        <w:rPr>
          <w:b/>
          <w:bCs/>
        </w:rPr>
        <w:t>A</w:t>
      </w:r>
      <w:r>
        <w:t>.</w:t>
      </w:r>
      <w:r w:rsidR="00D63296">
        <w:t xml:space="preserve"> </w:t>
      </w:r>
    </w:p>
    <w:p w14:paraId="2478A66D" w14:textId="1A5B3AC3" w:rsidR="00FD4BF5" w:rsidRDefault="00D63296" w:rsidP="00FD4BF5">
      <w:pPr>
        <w:pStyle w:val="SubStepAlpha"/>
      </w:pPr>
      <w:r>
        <w:t xml:space="preserve">Close the </w:t>
      </w:r>
      <w:r w:rsidR="00CF7D10">
        <w:rPr>
          <w:b/>
          <w:bCs/>
        </w:rPr>
        <w:t xml:space="preserve">Command </w:t>
      </w:r>
      <w:proofErr w:type="gramStart"/>
      <w:r w:rsidR="00CF7D10">
        <w:rPr>
          <w:b/>
          <w:bCs/>
        </w:rPr>
        <w:t>Prompt</w:t>
      </w:r>
      <w:r>
        <w:t xml:space="preserve">, </w:t>
      </w:r>
      <w:r w:rsidR="00CD592A">
        <w:t>if</w:t>
      </w:r>
      <w:proofErr w:type="gramEnd"/>
      <w:r w:rsidR="00CD592A">
        <w:t xml:space="preserve"> it is still open.</w:t>
      </w:r>
    </w:p>
    <w:p w14:paraId="2130E82D" w14:textId="5A4D6307" w:rsidR="00753299" w:rsidRDefault="00753299" w:rsidP="00FD4BF5">
      <w:pPr>
        <w:pStyle w:val="SubStepAlpha"/>
      </w:pPr>
      <w:r>
        <w:t xml:space="preserve">Click </w:t>
      </w:r>
      <w:r>
        <w:rPr>
          <w:b/>
          <w:bCs/>
        </w:rPr>
        <w:t>IP Configuration</w:t>
      </w:r>
      <w:r>
        <w:t>.</w:t>
      </w:r>
    </w:p>
    <w:p w14:paraId="65DCE8B2" w14:textId="5867B95B" w:rsidR="00753299" w:rsidRDefault="00753299" w:rsidP="00FD4BF5">
      <w:pPr>
        <w:pStyle w:val="SubStepAlpha"/>
      </w:pPr>
      <w:r>
        <w:t xml:space="preserve">Click </w:t>
      </w:r>
      <w:r>
        <w:rPr>
          <w:b/>
          <w:bCs/>
        </w:rPr>
        <w:t>DCHP</w:t>
      </w:r>
      <w:r>
        <w:t>.</w:t>
      </w:r>
    </w:p>
    <w:p w14:paraId="1E3EC0BC" w14:textId="61B49EC8" w:rsidR="00753299" w:rsidRDefault="00753299" w:rsidP="00753299">
      <w:pPr>
        <w:pStyle w:val="SubStepAlpha"/>
        <w:numPr>
          <w:ilvl w:val="0"/>
          <w:numId w:val="0"/>
        </w:numPr>
        <w:ind w:left="720"/>
      </w:pPr>
      <w:r>
        <w:t xml:space="preserve">This may take a little time, but you should be supplied with an </w:t>
      </w:r>
      <w:r w:rsidR="00BF74AC">
        <w:t>IPv4</w:t>
      </w:r>
      <w:r>
        <w:t xml:space="preserve"> address from the router outside of the first 10 addresses. You should also see the subnet mask, default gateway, and DNS server all supplied for you automatically.</w:t>
      </w:r>
    </w:p>
    <w:p w14:paraId="6C4C56D4" w14:textId="7B844E3B" w:rsidR="008B5F57" w:rsidRDefault="00E4635B" w:rsidP="008B5F57">
      <w:pPr>
        <w:pStyle w:val="Heading2"/>
      </w:pPr>
      <w:r w:rsidRPr="00E4635B">
        <w:t>Configure NTP</w:t>
      </w:r>
    </w:p>
    <w:p w14:paraId="0C69C176" w14:textId="77777777" w:rsidR="00DA559B" w:rsidRPr="00CA65FE" w:rsidRDefault="00DA559B" w:rsidP="00DA559B">
      <w:pPr>
        <w:pStyle w:val="BodyTextL25"/>
      </w:pPr>
      <w:r>
        <w:t>The clock on a router or a switch is important for managing, securing, and troubleshooting networks. Even on small networks, it is important to synchronize the time across all devices. Trying to do this manually is almost impossible especially for large networks. Network Time Protocol (NTP) can be used to synchronize the time on each device by receiving it from an NTP server, ensuring that the times are all the same.</w:t>
      </w:r>
    </w:p>
    <w:p w14:paraId="06B2C854" w14:textId="06CAD5B3" w:rsidR="00231DCA" w:rsidRDefault="00CA65FE" w:rsidP="008402F2">
      <w:pPr>
        <w:pStyle w:val="Heading3"/>
      </w:pPr>
      <w:r>
        <w:t xml:space="preserve">Turn the </w:t>
      </w:r>
      <w:r w:rsidR="00C548D8">
        <w:t xml:space="preserve">NTP </w:t>
      </w:r>
      <w:r>
        <w:t>service on.</w:t>
      </w:r>
    </w:p>
    <w:p w14:paraId="13BBE568" w14:textId="35150369" w:rsidR="00603C52" w:rsidRDefault="00CA65FE" w:rsidP="00603C52">
      <w:pPr>
        <w:pStyle w:val="SubStepAlpha"/>
      </w:pPr>
      <w:r>
        <w:t xml:space="preserve">Click the </w:t>
      </w:r>
      <w:r w:rsidR="00C548D8">
        <w:rPr>
          <w:b/>
          <w:bCs/>
        </w:rPr>
        <w:t>Corporate</w:t>
      </w:r>
      <w:r>
        <w:t xml:space="preserve"> server.</w:t>
      </w:r>
    </w:p>
    <w:p w14:paraId="7A44FF74" w14:textId="02309D67" w:rsidR="00CA65FE" w:rsidRDefault="00CA65FE" w:rsidP="00603C52">
      <w:pPr>
        <w:pStyle w:val="SubStepAlpha"/>
      </w:pPr>
      <w:r>
        <w:t xml:space="preserve">Click </w:t>
      </w:r>
      <w:r>
        <w:rPr>
          <w:b/>
          <w:bCs/>
        </w:rPr>
        <w:t>Services</w:t>
      </w:r>
      <w:r>
        <w:t>.</w:t>
      </w:r>
    </w:p>
    <w:p w14:paraId="1E132C1F" w14:textId="552449B7" w:rsidR="00C548D8" w:rsidRDefault="00C548D8" w:rsidP="00603C52">
      <w:pPr>
        <w:pStyle w:val="SubStepAlpha"/>
      </w:pPr>
      <w:r>
        <w:t xml:space="preserve">Click </w:t>
      </w:r>
      <w:r>
        <w:rPr>
          <w:b/>
          <w:bCs/>
        </w:rPr>
        <w:t>NTP</w:t>
      </w:r>
      <w:r>
        <w:t>.</w:t>
      </w:r>
    </w:p>
    <w:p w14:paraId="5345D1A7" w14:textId="74B80E65" w:rsidR="00CA65FE" w:rsidRDefault="00A458C6" w:rsidP="00603C52">
      <w:pPr>
        <w:pStyle w:val="SubStepAlpha"/>
      </w:pPr>
      <w:r>
        <w:t xml:space="preserve">Click the </w:t>
      </w:r>
      <w:proofErr w:type="gramStart"/>
      <w:r>
        <w:rPr>
          <w:b/>
          <w:bCs/>
        </w:rPr>
        <w:t>On</w:t>
      </w:r>
      <w:proofErr w:type="gramEnd"/>
      <w:r>
        <w:t xml:space="preserve"> radio button next to </w:t>
      </w:r>
      <w:r>
        <w:rPr>
          <w:b/>
          <w:bCs/>
        </w:rPr>
        <w:t>Service</w:t>
      </w:r>
      <w:r>
        <w:t>.</w:t>
      </w:r>
    </w:p>
    <w:p w14:paraId="40706FAF" w14:textId="6C2CC46C" w:rsidR="008B5F57" w:rsidRDefault="00DC379B" w:rsidP="008B5F57">
      <w:pPr>
        <w:pStyle w:val="Heading3"/>
      </w:pPr>
      <w:r>
        <w:t>Investigate</w:t>
      </w:r>
      <w:r w:rsidR="00C548D8">
        <w:t xml:space="preserve"> NTP on</w:t>
      </w:r>
      <w:r>
        <w:t xml:space="preserve"> S2</w:t>
      </w:r>
      <w:r w:rsidR="00A458C6">
        <w:t>.</w:t>
      </w:r>
    </w:p>
    <w:p w14:paraId="0C78665D" w14:textId="324E8EAF" w:rsidR="00C548D8" w:rsidRPr="00C548D8" w:rsidRDefault="00C548D8" w:rsidP="00C548D8">
      <w:pPr>
        <w:pStyle w:val="BodyTextL25"/>
      </w:pPr>
      <w:r>
        <w:t>S2 has already been configured to use the Corporate server as its NTP server.</w:t>
      </w:r>
    </w:p>
    <w:p w14:paraId="0C3DABAF" w14:textId="3F317187" w:rsidR="008B5F57" w:rsidRDefault="00A458C6" w:rsidP="008B5F57">
      <w:pPr>
        <w:pStyle w:val="SubStepAlpha"/>
      </w:pPr>
      <w:r>
        <w:t xml:space="preserve">Click </w:t>
      </w:r>
      <w:r w:rsidR="00DC379B" w:rsidRPr="00DC379B">
        <w:rPr>
          <w:b/>
          <w:bCs/>
        </w:rPr>
        <w:t>S2</w:t>
      </w:r>
      <w:r>
        <w:t>.</w:t>
      </w:r>
    </w:p>
    <w:p w14:paraId="7F463058" w14:textId="3FE91696" w:rsidR="00A458C6" w:rsidRDefault="00A458C6" w:rsidP="008B5F57">
      <w:pPr>
        <w:pStyle w:val="SubStepAlpha"/>
      </w:pPr>
      <w:r>
        <w:t xml:space="preserve">Click </w:t>
      </w:r>
      <w:r>
        <w:rPr>
          <w:b/>
          <w:bCs/>
        </w:rPr>
        <w:t>CLI</w:t>
      </w:r>
      <w:r>
        <w:t>.</w:t>
      </w:r>
    </w:p>
    <w:p w14:paraId="731AFE97" w14:textId="107B18B7" w:rsidR="00ED0B18" w:rsidRDefault="0037386D" w:rsidP="008B5F57">
      <w:pPr>
        <w:pStyle w:val="SubStepAlpha"/>
      </w:pPr>
      <w:r>
        <w:t xml:space="preserve">Press </w:t>
      </w:r>
      <w:r w:rsidRPr="0037386D">
        <w:rPr>
          <w:b/>
          <w:bCs/>
        </w:rPr>
        <w:t>Enter</w:t>
      </w:r>
      <w:r>
        <w:t xml:space="preserve"> to get a command prompt. The e</w:t>
      </w:r>
      <w:r w:rsidR="008D7258">
        <w:t xml:space="preserve">nter privileged EXEC mode with the </w:t>
      </w:r>
      <w:r w:rsidR="008D7258" w:rsidRPr="008D7258">
        <w:rPr>
          <w:b/>
          <w:bCs/>
        </w:rPr>
        <w:t>enable</w:t>
      </w:r>
      <w:r w:rsidR="008D7258">
        <w:t xml:space="preserve"> command</w:t>
      </w:r>
      <w:r w:rsidR="00F02483">
        <w:t xml:space="preserve">. Use </w:t>
      </w:r>
      <w:r w:rsidR="00F02483" w:rsidRPr="00F02483">
        <w:rPr>
          <w:b/>
          <w:bCs/>
        </w:rPr>
        <w:t>cisco</w:t>
      </w:r>
      <w:r w:rsidR="00F02483">
        <w:t xml:space="preserve"> as the password.</w:t>
      </w:r>
      <w:r w:rsidR="008D7258">
        <w:t xml:space="preserve"> </w:t>
      </w:r>
    </w:p>
    <w:p w14:paraId="6391B7AE" w14:textId="12918366" w:rsidR="00F02483" w:rsidRPr="00F02483" w:rsidRDefault="008D7258" w:rsidP="00F02483">
      <w:pPr>
        <w:pStyle w:val="CMD"/>
        <w:rPr>
          <w:b/>
          <w:bCs/>
        </w:rPr>
      </w:pPr>
      <w:r>
        <w:t xml:space="preserve">S2&gt; </w:t>
      </w:r>
      <w:r w:rsidRPr="008D7258">
        <w:rPr>
          <w:b/>
          <w:bCs/>
        </w:rPr>
        <w:t>enable</w:t>
      </w:r>
    </w:p>
    <w:p w14:paraId="1F8D80C3" w14:textId="3747F2BC" w:rsidR="00F02483" w:rsidRDefault="00F02483" w:rsidP="00F02483">
      <w:pPr>
        <w:pStyle w:val="CMD"/>
      </w:pPr>
      <w:r>
        <w:t xml:space="preserve">Password: </w:t>
      </w:r>
      <w:r w:rsidRPr="00F02483">
        <w:rPr>
          <w:b/>
          <w:bCs/>
        </w:rPr>
        <w:t>&lt;cisco&gt;</w:t>
      </w:r>
    </w:p>
    <w:p w14:paraId="429C9C5A" w14:textId="0C15132E" w:rsidR="008D7258" w:rsidRDefault="008D7258" w:rsidP="00F02483">
      <w:pPr>
        <w:pStyle w:val="CMD"/>
      </w:pPr>
      <w:r>
        <w:t xml:space="preserve">S2# </w:t>
      </w:r>
    </w:p>
    <w:p w14:paraId="28F26902" w14:textId="317E0634" w:rsidR="00A458C6" w:rsidRDefault="00A458C6" w:rsidP="00A458C6">
      <w:pPr>
        <w:pStyle w:val="SubStepAlpha"/>
      </w:pPr>
      <w:r>
        <w:t>Display the current time and date</w:t>
      </w:r>
      <w:r w:rsidR="00F02483">
        <w:t xml:space="preserve"> using the </w:t>
      </w:r>
      <w:r w:rsidR="00F02483" w:rsidRPr="00D463CB">
        <w:rPr>
          <w:b/>
          <w:bCs/>
        </w:rPr>
        <w:t>show clock detail</w:t>
      </w:r>
      <w:r w:rsidR="00F02483">
        <w:t xml:space="preserve"> command. Notice that the time is set by hardware and is not accurate.</w:t>
      </w:r>
    </w:p>
    <w:p w14:paraId="24AAB5BE" w14:textId="77777777" w:rsidR="00EC3903" w:rsidRDefault="00EC3903" w:rsidP="00EC3903">
      <w:pPr>
        <w:pStyle w:val="CMDOutput"/>
      </w:pPr>
      <w:r>
        <w:t xml:space="preserve">S2# </w:t>
      </w:r>
      <w:r w:rsidRPr="00EC3903">
        <w:rPr>
          <w:b/>
          <w:bCs/>
        </w:rPr>
        <w:t>show clock detail</w:t>
      </w:r>
    </w:p>
    <w:p w14:paraId="440B08C6" w14:textId="77777777" w:rsidR="00EC3903" w:rsidRDefault="00EC3903" w:rsidP="00EC3903">
      <w:pPr>
        <w:pStyle w:val="CMDOutput"/>
      </w:pPr>
      <w:r>
        <w:t xml:space="preserve">*0:3:44.318 UTC Mon </w:t>
      </w:r>
      <w:r w:rsidRPr="00EC3903">
        <w:rPr>
          <w:highlight w:val="yellow"/>
        </w:rPr>
        <w:t xml:space="preserve">Mar </w:t>
      </w:r>
      <w:proofErr w:type="gramStart"/>
      <w:r w:rsidRPr="00EC3903">
        <w:rPr>
          <w:highlight w:val="yellow"/>
        </w:rPr>
        <w:t>1</w:t>
      </w:r>
      <w:proofErr w:type="gramEnd"/>
      <w:r w:rsidRPr="00EC3903">
        <w:rPr>
          <w:highlight w:val="yellow"/>
        </w:rPr>
        <w:t xml:space="preserve"> 1993</w:t>
      </w:r>
    </w:p>
    <w:p w14:paraId="765C6A18" w14:textId="77777777" w:rsidR="00EC3903" w:rsidRDefault="00EC3903" w:rsidP="00EC3903">
      <w:pPr>
        <w:pStyle w:val="CMDOutput"/>
      </w:pPr>
      <w:r>
        <w:t>Time source is hardware calendar</w:t>
      </w:r>
    </w:p>
    <w:p w14:paraId="784F82E1" w14:textId="525F1693" w:rsidR="00A458C6" w:rsidRDefault="00EC3903" w:rsidP="00EC3903">
      <w:pPr>
        <w:pStyle w:val="CMDOutput"/>
      </w:pPr>
      <w:r>
        <w:t>S2#</w:t>
      </w:r>
      <w:r w:rsidR="00A458C6" w:rsidRPr="00A458C6">
        <w:t xml:space="preserve"> </w:t>
      </w:r>
    </w:p>
    <w:p w14:paraId="3B37821F" w14:textId="1BF68354" w:rsidR="00A458C6" w:rsidRDefault="00EC3903" w:rsidP="007A7D4D">
      <w:pPr>
        <w:pStyle w:val="SubStepAlpha"/>
      </w:pPr>
      <w:r>
        <w:t xml:space="preserve">You can manually configure the time with the </w:t>
      </w:r>
      <w:r w:rsidRPr="009F0F2A">
        <w:rPr>
          <w:b/>
          <w:bCs/>
        </w:rPr>
        <w:t>clock</w:t>
      </w:r>
      <w:r>
        <w:t xml:space="preserve"> command. However, a better practice is to use an NTP server. </w:t>
      </w:r>
      <w:r w:rsidR="00A458C6">
        <w:t>Enter global configuration mode</w:t>
      </w:r>
      <w:r w:rsidR="009F0F2A">
        <w:t xml:space="preserve"> with the </w:t>
      </w:r>
      <w:r w:rsidR="009F0F2A" w:rsidRPr="009F0F2A">
        <w:rPr>
          <w:b/>
          <w:bCs/>
        </w:rPr>
        <w:t>configure terminal</w:t>
      </w:r>
      <w:r w:rsidR="009F0F2A">
        <w:t xml:space="preserve"> command.</w:t>
      </w:r>
    </w:p>
    <w:p w14:paraId="3BBC6254" w14:textId="322BEF92" w:rsidR="00A458C6" w:rsidRPr="009F0F2A" w:rsidRDefault="009F0F2A" w:rsidP="009F0F2A">
      <w:pPr>
        <w:pStyle w:val="CMD"/>
        <w:rPr>
          <w:b/>
          <w:bCs/>
        </w:rPr>
      </w:pPr>
      <w:r>
        <w:t xml:space="preserve">S2# </w:t>
      </w:r>
      <w:r w:rsidRPr="009F0F2A">
        <w:rPr>
          <w:b/>
          <w:bCs/>
        </w:rPr>
        <w:t>configure terminal</w:t>
      </w:r>
    </w:p>
    <w:p w14:paraId="4514FB38" w14:textId="77777777" w:rsidR="00A458C6" w:rsidRDefault="00A458C6" w:rsidP="00A458C6">
      <w:pPr>
        <w:pStyle w:val="CMDOutput"/>
      </w:pPr>
      <w:r>
        <w:t>Enter configuration commands, one per line.  End with CNTL/Z.</w:t>
      </w:r>
    </w:p>
    <w:p w14:paraId="4E339605" w14:textId="41FB1230" w:rsidR="00A458C6" w:rsidRDefault="009F0F2A" w:rsidP="00A458C6">
      <w:pPr>
        <w:pStyle w:val="CMDOutput"/>
      </w:pPr>
      <w:r>
        <w:t>S2</w:t>
      </w:r>
      <w:r w:rsidR="00A458C6">
        <w:t>(config)#</w:t>
      </w:r>
    </w:p>
    <w:p w14:paraId="06598A1D" w14:textId="38BAD9BC" w:rsidR="009F0F2A" w:rsidRDefault="009F0F2A" w:rsidP="00A458C6">
      <w:pPr>
        <w:pStyle w:val="SubStepAlpha"/>
      </w:pPr>
      <w:r>
        <w:t>Configure S2 to use the Corporate server as its NTP server</w:t>
      </w:r>
      <w:r w:rsidR="00DD11DB">
        <w:t>.</w:t>
      </w:r>
      <w:r w:rsidR="00FE2631">
        <w:t xml:space="preserve"> Exit global configuration mode and verify S2 is now using NTP. You</w:t>
      </w:r>
      <w:r w:rsidR="00D463CB">
        <w:t>r</w:t>
      </w:r>
      <w:r w:rsidR="00FE2631">
        <w:t xml:space="preserve"> time and date should now be accurate.</w:t>
      </w:r>
    </w:p>
    <w:p w14:paraId="7A2835F9" w14:textId="77777777" w:rsidR="00FE2631" w:rsidRDefault="00FE2631" w:rsidP="00FE2631">
      <w:pPr>
        <w:pStyle w:val="CMD"/>
      </w:pPr>
      <w:r>
        <w:t xml:space="preserve">S2(config)# </w:t>
      </w:r>
      <w:proofErr w:type="spellStart"/>
      <w:r w:rsidRPr="0014439F">
        <w:rPr>
          <w:b/>
          <w:bCs/>
        </w:rPr>
        <w:t>ntp</w:t>
      </w:r>
      <w:proofErr w:type="spellEnd"/>
      <w:r w:rsidRPr="0014439F">
        <w:rPr>
          <w:b/>
          <w:bCs/>
        </w:rPr>
        <w:t xml:space="preserve"> server 192.168.1.3</w:t>
      </w:r>
    </w:p>
    <w:p w14:paraId="73AB82AC" w14:textId="77777777" w:rsidR="00FE2631" w:rsidRDefault="00FE2631" w:rsidP="00FE2631">
      <w:pPr>
        <w:pStyle w:val="CMD"/>
      </w:pPr>
      <w:r>
        <w:t xml:space="preserve">S2(config)# </w:t>
      </w:r>
      <w:r w:rsidRPr="0014439F">
        <w:rPr>
          <w:b/>
          <w:bCs/>
        </w:rPr>
        <w:t>exit</w:t>
      </w:r>
    </w:p>
    <w:p w14:paraId="3C8BB0F7" w14:textId="77777777" w:rsidR="00FE2631" w:rsidRDefault="00FE2631" w:rsidP="00FE2631">
      <w:pPr>
        <w:pStyle w:val="CMD"/>
      </w:pPr>
      <w:r>
        <w:t xml:space="preserve">S2# </w:t>
      </w:r>
      <w:r w:rsidRPr="0014439F">
        <w:rPr>
          <w:b/>
          <w:bCs/>
        </w:rPr>
        <w:t>show clock detail</w:t>
      </w:r>
    </w:p>
    <w:p w14:paraId="5610CCD2" w14:textId="77777777" w:rsidR="00FE2631" w:rsidRDefault="00FE2631" w:rsidP="00FE2631">
      <w:pPr>
        <w:pStyle w:val="CMD"/>
      </w:pPr>
      <w:r>
        <w:t xml:space="preserve">14:1:26.216 UTC Thu May </w:t>
      </w:r>
      <w:proofErr w:type="gramStart"/>
      <w:r>
        <w:t>21</w:t>
      </w:r>
      <w:proofErr w:type="gramEnd"/>
      <w:r>
        <w:t xml:space="preserve"> 2020</w:t>
      </w:r>
    </w:p>
    <w:p w14:paraId="5D8E6D01" w14:textId="77777777" w:rsidR="00FE2631" w:rsidRDefault="00FE2631" w:rsidP="00FE2631">
      <w:pPr>
        <w:pStyle w:val="CMD"/>
      </w:pPr>
      <w:r w:rsidRPr="00166BBE">
        <w:rPr>
          <w:highlight w:val="yellow"/>
        </w:rPr>
        <w:t>Time source is NTP</w:t>
      </w:r>
    </w:p>
    <w:p w14:paraId="74D90C66" w14:textId="3BF89B9A" w:rsidR="00FE2631" w:rsidRDefault="00FE2631" w:rsidP="00FE2631">
      <w:pPr>
        <w:pStyle w:val="CMD"/>
      </w:pPr>
      <w:r>
        <w:t>S2#</w:t>
      </w:r>
    </w:p>
    <w:p w14:paraId="0CC95840" w14:textId="550A90F9" w:rsidR="00AD6A54" w:rsidRPr="00AD6A54" w:rsidRDefault="00AD6A54" w:rsidP="00AD6A54">
      <w:pPr>
        <w:pStyle w:val="BodyTextL50"/>
      </w:pPr>
      <w:r w:rsidRPr="00AD6A54">
        <w:rPr>
          <w:b/>
          <w:bCs/>
        </w:rPr>
        <w:t>Note</w:t>
      </w:r>
      <w:r>
        <w:t>: It may take some time before the source is updated to NTP.</w:t>
      </w:r>
      <w:r w:rsidR="00166BBE">
        <w:t xml:space="preserve"> You can click </w:t>
      </w:r>
      <w:r w:rsidR="00166BBE" w:rsidRPr="006113AF">
        <w:rPr>
          <w:b/>
          <w:bCs/>
        </w:rPr>
        <w:t>Fast Forward Time</w:t>
      </w:r>
      <w:r w:rsidR="00166BBE">
        <w:t xml:space="preserve"> </w:t>
      </w:r>
      <w:r w:rsidR="006113AF">
        <w:t>(the double arrow button) to speed up the simulation.</w:t>
      </w:r>
    </w:p>
    <w:p w14:paraId="1DF08FCF" w14:textId="4D1EBAC7" w:rsidR="00777F60" w:rsidRDefault="00AD6A54" w:rsidP="00777F60">
      <w:pPr>
        <w:pStyle w:val="Heading2"/>
      </w:pPr>
      <w:r>
        <w:t>Use</w:t>
      </w:r>
      <w:r w:rsidR="00E4635B" w:rsidRPr="00E4635B">
        <w:t xml:space="preserve"> SSH</w:t>
      </w:r>
      <w:r>
        <w:t xml:space="preserve"> to </w:t>
      </w:r>
      <w:r w:rsidR="00C42B31">
        <w:t>Securely Access</w:t>
      </w:r>
      <w:r>
        <w:t xml:space="preserve"> a Switch</w:t>
      </w:r>
    </w:p>
    <w:p w14:paraId="66CAB3D7" w14:textId="2EF04DDE" w:rsidR="00AD6A54" w:rsidRPr="00AD6A54" w:rsidRDefault="00CC361E" w:rsidP="00C42B31">
      <w:pPr>
        <w:pStyle w:val="BodyTextL25"/>
      </w:pPr>
      <w:r>
        <w:t xml:space="preserve">Secure Shell (SSH) is a protocol that is used to encrypt communication between a client and a host. SSH is the preferable connection type because it is secure in comparison to Telnet. </w:t>
      </w:r>
      <w:r w:rsidR="00AD6A54">
        <w:t>SSH has already been configured on S2.</w:t>
      </w:r>
    </w:p>
    <w:p w14:paraId="4B2876F3" w14:textId="19FAEBA5" w:rsidR="00F71A57" w:rsidRDefault="00F71A57" w:rsidP="00AA3DA0">
      <w:pPr>
        <w:pStyle w:val="SubStepAlpha"/>
      </w:pPr>
      <w:r>
        <w:t xml:space="preserve">Click PC-A. Close </w:t>
      </w:r>
      <w:r w:rsidR="004211BB">
        <w:rPr>
          <w:b/>
          <w:bCs/>
        </w:rPr>
        <w:t>IP Configuration</w:t>
      </w:r>
      <w:r>
        <w:t>, if necessary.</w:t>
      </w:r>
    </w:p>
    <w:p w14:paraId="65B80956" w14:textId="1FEF8E2A" w:rsidR="00F71A57" w:rsidRDefault="00F71A57" w:rsidP="00AA3DA0">
      <w:pPr>
        <w:pStyle w:val="SubStepAlpha"/>
      </w:pPr>
      <w:r>
        <w:t xml:space="preserve">Click </w:t>
      </w:r>
      <w:r w:rsidRPr="00F71A57">
        <w:rPr>
          <w:b/>
          <w:bCs/>
        </w:rPr>
        <w:t>Deskto</w:t>
      </w:r>
      <w:r w:rsidR="001F5AB1">
        <w:rPr>
          <w:b/>
          <w:bCs/>
        </w:rPr>
        <w:t>p</w:t>
      </w:r>
      <w:r w:rsidR="00D463CB" w:rsidRPr="00BC497C">
        <w:rPr>
          <w:b/>
          <w:bCs/>
        </w:rPr>
        <w:t xml:space="preserve"> &gt; Command Prompt</w:t>
      </w:r>
      <w:r>
        <w:t>.</w:t>
      </w:r>
    </w:p>
    <w:p w14:paraId="0D6B5548" w14:textId="311ACBD6" w:rsidR="00AA3DA0" w:rsidRDefault="009B2C5A" w:rsidP="00AA3DA0">
      <w:pPr>
        <w:pStyle w:val="SubStepAlpha"/>
      </w:pPr>
      <w:r>
        <w:t>Attempt to establish an insecure</w:t>
      </w:r>
      <w:r w:rsidR="00AA3DA0">
        <w:t xml:space="preserve"> Telnet session to S2.</w:t>
      </w:r>
    </w:p>
    <w:p w14:paraId="2E272343" w14:textId="43166A1F" w:rsidR="00AA3DA0" w:rsidRPr="00AA3DA0" w:rsidRDefault="00AA3DA0" w:rsidP="00826721">
      <w:pPr>
        <w:pStyle w:val="CMD"/>
      </w:pPr>
      <w:r w:rsidRPr="00AA3DA0">
        <w:t>C:\&gt;</w:t>
      </w:r>
      <w:r w:rsidR="00826721">
        <w:t xml:space="preserve"> </w:t>
      </w:r>
      <w:r w:rsidRPr="0068636C">
        <w:rPr>
          <w:b/>
          <w:bCs/>
        </w:rPr>
        <w:t>telnet 192.168.1.</w:t>
      </w:r>
      <w:r w:rsidR="00826721" w:rsidRPr="0068636C">
        <w:rPr>
          <w:b/>
          <w:bCs/>
        </w:rPr>
        <w:t>4</w:t>
      </w:r>
    </w:p>
    <w:p w14:paraId="2E80835A" w14:textId="5871907F" w:rsidR="00AA3DA0" w:rsidRPr="00AA3DA0" w:rsidRDefault="00AA3DA0" w:rsidP="00AA3DA0">
      <w:pPr>
        <w:pStyle w:val="CMDOutput"/>
      </w:pPr>
      <w:r w:rsidRPr="00AA3DA0">
        <w:t>Trying 192.168.1.</w:t>
      </w:r>
      <w:r w:rsidR="00826721">
        <w:t>4</w:t>
      </w:r>
      <w:r w:rsidRPr="00AA3DA0">
        <w:t xml:space="preserve"> ...Open</w:t>
      </w:r>
    </w:p>
    <w:p w14:paraId="133BEE83" w14:textId="77777777" w:rsidR="00AA3DA0" w:rsidRPr="00AA3DA0" w:rsidRDefault="00AA3DA0" w:rsidP="00AA3DA0">
      <w:pPr>
        <w:pStyle w:val="CMDOutput"/>
      </w:pPr>
    </w:p>
    <w:p w14:paraId="3743CC0A" w14:textId="698A56C8" w:rsidR="00AA3DA0" w:rsidRDefault="00AA3DA0" w:rsidP="00AA3DA0">
      <w:pPr>
        <w:pStyle w:val="CMDOutput"/>
      </w:pPr>
      <w:r w:rsidRPr="00AA3DA0">
        <w:t>[Connection to 192.168.1.</w:t>
      </w:r>
      <w:r w:rsidR="00826721">
        <w:t>4</w:t>
      </w:r>
      <w:r w:rsidRPr="00AA3DA0">
        <w:t xml:space="preserve"> closed by foreign host]</w:t>
      </w:r>
    </w:p>
    <w:p w14:paraId="6D9CFD76" w14:textId="1C5E442D" w:rsidR="00AA3DA0" w:rsidRDefault="00E652E8" w:rsidP="00AA3DA0">
      <w:pPr>
        <w:pStyle w:val="SubStepAlpha"/>
      </w:pPr>
      <w:r>
        <w:t>S2 denies your request because it is configured for SSH access only. Enter</w:t>
      </w:r>
      <w:r w:rsidR="00AA3DA0">
        <w:t xml:space="preserve"> </w:t>
      </w:r>
      <w:r>
        <w:t xml:space="preserve">the command </w:t>
      </w:r>
      <w:proofErr w:type="spellStart"/>
      <w:r w:rsidR="00AA3DA0" w:rsidRPr="00196955">
        <w:rPr>
          <w:b/>
          <w:bCs/>
        </w:rPr>
        <w:t>ssh</w:t>
      </w:r>
      <w:proofErr w:type="spellEnd"/>
      <w:r w:rsidR="00AA3DA0">
        <w:t xml:space="preserve"> and press </w:t>
      </w:r>
      <w:r w:rsidR="00AA3DA0" w:rsidRPr="00196955">
        <w:rPr>
          <w:b/>
          <w:bCs/>
        </w:rPr>
        <w:t>Enter</w:t>
      </w:r>
      <w:r w:rsidR="00AA3DA0">
        <w:t xml:space="preserve"> to see how to use the command</w:t>
      </w:r>
      <w:r w:rsidR="00196955">
        <w:t>.</w:t>
      </w:r>
      <w:r w:rsidR="00560478">
        <w:t xml:space="preserve"> Note that </w:t>
      </w:r>
      <w:r w:rsidR="00D173AC">
        <w:t>the option</w:t>
      </w:r>
      <w:r w:rsidR="00560478">
        <w:t xml:space="preserve"> is a lowercase </w:t>
      </w:r>
      <w:r w:rsidR="00560478" w:rsidRPr="00D173AC">
        <w:rPr>
          <w:b/>
          <w:bCs/>
        </w:rPr>
        <w:t>L</w:t>
      </w:r>
      <w:r w:rsidR="00560478">
        <w:t xml:space="preserve">, not a number </w:t>
      </w:r>
      <w:r w:rsidR="00560478" w:rsidRPr="00D173AC">
        <w:rPr>
          <w:b/>
          <w:bCs/>
        </w:rPr>
        <w:t>1</w:t>
      </w:r>
      <w:r w:rsidR="00560478">
        <w:t>.</w:t>
      </w:r>
    </w:p>
    <w:p w14:paraId="741588B4" w14:textId="1B08D388" w:rsidR="00196955" w:rsidRDefault="00196955" w:rsidP="00826721">
      <w:pPr>
        <w:pStyle w:val="CMD"/>
        <w:rPr>
          <w:sz w:val="24"/>
          <w:szCs w:val="24"/>
        </w:rPr>
      </w:pPr>
      <w:r>
        <w:t>C:\&gt;</w:t>
      </w:r>
      <w:r w:rsidR="00826721">
        <w:t xml:space="preserve"> </w:t>
      </w:r>
      <w:proofErr w:type="spellStart"/>
      <w:r w:rsidRPr="00196955">
        <w:rPr>
          <w:b/>
          <w:bCs/>
        </w:rPr>
        <w:t>ssh</w:t>
      </w:r>
      <w:proofErr w:type="spellEnd"/>
    </w:p>
    <w:p w14:paraId="792A4D6F" w14:textId="0BB7C4ED" w:rsidR="00196955" w:rsidRDefault="00196955" w:rsidP="00196955">
      <w:pPr>
        <w:pStyle w:val="CMDOutput"/>
      </w:pPr>
      <w:r>
        <w:t>Packet Tracer PC SSH</w:t>
      </w:r>
    </w:p>
    <w:p w14:paraId="240A795D" w14:textId="77777777" w:rsidR="001C0BF9" w:rsidRDefault="001C0BF9" w:rsidP="00196955">
      <w:pPr>
        <w:pStyle w:val="CMDOutput"/>
      </w:pPr>
    </w:p>
    <w:p w14:paraId="3B4692CA" w14:textId="40DEA047" w:rsidR="00AA3DA0" w:rsidRDefault="00196955" w:rsidP="00196955">
      <w:pPr>
        <w:pStyle w:val="CMDOutput"/>
      </w:pPr>
      <w:r>
        <w:t>Usage: SSH -l username target</w:t>
      </w:r>
      <w:r w:rsidR="00560478">
        <w:t>.</w:t>
      </w:r>
    </w:p>
    <w:p w14:paraId="37B7A62D" w14:textId="1B6ED2C8" w:rsidR="001C0BF9" w:rsidRDefault="001C0BF9" w:rsidP="00196955">
      <w:pPr>
        <w:pStyle w:val="CMDOutput"/>
      </w:pPr>
    </w:p>
    <w:p w14:paraId="0599129C" w14:textId="5CA15AFB" w:rsidR="001C0BF9" w:rsidRDefault="001C0BF9" w:rsidP="00196955">
      <w:pPr>
        <w:pStyle w:val="CMDOutput"/>
      </w:pPr>
      <w:r>
        <w:t>C:\&gt;</w:t>
      </w:r>
    </w:p>
    <w:p w14:paraId="71C02A8F" w14:textId="059DAE94" w:rsidR="00AA3DA0" w:rsidRDefault="00561FB0" w:rsidP="00AA3DA0">
      <w:pPr>
        <w:pStyle w:val="SubStepAlpha"/>
      </w:pPr>
      <w:r>
        <w:t>Attempt to establish an SSH connection t</w:t>
      </w:r>
      <w:r w:rsidR="00196955">
        <w:t>o S2.</w:t>
      </w:r>
      <w:r w:rsidR="00AD6A54">
        <w:t xml:space="preserve"> </w:t>
      </w:r>
      <w:r w:rsidR="00D173AC">
        <w:t>The password is</w:t>
      </w:r>
      <w:r w:rsidR="00AD6A54">
        <w:t xml:space="preserve"> </w:t>
      </w:r>
      <w:r w:rsidR="00AD6A54">
        <w:rPr>
          <w:b/>
          <w:bCs/>
        </w:rPr>
        <w:t>cisco.</w:t>
      </w:r>
    </w:p>
    <w:p w14:paraId="1D27C44B" w14:textId="64D34E01" w:rsidR="00196955" w:rsidRDefault="00196955" w:rsidP="00826721">
      <w:pPr>
        <w:pStyle w:val="CMD"/>
        <w:rPr>
          <w:sz w:val="24"/>
          <w:szCs w:val="24"/>
        </w:rPr>
      </w:pPr>
      <w:r>
        <w:t>C:\&gt;</w:t>
      </w:r>
      <w:r w:rsidR="00826721">
        <w:t xml:space="preserve"> </w:t>
      </w:r>
      <w:proofErr w:type="spellStart"/>
      <w:r w:rsidRPr="00826721">
        <w:rPr>
          <w:b/>
          <w:bCs/>
        </w:rPr>
        <w:t>ssh</w:t>
      </w:r>
      <w:proofErr w:type="spellEnd"/>
      <w:r w:rsidRPr="00826721">
        <w:rPr>
          <w:b/>
          <w:bCs/>
        </w:rPr>
        <w:t xml:space="preserve"> -l administrator 192.168.1.</w:t>
      </w:r>
      <w:r w:rsidR="00E652E8">
        <w:rPr>
          <w:b/>
          <w:bCs/>
        </w:rPr>
        <w:t>4</w:t>
      </w:r>
    </w:p>
    <w:p w14:paraId="19A23642" w14:textId="77777777" w:rsidR="00196955" w:rsidRDefault="00196955" w:rsidP="00196955">
      <w:pPr>
        <w:pStyle w:val="CMDOutput"/>
      </w:pPr>
    </w:p>
    <w:p w14:paraId="7F08409D" w14:textId="77777777" w:rsidR="00196955" w:rsidRDefault="00196955" w:rsidP="00196955">
      <w:pPr>
        <w:pStyle w:val="CMDOutput"/>
      </w:pPr>
      <w:r>
        <w:t xml:space="preserve">Password: </w:t>
      </w:r>
    </w:p>
    <w:p w14:paraId="7744CABC" w14:textId="77777777" w:rsidR="00196955" w:rsidRDefault="00196955" w:rsidP="00196955">
      <w:pPr>
        <w:pStyle w:val="CMDOutput"/>
      </w:pPr>
    </w:p>
    <w:p w14:paraId="25227507" w14:textId="77777777" w:rsidR="00196955" w:rsidRDefault="00196955" w:rsidP="00196955">
      <w:pPr>
        <w:pStyle w:val="CMDOutput"/>
      </w:pPr>
    </w:p>
    <w:p w14:paraId="15955378" w14:textId="02F152D0" w:rsidR="00AA3DA0" w:rsidRDefault="00196955" w:rsidP="00196955">
      <w:pPr>
        <w:pStyle w:val="CMDOutput"/>
      </w:pPr>
      <w:r>
        <w:t>S2&gt;</w:t>
      </w:r>
    </w:p>
    <w:p w14:paraId="7F029D45" w14:textId="3C6ABED5" w:rsidR="00196955" w:rsidRDefault="00196955" w:rsidP="00196955">
      <w:pPr>
        <w:pStyle w:val="BodyTextL50"/>
      </w:pPr>
      <w:r>
        <w:t xml:space="preserve">You can now </w:t>
      </w:r>
      <w:r w:rsidR="003423A6">
        <w:t>securely</w:t>
      </w:r>
      <w:r>
        <w:t xml:space="preserve"> configure S2.</w:t>
      </w:r>
    </w:p>
    <w:p w14:paraId="69184706" w14:textId="71D3CE20" w:rsidR="00AD6A54" w:rsidRDefault="0068636C" w:rsidP="00AD6A54">
      <w:pPr>
        <w:pStyle w:val="SubStepAlpha"/>
      </w:pPr>
      <w:r>
        <w:t xml:space="preserve">You are </w:t>
      </w:r>
      <w:r w:rsidR="00561FB0">
        <w:t>now</w:t>
      </w:r>
      <w:r>
        <w:t xml:space="preserve"> accessing the command line for S2 over a secure connection. </w:t>
      </w:r>
      <w:r w:rsidR="00F959A4">
        <w:t xml:space="preserve">Enter global configuration mode with the </w:t>
      </w:r>
      <w:r w:rsidR="00F959A4" w:rsidRPr="00F959A4">
        <w:rPr>
          <w:b/>
          <w:bCs/>
        </w:rPr>
        <w:t>enable</w:t>
      </w:r>
      <w:r w:rsidR="00F959A4">
        <w:t xml:space="preserve"> command</w:t>
      </w:r>
      <w:r>
        <w:t xml:space="preserve"> to verify you can configure the switch remotely</w:t>
      </w:r>
      <w:r w:rsidR="00AD6A54">
        <w:t xml:space="preserve">. </w:t>
      </w:r>
      <w:r w:rsidR="00F959A4">
        <w:t xml:space="preserve">Use </w:t>
      </w:r>
      <w:r w:rsidR="00F959A4" w:rsidRPr="00F02483">
        <w:rPr>
          <w:b/>
          <w:bCs/>
        </w:rPr>
        <w:t>cisco</w:t>
      </w:r>
      <w:r w:rsidR="00F959A4">
        <w:t xml:space="preserve"> as the password.</w:t>
      </w:r>
      <w:r w:rsidR="001C0BF9">
        <w:t xml:space="preserve"> Then enter </w:t>
      </w:r>
      <w:r w:rsidR="001C0BF9" w:rsidRPr="0052388C">
        <w:rPr>
          <w:b/>
          <w:bCs/>
        </w:rPr>
        <w:t>exit</w:t>
      </w:r>
      <w:r w:rsidR="001C0BF9">
        <w:t xml:space="preserve"> to terminate the </w:t>
      </w:r>
      <w:r w:rsidR="0052388C">
        <w:t>SSH session.</w:t>
      </w:r>
    </w:p>
    <w:p w14:paraId="727C028E" w14:textId="693EF204" w:rsidR="00AD6A54" w:rsidRDefault="00AD6A54" w:rsidP="00F959A4">
      <w:pPr>
        <w:pStyle w:val="CMD"/>
      </w:pPr>
      <w:r>
        <w:t>S2&gt;</w:t>
      </w:r>
      <w:r w:rsidR="00F959A4">
        <w:t xml:space="preserve"> </w:t>
      </w:r>
      <w:r w:rsidRPr="0068636C">
        <w:rPr>
          <w:b/>
          <w:bCs/>
        </w:rPr>
        <w:t>en</w:t>
      </w:r>
      <w:r w:rsidR="00F959A4" w:rsidRPr="0068636C">
        <w:rPr>
          <w:b/>
          <w:bCs/>
        </w:rPr>
        <w:t>able</w:t>
      </w:r>
    </w:p>
    <w:p w14:paraId="1A7B0623" w14:textId="77777777" w:rsidR="00AD6A54" w:rsidRDefault="00AD6A54" w:rsidP="00AD6A54">
      <w:pPr>
        <w:pStyle w:val="CMDOutput"/>
      </w:pPr>
      <w:r>
        <w:t xml:space="preserve">Password: </w:t>
      </w:r>
    </w:p>
    <w:p w14:paraId="49472EEB" w14:textId="77777777" w:rsidR="0052388C" w:rsidRDefault="0052388C" w:rsidP="0052388C">
      <w:pPr>
        <w:pStyle w:val="CMDOutput"/>
      </w:pPr>
      <w:r>
        <w:t xml:space="preserve">S2# </w:t>
      </w:r>
      <w:r w:rsidRPr="0052388C">
        <w:rPr>
          <w:b/>
          <w:bCs/>
        </w:rPr>
        <w:t>exit</w:t>
      </w:r>
    </w:p>
    <w:p w14:paraId="4ADFC988" w14:textId="77777777" w:rsidR="0052388C" w:rsidRDefault="0052388C" w:rsidP="0052388C">
      <w:pPr>
        <w:pStyle w:val="CMDOutput"/>
      </w:pPr>
    </w:p>
    <w:p w14:paraId="06435049" w14:textId="77777777" w:rsidR="0052388C" w:rsidRDefault="0052388C" w:rsidP="0052388C">
      <w:pPr>
        <w:pStyle w:val="CMDOutput"/>
      </w:pPr>
      <w:r>
        <w:t>[Connection to 192.168.1.4 closed by foreign host]</w:t>
      </w:r>
    </w:p>
    <w:p w14:paraId="4D558DCF" w14:textId="5F6BA6E2" w:rsidR="00AD6A54" w:rsidRPr="0052388C" w:rsidRDefault="0052388C" w:rsidP="0052388C">
      <w:pPr>
        <w:pStyle w:val="CMDOutput"/>
      </w:pPr>
      <w:r>
        <w:t>C:\&gt;</w:t>
      </w:r>
    </w:p>
    <w:p w14:paraId="6F9C041B" w14:textId="478BE263" w:rsidR="00091B27" w:rsidRDefault="00296883" w:rsidP="00091B27">
      <w:pPr>
        <w:pStyle w:val="Heading2"/>
      </w:pPr>
      <w:r>
        <w:t>Investigate</w:t>
      </w:r>
      <w:r w:rsidR="00091B27" w:rsidRPr="00E4635B">
        <w:t xml:space="preserve"> </w:t>
      </w:r>
      <w:r w:rsidR="00091B27">
        <w:t>SNMP</w:t>
      </w:r>
      <w:r>
        <w:t xml:space="preserve"> MIB Object IDs</w:t>
      </w:r>
    </w:p>
    <w:p w14:paraId="73232613" w14:textId="77FA5CE6" w:rsidR="00E30187" w:rsidRPr="00E30187" w:rsidRDefault="00734AD5" w:rsidP="00E30187">
      <w:pPr>
        <w:pStyle w:val="BodyTextL25"/>
      </w:pPr>
      <w:r>
        <w:t>Simple Network Management Protocol (</w:t>
      </w:r>
      <w:r w:rsidR="00E30187" w:rsidRPr="00E30187">
        <w:t>SNMP</w:t>
      </w:r>
      <w:r>
        <w:t>)</w:t>
      </w:r>
      <w:r w:rsidR="00E30187" w:rsidRPr="00E30187">
        <w:t xml:space="preserve"> can be used to get and set variables related to the status and configuration of network hosts like routers and switches, as well as network client computers. The SNMP manager can poll SNMP agents for data, or data can be automatically sent to the SNMP manager by configuring traps on the SNMP agents. In this </w:t>
      </w:r>
      <w:r w:rsidR="00E30187">
        <w:t>part</w:t>
      </w:r>
      <w:r w:rsidR="00E30187" w:rsidRPr="00E30187">
        <w:t xml:space="preserve">, you will </w:t>
      </w:r>
      <w:r w:rsidR="00CC6FC2">
        <w:t>retrieve</w:t>
      </w:r>
      <w:r w:rsidR="00E30187" w:rsidRPr="00E30187">
        <w:t xml:space="preserve"> the</w:t>
      </w:r>
      <w:r>
        <w:t xml:space="preserve"> Management Information Base (MIB) </w:t>
      </w:r>
      <w:r w:rsidR="00E30187" w:rsidRPr="00E30187">
        <w:t xml:space="preserve">Object ID codes to learn the details of the messages using the </w:t>
      </w:r>
      <w:r w:rsidR="00E30187">
        <w:t>MIB browser.</w:t>
      </w:r>
    </w:p>
    <w:p w14:paraId="01BE4D6C" w14:textId="00758A19" w:rsidR="000D305C" w:rsidRDefault="000D305C" w:rsidP="00CC6FC2">
      <w:pPr>
        <w:pStyle w:val="BodyTextL25"/>
      </w:pPr>
      <w:r>
        <w:t xml:space="preserve">Cisco devices use community strings to authenticate access to the Management Information Base (MIB). This is where </w:t>
      </w:r>
      <w:proofErr w:type="gramStart"/>
      <w:r>
        <w:t>all of</w:t>
      </w:r>
      <w:proofErr w:type="gramEnd"/>
      <w:r>
        <w:t xml:space="preserve"> the information about the device is stored. A community string is simply a plaintext password. Community strings can be either read-only (</w:t>
      </w:r>
      <w:proofErr w:type="spellStart"/>
      <w:r>
        <w:t>ro</w:t>
      </w:r>
      <w:proofErr w:type="spellEnd"/>
      <w:r>
        <w:t>) or read-write (</w:t>
      </w:r>
      <w:proofErr w:type="spellStart"/>
      <w:r>
        <w:t>rw</w:t>
      </w:r>
      <w:proofErr w:type="spellEnd"/>
      <w:r>
        <w:t>).</w:t>
      </w:r>
      <w:r w:rsidR="003423A6">
        <w:t xml:space="preserve"> These community strings have been created for you on R3 so that you can investigate the MIB.</w:t>
      </w:r>
    </w:p>
    <w:p w14:paraId="383F8C8B" w14:textId="13FF4B3C" w:rsidR="009B7B41" w:rsidRDefault="009B7B41" w:rsidP="00CC6FC2">
      <w:pPr>
        <w:pStyle w:val="BodyTextL25"/>
      </w:pPr>
      <w:r w:rsidRPr="00750E40">
        <w:rPr>
          <w:b/>
          <w:bCs/>
        </w:rPr>
        <w:t>Note</w:t>
      </w:r>
      <w:r>
        <w:t xml:space="preserve">: Although SNMP can be programmatically accessed to </w:t>
      </w:r>
      <w:proofErr w:type="gramStart"/>
      <w:r>
        <w:t>managed</w:t>
      </w:r>
      <w:proofErr w:type="gramEnd"/>
      <w:r>
        <w:t xml:space="preserve"> the network, </w:t>
      </w:r>
      <w:r w:rsidR="00750E40">
        <w:t xml:space="preserve">more sophisticated tools are now available, as you will see in the rest of this course. However, SNMP has a large install base </w:t>
      </w:r>
      <w:r w:rsidR="00852858">
        <w:t xml:space="preserve">in networks today </w:t>
      </w:r>
      <w:r w:rsidR="00750E40">
        <w:t xml:space="preserve">and will continue to be a valuable management tool for </w:t>
      </w:r>
      <w:r w:rsidR="00852858">
        <w:t>the foreseeable future.</w:t>
      </w:r>
    </w:p>
    <w:p w14:paraId="43F5E748" w14:textId="4AD7C616" w:rsidR="00852858" w:rsidRPr="000D305C" w:rsidRDefault="00852858" w:rsidP="00CC6FC2">
      <w:pPr>
        <w:pStyle w:val="BodyTextL25"/>
      </w:pPr>
      <w:r w:rsidRPr="00852858">
        <w:t>Follow thes</w:t>
      </w:r>
      <w:r>
        <w:t>e steps to investigate the simulation of SNMP in Packet Tracer.</w:t>
      </w:r>
    </w:p>
    <w:p w14:paraId="1249866F" w14:textId="0CDC367F" w:rsidR="00560478" w:rsidRDefault="000D305C" w:rsidP="00560478">
      <w:pPr>
        <w:pStyle w:val="SubStepAlpha"/>
      </w:pPr>
      <w:r>
        <w:t xml:space="preserve">Click </w:t>
      </w:r>
      <w:r>
        <w:rPr>
          <w:b/>
          <w:bCs/>
        </w:rPr>
        <w:t>PC-B</w:t>
      </w:r>
      <w:r>
        <w:t>.</w:t>
      </w:r>
      <w:r w:rsidR="00561FB0">
        <w:t xml:space="preserve"> Close </w:t>
      </w:r>
      <w:r w:rsidR="00561FB0" w:rsidRPr="00A3028E">
        <w:rPr>
          <w:b/>
          <w:bCs/>
        </w:rPr>
        <w:t>Web Browser</w:t>
      </w:r>
      <w:r w:rsidR="00561FB0">
        <w:t xml:space="preserve">, if necessary. </w:t>
      </w:r>
    </w:p>
    <w:p w14:paraId="7C20DDB7" w14:textId="333DE35B" w:rsidR="000D305C" w:rsidRDefault="000D305C" w:rsidP="00560478">
      <w:pPr>
        <w:pStyle w:val="SubStepAlpha"/>
      </w:pPr>
      <w:r>
        <w:t xml:space="preserve">Click </w:t>
      </w:r>
      <w:r>
        <w:rPr>
          <w:b/>
          <w:bCs/>
        </w:rPr>
        <w:t>MIB Browser</w:t>
      </w:r>
      <w:r>
        <w:t>.</w:t>
      </w:r>
    </w:p>
    <w:p w14:paraId="6847EC41" w14:textId="26109C58" w:rsidR="000D305C" w:rsidRDefault="000D305C" w:rsidP="00560478">
      <w:pPr>
        <w:pStyle w:val="SubStepAlpha"/>
      </w:pPr>
      <w:r>
        <w:t xml:space="preserve">Enter the address of </w:t>
      </w:r>
      <w:r w:rsidRPr="00CC6FC2">
        <w:rPr>
          <w:b/>
          <w:bCs/>
        </w:rPr>
        <w:t>R3</w:t>
      </w:r>
      <w:r>
        <w:t xml:space="preserve"> in the </w:t>
      </w:r>
      <w:r w:rsidRPr="00D96B2C">
        <w:rPr>
          <w:b/>
          <w:bCs/>
        </w:rPr>
        <w:t>Address</w:t>
      </w:r>
      <w:r w:rsidR="00D96B2C">
        <w:t xml:space="preserve"> field: 172.16.3.1</w:t>
      </w:r>
      <w:r>
        <w:t>.</w:t>
      </w:r>
    </w:p>
    <w:p w14:paraId="0A086B75" w14:textId="70215508" w:rsidR="0036273B" w:rsidRDefault="0036273B" w:rsidP="00560478">
      <w:pPr>
        <w:pStyle w:val="SubStepAlpha"/>
      </w:pPr>
      <w:r>
        <w:t xml:space="preserve">Click </w:t>
      </w:r>
      <w:r>
        <w:rPr>
          <w:b/>
          <w:bCs/>
        </w:rPr>
        <w:t>Advanced</w:t>
      </w:r>
      <w:r>
        <w:t>.</w:t>
      </w:r>
    </w:p>
    <w:p w14:paraId="49C8154F" w14:textId="74F4CE47" w:rsidR="0036273B" w:rsidRDefault="00D8773F" w:rsidP="00560478">
      <w:pPr>
        <w:pStyle w:val="SubStepAlpha"/>
      </w:pPr>
      <w:r>
        <w:t>Enter</w:t>
      </w:r>
      <w:r w:rsidR="0036273B">
        <w:t xml:space="preserve"> </w:t>
      </w:r>
      <w:r w:rsidR="0036273B">
        <w:rPr>
          <w:b/>
          <w:bCs/>
        </w:rPr>
        <w:t>read</w:t>
      </w:r>
      <w:r w:rsidR="0036273B">
        <w:t xml:space="preserve"> in the </w:t>
      </w:r>
      <w:r w:rsidR="00820778">
        <w:t>field for</w:t>
      </w:r>
      <w:r w:rsidR="0036273B">
        <w:t xml:space="preserve"> </w:t>
      </w:r>
      <w:r w:rsidR="0036273B">
        <w:rPr>
          <w:b/>
          <w:bCs/>
        </w:rPr>
        <w:t>Read Community</w:t>
      </w:r>
      <w:r w:rsidR="0036273B">
        <w:t>.</w:t>
      </w:r>
    </w:p>
    <w:p w14:paraId="587F7714" w14:textId="37275EBB" w:rsidR="0036273B" w:rsidRDefault="00D8773F" w:rsidP="00560478">
      <w:pPr>
        <w:pStyle w:val="SubStepAlpha"/>
      </w:pPr>
      <w:r>
        <w:t>Enter</w:t>
      </w:r>
      <w:r w:rsidR="0036273B">
        <w:t xml:space="preserve"> </w:t>
      </w:r>
      <w:r w:rsidR="0036273B">
        <w:rPr>
          <w:b/>
          <w:bCs/>
        </w:rPr>
        <w:t>write</w:t>
      </w:r>
      <w:r w:rsidR="0036273B">
        <w:t xml:space="preserve"> in the </w:t>
      </w:r>
      <w:r w:rsidR="00820778">
        <w:t>field for</w:t>
      </w:r>
      <w:r w:rsidR="0036273B">
        <w:t xml:space="preserve"> </w:t>
      </w:r>
      <w:r w:rsidR="0036273B">
        <w:rPr>
          <w:b/>
          <w:bCs/>
        </w:rPr>
        <w:t>Write Community</w:t>
      </w:r>
      <w:r w:rsidR="0036273B">
        <w:t>.</w:t>
      </w:r>
    </w:p>
    <w:p w14:paraId="2D5533CA" w14:textId="47749645" w:rsidR="0036273B" w:rsidRDefault="0036273B" w:rsidP="00560478">
      <w:pPr>
        <w:pStyle w:val="SubStepAlpha"/>
      </w:pPr>
      <w:r>
        <w:t xml:space="preserve">Change the </w:t>
      </w:r>
      <w:r>
        <w:rPr>
          <w:b/>
          <w:bCs/>
        </w:rPr>
        <w:t>SNMP Version</w:t>
      </w:r>
      <w:r>
        <w:t xml:space="preserve"> to </w:t>
      </w:r>
      <w:r>
        <w:rPr>
          <w:b/>
          <w:bCs/>
        </w:rPr>
        <w:t>v3</w:t>
      </w:r>
      <w:r>
        <w:t>.</w:t>
      </w:r>
    </w:p>
    <w:p w14:paraId="5EB5A64A" w14:textId="1583B883" w:rsidR="0036273B" w:rsidRDefault="0036273B" w:rsidP="00560478">
      <w:pPr>
        <w:pStyle w:val="SubStepAlpha"/>
      </w:pPr>
      <w:r>
        <w:t xml:space="preserve">Click </w:t>
      </w:r>
      <w:r>
        <w:rPr>
          <w:b/>
          <w:bCs/>
        </w:rPr>
        <w:t>OK</w:t>
      </w:r>
      <w:r>
        <w:t>.</w:t>
      </w:r>
    </w:p>
    <w:p w14:paraId="739E07AA" w14:textId="480A134F" w:rsidR="000D305C" w:rsidRDefault="000D305C" w:rsidP="00560478">
      <w:pPr>
        <w:pStyle w:val="SubStepAlpha"/>
      </w:pPr>
      <w:r>
        <w:t xml:space="preserve">Click the arrow next to </w:t>
      </w:r>
      <w:r>
        <w:rPr>
          <w:b/>
          <w:bCs/>
        </w:rPr>
        <w:t>MIB</w:t>
      </w:r>
      <w:r>
        <w:t xml:space="preserve"> </w:t>
      </w:r>
      <w:r>
        <w:rPr>
          <w:b/>
          <w:bCs/>
        </w:rPr>
        <w:t>Tree</w:t>
      </w:r>
      <w:r>
        <w:t xml:space="preserve"> to expand the tree.</w:t>
      </w:r>
    </w:p>
    <w:p w14:paraId="45939990" w14:textId="200FBFEC" w:rsidR="000D305C" w:rsidRDefault="000D305C" w:rsidP="00560478">
      <w:pPr>
        <w:pStyle w:val="SubStepAlpha"/>
      </w:pPr>
      <w:r>
        <w:t xml:space="preserve">Click the arrow next to </w:t>
      </w:r>
      <w:proofErr w:type="spellStart"/>
      <w:r>
        <w:rPr>
          <w:b/>
          <w:bCs/>
        </w:rPr>
        <w:t>router_std</w:t>
      </w:r>
      <w:proofErr w:type="spellEnd"/>
      <w:r>
        <w:rPr>
          <w:b/>
          <w:bCs/>
        </w:rPr>
        <w:t xml:space="preserve"> MIBs</w:t>
      </w:r>
      <w:r>
        <w:t>.</w:t>
      </w:r>
    </w:p>
    <w:p w14:paraId="17428359" w14:textId="271581E6" w:rsidR="000D305C" w:rsidRDefault="000D305C" w:rsidP="00560478">
      <w:pPr>
        <w:pStyle w:val="SubStepAlpha"/>
      </w:pPr>
      <w:r>
        <w:t xml:space="preserve">Continue expanding the tree until you </w:t>
      </w:r>
      <w:proofErr w:type="gramStart"/>
      <w:r>
        <w:t xml:space="preserve">reach </w:t>
      </w:r>
      <w:r>
        <w:rPr>
          <w:b/>
          <w:bCs/>
        </w:rPr>
        <w:t>.</w:t>
      </w:r>
      <w:proofErr w:type="gramEnd"/>
      <w:r>
        <w:rPr>
          <w:b/>
          <w:bCs/>
        </w:rPr>
        <w:t>mgmt</w:t>
      </w:r>
      <w:r>
        <w:t>.</w:t>
      </w:r>
    </w:p>
    <w:p w14:paraId="7F252BB1" w14:textId="5C8E7ABA" w:rsidR="000D305C" w:rsidRDefault="000D305C" w:rsidP="00560478">
      <w:pPr>
        <w:pStyle w:val="SubStepAlpha"/>
      </w:pPr>
      <w:proofErr w:type="gramStart"/>
      <w:r>
        <w:t xml:space="preserve">Expand </w:t>
      </w:r>
      <w:r>
        <w:rPr>
          <w:b/>
          <w:bCs/>
        </w:rPr>
        <w:t>.</w:t>
      </w:r>
      <w:proofErr w:type="gramEnd"/>
      <w:r>
        <w:rPr>
          <w:b/>
          <w:bCs/>
        </w:rPr>
        <w:t>mgmt</w:t>
      </w:r>
      <w:r>
        <w:t>.</w:t>
      </w:r>
    </w:p>
    <w:p w14:paraId="61070723" w14:textId="373CADE0" w:rsidR="000D305C" w:rsidRDefault="000D305C" w:rsidP="00560478">
      <w:pPr>
        <w:pStyle w:val="SubStepAlpha"/>
      </w:pPr>
      <w:r>
        <w:t xml:space="preserve">Continue expanding the tree until you </w:t>
      </w:r>
      <w:proofErr w:type="gramStart"/>
      <w:r>
        <w:t xml:space="preserve">reach </w:t>
      </w:r>
      <w:r>
        <w:rPr>
          <w:b/>
          <w:bCs/>
        </w:rPr>
        <w:t>.system</w:t>
      </w:r>
      <w:proofErr w:type="gramEnd"/>
      <w:r>
        <w:t>.</w:t>
      </w:r>
    </w:p>
    <w:p w14:paraId="2DE73BAC" w14:textId="09E29CBD" w:rsidR="000D305C" w:rsidRDefault="000D305C" w:rsidP="00560478">
      <w:pPr>
        <w:pStyle w:val="SubStepAlpha"/>
      </w:pPr>
      <w:proofErr w:type="gramStart"/>
      <w:r>
        <w:t xml:space="preserve">Expand </w:t>
      </w:r>
      <w:r>
        <w:rPr>
          <w:b/>
          <w:bCs/>
        </w:rPr>
        <w:t>.system</w:t>
      </w:r>
      <w:proofErr w:type="gramEnd"/>
      <w:r>
        <w:t>.</w:t>
      </w:r>
      <w:r w:rsidR="00A82C01">
        <w:t xml:space="preserve"> You may need to make the window wider at the point.</w:t>
      </w:r>
      <w:r w:rsidR="0005420A">
        <w:t xml:space="preserve"> You can also grab the middle bar between the</w:t>
      </w:r>
      <w:r w:rsidR="00D706E4">
        <w:t xml:space="preserve"> </w:t>
      </w:r>
      <w:r w:rsidR="00D706E4" w:rsidRPr="00D706E4">
        <w:rPr>
          <w:b/>
          <w:bCs/>
        </w:rPr>
        <w:t>MIB</w:t>
      </w:r>
      <w:r w:rsidR="00D706E4">
        <w:rPr>
          <w:b/>
          <w:bCs/>
        </w:rPr>
        <w:t xml:space="preserve"> T</w:t>
      </w:r>
      <w:r w:rsidR="0005420A" w:rsidRPr="00D706E4">
        <w:rPr>
          <w:b/>
          <w:bCs/>
        </w:rPr>
        <w:t>ree</w:t>
      </w:r>
      <w:r w:rsidR="00D706E4">
        <w:t xml:space="preserve"> on the left</w:t>
      </w:r>
      <w:r w:rsidR="0005420A">
        <w:t xml:space="preserve"> and the </w:t>
      </w:r>
      <w:r w:rsidR="0005420A" w:rsidRPr="00D706E4">
        <w:rPr>
          <w:b/>
          <w:bCs/>
        </w:rPr>
        <w:t>Result Table</w:t>
      </w:r>
      <w:r w:rsidR="0005420A">
        <w:t xml:space="preserve"> on the right.</w:t>
      </w:r>
    </w:p>
    <w:p w14:paraId="61D22EDE" w14:textId="1E535BD6" w:rsidR="000D305C" w:rsidRDefault="000D305C" w:rsidP="00560478">
      <w:pPr>
        <w:pStyle w:val="SubStepAlpha"/>
      </w:pPr>
      <w:proofErr w:type="gramStart"/>
      <w:r>
        <w:t xml:space="preserve">Click </w:t>
      </w:r>
      <w:r>
        <w:rPr>
          <w:b/>
          <w:bCs/>
        </w:rPr>
        <w:t>.</w:t>
      </w:r>
      <w:proofErr w:type="spellStart"/>
      <w:r>
        <w:rPr>
          <w:b/>
          <w:bCs/>
        </w:rPr>
        <w:t>sysName</w:t>
      </w:r>
      <w:proofErr w:type="spellEnd"/>
      <w:proofErr w:type="gramEnd"/>
      <w:r>
        <w:t>.</w:t>
      </w:r>
    </w:p>
    <w:p w14:paraId="7EF6F256" w14:textId="157E076E" w:rsidR="000D305C" w:rsidRDefault="0036273B" w:rsidP="00560478">
      <w:pPr>
        <w:pStyle w:val="SubStepAlpha"/>
      </w:pPr>
      <w:r>
        <w:t xml:space="preserve">Click the </w:t>
      </w:r>
      <w:r>
        <w:rPr>
          <w:b/>
          <w:bCs/>
        </w:rPr>
        <w:t>GO</w:t>
      </w:r>
      <w:r>
        <w:t xml:space="preserve"> button.</w:t>
      </w:r>
    </w:p>
    <w:p w14:paraId="1EEFD09E" w14:textId="2B5816A8" w:rsidR="0036273B" w:rsidRDefault="0036273B" w:rsidP="0036273B">
      <w:pPr>
        <w:pStyle w:val="SubStepAlpha"/>
        <w:numPr>
          <w:ilvl w:val="0"/>
          <w:numId w:val="0"/>
        </w:numPr>
        <w:ind w:left="720"/>
      </w:pPr>
      <w:r>
        <w:t xml:space="preserve">You will now see the Value of the object is </w:t>
      </w:r>
      <w:r>
        <w:rPr>
          <w:b/>
          <w:bCs/>
        </w:rPr>
        <w:t>R3</w:t>
      </w:r>
      <w:r>
        <w:t>. You can look at other objects in the MIB such as the interfaces on the router.</w:t>
      </w:r>
    </w:p>
    <w:p w14:paraId="6D69EE64" w14:textId="572C1F57" w:rsidR="0036273B" w:rsidRDefault="0036273B" w:rsidP="0036273B">
      <w:pPr>
        <w:pStyle w:val="SubStepAlpha"/>
      </w:pPr>
      <w:r>
        <w:t xml:space="preserve">Expand the </w:t>
      </w:r>
      <w:proofErr w:type="gramStart"/>
      <w:r>
        <w:t xml:space="preserve">tree </w:t>
      </w:r>
      <w:r>
        <w:rPr>
          <w:b/>
          <w:bCs/>
        </w:rPr>
        <w:t>.interfaces</w:t>
      </w:r>
      <w:proofErr w:type="gramEnd"/>
      <w:r>
        <w:rPr>
          <w:b/>
          <w:bCs/>
        </w:rPr>
        <w:t xml:space="preserve"> &gt; .</w:t>
      </w:r>
      <w:proofErr w:type="spellStart"/>
      <w:r>
        <w:rPr>
          <w:b/>
          <w:bCs/>
        </w:rPr>
        <w:t>ifTable</w:t>
      </w:r>
      <w:proofErr w:type="spellEnd"/>
      <w:r>
        <w:rPr>
          <w:b/>
          <w:bCs/>
        </w:rPr>
        <w:t xml:space="preserve"> &gt; .</w:t>
      </w:r>
      <w:proofErr w:type="spellStart"/>
      <w:r>
        <w:rPr>
          <w:b/>
          <w:bCs/>
        </w:rPr>
        <w:t>ifEntry</w:t>
      </w:r>
      <w:proofErr w:type="spellEnd"/>
      <w:r>
        <w:rPr>
          <w:b/>
          <w:bCs/>
        </w:rPr>
        <w:t xml:space="preserve"> &gt; .</w:t>
      </w:r>
      <w:proofErr w:type="spellStart"/>
      <w:r>
        <w:rPr>
          <w:b/>
          <w:bCs/>
        </w:rPr>
        <w:t>ifOperStatus</w:t>
      </w:r>
      <w:proofErr w:type="spellEnd"/>
      <w:r>
        <w:t xml:space="preserve"> and click </w:t>
      </w:r>
      <w:r>
        <w:rPr>
          <w:b/>
          <w:bCs/>
        </w:rPr>
        <w:t>GO</w:t>
      </w:r>
      <w:r>
        <w:t>.</w:t>
      </w:r>
    </w:p>
    <w:p w14:paraId="1DDC5B4B" w14:textId="7FE036DC" w:rsidR="000D305C" w:rsidRDefault="0036273B" w:rsidP="000D305C">
      <w:pPr>
        <w:pStyle w:val="SubStepAlpha"/>
        <w:numPr>
          <w:ilvl w:val="0"/>
          <w:numId w:val="0"/>
        </w:numPr>
        <w:ind w:left="720"/>
      </w:pPr>
      <w:r>
        <w:t>You will see that two of three interfaces are up. You can now easily query anything about the router.</w:t>
      </w:r>
    </w:p>
    <w:p w14:paraId="57A587F6" w14:textId="09A31F92" w:rsidR="00CC361E" w:rsidRDefault="001C4C5D" w:rsidP="00CC361E">
      <w:pPr>
        <w:pStyle w:val="Heading2"/>
      </w:pPr>
      <w:r>
        <w:t>Configure</w:t>
      </w:r>
      <w:r w:rsidR="00CC361E">
        <w:t xml:space="preserve"> HTTPS</w:t>
      </w:r>
    </w:p>
    <w:p w14:paraId="543F4AF1" w14:textId="1F569B14" w:rsidR="00CC361E" w:rsidRDefault="00F427AC" w:rsidP="00CC361E">
      <w:pPr>
        <w:pStyle w:val="BodyTextL25"/>
      </w:pPr>
      <w:r>
        <w:t xml:space="preserve">When you connect to a server using HTTP, you connect and assume that it is the correct server. The data transferred between you and the server is sent in plaintext, so if anyone captured that data, they could </w:t>
      </w:r>
      <w:r w:rsidR="007E1626">
        <w:t>read it and manipulate</w:t>
      </w:r>
      <w:r>
        <w:t xml:space="preserve"> it. Normally, this isn't a problem if you are simply </w:t>
      </w:r>
      <w:r w:rsidR="007E1626">
        <w:t>browsing</w:t>
      </w:r>
      <w:r>
        <w:t xml:space="preserve"> the internet. But if you are creating an account, accessing an account, or providing any personal information, it can be captured and used by someone else. </w:t>
      </w:r>
      <w:r w:rsidR="00443DF5">
        <w:t>Secure HTTP (</w:t>
      </w:r>
      <w:r>
        <w:t>HTTPS</w:t>
      </w:r>
      <w:r w:rsidR="00443DF5">
        <w:t>)</w:t>
      </w:r>
      <w:r>
        <w:t xml:space="preserve"> adds a layer of security by encrypting the connection between you and the server. A site must </w:t>
      </w:r>
      <w:proofErr w:type="spellStart"/>
      <w:r>
        <w:t>posses</w:t>
      </w:r>
      <w:proofErr w:type="spellEnd"/>
      <w:r>
        <w:t xml:space="preserve"> a security certificate from a trusted source, to verify that the site is legitimate. Your browser checks that the certificate is valid and from a trusted source before connecting you to the site.</w:t>
      </w:r>
    </w:p>
    <w:p w14:paraId="67DF70D3" w14:textId="50C7EC4F" w:rsidR="00F31A3D" w:rsidRDefault="00F31A3D" w:rsidP="00F31A3D">
      <w:pPr>
        <w:pStyle w:val="Heading3"/>
      </w:pPr>
      <w:r>
        <w:t>Open your web page from a PC.</w:t>
      </w:r>
    </w:p>
    <w:p w14:paraId="20C1620D" w14:textId="50873E94" w:rsidR="001C4C5D" w:rsidRDefault="001C4C5D" w:rsidP="001C4C5D">
      <w:pPr>
        <w:pStyle w:val="SubStepAlpha"/>
      </w:pPr>
      <w:r>
        <w:t xml:space="preserve">Click </w:t>
      </w:r>
      <w:r>
        <w:rPr>
          <w:b/>
          <w:bCs/>
        </w:rPr>
        <w:t>PC-B</w:t>
      </w:r>
      <w:r>
        <w:t>.</w:t>
      </w:r>
    </w:p>
    <w:p w14:paraId="6F789CAA" w14:textId="1C743A22" w:rsidR="001C4C5D" w:rsidRDefault="001C4C5D" w:rsidP="001C4C5D">
      <w:pPr>
        <w:pStyle w:val="SubStepAlpha"/>
      </w:pPr>
      <w:r>
        <w:t xml:space="preserve">Click </w:t>
      </w:r>
      <w:r>
        <w:rPr>
          <w:b/>
          <w:bCs/>
        </w:rPr>
        <w:t>Desktop</w:t>
      </w:r>
      <w:r>
        <w:t>.</w:t>
      </w:r>
    </w:p>
    <w:p w14:paraId="31E6FB20" w14:textId="00A4A2BA" w:rsidR="001C4C5D" w:rsidRDefault="001C4C5D" w:rsidP="001C4C5D">
      <w:pPr>
        <w:pStyle w:val="SubStepAlpha"/>
      </w:pPr>
      <w:r>
        <w:t xml:space="preserve">Click </w:t>
      </w:r>
      <w:r>
        <w:rPr>
          <w:b/>
          <w:bCs/>
        </w:rPr>
        <w:t>Web Browser</w:t>
      </w:r>
      <w:r>
        <w:t>.</w:t>
      </w:r>
    </w:p>
    <w:p w14:paraId="47037104" w14:textId="0B694339" w:rsidR="001C4C5D" w:rsidRDefault="00D8773F" w:rsidP="001C4C5D">
      <w:pPr>
        <w:pStyle w:val="SubStepAlpha"/>
      </w:pPr>
      <w:r>
        <w:t>Enter</w:t>
      </w:r>
      <w:r w:rsidR="001C4C5D">
        <w:t xml:space="preserve"> </w:t>
      </w:r>
      <w:r w:rsidR="001C4C5D" w:rsidRPr="001C4C5D">
        <w:rPr>
          <w:b/>
          <w:bCs/>
        </w:rPr>
        <w:t>www.devasc-netacad.pka</w:t>
      </w:r>
      <w:r w:rsidR="001C4C5D">
        <w:t xml:space="preserve"> in the </w:t>
      </w:r>
      <w:r w:rsidR="001C4C5D">
        <w:rPr>
          <w:b/>
          <w:bCs/>
        </w:rPr>
        <w:t>URL</w:t>
      </w:r>
      <w:r w:rsidR="001C4C5D">
        <w:t xml:space="preserve"> box and click </w:t>
      </w:r>
      <w:r w:rsidR="001C4C5D">
        <w:rPr>
          <w:b/>
          <w:bCs/>
        </w:rPr>
        <w:t>Go</w:t>
      </w:r>
      <w:r w:rsidR="001C4C5D">
        <w:t>.</w:t>
      </w:r>
      <w:r w:rsidR="00AF5A49">
        <w:t xml:space="preserve"> You verified access earlier. However, after you click </w:t>
      </w:r>
      <w:r w:rsidR="00AF5A49" w:rsidRPr="00072F69">
        <w:rPr>
          <w:b/>
          <w:bCs/>
        </w:rPr>
        <w:t>Go</w:t>
      </w:r>
      <w:r w:rsidR="00AF5A49">
        <w:t>, notice the protocol is HTTP (http://).</w:t>
      </w:r>
    </w:p>
    <w:p w14:paraId="7EA550C4" w14:textId="007AE6CA" w:rsidR="001C4C5D" w:rsidRDefault="001C4C5D" w:rsidP="001C4C5D">
      <w:pPr>
        <w:pStyle w:val="Heading3"/>
      </w:pPr>
      <w:r>
        <w:t>Examine the FIREWALL.</w:t>
      </w:r>
    </w:p>
    <w:p w14:paraId="3D77FB78" w14:textId="189648EC" w:rsidR="001C4C5D" w:rsidRDefault="001C4C5D" w:rsidP="001C4C5D">
      <w:pPr>
        <w:pStyle w:val="SubStepAlpha"/>
      </w:pPr>
      <w:r>
        <w:t xml:space="preserve">Click </w:t>
      </w:r>
      <w:r>
        <w:rPr>
          <w:b/>
          <w:bCs/>
        </w:rPr>
        <w:t>FIREWALL</w:t>
      </w:r>
      <w:r>
        <w:t>.</w:t>
      </w:r>
    </w:p>
    <w:p w14:paraId="58785096" w14:textId="19623F09" w:rsidR="001C4C5D" w:rsidRDefault="001C4C5D" w:rsidP="001C4C5D">
      <w:pPr>
        <w:pStyle w:val="SubStepAlpha"/>
      </w:pPr>
      <w:r>
        <w:t xml:space="preserve">Click </w:t>
      </w:r>
      <w:r>
        <w:rPr>
          <w:b/>
          <w:bCs/>
        </w:rPr>
        <w:t>CLI</w:t>
      </w:r>
      <w:r>
        <w:t>.</w:t>
      </w:r>
    </w:p>
    <w:p w14:paraId="69190865" w14:textId="3796A9CB" w:rsidR="001C4C5D" w:rsidRDefault="001C4C5D" w:rsidP="001C4C5D">
      <w:pPr>
        <w:pStyle w:val="SubStepAlpha"/>
      </w:pPr>
      <w:r>
        <w:t xml:space="preserve">Press </w:t>
      </w:r>
      <w:r>
        <w:rPr>
          <w:b/>
          <w:bCs/>
        </w:rPr>
        <w:t>Enter</w:t>
      </w:r>
      <w:r>
        <w:t>.</w:t>
      </w:r>
    </w:p>
    <w:p w14:paraId="29FCB0E1" w14:textId="45355A0D" w:rsidR="001C4C5D" w:rsidRDefault="00D8773F" w:rsidP="001C4C5D">
      <w:pPr>
        <w:pStyle w:val="SubStepAlpha"/>
      </w:pPr>
      <w:r>
        <w:t>Enter</w:t>
      </w:r>
      <w:r w:rsidR="001C4C5D">
        <w:t xml:space="preserve"> </w:t>
      </w:r>
      <w:r w:rsidR="001C4C5D">
        <w:rPr>
          <w:b/>
          <w:bCs/>
        </w:rPr>
        <w:t>enable</w:t>
      </w:r>
      <w:r w:rsidR="001C4C5D">
        <w:t xml:space="preserve"> and press </w:t>
      </w:r>
      <w:r w:rsidR="001C4C5D">
        <w:rPr>
          <w:b/>
          <w:bCs/>
        </w:rPr>
        <w:t>Enter</w:t>
      </w:r>
      <w:r w:rsidR="001C4C5D">
        <w:t>.</w:t>
      </w:r>
    </w:p>
    <w:p w14:paraId="588C367E" w14:textId="4991F1BA" w:rsidR="001C4C5D" w:rsidRDefault="001C4C5D" w:rsidP="001C4C5D">
      <w:pPr>
        <w:pStyle w:val="SubStepAlpha"/>
        <w:numPr>
          <w:ilvl w:val="0"/>
          <w:numId w:val="0"/>
        </w:numPr>
        <w:ind w:left="720"/>
      </w:pPr>
      <w:r>
        <w:t xml:space="preserve">There is no password, so press </w:t>
      </w:r>
      <w:r>
        <w:rPr>
          <w:b/>
          <w:bCs/>
        </w:rPr>
        <w:t>Enter</w:t>
      </w:r>
      <w:r>
        <w:t>.</w:t>
      </w:r>
    </w:p>
    <w:p w14:paraId="7EF3497A" w14:textId="0414557C" w:rsidR="001C4C5D" w:rsidRDefault="00D8773F" w:rsidP="001C4C5D">
      <w:pPr>
        <w:pStyle w:val="SubStepAlpha"/>
      </w:pPr>
      <w:r>
        <w:t>Enter</w:t>
      </w:r>
      <w:r w:rsidR="001C4C5D">
        <w:t xml:space="preserve"> </w:t>
      </w:r>
      <w:r w:rsidR="001C4C5D">
        <w:rPr>
          <w:b/>
          <w:bCs/>
        </w:rPr>
        <w:t>show run</w:t>
      </w:r>
      <w:r w:rsidR="001C4C5D">
        <w:t xml:space="preserve"> and press </w:t>
      </w:r>
      <w:r w:rsidR="001C4C5D">
        <w:rPr>
          <w:b/>
          <w:bCs/>
        </w:rPr>
        <w:t>Enter</w:t>
      </w:r>
      <w:r w:rsidR="001C4C5D">
        <w:t>.</w:t>
      </w:r>
    </w:p>
    <w:p w14:paraId="2942C2E6" w14:textId="7860F939" w:rsidR="001C4C5D" w:rsidRDefault="001C4C5D" w:rsidP="001C4C5D">
      <w:pPr>
        <w:pStyle w:val="SubStepAlpha"/>
      </w:pPr>
      <w:r>
        <w:t>Use the space bar to scroll through the firewall configuration.</w:t>
      </w:r>
    </w:p>
    <w:p w14:paraId="3B45F7F8" w14:textId="640E73F6" w:rsidR="001C4C5D" w:rsidRDefault="001C4C5D" w:rsidP="001C4C5D">
      <w:pPr>
        <w:pStyle w:val="SubStepAlpha"/>
        <w:numPr>
          <w:ilvl w:val="0"/>
          <w:numId w:val="0"/>
        </w:numPr>
        <w:ind w:left="720"/>
      </w:pPr>
      <w:r>
        <w:t xml:space="preserve">Notice the following </w:t>
      </w:r>
      <w:r w:rsidR="00072F69">
        <w:t xml:space="preserve">two </w:t>
      </w:r>
      <w:r w:rsidR="007E31DD">
        <w:t>configurations</w:t>
      </w:r>
      <w:r w:rsidR="00072F69">
        <w:t xml:space="preserve"> in the </w:t>
      </w:r>
      <w:r w:rsidR="007E31DD">
        <w:t xml:space="preserve">OUTSIDE-DMZ </w:t>
      </w:r>
      <w:r w:rsidR="00072F69">
        <w:t>access-list</w:t>
      </w:r>
      <w:r>
        <w:t>:</w:t>
      </w:r>
    </w:p>
    <w:p w14:paraId="1C83B181" w14:textId="56F9EA6B" w:rsidR="001C4C5D" w:rsidRDefault="0023092E" w:rsidP="0023092E">
      <w:pPr>
        <w:pStyle w:val="CMDOutput"/>
      </w:pPr>
      <w:r>
        <w:t>&lt;</w:t>
      </w:r>
      <w:r w:rsidR="001C4C5D">
        <w:t>output omitted</w:t>
      </w:r>
      <w:r>
        <w:t>&gt;</w:t>
      </w:r>
    </w:p>
    <w:p w14:paraId="1E03E32C" w14:textId="77777777" w:rsidR="00624D87" w:rsidRDefault="00624D87" w:rsidP="0023092E">
      <w:pPr>
        <w:pStyle w:val="CMDOutput"/>
      </w:pPr>
      <w:r w:rsidRPr="00624D87">
        <w:t xml:space="preserve">access-list OUTSIDE-DMZ extended permit </w:t>
      </w:r>
      <w:proofErr w:type="spellStart"/>
      <w:r w:rsidRPr="00624D87">
        <w:t>icmp</w:t>
      </w:r>
      <w:proofErr w:type="spellEnd"/>
      <w:r w:rsidRPr="00624D87">
        <w:t xml:space="preserve"> any host 192.168.2.3 </w:t>
      </w:r>
    </w:p>
    <w:p w14:paraId="0D4AC514" w14:textId="3962CA9E" w:rsidR="0023092E" w:rsidRDefault="0023092E" w:rsidP="0023092E">
      <w:pPr>
        <w:pStyle w:val="CMDOutput"/>
      </w:pPr>
      <w:r>
        <w:t xml:space="preserve">access-list OUTSIDE-DMZ extended permit </w:t>
      </w:r>
      <w:proofErr w:type="spellStart"/>
      <w:r>
        <w:t>tcp</w:t>
      </w:r>
      <w:proofErr w:type="spellEnd"/>
      <w:r>
        <w:t xml:space="preserve"> any host 192.168.2.3 eq </w:t>
      </w:r>
      <w:r w:rsidRPr="0023092E">
        <w:rPr>
          <w:highlight w:val="yellow"/>
        </w:rPr>
        <w:t>www</w:t>
      </w:r>
    </w:p>
    <w:p w14:paraId="08143D4B" w14:textId="0877471E" w:rsidR="001C4C5D" w:rsidRDefault="0023092E" w:rsidP="0023092E">
      <w:pPr>
        <w:pStyle w:val="CMDOutput"/>
      </w:pPr>
      <w:r>
        <w:t xml:space="preserve">access-list OUTSIDE-DMZ extended permit </w:t>
      </w:r>
      <w:proofErr w:type="spellStart"/>
      <w:r>
        <w:t>tcp</w:t>
      </w:r>
      <w:proofErr w:type="spellEnd"/>
      <w:r>
        <w:t xml:space="preserve"> any host 192.168.2.3 eq </w:t>
      </w:r>
      <w:r w:rsidRPr="0023092E">
        <w:rPr>
          <w:highlight w:val="yellow"/>
        </w:rPr>
        <w:t>443</w:t>
      </w:r>
    </w:p>
    <w:p w14:paraId="4A4EA9F1" w14:textId="399713D2" w:rsidR="001C4C5D" w:rsidRDefault="0023092E" w:rsidP="0023092E">
      <w:pPr>
        <w:pStyle w:val="CMDOutput"/>
      </w:pPr>
      <w:r>
        <w:t>&lt;</w:t>
      </w:r>
      <w:r w:rsidR="001C4C5D">
        <w:t>output omitted</w:t>
      </w:r>
      <w:r>
        <w:t>&gt;</w:t>
      </w:r>
    </w:p>
    <w:p w14:paraId="1F845769" w14:textId="78DACF19" w:rsidR="001C4C5D" w:rsidRDefault="0023092E" w:rsidP="001C4C5D">
      <w:pPr>
        <w:pStyle w:val="SubStepAlpha"/>
        <w:numPr>
          <w:ilvl w:val="0"/>
          <w:numId w:val="0"/>
        </w:numPr>
        <w:ind w:left="720"/>
      </w:pPr>
      <w:r>
        <w:t xml:space="preserve">The line with </w:t>
      </w:r>
      <w:r w:rsidRPr="0033701B">
        <w:rPr>
          <w:b/>
          <w:bCs/>
        </w:rPr>
        <w:t>www</w:t>
      </w:r>
      <w:r>
        <w:t xml:space="preserve"> allows </w:t>
      </w:r>
      <w:r w:rsidR="0033701B">
        <w:t xml:space="preserve">port 80, which is </w:t>
      </w:r>
      <w:r>
        <w:t xml:space="preserve">unsecured HTTP traffic. </w:t>
      </w:r>
      <w:r w:rsidR="0033701B">
        <w:t xml:space="preserve">The line with port </w:t>
      </w:r>
      <w:r w:rsidR="0033701B" w:rsidRPr="0033701B">
        <w:rPr>
          <w:b/>
          <w:bCs/>
        </w:rPr>
        <w:t>443</w:t>
      </w:r>
      <w:r w:rsidR="0033701B">
        <w:t xml:space="preserve"> allows port 443, which is secured HTTP</w:t>
      </w:r>
      <w:r w:rsidR="002C6C54">
        <w:t xml:space="preserve"> (HTTPS)</w:t>
      </w:r>
      <w:r w:rsidR="0033701B">
        <w:t xml:space="preserve"> traffic.</w:t>
      </w:r>
      <w:r w:rsidR="001C4C5D">
        <w:t xml:space="preserve"> </w:t>
      </w:r>
    </w:p>
    <w:p w14:paraId="16FF4D5B" w14:textId="091B409F" w:rsidR="00965618" w:rsidRDefault="00965618" w:rsidP="00965618">
      <w:pPr>
        <w:pStyle w:val="SubStepAlpha"/>
      </w:pPr>
      <w:r>
        <w:t xml:space="preserve">Remove the </w:t>
      </w:r>
      <w:r w:rsidRPr="005B763A">
        <w:rPr>
          <w:b/>
          <w:bCs/>
        </w:rPr>
        <w:t>access-list</w:t>
      </w:r>
      <w:r>
        <w:t xml:space="preserve"> statement that allows unsecured HTTP traffic on port 80</w:t>
      </w:r>
      <w:r w:rsidR="00061F3A">
        <w:t xml:space="preserve">. Enter the </w:t>
      </w:r>
      <w:r w:rsidR="00061F3A" w:rsidRPr="006650D8">
        <w:rPr>
          <w:b/>
          <w:bCs/>
        </w:rPr>
        <w:t>no</w:t>
      </w:r>
      <w:r w:rsidR="00061F3A">
        <w:t xml:space="preserve"> version of the access-list statement as shown below. The command will wrap to the next line, but do not press </w:t>
      </w:r>
      <w:r w:rsidR="00061F3A" w:rsidRPr="00061F3A">
        <w:rPr>
          <w:b/>
          <w:bCs/>
        </w:rPr>
        <w:t>Enter</w:t>
      </w:r>
      <w:r w:rsidR="00061F3A">
        <w:t xml:space="preserve"> until you have completed the full command.</w:t>
      </w:r>
    </w:p>
    <w:p w14:paraId="529F995E" w14:textId="764999BF" w:rsidR="00965618" w:rsidRDefault="00965618" w:rsidP="00965618">
      <w:pPr>
        <w:pStyle w:val="CMD"/>
      </w:pPr>
      <w:r>
        <w:t xml:space="preserve">FIREWALL# </w:t>
      </w:r>
      <w:r w:rsidRPr="00061F3A">
        <w:rPr>
          <w:b/>
          <w:bCs/>
        </w:rPr>
        <w:t>configure terminal</w:t>
      </w:r>
    </w:p>
    <w:p w14:paraId="4FCB7F11" w14:textId="6981D74A" w:rsidR="00965618" w:rsidRPr="00061F3A" w:rsidRDefault="00965618" w:rsidP="00965618">
      <w:pPr>
        <w:pStyle w:val="CMD"/>
        <w:rPr>
          <w:b/>
          <w:bCs/>
        </w:rPr>
      </w:pPr>
      <w:proofErr w:type="gramStart"/>
      <w:r>
        <w:t>FIREWALL(</w:t>
      </w:r>
      <w:proofErr w:type="gramEnd"/>
      <w:r>
        <w:t xml:space="preserve">config)# </w:t>
      </w:r>
      <w:r w:rsidRPr="00061F3A">
        <w:rPr>
          <w:b/>
          <w:bCs/>
        </w:rPr>
        <w:t xml:space="preserve">no </w:t>
      </w:r>
      <w:r w:rsidR="006650D8" w:rsidRPr="006650D8">
        <w:rPr>
          <w:b/>
          <w:bCs/>
        </w:rPr>
        <w:t xml:space="preserve">access-list OUTSIDE-DMZ extended permit </w:t>
      </w:r>
      <w:proofErr w:type="spellStart"/>
      <w:r w:rsidR="006650D8" w:rsidRPr="006650D8">
        <w:rPr>
          <w:b/>
          <w:bCs/>
        </w:rPr>
        <w:t>tcp</w:t>
      </w:r>
      <w:proofErr w:type="spellEnd"/>
      <w:r w:rsidR="006650D8" w:rsidRPr="006650D8">
        <w:rPr>
          <w:b/>
          <w:bCs/>
        </w:rPr>
        <w:t xml:space="preserve"> any host 192.168.2.3 eq www</w:t>
      </w:r>
    </w:p>
    <w:p w14:paraId="57BD36DD" w14:textId="4CD699CC" w:rsidR="00965618" w:rsidRDefault="00965618" w:rsidP="00965618">
      <w:pPr>
        <w:pStyle w:val="CMD"/>
      </w:pPr>
      <w:proofErr w:type="gramStart"/>
      <w:r>
        <w:t>FIREWALL(</w:t>
      </w:r>
      <w:proofErr w:type="gramEnd"/>
      <w:r>
        <w:t>config)#</w:t>
      </w:r>
    </w:p>
    <w:p w14:paraId="1095FB38" w14:textId="51FEC947" w:rsidR="001C4C5D" w:rsidRDefault="001C4C5D" w:rsidP="001C4C5D">
      <w:pPr>
        <w:pStyle w:val="Heading3"/>
      </w:pPr>
      <w:r>
        <w:t>Configure HTTPS.</w:t>
      </w:r>
    </w:p>
    <w:p w14:paraId="1E8C70FE" w14:textId="2EACE2C1" w:rsidR="001C4C5D" w:rsidRDefault="001C4C5D" w:rsidP="001C4C5D">
      <w:pPr>
        <w:pStyle w:val="SubStepAlpha"/>
      </w:pPr>
      <w:r>
        <w:t xml:space="preserve">Click the </w:t>
      </w:r>
      <w:r w:rsidR="00DA23D4" w:rsidRPr="00DA23D4">
        <w:rPr>
          <w:b/>
          <w:bCs/>
        </w:rPr>
        <w:t>DEVASC Server</w:t>
      </w:r>
      <w:r>
        <w:t>.</w:t>
      </w:r>
    </w:p>
    <w:p w14:paraId="32158AE8" w14:textId="77777777" w:rsidR="002556EF" w:rsidRDefault="001E058E" w:rsidP="002556EF">
      <w:pPr>
        <w:pStyle w:val="SubStepAlpha"/>
      </w:pPr>
      <w:r>
        <w:t xml:space="preserve">Click </w:t>
      </w:r>
      <w:r w:rsidRPr="001E058E">
        <w:rPr>
          <w:b/>
          <w:bCs/>
        </w:rPr>
        <w:t>Services &gt; HTTP</w:t>
      </w:r>
      <w:r>
        <w:t xml:space="preserve">. </w:t>
      </w:r>
      <w:r w:rsidR="001C4C5D">
        <w:t xml:space="preserve">Notice that HTTP is </w:t>
      </w:r>
      <w:r>
        <w:t xml:space="preserve">set to </w:t>
      </w:r>
      <w:r w:rsidRPr="001E058E">
        <w:rPr>
          <w:b/>
          <w:bCs/>
        </w:rPr>
        <w:t>O</w:t>
      </w:r>
      <w:r w:rsidR="001C4C5D" w:rsidRPr="001E058E">
        <w:rPr>
          <w:b/>
          <w:bCs/>
        </w:rPr>
        <w:t>n</w:t>
      </w:r>
      <w:r w:rsidR="001C4C5D">
        <w:t xml:space="preserve">, but HTTPS is </w:t>
      </w:r>
      <w:r w:rsidRPr="001E058E">
        <w:rPr>
          <w:b/>
          <w:bCs/>
        </w:rPr>
        <w:t>Off</w:t>
      </w:r>
      <w:r w:rsidR="001C4C5D">
        <w:t xml:space="preserve">. </w:t>
      </w:r>
    </w:p>
    <w:p w14:paraId="24409E91" w14:textId="4DDB72F3" w:rsidR="001C4C5D" w:rsidRDefault="002556EF" w:rsidP="002556EF">
      <w:pPr>
        <w:pStyle w:val="SubStepAlpha"/>
      </w:pPr>
      <w:r>
        <w:t xml:space="preserve">Turn HTTP off and turn HTTPS on. </w:t>
      </w:r>
      <w:r w:rsidR="001C4C5D">
        <w:t xml:space="preserve">Even though the FIREWALL will </w:t>
      </w:r>
      <w:r>
        <w:t>no longer</w:t>
      </w:r>
      <w:r w:rsidR="001C4C5D">
        <w:t xml:space="preserve"> allow </w:t>
      </w:r>
      <w:r>
        <w:t xml:space="preserve">HTTP </w:t>
      </w:r>
      <w:r w:rsidR="001C4C5D">
        <w:t>acce</w:t>
      </w:r>
      <w:r>
        <w:t xml:space="preserve">ss, it is best practice to also configure the server to only allow HTTPS. </w:t>
      </w:r>
    </w:p>
    <w:p w14:paraId="4EEE55E5" w14:textId="2583DEA7" w:rsidR="001C4C5D" w:rsidRDefault="001C4C5D" w:rsidP="001C4C5D">
      <w:pPr>
        <w:pStyle w:val="SubStepAlpha"/>
      </w:pPr>
      <w:r>
        <w:t xml:space="preserve">Click the radio button </w:t>
      </w:r>
      <w:r w:rsidR="00C70288">
        <w:t>for HTTPS to turn it</w:t>
      </w:r>
      <w:r>
        <w:t xml:space="preserve"> </w:t>
      </w:r>
      <w:r>
        <w:rPr>
          <w:b/>
          <w:bCs/>
        </w:rPr>
        <w:t>On</w:t>
      </w:r>
      <w:r>
        <w:t>.</w:t>
      </w:r>
    </w:p>
    <w:p w14:paraId="6341A049" w14:textId="40FEDBE3" w:rsidR="001C4C5D" w:rsidRDefault="001C4C5D" w:rsidP="001C4C5D">
      <w:pPr>
        <w:pStyle w:val="Heading3"/>
      </w:pPr>
      <w:r>
        <w:t>Verify HTTPS configuration.</w:t>
      </w:r>
    </w:p>
    <w:p w14:paraId="698EC014" w14:textId="430B7747" w:rsidR="001C4C5D" w:rsidRDefault="001C4C5D" w:rsidP="001C4C5D">
      <w:pPr>
        <w:pStyle w:val="SubStepAlpha"/>
      </w:pPr>
      <w:r>
        <w:t xml:space="preserve">Click </w:t>
      </w:r>
      <w:r>
        <w:rPr>
          <w:b/>
          <w:bCs/>
        </w:rPr>
        <w:t>PC-B</w:t>
      </w:r>
      <w:r>
        <w:t>.</w:t>
      </w:r>
    </w:p>
    <w:p w14:paraId="5F5ED078" w14:textId="4536A59B" w:rsidR="008104FB" w:rsidRDefault="008104FB" w:rsidP="001C4C5D">
      <w:pPr>
        <w:pStyle w:val="SubStepAlpha"/>
      </w:pPr>
      <w:r>
        <w:t xml:space="preserve">Close the </w:t>
      </w:r>
      <w:r w:rsidR="009D04BE">
        <w:rPr>
          <w:b/>
          <w:bCs/>
        </w:rPr>
        <w:t>MIB</w:t>
      </w:r>
      <w:r w:rsidRPr="008104FB">
        <w:rPr>
          <w:b/>
          <w:bCs/>
        </w:rPr>
        <w:t xml:space="preserve"> Browser</w:t>
      </w:r>
      <w:r>
        <w:t xml:space="preserve">, if necessary. Click the </w:t>
      </w:r>
      <w:r w:rsidRPr="008104FB">
        <w:rPr>
          <w:b/>
          <w:bCs/>
        </w:rPr>
        <w:t>Web Browser</w:t>
      </w:r>
      <w:r>
        <w:t xml:space="preserve"> to reopen it.</w:t>
      </w:r>
    </w:p>
    <w:p w14:paraId="084CFE02" w14:textId="044D1093" w:rsidR="00C70288" w:rsidRDefault="00C70288" w:rsidP="001C4C5D">
      <w:pPr>
        <w:pStyle w:val="SubStepAlpha"/>
      </w:pPr>
      <w:r>
        <w:t xml:space="preserve">Verify </w:t>
      </w:r>
      <w:r w:rsidRPr="006C6948">
        <w:rPr>
          <w:b/>
          <w:bCs/>
        </w:rPr>
        <w:t>PC-B</w:t>
      </w:r>
      <w:r>
        <w:t xml:space="preserve"> can no longer access </w:t>
      </w:r>
      <w:r w:rsidR="006C6948" w:rsidRPr="006C6948">
        <w:rPr>
          <w:b/>
          <w:bCs/>
        </w:rPr>
        <w:t>www.devasc-netacad.pka</w:t>
      </w:r>
      <w:r w:rsidR="006C6948" w:rsidRPr="006C6948">
        <w:t xml:space="preserve"> </w:t>
      </w:r>
      <w:r w:rsidR="00DA336D">
        <w:t>using HTTP.</w:t>
      </w:r>
      <w:r w:rsidR="00C556CA">
        <w:t xml:space="preserve"> After a few seconds, you should get a </w:t>
      </w:r>
      <w:r w:rsidR="00C556CA" w:rsidRPr="00C556CA">
        <w:rPr>
          <w:b/>
          <w:bCs/>
        </w:rPr>
        <w:t>Request Timeout</w:t>
      </w:r>
      <w:r w:rsidR="00C556CA">
        <w:t xml:space="preserve"> message. Click </w:t>
      </w:r>
      <w:r w:rsidR="00C556CA" w:rsidRPr="00C556CA">
        <w:rPr>
          <w:b/>
          <w:bCs/>
        </w:rPr>
        <w:t>Fast Forward Time</w:t>
      </w:r>
      <w:r w:rsidR="00C556CA">
        <w:t xml:space="preserve"> to speed this up.</w:t>
      </w:r>
    </w:p>
    <w:p w14:paraId="29EBA59A" w14:textId="6F1C92D5" w:rsidR="001C4C5D" w:rsidRDefault="006C6948" w:rsidP="00C622AC">
      <w:pPr>
        <w:pStyle w:val="SubStepAlpha"/>
      </w:pPr>
      <w:r>
        <w:t xml:space="preserve">Change </w:t>
      </w:r>
      <w:r w:rsidRPr="00C622AC">
        <w:rPr>
          <w:b/>
          <w:bCs/>
        </w:rPr>
        <w:t>http</w:t>
      </w:r>
      <w:r>
        <w:t xml:space="preserve"> to </w:t>
      </w:r>
      <w:r w:rsidRPr="00C622AC">
        <w:rPr>
          <w:b/>
          <w:bCs/>
        </w:rPr>
        <w:t>https</w:t>
      </w:r>
      <w:r>
        <w:t xml:space="preserve"> and click </w:t>
      </w:r>
      <w:r w:rsidRPr="00C622AC">
        <w:rPr>
          <w:b/>
          <w:bCs/>
        </w:rPr>
        <w:t>G</w:t>
      </w:r>
      <w:r w:rsidR="00C622AC">
        <w:rPr>
          <w:b/>
          <w:bCs/>
        </w:rPr>
        <w:t>o</w:t>
      </w:r>
      <w:r w:rsidR="00C622AC">
        <w:t>.</w:t>
      </w:r>
      <w:r w:rsidR="00C622AC" w:rsidRPr="00C622AC">
        <w:t xml:space="preserve"> </w:t>
      </w:r>
      <w:r w:rsidR="00C622AC">
        <w:t>You should now see the web page.</w:t>
      </w:r>
    </w:p>
    <w:p w14:paraId="35C6F5B9" w14:textId="10A19612" w:rsidR="001C4C5D" w:rsidRPr="001C4C5D" w:rsidRDefault="001C4C5D" w:rsidP="001C4C5D">
      <w:pPr>
        <w:pStyle w:val="SubStepAlpha"/>
        <w:numPr>
          <w:ilvl w:val="0"/>
          <w:numId w:val="0"/>
        </w:numPr>
        <w:ind w:left="720"/>
        <w:rPr>
          <w:b/>
          <w:bCs/>
        </w:rPr>
      </w:pPr>
      <w:r w:rsidRPr="001C4C5D">
        <w:rPr>
          <w:b/>
          <w:bCs/>
        </w:rPr>
        <w:t>http</w:t>
      </w:r>
      <w:r w:rsidRPr="006C6948">
        <w:rPr>
          <w:b/>
          <w:bCs/>
          <w:highlight w:val="yellow"/>
        </w:rPr>
        <w:t>s</w:t>
      </w:r>
      <w:r w:rsidRPr="001C4C5D">
        <w:rPr>
          <w:b/>
          <w:bCs/>
        </w:rPr>
        <w:t>://www.devasc-netacad.pka</w:t>
      </w:r>
    </w:p>
    <w:p w14:paraId="3D675236" w14:textId="7A849FDA" w:rsidR="002B022A" w:rsidRDefault="002B022A" w:rsidP="002B022A">
      <w:pPr>
        <w:pStyle w:val="Heading2"/>
      </w:pPr>
      <w:r>
        <w:t>Configure EMAIL</w:t>
      </w:r>
    </w:p>
    <w:p w14:paraId="270AD347" w14:textId="11E1896D" w:rsidR="002B022A" w:rsidRDefault="006A41B8" w:rsidP="001C4C5D">
      <w:pPr>
        <w:pStyle w:val="BodyTextL25"/>
      </w:pPr>
      <w:r>
        <w:t>Email</w:t>
      </w:r>
      <w:r w:rsidR="009653AF">
        <w:t xml:space="preserve"> </w:t>
      </w:r>
      <w:r w:rsidR="00A517A1">
        <w:t>clients use</w:t>
      </w:r>
      <w:r w:rsidR="009653AF">
        <w:t xml:space="preserve"> Simple Mail Transfer Protocol (SMTP), port 25, to </w:t>
      </w:r>
      <w:r w:rsidR="00A517A1">
        <w:t>send email to a</w:t>
      </w:r>
      <w:r w:rsidR="009653AF">
        <w:t xml:space="preserve"> server. SMTP is also used to send email between servers. </w:t>
      </w:r>
      <w:r w:rsidR="005E5FFD">
        <w:t>Email</w:t>
      </w:r>
      <w:r w:rsidR="009653AF">
        <w:t xml:space="preserve"> client uses Post Office Protocol 3 (POP3), port 110, to retrieve mail from the server.</w:t>
      </w:r>
    </w:p>
    <w:p w14:paraId="3618EA0D" w14:textId="626060DB" w:rsidR="001C4C5D" w:rsidRDefault="009653AF" w:rsidP="009653AF">
      <w:pPr>
        <w:pStyle w:val="Heading3"/>
      </w:pPr>
      <w:r>
        <w:t>Configure the EMAIL server</w:t>
      </w:r>
      <w:r w:rsidR="007133AB">
        <w:t>.</w:t>
      </w:r>
    </w:p>
    <w:p w14:paraId="018903E0" w14:textId="76DF14B3" w:rsidR="001C4C5D" w:rsidRPr="009653AF" w:rsidRDefault="009653AF" w:rsidP="009653AF">
      <w:pPr>
        <w:pStyle w:val="SubStepAlpha"/>
      </w:pPr>
      <w:r w:rsidRPr="009653AF">
        <w:t xml:space="preserve">Click the </w:t>
      </w:r>
      <w:r w:rsidR="00AA6C5E" w:rsidRPr="00AA6C5E">
        <w:rPr>
          <w:b/>
          <w:bCs/>
        </w:rPr>
        <w:t>Example Server</w:t>
      </w:r>
      <w:r w:rsidRPr="009653AF">
        <w:t>.</w:t>
      </w:r>
      <w:r>
        <w:t xml:space="preserve"> </w:t>
      </w:r>
    </w:p>
    <w:p w14:paraId="59847128" w14:textId="1381C1E2" w:rsidR="001C4C5D" w:rsidRDefault="009653AF" w:rsidP="009653AF">
      <w:pPr>
        <w:pStyle w:val="SubStepAlpha"/>
      </w:pPr>
      <w:r>
        <w:t xml:space="preserve">Click </w:t>
      </w:r>
      <w:r>
        <w:rPr>
          <w:b/>
          <w:bCs/>
        </w:rPr>
        <w:t>Services</w:t>
      </w:r>
      <w:r>
        <w:t>.</w:t>
      </w:r>
    </w:p>
    <w:p w14:paraId="73F7BEE9" w14:textId="47E02E4B" w:rsidR="009653AF" w:rsidRDefault="009653AF" w:rsidP="009653AF">
      <w:pPr>
        <w:pStyle w:val="SubStepAlpha"/>
      </w:pPr>
      <w:r>
        <w:t xml:space="preserve">Click </w:t>
      </w:r>
      <w:r>
        <w:rPr>
          <w:b/>
          <w:bCs/>
        </w:rPr>
        <w:t>EMAIL</w:t>
      </w:r>
      <w:r>
        <w:t>.</w:t>
      </w:r>
    </w:p>
    <w:p w14:paraId="7E5CC297" w14:textId="2AF056F2" w:rsidR="009653AF" w:rsidRDefault="009653AF" w:rsidP="009653AF">
      <w:pPr>
        <w:pStyle w:val="SubStepAlpha"/>
      </w:pPr>
      <w:r>
        <w:t xml:space="preserve">Turn on both </w:t>
      </w:r>
      <w:r>
        <w:rPr>
          <w:b/>
          <w:bCs/>
        </w:rPr>
        <w:t>SMTP</w:t>
      </w:r>
      <w:r>
        <w:t xml:space="preserve"> and </w:t>
      </w:r>
      <w:r>
        <w:rPr>
          <w:b/>
          <w:bCs/>
        </w:rPr>
        <w:t>POP3</w:t>
      </w:r>
      <w:r>
        <w:t xml:space="preserve"> services.</w:t>
      </w:r>
    </w:p>
    <w:p w14:paraId="614453E2" w14:textId="3D9AB7B2" w:rsidR="009653AF" w:rsidRDefault="00D8773F" w:rsidP="009653AF">
      <w:pPr>
        <w:pStyle w:val="SubStepAlpha"/>
      </w:pPr>
      <w:r>
        <w:t>Enter</w:t>
      </w:r>
      <w:r w:rsidR="009653AF">
        <w:t xml:space="preserve"> </w:t>
      </w:r>
      <w:r w:rsidR="009653AF" w:rsidRPr="009653AF">
        <w:rPr>
          <w:b/>
          <w:bCs/>
        </w:rPr>
        <w:t>www.example.com</w:t>
      </w:r>
      <w:r w:rsidR="009653AF">
        <w:t xml:space="preserve"> in the </w:t>
      </w:r>
      <w:r w:rsidR="009653AF" w:rsidRPr="009653AF">
        <w:rPr>
          <w:b/>
          <w:bCs/>
        </w:rPr>
        <w:t>Domain</w:t>
      </w:r>
      <w:r w:rsidR="009653AF">
        <w:t xml:space="preserve"> </w:t>
      </w:r>
      <w:r w:rsidR="009653AF" w:rsidRPr="009653AF">
        <w:rPr>
          <w:b/>
          <w:bCs/>
        </w:rPr>
        <w:t>Name</w:t>
      </w:r>
      <w:r w:rsidR="009653AF">
        <w:t xml:space="preserve"> box.</w:t>
      </w:r>
    </w:p>
    <w:p w14:paraId="33DCB71E" w14:textId="5915CABF" w:rsidR="009653AF" w:rsidRDefault="009653AF" w:rsidP="009653AF">
      <w:pPr>
        <w:pStyle w:val="SubStepAlpha"/>
      </w:pPr>
      <w:r>
        <w:t xml:space="preserve">Click </w:t>
      </w:r>
      <w:r>
        <w:rPr>
          <w:b/>
          <w:bCs/>
        </w:rPr>
        <w:t>Set</w:t>
      </w:r>
      <w:r>
        <w:t>.</w:t>
      </w:r>
    </w:p>
    <w:p w14:paraId="340FF8F9" w14:textId="4DE0C091" w:rsidR="009653AF" w:rsidRPr="009653AF" w:rsidRDefault="006A41B8" w:rsidP="006A41B8">
      <w:pPr>
        <w:pStyle w:val="Heading3"/>
      </w:pPr>
      <w:r>
        <w:t>Create users.</w:t>
      </w:r>
    </w:p>
    <w:p w14:paraId="1CB51BF4" w14:textId="37ECCE17" w:rsidR="001C4C5D" w:rsidRDefault="006A41B8" w:rsidP="006A41B8">
      <w:pPr>
        <w:pStyle w:val="SubStepAlpha"/>
      </w:pPr>
      <w:r>
        <w:t xml:space="preserve">In the </w:t>
      </w:r>
      <w:r>
        <w:rPr>
          <w:b/>
          <w:bCs/>
        </w:rPr>
        <w:t>User</w:t>
      </w:r>
      <w:r>
        <w:t xml:space="preserve"> box, type </w:t>
      </w:r>
      <w:r>
        <w:rPr>
          <w:b/>
          <w:bCs/>
        </w:rPr>
        <w:t>Student1</w:t>
      </w:r>
      <w:r>
        <w:t>.</w:t>
      </w:r>
    </w:p>
    <w:p w14:paraId="12AB0A12" w14:textId="75005A09" w:rsidR="006A41B8" w:rsidRDefault="00D8773F" w:rsidP="006A41B8">
      <w:pPr>
        <w:pStyle w:val="SubStepAlpha"/>
      </w:pPr>
      <w:r>
        <w:t>Enter</w:t>
      </w:r>
      <w:r w:rsidR="006A41B8">
        <w:t xml:space="preserve"> </w:t>
      </w:r>
      <w:r w:rsidR="006A41B8">
        <w:rPr>
          <w:b/>
          <w:bCs/>
        </w:rPr>
        <w:t>class</w:t>
      </w:r>
      <w:r w:rsidR="006A41B8">
        <w:t xml:space="preserve"> for the password.</w:t>
      </w:r>
    </w:p>
    <w:p w14:paraId="721C69E0" w14:textId="49A27EC5" w:rsidR="006A41B8" w:rsidRDefault="006A41B8" w:rsidP="006A41B8">
      <w:pPr>
        <w:pStyle w:val="SubStepAlpha"/>
      </w:pPr>
      <w:r>
        <w:t xml:space="preserve">Click the </w:t>
      </w:r>
      <w:r w:rsidRPr="006A41B8">
        <w:rPr>
          <w:b/>
          <w:bCs/>
        </w:rPr>
        <w:t>plus (+)</w:t>
      </w:r>
      <w:r>
        <w:t xml:space="preserve"> box to add the user.</w:t>
      </w:r>
    </w:p>
    <w:p w14:paraId="79E61AB0" w14:textId="0A6C11C5" w:rsidR="006A41B8" w:rsidRDefault="006A41B8" w:rsidP="006A41B8">
      <w:pPr>
        <w:pStyle w:val="SubStepAlpha"/>
      </w:pPr>
      <w:r>
        <w:t xml:space="preserve">Repeat this step to add a user called </w:t>
      </w:r>
      <w:r>
        <w:rPr>
          <w:b/>
          <w:bCs/>
        </w:rPr>
        <w:t>Student2</w:t>
      </w:r>
      <w:r>
        <w:t xml:space="preserve"> with the same password.</w:t>
      </w:r>
    </w:p>
    <w:p w14:paraId="31EDC387" w14:textId="4BB0882A" w:rsidR="001C4C5D" w:rsidRDefault="006A41B8" w:rsidP="006A41B8">
      <w:pPr>
        <w:pStyle w:val="Heading3"/>
      </w:pPr>
      <w:r>
        <w:t>Configure the clients.</w:t>
      </w:r>
    </w:p>
    <w:p w14:paraId="15047A7D" w14:textId="7222F119" w:rsidR="001C4C5D" w:rsidRDefault="006A41B8" w:rsidP="006A41B8">
      <w:pPr>
        <w:pStyle w:val="SubStepAlpha"/>
      </w:pPr>
      <w:r>
        <w:t xml:space="preserve">Click </w:t>
      </w:r>
      <w:r>
        <w:rPr>
          <w:b/>
          <w:bCs/>
        </w:rPr>
        <w:t>PC-</w:t>
      </w:r>
      <w:r w:rsidR="007133AB">
        <w:rPr>
          <w:b/>
          <w:bCs/>
        </w:rPr>
        <w:t>A</w:t>
      </w:r>
      <w:r>
        <w:t>.</w:t>
      </w:r>
    </w:p>
    <w:p w14:paraId="45F64476" w14:textId="7D3608A8" w:rsidR="006A41B8" w:rsidRDefault="006A41B8" w:rsidP="006A41B8">
      <w:pPr>
        <w:pStyle w:val="SubStepAlpha"/>
      </w:pPr>
      <w:r>
        <w:t xml:space="preserve">Click </w:t>
      </w:r>
      <w:r>
        <w:rPr>
          <w:b/>
          <w:bCs/>
        </w:rPr>
        <w:t>Desktop</w:t>
      </w:r>
      <w:r>
        <w:t>.</w:t>
      </w:r>
    </w:p>
    <w:p w14:paraId="1CF70E31" w14:textId="1E4E1CDB" w:rsidR="006A41B8" w:rsidRDefault="006A41B8" w:rsidP="006A41B8">
      <w:pPr>
        <w:pStyle w:val="SubStepAlpha"/>
      </w:pPr>
      <w:r>
        <w:t xml:space="preserve">Click </w:t>
      </w:r>
      <w:r>
        <w:rPr>
          <w:b/>
          <w:bCs/>
        </w:rPr>
        <w:t>Email</w:t>
      </w:r>
      <w:r>
        <w:t>.</w:t>
      </w:r>
    </w:p>
    <w:p w14:paraId="52C6DA19" w14:textId="7DB37700" w:rsidR="006A41B8" w:rsidRDefault="006A41B8" w:rsidP="006A41B8">
      <w:pPr>
        <w:pStyle w:val="SubStepAlpha"/>
      </w:pPr>
      <w:r>
        <w:t>Enter the following information:</w:t>
      </w:r>
    </w:p>
    <w:p w14:paraId="7638827A" w14:textId="4F618FA0" w:rsidR="001C4C5D" w:rsidRDefault="006A41B8" w:rsidP="002E636B">
      <w:pPr>
        <w:pStyle w:val="BodyTextL50"/>
      </w:pPr>
      <w:r>
        <w:t xml:space="preserve">Your Name: </w:t>
      </w:r>
      <w:r w:rsidRPr="006A41B8">
        <w:rPr>
          <w:b/>
          <w:bCs/>
        </w:rPr>
        <w:t>Student1</w:t>
      </w:r>
    </w:p>
    <w:p w14:paraId="6CCFD50C" w14:textId="47C47540" w:rsidR="006A41B8" w:rsidRDefault="006A41B8" w:rsidP="002E636B">
      <w:pPr>
        <w:pStyle w:val="BodyTextL50"/>
      </w:pPr>
      <w:r>
        <w:t xml:space="preserve">Email Address: </w:t>
      </w:r>
      <w:r w:rsidRPr="006A41B8">
        <w:rPr>
          <w:b/>
          <w:bCs/>
        </w:rPr>
        <w:t>Stu</w:t>
      </w:r>
      <w:r>
        <w:rPr>
          <w:b/>
          <w:bCs/>
        </w:rPr>
        <w:t>d</w:t>
      </w:r>
      <w:r w:rsidRPr="006A41B8">
        <w:rPr>
          <w:b/>
          <w:bCs/>
        </w:rPr>
        <w:t>e</w:t>
      </w:r>
      <w:r>
        <w:rPr>
          <w:b/>
          <w:bCs/>
        </w:rPr>
        <w:t>n</w:t>
      </w:r>
      <w:r w:rsidRPr="006A41B8">
        <w:rPr>
          <w:b/>
          <w:bCs/>
        </w:rPr>
        <w:t>t1@www.example.com</w:t>
      </w:r>
    </w:p>
    <w:p w14:paraId="1350DB64" w14:textId="3108F039" w:rsidR="006A41B8" w:rsidRDefault="006A41B8" w:rsidP="002E636B">
      <w:pPr>
        <w:pStyle w:val="BodyTextL50"/>
      </w:pPr>
      <w:r>
        <w:t xml:space="preserve">Incoming Mail Server: </w:t>
      </w:r>
      <w:r w:rsidRPr="006A41B8">
        <w:rPr>
          <w:b/>
          <w:bCs/>
        </w:rPr>
        <w:t>64.100.0.10</w:t>
      </w:r>
    </w:p>
    <w:p w14:paraId="3EF48E8D" w14:textId="06A77A6A" w:rsidR="006A41B8" w:rsidRDefault="006A41B8" w:rsidP="002E636B">
      <w:pPr>
        <w:pStyle w:val="BodyTextL50"/>
      </w:pPr>
      <w:r>
        <w:t xml:space="preserve">Outgoing Mail Server: </w:t>
      </w:r>
      <w:r w:rsidRPr="006A41B8">
        <w:rPr>
          <w:b/>
          <w:bCs/>
        </w:rPr>
        <w:t>64.100.0.10</w:t>
      </w:r>
    </w:p>
    <w:p w14:paraId="620FE43C" w14:textId="4BD0658E" w:rsidR="006A41B8" w:rsidRDefault="006A41B8" w:rsidP="002E636B">
      <w:pPr>
        <w:pStyle w:val="BodyTextL50"/>
      </w:pPr>
      <w:proofErr w:type="gramStart"/>
      <w:r>
        <w:t>User Name</w:t>
      </w:r>
      <w:proofErr w:type="gramEnd"/>
      <w:r>
        <w:t xml:space="preserve">: </w:t>
      </w:r>
      <w:r w:rsidRPr="006A41B8">
        <w:rPr>
          <w:b/>
          <w:bCs/>
        </w:rPr>
        <w:t>Student1</w:t>
      </w:r>
    </w:p>
    <w:p w14:paraId="14D4CB76" w14:textId="1A09AB2B" w:rsidR="006A41B8" w:rsidRDefault="006A41B8" w:rsidP="002E636B">
      <w:pPr>
        <w:pStyle w:val="BodyTextL50"/>
      </w:pPr>
      <w:r>
        <w:t xml:space="preserve">Password: </w:t>
      </w:r>
      <w:r w:rsidRPr="006A41B8">
        <w:rPr>
          <w:b/>
          <w:bCs/>
        </w:rPr>
        <w:t>class</w:t>
      </w:r>
    </w:p>
    <w:p w14:paraId="7FF8546D" w14:textId="7535D368" w:rsidR="006A41B8" w:rsidRDefault="006A41B8" w:rsidP="006A41B8">
      <w:pPr>
        <w:pStyle w:val="SubStepAlpha"/>
      </w:pPr>
      <w:r>
        <w:t xml:space="preserve">Click </w:t>
      </w:r>
      <w:r>
        <w:rPr>
          <w:b/>
          <w:bCs/>
        </w:rPr>
        <w:t>Save</w:t>
      </w:r>
      <w:r>
        <w:t>.</w:t>
      </w:r>
    </w:p>
    <w:p w14:paraId="2CFC3F37" w14:textId="24D4FEFD" w:rsidR="006A41B8" w:rsidRDefault="006A41B8" w:rsidP="006A41B8">
      <w:pPr>
        <w:pStyle w:val="SubStepAlpha"/>
      </w:pPr>
      <w:r>
        <w:t xml:space="preserve">Repeat this configuration on </w:t>
      </w:r>
      <w:r>
        <w:rPr>
          <w:b/>
          <w:bCs/>
        </w:rPr>
        <w:t>PC-</w:t>
      </w:r>
      <w:r w:rsidR="007133AB">
        <w:rPr>
          <w:b/>
          <w:bCs/>
        </w:rPr>
        <w:t>B</w:t>
      </w:r>
      <w:r>
        <w:t xml:space="preserve"> replacing </w:t>
      </w:r>
      <w:r>
        <w:rPr>
          <w:b/>
          <w:bCs/>
        </w:rPr>
        <w:t>Student1</w:t>
      </w:r>
      <w:r>
        <w:t xml:space="preserve"> with </w:t>
      </w:r>
      <w:r>
        <w:rPr>
          <w:b/>
          <w:bCs/>
        </w:rPr>
        <w:t>Student2</w:t>
      </w:r>
      <w:r>
        <w:t>.</w:t>
      </w:r>
    </w:p>
    <w:p w14:paraId="2091F6EE" w14:textId="28D59CF8" w:rsidR="001C4C5D" w:rsidRDefault="006A41B8" w:rsidP="006A41B8">
      <w:pPr>
        <w:pStyle w:val="Heading3"/>
      </w:pPr>
      <w:r>
        <w:t xml:space="preserve">Send </w:t>
      </w:r>
      <w:r w:rsidR="00FE51D0">
        <w:t xml:space="preserve">and receive </w:t>
      </w:r>
      <w:r>
        <w:t>Email</w:t>
      </w:r>
    </w:p>
    <w:p w14:paraId="0DBF3EB3" w14:textId="3D62F719" w:rsidR="001C4C5D" w:rsidRDefault="006A41B8" w:rsidP="006A41B8">
      <w:pPr>
        <w:pStyle w:val="SubStepAlpha"/>
      </w:pPr>
      <w:r>
        <w:t xml:space="preserve">On </w:t>
      </w:r>
      <w:r>
        <w:rPr>
          <w:b/>
          <w:bCs/>
        </w:rPr>
        <w:t>PC-B</w:t>
      </w:r>
      <w:r>
        <w:t xml:space="preserve">, open </w:t>
      </w:r>
      <w:r>
        <w:rPr>
          <w:b/>
          <w:bCs/>
        </w:rPr>
        <w:t>Email</w:t>
      </w:r>
      <w:r>
        <w:t xml:space="preserve"> if it is not open.</w:t>
      </w:r>
    </w:p>
    <w:p w14:paraId="18AE586B" w14:textId="21B37F40" w:rsidR="006A41B8" w:rsidRDefault="006A41B8" w:rsidP="006A41B8">
      <w:pPr>
        <w:pStyle w:val="SubStepAlpha"/>
      </w:pPr>
      <w:r>
        <w:t xml:space="preserve">Click </w:t>
      </w:r>
      <w:r>
        <w:rPr>
          <w:b/>
          <w:bCs/>
        </w:rPr>
        <w:t>Compose</w:t>
      </w:r>
      <w:r>
        <w:t>.</w:t>
      </w:r>
    </w:p>
    <w:p w14:paraId="7E256E79" w14:textId="52ACFB28" w:rsidR="006A41B8" w:rsidRDefault="006A41B8" w:rsidP="006A41B8">
      <w:pPr>
        <w:pStyle w:val="SubStepAlpha"/>
      </w:pPr>
      <w:r>
        <w:t>Fill in the following information:</w:t>
      </w:r>
    </w:p>
    <w:p w14:paraId="512C1F32" w14:textId="60AA59A3" w:rsidR="006A41B8" w:rsidRDefault="006A41B8" w:rsidP="006A41B8">
      <w:pPr>
        <w:pStyle w:val="SubStepAlpha"/>
        <w:numPr>
          <w:ilvl w:val="0"/>
          <w:numId w:val="0"/>
        </w:numPr>
        <w:ind w:left="720"/>
      </w:pPr>
      <w:r>
        <w:t xml:space="preserve">To: </w:t>
      </w:r>
      <w:r w:rsidRPr="006A41B8">
        <w:t>Student1@www.example.com</w:t>
      </w:r>
    </w:p>
    <w:p w14:paraId="228D4D49" w14:textId="023DAA98" w:rsidR="006A41B8" w:rsidRDefault="006A41B8" w:rsidP="006A41B8">
      <w:pPr>
        <w:pStyle w:val="SubStepAlpha"/>
        <w:numPr>
          <w:ilvl w:val="0"/>
          <w:numId w:val="0"/>
        </w:numPr>
        <w:ind w:left="720"/>
      </w:pPr>
      <w:r>
        <w:t>Subject: Email</w:t>
      </w:r>
    </w:p>
    <w:p w14:paraId="12C63DAC" w14:textId="0A775E59" w:rsidR="006A41B8" w:rsidRDefault="006A41B8" w:rsidP="006A41B8">
      <w:pPr>
        <w:pStyle w:val="SubStepAlpha"/>
        <w:numPr>
          <w:ilvl w:val="0"/>
          <w:numId w:val="0"/>
        </w:numPr>
        <w:ind w:left="720"/>
      </w:pPr>
      <w:r>
        <w:t>In the message box, type a message to Student1 such as "How are you?"</w:t>
      </w:r>
    </w:p>
    <w:p w14:paraId="206B423E" w14:textId="7904FD1A" w:rsidR="006A41B8" w:rsidRDefault="006A41B8" w:rsidP="006A41B8">
      <w:pPr>
        <w:pStyle w:val="SubStepAlpha"/>
      </w:pPr>
      <w:r>
        <w:t xml:space="preserve">Click </w:t>
      </w:r>
      <w:r>
        <w:rPr>
          <w:b/>
          <w:bCs/>
        </w:rPr>
        <w:t>Send</w:t>
      </w:r>
      <w:r>
        <w:t>.</w:t>
      </w:r>
    </w:p>
    <w:p w14:paraId="27BC9D99" w14:textId="590BDA6B" w:rsidR="006A41B8" w:rsidRDefault="006A41B8" w:rsidP="006A41B8">
      <w:pPr>
        <w:pStyle w:val="SubStepAlpha"/>
      </w:pPr>
      <w:r>
        <w:t xml:space="preserve">On </w:t>
      </w:r>
      <w:r>
        <w:rPr>
          <w:b/>
          <w:bCs/>
        </w:rPr>
        <w:t>PC-A</w:t>
      </w:r>
      <w:r>
        <w:t xml:space="preserve">, open </w:t>
      </w:r>
      <w:r>
        <w:rPr>
          <w:b/>
          <w:bCs/>
        </w:rPr>
        <w:t>Email</w:t>
      </w:r>
      <w:r>
        <w:t xml:space="preserve"> if it is not open.</w:t>
      </w:r>
    </w:p>
    <w:p w14:paraId="6BF57694" w14:textId="1B6B005C" w:rsidR="001C4C5D" w:rsidRDefault="006A41B8" w:rsidP="006A41B8">
      <w:pPr>
        <w:pStyle w:val="SubStepAlpha"/>
      </w:pPr>
      <w:r>
        <w:t xml:space="preserve">Click </w:t>
      </w:r>
      <w:r>
        <w:rPr>
          <w:b/>
          <w:bCs/>
        </w:rPr>
        <w:t>Receive</w:t>
      </w:r>
      <w:r>
        <w:t>. This may take a little time and a few tries to complete.</w:t>
      </w:r>
    </w:p>
    <w:p w14:paraId="72F99BB1" w14:textId="7049E150" w:rsidR="006A41B8" w:rsidRDefault="00FE51D0" w:rsidP="006A41B8">
      <w:pPr>
        <w:pStyle w:val="SubStepAlpha"/>
      </w:pPr>
      <w:r>
        <w:t>Double-click the message when it arrives to read it.</w:t>
      </w:r>
    </w:p>
    <w:p w14:paraId="5988CCEA" w14:textId="60F46C57" w:rsidR="006A41B8" w:rsidRPr="00FE51D0" w:rsidRDefault="00FE51D0" w:rsidP="00FE51D0">
      <w:pPr>
        <w:pStyle w:val="SubStepAlpha"/>
      </w:pPr>
      <w:r w:rsidRPr="00FE51D0">
        <w:t xml:space="preserve">Click </w:t>
      </w:r>
      <w:r w:rsidRPr="00FE51D0">
        <w:rPr>
          <w:b/>
          <w:bCs/>
        </w:rPr>
        <w:t>Reply</w:t>
      </w:r>
      <w:r w:rsidRPr="00FE51D0">
        <w:t>.</w:t>
      </w:r>
    </w:p>
    <w:p w14:paraId="33FC8CCD" w14:textId="546C87EA" w:rsidR="00FE51D0" w:rsidRDefault="00D8773F" w:rsidP="00FE51D0">
      <w:pPr>
        <w:pStyle w:val="SubStepAlpha"/>
      </w:pPr>
      <w:r>
        <w:t>Enter</w:t>
      </w:r>
      <w:r w:rsidR="00FE51D0">
        <w:t xml:space="preserve"> a response to </w:t>
      </w:r>
      <w:r w:rsidR="007133AB">
        <w:t>the</w:t>
      </w:r>
      <w:r w:rsidR="00FE51D0">
        <w:t xml:space="preserve"> email</w:t>
      </w:r>
      <w:r w:rsidR="007133AB">
        <w:t xml:space="preserve"> and click </w:t>
      </w:r>
      <w:r w:rsidR="007133AB" w:rsidRPr="007133AB">
        <w:rPr>
          <w:b/>
          <w:bCs/>
        </w:rPr>
        <w:t>Send</w:t>
      </w:r>
      <w:r w:rsidR="007133AB">
        <w:t>.</w:t>
      </w:r>
    </w:p>
    <w:p w14:paraId="0DE6CA22" w14:textId="3C5F1495" w:rsidR="00FE51D0" w:rsidRDefault="00FE51D0" w:rsidP="00FE51D0">
      <w:pPr>
        <w:pStyle w:val="SubStepAlpha"/>
      </w:pPr>
      <w:r>
        <w:t xml:space="preserve">Click </w:t>
      </w:r>
      <w:r>
        <w:rPr>
          <w:b/>
          <w:bCs/>
        </w:rPr>
        <w:t>Send</w:t>
      </w:r>
      <w:r>
        <w:t>.</w:t>
      </w:r>
    </w:p>
    <w:p w14:paraId="26A56D53" w14:textId="108D1435" w:rsidR="00FE51D0" w:rsidRPr="00FE51D0" w:rsidRDefault="00FE51D0" w:rsidP="00FE51D0">
      <w:pPr>
        <w:pStyle w:val="SubStepAlpha"/>
      </w:pPr>
      <w:r>
        <w:t xml:space="preserve">Return to </w:t>
      </w:r>
      <w:r>
        <w:rPr>
          <w:b/>
          <w:bCs/>
        </w:rPr>
        <w:t>PC</w:t>
      </w:r>
      <w:r w:rsidRPr="00CF2C54">
        <w:t>-B</w:t>
      </w:r>
      <w:r w:rsidR="00CF2C54">
        <w:t xml:space="preserve">, click </w:t>
      </w:r>
      <w:r w:rsidR="00CF2C54" w:rsidRPr="00CF2C54">
        <w:rPr>
          <w:b/>
          <w:bCs/>
        </w:rPr>
        <w:t>Receive</w:t>
      </w:r>
      <w:r w:rsidR="00CF2C54">
        <w:t xml:space="preserve"> </w:t>
      </w:r>
      <w:r w:rsidRPr="00CF2C54">
        <w:t>to</w:t>
      </w:r>
      <w:r>
        <w:t xml:space="preserve"> read the reply.</w:t>
      </w:r>
    </w:p>
    <w:p w14:paraId="5C7B7559" w14:textId="230B7F74" w:rsidR="002B022A" w:rsidRDefault="002B022A" w:rsidP="002B022A">
      <w:pPr>
        <w:pStyle w:val="Heading2"/>
      </w:pPr>
      <w:r>
        <w:t>Configure FTP</w:t>
      </w:r>
    </w:p>
    <w:p w14:paraId="0B254C53" w14:textId="3D20CF10" w:rsidR="00FE51D0" w:rsidRPr="00FE51D0" w:rsidRDefault="00FE51D0" w:rsidP="00FE51D0">
      <w:pPr>
        <w:pStyle w:val="BodyTextL25"/>
      </w:pPr>
      <w:r>
        <w:t>File Transfer Protocol (FTP)</w:t>
      </w:r>
      <w:r w:rsidR="008E6CE1">
        <w:t xml:space="preserve"> is a commonly used application to transfer files between clients and servers on the network. The server is configured to run the service where clients connect, login, and transfer files. </w:t>
      </w:r>
      <w:r w:rsidR="00D9381B">
        <w:t>FTP uses</w:t>
      </w:r>
      <w:r w:rsidR="008E6CE1">
        <w:t xml:space="preserve"> port 21 as the server command port</w:t>
      </w:r>
      <w:r w:rsidR="00D9381B">
        <w:t xml:space="preserve"> to create the</w:t>
      </w:r>
      <w:r w:rsidR="008E6CE1">
        <w:t xml:space="preserve"> connection. </w:t>
      </w:r>
      <w:r w:rsidR="00D9381B">
        <w:t>FTP then uses p</w:t>
      </w:r>
      <w:r w:rsidR="008E6CE1">
        <w:t xml:space="preserve">ort 20 </w:t>
      </w:r>
      <w:r w:rsidR="00D9381B">
        <w:t>for data transfer</w:t>
      </w:r>
      <w:r w:rsidR="008E6CE1">
        <w:t>.</w:t>
      </w:r>
    </w:p>
    <w:p w14:paraId="0751AD94" w14:textId="50EF8886" w:rsidR="002B022A" w:rsidRDefault="008E6CE1" w:rsidP="008E6CE1">
      <w:pPr>
        <w:pStyle w:val="Heading3"/>
      </w:pPr>
      <w:r>
        <w:t>Configure the server.</w:t>
      </w:r>
    </w:p>
    <w:p w14:paraId="1C9375C3" w14:textId="3E17F5D9" w:rsidR="002B022A" w:rsidRDefault="008E6CE1" w:rsidP="008E6CE1">
      <w:pPr>
        <w:pStyle w:val="SubStepAlpha"/>
      </w:pPr>
      <w:r>
        <w:t xml:space="preserve">Click the </w:t>
      </w:r>
      <w:r>
        <w:rPr>
          <w:b/>
          <w:bCs/>
        </w:rPr>
        <w:t>Corporate</w:t>
      </w:r>
      <w:r>
        <w:t xml:space="preserve"> server.</w:t>
      </w:r>
    </w:p>
    <w:p w14:paraId="383F690A" w14:textId="02055499" w:rsidR="008E6CE1" w:rsidRDefault="008E6CE1" w:rsidP="008E6CE1">
      <w:pPr>
        <w:pStyle w:val="SubStepAlpha"/>
      </w:pPr>
      <w:r>
        <w:t xml:space="preserve">Click </w:t>
      </w:r>
      <w:r>
        <w:rPr>
          <w:b/>
          <w:bCs/>
        </w:rPr>
        <w:t>Services</w:t>
      </w:r>
      <w:r>
        <w:t>.</w:t>
      </w:r>
    </w:p>
    <w:p w14:paraId="218B2ECD" w14:textId="6ED4FC17" w:rsidR="008E6CE1" w:rsidRDefault="008E6CE1" w:rsidP="008E6CE1">
      <w:pPr>
        <w:pStyle w:val="SubStepAlpha"/>
      </w:pPr>
      <w:r>
        <w:t xml:space="preserve">Click </w:t>
      </w:r>
      <w:r>
        <w:rPr>
          <w:b/>
          <w:bCs/>
        </w:rPr>
        <w:t>FTP</w:t>
      </w:r>
      <w:r>
        <w:t>.</w:t>
      </w:r>
    </w:p>
    <w:p w14:paraId="7BD7E8C0" w14:textId="460B7673" w:rsidR="008E6CE1" w:rsidRDefault="008E6CE1" w:rsidP="008E6CE1">
      <w:pPr>
        <w:pStyle w:val="SubStepAlpha"/>
      </w:pPr>
      <w:r>
        <w:t xml:space="preserve">Click the </w:t>
      </w:r>
      <w:proofErr w:type="gramStart"/>
      <w:r>
        <w:rPr>
          <w:b/>
          <w:bCs/>
        </w:rPr>
        <w:t>On</w:t>
      </w:r>
      <w:proofErr w:type="gramEnd"/>
      <w:r>
        <w:t xml:space="preserve"> radio button to turn on the FTP service.</w:t>
      </w:r>
    </w:p>
    <w:p w14:paraId="40CC03F3" w14:textId="2773A301" w:rsidR="008E6CE1" w:rsidRDefault="008E6CE1" w:rsidP="008E6CE1">
      <w:pPr>
        <w:pStyle w:val="SubStepAlpha"/>
      </w:pPr>
      <w:r>
        <w:t xml:space="preserve">In the </w:t>
      </w:r>
      <w:r>
        <w:rPr>
          <w:b/>
          <w:bCs/>
        </w:rPr>
        <w:t>Username</w:t>
      </w:r>
      <w:r>
        <w:t xml:space="preserve"> box, type </w:t>
      </w:r>
      <w:r>
        <w:rPr>
          <w:b/>
          <w:bCs/>
        </w:rPr>
        <w:t>Student</w:t>
      </w:r>
      <w:r>
        <w:t>.</w:t>
      </w:r>
    </w:p>
    <w:p w14:paraId="1A4119E8" w14:textId="35BEE871" w:rsidR="008E6CE1" w:rsidRDefault="008E6CE1" w:rsidP="008E6CE1">
      <w:pPr>
        <w:pStyle w:val="SubStepAlpha"/>
      </w:pPr>
      <w:r>
        <w:t xml:space="preserve">In the </w:t>
      </w:r>
      <w:r>
        <w:rPr>
          <w:b/>
          <w:bCs/>
        </w:rPr>
        <w:t>Password</w:t>
      </w:r>
      <w:r>
        <w:t xml:space="preserve"> box, type </w:t>
      </w:r>
      <w:r>
        <w:rPr>
          <w:b/>
          <w:bCs/>
        </w:rPr>
        <w:t>class</w:t>
      </w:r>
      <w:r>
        <w:t>.</w:t>
      </w:r>
    </w:p>
    <w:p w14:paraId="77E807D2" w14:textId="36393C5F" w:rsidR="008E6CE1" w:rsidRDefault="008E6CE1" w:rsidP="008E6CE1">
      <w:pPr>
        <w:pStyle w:val="SubStepAlpha"/>
      </w:pPr>
      <w:r>
        <w:t xml:space="preserve">Check </w:t>
      </w:r>
      <w:proofErr w:type="gramStart"/>
      <w:r w:rsidR="00D2334F">
        <w:t>all</w:t>
      </w:r>
      <w:r>
        <w:t xml:space="preserve"> of</w:t>
      </w:r>
      <w:proofErr w:type="gramEnd"/>
      <w:r>
        <w:t xml:space="preserve"> the boxes below these fields to set the user permission</w:t>
      </w:r>
      <w:r w:rsidR="00D2334F">
        <w:t xml:space="preserve"> to allow write, read, delete, rename, and list</w:t>
      </w:r>
      <w:r>
        <w:t>.</w:t>
      </w:r>
    </w:p>
    <w:p w14:paraId="68E7FE01" w14:textId="043AC699" w:rsidR="008E6CE1" w:rsidRDefault="008E6CE1" w:rsidP="008E6CE1">
      <w:pPr>
        <w:pStyle w:val="SubStepAlpha"/>
      </w:pPr>
      <w:r>
        <w:t xml:space="preserve">Click </w:t>
      </w:r>
      <w:r>
        <w:rPr>
          <w:b/>
          <w:bCs/>
        </w:rPr>
        <w:t>Add.</w:t>
      </w:r>
      <w:r w:rsidR="009B3F1A">
        <w:rPr>
          <w:b/>
          <w:bCs/>
        </w:rPr>
        <w:t xml:space="preserve"> </w:t>
      </w:r>
    </w:p>
    <w:p w14:paraId="5DE17B93" w14:textId="1F45CC4C" w:rsidR="009B3F1A" w:rsidRPr="008E6CE1" w:rsidRDefault="009B3F1A" w:rsidP="009B3F1A">
      <w:pPr>
        <w:pStyle w:val="BodyTextL50"/>
      </w:pPr>
      <w:r w:rsidRPr="009B3F1A">
        <w:rPr>
          <w:b/>
          <w:bCs/>
        </w:rPr>
        <w:t>Note</w:t>
      </w:r>
      <w:r>
        <w:t>: At this point, y</w:t>
      </w:r>
      <w:r w:rsidRPr="001F2911">
        <w:t xml:space="preserve">our completion percentage should be 100%. If not, click </w:t>
      </w:r>
      <w:r w:rsidRPr="001F2911">
        <w:rPr>
          <w:b/>
          <w:bCs/>
        </w:rPr>
        <w:t>Check Results</w:t>
      </w:r>
      <w:r w:rsidRPr="001F2911">
        <w:t xml:space="preserve"> to see which required components are not yet completed.</w:t>
      </w:r>
      <w:r w:rsidR="00607494">
        <w:t xml:space="preserve"> The rest of this activity is not graded.</w:t>
      </w:r>
    </w:p>
    <w:p w14:paraId="5421CC83" w14:textId="5AD86F70" w:rsidR="008E6CE1" w:rsidRDefault="008E6CE1" w:rsidP="00C81A9D">
      <w:pPr>
        <w:pStyle w:val="Heading3"/>
      </w:pPr>
      <w:r>
        <w:t>Use the FTP service.</w:t>
      </w:r>
    </w:p>
    <w:p w14:paraId="3C381333" w14:textId="20800372" w:rsidR="008E6CE1" w:rsidRDefault="008E6CE1" w:rsidP="00C81A9D">
      <w:pPr>
        <w:pStyle w:val="SubStepAlpha"/>
      </w:pPr>
      <w:r>
        <w:t xml:space="preserve">Click </w:t>
      </w:r>
      <w:r>
        <w:rPr>
          <w:b/>
          <w:bCs/>
        </w:rPr>
        <w:t>PC-A</w:t>
      </w:r>
      <w:r>
        <w:t>.</w:t>
      </w:r>
    </w:p>
    <w:p w14:paraId="6A10F6E4" w14:textId="463EA9B4" w:rsidR="008E6CE1" w:rsidRDefault="008E6CE1" w:rsidP="008E6CE1">
      <w:pPr>
        <w:pStyle w:val="SubStepAlpha"/>
      </w:pPr>
      <w:r>
        <w:t xml:space="preserve">Click </w:t>
      </w:r>
      <w:r>
        <w:rPr>
          <w:b/>
          <w:bCs/>
        </w:rPr>
        <w:t>Desktop</w:t>
      </w:r>
      <w:r>
        <w:t>.</w:t>
      </w:r>
    </w:p>
    <w:p w14:paraId="4D57C739" w14:textId="22B22CE7" w:rsidR="00C81A9D" w:rsidRPr="008E6CE1" w:rsidRDefault="008E6CE1" w:rsidP="00C81A9D">
      <w:pPr>
        <w:pStyle w:val="SubStepAlpha"/>
      </w:pPr>
      <w:r>
        <w:t xml:space="preserve">Click </w:t>
      </w:r>
      <w:r>
        <w:rPr>
          <w:b/>
          <w:bCs/>
        </w:rPr>
        <w:t>Command Prompt.</w:t>
      </w:r>
    </w:p>
    <w:p w14:paraId="1F22DCD0" w14:textId="097427ED" w:rsidR="00C81A9D" w:rsidRDefault="00000A65" w:rsidP="00C81A9D">
      <w:pPr>
        <w:pStyle w:val="SubStepAlpha"/>
      </w:pPr>
      <w:r>
        <w:t>Enter</w:t>
      </w:r>
      <w:r w:rsidR="008E6CE1">
        <w:t xml:space="preserve"> </w:t>
      </w:r>
      <w:proofErr w:type="spellStart"/>
      <w:r w:rsidR="008E6CE1">
        <w:rPr>
          <w:b/>
          <w:bCs/>
        </w:rPr>
        <w:t>dir</w:t>
      </w:r>
      <w:proofErr w:type="spellEnd"/>
      <w:r w:rsidR="008E6CE1">
        <w:t xml:space="preserve"> to see the files on the PC.</w:t>
      </w:r>
    </w:p>
    <w:p w14:paraId="5BB75980" w14:textId="41B486E5" w:rsidR="008E6CE1" w:rsidRPr="008E6CE1" w:rsidRDefault="008E6CE1" w:rsidP="008E6CE1">
      <w:pPr>
        <w:pStyle w:val="CMDOutput"/>
      </w:pPr>
      <w:r w:rsidRPr="008E6CE1">
        <w:t>C:\&gt;</w:t>
      </w:r>
      <w:r w:rsidR="00863DA6">
        <w:t xml:space="preserve"> </w:t>
      </w:r>
      <w:proofErr w:type="spellStart"/>
      <w:r w:rsidRPr="007540BD">
        <w:rPr>
          <w:b/>
          <w:bCs/>
        </w:rPr>
        <w:t>dir</w:t>
      </w:r>
      <w:proofErr w:type="spellEnd"/>
    </w:p>
    <w:p w14:paraId="23F16895" w14:textId="77777777" w:rsidR="008E6CE1" w:rsidRPr="008E6CE1" w:rsidRDefault="008E6CE1" w:rsidP="008E6CE1">
      <w:pPr>
        <w:pStyle w:val="CMDOutput"/>
      </w:pPr>
      <w:r w:rsidRPr="008E6CE1">
        <w:t>Volume in drive C has no label.</w:t>
      </w:r>
    </w:p>
    <w:p w14:paraId="7F45D0E0" w14:textId="77777777" w:rsidR="008E6CE1" w:rsidRPr="008E6CE1" w:rsidRDefault="008E6CE1" w:rsidP="008E6CE1">
      <w:pPr>
        <w:pStyle w:val="CMDOutput"/>
      </w:pPr>
      <w:r w:rsidRPr="008E6CE1">
        <w:t>Volume Serial Number is 5E12-4AF3</w:t>
      </w:r>
    </w:p>
    <w:p w14:paraId="346B1CC8" w14:textId="77777777" w:rsidR="008E6CE1" w:rsidRPr="008E6CE1" w:rsidRDefault="008E6CE1" w:rsidP="008E6CE1">
      <w:pPr>
        <w:pStyle w:val="CMDOutput"/>
      </w:pPr>
      <w:r w:rsidRPr="008E6CE1">
        <w:t>Directory of C:\</w:t>
      </w:r>
    </w:p>
    <w:p w14:paraId="0C3C04CB" w14:textId="77777777" w:rsidR="008E6CE1" w:rsidRPr="008E6CE1" w:rsidRDefault="008E6CE1" w:rsidP="008E6CE1">
      <w:pPr>
        <w:pStyle w:val="CMDOutput"/>
      </w:pPr>
    </w:p>
    <w:p w14:paraId="759094F1" w14:textId="77777777" w:rsidR="008E6CE1" w:rsidRPr="008E6CE1" w:rsidRDefault="008E6CE1" w:rsidP="008E6CE1">
      <w:pPr>
        <w:pStyle w:val="CMDOutput"/>
      </w:pPr>
      <w:r w:rsidRPr="008E6CE1">
        <w:t xml:space="preserve">2/6/2106 23:28 PM 26 </w:t>
      </w:r>
      <w:r w:rsidRPr="007540BD">
        <w:rPr>
          <w:highlight w:val="yellow"/>
        </w:rPr>
        <w:t>sampleFile.txt</w:t>
      </w:r>
      <w:r w:rsidRPr="008E6CE1">
        <w:t xml:space="preserve"> </w:t>
      </w:r>
    </w:p>
    <w:p w14:paraId="46AEE068" w14:textId="77777777" w:rsidR="008E6CE1" w:rsidRPr="008E6CE1" w:rsidRDefault="008E6CE1" w:rsidP="008E6CE1">
      <w:pPr>
        <w:pStyle w:val="CMDOutput"/>
      </w:pPr>
      <w:r w:rsidRPr="008E6CE1">
        <w:t xml:space="preserve">26 bytes 1 File(s) </w:t>
      </w:r>
    </w:p>
    <w:p w14:paraId="2B8B5123" w14:textId="77777777" w:rsidR="007540BD" w:rsidRPr="007540BD" w:rsidRDefault="008E6CE1" w:rsidP="007540BD">
      <w:pPr>
        <w:pStyle w:val="CMDOutput"/>
        <w:rPr>
          <w:rFonts w:ascii="Arial" w:hAnsi="Arial"/>
          <w:sz w:val="20"/>
        </w:rPr>
      </w:pPr>
      <w:r w:rsidRPr="008E6CE1">
        <w:t>C:\&gt;</w:t>
      </w:r>
    </w:p>
    <w:p w14:paraId="50044093" w14:textId="4A135BC8" w:rsidR="008E6CE1" w:rsidRPr="00C81A9D" w:rsidRDefault="00D2334F" w:rsidP="00C81A9D">
      <w:pPr>
        <w:pStyle w:val="SubStepAlpha"/>
      </w:pPr>
      <w:r w:rsidRPr="00C81A9D">
        <w:t>FTP to the Corporate server IPv4 address.</w:t>
      </w:r>
    </w:p>
    <w:p w14:paraId="4D037321" w14:textId="5F8CE680" w:rsidR="007540BD" w:rsidRDefault="007540BD" w:rsidP="003214F2">
      <w:pPr>
        <w:pStyle w:val="CMD"/>
      </w:pPr>
      <w:r>
        <w:t>C:\&gt;</w:t>
      </w:r>
      <w:r w:rsidR="003214F2">
        <w:t xml:space="preserve"> </w:t>
      </w:r>
      <w:r w:rsidRPr="003214F2">
        <w:rPr>
          <w:b/>
          <w:bCs/>
        </w:rPr>
        <w:t>ftp 192.168.1.3</w:t>
      </w:r>
    </w:p>
    <w:p w14:paraId="18648AE3" w14:textId="77777777" w:rsidR="007540BD" w:rsidRDefault="007540BD" w:rsidP="007540BD">
      <w:pPr>
        <w:pStyle w:val="CMDOutput"/>
      </w:pPr>
      <w:r>
        <w:t>Trying to connect...192.168.1.3</w:t>
      </w:r>
    </w:p>
    <w:p w14:paraId="6430EE65" w14:textId="77777777" w:rsidR="007540BD" w:rsidRDefault="007540BD" w:rsidP="007540BD">
      <w:pPr>
        <w:pStyle w:val="CMDOutput"/>
      </w:pPr>
      <w:r>
        <w:t>Connected to 192.168.1.3</w:t>
      </w:r>
    </w:p>
    <w:p w14:paraId="443680EB" w14:textId="77777777" w:rsidR="007540BD" w:rsidRDefault="007540BD" w:rsidP="007540BD">
      <w:pPr>
        <w:pStyle w:val="CMDOutput"/>
      </w:pPr>
      <w:r>
        <w:t>220- Welcome to PT Ftp server</w:t>
      </w:r>
    </w:p>
    <w:p w14:paraId="4A7B1C84" w14:textId="77777777" w:rsidR="007540BD" w:rsidRDefault="007540BD" w:rsidP="007540BD">
      <w:pPr>
        <w:pStyle w:val="CMDOutput"/>
      </w:pPr>
      <w:r>
        <w:t>Username:</w:t>
      </w:r>
    </w:p>
    <w:p w14:paraId="2CB008ED" w14:textId="0F8790B2" w:rsidR="008E6CE1" w:rsidRDefault="008E6CE1" w:rsidP="007540BD">
      <w:pPr>
        <w:pStyle w:val="SubStepAlpha"/>
      </w:pPr>
      <w:r>
        <w:t xml:space="preserve">Enter the username and password </w:t>
      </w:r>
      <w:r w:rsidR="00607494">
        <w:t xml:space="preserve">you configured previously </w:t>
      </w:r>
      <w:r>
        <w:t>to gain access.</w:t>
      </w:r>
    </w:p>
    <w:p w14:paraId="51282384" w14:textId="4612CBCD" w:rsidR="007540BD" w:rsidRDefault="00000A65" w:rsidP="007540BD">
      <w:pPr>
        <w:pStyle w:val="SubStepAlpha"/>
      </w:pPr>
      <w:r>
        <w:t>Enter</w:t>
      </w:r>
      <w:r w:rsidR="007540BD">
        <w:rPr>
          <w:b/>
          <w:bCs/>
        </w:rPr>
        <w:t>?</w:t>
      </w:r>
      <w:r w:rsidR="007540BD">
        <w:t xml:space="preserve"> and press</w:t>
      </w:r>
      <w:r w:rsidR="007540BD">
        <w:rPr>
          <w:b/>
          <w:bCs/>
        </w:rPr>
        <w:t xml:space="preserve"> Enter</w:t>
      </w:r>
      <w:r w:rsidR="007540BD">
        <w:t xml:space="preserve"> to see the commands available in the ftp client.</w:t>
      </w:r>
    </w:p>
    <w:p w14:paraId="3C9258F6" w14:textId="408743D2" w:rsidR="007540BD" w:rsidRPr="00863DA6" w:rsidRDefault="007540BD" w:rsidP="007540BD">
      <w:pPr>
        <w:pStyle w:val="CMDOutput"/>
        <w:rPr>
          <w:b/>
          <w:bCs/>
        </w:rPr>
      </w:pPr>
      <w:r>
        <w:t>ftp</w:t>
      </w:r>
      <w:proofErr w:type="gramStart"/>
      <w:r>
        <w:t>&gt;</w:t>
      </w:r>
      <w:r w:rsidR="00863DA6">
        <w:t xml:space="preserve"> </w:t>
      </w:r>
      <w:r w:rsidRPr="00863DA6">
        <w:rPr>
          <w:b/>
          <w:bCs/>
        </w:rPr>
        <w:t>?</w:t>
      </w:r>
      <w:proofErr w:type="gramEnd"/>
    </w:p>
    <w:p w14:paraId="556BA4A4" w14:textId="77777777" w:rsidR="007540BD" w:rsidRDefault="007540BD" w:rsidP="007540BD">
      <w:pPr>
        <w:pStyle w:val="CMDOutput"/>
      </w:pPr>
      <w:r>
        <w:t xml:space="preserve">         ?</w:t>
      </w:r>
    </w:p>
    <w:p w14:paraId="1D98082A" w14:textId="77777777" w:rsidR="007540BD" w:rsidRDefault="007540BD" w:rsidP="007540BD">
      <w:pPr>
        <w:pStyle w:val="CMDOutput"/>
      </w:pPr>
      <w:r>
        <w:t xml:space="preserve">         cd</w:t>
      </w:r>
    </w:p>
    <w:p w14:paraId="6C7DEBE7" w14:textId="77777777" w:rsidR="007540BD" w:rsidRDefault="007540BD" w:rsidP="007540BD">
      <w:pPr>
        <w:pStyle w:val="CMDOutput"/>
      </w:pPr>
      <w:r>
        <w:t xml:space="preserve">         delete</w:t>
      </w:r>
    </w:p>
    <w:p w14:paraId="35CFE30C" w14:textId="77777777" w:rsidR="007540BD" w:rsidRDefault="007540BD" w:rsidP="007540BD">
      <w:pPr>
        <w:pStyle w:val="CMDOutput"/>
      </w:pPr>
      <w:r>
        <w:t xml:space="preserve">         </w:t>
      </w:r>
      <w:proofErr w:type="spellStart"/>
      <w:r>
        <w:t>dir</w:t>
      </w:r>
      <w:proofErr w:type="spellEnd"/>
    </w:p>
    <w:p w14:paraId="03460D05" w14:textId="77777777" w:rsidR="007540BD" w:rsidRDefault="007540BD" w:rsidP="007540BD">
      <w:pPr>
        <w:pStyle w:val="CMDOutput"/>
      </w:pPr>
      <w:r>
        <w:t xml:space="preserve">         get</w:t>
      </w:r>
    </w:p>
    <w:p w14:paraId="316E1B23" w14:textId="77777777" w:rsidR="007540BD" w:rsidRDefault="007540BD" w:rsidP="007540BD">
      <w:pPr>
        <w:pStyle w:val="CMDOutput"/>
      </w:pPr>
      <w:r>
        <w:t xml:space="preserve">         help</w:t>
      </w:r>
    </w:p>
    <w:p w14:paraId="6813C889" w14:textId="77777777" w:rsidR="007540BD" w:rsidRDefault="007540BD" w:rsidP="007540BD">
      <w:pPr>
        <w:pStyle w:val="CMDOutput"/>
      </w:pPr>
      <w:r>
        <w:t xml:space="preserve">         passive</w:t>
      </w:r>
    </w:p>
    <w:p w14:paraId="5A0110CD" w14:textId="77777777" w:rsidR="007540BD" w:rsidRDefault="007540BD" w:rsidP="007540BD">
      <w:pPr>
        <w:pStyle w:val="CMDOutput"/>
      </w:pPr>
      <w:r>
        <w:t xml:space="preserve">         put</w:t>
      </w:r>
    </w:p>
    <w:p w14:paraId="75EE6AED" w14:textId="77777777" w:rsidR="007540BD" w:rsidRDefault="007540BD" w:rsidP="007540BD">
      <w:pPr>
        <w:pStyle w:val="CMDOutput"/>
      </w:pPr>
      <w:r>
        <w:t xml:space="preserve">         </w:t>
      </w:r>
      <w:proofErr w:type="spellStart"/>
      <w:r>
        <w:t>pwd</w:t>
      </w:r>
      <w:proofErr w:type="spellEnd"/>
    </w:p>
    <w:p w14:paraId="5688F9DC" w14:textId="77777777" w:rsidR="007540BD" w:rsidRDefault="007540BD" w:rsidP="007540BD">
      <w:pPr>
        <w:pStyle w:val="CMDOutput"/>
      </w:pPr>
      <w:r>
        <w:t xml:space="preserve">         quit</w:t>
      </w:r>
    </w:p>
    <w:p w14:paraId="5FE65F30" w14:textId="77777777" w:rsidR="007540BD" w:rsidRDefault="007540BD" w:rsidP="007540BD">
      <w:pPr>
        <w:pStyle w:val="CMDOutput"/>
      </w:pPr>
      <w:r>
        <w:t xml:space="preserve">         rename</w:t>
      </w:r>
    </w:p>
    <w:p w14:paraId="640F3BE8" w14:textId="23DE8E5A" w:rsidR="007540BD" w:rsidRDefault="007540BD" w:rsidP="007540BD">
      <w:pPr>
        <w:pStyle w:val="CMDOutput"/>
      </w:pPr>
      <w:r>
        <w:t>ftp&gt;</w:t>
      </w:r>
    </w:p>
    <w:p w14:paraId="6407C10E" w14:textId="644BFE4A" w:rsidR="008E6CE1" w:rsidRDefault="00000A65" w:rsidP="008E6CE1">
      <w:pPr>
        <w:pStyle w:val="SubStepAlpha"/>
      </w:pPr>
      <w:r>
        <w:t xml:space="preserve">Enter </w:t>
      </w:r>
      <w:proofErr w:type="spellStart"/>
      <w:r w:rsidR="008E6CE1">
        <w:rPr>
          <w:b/>
          <w:bCs/>
        </w:rPr>
        <w:t>dir</w:t>
      </w:r>
      <w:proofErr w:type="spellEnd"/>
      <w:r w:rsidR="008E6CE1">
        <w:t xml:space="preserve"> to see the files available on the server.</w:t>
      </w:r>
    </w:p>
    <w:p w14:paraId="5DB0DDDA" w14:textId="2BF7E159" w:rsidR="007540BD" w:rsidRDefault="007540BD" w:rsidP="007540BD">
      <w:pPr>
        <w:pStyle w:val="CMDOutput"/>
        <w:rPr>
          <w:sz w:val="24"/>
          <w:szCs w:val="24"/>
        </w:rPr>
      </w:pPr>
      <w:r>
        <w:t>ftp&gt;</w:t>
      </w:r>
      <w:r w:rsidR="003214F2">
        <w:t xml:space="preserve"> </w:t>
      </w:r>
      <w:proofErr w:type="spellStart"/>
      <w:r w:rsidRPr="007540BD">
        <w:rPr>
          <w:b/>
          <w:bCs/>
        </w:rPr>
        <w:t>dir</w:t>
      </w:r>
      <w:proofErr w:type="spellEnd"/>
    </w:p>
    <w:p w14:paraId="653BEACE" w14:textId="77777777" w:rsidR="007540BD" w:rsidRDefault="007540BD" w:rsidP="007540BD">
      <w:pPr>
        <w:pStyle w:val="CMDOutput"/>
      </w:pPr>
    </w:p>
    <w:p w14:paraId="46ABCF48" w14:textId="77777777" w:rsidR="007540BD" w:rsidRDefault="007540BD" w:rsidP="007540BD">
      <w:pPr>
        <w:pStyle w:val="CMDOutput"/>
      </w:pPr>
      <w:r>
        <w:t xml:space="preserve">Listing /ftp directory from 192.168.1.3: </w:t>
      </w:r>
    </w:p>
    <w:p w14:paraId="483BCCF4" w14:textId="77777777" w:rsidR="007540BD" w:rsidRDefault="007540BD" w:rsidP="007540BD">
      <w:pPr>
        <w:pStyle w:val="CMDOutput"/>
      </w:pPr>
      <w:proofErr w:type="gramStart"/>
      <w:r>
        <w:t>0 :</w:t>
      </w:r>
      <w:proofErr w:type="gramEnd"/>
      <w:r>
        <w:t xml:space="preserve"> asa842-k8.bin 5571584</w:t>
      </w:r>
    </w:p>
    <w:p w14:paraId="393297A4" w14:textId="77777777" w:rsidR="007540BD" w:rsidRDefault="007540BD" w:rsidP="007540BD">
      <w:pPr>
        <w:pStyle w:val="CMDOutput"/>
      </w:pPr>
      <w:proofErr w:type="gramStart"/>
      <w:r>
        <w:t>1 :</w:t>
      </w:r>
      <w:proofErr w:type="gramEnd"/>
      <w:r>
        <w:t xml:space="preserve"> asa923-k8.bin 30468096</w:t>
      </w:r>
    </w:p>
    <w:p w14:paraId="64F030BD" w14:textId="77777777" w:rsidR="007540BD" w:rsidRDefault="007540BD" w:rsidP="007540BD">
      <w:pPr>
        <w:pStyle w:val="CMDOutput"/>
      </w:pPr>
      <w:proofErr w:type="gramStart"/>
      <w:r>
        <w:t>2 :</w:t>
      </w:r>
      <w:proofErr w:type="gramEnd"/>
      <w:r>
        <w:t xml:space="preserve"> c1841-advipservicesk9-mz.124-15.T1.bin 33591768</w:t>
      </w:r>
    </w:p>
    <w:p w14:paraId="4A3A7C25" w14:textId="40135AE3" w:rsidR="008E6CE1" w:rsidRDefault="007540BD" w:rsidP="007540BD">
      <w:pPr>
        <w:pStyle w:val="CMDOutput"/>
      </w:pPr>
      <w:proofErr w:type="gramStart"/>
      <w:r>
        <w:t>3 :</w:t>
      </w:r>
      <w:proofErr w:type="gramEnd"/>
      <w:r>
        <w:t xml:space="preserve"> c1841-ipbase-mz.123-14.T7.bin 13832032</w:t>
      </w:r>
    </w:p>
    <w:p w14:paraId="41929A1F" w14:textId="029C481D" w:rsidR="007540BD" w:rsidRDefault="00863DA6" w:rsidP="007540BD">
      <w:pPr>
        <w:pStyle w:val="CMDOutput"/>
      </w:pPr>
      <w:r>
        <w:t>&lt;</w:t>
      </w:r>
      <w:r w:rsidR="007540BD">
        <w:t>output omitted</w:t>
      </w:r>
      <w:r>
        <w:t>&gt;</w:t>
      </w:r>
    </w:p>
    <w:p w14:paraId="5F3A3301" w14:textId="5EB09199" w:rsidR="007540BD" w:rsidRDefault="00000A65" w:rsidP="007540BD">
      <w:pPr>
        <w:pStyle w:val="SubStepAlpha"/>
      </w:pPr>
      <w:r>
        <w:t xml:space="preserve">Enter </w:t>
      </w:r>
      <w:r w:rsidR="007540BD">
        <w:rPr>
          <w:b/>
          <w:bCs/>
        </w:rPr>
        <w:t>put sampleFile.txt</w:t>
      </w:r>
      <w:r w:rsidR="007540BD">
        <w:t xml:space="preserve"> to send the file to the server.</w:t>
      </w:r>
    </w:p>
    <w:p w14:paraId="2424A67D" w14:textId="3B73AE2B" w:rsidR="007540BD" w:rsidRDefault="007540BD" w:rsidP="003214F2">
      <w:pPr>
        <w:pStyle w:val="CMD"/>
        <w:rPr>
          <w:sz w:val="24"/>
          <w:szCs w:val="24"/>
        </w:rPr>
      </w:pPr>
      <w:r>
        <w:t>ftp&gt;</w:t>
      </w:r>
      <w:r w:rsidR="003214F2">
        <w:t xml:space="preserve"> </w:t>
      </w:r>
      <w:r w:rsidRPr="003214F2">
        <w:rPr>
          <w:b/>
          <w:bCs/>
        </w:rPr>
        <w:t>put sampleFile.txt</w:t>
      </w:r>
    </w:p>
    <w:p w14:paraId="2D13D2C4" w14:textId="77777777" w:rsidR="007540BD" w:rsidRDefault="007540BD" w:rsidP="007540BD">
      <w:pPr>
        <w:pStyle w:val="CMDOutput"/>
      </w:pPr>
    </w:p>
    <w:p w14:paraId="6C897C5F" w14:textId="77777777" w:rsidR="007540BD" w:rsidRDefault="007540BD" w:rsidP="007540BD">
      <w:pPr>
        <w:pStyle w:val="CMDOutput"/>
      </w:pPr>
      <w:r>
        <w:t xml:space="preserve">Writing file sampleFile.txt to 192.168.1.3: </w:t>
      </w:r>
    </w:p>
    <w:p w14:paraId="71753A2D" w14:textId="77777777" w:rsidR="007540BD" w:rsidRDefault="007540BD" w:rsidP="007540BD">
      <w:pPr>
        <w:pStyle w:val="CMDOutput"/>
      </w:pPr>
      <w:r>
        <w:t>File transfer in progress...</w:t>
      </w:r>
    </w:p>
    <w:p w14:paraId="3945BF51" w14:textId="77777777" w:rsidR="007540BD" w:rsidRDefault="007540BD" w:rsidP="007540BD">
      <w:pPr>
        <w:pStyle w:val="CMDOutput"/>
      </w:pPr>
    </w:p>
    <w:p w14:paraId="43C960B7" w14:textId="77777777" w:rsidR="007540BD" w:rsidRDefault="007540BD" w:rsidP="007540BD">
      <w:pPr>
        <w:pStyle w:val="CMDOutput"/>
      </w:pPr>
      <w:r>
        <w:t>[Transfer complete - 26 bytes]</w:t>
      </w:r>
    </w:p>
    <w:p w14:paraId="1F90219A" w14:textId="77777777" w:rsidR="007540BD" w:rsidRDefault="007540BD" w:rsidP="007540BD">
      <w:pPr>
        <w:pStyle w:val="CMDOutput"/>
      </w:pPr>
    </w:p>
    <w:p w14:paraId="7765D19B" w14:textId="77777777" w:rsidR="007540BD" w:rsidRDefault="007540BD" w:rsidP="007540BD">
      <w:pPr>
        <w:pStyle w:val="CMDOutput"/>
      </w:pPr>
      <w:r>
        <w:t>26 bytes copied in 0.08 secs (325 bytes/sec)</w:t>
      </w:r>
    </w:p>
    <w:p w14:paraId="59EB5E80" w14:textId="048CC7B2" w:rsidR="007540BD" w:rsidRDefault="007540BD" w:rsidP="003214F2">
      <w:pPr>
        <w:pStyle w:val="CMD"/>
      </w:pPr>
      <w:r>
        <w:t>ftp&gt;</w:t>
      </w:r>
    </w:p>
    <w:p w14:paraId="27D5AF30" w14:textId="4CEBB11B" w:rsidR="007540BD" w:rsidRDefault="003214F2" w:rsidP="007540BD">
      <w:pPr>
        <w:pStyle w:val="SubStepAlpha"/>
      </w:pPr>
      <w:r>
        <w:t xml:space="preserve">Use the </w:t>
      </w:r>
      <w:proofErr w:type="spellStart"/>
      <w:r w:rsidRPr="003214F2">
        <w:rPr>
          <w:b/>
          <w:bCs/>
        </w:rPr>
        <w:t>dir</w:t>
      </w:r>
      <w:proofErr w:type="spellEnd"/>
      <w:r>
        <w:t xml:space="preserve"> command again to l</w:t>
      </w:r>
      <w:r w:rsidR="007540BD">
        <w:t xml:space="preserve">ist the contents of the </w:t>
      </w:r>
      <w:r>
        <w:t>FTP</w:t>
      </w:r>
      <w:r w:rsidR="007540BD">
        <w:t xml:space="preserve"> server again to see the file.</w:t>
      </w:r>
    </w:p>
    <w:p w14:paraId="7FCCAFB1" w14:textId="50EF1FF7" w:rsidR="007540BD" w:rsidRDefault="00000A65" w:rsidP="00000A65">
      <w:pPr>
        <w:pStyle w:val="SubStepAlpha"/>
      </w:pPr>
      <w:r>
        <w:t xml:space="preserve">Enter </w:t>
      </w:r>
      <w:r w:rsidR="007540BD">
        <w:rPr>
          <w:b/>
          <w:bCs/>
        </w:rPr>
        <w:t>get asa842-k8.bin</w:t>
      </w:r>
      <w:r w:rsidR="007540BD">
        <w:t xml:space="preserve"> to retrieve the file from the server.</w:t>
      </w:r>
      <w:r>
        <w:t xml:space="preserve"> This </w:t>
      </w:r>
      <w:r w:rsidR="00D36FA1">
        <w:t xml:space="preserve">can take </w:t>
      </w:r>
      <w:r w:rsidR="007C469E">
        <w:t xml:space="preserve">30 seconds or more to complete </w:t>
      </w:r>
      <w:r w:rsidR="00D36FA1">
        <w:t>as the file is big</w:t>
      </w:r>
      <w:r w:rsidR="00462829">
        <w:t>.</w:t>
      </w:r>
      <w:r w:rsidR="003921FF">
        <w:t xml:space="preserve"> </w:t>
      </w:r>
      <w:r w:rsidR="003921FF" w:rsidRPr="003921FF">
        <w:rPr>
          <w:b/>
          <w:bCs/>
        </w:rPr>
        <w:t>Fast Forward Time</w:t>
      </w:r>
      <w:r w:rsidR="003921FF">
        <w:t xml:space="preserve"> </w:t>
      </w:r>
      <w:r w:rsidR="007C469E">
        <w:t>does not</w:t>
      </w:r>
      <w:r w:rsidR="00D36FA1">
        <w:t xml:space="preserve"> help</w:t>
      </w:r>
      <w:r w:rsidR="003921FF">
        <w:t>.</w:t>
      </w:r>
    </w:p>
    <w:p w14:paraId="5F3224F6" w14:textId="08F63AAB" w:rsidR="007540BD" w:rsidRPr="003214F2" w:rsidRDefault="007540BD" w:rsidP="003214F2">
      <w:pPr>
        <w:pStyle w:val="CMD"/>
        <w:rPr>
          <w:b/>
          <w:bCs/>
          <w:sz w:val="24"/>
          <w:szCs w:val="24"/>
        </w:rPr>
      </w:pPr>
      <w:r>
        <w:t>ftp&gt;</w:t>
      </w:r>
      <w:r w:rsidR="003214F2">
        <w:t xml:space="preserve"> </w:t>
      </w:r>
      <w:r w:rsidRPr="003214F2">
        <w:rPr>
          <w:b/>
          <w:bCs/>
        </w:rPr>
        <w:t>get asa842-k8.bin</w:t>
      </w:r>
    </w:p>
    <w:p w14:paraId="21C0E116" w14:textId="77777777" w:rsidR="007540BD" w:rsidRDefault="007540BD" w:rsidP="007540BD">
      <w:pPr>
        <w:pStyle w:val="CMDOutput"/>
      </w:pPr>
    </w:p>
    <w:p w14:paraId="7F87DC29" w14:textId="77777777" w:rsidR="007540BD" w:rsidRDefault="007540BD" w:rsidP="007540BD">
      <w:pPr>
        <w:pStyle w:val="CMDOutput"/>
      </w:pPr>
      <w:r>
        <w:t xml:space="preserve">Reading file asa842-k8.bin from 192.168.1.3: </w:t>
      </w:r>
    </w:p>
    <w:p w14:paraId="1A160290" w14:textId="77777777" w:rsidR="007540BD" w:rsidRDefault="007540BD" w:rsidP="007540BD">
      <w:pPr>
        <w:pStyle w:val="CMDOutput"/>
      </w:pPr>
      <w:r>
        <w:t>File transfer in progress...</w:t>
      </w:r>
    </w:p>
    <w:p w14:paraId="596D16EB" w14:textId="77777777" w:rsidR="007540BD" w:rsidRDefault="007540BD" w:rsidP="007540BD">
      <w:pPr>
        <w:pStyle w:val="CMDOutput"/>
      </w:pPr>
    </w:p>
    <w:p w14:paraId="49150F96" w14:textId="77777777" w:rsidR="007540BD" w:rsidRDefault="007540BD" w:rsidP="007540BD">
      <w:pPr>
        <w:pStyle w:val="CMDOutput"/>
      </w:pPr>
      <w:r>
        <w:t>[Transfer complete - 5571584 bytes]</w:t>
      </w:r>
    </w:p>
    <w:p w14:paraId="4803BBA4" w14:textId="77777777" w:rsidR="007540BD" w:rsidRDefault="007540BD" w:rsidP="007540BD">
      <w:pPr>
        <w:pStyle w:val="CMDOutput"/>
      </w:pPr>
    </w:p>
    <w:p w14:paraId="52426DBA" w14:textId="72BDAD30" w:rsidR="007540BD" w:rsidRDefault="007540BD" w:rsidP="007540BD">
      <w:pPr>
        <w:pStyle w:val="CMDOutput"/>
      </w:pPr>
      <w:r>
        <w:t xml:space="preserve">5571584 bytes copied in </w:t>
      </w:r>
      <w:r w:rsidR="00D36FA1">
        <w:t>46</w:t>
      </w:r>
      <w:r>
        <w:t>.893 secs (42706 bytes/sec)</w:t>
      </w:r>
    </w:p>
    <w:p w14:paraId="009D0A4A" w14:textId="41B3255E" w:rsidR="007540BD" w:rsidRDefault="007540BD" w:rsidP="007540BD">
      <w:pPr>
        <w:pStyle w:val="CMDOutput"/>
      </w:pPr>
      <w:r>
        <w:t>ftp&gt;</w:t>
      </w:r>
    </w:p>
    <w:p w14:paraId="10AD5766" w14:textId="05BE8570" w:rsidR="007540BD" w:rsidRDefault="00000A65" w:rsidP="007540BD">
      <w:pPr>
        <w:pStyle w:val="SubStepAlpha"/>
      </w:pPr>
      <w:r>
        <w:t xml:space="preserve">Enter </w:t>
      </w:r>
      <w:r w:rsidR="007540BD">
        <w:rPr>
          <w:b/>
          <w:bCs/>
        </w:rPr>
        <w:t>delete sampleFile.txt</w:t>
      </w:r>
      <w:r w:rsidR="007540BD">
        <w:t xml:space="preserve"> to remove the file from the server.</w:t>
      </w:r>
    </w:p>
    <w:p w14:paraId="33B7F591" w14:textId="1FEE107E" w:rsidR="007540BD" w:rsidRPr="001B3D2D" w:rsidRDefault="007540BD" w:rsidP="00462829">
      <w:pPr>
        <w:pStyle w:val="CMD"/>
        <w:rPr>
          <w:b/>
          <w:bCs/>
          <w:sz w:val="24"/>
          <w:szCs w:val="24"/>
        </w:rPr>
      </w:pPr>
      <w:r>
        <w:t>ftp&gt;</w:t>
      </w:r>
      <w:r w:rsidR="001B3D2D">
        <w:t xml:space="preserve"> </w:t>
      </w:r>
      <w:r w:rsidRPr="001B3D2D">
        <w:rPr>
          <w:b/>
          <w:bCs/>
        </w:rPr>
        <w:t>delete sampleFile.txt</w:t>
      </w:r>
    </w:p>
    <w:p w14:paraId="335498BD" w14:textId="77777777" w:rsidR="007540BD" w:rsidRDefault="007540BD" w:rsidP="007540BD">
      <w:pPr>
        <w:pStyle w:val="CMDOutput"/>
      </w:pPr>
    </w:p>
    <w:p w14:paraId="4F745510" w14:textId="77777777" w:rsidR="007540BD" w:rsidRDefault="007540BD" w:rsidP="007540BD">
      <w:pPr>
        <w:pStyle w:val="CMDOutput"/>
      </w:pPr>
      <w:r>
        <w:t>Deleting file sampleFile.txt from 192.168.1.3: ftp&gt;</w:t>
      </w:r>
    </w:p>
    <w:p w14:paraId="3CF02ED0" w14:textId="77777777" w:rsidR="007540BD" w:rsidRDefault="007540BD" w:rsidP="007540BD">
      <w:pPr>
        <w:pStyle w:val="CMDOutput"/>
      </w:pPr>
      <w:r>
        <w:t xml:space="preserve">[Deleted file sampleFile.txt </w:t>
      </w:r>
      <w:proofErr w:type="gramStart"/>
      <w:r>
        <w:t>successfully ]</w:t>
      </w:r>
      <w:proofErr w:type="gramEnd"/>
    </w:p>
    <w:p w14:paraId="537A7398" w14:textId="26163BD9" w:rsidR="007540BD" w:rsidRDefault="007540BD" w:rsidP="007540BD">
      <w:pPr>
        <w:pStyle w:val="CMDOutput"/>
      </w:pPr>
      <w:r>
        <w:t>ftp&gt;</w:t>
      </w:r>
    </w:p>
    <w:p w14:paraId="3E02C9ED" w14:textId="2E81BFB9" w:rsidR="007540BD" w:rsidRDefault="00000A65" w:rsidP="007540BD">
      <w:pPr>
        <w:pStyle w:val="SubStepAlpha"/>
      </w:pPr>
      <w:r>
        <w:t>Enter</w:t>
      </w:r>
      <w:r w:rsidR="007540BD">
        <w:t xml:space="preserve"> </w:t>
      </w:r>
      <w:r>
        <w:rPr>
          <w:b/>
          <w:bCs/>
        </w:rPr>
        <w:t>quit</w:t>
      </w:r>
      <w:r w:rsidR="007540BD">
        <w:t xml:space="preserve"> to exit the </w:t>
      </w:r>
      <w:r w:rsidR="001B3D2D">
        <w:t>FTP</w:t>
      </w:r>
      <w:r w:rsidR="007540BD">
        <w:t xml:space="preserve"> client.</w:t>
      </w:r>
    </w:p>
    <w:p w14:paraId="1038F921" w14:textId="62A6EDAE" w:rsidR="007540BD" w:rsidRDefault="007540BD" w:rsidP="007540BD">
      <w:pPr>
        <w:pStyle w:val="SubStepAlpha"/>
      </w:pPr>
      <w:r>
        <w:t xml:space="preserve">Display the contents of the directory on the PC again to see the image file from the </w:t>
      </w:r>
      <w:r w:rsidR="00D21A1C">
        <w:t>FTP</w:t>
      </w:r>
      <w:r>
        <w:t xml:space="preserve"> server.</w:t>
      </w:r>
    </w:p>
    <w:p w14:paraId="38F9059A" w14:textId="4A84CB45" w:rsidR="00D8773F" w:rsidRDefault="00471C9B" w:rsidP="00D8773F">
      <w:pPr>
        <w:pStyle w:val="BodyText"/>
      </w:pPr>
      <w:r>
        <w:t>In the Instructions window for this activity, y</w:t>
      </w:r>
      <w:r w:rsidRPr="001F2911">
        <w:t xml:space="preserve">our completion percentage should be 100%. If not, click </w:t>
      </w:r>
      <w:r w:rsidRPr="001F2911">
        <w:rPr>
          <w:b/>
          <w:bCs/>
        </w:rPr>
        <w:t>Check Results</w:t>
      </w:r>
      <w:r w:rsidRPr="001F2911">
        <w:t xml:space="preserve"> to see which required components are not yet completed.</w:t>
      </w:r>
    </w:p>
    <w:p w14:paraId="53251FF9" w14:textId="1C07C286" w:rsidR="008534F1" w:rsidRPr="007540BD" w:rsidRDefault="008534F1" w:rsidP="008534F1">
      <w:pPr>
        <w:pStyle w:val="ConfigWindow"/>
      </w:pPr>
      <w:r>
        <w:t>End of Document</w:t>
      </w:r>
    </w:p>
    <w:sectPr w:rsidR="008534F1" w:rsidRPr="007540B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A5EE7" w14:textId="77777777" w:rsidR="003C551B" w:rsidRDefault="003C551B" w:rsidP="00710659">
      <w:pPr>
        <w:spacing w:after="0" w:line="240" w:lineRule="auto"/>
      </w:pPr>
      <w:r>
        <w:separator/>
      </w:r>
    </w:p>
    <w:p w14:paraId="57D78E65" w14:textId="77777777" w:rsidR="003C551B" w:rsidRDefault="003C551B"/>
  </w:endnote>
  <w:endnote w:type="continuationSeparator" w:id="0">
    <w:p w14:paraId="2CF2D89C" w14:textId="77777777" w:rsidR="003C551B" w:rsidRDefault="003C551B" w:rsidP="00710659">
      <w:pPr>
        <w:spacing w:after="0" w:line="240" w:lineRule="auto"/>
      </w:pPr>
      <w:r>
        <w:continuationSeparator/>
      </w:r>
    </w:p>
    <w:p w14:paraId="7B6CA6D2" w14:textId="77777777" w:rsidR="003C551B" w:rsidRDefault="003C5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DF18F" w14:textId="204BA661" w:rsidR="004A3BAD" w:rsidRPr="00882B63" w:rsidRDefault="004A3BA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D0DA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82CFB" w14:textId="6A654EC0" w:rsidR="004A3BAD" w:rsidRPr="00882B63" w:rsidRDefault="004A3BA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BD0DA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97039" w14:textId="77777777" w:rsidR="003C551B" w:rsidRDefault="003C551B" w:rsidP="00710659">
      <w:pPr>
        <w:spacing w:after="0" w:line="240" w:lineRule="auto"/>
      </w:pPr>
      <w:r>
        <w:separator/>
      </w:r>
    </w:p>
    <w:p w14:paraId="427316B8" w14:textId="77777777" w:rsidR="003C551B" w:rsidRDefault="003C551B"/>
  </w:footnote>
  <w:footnote w:type="continuationSeparator" w:id="0">
    <w:p w14:paraId="06C909A1" w14:textId="77777777" w:rsidR="003C551B" w:rsidRDefault="003C551B" w:rsidP="00710659">
      <w:pPr>
        <w:spacing w:after="0" w:line="240" w:lineRule="auto"/>
      </w:pPr>
      <w:r>
        <w:continuationSeparator/>
      </w:r>
    </w:p>
    <w:p w14:paraId="69831836" w14:textId="77777777" w:rsidR="003C551B" w:rsidRDefault="003C55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2F7CE0611D8400F98F313EE989C2420"/>
      </w:placeholder>
      <w:dataBinding w:prefixMappings="xmlns:ns0='http://purl.org/dc/elements/1.1/' xmlns:ns1='http://schemas.openxmlformats.org/package/2006/metadata/core-properties' " w:xpath="/ns1:coreProperties[1]/ns0:title[1]" w:storeItemID="{6C3C8BC8-F283-45AE-878A-BAB7291924A1}"/>
      <w:text/>
    </w:sdtPr>
    <w:sdtEndPr/>
    <w:sdtContent>
      <w:p w14:paraId="7B7CC62D" w14:textId="553E84A8" w:rsidR="004A3BAD" w:rsidRDefault="004A3BAD" w:rsidP="008402F2">
        <w:pPr>
          <w:pStyle w:val="PageHead"/>
        </w:pPr>
        <w:r>
          <w:t>Packet Tracer - Explore Network Protocols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FC80F" w14:textId="77777777" w:rsidR="004A3BAD" w:rsidRDefault="004A3BAD" w:rsidP="006C3FCF">
    <w:pPr>
      <w:ind w:left="-288"/>
    </w:pPr>
    <w:r>
      <w:rPr>
        <w:noProof/>
      </w:rPr>
      <w:drawing>
        <wp:inline distT="0" distB="0" distL="0" distR="0" wp14:anchorId="32A39A18" wp14:editId="495B50A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AD"/>
    <w:rsid w:val="00000A6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20A"/>
    <w:rsid w:val="00060696"/>
    <w:rsid w:val="00061F3A"/>
    <w:rsid w:val="0006218A"/>
    <w:rsid w:val="00062D89"/>
    <w:rsid w:val="00067A67"/>
    <w:rsid w:val="00070C16"/>
    <w:rsid w:val="00072F69"/>
    <w:rsid w:val="00075EA9"/>
    <w:rsid w:val="000769CF"/>
    <w:rsid w:val="00080AD8"/>
    <w:rsid w:val="000815D8"/>
    <w:rsid w:val="00084C99"/>
    <w:rsid w:val="00085CC6"/>
    <w:rsid w:val="00085D4A"/>
    <w:rsid w:val="00090C07"/>
    <w:rsid w:val="0009147A"/>
    <w:rsid w:val="00091B27"/>
    <w:rsid w:val="00091E8D"/>
    <w:rsid w:val="0009378D"/>
    <w:rsid w:val="00097163"/>
    <w:rsid w:val="000A22C8"/>
    <w:rsid w:val="000A6B52"/>
    <w:rsid w:val="000B2344"/>
    <w:rsid w:val="000B7DE5"/>
    <w:rsid w:val="000C2118"/>
    <w:rsid w:val="000C333E"/>
    <w:rsid w:val="000C5EF2"/>
    <w:rsid w:val="000C6425"/>
    <w:rsid w:val="000C6E6E"/>
    <w:rsid w:val="000C7B7D"/>
    <w:rsid w:val="000D305C"/>
    <w:rsid w:val="000D45B0"/>
    <w:rsid w:val="000D55B4"/>
    <w:rsid w:val="000E11E7"/>
    <w:rsid w:val="000E65F0"/>
    <w:rsid w:val="000E76C6"/>
    <w:rsid w:val="000F072C"/>
    <w:rsid w:val="000F2074"/>
    <w:rsid w:val="000F31D7"/>
    <w:rsid w:val="000F6743"/>
    <w:rsid w:val="000F735A"/>
    <w:rsid w:val="001006C2"/>
    <w:rsid w:val="00101BE8"/>
    <w:rsid w:val="00103401"/>
    <w:rsid w:val="00103A44"/>
    <w:rsid w:val="00103D36"/>
    <w:rsid w:val="0010436E"/>
    <w:rsid w:val="00107B2B"/>
    <w:rsid w:val="00112AC5"/>
    <w:rsid w:val="001133DD"/>
    <w:rsid w:val="001154DD"/>
    <w:rsid w:val="00120CBE"/>
    <w:rsid w:val="00121BAE"/>
    <w:rsid w:val="00125806"/>
    <w:rsid w:val="001261C4"/>
    <w:rsid w:val="00130A20"/>
    <w:rsid w:val="001314FB"/>
    <w:rsid w:val="001366EC"/>
    <w:rsid w:val="001412A3"/>
    <w:rsid w:val="0014219C"/>
    <w:rsid w:val="001425ED"/>
    <w:rsid w:val="00143450"/>
    <w:rsid w:val="0014439F"/>
    <w:rsid w:val="00144997"/>
    <w:rsid w:val="00150E14"/>
    <w:rsid w:val="001523C0"/>
    <w:rsid w:val="001535FE"/>
    <w:rsid w:val="00154E3A"/>
    <w:rsid w:val="00155352"/>
    <w:rsid w:val="00157902"/>
    <w:rsid w:val="00162105"/>
    <w:rsid w:val="001626B8"/>
    <w:rsid w:val="00162EEA"/>
    <w:rsid w:val="00163164"/>
    <w:rsid w:val="00166253"/>
    <w:rsid w:val="00166BBE"/>
    <w:rsid w:val="001704B7"/>
    <w:rsid w:val="001708A6"/>
    <w:rsid w:val="001710C0"/>
    <w:rsid w:val="00172AFB"/>
    <w:rsid w:val="001772B8"/>
    <w:rsid w:val="00180FBF"/>
    <w:rsid w:val="001813C3"/>
    <w:rsid w:val="00182CF4"/>
    <w:rsid w:val="00186CE1"/>
    <w:rsid w:val="00191F00"/>
    <w:rsid w:val="00192F12"/>
    <w:rsid w:val="00193F14"/>
    <w:rsid w:val="00196955"/>
    <w:rsid w:val="00196CBC"/>
    <w:rsid w:val="0019753E"/>
    <w:rsid w:val="00197614"/>
    <w:rsid w:val="001A0312"/>
    <w:rsid w:val="001A15DA"/>
    <w:rsid w:val="001A2694"/>
    <w:rsid w:val="001A3CC7"/>
    <w:rsid w:val="001A67A4"/>
    <w:rsid w:val="001A69AC"/>
    <w:rsid w:val="001B3D2D"/>
    <w:rsid w:val="001B67D8"/>
    <w:rsid w:val="001B6F95"/>
    <w:rsid w:val="001C05A1"/>
    <w:rsid w:val="001C0BF9"/>
    <w:rsid w:val="001C1D9E"/>
    <w:rsid w:val="001C4C5D"/>
    <w:rsid w:val="001C5998"/>
    <w:rsid w:val="001C7C3B"/>
    <w:rsid w:val="001D5B6F"/>
    <w:rsid w:val="001E058E"/>
    <w:rsid w:val="001E0AB8"/>
    <w:rsid w:val="001E38E0"/>
    <w:rsid w:val="001E4E72"/>
    <w:rsid w:val="001E62B3"/>
    <w:rsid w:val="001E6424"/>
    <w:rsid w:val="001F0171"/>
    <w:rsid w:val="001F0D77"/>
    <w:rsid w:val="001F2637"/>
    <w:rsid w:val="001F5AB1"/>
    <w:rsid w:val="001F643A"/>
    <w:rsid w:val="001F7B8E"/>
    <w:rsid w:val="001F7DD8"/>
    <w:rsid w:val="001F7E5A"/>
    <w:rsid w:val="00201928"/>
    <w:rsid w:val="00203AA9"/>
    <w:rsid w:val="00203E26"/>
    <w:rsid w:val="0020449C"/>
    <w:rsid w:val="00210D20"/>
    <w:rsid w:val="002113B8"/>
    <w:rsid w:val="00215665"/>
    <w:rsid w:val="002163BB"/>
    <w:rsid w:val="0021792C"/>
    <w:rsid w:val="00220435"/>
    <w:rsid w:val="00220909"/>
    <w:rsid w:val="00220DF0"/>
    <w:rsid w:val="002240AB"/>
    <w:rsid w:val="00225E37"/>
    <w:rsid w:val="0023092E"/>
    <w:rsid w:val="00231DCA"/>
    <w:rsid w:val="00235792"/>
    <w:rsid w:val="00242E3A"/>
    <w:rsid w:val="00246492"/>
    <w:rsid w:val="00246662"/>
    <w:rsid w:val="002506CF"/>
    <w:rsid w:val="0025107F"/>
    <w:rsid w:val="002556EF"/>
    <w:rsid w:val="00260CD4"/>
    <w:rsid w:val="002636F5"/>
    <w:rsid w:val="002639D8"/>
    <w:rsid w:val="002640F2"/>
    <w:rsid w:val="00264EC2"/>
    <w:rsid w:val="00265F77"/>
    <w:rsid w:val="00266C83"/>
    <w:rsid w:val="00270FCC"/>
    <w:rsid w:val="002768DC"/>
    <w:rsid w:val="00294C8F"/>
    <w:rsid w:val="00296883"/>
    <w:rsid w:val="002A0B2E"/>
    <w:rsid w:val="002A0DC1"/>
    <w:rsid w:val="002A6C56"/>
    <w:rsid w:val="002B022A"/>
    <w:rsid w:val="002B5609"/>
    <w:rsid w:val="002C04C4"/>
    <w:rsid w:val="002C090C"/>
    <w:rsid w:val="002C1243"/>
    <w:rsid w:val="002C1815"/>
    <w:rsid w:val="002C475E"/>
    <w:rsid w:val="002C50E8"/>
    <w:rsid w:val="002C6AD6"/>
    <w:rsid w:val="002C6C54"/>
    <w:rsid w:val="002D6C2A"/>
    <w:rsid w:val="002D7A86"/>
    <w:rsid w:val="002E636B"/>
    <w:rsid w:val="002F29EB"/>
    <w:rsid w:val="002F45FF"/>
    <w:rsid w:val="002F66D3"/>
    <w:rsid w:val="002F6D17"/>
    <w:rsid w:val="00302887"/>
    <w:rsid w:val="003056EB"/>
    <w:rsid w:val="003071FF"/>
    <w:rsid w:val="00310652"/>
    <w:rsid w:val="00311065"/>
    <w:rsid w:val="0031371D"/>
    <w:rsid w:val="0031789F"/>
    <w:rsid w:val="00320788"/>
    <w:rsid w:val="003214F2"/>
    <w:rsid w:val="003233A3"/>
    <w:rsid w:val="00325E2A"/>
    <w:rsid w:val="00334C33"/>
    <w:rsid w:val="0033701B"/>
    <w:rsid w:val="0033727C"/>
    <w:rsid w:val="0034218C"/>
    <w:rsid w:val="003423A6"/>
    <w:rsid w:val="0034455D"/>
    <w:rsid w:val="0034503F"/>
    <w:rsid w:val="0034604B"/>
    <w:rsid w:val="00346D17"/>
    <w:rsid w:val="00347972"/>
    <w:rsid w:val="0035469B"/>
    <w:rsid w:val="003559CC"/>
    <w:rsid w:val="00355D4B"/>
    <w:rsid w:val="003569D7"/>
    <w:rsid w:val="003608AC"/>
    <w:rsid w:val="0036273B"/>
    <w:rsid w:val="00363A23"/>
    <w:rsid w:val="0036440C"/>
    <w:rsid w:val="0036465A"/>
    <w:rsid w:val="00373433"/>
    <w:rsid w:val="0037386D"/>
    <w:rsid w:val="003744B9"/>
    <w:rsid w:val="00390C38"/>
    <w:rsid w:val="003921FF"/>
    <w:rsid w:val="00392748"/>
    <w:rsid w:val="00392C65"/>
    <w:rsid w:val="00392ED5"/>
    <w:rsid w:val="00393614"/>
    <w:rsid w:val="00396FB5"/>
    <w:rsid w:val="003A19DC"/>
    <w:rsid w:val="003A1B45"/>
    <w:rsid w:val="003A220C"/>
    <w:rsid w:val="003B256A"/>
    <w:rsid w:val="003B46FC"/>
    <w:rsid w:val="003B5767"/>
    <w:rsid w:val="003B7605"/>
    <w:rsid w:val="003C08AA"/>
    <w:rsid w:val="003C2A7B"/>
    <w:rsid w:val="003C3C2B"/>
    <w:rsid w:val="003C49EF"/>
    <w:rsid w:val="003C551B"/>
    <w:rsid w:val="003C6BCA"/>
    <w:rsid w:val="003C7902"/>
    <w:rsid w:val="003D0BFF"/>
    <w:rsid w:val="003D3227"/>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11BB"/>
    <w:rsid w:val="00422476"/>
    <w:rsid w:val="0042385C"/>
    <w:rsid w:val="00426FA5"/>
    <w:rsid w:val="00431654"/>
    <w:rsid w:val="00434926"/>
    <w:rsid w:val="00443ACE"/>
    <w:rsid w:val="00443DF5"/>
    <w:rsid w:val="00444217"/>
    <w:rsid w:val="00444712"/>
    <w:rsid w:val="004478F4"/>
    <w:rsid w:val="00450F7A"/>
    <w:rsid w:val="00452C26"/>
    <w:rsid w:val="00452C6D"/>
    <w:rsid w:val="00455E0B"/>
    <w:rsid w:val="0045724D"/>
    <w:rsid w:val="00457934"/>
    <w:rsid w:val="00462829"/>
    <w:rsid w:val="00462B9F"/>
    <w:rsid w:val="004659EE"/>
    <w:rsid w:val="00471C9B"/>
    <w:rsid w:val="00473E34"/>
    <w:rsid w:val="00474FAC"/>
    <w:rsid w:val="00476BA9"/>
    <w:rsid w:val="00481650"/>
    <w:rsid w:val="004907F8"/>
    <w:rsid w:val="00490807"/>
    <w:rsid w:val="00492015"/>
    <w:rsid w:val="004936C2"/>
    <w:rsid w:val="0049379C"/>
    <w:rsid w:val="004A1CA0"/>
    <w:rsid w:val="004A22E9"/>
    <w:rsid w:val="004A3BAD"/>
    <w:rsid w:val="004A4ACD"/>
    <w:rsid w:val="004A506C"/>
    <w:rsid w:val="004A5BC5"/>
    <w:rsid w:val="004B023D"/>
    <w:rsid w:val="004C0909"/>
    <w:rsid w:val="004C1892"/>
    <w:rsid w:val="004C3F97"/>
    <w:rsid w:val="004C4939"/>
    <w:rsid w:val="004C695B"/>
    <w:rsid w:val="004D01F2"/>
    <w:rsid w:val="004D24B1"/>
    <w:rsid w:val="004D2CED"/>
    <w:rsid w:val="004D3339"/>
    <w:rsid w:val="004D353F"/>
    <w:rsid w:val="004D36D7"/>
    <w:rsid w:val="004D682B"/>
    <w:rsid w:val="004D72C3"/>
    <w:rsid w:val="004E6152"/>
    <w:rsid w:val="004F0738"/>
    <w:rsid w:val="004F344A"/>
    <w:rsid w:val="004F4EC3"/>
    <w:rsid w:val="00504ED4"/>
    <w:rsid w:val="00510639"/>
    <w:rsid w:val="00511791"/>
    <w:rsid w:val="005139BE"/>
    <w:rsid w:val="00516142"/>
    <w:rsid w:val="0051681C"/>
    <w:rsid w:val="00520027"/>
    <w:rsid w:val="0052093C"/>
    <w:rsid w:val="00521B31"/>
    <w:rsid w:val="00522469"/>
    <w:rsid w:val="0052388C"/>
    <w:rsid w:val="0052400A"/>
    <w:rsid w:val="00536277"/>
    <w:rsid w:val="00536F43"/>
    <w:rsid w:val="00542616"/>
    <w:rsid w:val="005468C1"/>
    <w:rsid w:val="005510BA"/>
    <w:rsid w:val="005538C8"/>
    <w:rsid w:val="00554B4E"/>
    <w:rsid w:val="00556C02"/>
    <w:rsid w:val="00560478"/>
    <w:rsid w:val="00561BB2"/>
    <w:rsid w:val="00561FB0"/>
    <w:rsid w:val="00563249"/>
    <w:rsid w:val="00570A65"/>
    <w:rsid w:val="00573A5A"/>
    <w:rsid w:val="005762B1"/>
    <w:rsid w:val="00580456"/>
    <w:rsid w:val="00580E73"/>
    <w:rsid w:val="00592329"/>
    <w:rsid w:val="00593386"/>
    <w:rsid w:val="00596998"/>
    <w:rsid w:val="0059790F"/>
    <w:rsid w:val="005A6E62"/>
    <w:rsid w:val="005A7BD4"/>
    <w:rsid w:val="005B2FB3"/>
    <w:rsid w:val="005B763A"/>
    <w:rsid w:val="005C6DE5"/>
    <w:rsid w:val="005D2AD7"/>
    <w:rsid w:val="005D2B29"/>
    <w:rsid w:val="005D354A"/>
    <w:rsid w:val="005D3E53"/>
    <w:rsid w:val="005D506C"/>
    <w:rsid w:val="005E3235"/>
    <w:rsid w:val="005E4176"/>
    <w:rsid w:val="005E4876"/>
    <w:rsid w:val="005E551C"/>
    <w:rsid w:val="005E5FFD"/>
    <w:rsid w:val="005E65B5"/>
    <w:rsid w:val="005F0301"/>
    <w:rsid w:val="005F3AE9"/>
    <w:rsid w:val="005F6C6B"/>
    <w:rsid w:val="006007BB"/>
    <w:rsid w:val="00601DC0"/>
    <w:rsid w:val="006034CB"/>
    <w:rsid w:val="00603503"/>
    <w:rsid w:val="00603C52"/>
    <w:rsid w:val="00607494"/>
    <w:rsid w:val="00607C85"/>
    <w:rsid w:val="00610AC1"/>
    <w:rsid w:val="006113AF"/>
    <w:rsid w:val="006131CE"/>
    <w:rsid w:val="0061336B"/>
    <w:rsid w:val="00617D6E"/>
    <w:rsid w:val="00620ED5"/>
    <w:rsid w:val="00622D61"/>
    <w:rsid w:val="00624198"/>
    <w:rsid w:val="00624D87"/>
    <w:rsid w:val="00636C28"/>
    <w:rsid w:val="00641C58"/>
    <w:rsid w:val="006428E5"/>
    <w:rsid w:val="00644958"/>
    <w:rsid w:val="006513FB"/>
    <w:rsid w:val="006550AB"/>
    <w:rsid w:val="00656EEF"/>
    <w:rsid w:val="006576AF"/>
    <w:rsid w:val="006650D8"/>
    <w:rsid w:val="00672919"/>
    <w:rsid w:val="00677544"/>
    <w:rsid w:val="00681687"/>
    <w:rsid w:val="00686295"/>
    <w:rsid w:val="0068636C"/>
    <w:rsid w:val="00686587"/>
    <w:rsid w:val="006904CF"/>
    <w:rsid w:val="00695EE2"/>
    <w:rsid w:val="0069660B"/>
    <w:rsid w:val="006A0FD2"/>
    <w:rsid w:val="006A1B33"/>
    <w:rsid w:val="006A41B8"/>
    <w:rsid w:val="006A48F1"/>
    <w:rsid w:val="006A71A3"/>
    <w:rsid w:val="006B03F2"/>
    <w:rsid w:val="006B14C1"/>
    <w:rsid w:val="006B1639"/>
    <w:rsid w:val="006B29AB"/>
    <w:rsid w:val="006B3044"/>
    <w:rsid w:val="006B5CA7"/>
    <w:rsid w:val="006B5E89"/>
    <w:rsid w:val="006C19B2"/>
    <w:rsid w:val="006C30A0"/>
    <w:rsid w:val="006C35FF"/>
    <w:rsid w:val="006C3FCF"/>
    <w:rsid w:val="006C57F2"/>
    <w:rsid w:val="006C5949"/>
    <w:rsid w:val="006C6832"/>
    <w:rsid w:val="006C6948"/>
    <w:rsid w:val="006D1370"/>
    <w:rsid w:val="006D1566"/>
    <w:rsid w:val="006D2C28"/>
    <w:rsid w:val="006D3FC1"/>
    <w:rsid w:val="006D7590"/>
    <w:rsid w:val="006E2C63"/>
    <w:rsid w:val="006E372B"/>
    <w:rsid w:val="006E5FE9"/>
    <w:rsid w:val="006E6581"/>
    <w:rsid w:val="006E71DF"/>
    <w:rsid w:val="006F1616"/>
    <w:rsid w:val="006F1CC4"/>
    <w:rsid w:val="006F2A86"/>
    <w:rsid w:val="006F3163"/>
    <w:rsid w:val="00700C37"/>
    <w:rsid w:val="0070193F"/>
    <w:rsid w:val="00705FEC"/>
    <w:rsid w:val="00710659"/>
    <w:rsid w:val="0071147A"/>
    <w:rsid w:val="0071185D"/>
    <w:rsid w:val="007133AB"/>
    <w:rsid w:val="0071489C"/>
    <w:rsid w:val="00721E01"/>
    <w:rsid w:val="007222AD"/>
    <w:rsid w:val="0072333C"/>
    <w:rsid w:val="007267CF"/>
    <w:rsid w:val="00731F3F"/>
    <w:rsid w:val="00733BAB"/>
    <w:rsid w:val="00734AD5"/>
    <w:rsid w:val="0073604C"/>
    <w:rsid w:val="007436BF"/>
    <w:rsid w:val="007443E9"/>
    <w:rsid w:val="00745DCE"/>
    <w:rsid w:val="00750E40"/>
    <w:rsid w:val="00753299"/>
    <w:rsid w:val="00753D89"/>
    <w:rsid w:val="00753DDA"/>
    <w:rsid w:val="007540BD"/>
    <w:rsid w:val="00754A6E"/>
    <w:rsid w:val="007550F9"/>
    <w:rsid w:val="007553D8"/>
    <w:rsid w:val="00755C9B"/>
    <w:rsid w:val="00760FE4"/>
    <w:rsid w:val="007636C2"/>
    <w:rsid w:val="00763D8B"/>
    <w:rsid w:val="007657F6"/>
    <w:rsid w:val="00765E47"/>
    <w:rsid w:val="00770364"/>
    <w:rsid w:val="0077125A"/>
    <w:rsid w:val="00777F60"/>
    <w:rsid w:val="0078405B"/>
    <w:rsid w:val="00786F58"/>
    <w:rsid w:val="00787CC1"/>
    <w:rsid w:val="00792F4E"/>
    <w:rsid w:val="0079398D"/>
    <w:rsid w:val="00796C25"/>
    <w:rsid w:val="007A287C"/>
    <w:rsid w:val="007A3B2A"/>
    <w:rsid w:val="007A541B"/>
    <w:rsid w:val="007B0C9D"/>
    <w:rsid w:val="007B5522"/>
    <w:rsid w:val="007C0EE0"/>
    <w:rsid w:val="007C1B71"/>
    <w:rsid w:val="007C2FBB"/>
    <w:rsid w:val="007C469E"/>
    <w:rsid w:val="007C7164"/>
    <w:rsid w:val="007C7413"/>
    <w:rsid w:val="007D0DBD"/>
    <w:rsid w:val="007D1984"/>
    <w:rsid w:val="007D2AFE"/>
    <w:rsid w:val="007E1626"/>
    <w:rsid w:val="007E31DD"/>
    <w:rsid w:val="007E3264"/>
    <w:rsid w:val="007E3FEA"/>
    <w:rsid w:val="007E6402"/>
    <w:rsid w:val="007F0A0B"/>
    <w:rsid w:val="007F3A60"/>
    <w:rsid w:val="007F3D0B"/>
    <w:rsid w:val="007F73FC"/>
    <w:rsid w:val="007F7C94"/>
    <w:rsid w:val="00802FFA"/>
    <w:rsid w:val="00803BA2"/>
    <w:rsid w:val="008104FB"/>
    <w:rsid w:val="00810E4B"/>
    <w:rsid w:val="00814BAA"/>
    <w:rsid w:val="00816F0C"/>
    <w:rsid w:val="00820778"/>
    <w:rsid w:val="0082211C"/>
    <w:rsid w:val="00824295"/>
    <w:rsid w:val="00826721"/>
    <w:rsid w:val="00827A65"/>
    <w:rsid w:val="00830473"/>
    <w:rsid w:val="008313F3"/>
    <w:rsid w:val="008402F2"/>
    <w:rsid w:val="00840469"/>
    <w:rsid w:val="008405BB"/>
    <w:rsid w:val="0084564F"/>
    <w:rsid w:val="00846494"/>
    <w:rsid w:val="00847B20"/>
    <w:rsid w:val="008509D3"/>
    <w:rsid w:val="00852858"/>
    <w:rsid w:val="00853418"/>
    <w:rsid w:val="008534F1"/>
    <w:rsid w:val="00856EBD"/>
    <w:rsid w:val="00857CF6"/>
    <w:rsid w:val="008610ED"/>
    <w:rsid w:val="00861C6A"/>
    <w:rsid w:val="00863DA6"/>
    <w:rsid w:val="00865199"/>
    <w:rsid w:val="00867EAF"/>
    <w:rsid w:val="00870763"/>
    <w:rsid w:val="008713EA"/>
    <w:rsid w:val="00873C6B"/>
    <w:rsid w:val="00876934"/>
    <w:rsid w:val="00876E18"/>
    <w:rsid w:val="00882B63"/>
    <w:rsid w:val="00883500"/>
    <w:rsid w:val="0088426A"/>
    <w:rsid w:val="008852BA"/>
    <w:rsid w:val="00886A7A"/>
    <w:rsid w:val="00890108"/>
    <w:rsid w:val="00893877"/>
    <w:rsid w:val="0089532C"/>
    <w:rsid w:val="00896165"/>
    <w:rsid w:val="00896681"/>
    <w:rsid w:val="008A2749"/>
    <w:rsid w:val="008A3A90"/>
    <w:rsid w:val="008B06D4"/>
    <w:rsid w:val="008B4F20"/>
    <w:rsid w:val="008B5F57"/>
    <w:rsid w:val="008B68E7"/>
    <w:rsid w:val="008B7FFD"/>
    <w:rsid w:val="008C286A"/>
    <w:rsid w:val="008C2920"/>
    <w:rsid w:val="008C4307"/>
    <w:rsid w:val="008D23DF"/>
    <w:rsid w:val="008D7258"/>
    <w:rsid w:val="008D73BF"/>
    <w:rsid w:val="008D7F09"/>
    <w:rsid w:val="008E00D5"/>
    <w:rsid w:val="008E5B64"/>
    <w:rsid w:val="008E6CE1"/>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7E6"/>
    <w:rsid w:val="00933237"/>
    <w:rsid w:val="00933F28"/>
    <w:rsid w:val="0093753D"/>
    <w:rsid w:val="009400C3"/>
    <w:rsid w:val="00942299"/>
    <w:rsid w:val="009453F7"/>
    <w:rsid w:val="00946E69"/>
    <w:rsid w:val="009476C0"/>
    <w:rsid w:val="00951166"/>
    <w:rsid w:val="00956E1D"/>
    <w:rsid w:val="00963E34"/>
    <w:rsid w:val="00964DFA"/>
    <w:rsid w:val="009653AF"/>
    <w:rsid w:val="00965618"/>
    <w:rsid w:val="00970A69"/>
    <w:rsid w:val="00973876"/>
    <w:rsid w:val="00977798"/>
    <w:rsid w:val="0098155C"/>
    <w:rsid w:val="00981CCA"/>
    <w:rsid w:val="00982DE6"/>
    <w:rsid w:val="00983B77"/>
    <w:rsid w:val="00984C73"/>
    <w:rsid w:val="00996053"/>
    <w:rsid w:val="00997E71"/>
    <w:rsid w:val="009A0B2F"/>
    <w:rsid w:val="009A1CF4"/>
    <w:rsid w:val="009A37D7"/>
    <w:rsid w:val="009A4E17"/>
    <w:rsid w:val="009A6955"/>
    <w:rsid w:val="009B0697"/>
    <w:rsid w:val="009B07FF"/>
    <w:rsid w:val="009B2C5A"/>
    <w:rsid w:val="009B341C"/>
    <w:rsid w:val="009B3F1A"/>
    <w:rsid w:val="009B5747"/>
    <w:rsid w:val="009B7B41"/>
    <w:rsid w:val="009C0B81"/>
    <w:rsid w:val="009C3182"/>
    <w:rsid w:val="009C355E"/>
    <w:rsid w:val="009D04BE"/>
    <w:rsid w:val="009D2C27"/>
    <w:rsid w:val="009D503E"/>
    <w:rsid w:val="009E2309"/>
    <w:rsid w:val="009E2640"/>
    <w:rsid w:val="009E42B9"/>
    <w:rsid w:val="009E4E17"/>
    <w:rsid w:val="009E54B9"/>
    <w:rsid w:val="009F0F2A"/>
    <w:rsid w:val="009F4C2E"/>
    <w:rsid w:val="00A014A3"/>
    <w:rsid w:val="00A027CC"/>
    <w:rsid w:val="00A0412D"/>
    <w:rsid w:val="00A15DF0"/>
    <w:rsid w:val="00A2045F"/>
    <w:rsid w:val="00A21211"/>
    <w:rsid w:val="00A22C01"/>
    <w:rsid w:val="00A23F5D"/>
    <w:rsid w:val="00A252AD"/>
    <w:rsid w:val="00A3028E"/>
    <w:rsid w:val="00A30F8A"/>
    <w:rsid w:val="00A312AE"/>
    <w:rsid w:val="00A33890"/>
    <w:rsid w:val="00A34E7F"/>
    <w:rsid w:val="00A458C6"/>
    <w:rsid w:val="00A46F0A"/>
    <w:rsid w:val="00A46F25"/>
    <w:rsid w:val="00A47CC2"/>
    <w:rsid w:val="00A502BA"/>
    <w:rsid w:val="00A517A1"/>
    <w:rsid w:val="00A517E3"/>
    <w:rsid w:val="00A60146"/>
    <w:rsid w:val="00A601A9"/>
    <w:rsid w:val="00A60AFE"/>
    <w:rsid w:val="00A60F6F"/>
    <w:rsid w:val="00A622C4"/>
    <w:rsid w:val="00A6283D"/>
    <w:rsid w:val="00A676FF"/>
    <w:rsid w:val="00A73EBA"/>
    <w:rsid w:val="00A754B4"/>
    <w:rsid w:val="00A76665"/>
    <w:rsid w:val="00A76749"/>
    <w:rsid w:val="00A807C1"/>
    <w:rsid w:val="00A82658"/>
    <w:rsid w:val="00A82C01"/>
    <w:rsid w:val="00A83374"/>
    <w:rsid w:val="00A96172"/>
    <w:rsid w:val="00A96D52"/>
    <w:rsid w:val="00A97C5F"/>
    <w:rsid w:val="00AA3DA0"/>
    <w:rsid w:val="00AA6C5E"/>
    <w:rsid w:val="00AA782F"/>
    <w:rsid w:val="00AB0D6A"/>
    <w:rsid w:val="00AB43B3"/>
    <w:rsid w:val="00AB49B9"/>
    <w:rsid w:val="00AB501D"/>
    <w:rsid w:val="00AB758A"/>
    <w:rsid w:val="00AC027E"/>
    <w:rsid w:val="00AC05AB"/>
    <w:rsid w:val="00AC1E7E"/>
    <w:rsid w:val="00AC507D"/>
    <w:rsid w:val="00AC66E4"/>
    <w:rsid w:val="00AD0118"/>
    <w:rsid w:val="00AD04F2"/>
    <w:rsid w:val="00AD4578"/>
    <w:rsid w:val="00AD5F20"/>
    <w:rsid w:val="00AD68E9"/>
    <w:rsid w:val="00AD6A54"/>
    <w:rsid w:val="00AD761F"/>
    <w:rsid w:val="00AE56C0"/>
    <w:rsid w:val="00AE65A7"/>
    <w:rsid w:val="00AF5A49"/>
    <w:rsid w:val="00AF7ACC"/>
    <w:rsid w:val="00B00769"/>
    <w:rsid w:val="00B00914"/>
    <w:rsid w:val="00B02A8E"/>
    <w:rsid w:val="00B052EE"/>
    <w:rsid w:val="00B1081F"/>
    <w:rsid w:val="00B22452"/>
    <w:rsid w:val="00B23CB7"/>
    <w:rsid w:val="00B2496B"/>
    <w:rsid w:val="00B27499"/>
    <w:rsid w:val="00B3010D"/>
    <w:rsid w:val="00B320BD"/>
    <w:rsid w:val="00B35151"/>
    <w:rsid w:val="00B432DC"/>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0A2B"/>
    <w:rsid w:val="00B91BE5"/>
    <w:rsid w:val="00B97278"/>
    <w:rsid w:val="00B97943"/>
    <w:rsid w:val="00BA1D0B"/>
    <w:rsid w:val="00BA2B50"/>
    <w:rsid w:val="00BA6972"/>
    <w:rsid w:val="00BB1E0D"/>
    <w:rsid w:val="00BB26C8"/>
    <w:rsid w:val="00BB4D9B"/>
    <w:rsid w:val="00BB73FF"/>
    <w:rsid w:val="00BB7688"/>
    <w:rsid w:val="00BC3265"/>
    <w:rsid w:val="00BC497C"/>
    <w:rsid w:val="00BC7423"/>
    <w:rsid w:val="00BC7CAC"/>
    <w:rsid w:val="00BD065F"/>
    <w:rsid w:val="00BD0DA1"/>
    <w:rsid w:val="00BD6D76"/>
    <w:rsid w:val="00BE3A73"/>
    <w:rsid w:val="00BE56B3"/>
    <w:rsid w:val="00BE676D"/>
    <w:rsid w:val="00BF04E8"/>
    <w:rsid w:val="00BF16BF"/>
    <w:rsid w:val="00BF4D1F"/>
    <w:rsid w:val="00BF74AC"/>
    <w:rsid w:val="00BF76BE"/>
    <w:rsid w:val="00C02A73"/>
    <w:rsid w:val="00C063D2"/>
    <w:rsid w:val="00C07FD9"/>
    <w:rsid w:val="00C10411"/>
    <w:rsid w:val="00C10955"/>
    <w:rsid w:val="00C11C4D"/>
    <w:rsid w:val="00C162C0"/>
    <w:rsid w:val="00C1712C"/>
    <w:rsid w:val="00C20634"/>
    <w:rsid w:val="00C212E0"/>
    <w:rsid w:val="00C23E16"/>
    <w:rsid w:val="00C27E37"/>
    <w:rsid w:val="00C32713"/>
    <w:rsid w:val="00C351B8"/>
    <w:rsid w:val="00C410D9"/>
    <w:rsid w:val="00C42B31"/>
    <w:rsid w:val="00C44DB7"/>
    <w:rsid w:val="00C4510A"/>
    <w:rsid w:val="00C47DD2"/>
    <w:rsid w:val="00C47F2E"/>
    <w:rsid w:val="00C52BA6"/>
    <w:rsid w:val="00C548D8"/>
    <w:rsid w:val="00C556CA"/>
    <w:rsid w:val="00C57A1A"/>
    <w:rsid w:val="00C60BBD"/>
    <w:rsid w:val="00C622AC"/>
    <w:rsid w:val="00C6258F"/>
    <w:rsid w:val="00C62C41"/>
    <w:rsid w:val="00C63DF6"/>
    <w:rsid w:val="00C63E58"/>
    <w:rsid w:val="00C6495E"/>
    <w:rsid w:val="00C66117"/>
    <w:rsid w:val="00C665A2"/>
    <w:rsid w:val="00C670EE"/>
    <w:rsid w:val="00C67E3B"/>
    <w:rsid w:val="00C70288"/>
    <w:rsid w:val="00C71F4C"/>
    <w:rsid w:val="00C73E03"/>
    <w:rsid w:val="00C77B29"/>
    <w:rsid w:val="00C81A9D"/>
    <w:rsid w:val="00C87039"/>
    <w:rsid w:val="00C8718B"/>
    <w:rsid w:val="00C872E4"/>
    <w:rsid w:val="00C878D9"/>
    <w:rsid w:val="00C90311"/>
    <w:rsid w:val="00C91C26"/>
    <w:rsid w:val="00CA2BB2"/>
    <w:rsid w:val="00CA65FE"/>
    <w:rsid w:val="00CA73D5"/>
    <w:rsid w:val="00CB2FC9"/>
    <w:rsid w:val="00CB5068"/>
    <w:rsid w:val="00CB7D2B"/>
    <w:rsid w:val="00CC1C87"/>
    <w:rsid w:val="00CC276D"/>
    <w:rsid w:val="00CC3000"/>
    <w:rsid w:val="00CC361E"/>
    <w:rsid w:val="00CC4859"/>
    <w:rsid w:val="00CC6FC2"/>
    <w:rsid w:val="00CC7A35"/>
    <w:rsid w:val="00CD072A"/>
    <w:rsid w:val="00CD1070"/>
    <w:rsid w:val="00CD40B1"/>
    <w:rsid w:val="00CD51E0"/>
    <w:rsid w:val="00CD592A"/>
    <w:rsid w:val="00CD7F73"/>
    <w:rsid w:val="00CE26C5"/>
    <w:rsid w:val="00CE36AF"/>
    <w:rsid w:val="00CE47F3"/>
    <w:rsid w:val="00CE54DD"/>
    <w:rsid w:val="00CE7561"/>
    <w:rsid w:val="00CF0DA5"/>
    <w:rsid w:val="00CF26E3"/>
    <w:rsid w:val="00CF2C54"/>
    <w:rsid w:val="00CF5D31"/>
    <w:rsid w:val="00CF5F3B"/>
    <w:rsid w:val="00CF68E1"/>
    <w:rsid w:val="00CF7733"/>
    <w:rsid w:val="00CF791A"/>
    <w:rsid w:val="00CF7D10"/>
    <w:rsid w:val="00D00513"/>
    <w:rsid w:val="00D006F5"/>
    <w:rsid w:val="00D00D7D"/>
    <w:rsid w:val="00D030AE"/>
    <w:rsid w:val="00D139C8"/>
    <w:rsid w:val="00D173AC"/>
    <w:rsid w:val="00D17F81"/>
    <w:rsid w:val="00D21A1C"/>
    <w:rsid w:val="00D2334F"/>
    <w:rsid w:val="00D2758C"/>
    <w:rsid w:val="00D275CA"/>
    <w:rsid w:val="00D2789B"/>
    <w:rsid w:val="00D345AB"/>
    <w:rsid w:val="00D3497C"/>
    <w:rsid w:val="00D34EF1"/>
    <w:rsid w:val="00D36FA1"/>
    <w:rsid w:val="00D41566"/>
    <w:rsid w:val="00D452F4"/>
    <w:rsid w:val="00D458EC"/>
    <w:rsid w:val="00D463CB"/>
    <w:rsid w:val="00D501B0"/>
    <w:rsid w:val="00D52582"/>
    <w:rsid w:val="00D531D0"/>
    <w:rsid w:val="00D56A0E"/>
    <w:rsid w:val="00D57AD3"/>
    <w:rsid w:val="00D62F25"/>
    <w:rsid w:val="00D63296"/>
    <w:rsid w:val="00D635FE"/>
    <w:rsid w:val="00D66A7B"/>
    <w:rsid w:val="00D706E4"/>
    <w:rsid w:val="00D729DE"/>
    <w:rsid w:val="00D75B6A"/>
    <w:rsid w:val="00D778DF"/>
    <w:rsid w:val="00D84BDA"/>
    <w:rsid w:val="00D86D9E"/>
    <w:rsid w:val="00D87013"/>
    <w:rsid w:val="00D876A8"/>
    <w:rsid w:val="00D8773F"/>
    <w:rsid w:val="00D87F26"/>
    <w:rsid w:val="00D913F0"/>
    <w:rsid w:val="00D93063"/>
    <w:rsid w:val="00D933B0"/>
    <w:rsid w:val="00D936B8"/>
    <w:rsid w:val="00D9381B"/>
    <w:rsid w:val="00D951FC"/>
    <w:rsid w:val="00D96B2C"/>
    <w:rsid w:val="00D96B9E"/>
    <w:rsid w:val="00D977E8"/>
    <w:rsid w:val="00D97B16"/>
    <w:rsid w:val="00D97F00"/>
    <w:rsid w:val="00DA119B"/>
    <w:rsid w:val="00DA23D4"/>
    <w:rsid w:val="00DA336D"/>
    <w:rsid w:val="00DA559B"/>
    <w:rsid w:val="00DB0E98"/>
    <w:rsid w:val="00DB1C89"/>
    <w:rsid w:val="00DB3763"/>
    <w:rsid w:val="00DB4029"/>
    <w:rsid w:val="00DB5F4D"/>
    <w:rsid w:val="00DB6132"/>
    <w:rsid w:val="00DB66F2"/>
    <w:rsid w:val="00DB6DA5"/>
    <w:rsid w:val="00DC076B"/>
    <w:rsid w:val="00DC186F"/>
    <w:rsid w:val="00DC252F"/>
    <w:rsid w:val="00DC379B"/>
    <w:rsid w:val="00DC6050"/>
    <w:rsid w:val="00DC60C7"/>
    <w:rsid w:val="00DC6445"/>
    <w:rsid w:val="00DD11DB"/>
    <w:rsid w:val="00DD35E1"/>
    <w:rsid w:val="00DD43EA"/>
    <w:rsid w:val="00DD7A89"/>
    <w:rsid w:val="00DE6F44"/>
    <w:rsid w:val="00DF1B58"/>
    <w:rsid w:val="00DF62DF"/>
    <w:rsid w:val="00E009DA"/>
    <w:rsid w:val="00E037D9"/>
    <w:rsid w:val="00E04927"/>
    <w:rsid w:val="00E11A48"/>
    <w:rsid w:val="00E130EB"/>
    <w:rsid w:val="00E162CD"/>
    <w:rsid w:val="00E17FA5"/>
    <w:rsid w:val="00E214DC"/>
    <w:rsid w:val="00E21BFE"/>
    <w:rsid w:val="00E21C88"/>
    <w:rsid w:val="00E223AC"/>
    <w:rsid w:val="00E26930"/>
    <w:rsid w:val="00E26AA8"/>
    <w:rsid w:val="00E27257"/>
    <w:rsid w:val="00E27F4F"/>
    <w:rsid w:val="00E30187"/>
    <w:rsid w:val="00E33C65"/>
    <w:rsid w:val="00E40690"/>
    <w:rsid w:val="00E449D0"/>
    <w:rsid w:val="00E44A34"/>
    <w:rsid w:val="00E4506A"/>
    <w:rsid w:val="00E4635B"/>
    <w:rsid w:val="00E47BAE"/>
    <w:rsid w:val="00E53F99"/>
    <w:rsid w:val="00E5472E"/>
    <w:rsid w:val="00E56510"/>
    <w:rsid w:val="00E62EA8"/>
    <w:rsid w:val="00E652E8"/>
    <w:rsid w:val="00E67A6E"/>
    <w:rsid w:val="00E70096"/>
    <w:rsid w:val="00E71B43"/>
    <w:rsid w:val="00E81612"/>
    <w:rsid w:val="00E82BD7"/>
    <w:rsid w:val="00E859E3"/>
    <w:rsid w:val="00E87D18"/>
    <w:rsid w:val="00E87D62"/>
    <w:rsid w:val="00E9290E"/>
    <w:rsid w:val="00E97333"/>
    <w:rsid w:val="00EA486E"/>
    <w:rsid w:val="00EA4FA3"/>
    <w:rsid w:val="00EB001B"/>
    <w:rsid w:val="00EB3082"/>
    <w:rsid w:val="00EB6C33"/>
    <w:rsid w:val="00EC1DEA"/>
    <w:rsid w:val="00EC3903"/>
    <w:rsid w:val="00EC6F62"/>
    <w:rsid w:val="00ED0B18"/>
    <w:rsid w:val="00ED17C8"/>
    <w:rsid w:val="00ED2E36"/>
    <w:rsid w:val="00ED2EA2"/>
    <w:rsid w:val="00ED6019"/>
    <w:rsid w:val="00ED6339"/>
    <w:rsid w:val="00ED7830"/>
    <w:rsid w:val="00EE2BFF"/>
    <w:rsid w:val="00EE3909"/>
    <w:rsid w:val="00EE70F2"/>
    <w:rsid w:val="00EF4205"/>
    <w:rsid w:val="00EF5939"/>
    <w:rsid w:val="00F003A7"/>
    <w:rsid w:val="00F01376"/>
    <w:rsid w:val="00F01714"/>
    <w:rsid w:val="00F02483"/>
    <w:rsid w:val="00F0258F"/>
    <w:rsid w:val="00F02D06"/>
    <w:rsid w:val="00F056E5"/>
    <w:rsid w:val="00F06FDD"/>
    <w:rsid w:val="00F10819"/>
    <w:rsid w:val="00F11219"/>
    <w:rsid w:val="00F1129D"/>
    <w:rsid w:val="00F16F35"/>
    <w:rsid w:val="00F17559"/>
    <w:rsid w:val="00F2229D"/>
    <w:rsid w:val="00F233FD"/>
    <w:rsid w:val="00F25ABB"/>
    <w:rsid w:val="00F266F0"/>
    <w:rsid w:val="00F26F62"/>
    <w:rsid w:val="00F27963"/>
    <w:rsid w:val="00F30103"/>
    <w:rsid w:val="00F30446"/>
    <w:rsid w:val="00F31946"/>
    <w:rsid w:val="00F31A3D"/>
    <w:rsid w:val="00F333B2"/>
    <w:rsid w:val="00F4135D"/>
    <w:rsid w:val="00F41B31"/>
    <w:rsid w:val="00F41F1B"/>
    <w:rsid w:val="00F427AC"/>
    <w:rsid w:val="00F46BD9"/>
    <w:rsid w:val="00F50D73"/>
    <w:rsid w:val="00F60BE0"/>
    <w:rsid w:val="00F6280E"/>
    <w:rsid w:val="00F666EC"/>
    <w:rsid w:val="00F7050A"/>
    <w:rsid w:val="00F71A57"/>
    <w:rsid w:val="00F75533"/>
    <w:rsid w:val="00F8036D"/>
    <w:rsid w:val="00F809DC"/>
    <w:rsid w:val="00F83B8C"/>
    <w:rsid w:val="00F86EB0"/>
    <w:rsid w:val="00F959A4"/>
    <w:rsid w:val="00FA154B"/>
    <w:rsid w:val="00FA3811"/>
    <w:rsid w:val="00FA3B9F"/>
    <w:rsid w:val="00FA3F06"/>
    <w:rsid w:val="00FA4A26"/>
    <w:rsid w:val="00FA4F10"/>
    <w:rsid w:val="00FA7084"/>
    <w:rsid w:val="00FA7BEF"/>
    <w:rsid w:val="00FB1105"/>
    <w:rsid w:val="00FB1577"/>
    <w:rsid w:val="00FB1929"/>
    <w:rsid w:val="00FB3E6F"/>
    <w:rsid w:val="00FB5FD9"/>
    <w:rsid w:val="00FB6713"/>
    <w:rsid w:val="00FB7FFE"/>
    <w:rsid w:val="00FD1398"/>
    <w:rsid w:val="00FD33AB"/>
    <w:rsid w:val="00FD3BA4"/>
    <w:rsid w:val="00FD4724"/>
    <w:rsid w:val="00FD4A68"/>
    <w:rsid w:val="00FD4BF5"/>
    <w:rsid w:val="00FD68ED"/>
    <w:rsid w:val="00FD7E00"/>
    <w:rsid w:val="00FE2631"/>
    <w:rsid w:val="00FE2824"/>
    <w:rsid w:val="00FE2EA5"/>
    <w:rsid w:val="00FE2F0E"/>
    <w:rsid w:val="00FE51D0"/>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B0D3D"/>
  <w15:docId w15:val="{45B20053-4E24-45DF-9112-781F44D8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9290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nhideWhenUsed/>
    <w:rsid w:val="008B5F57"/>
    <w:rPr>
      <w:color w:val="0000FF" w:themeColor="hyperlink"/>
      <w:u w:val="single"/>
    </w:rPr>
  </w:style>
  <w:style w:type="character" w:styleId="UnresolvedMention">
    <w:name w:val="Unresolved Mention"/>
    <w:basedOn w:val="DefaultParagraphFont"/>
    <w:uiPriority w:val="99"/>
    <w:semiHidden/>
    <w:unhideWhenUsed/>
    <w:rsid w:val="008B5F57"/>
    <w:rPr>
      <w:color w:val="605E5C"/>
      <w:shd w:val="clear" w:color="auto" w:fill="E1DFDD"/>
    </w:rPr>
  </w:style>
  <w:style w:type="paragraph" w:styleId="ListParagraph">
    <w:name w:val="List Paragraph"/>
    <w:basedOn w:val="Normal"/>
    <w:uiPriority w:val="34"/>
    <w:qFormat/>
    <w:rsid w:val="00886A7A"/>
    <w:pPr>
      <w:ind w:left="720"/>
      <w:contextualSpacing/>
    </w:pPr>
  </w:style>
  <w:style w:type="paragraph" w:styleId="NormalWeb">
    <w:name w:val="Normal (Web)"/>
    <w:basedOn w:val="Normal"/>
    <w:uiPriority w:val="99"/>
    <w:semiHidden/>
    <w:unhideWhenUsed/>
    <w:rsid w:val="00AA3DA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4052">
      <w:bodyDiv w:val="1"/>
      <w:marLeft w:val="0"/>
      <w:marRight w:val="0"/>
      <w:marTop w:val="0"/>
      <w:marBottom w:val="0"/>
      <w:divBdr>
        <w:top w:val="none" w:sz="0" w:space="0" w:color="auto"/>
        <w:left w:val="none" w:sz="0" w:space="0" w:color="auto"/>
        <w:bottom w:val="none" w:sz="0" w:space="0" w:color="auto"/>
        <w:right w:val="none" w:sz="0" w:space="0" w:color="auto"/>
      </w:divBdr>
    </w:div>
    <w:div w:id="87896864">
      <w:bodyDiv w:val="1"/>
      <w:marLeft w:val="0"/>
      <w:marRight w:val="0"/>
      <w:marTop w:val="0"/>
      <w:marBottom w:val="0"/>
      <w:divBdr>
        <w:top w:val="none" w:sz="0" w:space="0" w:color="auto"/>
        <w:left w:val="none" w:sz="0" w:space="0" w:color="auto"/>
        <w:bottom w:val="none" w:sz="0" w:space="0" w:color="auto"/>
        <w:right w:val="none" w:sz="0" w:space="0" w:color="auto"/>
      </w:divBdr>
    </w:div>
    <w:div w:id="177737975">
      <w:bodyDiv w:val="1"/>
      <w:marLeft w:val="0"/>
      <w:marRight w:val="0"/>
      <w:marTop w:val="0"/>
      <w:marBottom w:val="0"/>
      <w:divBdr>
        <w:top w:val="none" w:sz="0" w:space="0" w:color="auto"/>
        <w:left w:val="none" w:sz="0" w:space="0" w:color="auto"/>
        <w:bottom w:val="none" w:sz="0" w:space="0" w:color="auto"/>
        <w:right w:val="none" w:sz="0" w:space="0" w:color="auto"/>
      </w:divBdr>
    </w:div>
    <w:div w:id="274214870">
      <w:bodyDiv w:val="1"/>
      <w:marLeft w:val="0"/>
      <w:marRight w:val="0"/>
      <w:marTop w:val="0"/>
      <w:marBottom w:val="0"/>
      <w:divBdr>
        <w:top w:val="none" w:sz="0" w:space="0" w:color="auto"/>
        <w:left w:val="none" w:sz="0" w:space="0" w:color="auto"/>
        <w:bottom w:val="none" w:sz="0" w:space="0" w:color="auto"/>
        <w:right w:val="none" w:sz="0" w:space="0" w:color="auto"/>
      </w:divBdr>
    </w:div>
    <w:div w:id="588544909">
      <w:bodyDiv w:val="1"/>
      <w:marLeft w:val="0"/>
      <w:marRight w:val="0"/>
      <w:marTop w:val="0"/>
      <w:marBottom w:val="0"/>
      <w:divBdr>
        <w:top w:val="none" w:sz="0" w:space="0" w:color="auto"/>
        <w:left w:val="none" w:sz="0" w:space="0" w:color="auto"/>
        <w:bottom w:val="none" w:sz="0" w:space="0" w:color="auto"/>
        <w:right w:val="none" w:sz="0" w:space="0" w:color="auto"/>
      </w:divBdr>
    </w:div>
    <w:div w:id="597830762">
      <w:bodyDiv w:val="1"/>
      <w:marLeft w:val="0"/>
      <w:marRight w:val="0"/>
      <w:marTop w:val="0"/>
      <w:marBottom w:val="0"/>
      <w:divBdr>
        <w:top w:val="none" w:sz="0" w:space="0" w:color="auto"/>
        <w:left w:val="none" w:sz="0" w:space="0" w:color="auto"/>
        <w:bottom w:val="none" w:sz="0" w:space="0" w:color="auto"/>
        <w:right w:val="none" w:sz="0" w:space="0" w:color="auto"/>
      </w:divBdr>
    </w:div>
    <w:div w:id="870992886">
      <w:bodyDiv w:val="1"/>
      <w:marLeft w:val="0"/>
      <w:marRight w:val="0"/>
      <w:marTop w:val="0"/>
      <w:marBottom w:val="0"/>
      <w:divBdr>
        <w:top w:val="none" w:sz="0" w:space="0" w:color="auto"/>
        <w:left w:val="none" w:sz="0" w:space="0" w:color="auto"/>
        <w:bottom w:val="none" w:sz="0" w:space="0" w:color="auto"/>
        <w:right w:val="none" w:sz="0" w:space="0" w:color="auto"/>
      </w:divBdr>
    </w:div>
    <w:div w:id="1067992140">
      <w:bodyDiv w:val="1"/>
      <w:marLeft w:val="0"/>
      <w:marRight w:val="0"/>
      <w:marTop w:val="0"/>
      <w:marBottom w:val="0"/>
      <w:divBdr>
        <w:top w:val="none" w:sz="0" w:space="0" w:color="auto"/>
        <w:left w:val="none" w:sz="0" w:space="0" w:color="auto"/>
        <w:bottom w:val="none" w:sz="0" w:space="0" w:color="auto"/>
        <w:right w:val="none" w:sz="0" w:space="0" w:color="auto"/>
      </w:divBdr>
    </w:div>
    <w:div w:id="1142381676">
      <w:bodyDiv w:val="1"/>
      <w:marLeft w:val="0"/>
      <w:marRight w:val="0"/>
      <w:marTop w:val="0"/>
      <w:marBottom w:val="0"/>
      <w:divBdr>
        <w:top w:val="none" w:sz="0" w:space="0" w:color="auto"/>
        <w:left w:val="none" w:sz="0" w:space="0" w:color="auto"/>
        <w:bottom w:val="none" w:sz="0" w:space="0" w:color="auto"/>
        <w:right w:val="none" w:sz="0" w:space="0" w:color="auto"/>
      </w:divBdr>
    </w:div>
    <w:div w:id="1182164338">
      <w:bodyDiv w:val="1"/>
      <w:marLeft w:val="0"/>
      <w:marRight w:val="0"/>
      <w:marTop w:val="0"/>
      <w:marBottom w:val="0"/>
      <w:divBdr>
        <w:top w:val="none" w:sz="0" w:space="0" w:color="auto"/>
        <w:left w:val="none" w:sz="0" w:space="0" w:color="auto"/>
        <w:bottom w:val="none" w:sz="0" w:space="0" w:color="auto"/>
        <w:right w:val="none" w:sz="0" w:space="0" w:color="auto"/>
      </w:divBdr>
    </w:div>
    <w:div w:id="1185904913">
      <w:bodyDiv w:val="1"/>
      <w:marLeft w:val="0"/>
      <w:marRight w:val="0"/>
      <w:marTop w:val="0"/>
      <w:marBottom w:val="0"/>
      <w:divBdr>
        <w:top w:val="none" w:sz="0" w:space="0" w:color="auto"/>
        <w:left w:val="none" w:sz="0" w:space="0" w:color="auto"/>
        <w:bottom w:val="none" w:sz="0" w:space="0" w:color="auto"/>
        <w:right w:val="none" w:sz="0" w:space="0" w:color="auto"/>
      </w:divBdr>
    </w:div>
    <w:div w:id="1218934042">
      <w:bodyDiv w:val="1"/>
      <w:marLeft w:val="0"/>
      <w:marRight w:val="0"/>
      <w:marTop w:val="0"/>
      <w:marBottom w:val="0"/>
      <w:divBdr>
        <w:top w:val="none" w:sz="0" w:space="0" w:color="auto"/>
        <w:left w:val="none" w:sz="0" w:space="0" w:color="auto"/>
        <w:bottom w:val="none" w:sz="0" w:space="0" w:color="auto"/>
        <w:right w:val="none" w:sz="0" w:space="0" w:color="auto"/>
      </w:divBdr>
    </w:div>
    <w:div w:id="1322080676">
      <w:bodyDiv w:val="1"/>
      <w:marLeft w:val="0"/>
      <w:marRight w:val="0"/>
      <w:marTop w:val="0"/>
      <w:marBottom w:val="0"/>
      <w:divBdr>
        <w:top w:val="none" w:sz="0" w:space="0" w:color="auto"/>
        <w:left w:val="none" w:sz="0" w:space="0" w:color="auto"/>
        <w:bottom w:val="none" w:sz="0" w:space="0" w:color="auto"/>
        <w:right w:val="none" w:sz="0" w:space="0" w:color="auto"/>
      </w:divBdr>
    </w:div>
    <w:div w:id="1411273500">
      <w:bodyDiv w:val="1"/>
      <w:marLeft w:val="0"/>
      <w:marRight w:val="0"/>
      <w:marTop w:val="0"/>
      <w:marBottom w:val="0"/>
      <w:divBdr>
        <w:top w:val="none" w:sz="0" w:space="0" w:color="auto"/>
        <w:left w:val="none" w:sz="0" w:space="0" w:color="auto"/>
        <w:bottom w:val="none" w:sz="0" w:space="0" w:color="auto"/>
        <w:right w:val="none" w:sz="0" w:space="0" w:color="auto"/>
      </w:divBdr>
    </w:div>
    <w:div w:id="1548027796">
      <w:bodyDiv w:val="1"/>
      <w:marLeft w:val="0"/>
      <w:marRight w:val="0"/>
      <w:marTop w:val="0"/>
      <w:marBottom w:val="0"/>
      <w:divBdr>
        <w:top w:val="none" w:sz="0" w:space="0" w:color="auto"/>
        <w:left w:val="none" w:sz="0" w:space="0" w:color="auto"/>
        <w:bottom w:val="none" w:sz="0" w:space="0" w:color="auto"/>
        <w:right w:val="none" w:sz="0" w:space="0" w:color="auto"/>
      </w:divBdr>
    </w:div>
    <w:div w:id="156645241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14966062">
      <w:bodyDiv w:val="1"/>
      <w:marLeft w:val="0"/>
      <w:marRight w:val="0"/>
      <w:marTop w:val="0"/>
      <w:marBottom w:val="0"/>
      <w:divBdr>
        <w:top w:val="none" w:sz="0" w:space="0" w:color="auto"/>
        <w:left w:val="none" w:sz="0" w:space="0" w:color="auto"/>
        <w:bottom w:val="none" w:sz="0" w:space="0" w:color="auto"/>
        <w:right w:val="none" w:sz="0" w:space="0" w:color="auto"/>
      </w:divBdr>
    </w:div>
    <w:div w:id="1952123416">
      <w:bodyDiv w:val="1"/>
      <w:marLeft w:val="0"/>
      <w:marRight w:val="0"/>
      <w:marTop w:val="0"/>
      <w:marBottom w:val="0"/>
      <w:divBdr>
        <w:top w:val="none" w:sz="0" w:space="0" w:color="auto"/>
        <w:left w:val="none" w:sz="0" w:space="0" w:color="auto"/>
        <w:bottom w:val="none" w:sz="0" w:space="0" w:color="auto"/>
        <w:right w:val="none" w:sz="0" w:space="0" w:color="auto"/>
      </w:divBdr>
    </w:div>
    <w:div w:id="2012944778">
      <w:bodyDiv w:val="1"/>
      <w:marLeft w:val="0"/>
      <w:marRight w:val="0"/>
      <w:marTop w:val="0"/>
      <w:marBottom w:val="0"/>
      <w:divBdr>
        <w:top w:val="none" w:sz="0" w:space="0" w:color="auto"/>
        <w:left w:val="none" w:sz="0" w:space="0" w:color="auto"/>
        <w:bottom w:val="none" w:sz="0" w:space="0" w:color="auto"/>
        <w:right w:val="none" w:sz="0" w:space="0" w:color="auto"/>
      </w:divBdr>
    </w:div>
    <w:div w:id="2074888584">
      <w:bodyDiv w:val="1"/>
      <w:marLeft w:val="0"/>
      <w:marRight w:val="0"/>
      <w:marTop w:val="0"/>
      <w:marBottom w:val="0"/>
      <w:divBdr>
        <w:top w:val="none" w:sz="0" w:space="0" w:color="auto"/>
        <w:left w:val="none" w:sz="0" w:space="0" w:color="auto"/>
        <w:bottom w:val="none" w:sz="0" w:space="0" w:color="auto"/>
        <w:right w:val="none" w:sz="0" w:space="0" w:color="auto"/>
      </w:divBdr>
    </w:div>
    <w:div w:id="21433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F7CE0611D8400F98F313EE989C2420"/>
        <w:category>
          <w:name w:val="General"/>
          <w:gallery w:val="placeholder"/>
        </w:category>
        <w:types>
          <w:type w:val="bbPlcHdr"/>
        </w:types>
        <w:behaviors>
          <w:behavior w:val="content"/>
        </w:behaviors>
        <w:guid w:val="{3B96FCDA-9D05-4C00-BC38-BFEC99C3177B}"/>
      </w:docPartPr>
      <w:docPartBody>
        <w:p w:rsidR="00A92D87" w:rsidRDefault="00E75EC7">
          <w:pPr>
            <w:pStyle w:val="A2F7CE0611D8400F98F313EE989C24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C7"/>
    <w:rsid w:val="000B5A57"/>
    <w:rsid w:val="00225A4C"/>
    <w:rsid w:val="00306E79"/>
    <w:rsid w:val="004809CB"/>
    <w:rsid w:val="004B4955"/>
    <w:rsid w:val="00772F88"/>
    <w:rsid w:val="00880E57"/>
    <w:rsid w:val="00984AD8"/>
    <w:rsid w:val="00A92D87"/>
    <w:rsid w:val="00C06557"/>
    <w:rsid w:val="00C202F3"/>
    <w:rsid w:val="00C3290D"/>
    <w:rsid w:val="00DA1357"/>
    <w:rsid w:val="00E75EC7"/>
    <w:rsid w:val="00F6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F7CE0611D8400F98F313EE989C2420">
    <w:name w:val="A2F7CE0611D8400F98F313EE989C2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62989-4691-43B6-800A-F19BEEA6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290</TotalTime>
  <Pages>1</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Packet Tracer - Explore Network Protocols</vt:lpstr>
    </vt:vector>
  </TitlesOfParts>
  <Company>Cisco Systems, Inc.</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Explore Network Protocols</dc:title>
  <dc:creator>DH</dc:creator>
  <dc:description>2020</dc:description>
  <cp:lastModifiedBy>Suk-Yi Pennock -X (spennock - UNICON INC at Cisco)</cp:lastModifiedBy>
  <cp:revision>9</cp:revision>
  <cp:lastPrinted>2020-07-20T16:22:00Z</cp:lastPrinted>
  <dcterms:created xsi:type="dcterms:W3CDTF">2020-05-28T21:35:00Z</dcterms:created>
  <dcterms:modified xsi:type="dcterms:W3CDTF">2020-07-20T16:23:00Z</dcterms:modified>
</cp:coreProperties>
</file>